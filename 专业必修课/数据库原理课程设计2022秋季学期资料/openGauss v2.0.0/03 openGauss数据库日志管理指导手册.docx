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104B25" w:rsidRDefault="00E75EA5" w:rsidP="00EB03B7">
      <w:pPr>
        <w:pStyle w:val="5a"/>
        <w:jc w:val="left"/>
      </w:pPr>
    </w:p>
    <w:p w14:paraId="1250B36E" w14:textId="77777777" w:rsidR="00E75EA5" w:rsidRPr="00104B25" w:rsidRDefault="00E75EA5" w:rsidP="00EB03B7">
      <w:pPr>
        <w:ind w:left="0"/>
        <w:rPr>
          <w:rFonts w:ascii="Huawei Sans" w:eastAsia="方正兰亭黑简体" w:hAnsi="Huawei Sans" w:cs="Huawei Sans"/>
        </w:rPr>
      </w:pPr>
    </w:p>
    <w:p w14:paraId="196A4D35" w14:textId="17E4ED32"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5D450DE1" w14:textId="5308AE08"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0F0948E5" w14:textId="409E85B5"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1C7C3611" w14:textId="77777777" w:rsidR="00E75EA5" w:rsidRPr="00104B25" w:rsidRDefault="00E75EA5">
      <w:pPr>
        <w:topLinePunct w:val="0"/>
        <w:adjustRightInd/>
        <w:snapToGrid/>
        <w:spacing w:before="0" w:after="0" w:line="240" w:lineRule="auto"/>
        <w:ind w:left="0"/>
        <w:rPr>
          <w:rFonts w:ascii="Huawei Sans" w:eastAsia="方正兰亭黑简体" w:hAnsi="Huawei Sans" w:cs="Huawei Sans"/>
        </w:rPr>
      </w:pPr>
    </w:p>
    <w:p w14:paraId="2B63D2A6" w14:textId="77777777" w:rsidR="0020153C" w:rsidRPr="00104B25" w:rsidRDefault="0020153C" w:rsidP="0020153C">
      <w:pPr>
        <w:ind w:left="0"/>
        <w:rPr>
          <w:rFonts w:ascii="Huawei Sans" w:eastAsia="方正兰亭黑简体" w:hAnsi="Huawei Sans" w:cs="Huawei Sans"/>
        </w:rPr>
      </w:pPr>
    </w:p>
    <w:p w14:paraId="788AE428" w14:textId="3D862297" w:rsidR="00815A52"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《数据库》</w:t>
      </w:r>
    </w:p>
    <w:p w14:paraId="45427A13" w14:textId="6C1BFEA8" w:rsidR="0020153C" w:rsidRPr="00104B25" w:rsidRDefault="00815A52" w:rsidP="00815A52">
      <w:pPr>
        <w:pStyle w:val="Cover2"/>
        <w:rPr>
          <w:rFonts w:ascii="Huawei Sans" w:eastAsia="方正兰亭黑简体" w:hAnsi="Huawei Sans" w:cs="Huawei Sans"/>
          <w:sz w:val="72"/>
          <w:szCs w:val="72"/>
          <w:lang w:eastAsia="zh-CN"/>
        </w:rPr>
      </w:pPr>
      <w:r w:rsidRPr="00104B25">
        <w:rPr>
          <w:rFonts w:ascii="Huawei Sans" w:eastAsia="方正兰亭黑简体" w:hAnsi="Huawei Sans" w:cs="Huawei Sans"/>
          <w:sz w:val="72"/>
          <w:szCs w:val="72"/>
          <w:lang w:eastAsia="zh-CN"/>
        </w:rPr>
        <w:t>openGauss</w:t>
      </w:r>
      <w:r w:rsidRPr="00104B25">
        <w:rPr>
          <w:rFonts w:ascii="Huawei Sans" w:eastAsia="方正兰亭黑简体" w:hAnsi="Huawei Sans" w:cs="Huawei Sans"/>
          <w:sz w:val="72"/>
          <w:szCs w:val="72"/>
          <w:lang w:eastAsia="zh-CN"/>
        </w:rPr>
        <w:t>数据库日志管理</w:t>
      </w:r>
      <w:r w:rsidR="002E2571" w:rsidRPr="00104B25">
        <w:rPr>
          <w:rFonts w:ascii="Huawei Sans" w:eastAsia="方正兰亭黑简体" w:hAnsi="Huawei Sans" w:cs="Huawei Sans"/>
          <w:sz w:val="72"/>
          <w:szCs w:val="72"/>
          <w:lang w:eastAsia="zh-CN"/>
        </w:rPr>
        <w:t>指导</w:t>
      </w:r>
      <w:r w:rsidR="00B44F26" w:rsidRPr="00104B25">
        <w:rPr>
          <w:rFonts w:ascii="Huawei Sans" w:eastAsia="方正兰亭黑简体" w:hAnsi="Huawei Sans" w:cs="Huawei Sans"/>
          <w:sz w:val="72"/>
          <w:szCs w:val="72"/>
          <w:lang w:eastAsia="zh-CN"/>
        </w:rPr>
        <w:t>手册</w:t>
      </w:r>
    </w:p>
    <w:p w14:paraId="22520186" w14:textId="77777777" w:rsidR="0020153C" w:rsidRPr="00104B25" w:rsidRDefault="0020153C" w:rsidP="0020153C">
      <w:pPr>
        <w:pStyle w:val="Cover2"/>
        <w:rPr>
          <w:rFonts w:ascii="Huawei Sans" w:eastAsia="方正兰亭黑简体" w:hAnsi="Huawei Sans" w:cs="Huawei Sans"/>
          <w:lang w:eastAsia="zh-CN"/>
        </w:rPr>
      </w:pPr>
    </w:p>
    <w:p w14:paraId="4EEE72F3" w14:textId="77777777" w:rsidR="0020153C" w:rsidRPr="00104B25" w:rsidRDefault="0020153C" w:rsidP="0020153C">
      <w:pPr>
        <w:pStyle w:val="Cover2"/>
        <w:rPr>
          <w:rFonts w:ascii="Huawei Sans" w:eastAsia="方正兰亭黑简体" w:hAnsi="Huawei Sans" w:cs="Huawei Sans"/>
          <w:lang w:eastAsia="zh-CN"/>
        </w:rPr>
      </w:pPr>
    </w:p>
    <w:p w14:paraId="62ED3664" w14:textId="414C8387" w:rsidR="00213E96" w:rsidRPr="00104B25" w:rsidRDefault="00213E96" w:rsidP="0020153C">
      <w:pPr>
        <w:pStyle w:val="Cover2"/>
        <w:rPr>
          <w:rFonts w:ascii="Huawei Sans" w:eastAsia="方正兰亭黑简体" w:hAnsi="Huawei Sans" w:cs="Huawei Sans"/>
          <w:lang w:eastAsia="zh-CN"/>
        </w:rPr>
      </w:pPr>
    </w:p>
    <w:p w14:paraId="2F5EACC8" w14:textId="5E174D38" w:rsidR="00213E96" w:rsidRPr="00104B25" w:rsidRDefault="00213E96" w:rsidP="0020153C">
      <w:pPr>
        <w:pStyle w:val="Cover2"/>
        <w:rPr>
          <w:rFonts w:ascii="Huawei Sans" w:eastAsia="方正兰亭黑简体" w:hAnsi="Huawei Sans" w:cs="Huawei Sans"/>
          <w:lang w:eastAsia="zh-CN"/>
        </w:rPr>
      </w:pPr>
    </w:p>
    <w:p w14:paraId="3EFA5202" w14:textId="2428E973" w:rsidR="00213E96" w:rsidRPr="00104B25" w:rsidRDefault="00213E96" w:rsidP="0020153C">
      <w:pPr>
        <w:pStyle w:val="Cover2"/>
        <w:rPr>
          <w:rFonts w:ascii="Huawei Sans" w:eastAsia="方正兰亭黑简体" w:hAnsi="Huawei Sans" w:cs="Huawei Sans"/>
          <w:lang w:eastAsia="zh-CN"/>
        </w:rPr>
      </w:pPr>
    </w:p>
    <w:p w14:paraId="5090A8A2" w14:textId="1B7B2006" w:rsidR="00213E96" w:rsidRPr="00104B25" w:rsidRDefault="00213E96" w:rsidP="0020153C">
      <w:pPr>
        <w:pStyle w:val="Cover2"/>
        <w:rPr>
          <w:rFonts w:ascii="Huawei Sans" w:eastAsia="方正兰亭黑简体" w:hAnsi="Huawei Sans" w:cs="Huawei Sans"/>
          <w:lang w:eastAsia="zh-CN"/>
        </w:rPr>
      </w:pPr>
    </w:p>
    <w:p w14:paraId="5D885321" w14:textId="51EA07BB" w:rsidR="00213E96" w:rsidRPr="00104B25" w:rsidRDefault="00213E96" w:rsidP="0020153C">
      <w:pPr>
        <w:pStyle w:val="Cover2"/>
        <w:rPr>
          <w:rFonts w:ascii="Huawei Sans" w:eastAsia="方正兰亭黑简体" w:hAnsi="Huawei Sans" w:cs="Huawei Sans"/>
          <w:lang w:eastAsia="zh-CN"/>
        </w:rPr>
      </w:pPr>
    </w:p>
    <w:p w14:paraId="7ED191B9" w14:textId="77777777" w:rsidR="00213E96" w:rsidRPr="00104B25" w:rsidRDefault="00213E96" w:rsidP="00213E96">
      <w:pPr>
        <w:pStyle w:val="Cover2"/>
        <w:rPr>
          <w:rFonts w:ascii="Huawei Sans" w:eastAsia="方正兰亭黑简体" w:hAnsi="Huawei Sans" w:cs="Huawei Sans"/>
          <w:lang w:eastAsia="zh-CN"/>
        </w:rPr>
      </w:pPr>
    </w:p>
    <w:p w14:paraId="48D05E2B" w14:textId="77777777" w:rsidR="00213E96" w:rsidRPr="00104B25" w:rsidRDefault="00213E96" w:rsidP="00213E96">
      <w:pPr>
        <w:pStyle w:val="Cover2"/>
        <w:rPr>
          <w:rFonts w:ascii="Huawei Sans" w:eastAsia="方正兰亭黑简体" w:hAnsi="Huawei Sans" w:cs="Huawei Sans"/>
          <w:lang w:eastAsia="zh-CN"/>
        </w:rPr>
      </w:pPr>
    </w:p>
    <w:p w14:paraId="7CB96A1D" w14:textId="77777777" w:rsidR="00213E96" w:rsidRPr="00104B25" w:rsidRDefault="00213E96" w:rsidP="00213E96">
      <w:pPr>
        <w:pStyle w:val="Cover2"/>
        <w:jc w:val="left"/>
        <w:rPr>
          <w:rFonts w:ascii="Huawei Sans" w:eastAsia="方正兰亭黑简体" w:hAnsi="Huawei Sans" w:cs="Huawei Sans"/>
          <w:lang w:eastAsia="zh-CN"/>
        </w:rPr>
      </w:pPr>
    </w:p>
    <w:p w14:paraId="7028DA36" w14:textId="14CA7C1E" w:rsidR="00213E96" w:rsidRPr="00104B25" w:rsidRDefault="00342110" w:rsidP="00213E96">
      <w:pPr>
        <w:pStyle w:val="cover--"/>
        <w:rPr>
          <w:rFonts w:ascii="Huawei Sans" w:eastAsia="方正兰亭黑简体" w:hAnsi="Huawei Sans" w:cs="Huawei Sans"/>
          <w:noProof/>
        </w:rPr>
      </w:pPr>
      <w:r w:rsidRPr="00104B25">
        <w:rPr>
          <w:rFonts w:ascii="Huawei Sans" w:eastAsia="方正兰亭黑简体" w:hAnsi="Huawei Sans" w:cs="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104B25" w:rsidRDefault="00213E96" w:rsidP="00213E96">
      <w:pPr>
        <w:rPr>
          <w:rFonts w:ascii="Huawei Sans" w:eastAsia="方正兰亭黑简体" w:hAnsi="Huawei Sans" w:cs="Huawei Sans"/>
        </w:rPr>
      </w:pPr>
      <w:r w:rsidRPr="00104B25">
        <w:rPr>
          <w:rFonts w:ascii="Huawei Sans" w:eastAsia="方正兰亭黑简体" w:hAnsi="Huawei Sans" w:cs="Huawei Sans"/>
          <w:caps/>
        </w:rPr>
        <w:fldChar w:fldCharType="begin"/>
      </w:r>
      <w:r w:rsidRPr="00104B25">
        <w:rPr>
          <w:rFonts w:ascii="Huawei Sans" w:eastAsia="方正兰亭黑简体" w:hAnsi="Huawei Sans" w:cs="Huawei Sans"/>
          <w:caps/>
        </w:rPr>
        <w:instrText xml:space="preserve"> DOCPROPERTY  Confidential </w:instrText>
      </w:r>
      <w:r w:rsidRPr="00104B25">
        <w:rPr>
          <w:rFonts w:ascii="Huawei Sans" w:eastAsia="方正兰亭黑简体" w:hAnsi="Huawei Sans" w:cs="Huawei Sans"/>
          <w:caps/>
        </w:rPr>
        <w:fldChar w:fldCharType="end"/>
      </w:r>
    </w:p>
    <w:p w14:paraId="6F7BEF1B" w14:textId="77777777" w:rsidR="00213E96" w:rsidRPr="00104B25" w:rsidRDefault="00213E96" w:rsidP="00213E96">
      <w:pPr>
        <w:pStyle w:val="Cover2"/>
        <w:rPr>
          <w:rFonts w:ascii="Huawei Sans" w:eastAsia="方正兰亭黑简体" w:hAnsi="Huawei Sans" w:cs="Huawei Sans"/>
          <w:lang w:eastAsia="zh-CN"/>
        </w:rPr>
      </w:pPr>
      <w:r w:rsidRPr="00104B25">
        <w:rPr>
          <w:rFonts w:ascii="Huawei Sans" w:eastAsia="方正兰亭黑简体" w:hAnsi="Huawei Sans" w:cs="Huawei Sans"/>
          <w:lang w:eastAsia="zh-CN"/>
        </w:rPr>
        <w:t>华为技术有限公司</w:t>
      </w:r>
    </w:p>
    <w:p w14:paraId="4C0703B4" w14:textId="77777777" w:rsidR="00033B54" w:rsidRPr="00104B25" w:rsidRDefault="00033B54">
      <w:pPr>
        <w:topLinePunct w:val="0"/>
        <w:adjustRightInd/>
        <w:snapToGrid/>
        <w:spacing w:before="0" w:after="0" w:line="240" w:lineRule="auto"/>
        <w:ind w:left="0"/>
        <w:rPr>
          <w:rFonts w:ascii="Huawei Sans" w:eastAsia="方正兰亭黑简体" w:hAnsi="Huawei Sans" w:cs="Huawei Sans"/>
        </w:rPr>
        <w:sectPr w:rsidR="00033B54" w:rsidRPr="00104B25" w:rsidSect="00033B54">
          <w:pgSz w:w="11906" w:h="16838" w:code="9"/>
          <w:pgMar w:top="1701" w:right="1134" w:bottom="1701" w:left="1134" w:header="567" w:footer="567" w:gutter="0"/>
          <w:pgNumType w:start="1"/>
          <w:cols w:space="425"/>
          <w:docGrid w:linePitch="312"/>
        </w:sectPr>
      </w:pPr>
      <w:r w:rsidRPr="00104B25">
        <w:rPr>
          <w:rFonts w:ascii="Huawei Sans" w:eastAsia="方正兰亭黑简体" w:hAnsi="Huawei Sans" w:cs="Huawei Sans"/>
        </w:rPr>
        <w:br w:type="page"/>
      </w:r>
    </w:p>
    <w:bookmarkStart w:id="0" w:name="_Ref218071467" w:displacedByCustomXml="next"/>
    <w:bookmarkStart w:id="1" w:name="_Ref218071624" w:displacedByCustomXml="next"/>
    <w:bookmarkStart w:id="2" w:name="_Ref218071784" w:displacedByCustomXml="next"/>
    <w:bookmarkStart w:id="3" w:name="_Ref218072047" w:displacedByCustomXml="next"/>
    <w:bookmarkStart w:id="4" w:name="_Ref218422894" w:displacedByCustomXml="next"/>
    <w:bookmarkStart w:id="5" w:name="_Ref218422900" w:displacedByCustomXml="next"/>
    <w:bookmarkStart w:id="6" w:name="_Ref218423379" w:displacedByCustomXml="next"/>
    <w:bookmarkStart w:id="7" w:name="_Toc218425197" w:displacedByCustomXml="next"/>
    <w:bookmarkStart w:id="8" w:name="_Toc227138864" w:displacedByCustomXml="next"/>
    <w:bookmarkStart w:id="9" w:name="_Toc437504216" w:displacedByCustomXml="next"/>
    <w:sdt>
      <w:sdtPr>
        <w:rPr>
          <w:rFonts w:ascii="Huawei Sans" w:eastAsia="微软雅黑" w:hAnsi="Huawei Sans" w:cs="Huawei Sans"/>
          <w:b w:val="0"/>
          <w:bCs w:val="0"/>
          <w:sz w:val="21"/>
          <w:szCs w:val="21"/>
          <w:lang w:val="zh-CN"/>
        </w:rPr>
        <w:id w:val="-1966112858"/>
        <w:docPartObj>
          <w:docPartGallery w:val="Table of Contents"/>
          <w:docPartUnique/>
        </w:docPartObj>
      </w:sdtPr>
      <w:sdtEndPr>
        <w:rPr>
          <w:sz w:val="20"/>
          <w:szCs w:val="20"/>
        </w:rPr>
      </w:sdtEndPr>
      <w:sdtContent>
        <w:p w14:paraId="5B902EF0" w14:textId="5CE9B1BA" w:rsidR="0020153C" w:rsidRPr="00104B25" w:rsidRDefault="0020153C" w:rsidP="00FD6CD0">
          <w:pPr>
            <w:pStyle w:val="Contents"/>
            <w:rPr>
              <w:rFonts w:ascii="Huawei Sans" w:hAnsi="Huawei Sans" w:cs="Huawei Sans"/>
            </w:rPr>
          </w:pPr>
          <w:r w:rsidRPr="00104B25">
            <w:rPr>
              <w:rFonts w:ascii="Huawei Sans" w:hAnsi="Huawei Sans" w:cs="Huawei Sans"/>
              <w:lang w:val="zh-CN"/>
            </w:rPr>
            <w:t>目录</w:t>
          </w:r>
        </w:p>
        <w:p w14:paraId="7BA51FF5" w14:textId="77777777" w:rsidR="00476856" w:rsidRDefault="001B3964">
          <w:pPr>
            <w:pStyle w:val="12"/>
            <w:tabs>
              <w:tab w:val="right" w:leader="dot" w:pos="9628"/>
            </w:tabs>
            <w:rPr>
              <w:rFonts w:asciiTheme="minorHAnsi" w:eastAsiaTheme="minorEastAsia" w:hAnsiTheme="minorHAnsi" w:cstheme="minorBidi"/>
              <w:b w:val="0"/>
              <w:bCs w:val="0"/>
              <w:noProof/>
              <w:kern w:val="2"/>
              <w:sz w:val="21"/>
              <w:szCs w:val="22"/>
            </w:rPr>
          </w:pPr>
          <w:r w:rsidRPr="00104B25">
            <w:rPr>
              <w:rFonts w:ascii="Huawei Sans" w:hAnsi="Huawei Sans" w:cs="Huawei Sans"/>
              <w:noProof/>
            </w:rPr>
            <w:fldChar w:fldCharType="begin"/>
          </w:r>
          <w:r w:rsidRPr="00104B25">
            <w:rPr>
              <w:rFonts w:ascii="Huawei Sans" w:hAnsi="Huawei Sans" w:cs="Huawei Sans"/>
              <w:noProof/>
            </w:rPr>
            <w:instrText xml:space="preserve"> TOC \o "1-3" \h \z \u </w:instrText>
          </w:r>
          <w:r w:rsidRPr="00104B25">
            <w:rPr>
              <w:rFonts w:ascii="Huawei Sans" w:hAnsi="Huawei Sans" w:cs="Huawei Sans"/>
              <w:noProof/>
            </w:rPr>
            <w:fldChar w:fldCharType="separate"/>
          </w:r>
          <w:hyperlink w:anchor="_Toc81318040" w:history="1">
            <w:r w:rsidR="00476856" w:rsidRPr="004D30A3">
              <w:rPr>
                <w:rStyle w:val="ad"/>
                <w:rFonts w:hint="eastAsia"/>
                <w:noProof/>
              </w:rPr>
              <w:t>前</w:t>
            </w:r>
            <w:r w:rsidR="00476856" w:rsidRPr="004D30A3">
              <w:rPr>
                <w:rStyle w:val="ad"/>
                <w:noProof/>
              </w:rPr>
              <w:t xml:space="preserve">  </w:t>
            </w:r>
            <w:r w:rsidR="00476856" w:rsidRPr="004D30A3">
              <w:rPr>
                <w:rStyle w:val="ad"/>
                <w:rFonts w:hint="eastAsia"/>
                <w:noProof/>
              </w:rPr>
              <w:t>言</w:t>
            </w:r>
            <w:r w:rsidR="00476856">
              <w:rPr>
                <w:noProof/>
                <w:webHidden/>
              </w:rPr>
              <w:tab/>
            </w:r>
            <w:r w:rsidR="00476856">
              <w:rPr>
                <w:noProof/>
                <w:webHidden/>
              </w:rPr>
              <w:fldChar w:fldCharType="begin"/>
            </w:r>
            <w:r w:rsidR="00476856">
              <w:rPr>
                <w:noProof/>
                <w:webHidden/>
              </w:rPr>
              <w:instrText xml:space="preserve"> PAGEREF _Toc81318040 \h </w:instrText>
            </w:r>
            <w:r w:rsidR="00476856">
              <w:rPr>
                <w:noProof/>
                <w:webHidden/>
              </w:rPr>
            </w:r>
            <w:r w:rsidR="00476856">
              <w:rPr>
                <w:rFonts w:hint="eastAsia"/>
                <w:noProof/>
                <w:webHidden/>
              </w:rPr>
              <w:fldChar w:fldCharType="separate"/>
            </w:r>
            <w:r w:rsidR="00476856">
              <w:rPr>
                <w:rFonts w:hint="eastAsia"/>
                <w:noProof/>
                <w:webHidden/>
              </w:rPr>
              <w:t>3</w:t>
            </w:r>
            <w:r w:rsidR="00476856">
              <w:rPr>
                <w:noProof/>
                <w:webHidden/>
              </w:rPr>
              <w:fldChar w:fldCharType="end"/>
            </w:r>
          </w:hyperlink>
        </w:p>
        <w:p w14:paraId="08C7E408"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1" w:history="1">
            <w:r w:rsidRPr="004D30A3">
              <w:rPr>
                <w:rStyle w:val="ad"/>
                <w:rFonts w:hint="eastAsia"/>
              </w:rPr>
              <w:t>简介</w:t>
            </w:r>
            <w:r>
              <w:rPr>
                <w:webHidden/>
              </w:rPr>
              <w:tab/>
            </w:r>
            <w:r>
              <w:rPr>
                <w:webHidden/>
              </w:rPr>
              <w:fldChar w:fldCharType="begin"/>
            </w:r>
            <w:r>
              <w:rPr>
                <w:webHidden/>
              </w:rPr>
              <w:instrText xml:space="preserve"> PAGEREF _Toc81318041 \h </w:instrText>
            </w:r>
            <w:r>
              <w:rPr>
                <w:webHidden/>
              </w:rPr>
            </w:r>
            <w:r>
              <w:rPr>
                <w:rFonts w:hint="eastAsia"/>
                <w:webHidden/>
              </w:rPr>
              <w:fldChar w:fldCharType="separate"/>
            </w:r>
            <w:r>
              <w:rPr>
                <w:rFonts w:hint="eastAsia"/>
                <w:webHidden/>
              </w:rPr>
              <w:t>3</w:t>
            </w:r>
            <w:r>
              <w:rPr>
                <w:webHidden/>
              </w:rPr>
              <w:fldChar w:fldCharType="end"/>
            </w:r>
          </w:hyperlink>
        </w:p>
        <w:p w14:paraId="7783BB47"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2" w:history="1">
            <w:r w:rsidRPr="004D30A3">
              <w:rPr>
                <w:rStyle w:val="ad"/>
                <w:rFonts w:hint="eastAsia"/>
              </w:rPr>
              <w:t>内容描述</w:t>
            </w:r>
            <w:r>
              <w:rPr>
                <w:webHidden/>
              </w:rPr>
              <w:tab/>
            </w:r>
            <w:r>
              <w:rPr>
                <w:webHidden/>
              </w:rPr>
              <w:fldChar w:fldCharType="begin"/>
            </w:r>
            <w:r>
              <w:rPr>
                <w:webHidden/>
              </w:rPr>
              <w:instrText xml:space="preserve"> PAGEREF _Toc81318042 \h </w:instrText>
            </w:r>
            <w:r>
              <w:rPr>
                <w:webHidden/>
              </w:rPr>
            </w:r>
            <w:r>
              <w:rPr>
                <w:rFonts w:hint="eastAsia"/>
                <w:webHidden/>
              </w:rPr>
              <w:fldChar w:fldCharType="separate"/>
            </w:r>
            <w:r>
              <w:rPr>
                <w:rFonts w:hint="eastAsia"/>
                <w:webHidden/>
              </w:rPr>
              <w:t>3</w:t>
            </w:r>
            <w:r>
              <w:rPr>
                <w:webHidden/>
              </w:rPr>
              <w:fldChar w:fldCharType="end"/>
            </w:r>
          </w:hyperlink>
        </w:p>
        <w:p w14:paraId="13B491B9"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3" w:history="1">
            <w:r w:rsidRPr="004D30A3">
              <w:rPr>
                <w:rStyle w:val="ad"/>
                <w:rFonts w:hint="eastAsia"/>
              </w:rPr>
              <w:t>前置条件</w:t>
            </w:r>
            <w:r>
              <w:rPr>
                <w:webHidden/>
              </w:rPr>
              <w:tab/>
            </w:r>
            <w:r>
              <w:rPr>
                <w:webHidden/>
              </w:rPr>
              <w:fldChar w:fldCharType="begin"/>
            </w:r>
            <w:r>
              <w:rPr>
                <w:webHidden/>
              </w:rPr>
              <w:instrText xml:space="preserve"> PAGEREF _Toc81318043 \h </w:instrText>
            </w:r>
            <w:r>
              <w:rPr>
                <w:webHidden/>
              </w:rPr>
            </w:r>
            <w:r>
              <w:rPr>
                <w:rFonts w:hint="eastAsia"/>
                <w:webHidden/>
              </w:rPr>
              <w:fldChar w:fldCharType="separate"/>
            </w:r>
            <w:r>
              <w:rPr>
                <w:rFonts w:hint="eastAsia"/>
                <w:webHidden/>
              </w:rPr>
              <w:t>3</w:t>
            </w:r>
            <w:r>
              <w:rPr>
                <w:webHidden/>
              </w:rPr>
              <w:fldChar w:fldCharType="end"/>
            </w:r>
          </w:hyperlink>
        </w:p>
        <w:p w14:paraId="114734A9"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4" w:history="1">
            <w:r w:rsidRPr="004D30A3">
              <w:rPr>
                <w:rStyle w:val="ad"/>
                <w:rFonts w:hint="eastAsia"/>
              </w:rPr>
              <w:t>实验环境说明</w:t>
            </w:r>
            <w:r>
              <w:rPr>
                <w:webHidden/>
              </w:rPr>
              <w:tab/>
            </w:r>
            <w:r>
              <w:rPr>
                <w:webHidden/>
              </w:rPr>
              <w:fldChar w:fldCharType="begin"/>
            </w:r>
            <w:r>
              <w:rPr>
                <w:webHidden/>
              </w:rPr>
              <w:instrText xml:space="preserve"> PAGEREF _Toc81318044 \h </w:instrText>
            </w:r>
            <w:r>
              <w:rPr>
                <w:webHidden/>
              </w:rPr>
            </w:r>
            <w:r>
              <w:rPr>
                <w:rFonts w:hint="eastAsia"/>
                <w:webHidden/>
              </w:rPr>
              <w:fldChar w:fldCharType="separate"/>
            </w:r>
            <w:r>
              <w:rPr>
                <w:rFonts w:hint="eastAsia"/>
                <w:webHidden/>
              </w:rPr>
              <w:t>3</w:t>
            </w:r>
            <w:r>
              <w:rPr>
                <w:webHidden/>
              </w:rPr>
              <w:fldChar w:fldCharType="end"/>
            </w:r>
          </w:hyperlink>
        </w:p>
        <w:p w14:paraId="73BBF1B0"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5" w:history="1">
            <w:r w:rsidRPr="004D30A3">
              <w:rPr>
                <w:rStyle w:val="ad"/>
                <w:rFonts w:hint="eastAsia"/>
              </w:rPr>
              <w:t>实验概览</w:t>
            </w:r>
            <w:r>
              <w:rPr>
                <w:webHidden/>
              </w:rPr>
              <w:tab/>
            </w:r>
            <w:r>
              <w:rPr>
                <w:webHidden/>
              </w:rPr>
              <w:fldChar w:fldCharType="begin"/>
            </w:r>
            <w:r>
              <w:rPr>
                <w:webHidden/>
              </w:rPr>
              <w:instrText xml:space="preserve"> PAGEREF _Toc81318045 \h </w:instrText>
            </w:r>
            <w:r>
              <w:rPr>
                <w:webHidden/>
              </w:rPr>
            </w:r>
            <w:r>
              <w:rPr>
                <w:rFonts w:hint="eastAsia"/>
                <w:webHidden/>
              </w:rPr>
              <w:fldChar w:fldCharType="separate"/>
            </w:r>
            <w:r>
              <w:rPr>
                <w:rFonts w:hint="eastAsia"/>
                <w:webHidden/>
              </w:rPr>
              <w:t>4</w:t>
            </w:r>
            <w:r>
              <w:rPr>
                <w:webHidden/>
              </w:rPr>
              <w:fldChar w:fldCharType="end"/>
            </w:r>
          </w:hyperlink>
        </w:p>
        <w:p w14:paraId="0C33D2EB" w14:textId="77777777" w:rsidR="00476856" w:rsidRDefault="00476856">
          <w:pPr>
            <w:pStyle w:val="12"/>
            <w:tabs>
              <w:tab w:val="right" w:leader="dot" w:pos="9628"/>
            </w:tabs>
            <w:rPr>
              <w:rFonts w:asciiTheme="minorHAnsi" w:eastAsiaTheme="minorEastAsia" w:hAnsiTheme="minorHAnsi" w:cstheme="minorBidi"/>
              <w:b w:val="0"/>
              <w:bCs w:val="0"/>
              <w:noProof/>
              <w:kern w:val="2"/>
              <w:sz w:val="21"/>
              <w:szCs w:val="22"/>
            </w:rPr>
          </w:pPr>
          <w:hyperlink w:anchor="_Toc81318046" w:history="1">
            <w:r w:rsidRPr="004D30A3">
              <w:rPr>
                <w:rStyle w:val="ad"/>
                <w:rFonts w:cs="Huawei Sans"/>
                <w:noProof/>
              </w:rPr>
              <w:t>1</w:t>
            </w:r>
            <w:r w:rsidRPr="004D30A3">
              <w:rPr>
                <w:rStyle w:val="ad"/>
                <w:rFonts w:ascii="Huawei Sans" w:hAnsi="Huawei Sans" w:cs="Huawei Sans" w:hint="eastAsia"/>
                <w:noProof/>
              </w:rPr>
              <w:t xml:space="preserve"> </w:t>
            </w:r>
            <w:r w:rsidRPr="004D30A3">
              <w:rPr>
                <w:rStyle w:val="ad"/>
                <w:rFonts w:ascii="Huawei Sans" w:hAnsi="Huawei Sans" w:cs="Huawei Sans" w:hint="eastAsia"/>
                <w:noProof/>
              </w:rPr>
              <w:t>日志管理</w:t>
            </w:r>
            <w:r>
              <w:rPr>
                <w:noProof/>
                <w:webHidden/>
              </w:rPr>
              <w:tab/>
            </w:r>
            <w:r>
              <w:rPr>
                <w:noProof/>
                <w:webHidden/>
              </w:rPr>
              <w:fldChar w:fldCharType="begin"/>
            </w:r>
            <w:r>
              <w:rPr>
                <w:noProof/>
                <w:webHidden/>
              </w:rPr>
              <w:instrText xml:space="preserve"> PAGEREF _Toc81318046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3B2F3D17" w14:textId="77777777" w:rsidR="00476856" w:rsidRDefault="00476856">
          <w:pPr>
            <w:pStyle w:val="20"/>
            <w:tabs>
              <w:tab w:val="right" w:leader="dot" w:pos="9628"/>
            </w:tabs>
            <w:rPr>
              <w:rFonts w:asciiTheme="minorHAnsi" w:eastAsiaTheme="minorEastAsia" w:hAnsiTheme="minorHAnsi" w:cstheme="minorBidi"/>
              <w:kern w:val="2"/>
              <w:sz w:val="21"/>
              <w:szCs w:val="22"/>
            </w:rPr>
          </w:pPr>
          <w:hyperlink w:anchor="_Toc81318047" w:history="1">
            <w:r w:rsidRPr="004D30A3">
              <w:rPr>
                <w:rStyle w:val="ad"/>
                <w:rFonts w:cs="Huawei Sans"/>
                <w:snapToGrid w:val="0"/>
              </w:rPr>
              <w:t>1.1</w:t>
            </w:r>
            <w:r w:rsidRPr="004D30A3">
              <w:rPr>
                <w:rStyle w:val="ad"/>
                <w:rFonts w:ascii="Huawei Sans" w:hAnsi="Huawei Sans" w:cs="Huawei Sans" w:hint="eastAsia"/>
              </w:rPr>
              <w:t xml:space="preserve"> </w:t>
            </w:r>
            <w:r w:rsidRPr="004D30A3">
              <w:rPr>
                <w:rStyle w:val="ad"/>
                <w:rFonts w:ascii="Huawei Sans" w:hAnsi="Huawei Sans" w:cs="Huawei Sans" w:hint="eastAsia"/>
              </w:rPr>
              <w:t>实验介绍</w:t>
            </w:r>
            <w:r>
              <w:rPr>
                <w:webHidden/>
              </w:rPr>
              <w:tab/>
            </w:r>
            <w:r>
              <w:rPr>
                <w:webHidden/>
              </w:rPr>
              <w:fldChar w:fldCharType="begin"/>
            </w:r>
            <w:r>
              <w:rPr>
                <w:webHidden/>
              </w:rPr>
              <w:instrText xml:space="preserve"> PAGEREF _Toc81318047 \h </w:instrText>
            </w:r>
            <w:r>
              <w:rPr>
                <w:webHidden/>
              </w:rPr>
            </w:r>
            <w:r>
              <w:rPr>
                <w:rFonts w:hint="eastAsia"/>
                <w:webHidden/>
              </w:rPr>
              <w:fldChar w:fldCharType="separate"/>
            </w:r>
            <w:r>
              <w:rPr>
                <w:rFonts w:hint="eastAsia"/>
                <w:webHidden/>
              </w:rPr>
              <w:t>5</w:t>
            </w:r>
            <w:r>
              <w:rPr>
                <w:webHidden/>
              </w:rPr>
              <w:fldChar w:fldCharType="end"/>
            </w:r>
          </w:hyperlink>
        </w:p>
        <w:p w14:paraId="1E476C48"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48" w:history="1">
            <w:r w:rsidRPr="004D30A3">
              <w:rPr>
                <w:rStyle w:val="ad"/>
                <w:rFonts w:cs="Huawei Sans"/>
                <w:bCs/>
                <w:snapToGrid w:val="0"/>
              </w:rPr>
              <w:t>1.1.1</w:t>
            </w:r>
            <w:r w:rsidRPr="004D30A3">
              <w:rPr>
                <w:rStyle w:val="ad"/>
                <w:rFonts w:ascii="Huawei Sans" w:hAnsi="Huawei Sans" w:cs="Huawei Sans" w:hint="eastAsia"/>
              </w:rPr>
              <w:t xml:space="preserve"> </w:t>
            </w:r>
            <w:r w:rsidRPr="004D30A3">
              <w:rPr>
                <w:rStyle w:val="ad"/>
                <w:rFonts w:ascii="Huawei Sans" w:hAnsi="Huawei Sans" w:cs="Huawei Sans" w:hint="eastAsia"/>
              </w:rPr>
              <w:t>关于本实验</w:t>
            </w:r>
            <w:r>
              <w:rPr>
                <w:webHidden/>
              </w:rPr>
              <w:tab/>
            </w:r>
            <w:r>
              <w:rPr>
                <w:webHidden/>
              </w:rPr>
              <w:fldChar w:fldCharType="begin"/>
            </w:r>
            <w:r>
              <w:rPr>
                <w:webHidden/>
              </w:rPr>
              <w:instrText xml:space="preserve"> PAGEREF _Toc81318048 \h </w:instrText>
            </w:r>
            <w:r>
              <w:rPr>
                <w:webHidden/>
              </w:rPr>
            </w:r>
            <w:r>
              <w:rPr>
                <w:rFonts w:hint="eastAsia"/>
                <w:webHidden/>
              </w:rPr>
              <w:fldChar w:fldCharType="separate"/>
            </w:r>
            <w:r>
              <w:rPr>
                <w:rFonts w:hint="eastAsia"/>
                <w:webHidden/>
              </w:rPr>
              <w:t>5</w:t>
            </w:r>
            <w:r>
              <w:rPr>
                <w:webHidden/>
              </w:rPr>
              <w:fldChar w:fldCharType="end"/>
            </w:r>
          </w:hyperlink>
        </w:p>
        <w:p w14:paraId="3511C03A"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49" w:history="1">
            <w:r w:rsidRPr="004D30A3">
              <w:rPr>
                <w:rStyle w:val="ad"/>
                <w:rFonts w:cs="Huawei Sans"/>
                <w:bCs/>
                <w:snapToGrid w:val="0"/>
              </w:rPr>
              <w:t>1.1.2</w:t>
            </w:r>
            <w:r w:rsidRPr="004D30A3">
              <w:rPr>
                <w:rStyle w:val="ad"/>
                <w:rFonts w:ascii="Huawei Sans" w:hAnsi="Huawei Sans" w:cs="Huawei Sans" w:hint="eastAsia"/>
              </w:rPr>
              <w:t xml:space="preserve"> </w:t>
            </w:r>
            <w:r w:rsidRPr="004D30A3">
              <w:rPr>
                <w:rStyle w:val="ad"/>
                <w:rFonts w:ascii="Huawei Sans" w:hAnsi="Huawei Sans" w:cs="Huawei Sans" w:hint="eastAsia"/>
              </w:rPr>
              <w:t>实验目的</w:t>
            </w:r>
            <w:r>
              <w:rPr>
                <w:webHidden/>
              </w:rPr>
              <w:tab/>
            </w:r>
            <w:r>
              <w:rPr>
                <w:webHidden/>
              </w:rPr>
              <w:fldChar w:fldCharType="begin"/>
            </w:r>
            <w:r>
              <w:rPr>
                <w:webHidden/>
              </w:rPr>
              <w:instrText xml:space="preserve"> PAGEREF _Toc81318049 \h </w:instrText>
            </w:r>
            <w:r>
              <w:rPr>
                <w:webHidden/>
              </w:rPr>
            </w:r>
            <w:r>
              <w:rPr>
                <w:rFonts w:hint="eastAsia"/>
                <w:webHidden/>
              </w:rPr>
              <w:fldChar w:fldCharType="separate"/>
            </w:r>
            <w:r>
              <w:rPr>
                <w:rFonts w:hint="eastAsia"/>
                <w:webHidden/>
              </w:rPr>
              <w:t>5</w:t>
            </w:r>
            <w:r>
              <w:rPr>
                <w:webHidden/>
              </w:rPr>
              <w:fldChar w:fldCharType="end"/>
            </w:r>
          </w:hyperlink>
        </w:p>
        <w:p w14:paraId="05084226"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50" w:history="1">
            <w:r w:rsidRPr="004D30A3">
              <w:rPr>
                <w:rStyle w:val="ad"/>
                <w:rFonts w:cs="Huawei Sans"/>
                <w:bCs/>
                <w:snapToGrid w:val="0"/>
              </w:rPr>
              <w:t>1.1.3</w:t>
            </w:r>
            <w:r w:rsidRPr="004D30A3">
              <w:rPr>
                <w:rStyle w:val="ad"/>
                <w:rFonts w:ascii="Huawei Sans" w:hAnsi="Huawei Sans" w:cs="Huawei Sans" w:hint="eastAsia"/>
              </w:rPr>
              <w:t xml:space="preserve"> </w:t>
            </w:r>
            <w:r w:rsidRPr="004D30A3">
              <w:rPr>
                <w:rStyle w:val="ad"/>
                <w:rFonts w:ascii="Huawei Sans" w:hAnsi="Huawei Sans" w:cs="Huawei Sans" w:hint="eastAsia"/>
              </w:rPr>
              <w:t>系统日志</w:t>
            </w:r>
            <w:r>
              <w:rPr>
                <w:webHidden/>
              </w:rPr>
              <w:tab/>
            </w:r>
            <w:r>
              <w:rPr>
                <w:webHidden/>
              </w:rPr>
              <w:fldChar w:fldCharType="begin"/>
            </w:r>
            <w:r>
              <w:rPr>
                <w:webHidden/>
              </w:rPr>
              <w:instrText xml:space="preserve"> PAGEREF _Toc81318050 \h </w:instrText>
            </w:r>
            <w:r>
              <w:rPr>
                <w:webHidden/>
              </w:rPr>
            </w:r>
            <w:r>
              <w:rPr>
                <w:rFonts w:hint="eastAsia"/>
                <w:webHidden/>
              </w:rPr>
              <w:fldChar w:fldCharType="separate"/>
            </w:r>
            <w:r>
              <w:rPr>
                <w:rFonts w:hint="eastAsia"/>
                <w:webHidden/>
              </w:rPr>
              <w:t>5</w:t>
            </w:r>
            <w:r>
              <w:rPr>
                <w:webHidden/>
              </w:rPr>
              <w:fldChar w:fldCharType="end"/>
            </w:r>
          </w:hyperlink>
        </w:p>
        <w:p w14:paraId="28DE4D73"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51" w:history="1">
            <w:r w:rsidRPr="004D30A3">
              <w:rPr>
                <w:rStyle w:val="ad"/>
                <w:rFonts w:cs="Huawei Sans"/>
                <w:bCs/>
                <w:snapToGrid w:val="0"/>
              </w:rPr>
              <w:t>1.1.4</w:t>
            </w:r>
            <w:r w:rsidRPr="004D30A3">
              <w:rPr>
                <w:rStyle w:val="ad"/>
                <w:rFonts w:ascii="Huawei Sans" w:hAnsi="Huawei Sans" w:cs="Huawei Sans" w:hint="eastAsia"/>
              </w:rPr>
              <w:t xml:space="preserve"> </w:t>
            </w:r>
            <w:r w:rsidRPr="004D30A3">
              <w:rPr>
                <w:rStyle w:val="ad"/>
                <w:rFonts w:ascii="Huawei Sans" w:hAnsi="Huawei Sans" w:cs="Huawei Sans" w:hint="eastAsia"/>
              </w:rPr>
              <w:t>操作日志</w:t>
            </w:r>
            <w:r>
              <w:rPr>
                <w:webHidden/>
              </w:rPr>
              <w:tab/>
            </w:r>
            <w:r>
              <w:rPr>
                <w:webHidden/>
              </w:rPr>
              <w:fldChar w:fldCharType="begin"/>
            </w:r>
            <w:r>
              <w:rPr>
                <w:webHidden/>
              </w:rPr>
              <w:instrText xml:space="preserve"> PAGEREF _Toc81318051 \h </w:instrText>
            </w:r>
            <w:r>
              <w:rPr>
                <w:webHidden/>
              </w:rPr>
            </w:r>
            <w:r>
              <w:rPr>
                <w:rFonts w:hint="eastAsia"/>
                <w:webHidden/>
              </w:rPr>
              <w:fldChar w:fldCharType="separate"/>
            </w:r>
            <w:r>
              <w:rPr>
                <w:rFonts w:hint="eastAsia"/>
                <w:webHidden/>
              </w:rPr>
              <w:t>8</w:t>
            </w:r>
            <w:r>
              <w:rPr>
                <w:webHidden/>
              </w:rPr>
              <w:fldChar w:fldCharType="end"/>
            </w:r>
          </w:hyperlink>
        </w:p>
        <w:p w14:paraId="734DFD9B"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52" w:history="1">
            <w:r w:rsidRPr="004D30A3">
              <w:rPr>
                <w:rStyle w:val="ad"/>
                <w:rFonts w:cs="Huawei Sans"/>
                <w:bCs/>
                <w:snapToGrid w:val="0"/>
              </w:rPr>
              <w:t>1.1.5</w:t>
            </w:r>
            <w:r w:rsidRPr="004D30A3">
              <w:rPr>
                <w:rStyle w:val="ad"/>
                <w:rFonts w:ascii="Huawei Sans" w:hAnsi="Huawei Sans" w:cs="Huawei Sans" w:hint="eastAsia"/>
              </w:rPr>
              <w:t xml:space="preserve"> </w:t>
            </w:r>
            <w:r w:rsidRPr="004D30A3">
              <w:rPr>
                <w:rStyle w:val="ad"/>
                <w:rFonts w:ascii="Huawei Sans" w:hAnsi="Huawei Sans" w:cs="Huawei Sans" w:hint="eastAsia"/>
              </w:rPr>
              <w:t>审计日志</w:t>
            </w:r>
            <w:r>
              <w:rPr>
                <w:webHidden/>
              </w:rPr>
              <w:tab/>
            </w:r>
            <w:r>
              <w:rPr>
                <w:webHidden/>
              </w:rPr>
              <w:fldChar w:fldCharType="begin"/>
            </w:r>
            <w:r>
              <w:rPr>
                <w:webHidden/>
              </w:rPr>
              <w:instrText xml:space="preserve"> PAGEREF _Toc81318052 \h </w:instrText>
            </w:r>
            <w:r>
              <w:rPr>
                <w:webHidden/>
              </w:rPr>
            </w:r>
            <w:r>
              <w:rPr>
                <w:rFonts w:hint="eastAsia"/>
                <w:webHidden/>
              </w:rPr>
              <w:fldChar w:fldCharType="separate"/>
            </w:r>
            <w:r>
              <w:rPr>
                <w:rFonts w:hint="eastAsia"/>
                <w:webHidden/>
              </w:rPr>
              <w:t>9</w:t>
            </w:r>
            <w:r>
              <w:rPr>
                <w:webHidden/>
              </w:rPr>
              <w:fldChar w:fldCharType="end"/>
            </w:r>
          </w:hyperlink>
        </w:p>
        <w:p w14:paraId="1207126E"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53" w:history="1">
            <w:r w:rsidRPr="004D30A3">
              <w:rPr>
                <w:rStyle w:val="ad"/>
                <w:rFonts w:cs="Huawei Sans"/>
                <w:bCs/>
                <w:snapToGrid w:val="0"/>
              </w:rPr>
              <w:t>1.1.6</w:t>
            </w:r>
            <w:r w:rsidRPr="004D30A3">
              <w:rPr>
                <w:rStyle w:val="ad"/>
                <w:rFonts w:ascii="Huawei Sans" w:hAnsi="Huawei Sans" w:cs="Huawei Sans"/>
              </w:rPr>
              <w:t xml:space="preserve"> WAL</w:t>
            </w:r>
            <w:r w:rsidRPr="004D30A3">
              <w:rPr>
                <w:rStyle w:val="ad"/>
                <w:rFonts w:ascii="Huawei Sans" w:hAnsi="Huawei Sans" w:cs="Huawei Sans" w:hint="eastAsia"/>
              </w:rPr>
              <w:t>日志</w:t>
            </w:r>
            <w:r>
              <w:rPr>
                <w:webHidden/>
              </w:rPr>
              <w:tab/>
            </w:r>
            <w:r>
              <w:rPr>
                <w:webHidden/>
              </w:rPr>
              <w:fldChar w:fldCharType="begin"/>
            </w:r>
            <w:r>
              <w:rPr>
                <w:webHidden/>
              </w:rPr>
              <w:instrText xml:space="preserve"> PAGEREF _Toc81318053 \h </w:instrText>
            </w:r>
            <w:r>
              <w:rPr>
                <w:webHidden/>
              </w:rPr>
            </w:r>
            <w:r>
              <w:rPr>
                <w:rFonts w:hint="eastAsia"/>
                <w:webHidden/>
              </w:rPr>
              <w:fldChar w:fldCharType="separate"/>
            </w:r>
            <w:r>
              <w:rPr>
                <w:rFonts w:hint="eastAsia"/>
                <w:webHidden/>
              </w:rPr>
              <w:t>13</w:t>
            </w:r>
            <w:r>
              <w:rPr>
                <w:webHidden/>
              </w:rPr>
              <w:fldChar w:fldCharType="end"/>
            </w:r>
          </w:hyperlink>
        </w:p>
        <w:p w14:paraId="345AC7D3" w14:textId="77777777" w:rsidR="00476856" w:rsidRDefault="00476856">
          <w:pPr>
            <w:pStyle w:val="31"/>
            <w:tabs>
              <w:tab w:val="right" w:leader="dot" w:pos="9628"/>
            </w:tabs>
            <w:rPr>
              <w:rFonts w:asciiTheme="minorHAnsi" w:eastAsiaTheme="minorEastAsia" w:hAnsiTheme="minorHAnsi" w:cstheme="minorBidi"/>
              <w:kern w:val="2"/>
              <w:sz w:val="21"/>
              <w:szCs w:val="22"/>
            </w:rPr>
          </w:pPr>
          <w:hyperlink w:anchor="_Toc81318054" w:history="1">
            <w:r w:rsidRPr="004D30A3">
              <w:rPr>
                <w:rStyle w:val="ad"/>
                <w:rFonts w:cs="Huawei Sans"/>
                <w:bCs/>
                <w:snapToGrid w:val="0"/>
              </w:rPr>
              <w:t>1.1.7</w:t>
            </w:r>
            <w:r w:rsidRPr="004D30A3">
              <w:rPr>
                <w:rStyle w:val="ad"/>
                <w:rFonts w:ascii="Huawei Sans" w:hAnsi="Huawei Sans" w:cs="Huawei Sans" w:hint="eastAsia"/>
              </w:rPr>
              <w:t xml:space="preserve"> </w:t>
            </w:r>
            <w:r w:rsidRPr="004D30A3">
              <w:rPr>
                <w:rStyle w:val="ad"/>
                <w:rFonts w:ascii="Huawei Sans" w:hAnsi="Huawei Sans" w:cs="Huawei Sans" w:hint="eastAsia"/>
              </w:rPr>
              <w:t>性能日志</w:t>
            </w:r>
            <w:r>
              <w:rPr>
                <w:webHidden/>
              </w:rPr>
              <w:tab/>
            </w:r>
            <w:r>
              <w:rPr>
                <w:webHidden/>
              </w:rPr>
              <w:fldChar w:fldCharType="begin"/>
            </w:r>
            <w:r>
              <w:rPr>
                <w:webHidden/>
              </w:rPr>
              <w:instrText xml:space="preserve"> PAGEREF _Toc81318054 \h </w:instrText>
            </w:r>
            <w:r>
              <w:rPr>
                <w:webHidden/>
              </w:rPr>
            </w:r>
            <w:r>
              <w:rPr>
                <w:rFonts w:hint="eastAsia"/>
                <w:webHidden/>
              </w:rPr>
              <w:fldChar w:fldCharType="separate"/>
            </w:r>
            <w:r>
              <w:rPr>
                <w:rFonts w:hint="eastAsia"/>
                <w:webHidden/>
              </w:rPr>
              <w:t>14</w:t>
            </w:r>
            <w:r>
              <w:rPr>
                <w:webHidden/>
              </w:rPr>
              <w:fldChar w:fldCharType="end"/>
            </w:r>
          </w:hyperlink>
        </w:p>
        <w:p w14:paraId="19B0B688" w14:textId="77777777" w:rsidR="00476856" w:rsidRDefault="00476856">
          <w:pPr>
            <w:pStyle w:val="12"/>
            <w:tabs>
              <w:tab w:val="right" w:leader="dot" w:pos="9628"/>
            </w:tabs>
            <w:rPr>
              <w:rFonts w:asciiTheme="minorHAnsi" w:eastAsiaTheme="minorEastAsia" w:hAnsiTheme="minorHAnsi" w:cstheme="minorBidi"/>
              <w:b w:val="0"/>
              <w:bCs w:val="0"/>
              <w:noProof/>
              <w:kern w:val="2"/>
              <w:sz w:val="21"/>
              <w:szCs w:val="22"/>
            </w:rPr>
          </w:pPr>
          <w:hyperlink w:anchor="_Toc81318055" w:history="1">
            <w:r w:rsidRPr="004D30A3">
              <w:rPr>
                <w:rStyle w:val="ad"/>
                <w:rFonts w:hint="eastAsia"/>
                <w:noProof/>
              </w:rPr>
              <w:t>附录一：</w:t>
            </w:r>
            <w:r w:rsidRPr="004D30A3">
              <w:rPr>
                <w:rStyle w:val="ad"/>
                <w:noProof/>
              </w:rPr>
              <w:t>Linux</w:t>
            </w:r>
            <w:r w:rsidRPr="004D30A3">
              <w:rPr>
                <w:rStyle w:val="ad"/>
                <w:rFonts w:hint="eastAsia"/>
                <w:noProof/>
              </w:rPr>
              <w:t>操作系统相关命令</w:t>
            </w:r>
            <w:r>
              <w:rPr>
                <w:noProof/>
                <w:webHidden/>
              </w:rPr>
              <w:tab/>
            </w:r>
            <w:r>
              <w:rPr>
                <w:noProof/>
                <w:webHidden/>
              </w:rPr>
              <w:fldChar w:fldCharType="begin"/>
            </w:r>
            <w:r>
              <w:rPr>
                <w:noProof/>
                <w:webHidden/>
              </w:rPr>
              <w:instrText xml:space="preserve"> PAGEREF _Toc81318055 \h </w:instrText>
            </w:r>
            <w:r>
              <w:rPr>
                <w:noProof/>
                <w:webHidden/>
              </w:rPr>
            </w:r>
            <w:r>
              <w:rPr>
                <w:rFonts w:hint="eastAsia"/>
                <w:noProof/>
                <w:webHidden/>
              </w:rPr>
              <w:fldChar w:fldCharType="separate"/>
            </w:r>
            <w:r>
              <w:rPr>
                <w:rFonts w:hint="eastAsia"/>
                <w:noProof/>
                <w:webHidden/>
              </w:rPr>
              <w:t>16</w:t>
            </w:r>
            <w:r>
              <w:rPr>
                <w:noProof/>
                <w:webHidden/>
              </w:rPr>
              <w:fldChar w:fldCharType="end"/>
            </w:r>
          </w:hyperlink>
        </w:p>
        <w:p w14:paraId="16A2DF92" w14:textId="77777777" w:rsidR="00476856" w:rsidRDefault="00476856">
          <w:pPr>
            <w:pStyle w:val="12"/>
            <w:tabs>
              <w:tab w:val="right" w:leader="dot" w:pos="9628"/>
            </w:tabs>
            <w:rPr>
              <w:rFonts w:asciiTheme="minorHAnsi" w:eastAsiaTheme="minorEastAsia" w:hAnsiTheme="minorHAnsi" w:cstheme="minorBidi"/>
              <w:b w:val="0"/>
              <w:bCs w:val="0"/>
              <w:noProof/>
              <w:kern w:val="2"/>
              <w:sz w:val="21"/>
              <w:szCs w:val="22"/>
            </w:rPr>
          </w:pPr>
          <w:hyperlink w:anchor="_Toc81318070" w:history="1">
            <w:r w:rsidRPr="004D30A3">
              <w:rPr>
                <w:rStyle w:val="ad"/>
                <w:rFonts w:hint="eastAsia"/>
                <w:noProof/>
              </w:rPr>
              <w:t>附录二：</w:t>
            </w:r>
            <w:r w:rsidRPr="004D30A3">
              <w:rPr>
                <w:rStyle w:val="ad"/>
                <w:noProof/>
              </w:rPr>
              <w:t>openGauss</w:t>
            </w:r>
            <w:r w:rsidRPr="004D30A3">
              <w:rPr>
                <w:rStyle w:val="ad"/>
                <w:rFonts w:hint="eastAsia"/>
                <w:noProof/>
              </w:rPr>
              <w:t>数据库基本操作</w:t>
            </w:r>
            <w:r>
              <w:rPr>
                <w:noProof/>
                <w:webHidden/>
              </w:rPr>
              <w:tab/>
            </w:r>
            <w:r>
              <w:rPr>
                <w:noProof/>
                <w:webHidden/>
              </w:rPr>
              <w:fldChar w:fldCharType="begin"/>
            </w:r>
            <w:r>
              <w:rPr>
                <w:noProof/>
                <w:webHidden/>
              </w:rPr>
              <w:instrText xml:space="preserve"> PAGEREF _Toc81318070 \h </w:instrText>
            </w:r>
            <w:r>
              <w:rPr>
                <w:noProof/>
                <w:webHidden/>
              </w:rPr>
            </w:r>
            <w:r>
              <w:rPr>
                <w:rFonts w:hint="eastAsia"/>
                <w:noProof/>
                <w:webHidden/>
              </w:rPr>
              <w:fldChar w:fldCharType="separate"/>
            </w:r>
            <w:r>
              <w:rPr>
                <w:rFonts w:hint="eastAsia"/>
                <w:noProof/>
                <w:webHidden/>
              </w:rPr>
              <w:t>26</w:t>
            </w:r>
            <w:r>
              <w:rPr>
                <w:noProof/>
                <w:webHidden/>
              </w:rPr>
              <w:fldChar w:fldCharType="end"/>
            </w:r>
          </w:hyperlink>
        </w:p>
        <w:p w14:paraId="1A1B1C95" w14:textId="68C8FC11" w:rsidR="00B81DEF" w:rsidRPr="00104B25" w:rsidRDefault="001B3964" w:rsidP="0020153C">
          <w:pPr>
            <w:rPr>
              <w:rFonts w:ascii="Huawei Sans" w:eastAsia="方正兰亭黑简体" w:hAnsi="Huawei Sans" w:cs="Huawei Sans"/>
              <w:lang w:val="zh-CN"/>
            </w:rPr>
          </w:pPr>
          <w:r w:rsidRPr="00104B25">
            <w:rPr>
              <w:rFonts w:ascii="Huawei Sans" w:eastAsia="方正兰亭黑简体" w:hAnsi="Huawei Sans" w:cs="Huawei Sans"/>
              <w:noProof/>
            </w:rPr>
            <w:fldChar w:fldCharType="end"/>
          </w:r>
        </w:p>
      </w:sdtContent>
    </w:sdt>
    <w:p w14:paraId="0B048C6B" w14:textId="6455368F" w:rsidR="00002614" w:rsidRPr="00104B25" w:rsidRDefault="00002614">
      <w:pPr>
        <w:topLinePunct w:val="0"/>
        <w:adjustRightInd/>
        <w:snapToGrid/>
        <w:spacing w:before="0" w:after="0" w:line="240" w:lineRule="auto"/>
        <w:ind w:left="0"/>
        <w:rPr>
          <w:rFonts w:ascii="Huawei Sans" w:eastAsia="方正兰亭黑简体" w:hAnsi="Huawei Sans" w:cs="Huawei Sans"/>
          <w:lang w:val="zh-CN"/>
        </w:rPr>
      </w:pPr>
      <w:r w:rsidRPr="00104B25">
        <w:rPr>
          <w:rFonts w:ascii="Huawei Sans" w:eastAsia="方正兰亭黑简体" w:hAnsi="Huawei Sans" w:cs="Huawei Sans"/>
          <w:lang w:val="zh-CN"/>
        </w:rPr>
        <w:br w:type="page"/>
      </w:r>
    </w:p>
    <w:p w14:paraId="600B5384" w14:textId="16235C9B" w:rsidR="00EA5DE2" w:rsidRPr="00104B25" w:rsidRDefault="00EA5DE2" w:rsidP="00F01363">
      <w:pPr>
        <w:pStyle w:val="1"/>
        <w:numPr>
          <w:ilvl w:val="0"/>
          <w:numId w:val="0"/>
        </w:numPr>
        <w:ind w:right="442"/>
        <w:rPr>
          <w:rFonts w:hint="eastAsia"/>
        </w:rPr>
      </w:pPr>
      <w:bookmarkStart w:id="10" w:name="_Toc7361460"/>
      <w:bookmarkStart w:id="11" w:name="_Toc47699838"/>
      <w:bookmarkStart w:id="12" w:name="_Toc466755566"/>
      <w:bookmarkStart w:id="13" w:name="_Toc466755571"/>
      <w:bookmarkStart w:id="14" w:name="_Toc81318040"/>
      <w:bookmarkEnd w:id="9"/>
      <w:bookmarkEnd w:id="8"/>
      <w:bookmarkEnd w:id="7"/>
      <w:bookmarkEnd w:id="6"/>
      <w:bookmarkEnd w:id="5"/>
      <w:bookmarkEnd w:id="4"/>
      <w:bookmarkEnd w:id="3"/>
      <w:bookmarkEnd w:id="2"/>
      <w:bookmarkEnd w:id="1"/>
      <w:bookmarkEnd w:id="0"/>
      <w:r w:rsidRPr="00104B25">
        <w:lastRenderedPageBreak/>
        <w:t>前</w:t>
      </w:r>
      <w:r w:rsidRPr="00104B25">
        <w:t xml:space="preserve">  </w:t>
      </w:r>
      <w:r w:rsidRPr="00104B25">
        <w:t>言</w:t>
      </w:r>
      <w:bookmarkEnd w:id="10"/>
      <w:bookmarkEnd w:id="11"/>
      <w:bookmarkEnd w:id="14"/>
    </w:p>
    <w:p w14:paraId="2D8FD83B" w14:textId="77777777" w:rsidR="00EA5DE2" w:rsidRPr="00104B25" w:rsidRDefault="00EA5DE2" w:rsidP="00F01363">
      <w:pPr>
        <w:pStyle w:val="2"/>
        <w:numPr>
          <w:ilvl w:val="0"/>
          <w:numId w:val="0"/>
        </w:numPr>
        <w:rPr>
          <w:rFonts w:hint="eastAsia"/>
          <w:lang w:eastAsia="zh-CN"/>
        </w:rPr>
      </w:pPr>
      <w:bookmarkStart w:id="15" w:name="_Toc7361461"/>
      <w:bookmarkStart w:id="16" w:name="_Toc47699839"/>
      <w:bookmarkStart w:id="17" w:name="_Toc81318041"/>
      <w:r w:rsidRPr="00104B25">
        <w:rPr>
          <w:lang w:eastAsia="zh-CN"/>
        </w:rPr>
        <w:t>简介</w:t>
      </w:r>
      <w:bookmarkEnd w:id="15"/>
      <w:bookmarkEnd w:id="16"/>
      <w:bookmarkEnd w:id="17"/>
    </w:p>
    <w:p w14:paraId="3EC0F95A" w14:textId="4807028D" w:rsidR="00186EE6" w:rsidRPr="00104B25" w:rsidRDefault="00EA5DE2" w:rsidP="00186EE6">
      <w:pPr>
        <w:pStyle w:val="1e"/>
        <w:rPr>
          <w:rFonts w:cs="Huawei Sans"/>
        </w:rPr>
      </w:pPr>
      <w:r w:rsidRPr="00104B25">
        <w:rPr>
          <w:rFonts w:cs="Huawei Sans"/>
        </w:rPr>
        <w:t>本指导书适用于学习</w:t>
      </w:r>
      <w:r w:rsidRPr="00104B25">
        <w:rPr>
          <w:rFonts w:cs="Huawei Sans"/>
        </w:rPr>
        <w:t>openGauss</w:t>
      </w:r>
      <w:r w:rsidRPr="00104B25">
        <w:rPr>
          <w:rFonts w:cs="Huawei Sans"/>
        </w:rPr>
        <w:t>数据库日志相关内容和管理方法，通过该指导书可以了解</w:t>
      </w:r>
      <w:r w:rsidRPr="00104B25">
        <w:rPr>
          <w:rFonts w:cs="Huawei Sans"/>
        </w:rPr>
        <w:t>openGauss</w:t>
      </w:r>
      <w:r w:rsidRPr="00104B25">
        <w:rPr>
          <w:rFonts w:cs="Huawei Sans"/>
        </w:rPr>
        <w:t>数据库中日志管理的内容，</w:t>
      </w:r>
      <w:r w:rsidR="00881443">
        <w:t>以及</w:t>
      </w:r>
      <w:r w:rsidRPr="00104B25">
        <w:rPr>
          <w:rFonts w:cs="Huawei Sans"/>
        </w:rPr>
        <w:t>对数据库进行日常管理维护、问题定位和数据库恢复的操作。</w:t>
      </w:r>
    </w:p>
    <w:p w14:paraId="4987C109" w14:textId="77777777" w:rsidR="00EA5DE2" w:rsidRPr="00104B25" w:rsidRDefault="00EA5DE2" w:rsidP="00F01363">
      <w:pPr>
        <w:pStyle w:val="2"/>
        <w:numPr>
          <w:ilvl w:val="0"/>
          <w:numId w:val="0"/>
        </w:numPr>
        <w:rPr>
          <w:rFonts w:hint="eastAsia"/>
          <w:lang w:eastAsia="zh-CN"/>
        </w:rPr>
      </w:pPr>
      <w:bookmarkStart w:id="18" w:name="_Toc7361462"/>
      <w:bookmarkStart w:id="19" w:name="_Toc47699840"/>
      <w:bookmarkStart w:id="20" w:name="_Toc81318042"/>
      <w:r w:rsidRPr="00104B25">
        <w:rPr>
          <w:lang w:eastAsia="zh-CN"/>
        </w:rPr>
        <w:t>内容描述</w:t>
      </w:r>
      <w:bookmarkEnd w:id="18"/>
      <w:bookmarkEnd w:id="19"/>
      <w:bookmarkEnd w:id="20"/>
    </w:p>
    <w:p w14:paraId="780545C5" w14:textId="4FF9B9B5" w:rsidR="00EA5DE2" w:rsidRDefault="00EA5DE2" w:rsidP="00186EE6">
      <w:pPr>
        <w:pStyle w:val="1e"/>
        <w:rPr>
          <w:rFonts w:cs="Huawei Sans"/>
        </w:rPr>
      </w:pPr>
      <w:r w:rsidRPr="00104B25">
        <w:rPr>
          <w:rFonts w:cs="Huawei Sans"/>
        </w:rPr>
        <w:t>本实验指导书主要内容为</w:t>
      </w:r>
      <w:r w:rsidRPr="00104B25">
        <w:rPr>
          <w:rFonts w:cs="Huawei Sans"/>
        </w:rPr>
        <w:t>openGauss</w:t>
      </w:r>
      <w:r w:rsidRPr="00104B25">
        <w:rPr>
          <w:rFonts w:cs="Huawei Sans"/>
        </w:rPr>
        <w:t>数据库中日志管理，</w:t>
      </w:r>
      <w:r w:rsidR="00881443">
        <w:t>以及</w:t>
      </w:r>
      <w:r w:rsidRPr="00104B25">
        <w:rPr>
          <w:rFonts w:cs="Huawei Sans"/>
        </w:rPr>
        <w:t>对数据库进行日常管理维护、问题定位和数据库恢复的操作。</w:t>
      </w:r>
    </w:p>
    <w:p w14:paraId="6B17FE3A" w14:textId="77777777" w:rsidR="003231B9" w:rsidRDefault="003231B9" w:rsidP="00F01363">
      <w:pPr>
        <w:pStyle w:val="2"/>
        <w:numPr>
          <w:ilvl w:val="0"/>
          <w:numId w:val="0"/>
        </w:numPr>
        <w:rPr>
          <w:rFonts w:hint="eastAsia"/>
          <w:lang w:eastAsia="zh-CN"/>
        </w:rPr>
      </w:pPr>
      <w:bookmarkStart w:id="21" w:name="_Toc51141491"/>
      <w:bookmarkStart w:id="22" w:name="_Toc51148678"/>
      <w:bookmarkStart w:id="23" w:name="_Toc81318043"/>
      <w:r>
        <w:rPr>
          <w:rFonts w:hint="eastAsia"/>
          <w:lang w:eastAsia="zh-CN"/>
        </w:rPr>
        <w:t>前置条件</w:t>
      </w:r>
      <w:bookmarkEnd w:id="21"/>
      <w:bookmarkEnd w:id="22"/>
      <w:bookmarkEnd w:id="23"/>
    </w:p>
    <w:p w14:paraId="6956D00C" w14:textId="49B5FA60" w:rsidR="003231B9" w:rsidRDefault="003231B9" w:rsidP="00391E0A">
      <w:pPr>
        <w:pStyle w:val="1e"/>
      </w:pPr>
      <w:r w:rsidRPr="00E8685F">
        <w:rPr>
          <w:rFonts w:hint="eastAsia"/>
        </w:rPr>
        <w:t>由于本实验主要是在</w:t>
      </w:r>
      <w:r w:rsidRPr="00E8685F">
        <w:rPr>
          <w:rFonts w:hint="eastAsia"/>
        </w:rPr>
        <w:t>openEuler</w:t>
      </w:r>
      <w:r w:rsidRPr="00E8685F">
        <w:rPr>
          <w:rFonts w:hint="eastAsia"/>
        </w:rPr>
        <w:t>操作系统上</w:t>
      </w:r>
      <w:r>
        <w:rPr>
          <w:rFonts w:hint="eastAsia"/>
        </w:rPr>
        <w:t>进行</w:t>
      </w:r>
      <w:r w:rsidRPr="00104B25">
        <w:rPr>
          <w:rFonts w:cs="Huawei Sans"/>
        </w:rPr>
        <w:t>openGauss</w:t>
      </w:r>
      <w:r>
        <w:rPr>
          <w:rFonts w:cs="Huawei Sans"/>
        </w:rPr>
        <w:t>数据库</w:t>
      </w:r>
      <w:r w:rsidRPr="00104B25">
        <w:rPr>
          <w:rFonts w:cs="Huawei Sans"/>
        </w:rPr>
        <w:t>日志</w:t>
      </w:r>
      <w:r>
        <w:rPr>
          <w:rFonts w:cs="Huawei Sans"/>
        </w:rPr>
        <w:t>的</w:t>
      </w:r>
      <w:r w:rsidRPr="00104B25">
        <w:rPr>
          <w:rFonts w:cs="Huawei Sans"/>
        </w:rPr>
        <w:t>管理</w:t>
      </w:r>
      <w:r>
        <w:rPr>
          <w:rFonts w:hint="eastAsia"/>
        </w:rPr>
        <w:t>，</w:t>
      </w:r>
      <w:r w:rsidR="00881443">
        <w:t>因此</w:t>
      </w:r>
      <w:r>
        <w:rPr>
          <w:rFonts w:hint="eastAsia"/>
        </w:rPr>
        <w:t>需要掌握</w:t>
      </w:r>
      <w:r>
        <w:rPr>
          <w:rFonts w:hint="eastAsia"/>
        </w:rPr>
        <w:t>L</w:t>
      </w:r>
      <w:r>
        <w:t>i</w:t>
      </w:r>
      <w:r>
        <w:rPr>
          <w:rFonts w:hint="eastAsia"/>
        </w:rPr>
        <w:t>nux</w:t>
      </w:r>
      <w:r>
        <w:rPr>
          <w:rFonts w:hint="eastAsia"/>
        </w:rPr>
        <w:t>系统的基本操作和系统命令，详细请参见</w:t>
      </w:r>
      <w:hyperlink w:anchor="_附录一：Linux操作系统相关命令" w:history="1">
        <w:r w:rsidRPr="00476856">
          <w:rPr>
            <w:rStyle w:val="ad"/>
            <w:rFonts w:hint="eastAsia"/>
            <w:b/>
          </w:rPr>
          <w:t>附录</w:t>
        </w:r>
        <w:proofErr w:type="gramStart"/>
        <w:r w:rsidRPr="00476856">
          <w:rPr>
            <w:rStyle w:val="ad"/>
            <w:rFonts w:hint="eastAsia"/>
            <w:b/>
          </w:rPr>
          <w:t>一</w:t>
        </w:r>
        <w:proofErr w:type="gramEnd"/>
      </w:hyperlink>
      <w:r>
        <w:rPr>
          <w:rFonts w:hint="eastAsia"/>
        </w:rPr>
        <w:t>。</w:t>
      </w:r>
    </w:p>
    <w:p w14:paraId="7D527CB1" w14:textId="2517E759" w:rsidR="00EA5DE2" w:rsidRPr="00104B25" w:rsidRDefault="00EA5DE2" w:rsidP="00F01363">
      <w:pPr>
        <w:pStyle w:val="2"/>
        <w:numPr>
          <w:ilvl w:val="0"/>
          <w:numId w:val="0"/>
        </w:numPr>
        <w:rPr>
          <w:rFonts w:hint="eastAsia"/>
        </w:rPr>
      </w:pPr>
      <w:bookmarkStart w:id="24" w:name="_Toc7361465"/>
      <w:bookmarkStart w:id="25" w:name="_Toc47699841"/>
      <w:bookmarkStart w:id="26" w:name="_Toc81318044"/>
      <w:r w:rsidRPr="00104B25">
        <w:t>实验环境说明</w:t>
      </w:r>
      <w:bookmarkEnd w:id="24"/>
      <w:bookmarkEnd w:id="25"/>
      <w:bookmarkEnd w:id="26"/>
    </w:p>
    <w:p w14:paraId="60868251" w14:textId="77777777" w:rsidR="00EA5DE2" w:rsidRPr="00104B25" w:rsidRDefault="00EA5DE2" w:rsidP="005108BA">
      <w:pPr>
        <w:pStyle w:val="4a"/>
        <w:numPr>
          <w:ilvl w:val="0"/>
          <w:numId w:val="18"/>
        </w:numPr>
        <w:tabs>
          <w:tab w:val="num" w:pos="2126"/>
        </w:tabs>
        <w:ind w:left="1446" w:hanging="425"/>
        <w:rPr>
          <w:rFonts w:ascii="Huawei Sans" w:hAnsi="Huawei Sans" w:cs="Huawei Sans"/>
        </w:rPr>
      </w:pPr>
      <w:r w:rsidRPr="00104B25">
        <w:rPr>
          <w:rFonts w:ascii="Huawei Sans" w:hAnsi="Huawei Sans" w:cs="Huawei Sans"/>
        </w:rPr>
        <w:t>组网说明</w:t>
      </w:r>
    </w:p>
    <w:p w14:paraId="23424C8C" w14:textId="46D5A287" w:rsidR="00EA5DE2" w:rsidRPr="00104B25" w:rsidRDefault="00EA5DE2" w:rsidP="00186EE6">
      <w:pPr>
        <w:pStyle w:val="1e"/>
        <w:rPr>
          <w:rFonts w:cs="Huawei Sans"/>
        </w:rPr>
      </w:pPr>
      <w:r w:rsidRPr="00104B25">
        <w:rPr>
          <w:rFonts w:cs="Huawei Sans"/>
        </w:rPr>
        <w:t>本实验环境为</w:t>
      </w:r>
      <w:r w:rsidRPr="00104B25">
        <w:rPr>
          <w:rFonts w:cs="Huawei Sans"/>
        </w:rPr>
        <w:t>openGauss</w:t>
      </w:r>
      <w:r w:rsidRPr="00104B25">
        <w:rPr>
          <w:rFonts w:cs="Huawei Sans"/>
        </w:rPr>
        <w:t>数据库管理系统，安装在华为云</w:t>
      </w:r>
      <w:r w:rsidR="00881443">
        <w:rPr>
          <w:rFonts w:cs="Huawei Sans"/>
        </w:rPr>
        <w:t>（</w:t>
      </w:r>
      <w:r w:rsidR="00881443">
        <w:t>操作系统为</w:t>
      </w:r>
      <w:r w:rsidRPr="00104B25">
        <w:rPr>
          <w:rFonts w:cs="Huawei Sans"/>
        </w:rPr>
        <w:t>openEuler</w:t>
      </w:r>
      <w:r w:rsidR="00881443">
        <w:rPr>
          <w:rFonts w:cs="Huawei Sans"/>
        </w:rPr>
        <w:t>）</w:t>
      </w:r>
      <w:r w:rsidRPr="00104B25">
        <w:rPr>
          <w:rFonts w:cs="Huawei Sans"/>
        </w:rPr>
        <w:t>弹性服务器</w:t>
      </w:r>
      <w:r w:rsidRPr="00104B25">
        <w:rPr>
          <w:rFonts w:cs="Huawei Sans"/>
        </w:rPr>
        <w:t>ECS</w:t>
      </w:r>
      <w:r w:rsidRPr="00104B25">
        <w:rPr>
          <w:rFonts w:cs="Huawei Sans"/>
        </w:rPr>
        <w:t>上。</w:t>
      </w:r>
    </w:p>
    <w:p w14:paraId="417F58A6" w14:textId="77777777" w:rsidR="00EA5DE2" w:rsidRPr="00104B25" w:rsidRDefault="00EA5DE2" w:rsidP="005108BA">
      <w:pPr>
        <w:pStyle w:val="4a"/>
        <w:numPr>
          <w:ilvl w:val="0"/>
          <w:numId w:val="18"/>
        </w:numPr>
        <w:tabs>
          <w:tab w:val="num" w:pos="2126"/>
        </w:tabs>
        <w:ind w:left="1446" w:hanging="425"/>
        <w:rPr>
          <w:rFonts w:ascii="Huawei Sans" w:hAnsi="Huawei Sans" w:cs="Huawei Sans"/>
        </w:rPr>
      </w:pPr>
      <w:r w:rsidRPr="00104B25">
        <w:rPr>
          <w:rFonts w:ascii="Huawei Sans" w:hAnsi="Huawei Sans" w:cs="Huawei Sans"/>
        </w:rPr>
        <w:t>设备介绍</w:t>
      </w:r>
    </w:p>
    <w:p w14:paraId="4D789E36" w14:textId="4108F5E4" w:rsidR="00EA5DE2" w:rsidRPr="00104B25" w:rsidRDefault="00EA5DE2" w:rsidP="00186EE6">
      <w:pPr>
        <w:pStyle w:val="1e"/>
        <w:rPr>
          <w:rFonts w:cs="Huawei Sans"/>
        </w:rPr>
      </w:pPr>
      <w:r w:rsidRPr="00104B25">
        <w:rPr>
          <w:rFonts w:cs="Huawei Sans"/>
        </w:rPr>
        <w:t>为了满足数据库原理与实践课程实验需要，建议每套实验环境</w:t>
      </w:r>
      <w:r w:rsidR="002E2571" w:rsidRPr="00104B25">
        <w:rPr>
          <w:rFonts w:cs="Huawei Sans"/>
        </w:rPr>
        <w:t>软件版本</w:t>
      </w:r>
      <w:r w:rsidRPr="00104B25">
        <w:rPr>
          <w:rFonts w:cs="Huawei Sans"/>
        </w:rPr>
        <w:t>采用以下配置</w:t>
      </w:r>
      <w:r w:rsidR="00476856">
        <w:rPr>
          <w:rFonts w:cs="Huawei Sans" w:hint="eastAsia"/>
        </w:rPr>
        <w:t>。</w:t>
      </w:r>
    </w:p>
    <w:p w14:paraId="37CE0169" w14:textId="2FE69160" w:rsidR="005C013D" w:rsidRPr="00104B25" w:rsidRDefault="00D67868" w:rsidP="00441222">
      <w:pPr>
        <w:pStyle w:val="50"/>
        <w:numPr>
          <w:ilvl w:val="0"/>
          <w:numId w:val="0"/>
        </w:numPr>
        <w:ind w:left="1701" w:firstLineChars="900" w:firstLine="2096"/>
        <w:jc w:val="left"/>
        <w:rPr>
          <w:rFonts w:hint="eastAsia"/>
        </w:rPr>
      </w:pPr>
      <w:r>
        <w:t>配置</w:t>
      </w:r>
      <w:r w:rsidR="001D6B64">
        <w:rPr>
          <w:rFonts w:hint="eastAsia"/>
        </w:rPr>
        <w:t>明细</w:t>
      </w:r>
      <w:r w:rsidR="005C013D">
        <w:t>表</w:t>
      </w:r>
    </w:p>
    <w:tbl>
      <w:tblPr>
        <w:tblStyle w:val="V30"/>
        <w:tblW w:w="7745"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454"/>
        <w:gridCol w:w="5291"/>
      </w:tblGrid>
      <w:tr w:rsidR="00D67868" w:rsidRPr="00104B25" w14:paraId="78D08824" w14:textId="77777777" w:rsidTr="00D67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14:paraId="47E94863" w14:textId="4E695242" w:rsidR="00D67868" w:rsidRPr="00104B25" w:rsidRDefault="00D67868" w:rsidP="00B238A2">
            <w:pPr>
              <w:pStyle w:val="5a"/>
            </w:pPr>
            <w:r w:rsidRPr="00104B25">
              <w:t>软件</w:t>
            </w:r>
            <w:r>
              <w:t>名</w:t>
            </w:r>
          </w:p>
        </w:tc>
        <w:tc>
          <w:tcPr>
            <w:tcW w:w="5291" w:type="dxa"/>
          </w:tcPr>
          <w:p w14:paraId="5B8AD9C0" w14:textId="77777777" w:rsidR="00D67868" w:rsidRPr="00104B25" w:rsidRDefault="00D67868" w:rsidP="00B238A2">
            <w:pPr>
              <w:pStyle w:val="5a"/>
              <w:cnfStyle w:val="100000000000" w:firstRow="1" w:lastRow="0" w:firstColumn="0" w:lastColumn="0" w:oddVBand="0" w:evenVBand="0" w:oddHBand="0" w:evenHBand="0" w:firstRowFirstColumn="0" w:firstRowLastColumn="0" w:lastRowFirstColumn="0" w:lastRowLastColumn="0"/>
            </w:pPr>
            <w:r w:rsidRPr="00104B25">
              <w:t>软件版本</w:t>
            </w:r>
          </w:p>
        </w:tc>
      </w:tr>
      <w:tr w:rsidR="00D67868" w:rsidRPr="00104B25" w14:paraId="58111C1E" w14:textId="77777777" w:rsidTr="00D67868">
        <w:tc>
          <w:tcPr>
            <w:cnfStyle w:val="001000000000" w:firstRow="0" w:lastRow="0" w:firstColumn="1" w:lastColumn="0" w:oddVBand="0" w:evenVBand="0" w:oddHBand="0" w:evenHBand="0" w:firstRowFirstColumn="0" w:firstRowLastColumn="0" w:lastRowFirstColumn="0" w:lastRowLastColumn="0"/>
            <w:tcW w:w="2454" w:type="dxa"/>
          </w:tcPr>
          <w:p w14:paraId="750687F8" w14:textId="3B63CBF8" w:rsidR="00D67868" w:rsidRPr="00104B25" w:rsidRDefault="00D67868" w:rsidP="00D67868">
            <w:pPr>
              <w:pStyle w:val="5a"/>
            </w:pPr>
            <w:r w:rsidRPr="00104B25">
              <w:t>数据库</w:t>
            </w:r>
          </w:p>
        </w:tc>
        <w:tc>
          <w:tcPr>
            <w:tcW w:w="5291" w:type="dxa"/>
          </w:tcPr>
          <w:p w14:paraId="169B1F6B" w14:textId="3040D49C" w:rsidR="00D67868" w:rsidRPr="00104B25" w:rsidRDefault="00D67868" w:rsidP="004039DE">
            <w:pPr>
              <w:pStyle w:val="5a"/>
              <w:cnfStyle w:val="000000000000" w:firstRow="0" w:lastRow="0" w:firstColumn="0" w:lastColumn="0" w:oddVBand="0" w:evenVBand="0" w:oddHBand="0" w:evenHBand="0" w:firstRowFirstColumn="0" w:firstRowLastColumn="0" w:lastRowFirstColumn="0" w:lastRowLastColumn="0"/>
            </w:pPr>
            <w:r w:rsidRPr="00104B25">
              <w:t xml:space="preserve">openGauss </w:t>
            </w:r>
            <w:r>
              <w:t>2.0.0</w:t>
            </w:r>
          </w:p>
        </w:tc>
      </w:tr>
      <w:tr w:rsidR="00D67868" w:rsidRPr="00104B25" w14:paraId="3DD4A30E" w14:textId="77777777" w:rsidTr="00D67868">
        <w:tc>
          <w:tcPr>
            <w:cnfStyle w:val="001000000000" w:firstRow="0" w:lastRow="0" w:firstColumn="1" w:lastColumn="0" w:oddVBand="0" w:evenVBand="0" w:oddHBand="0" w:evenHBand="0" w:firstRowFirstColumn="0" w:firstRowLastColumn="0" w:lastRowFirstColumn="0" w:lastRowLastColumn="0"/>
            <w:tcW w:w="2454" w:type="dxa"/>
          </w:tcPr>
          <w:p w14:paraId="31B794C5" w14:textId="7E94B67E" w:rsidR="00D67868" w:rsidRPr="00104B25" w:rsidRDefault="00D67868" w:rsidP="00D67868">
            <w:pPr>
              <w:pStyle w:val="5a"/>
            </w:pPr>
            <w:r w:rsidRPr="00104B25">
              <w:t>操作系统</w:t>
            </w:r>
          </w:p>
        </w:tc>
        <w:tc>
          <w:tcPr>
            <w:tcW w:w="5291" w:type="dxa"/>
          </w:tcPr>
          <w:p w14:paraId="6AD30E33" w14:textId="77777777" w:rsidR="00D67868" w:rsidRPr="00104B25" w:rsidRDefault="00D67868" w:rsidP="00B238A2">
            <w:pPr>
              <w:pStyle w:val="5a"/>
              <w:cnfStyle w:val="000000000000" w:firstRow="0" w:lastRow="0" w:firstColumn="0" w:lastColumn="0" w:oddVBand="0" w:evenVBand="0" w:oddHBand="0" w:evenHBand="0" w:firstRowFirstColumn="0" w:firstRowLastColumn="0" w:lastRowFirstColumn="0" w:lastRowLastColumn="0"/>
            </w:pPr>
            <w:r w:rsidRPr="00104B25">
              <w:t>openEuler 20.3LTS</w:t>
            </w:r>
          </w:p>
        </w:tc>
      </w:tr>
    </w:tbl>
    <w:p w14:paraId="2180128D" w14:textId="5A57A1BC" w:rsidR="00EA5DE2" w:rsidRDefault="0061149C" w:rsidP="00F01363">
      <w:pPr>
        <w:pStyle w:val="2"/>
        <w:numPr>
          <w:ilvl w:val="0"/>
          <w:numId w:val="0"/>
        </w:numPr>
        <w:rPr>
          <w:rFonts w:hint="eastAsia"/>
        </w:rPr>
      </w:pPr>
      <w:bookmarkStart w:id="27" w:name="_Toc81318045"/>
      <w:r>
        <w:lastRenderedPageBreak/>
        <w:t>实验概览</w:t>
      </w:r>
      <w:bookmarkEnd w:id="27"/>
    </w:p>
    <w:p w14:paraId="274D7643" w14:textId="13729E0C" w:rsidR="005C013D" w:rsidRDefault="00B86715" w:rsidP="005C013D">
      <w:pPr>
        <w:pStyle w:val="1e"/>
        <w:rPr>
          <w:lang w:eastAsia="en-US"/>
        </w:rPr>
      </w:pPr>
      <w:r>
        <w:rPr>
          <w:noProof/>
        </w:rPr>
        <w:drawing>
          <wp:inline distT="0" distB="0" distL="0" distR="0" wp14:anchorId="41F4F3E6" wp14:editId="7224C080">
            <wp:extent cx="5454000" cy="3427200"/>
            <wp:effectExtent l="19050" t="19050" r="13970" b="20955"/>
            <wp:docPr id="4" name="图片 4" descr="C:\Users\swx941157\AppData\Roaming\eSpace_Desktop\UserData\swx941157\imagefiles\originalImgfiles\321CFC28-FBA6-4403-A19F-4154AD2BB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1CFC28-FBA6-4403-A19F-4154AD2BB807" descr="C:\Users\swx941157\AppData\Roaming\eSpace_Desktop\UserData\swx941157\imagefiles\originalImgfiles\321CFC28-FBA6-4403-A19F-4154AD2BB8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4000" cy="3427200"/>
                    </a:xfrm>
                    <a:prstGeom prst="rect">
                      <a:avLst/>
                    </a:prstGeom>
                    <a:noFill/>
                    <a:ln w="12700">
                      <a:solidFill>
                        <a:schemeClr val="bg1">
                          <a:lumMod val="85000"/>
                        </a:schemeClr>
                      </a:solidFill>
                    </a:ln>
                  </pic:spPr>
                </pic:pic>
              </a:graphicData>
            </a:graphic>
          </wp:inline>
        </w:drawing>
      </w:r>
    </w:p>
    <w:p w14:paraId="18BA355D" w14:textId="11D95CEB" w:rsidR="005C013D" w:rsidRPr="005C013D" w:rsidRDefault="005C013D" w:rsidP="00F01363">
      <w:pPr>
        <w:pStyle w:val="9"/>
        <w:numPr>
          <w:ilvl w:val="0"/>
          <w:numId w:val="0"/>
        </w:numPr>
        <w:ind w:left="1021"/>
        <w:rPr>
          <w:rFonts w:hint="eastAsia"/>
          <w:lang w:eastAsia="en-US"/>
        </w:rPr>
      </w:pPr>
      <w:r>
        <w:rPr>
          <w:rFonts w:hint="eastAsia"/>
          <w:lang w:eastAsia="en-US"/>
        </w:rPr>
        <w:t>本实验概览图</w:t>
      </w:r>
    </w:p>
    <w:p w14:paraId="4954631E" w14:textId="443E3823" w:rsidR="00104B25" w:rsidRDefault="00104B25">
      <w:pPr>
        <w:topLinePunct w:val="0"/>
        <w:adjustRightInd/>
        <w:snapToGrid/>
        <w:spacing w:before="0" w:after="0" w:line="240" w:lineRule="auto"/>
        <w:ind w:left="0"/>
        <w:rPr>
          <w:rFonts w:ascii="Huawei Sans" w:eastAsia="方正兰亭黑简体" w:hAnsi="Huawei Sans" w:cs="Huawei Sans"/>
        </w:rPr>
      </w:pPr>
      <w:r>
        <w:rPr>
          <w:rFonts w:ascii="Huawei Sans" w:eastAsia="方正兰亭黑简体" w:hAnsi="Huawei Sans" w:cs="Huawei Sans"/>
        </w:rPr>
        <w:br w:type="page"/>
      </w:r>
    </w:p>
    <w:p w14:paraId="30A53B4A" w14:textId="6C00F8EF" w:rsidR="00DC6966" w:rsidRPr="00104B25" w:rsidRDefault="00815A52" w:rsidP="00D65C31">
      <w:pPr>
        <w:pStyle w:val="1"/>
        <w:rPr>
          <w:rFonts w:ascii="Huawei Sans" w:hAnsi="Huawei Sans" w:cs="Huawei Sans"/>
        </w:rPr>
      </w:pPr>
      <w:bookmarkStart w:id="28" w:name="_Toc81318046"/>
      <w:bookmarkEnd w:id="12"/>
      <w:bookmarkEnd w:id="13"/>
      <w:r w:rsidRPr="00104B25">
        <w:rPr>
          <w:rFonts w:ascii="Huawei Sans" w:hAnsi="Huawei Sans" w:cs="Huawei Sans"/>
        </w:rPr>
        <w:lastRenderedPageBreak/>
        <w:t>日志管理</w:t>
      </w:r>
      <w:bookmarkEnd w:id="28"/>
    </w:p>
    <w:p w14:paraId="4DE04C2A" w14:textId="598CC1CF" w:rsidR="00DC6966" w:rsidRPr="00104B25" w:rsidRDefault="00DC6966" w:rsidP="00382C74">
      <w:pPr>
        <w:pStyle w:val="2"/>
        <w:rPr>
          <w:rFonts w:ascii="Huawei Sans" w:hAnsi="Huawei Sans" w:cs="Huawei Sans"/>
        </w:rPr>
      </w:pPr>
      <w:bookmarkStart w:id="29" w:name="_Toc466755572"/>
      <w:bookmarkStart w:id="30" w:name="_Toc81318047"/>
      <w:r w:rsidRPr="00104B25">
        <w:rPr>
          <w:rFonts w:ascii="Huawei Sans" w:hAnsi="Huawei Sans" w:cs="Huawei Sans"/>
        </w:rPr>
        <w:t>实验介绍</w:t>
      </w:r>
      <w:bookmarkEnd w:id="29"/>
      <w:bookmarkEnd w:id="30"/>
    </w:p>
    <w:p w14:paraId="30D6CFA2" w14:textId="715289A3" w:rsidR="00DC6966" w:rsidRPr="00104B25" w:rsidRDefault="00DC6966" w:rsidP="00382C74">
      <w:pPr>
        <w:pStyle w:val="3"/>
        <w:rPr>
          <w:rFonts w:ascii="Huawei Sans" w:hAnsi="Huawei Sans" w:cs="Huawei Sans"/>
          <w:bCs/>
          <w:i/>
          <w:iCs/>
          <w:color w:val="0000FF"/>
          <w:kern w:val="2"/>
          <w:sz w:val="21"/>
        </w:rPr>
      </w:pPr>
      <w:bookmarkStart w:id="31" w:name="_Toc466755573"/>
      <w:bookmarkStart w:id="32" w:name="_Toc81318048"/>
      <w:r w:rsidRPr="00104B25">
        <w:rPr>
          <w:rFonts w:ascii="Huawei Sans" w:hAnsi="Huawei Sans" w:cs="Huawei Sans"/>
        </w:rPr>
        <w:t>关于本实验</w:t>
      </w:r>
      <w:bookmarkEnd w:id="31"/>
      <w:bookmarkEnd w:id="32"/>
    </w:p>
    <w:p w14:paraId="0B6EAA40" w14:textId="676F1B17" w:rsidR="002C48D2" w:rsidRPr="002C48D2" w:rsidRDefault="002C48D2" w:rsidP="00186EE6">
      <w:pPr>
        <w:pStyle w:val="1e"/>
        <w:rPr>
          <w:rFonts w:cs="Huawei Sans"/>
        </w:rPr>
      </w:pPr>
      <w:r w:rsidRPr="00104B25">
        <w:rPr>
          <w:rFonts w:cs="Huawei Sans"/>
        </w:rPr>
        <w:t>在实际的数据库管理工作中，小数据量的日志可以按照实验手册，使用</w:t>
      </w:r>
      <w:r w:rsidRPr="00104B25">
        <w:rPr>
          <w:rFonts w:cs="Huawei Sans"/>
        </w:rPr>
        <w:t>cat</w:t>
      </w:r>
      <w:r w:rsidRPr="00104B25">
        <w:rPr>
          <w:rFonts w:cs="Huawei Sans"/>
        </w:rPr>
        <w:t>查看。但需要注意的是，生产环境的日志量比较多，日志文件容量经常在</w:t>
      </w:r>
      <w:r w:rsidRPr="00104B25">
        <w:rPr>
          <w:rFonts w:cs="Huawei Sans"/>
        </w:rPr>
        <w:t>GB</w:t>
      </w:r>
      <w:r w:rsidRPr="00104B25">
        <w:rPr>
          <w:rFonts w:cs="Huawei Sans"/>
        </w:rPr>
        <w:t>级别，为了提升读取日志的有效性，一般建议使用</w:t>
      </w:r>
      <w:r w:rsidRPr="00104B25">
        <w:rPr>
          <w:rFonts w:cs="Huawei Sans"/>
        </w:rPr>
        <w:t>more</w:t>
      </w:r>
      <w:r w:rsidRPr="00104B25">
        <w:rPr>
          <w:rFonts w:cs="Huawei Sans"/>
        </w:rPr>
        <w:t>、</w:t>
      </w:r>
      <w:r w:rsidRPr="00104B25">
        <w:rPr>
          <w:rFonts w:cs="Huawei Sans"/>
        </w:rPr>
        <w:t>tail</w:t>
      </w:r>
      <w:r w:rsidRPr="00104B25">
        <w:rPr>
          <w:rFonts w:cs="Huawei Sans"/>
        </w:rPr>
        <w:t>、</w:t>
      </w:r>
      <w:r w:rsidRPr="00104B25">
        <w:rPr>
          <w:rFonts w:cs="Huawei Sans"/>
        </w:rPr>
        <w:t>grep</w:t>
      </w:r>
      <w:r w:rsidRPr="00104B25">
        <w:rPr>
          <w:rFonts w:cs="Huawei Sans"/>
        </w:rPr>
        <w:t>等命令查看日志，所以学会这些命令的基本使用方法也是必须的。另外，在生产环境节点较多（成千上万</w:t>
      </w:r>
      <w:proofErr w:type="gramStart"/>
      <w:r w:rsidRPr="00104B25">
        <w:rPr>
          <w:rFonts w:cs="Huawei Sans"/>
        </w:rPr>
        <w:t>个</w:t>
      </w:r>
      <w:proofErr w:type="gramEnd"/>
      <w:r w:rsidRPr="00104B25">
        <w:rPr>
          <w:rFonts w:cs="Huawei Sans"/>
        </w:rPr>
        <w:t>生产节点）、日志类型较复杂的情况下，人工已无法满足实际生产需求，针对这种情况，一般使用脚本自动化分析或使用第三方软件对日志进行实时监控、分析、告警。</w:t>
      </w:r>
    </w:p>
    <w:p w14:paraId="3BE854AA" w14:textId="66532C00" w:rsidR="00DC6966" w:rsidRDefault="00815A52" w:rsidP="00186EE6">
      <w:pPr>
        <w:pStyle w:val="1e"/>
        <w:rPr>
          <w:rFonts w:cs="Huawei Sans"/>
        </w:rPr>
      </w:pPr>
      <w:r w:rsidRPr="00104B25">
        <w:rPr>
          <w:rFonts w:cs="Huawei Sans"/>
        </w:rPr>
        <w:t>本实验主要描述</w:t>
      </w:r>
      <w:r w:rsidRPr="00104B25">
        <w:rPr>
          <w:rFonts w:cs="Huawei Sans"/>
        </w:rPr>
        <w:t>openGauss</w:t>
      </w:r>
      <w:r w:rsidRPr="00104B25">
        <w:rPr>
          <w:rFonts w:cs="Huawei Sans"/>
        </w:rPr>
        <w:t>数据库中日志管理的内容，</w:t>
      </w:r>
      <w:r w:rsidR="00845449">
        <w:t>以及</w:t>
      </w:r>
      <w:r w:rsidRPr="00104B25">
        <w:rPr>
          <w:rFonts w:cs="Huawei Sans"/>
        </w:rPr>
        <w:t>对数据库进行日常管理维护、问题定位和数据库恢复的操作</w:t>
      </w:r>
      <w:r w:rsidR="00DC6966" w:rsidRPr="00104B25">
        <w:rPr>
          <w:rFonts w:cs="Huawei Sans"/>
        </w:rPr>
        <w:t>。</w:t>
      </w:r>
    </w:p>
    <w:p w14:paraId="5B04DD4A" w14:textId="424FED12" w:rsidR="00DC6966" w:rsidRPr="00104B25" w:rsidRDefault="00DC6966" w:rsidP="00382C74">
      <w:pPr>
        <w:pStyle w:val="3"/>
        <w:rPr>
          <w:rFonts w:ascii="Huawei Sans" w:hAnsi="Huawei Sans" w:cs="Huawei Sans"/>
        </w:rPr>
      </w:pPr>
      <w:bookmarkStart w:id="33" w:name="_Toc466755574"/>
      <w:bookmarkStart w:id="34" w:name="_Toc81318049"/>
      <w:r w:rsidRPr="00104B25">
        <w:rPr>
          <w:rFonts w:ascii="Huawei Sans" w:hAnsi="Huawei Sans" w:cs="Huawei Sans"/>
        </w:rPr>
        <w:t>实验目的</w:t>
      </w:r>
      <w:bookmarkEnd w:id="33"/>
      <w:bookmarkEnd w:id="34"/>
    </w:p>
    <w:p w14:paraId="1893E6B2" w14:textId="14C2C49D" w:rsidR="00815A52" w:rsidRPr="00104B25" w:rsidRDefault="00815A52" w:rsidP="00815A52">
      <w:pPr>
        <w:pStyle w:val="4a"/>
        <w:rPr>
          <w:rFonts w:ascii="Huawei Sans" w:hAnsi="Huawei Sans" w:cs="Huawei Sans"/>
        </w:rPr>
      </w:pPr>
      <w:r w:rsidRPr="00104B25">
        <w:rPr>
          <w:rFonts w:ascii="Huawei Sans" w:hAnsi="Huawei Sans" w:cs="Huawei Sans"/>
        </w:rPr>
        <w:t>掌握</w:t>
      </w:r>
      <w:r w:rsidRPr="00104B25">
        <w:rPr>
          <w:rFonts w:ascii="Huawei Sans" w:hAnsi="Huawei Sans" w:cs="Huawei Sans"/>
        </w:rPr>
        <w:t>openGauss</w:t>
      </w:r>
      <w:r w:rsidRPr="00104B25">
        <w:rPr>
          <w:rFonts w:ascii="Huawei Sans" w:hAnsi="Huawei Sans" w:cs="Huawei Sans"/>
        </w:rPr>
        <w:t>数据库中日志管理的内容</w:t>
      </w:r>
      <w:r w:rsidR="00104B25">
        <w:rPr>
          <w:rFonts w:ascii="Huawei Sans" w:hAnsi="Huawei Sans" w:cs="Huawei Sans" w:hint="eastAsia"/>
        </w:rPr>
        <w:t>；</w:t>
      </w:r>
    </w:p>
    <w:p w14:paraId="1085C68B" w14:textId="63FAB5E7" w:rsidR="00DC6966" w:rsidRPr="00104B25" w:rsidRDefault="00845449" w:rsidP="00815A52">
      <w:pPr>
        <w:pStyle w:val="4a"/>
        <w:rPr>
          <w:rFonts w:ascii="Huawei Sans" w:hAnsi="Huawei Sans" w:cs="Huawei Sans"/>
        </w:rPr>
      </w:pPr>
      <w:r>
        <w:t>掌握数据库日常管理维护</w:t>
      </w:r>
      <w:r>
        <w:rPr>
          <w:rFonts w:hint="eastAsia"/>
        </w:rPr>
        <w:t>、</w:t>
      </w:r>
      <w:r>
        <w:t>问题定位</w:t>
      </w:r>
      <w:r w:rsidR="00DC6966" w:rsidRPr="00104B25">
        <w:rPr>
          <w:rFonts w:ascii="Huawei Sans" w:hAnsi="Huawei Sans" w:cs="Huawei Sans"/>
        </w:rPr>
        <w:t>。</w:t>
      </w:r>
    </w:p>
    <w:p w14:paraId="3DFDB114" w14:textId="5E221126" w:rsidR="00815A52" w:rsidRPr="00104B25" w:rsidRDefault="00815A52" w:rsidP="005108BA">
      <w:pPr>
        <w:pStyle w:val="3"/>
        <w:numPr>
          <w:ilvl w:val="2"/>
          <w:numId w:val="4"/>
        </w:numPr>
        <w:rPr>
          <w:rFonts w:ascii="Huawei Sans" w:hAnsi="Huawei Sans" w:cs="Huawei Sans"/>
        </w:rPr>
      </w:pPr>
      <w:bookmarkStart w:id="35" w:name="_Toc46594049"/>
      <w:bookmarkStart w:id="36" w:name="_Toc81318050"/>
      <w:r w:rsidRPr="00104B25">
        <w:rPr>
          <w:rFonts w:ascii="Huawei Sans" w:hAnsi="Huawei Sans" w:cs="Huawei Sans"/>
        </w:rPr>
        <w:t>系统日志</w:t>
      </w:r>
      <w:bookmarkEnd w:id="35"/>
      <w:bookmarkEnd w:id="36"/>
    </w:p>
    <w:p w14:paraId="487F1159" w14:textId="77777777" w:rsidR="00815A52" w:rsidRPr="00104B25" w:rsidRDefault="00815A52" w:rsidP="00186EE6">
      <w:pPr>
        <w:pStyle w:val="1e"/>
        <w:rPr>
          <w:rFonts w:cs="Huawei Sans"/>
        </w:rPr>
      </w:pPr>
      <w:r w:rsidRPr="00104B25">
        <w:rPr>
          <w:rFonts w:cs="Huawei Sans"/>
        </w:rPr>
        <w:t>openGauss</w:t>
      </w:r>
      <w:r w:rsidRPr="00104B25">
        <w:rPr>
          <w:rFonts w:cs="Huawei Sans"/>
        </w:rPr>
        <w:t>运行时数据库节点以及</w:t>
      </w:r>
      <w:r w:rsidRPr="00104B25">
        <w:rPr>
          <w:rFonts w:cs="Huawei Sans"/>
        </w:rPr>
        <w:t>openGauss</w:t>
      </w:r>
      <w:r w:rsidRPr="00104B25">
        <w:rPr>
          <w:rFonts w:cs="Huawei Sans"/>
        </w:rPr>
        <w:t>安装部署时产生的日志统称为系统日志。如果</w:t>
      </w:r>
      <w:r w:rsidRPr="00104B25">
        <w:rPr>
          <w:rFonts w:cs="Huawei Sans"/>
        </w:rPr>
        <w:t>openGauss</w:t>
      </w:r>
      <w:r w:rsidRPr="00104B25">
        <w:rPr>
          <w:rFonts w:cs="Huawei Sans"/>
        </w:rPr>
        <w:t>在运行时发生故障，可以通过这些系统日志及时定位故障发生的原因，根据日志内容制定恢复</w:t>
      </w:r>
      <w:r w:rsidRPr="00104B25">
        <w:rPr>
          <w:rFonts w:cs="Huawei Sans"/>
        </w:rPr>
        <w:t>openGauss</w:t>
      </w:r>
      <w:r w:rsidRPr="00104B25">
        <w:rPr>
          <w:rFonts w:cs="Huawei Sans"/>
        </w:rPr>
        <w:t>的方法。</w:t>
      </w:r>
    </w:p>
    <w:p w14:paraId="6E524B0C" w14:textId="4A62A33E" w:rsidR="002E2571" w:rsidRPr="00104B25" w:rsidRDefault="002E2571" w:rsidP="00186EE6">
      <w:pPr>
        <w:pStyle w:val="1e"/>
        <w:rPr>
          <w:rFonts w:cs="Huawei Sans"/>
        </w:rPr>
      </w:pPr>
      <w:r w:rsidRPr="00104B25">
        <w:rPr>
          <w:rFonts w:cs="Huawei Sans"/>
        </w:rPr>
        <w:t>说明：</w:t>
      </w:r>
    </w:p>
    <w:p w14:paraId="1749B54C" w14:textId="677A2E33" w:rsidR="002E2571" w:rsidRPr="00104B25" w:rsidRDefault="002E2571" w:rsidP="002E2571">
      <w:pPr>
        <w:pStyle w:val="4a"/>
        <w:rPr>
          <w:rFonts w:ascii="Huawei Sans" w:hAnsi="Huawei Sans" w:cs="Huawei Sans"/>
        </w:rPr>
      </w:pPr>
      <w:r w:rsidRPr="00104B25">
        <w:rPr>
          <w:rFonts w:ascii="Huawei Sans" w:hAnsi="Huawei Sans" w:cs="Huawei Sans"/>
        </w:rPr>
        <w:t>日志路径在安装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r w:rsidRPr="00104B25">
        <w:rPr>
          <w:rFonts w:ascii="Huawei Sans" w:hAnsi="Huawei Sans" w:cs="Huawei Sans"/>
        </w:rPr>
        <w:t>gaussdbLogPath</w:t>
      </w:r>
      <w:r w:rsidRPr="00104B25">
        <w:rPr>
          <w:rFonts w:ascii="Huawei Sans" w:hAnsi="Huawei Sans" w:cs="Huawei Sans"/>
        </w:rPr>
        <w:t>参数指定，如果未指定该参数值，则默认路径在</w:t>
      </w:r>
      <w:r w:rsidRPr="00104B25">
        <w:rPr>
          <w:rFonts w:ascii="Huawei Sans" w:hAnsi="Huawei Sans" w:cs="Huawei Sans"/>
        </w:rPr>
        <w:t>/var/log/gaussdb</w:t>
      </w:r>
      <w:r w:rsidRPr="00104B25">
        <w:rPr>
          <w:rFonts w:ascii="Huawei Sans" w:hAnsi="Huawei Sans" w:cs="Huawei Sans"/>
        </w:rPr>
        <w:t>。</w:t>
      </w:r>
    </w:p>
    <w:p w14:paraId="602C5536" w14:textId="77777777" w:rsidR="002E2571" w:rsidRPr="00104B25" w:rsidRDefault="002E2571" w:rsidP="002E2571">
      <w:pPr>
        <w:pStyle w:val="4a"/>
        <w:rPr>
          <w:rFonts w:ascii="Huawei Sans" w:hAnsi="Huawei Sans" w:cs="Huawei Sans"/>
        </w:rPr>
      </w:pPr>
      <w:r w:rsidRPr="00104B25">
        <w:rPr>
          <w:rFonts w:ascii="Huawei Sans" w:hAnsi="Huawei Sans" w:cs="Huawei Sans"/>
        </w:rPr>
        <w:t>数据文件路径在安装</w:t>
      </w:r>
      <w:r w:rsidRPr="00104B25">
        <w:rPr>
          <w:rFonts w:ascii="Huawei Sans" w:hAnsi="Huawei Sans" w:cs="Huawei Sans"/>
        </w:rPr>
        <w:t>openGauss</w:t>
      </w:r>
      <w:r w:rsidRPr="00104B25">
        <w:rPr>
          <w:rFonts w:ascii="Huawei Sans" w:hAnsi="Huawei Sans" w:cs="Huawei Sans"/>
        </w:rPr>
        <w:t>时已由</w:t>
      </w:r>
      <w:r w:rsidRPr="00104B25">
        <w:rPr>
          <w:rFonts w:ascii="Huawei Sans" w:hAnsi="Huawei Sans" w:cs="Huawei Sans"/>
        </w:rPr>
        <w:t>XML</w:t>
      </w:r>
      <w:r w:rsidRPr="00104B25">
        <w:rPr>
          <w:rFonts w:ascii="Huawei Sans" w:hAnsi="Huawei Sans" w:cs="Huawei Sans"/>
        </w:rPr>
        <w:t>文件中</w:t>
      </w:r>
      <w:r w:rsidRPr="00104B25">
        <w:rPr>
          <w:rFonts w:ascii="Huawei Sans" w:hAnsi="Huawei Sans" w:cs="Huawei Sans"/>
        </w:rPr>
        <w:t>dataNode</w:t>
      </w:r>
      <w:r w:rsidRPr="00104B25">
        <w:rPr>
          <w:rFonts w:ascii="Huawei Sans" w:hAnsi="Huawei Sans" w:cs="Huawei Sans"/>
        </w:rPr>
        <w:t>参数指定，如果未指定该参数值，则默认路径在</w:t>
      </w:r>
      <w:r w:rsidRPr="00104B25">
        <w:rPr>
          <w:rFonts w:ascii="Huawei Sans" w:hAnsi="Huawei Sans" w:cs="Huawei Sans"/>
        </w:rPr>
        <w:t>/gaussdb/data/data_dn</w:t>
      </w:r>
      <w:r w:rsidRPr="00104B25">
        <w:rPr>
          <w:rFonts w:ascii="Huawei Sans" w:hAnsi="Huawei Sans" w:cs="Huawei Sans"/>
        </w:rPr>
        <w:t>。</w:t>
      </w:r>
    </w:p>
    <w:p w14:paraId="46A26C94" w14:textId="77777777" w:rsidR="002E2571" w:rsidRPr="00104B25" w:rsidRDefault="002E2571" w:rsidP="00186EE6">
      <w:pPr>
        <w:pStyle w:val="1e"/>
        <w:rPr>
          <w:rFonts w:cs="Huawei Sans"/>
        </w:rPr>
      </w:pPr>
    </w:p>
    <w:p w14:paraId="4DC96F4E"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运行时日志</w:t>
      </w:r>
    </w:p>
    <w:p w14:paraId="43BFD35C"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311C49F6" w14:textId="2746D17B" w:rsidR="00815A52" w:rsidRPr="00104B28" w:rsidRDefault="00EA5DE2" w:rsidP="00AB4ED7">
      <w:pPr>
        <w:pStyle w:val="affffc"/>
        <w:rPr>
          <w:b/>
          <w:color w:val="C7000B"/>
        </w:rPr>
      </w:pPr>
      <w:proofErr w:type="gramStart"/>
      <w:r w:rsidRPr="00104B28">
        <w:rPr>
          <w:b/>
          <w:color w:val="C7000B"/>
        </w:rPr>
        <w:t>su</w:t>
      </w:r>
      <w:proofErr w:type="gramEnd"/>
      <w:r w:rsidRPr="00104B28">
        <w:rPr>
          <w:b/>
          <w:color w:val="C7000B"/>
        </w:rPr>
        <w:t xml:space="preserve"> -</w:t>
      </w:r>
      <w:r w:rsidR="00815A52" w:rsidRPr="00104B28">
        <w:rPr>
          <w:b/>
          <w:color w:val="C7000B"/>
        </w:rPr>
        <w:t xml:space="preserve"> omm</w:t>
      </w:r>
    </w:p>
    <w:p w14:paraId="45C1AAEB" w14:textId="749ECEF0" w:rsidR="00815A52" w:rsidRPr="00104B25" w:rsidRDefault="00845449" w:rsidP="00061C9F">
      <w:pPr>
        <w:pStyle w:val="30"/>
        <w:rPr>
          <w:rFonts w:hint="eastAsia"/>
        </w:rPr>
      </w:pPr>
      <w:r>
        <w:lastRenderedPageBreak/>
        <w:t>切换到存放数据库节点运行日志的</w:t>
      </w:r>
      <w:r w:rsidR="00DF4F08">
        <w:rPr>
          <w:rFonts w:hint="eastAsia"/>
        </w:rPr>
        <w:t>＂</w:t>
      </w:r>
      <w:r>
        <w:rPr>
          <w:rFonts w:hint="eastAsia"/>
        </w:rPr>
        <w:t>pg</w:t>
      </w:r>
      <w:r>
        <w:t>_log</w:t>
      </w:r>
      <w:r w:rsidR="00DF4F08">
        <w:rPr>
          <w:rFonts w:hint="eastAsia"/>
        </w:rPr>
        <w:t>＂</w:t>
      </w:r>
      <w:r>
        <w:t>文件夹</w:t>
      </w:r>
      <w:r>
        <w:rPr>
          <w:rFonts w:hint="eastAsia"/>
        </w:rPr>
        <w:t>，</w:t>
      </w:r>
      <w:r>
        <w:t>并查询其内容</w:t>
      </w:r>
      <w:r w:rsidR="00815A52" w:rsidRPr="00104B25">
        <w:t>。</w:t>
      </w:r>
    </w:p>
    <w:p w14:paraId="31C6C619" w14:textId="55767F1B" w:rsidR="00815A52" w:rsidRPr="002565E4" w:rsidRDefault="00815A52" w:rsidP="00AB4ED7">
      <w:pPr>
        <w:pStyle w:val="affffc"/>
        <w:rPr>
          <w:b/>
          <w:snapToGrid w:val="0"/>
          <w:color w:val="C7000B"/>
          <w:lang w:eastAsia="zh-CN"/>
        </w:rPr>
      </w:pPr>
      <w:r w:rsidRPr="00104B28">
        <w:rPr>
          <w:b/>
          <w:color w:val="C7000B"/>
          <w:lang w:eastAsia="zh-CN"/>
        </w:rPr>
        <w:t>cd /var/log/gaussdb/omm/pg_log</w:t>
      </w:r>
      <w:r w:rsidR="002E2571" w:rsidRPr="00104B25">
        <w:rPr>
          <w:snapToGrid w:val="0"/>
          <w:lang w:eastAsia="zh-CN"/>
        </w:rPr>
        <w:t xml:space="preserve">  </w:t>
      </w:r>
      <w:r w:rsidR="002E2571" w:rsidRPr="002565E4">
        <w:rPr>
          <w:b/>
          <w:i/>
          <w:snapToGrid w:val="0"/>
          <w:color w:val="C7000B"/>
          <w:lang w:eastAsia="zh-CN"/>
        </w:rPr>
        <w:t>##</w:t>
      </w:r>
      <w:r w:rsidR="002E2571" w:rsidRPr="002565E4">
        <w:rPr>
          <w:b/>
          <w:i/>
          <w:snapToGrid w:val="0"/>
          <w:color w:val="C7000B"/>
          <w:lang w:eastAsia="zh-CN"/>
        </w:rPr>
        <w:t>实际路径以</w:t>
      </w:r>
      <w:r w:rsidR="002E2571" w:rsidRPr="002565E4">
        <w:rPr>
          <w:b/>
          <w:i/>
          <w:snapToGrid w:val="0"/>
          <w:color w:val="C7000B"/>
          <w:lang w:eastAsia="zh-CN"/>
        </w:rPr>
        <w:t>$gaussdbLogPath</w:t>
      </w:r>
      <w:r w:rsidR="002E2571" w:rsidRPr="002565E4">
        <w:rPr>
          <w:b/>
          <w:i/>
          <w:snapToGrid w:val="0"/>
          <w:color w:val="C7000B"/>
          <w:lang w:eastAsia="zh-CN"/>
        </w:rPr>
        <w:t>为准</w:t>
      </w:r>
    </w:p>
    <w:p w14:paraId="34F66649" w14:textId="6F4E8638" w:rsidR="00F93BCC" w:rsidRPr="00104B28" w:rsidRDefault="00815A52" w:rsidP="00AB4ED7">
      <w:pPr>
        <w:pStyle w:val="affffc"/>
        <w:rPr>
          <w:b/>
          <w:color w:val="C7000B"/>
          <w:lang w:eastAsia="zh-CN"/>
        </w:rPr>
      </w:pPr>
      <w:proofErr w:type="gramStart"/>
      <w:r w:rsidRPr="00104B28">
        <w:rPr>
          <w:b/>
          <w:color w:val="C7000B"/>
          <w:lang w:eastAsia="zh-CN"/>
        </w:rPr>
        <w:t>ls</w:t>
      </w:r>
      <w:proofErr w:type="gramEnd"/>
    </w:p>
    <w:p w14:paraId="3280123F" w14:textId="20471B44" w:rsidR="00F93BCC" w:rsidRPr="00104B25" w:rsidRDefault="00EA5DE2" w:rsidP="00186EE6">
      <w:pPr>
        <w:pStyle w:val="1e"/>
        <w:rPr>
          <w:rFonts w:cs="Huawei Sans"/>
          <w:snapToGrid w:val="0"/>
        </w:rPr>
      </w:pPr>
      <w:r w:rsidRPr="00104B25">
        <w:rPr>
          <w:rFonts w:cs="Huawei Sans"/>
          <w:snapToGrid w:val="0"/>
        </w:rPr>
        <w:t>文件内容显示如下</w:t>
      </w:r>
      <w:r w:rsidR="00953752">
        <w:rPr>
          <w:rFonts w:cs="Huawei Sans"/>
          <w:snapToGrid w:val="0"/>
        </w:rPr>
        <w:t>。</w:t>
      </w:r>
    </w:p>
    <w:p w14:paraId="7606DD67" w14:textId="77777777" w:rsidR="00815A52" w:rsidRPr="00104B25" w:rsidRDefault="00815A52" w:rsidP="00AB4ED7">
      <w:pPr>
        <w:pStyle w:val="affffc"/>
        <w:rPr>
          <w:snapToGrid w:val="0"/>
          <w:lang w:eastAsia="zh-CN"/>
        </w:rPr>
      </w:pPr>
      <w:r w:rsidRPr="00104B25">
        <w:rPr>
          <w:snapToGrid w:val="0"/>
          <w:lang w:eastAsia="zh-CN"/>
        </w:rPr>
        <w:t>dn_6001</w:t>
      </w:r>
    </w:p>
    <w:p w14:paraId="0068B82D" w14:textId="556AAABC" w:rsidR="00815A52" w:rsidRPr="00104B25" w:rsidRDefault="00815A52" w:rsidP="00186EE6">
      <w:pPr>
        <w:pStyle w:val="1e"/>
        <w:rPr>
          <w:rFonts w:cs="Huawei Sans"/>
        </w:rPr>
      </w:pPr>
      <w:r w:rsidRPr="00104B25">
        <w:rPr>
          <w:rFonts w:cs="Huawei Sans"/>
        </w:rPr>
        <w:t>数据库节点文件夹为</w:t>
      </w:r>
      <w:r w:rsidR="00DF4F08">
        <w:rPr>
          <w:rFonts w:cs="Huawei Sans"/>
        </w:rPr>
        <w:t>＂</w:t>
      </w:r>
      <w:r w:rsidRPr="00104B25">
        <w:rPr>
          <w:rFonts w:cs="Huawei Sans"/>
        </w:rPr>
        <w:t>dn_6001</w:t>
      </w:r>
      <w:r w:rsidR="00DF4F08">
        <w:rPr>
          <w:rFonts w:cs="Huawei Sans"/>
        </w:rPr>
        <w:t>＂</w:t>
      </w:r>
      <w:r w:rsidR="0079781A">
        <w:rPr>
          <w:rFonts w:cs="Huawei Sans"/>
        </w:rPr>
        <w:t>,</w:t>
      </w:r>
      <w:r w:rsidR="0079781A">
        <w:rPr>
          <w:rFonts w:cs="Huawei Sans" w:hint="eastAsia"/>
        </w:rPr>
        <w:t>以自己实际</w:t>
      </w:r>
      <w:r w:rsidR="0079781A" w:rsidRPr="00104B25">
        <w:rPr>
          <w:rFonts w:cs="Huawei Sans"/>
        </w:rPr>
        <w:t>数据库节点</w:t>
      </w:r>
      <w:r w:rsidR="0079781A">
        <w:rPr>
          <w:rFonts w:cs="Huawei Sans" w:hint="eastAsia"/>
        </w:rPr>
        <w:t>名先为准</w:t>
      </w:r>
      <w:r w:rsidR="00104B25">
        <w:rPr>
          <w:rFonts w:cs="Huawei Sans" w:hint="eastAsia"/>
        </w:rPr>
        <w:t>。</w:t>
      </w:r>
    </w:p>
    <w:p w14:paraId="4C6E3E49" w14:textId="3D5E94CD" w:rsidR="00815A52" w:rsidRPr="00104B25" w:rsidRDefault="00815A52" w:rsidP="00061C9F">
      <w:pPr>
        <w:pStyle w:val="30"/>
        <w:rPr>
          <w:rFonts w:hint="eastAsia"/>
        </w:rPr>
      </w:pPr>
      <w:r w:rsidRPr="00104B25">
        <w:t>切换到</w:t>
      </w:r>
      <w:r w:rsidR="00DF4F08">
        <w:rPr>
          <w:rFonts w:hint="eastAsia"/>
        </w:rPr>
        <w:t>＂</w:t>
      </w:r>
      <w:r w:rsidRPr="00104B25">
        <w:t>pg_log</w:t>
      </w:r>
      <w:r w:rsidR="00DF4F08">
        <w:rPr>
          <w:rFonts w:hint="eastAsia"/>
        </w:rPr>
        <w:t>＂</w:t>
      </w:r>
      <w:r w:rsidRPr="00104B25">
        <w:t>文件夹下的数据库节点文件夹中，查看日志文件。</w:t>
      </w:r>
    </w:p>
    <w:p w14:paraId="21FEA5C5" w14:textId="52A891B1" w:rsidR="00815A52" w:rsidRPr="00104B28" w:rsidRDefault="00815A52" w:rsidP="00AB4ED7">
      <w:pPr>
        <w:pStyle w:val="affffc"/>
        <w:rPr>
          <w:b/>
          <w:color w:val="C7000B"/>
        </w:rPr>
      </w:pPr>
      <w:proofErr w:type="gramStart"/>
      <w:r w:rsidRPr="00104B28">
        <w:rPr>
          <w:b/>
          <w:color w:val="C7000B"/>
        </w:rPr>
        <w:t>cd</w:t>
      </w:r>
      <w:proofErr w:type="gramEnd"/>
      <w:r w:rsidRPr="00104B28">
        <w:rPr>
          <w:b/>
          <w:color w:val="C7000B"/>
        </w:rPr>
        <w:t xml:space="preserve"> dn_6001</w:t>
      </w:r>
    </w:p>
    <w:p w14:paraId="412A2CAA" w14:textId="522CCF27" w:rsidR="00815A52" w:rsidRPr="00104B28" w:rsidRDefault="00815A52" w:rsidP="00AB4ED7">
      <w:pPr>
        <w:pStyle w:val="affffc"/>
        <w:rPr>
          <w:b/>
          <w:color w:val="C7000B"/>
        </w:rPr>
      </w:pPr>
      <w:proofErr w:type="gramStart"/>
      <w:r w:rsidRPr="00104B28">
        <w:rPr>
          <w:b/>
          <w:color w:val="C7000B"/>
        </w:rPr>
        <w:t>ls</w:t>
      </w:r>
      <w:proofErr w:type="gramEnd"/>
    </w:p>
    <w:p w14:paraId="1C13DE31" w14:textId="4839FABB" w:rsidR="00F93BCC" w:rsidRPr="00104B25" w:rsidRDefault="00473254" w:rsidP="00186EE6">
      <w:pPr>
        <w:pStyle w:val="1e"/>
        <w:rPr>
          <w:rFonts w:cs="Huawei Sans"/>
          <w:snapToGrid w:val="0"/>
        </w:rPr>
      </w:pPr>
      <w:r>
        <w:rPr>
          <w:rFonts w:cs="Huawei Sans"/>
          <w:snapToGrid w:val="0"/>
        </w:rPr>
        <w:t>日志文件列表如下。</w:t>
      </w:r>
    </w:p>
    <w:p w14:paraId="0A005525" w14:textId="77777777" w:rsidR="00815A52" w:rsidRPr="00104B25" w:rsidRDefault="00815A52" w:rsidP="00AB4ED7">
      <w:pPr>
        <w:pStyle w:val="affffc"/>
        <w:rPr>
          <w:snapToGrid w:val="0"/>
        </w:rPr>
      </w:pPr>
      <w:r w:rsidRPr="00104B25">
        <w:rPr>
          <w:snapToGrid w:val="0"/>
        </w:rPr>
        <w:t>postgresql-2020-07-21_</w:t>
      </w:r>
      <w:proofErr w:type="gramStart"/>
      <w:r w:rsidRPr="00104B25">
        <w:rPr>
          <w:snapToGrid w:val="0"/>
        </w:rPr>
        <w:t>170715.log  postgresql</w:t>
      </w:r>
      <w:proofErr w:type="gramEnd"/>
      <w:r w:rsidRPr="00104B25">
        <w:rPr>
          <w:snapToGrid w:val="0"/>
        </w:rPr>
        <w:t>-2020-07-23_145207.log</w:t>
      </w:r>
    </w:p>
    <w:p w14:paraId="49CF28AF" w14:textId="77777777" w:rsidR="00815A52" w:rsidRPr="00104B25" w:rsidRDefault="00815A52" w:rsidP="00AB4ED7">
      <w:pPr>
        <w:pStyle w:val="affffc"/>
        <w:rPr>
          <w:snapToGrid w:val="0"/>
        </w:rPr>
      </w:pPr>
      <w:r w:rsidRPr="00104B25">
        <w:rPr>
          <w:snapToGrid w:val="0"/>
        </w:rPr>
        <w:t>postgresql-2020-07-21_</w:t>
      </w:r>
      <w:proofErr w:type="gramStart"/>
      <w:r w:rsidRPr="00104B25">
        <w:rPr>
          <w:snapToGrid w:val="0"/>
        </w:rPr>
        <w:t>174440.log  postgresql</w:t>
      </w:r>
      <w:proofErr w:type="gramEnd"/>
      <w:r w:rsidRPr="00104B25">
        <w:rPr>
          <w:snapToGrid w:val="0"/>
        </w:rPr>
        <w:t>-2020-07-23_160709.log</w:t>
      </w:r>
    </w:p>
    <w:p w14:paraId="2B589CEA" w14:textId="77777777" w:rsidR="00815A52" w:rsidRPr="00104B25" w:rsidRDefault="00815A52" w:rsidP="00AB4ED7">
      <w:pPr>
        <w:pStyle w:val="affffc"/>
        <w:rPr>
          <w:snapToGrid w:val="0"/>
        </w:rPr>
      </w:pPr>
      <w:r w:rsidRPr="00104B25">
        <w:rPr>
          <w:snapToGrid w:val="0"/>
        </w:rPr>
        <w:t>postgresql-2020-07-22_</w:t>
      </w:r>
      <w:proofErr w:type="gramStart"/>
      <w:r w:rsidRPr="00104B25">
        <w:rPr>
          <w:snapToGrid w:val="0"/>
        </w:rPr>
        <w:t>102526.log  postgresql</w:t>
      </w:r>
      <w:proofErr w:type="gramEnd"/>
      <w:r w:rsidRPr="00104B25">
        <w:rPr>
          <w:snapToGrid w:val="0"/>
        </w:rPr>
        <w:t>-2020-07-23_162357.log</w:t>
      </w:r>
    </w:p>
    <w:p w14:paraId="01888099" w14:textId="77777777" w:rsidR="00815A52" w:rsidRPr="00104B25" w:rsidRDefault="00815A52" w:rsidP="00AB4ED7">
      <w:pPr>
        <w:pStyle w:val="affffc"/>
        <w:rPr>
          <w:snapToGrid w:val="0"/>
        </w:rPr>
      </w:pPr>
      <w:r w:rsidRPr="00104B25">
        <w:rPr>
          <w:snapToGrid w:val="0"/>
        </w:rPr>
        <w:t>postgresql-2020-07-23_</w:t>
      </w:r>
      <w:proofErr w:type="gramStart"/>
      <w:r w:rsidRPr="00104B25">
        <w:rPr>
          <w:snapToGrid w:val="0"/>
        </w:rPr>
        <w:t>140520.log  postgresql</w:t>
      </w:r>
      <w:proofErr w:type="gramEnd"/>
      <w:r w:rsidRPr="00104B25">
        <w:rPr>
          <w:snapToGrid w:val="0"/>
        </w:rPr>
        <w:t>-2020-07-24_103226.log</w:t>
      </w:r>
    </w:p>
    <w:p w14:paraId="6CBA1AE9" w14:textId="77777777" w:rsidR="00815A52" w:rsidRPr="00104B25" w:rsidRDefault="00815A52" w:rsidP="00AB4ED7">
      <w:pPr>
        <w:pStyle w:val="affffc"/>
        <w:rPr>
          <w:snapToGrid w:val="0"/>
        </w:rPr>
      </w:pPr>
      <w:r w:rsidRPr="00104B25">
        <w:rPr>
          <w:snapToGrid w:val="0"/>
        </w:rPr>
        <w:t>postgresql-2020-07-23_</w:t>
      </w:r>
      <w:proofErr w:type="gramStart"/>
      <w:r w:rsidRPr="00104B25">
        <w:rPr>
          <w:snapToGrid w:val="0"/>
        </w:rPr>
        <w:t>142946.log  postgresql</w:t>
      </w:r>
      <w:proofErr w:type="gramEnd"/>
      <w:r w:rsidRPr="00104B25">
        <w:rPr>
          <w:snapToGrid w:val="0"/>
        </w:rPr>
        <w:t>-2020-07-25_000000.log</w:t>
      </w:r>
    </w:p>
    <w:p w14:paraId="4649945A" w14:textId="4BCC0899" w:rsidR="00815A52" w:rsidRPr="00104B25" w:rsidRDefault="00815A52" w:rsidP="00061C9F">
      <w:pPr>
        <w:pStyle w:val="30"/>
        <w:rPr>
          <w:rFonts w:hint="eastAsia"/>
        </w:rPr>
      </w:pPr>
      <w:r w:rsidRPr="00104B25">
        <w:t>查看日志的大小</w:t>
      </w:r>
      <w:r w:rsidR="00AB4ED7">
        <w:t>（</w:t>
      </w:r>
      <w:r w:rsidR="007B0A2A" w:rsidRPr="00104B25">
        <w:t>其中</w:t>
      </w:r>
      <w:r w:rsidR="007B0A2A" w:rsidRPr="00104B25">
        <w:t>l</w:t>
      </w:r>
      <w:r w:rsidR="007B0A2A" w:rsidRPr="00104B25">
        <w:t>是</w:t>
      </w:r>
      <w:r w:rsidR="007B0A2A" w:rsidRPr="00104B25">
        <w:t>L</w:t>
      </w:r>
      <w:r w:rsidR="007B0A2A" w:rsidRPr="00104B25">
        <w:t>的小写</w:t>
      </w:r>
      <w:r w:rsidR="00AB4ED7">
        <w:t>）</w:t>
      </w:r>
      <w:r w:rsidRPr="00104B25">
        <w:t>。</w:t>
      </w:r>
    </w:p>
    <w:p w14:paraId="0FCD0BDA" w14:textId="6F1F4243" w:rsidR="00815A52" w:rsidRPr="00104B28" w:rsidRDefault="002F0CED" w:rsidP="00AB4ED7">
      <w:pPr>
        <w:pStyle w:val="affffc"/>
        <w:rPr>
          <w:b/>
          <w:color w:val="C7000B"/>
        </w:rPr>
      </w:pPr>
      <w:proofErr w:type="gramStart"/>
      <w:r w:rsidRPr="00104B28">
        <w:rPr>
          <w:b/>
          <w:color w:val="C7000B"/>
        </w:rPr>
        <w:t>ll</w:t>
      </w:r>
      <w:proofErr w:type="gramEnd"/>
      <w:r w:rsidRPr="00104B28">
        <w:rPr>
          <w:b/>
          <w:color w:val="C7000B"/>
        </w:rPr>
        <w:t xml:space="preserve"> -h</w:t>
      </w:r>
    </w:p>
    <w:p w14:paraId="500207C2" w14:textId="38077125" w:rsidR="00F93BCC" w:rsidRPr="00104B25" w:rsidRDefault="00473254" w:rsidP="00186EE6">
      <w:pPr>
        <w:pStyle w:val="1e"/>
        <w:rPr>
          <w:rFonts w:cs="Huawei Sans"/>
          <w:snapToGrid w:val="0"/>
        </w:rPr>
      </w:pPr>
      <w:r>
        <w:rPr>
          <w:rFonts w:cs="Huawei Sans"/>
          <w:snapToGrid w:val="0"/>
        </w:rPr>
        <w:t>列表显示如下。</w:t>
      </w:r>
    </w:p>
    <w:p w14:paraId="484C64CA" w14:textId="77777777" w:rsidR="00815A52" w:rsidRPr="00104B25" w:rsidRDefault="00815A52" w:rsidP="00AB4ED7">
      <w:pPr>
        <w:pStyle w:val="affffc"/>
        <w:rPr>
          <w:snapToGrid w:val="0"/>
        </w:rPr>
      </w:pPr>
      <w:proofErr w:type="gramStart"/>
      <w:r w:rsidRPr="00104B25">
        <w:rPr>
          <w:snapToGrid w:val="0"/>
        </w:rPr>
        <w:t>total</w:t>
      </w:r>
      <w:proofErr w:type="gramEnd"/>
      <w:r w:rsidRPr="00104B25">
        <w:rPr>
          <w:snapToGrid w:val="0"/>
        </w:rPr>
        <w:t xml:space="preserve"> 56M</w:t>
      </w:r>
    </w:p>
    <w:p w14:paraId="35C374DF"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56K Jul 21 17:38 postgresql-2020-07-21_170715.log</w:t>
      </w:r>
    </w:p>
    <w:p w14:paraId="26676089"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3.5M Jul 21 20:51 postgresql-2020-07-21_174440.log</w:t>
      </w:r>
    </w:p>
    <w:p w14:paraId="66EF3338"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12M Jul 22 21:10 postgresql-2020-07-22_102526.log</w:t>
      </w:r>
    </w:p>
    <w:p w14:paraId="018CE82E"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46K Jul 23 14:06 postgresql-2020-07-23_140520.log</w:t>
      </w:r>
    </w:p>
    <w:p w14:paraId="15B3D15B"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83K Jul 23 14:32 postgresql-2020-07-23_142946.log</w:t>
      </w:r>
    </w:p>
    <w:p w14:paraId="2E733CB8"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1.1M Jul 23 15:45 postgresql-2020-07-23_145207.log</w:t>
      </w:r>
    </w:p>
    <w:p w14:paraId="15ED27B7"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373K Jul 23 16:23 postgresql-2020-07-23_160709.log</w:t>
      </w:r>
    </w:p>
    <w:p w14:paraId="4619508A"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5.3M Jul 23 21:03 postgresql-2020-07-23_162357.log</w:t>
      </w:r>
    </w:p>
    <w:p w14:paraId="5433910A"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15M Jul 24 23:59 postgresql-2020-07-24_103226.log</w:t>
      </w:r>
    </w:p>
    <w:p w14:paraId="59501921"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19M Jul 25 16:52 postgresql-2020-07-25_000000.log</w:t>
      </w:r>
    </w:p>
    <w:p w14:paraId="70E0E16D" w14:textId="3920AFE1" w:rsidR="00815A52" w:rsidRPr="00104B25" w:rsidRDefault="00815A52" w:rsidP="00061C9F">
      <w:pPr>
        <w:pStyle w:val="30"/>
        <w:rPr>
          <w:rFonts w:hint="eastAsia"/>
        </w:rPr>
      </w:pPr>
      <w:r w:rsidRPr="00104B25">
        <w:t>查看内容较少的日志</w:t>
      </w:r>
      <w:r w:rsidR="00CA7461" w:rsidRPr="00104B25">
        <w:t>。</w:t>
      </w:r>
    </w:p>
    <w:p w14:paraId="7E34F5A6" w14:textId="4211C5AC" w:rsidR="00815A52" w:rsidRPr="00104B28" w:rsidRDefault="00815A52" w:rsidP="00AB4ED7">
      <w:pPr>
        <w:pStyle w:val="affffc"/>
        <w:rPr>
          <w:b/>
          <w:color w:val="C7000B"/>
        </w:rPr>
      </w:pPr>
      <w:proofErr w:type="gramStart"/>
      <w:r w:rsidRPr="00104B28">
        <w:rPr>
          <w:b/>
          <w:color w:val="C7000B"/>
        </w:rPr>
        <w:t>cat</w:t>
      </w:r>
      <w:proofErr w:type="gramEnd"/>
      <w:r w:rsidRPr="00104B28">
        <w:rPr>
          <w:b/>
          <w:color w:val="C7000B"/>
        </w:rPr>
        <w:t xml:space="preserve"> postgresql-2020-07-23_142946.log</w:t>
      </w:r>
    </w:p>
    <w:p w14:paraId="3ED92DF4" w14:textId="788754A0" w:rsidR="00F93BCC" w:rsidRPr="00104B25" w:rsidRDefault="005659D9" w:rsidP="00186EE6">
      <w:pPr>
        <w:pStyle w:val="1e"/>
        <w:rPr>
          <w:rFonts w:cs="Huawei Sans"/>
          <w:snapToGrid w:val="0"/>
        </w:rPr>
      </w:pPr>
      <w:r>
        <w:rPr>
          <w:rFonts w:cs="Huawei Sans"/>
          <w:snapToGrid w:val="0"/>
        </w:rPr>
        <w:t>日志内容如下</w:t>
      </w:r>
      <w:r w:rsidR="00473254">
        <w:rPr>
          <w:rFonts w:cs="Huawei Sans"/>
          <w:snapToGrid w:val="0"/>
        </w:rPr>
        <w:t>。</w:t>
      </w:r>
    </w:p>
    <w:p w14:paraId="50C0E69A" w14:textId="77777777" w:rsidR="00815A52" w:rsidRPr="00104B25" w:rsidRDefault="00815A52" w:rsidP="00AB4ED7">
      <w:pPr>
        <w:pStyle w:val="affffc"/>
        <w:rPr>
          <w:snapToGrid w:val="0"/>
        </w:rPr>
      </w:pPr>
      <w:r w:rsidRPr="00104B25">
        <w:rPr>
          <w:snapToGrid w:val="0"/>
        </w:rPr>
        <w:t>2020-07-23 14:29:46.457 5f192e5a.1 [unknown] 281466519832976 [unknown] 0 dn_6001 00000 0 [BACKEND] LOG:  start create thread!</w:t>
      </w:r>
    </w:p>
    <w:p w14:paraId="135B812F" w14:textId="77777777" w:rsidR="00815A52" w:rsidRPr="00104B25" w:rsidRDefault="00815A52" w:rsidP="00AB4ED7">
      <w:pPr>
        <w:pStyle w:val="affffc"/>
        <w:rPr>
          <w:snapToGrid w:val="0"/>
        </w:rPr>
      </w:pPr>
      <w:r w:rsidRPr="00104B25">
        <w:rPr>
          <w:snapToGrid w:val="0"/>
        </w:rPr>
        <w:t>2020-07-23 14:29:46.457 5f192e5a.1 [unknown] 281466519832976 [unknown] 0 dn_6001 00000 0 [BACKEND] LOG:  create thread end!</w:t>
      </w:r>
    </w:p>
    <w:p w14:paraId="38779661" w14:textId="77777777" w:rsidR="00815A52" w:rsidRPr="00104B25" w:rsidRDefault="00815A52" w:rsidP="00AB4ED7">
      <w:pPr>
        <w:pStyle w:val="affffc"/>
        <w:rPr>
          <w:snapToGrid w:val="0"/>
        </w:rPr>
      </w:pPr>
      <w:r w:rsidRPr="00104B25">
        <w:rPr>
          <w:snapToGrid w:val="0"/>
        </w:rPr>
        <w:t>2020-07-23 14:29:46.458 5f192e5a.10000 [unknown] 281466446432848 dn_6001 0 dn_6001 00000 0 [BACKEND] LOG:  reaper backend started.</w:t>
      </w:r>
    </w:p>
    <w:p w14:paraId="5ED0EAD1" w14:textId="77777777" w:rsidR="00815A52" w:rsidRPr="00104B25" w:rsidRDefault="00815A52" w:rsidP="00AB4ED7">
      <w:pPr>
        <w:pStyle w:val="affffc"/>
      </w:pPr>
      <w:r w:rsidRPr="00104B25">
        <w:rPr>
          <w:snapToGrid w:val="0"/>
        </w:rPr>
        <w:lastRenderedPageBreak/>
        <w:t xml:space="preserve">2020-07-23 14:29:46.458 5f192e5a.10000 [unknown] 281466463275600 dn_6001 0 dn_6001 00000 0 </w:t>
      </w:r>
      <w:r w:rsidRPr="00104B25">
        <w:t>[BACKEND] LOG:  [Alarm Module</w:t>
      </w:r>
      <w:proofErr w:type="gramStart"/>
      <w:r w:rsidRPr="00104B25">
        <w:t>]alarm</w:t>
      </w:r>
      <w:proofErr w:type="gramEnd"/>
      <w:r w:rsidRPr="00104B25">
        <w:t xml:space="preserve"> checker started.</w:t>
      </w:r>
    </w:p>
    <w:p w14:paraId="0FCD3D21"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&lt;JitExec&gt;            Using native LLVM version 7.0.0</w:t>
      </w:r>
    </w:p>
    <w:p w14:paraId="4FAECF5D"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&lt;Configuration&gt;      Configuring total memory for relative memory values to: 2048 MB</w:t>
      </w:r>
    </w:p>
    <w:p w14:paraId="0055FB5B" w14:textId="43A287EC" w:rsidR="00815A52" w:rsidRPr="00104B25" w:rsidRDefault="00815A52" w:rsidP="00AB4ED7">
      <w:pPr>
        <w:pStyle w:val="affffc"/>
      </w:pPr>
      <w:r w:rsidRPr="00104B25">
        <w:t>2020-07-23 14:29:46.459 [MOT] &lt;TID</w:t>
      </w:r>
      <w:proofErr w:type="gramStart"/>
      <w:r w:rsidRPr="00104B25">
        <w:t>:21137</w:t>
      </w:r>
      <w:proofErr w:type="gramEnd"/>
      <w:r w:rsidRPr="00104B25">
        <w:t>/-----&gt; &lt;SID:-----/-----&gt; [INFO]     &lt;System&gt;             Startup: Loading configuration from /gaussdb/data/</w:t>
      </w:r>
      <w:r w:rsidR="0072327B">
        <w:t>db1</w:t>
      </w:r>
      <w:r w:rsidRPr="00104B25">
        <w:t>/mot.conf</w:t>
      </w:r>
    </w:p>
    <w:p w14:paraId="7D9879FE"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&lt;Configuration&gt;      Loaded max_mot_global_memory: 80% from total = 1638 MB</w:t>
      </w:r>
    </w:p>
    <w:p w14:paraId="5D8CFE5C"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&lt;Configuration&gt;      Loaded max_mot_local_memory: 15% from total = 307 MB</w:t>
      </w:r>
    </w:p>
    <w:p w14:paraId="0506E5AB"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&lt;Configuration&gt;      Loading max_connections from envelope into MOTEngine: 5000</w:t>
      </w:r>
    </w:p>
    <w:p w14:paraId="74A58737" w14:textId="77777777" w:rsidR="00815A52" w:rsidRPr="00104B25" w:rsidRDefault="00815A52" w:rsidP="00AB4ED7">
      <w:pPr>
        <w:pStyle w:val="affffc"/>
      </w:pPr>
      <w:r w:rsidRPr="00104B25">
        <w:t>2020-07-23 14:29:46.459 [MOT] &lt;TID</w:t>
      </w:r>
      <w:proofErr w:type="gramStart"/>
      <w:r w:rsidRPr="00104B25">
        <w:t>:21137</w:t>
      </w:r>
      <w:proofErr w:type="gramEnd"/>
      <w:r w:rsidRPr="00104B25">
        <w:t>/-----&gt; &lt;SID:-----/-----&gt; [INFO]     &lt;Configuration&gt;      Configuring asynchronous redo-log handler due to synchronous_commit=off</w:t>
      </w:r>
    </w:p>
    <w:p w14:paraId="0D414EBB" w14:textId="77777777" w:rsidR="00815A52" w:rsidRPr="00104B25" w:rsidRDefault="00815A52" w:rsidP="00AB4ED7">
      <w:pPr>
        <w:pStyle w:val="affffc"/>
      </w:pPr>
      <w:r w:rsidRPr="00104B25">
        <w:t>2020-07-23 14:29:46.460 [MOT] &lt;TID</w:t>
      </w:r>
      <w:proofErr w:type="gramStart"/>
      <w:r w:rsidRPr="00104B25">
        <w:t>:21137</w:t>
      </w:r>
      <w:proofErr w:type="gramEnd"/>
      <w:r w:rsidRPr="00104B25">
        <w:t>/-----&gt; &lt;SID:-----/-----&gt; [WARNING]  &lt;Configuration&gt;      Adjusting MOT memory limits: global = 102 MB, local = 26 MB, session large store = 0 MB, total = 128 MB</w:t>
      </w:r>
    </w:p>
    <w:p w14:paraId="1D761841" w14:textId="77777777" w:rsidR="00815A52" w:rsidRPr="00104B25" w:rsidRDefault="00815A52" w:rsidP="00AB4ED7">
      <w:pPr>
        <w:pStyle w:val="affffc"/>
      </w:pPr>
      <w:r w:rsidRPr="00104B25">
        <w:t>2020-07-23 14:29:46.460 [MOT] &lt;TID</w:t>
      </w:r>
      <w:proofErr w:type="gramStart"/>
      <w:r w:rsidRPr="00104B25">
        <w:t>:21137</w:t>
      </w:r>
      <w:proofErr w:type="gramEnd"/>
      <w:r w:rsidRPr="00104B25">
        <w:t>/-----&gt; &lt;SID:-----/-----&gt; [INFO]     &lt;Memory&gt;             Global Memory Limit is configured to: 0 MB --&gt; 102 MB</w:t>
      </w:r>
    </w:p>
    <w:p w14:paraId="568D318E" w14:textId="77777777" w:rsidR="00815A52" w:rsidRPr="00104B25" w:rsidRDefault="00815A52" w:rsidP="00AB4ED7">
      <w:pPr>
        <w:pStyle w:val="affffc"/>
      </w:pPr>
      <w:r w:rsidRPr="00104B25">
        <w:t>2020-07-23 14:29:46.460 [MOT] &lt;TID</w:t>
      </w:r>
      <w:proofErr w:type="gramStart"/>
      <w:r w:rsidRPr="00104B25">
        <w:t>:21137</w:t>
      </w:r>
      <w:proofErr w:type="gramEnd"/>
      <w:r w:rsidRPr="00104B25">
        <w:t>/-----&gt; &lt;SID:-----/-----&gt; [INFO]     &lt;Memory&gt;             Local Memory Limit is configured to: 0 MB --&gt; 26 MB</w:t>
      </w:r>
    </w:p>
    <w:p w14:paraId="01B2FA6B" w14:textId="77777777" w:rsidR="00815A52" w:rsidRPr="00104B25" w:rsidRDefault="00815A52" w:rsidP="00AB4ED7">
      <w:pPr>
        <w:pStyle w:val="affffc"/>
      </w:pPr>
      <w:r w:rsidRPr="00104B25">
        <w:t>2020-07-23 14:29:46.460 [MOT] &lt;TID</w:t>
      </w:r>
      <w:proofErr w:type="gramStart"/>
      <w:r w:rsidRPr="00104B25">
        <w:t>:21137</w:t>
      </w:r>
      <w:proofErr w:type="gramEnd"/>
      <w:r w:rsidRPr="00104B25">
        <w:t>/-----&gt; &lt;SID:-----/-----&gt; [INFO]     &lt;Memory&gt;             Session Memory Limit is configured to: 0 KB --&gt; 0 KB (maximum 5000 sessions)</w:t>
      </w:r>
    </w:p>
    <w:p w14:paraId="4A3D8894" w14:textId="77777777" w:rsidR="00815A52" w:rsidRPr="00104B25" w:rsidRDefault="00815A52" w:rsidP="00AB4ED7">
      <w:pPr>
        <w:pStyle w:val="affffc"/>
        <w:rPr>
          <w:snapToGrid w:val="0"/>
        </w:rPr>
      </w:pPr>
      <w:r w:rsidRPr="00104B25">
        <w:t>2020-07-23 14:29:46.460 [MOT] &lt;TID</w:t>
      </w:r>
      <w:proofErr w:type="gramStart"/>
      <w:r w:rsidRPr="00104B25">
        <w:t>:21137</w:t>
      </w:r>
      <w:proofErr w:type="gramEnd"/>
      <w:r w:rsidRPr="00104B25">
        <w:t>/-----&gt; &lt;SID:-----/-----&gt; [INFO]     &lt;Memory</w:t>
      </w:r>
      <w:r w:rsidRPr="00104B25">
        <w:rPr>
          <w:snapToGrid w:val="0"/>
        </w:rPr>
        <w:t>&gt;             Configured automatic chunk allocation policy to 'LOCAL' on single node machine</w:t>
      </w:r>
    </w:p>
    <w:p w14:paraId="35AD67F7" w14:textId="77777777" w:rsidR="00815A52" w:rsidRPr="00104B25" w:rsidRDefault="00815A52" w:rsidP="00186EE6">
      <w:pPr>
        <w:pStyle w:val="1e"/>
        <w:rPr>
          <w:rFonts w:cs="Huawei Sans"/>
        </w:rPr>
      </w:pPr>
    </w:p>
    <w:p w14:paraId="587A432C" w14:textId="77777777" w:rsidR="00815A52" w:rsidRPr="00104B25" w:rsidRDefault="00815A52" w:rsidP="005108BA">
      <w:pPr>
        <w:pStyle w:val="4"/>
        <w:numPr>
          <w:ilvl w:val="3"/>
          <w:numId w:val="15"/>
        </w:numPr>
        <w:spacing w:after="160"/>
        <w:rPr>
          <w:rFonts w:ascii="Huawei Sans" w:hAnsi="Huawei Sans" w:cs="Huawei Sans" w:hint="default"/>
        </w:rPr>
      </w:pPr>
      <w:r w:rsidRPr="00104B25">
        <w:rPr>
          <w:rFonts w:ascii="Huawei Sans" w:hAnsi="Huawei Sans" w:cs="Huawei Sans" w:hint="default"/>
        </w:rPr>
        <w:t>安装卸载时日志</w:t>
      </w:r>
    </w:p>
    <w:p w14:paraId="656FE405"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108B8962" w14:textId="4C8C6238" w:rsidR="00815A52" w:rsidRPr="00104B25" w:rsidRDefault="00815A52" w:rsidP="00AB4ED7">
      <w:pPr>
        <w:pStyle w:val="affffc"/>
      </w:pPr>
      <w:proofErr w:type="gramStart"/>
      <w:r w:rsidRPr="00104B28">
        <w:rPr>
          <w:b/>
          <w:color w:val="C7000B"/>
        </w:rPr>
        <w:t>su</w:t>
      </w:r>
      <w:proofErr w:type="gramEnd"/>
      <w:r w:rsidRPr="00104B28">
        <w:rPr>
          <w:b/>
          <w:color w:val="C7000B"/>
        </w:rPr>
        <w:t xml:space="preserve"> </w:t>
      </w:r>
      <w:r w:rsidR="00EA5DE2" w:rsidRPr="00104B28">
        <w:rPr>
          <w:b/>
          <w:color w:val="C7000B"/>
        </w:rPr>
        <w:t>-</w:t>
      </w:r>
      <w:r w:rsidRPr="00104B28">
        <w:rPr>
          <w:b/>
          <w:color w:val="C7000B"/>
        </w:rPr>
        <w:t xml:space="preserve"> omm </w:t>
      </w:r>
      <w:r w:rsidRPr="00104B25">
        <w:t xml:space="preserve">                                                                   </w:t>
      </w:r>
    </w:p>
    <w:p w14:paraId="05BDCA3A" w14:textId="61AE9AC2" w:rsidR="005659D9" w:rsidRPr="00104B25" w:rsidRDefault="005659D9" w:rsidP="00061C9F">
      <w:pPr>
        <w:pStyle w:val="30"/>
        <w:rPr>
          <w:rFonts w:hint="eastAsia"/>
        </w:rPr>
      </w:pPr>
      <w:r>
        <w:t>切换到存放数据库节点运行日志的</w:t>
      </w:r>
      <w:r w:rsidR="00DF4F08">
        <w:rPr>
          <w:rFonts w:hint="eastAsia"/>
        </w:rPr>
        <w:t>＂</w:t>
      </w:r>
      <w:r>
        <w:rPr>
          <w:rFonts w:hint="eastAsia"/>
        </w:rPr>
        <w:t>o</w:t>
      </w:r>
      <w:r>
        <w:t>m</w:t>
      </w:r>
      <w:r w:rsidR="00DF4F08">
        <w:rPr>
          <w:rFonts w:hint="eastAsia"/>
        </w:rPr>
        <w:t>＂</w:t>
      </w:r>
      <w:r>
        <w:t>文件夹</w:t>
      </w:r>
      <w:r>
        <w:rPr>
          <w:rFonts w:hint="eastAsia"/>
        </w:rPr>
        <w:t>，</w:t>
      </w:r>
      <w:r>
        <w:t>并查询其内容</w:t>
      </w:r>
      <w:r>
        <w:rPr>
          <w:rFonts w:hint="eastAsia"/>
        </w:rPr>
        <w:t>。</w:t>
      </w:r>
    </w:p>
    <w:p w14:paraId="3D5FB953" w14:textId="762A849A" w:rsidR="00815A52" w:rsidRPr="002565E4" w:rsidRDefault="00815A52" w:rsidP="00AB4ED7">
      <w:pPr>
        <w:pStyle w:val="affffc"/>
        <w:rPr>
          <w:b/>
          <w:i/>
          <w:snapToGrid w:val="0"/>
          <w:color w:val="C7000B"/>
        </w:rPr>
      </w:pPr>
      <w:proofErr w:type="gramStart"/>
      <w:r w:rsidRPr="00104B28">
        <w:rPr>
          <w:b/>
          <w:color w:val="C7000B"/>
        </w:rPr>
        <w:t>cd</w:t>
      </w:r>
      <w:proofErr w:type="gramEnd"/>
      <w:r w:rsidRPr="00104B28">
        <w:rPr>
          <w:b/>
          <w:color w:val="C7000B"/>
        </w:rPr>
        <w:t xml:space="preserve"> /var/log/gaussdb/omm/om</w:t>
      </w:r>
      <w:r w:rsidR="002E2571" w:rsidRPr="00104B28">
        <w:rPr>
          <w:b/>
          <w:color w:val="C7000B"/>
        </w:rPr>
        <w:t xml:space="preserve"> </w:t>
      </w:r>
      <w:r w:rsidR="002E2571" w:rsidRPr="002565E4">
        <w:rPr>
          <w:b/>
          <w:i/>
          <w:snapToGrid w:val="0"/>
          <w:color w:val="C7000B"/>
        </w:rPr>
        <w:t>##</w:t>
      </w:r>
      <w:r w:rsidR="002E2571" w:rsidRPr="002565E4">
        <w:rPr>
          <w:b/>
          <w:i/>
          <w:snapToGrid w:val="0"/>
          <w:color w:val="C7000B"/>
        </w:rPr>
        <w:t>实际路径以</w:t>
      </w:r>
      <w:r w:rsidR="002E2571" w:rsidRPr="002565E4">
        <w:rPr>
          <w:b/>
          <w:i/>
          <w:snapToGrid w:val="0"/>
          <w:color w:val="C7000B"/>
        </w:rPr>
        <w:t>$gaussdbLogPath</w:t>
      </w:r>
      <w:r w:rsidR="002E2571" w:rsidRPr="002565E4">
        <w:rPr>
          <w:b/>
          <w:i/>
          <w:snapToGrid w:val="0"/>
          <w:color w:val="C7000B"/>
        </w:rPr>
        <w:t>为准</w:t>
      </w:r>
    </w:p>
    <w:p w14:paraId="69B98C4A" w14:textId="77777777" w:rsidR="006358E0" w:rsidRPr="00104B28" w:rsidRDefault="006358E0" w:rsidP="006358E0">
      <w:pPr>
        <w:pStyle w:val="affffc"/>
        <w:rPr>
          <w:b/>
          <w:color w:val="C7000B"/>
        </w:rPr>
      </w:pPr>
      <w:proofErr w:type="gramStart"/>
      <w:r w:rsidRPr="00104B28">
        <w:rPr>
          <w:b/>
          <w:color w:val="C7000B"/>
        </w:rPr>
        <w:t>ll</w:t>
      </w:r>
      <w:proofErr w:type="gramEnd"/>
      <w:r w:rsidRPr="00104B28">
        <w:rPr>
          <w:b/>
          <w:color w:val="C7000B"/>
        </w:rPr>
        <w:t xml:space="preserve"> -h</w:t>
      </w:r>
    </w:p>
    <w:p w14:paraId="7DEEB41B" w14:textId="317306E9" w:rsidR="00F93BCC" w:rsidRPr="00104B25" w:rsidRDefault="00F93BCC" w:rsidP="00186EE6">
      <w:pPr>
        <w:pStyle w:val="1e"/>
        <w:rPr>
          <w:rFonts w:cs="Huawei Sans"/>
          <w:snapToGrid w:val="0"/>
        </w:rPr>
      </w:pPr>
      <w:r w:rsidRPr="00104B25">
        <w:rPr>
          <w:rFonts w:cs="Huawei Sans"/>
          <w:snapToGrid w:val="0"/>
        </w:rPr>
        <w:t>文件夹中内容显示如下</w:t>
      </w:r>
      <w:r w:rsidR="00531FC3">
        <w:rPr>
          <w:rFonts w:cs="Huawei Sans" w:hint="eastAsia"/>
          <w:snapToGrid w:val="0"/>
        </w:rPr>
        <w:t>。</w:t>
      </w:r>
    </w:p>
    <w:p w14:paraId="18BEB363" w14:textId="77777777" w:rsidR="00815A52" w:rsidRPr="00104B25" w:rsidRDefault="00815A52" w:rsidP="00AB4ED7">
      <w:pPr>
        <w:pStyle w:val="affffc"/>
        <w:rPr>
          <w:snapToGrid w:val="0"/>
        </w:rPr>
      </w:pPr>
      <w:proofErr w:type="gramStart"/>
      <w:r w:rsidRPr="00104B25">
        <w:rPr>
          <w:snapToGrid w:val="0"/>
        </w:rPr>
        <w:t>total</w:t>
      </w:r>
      <w:proofErr w:type="gramEnd"/>
      <w:r w:rsidRPr="00104B25">
        <w:rPr>
          <w:snapToGrid w:val="0"/>
        </w:rPr>
        <w:t xml:space="preserve"> 160K</w:t>
      </w:r>
    </w:p>
    <w:p w14:paraId="66F48CEB"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xml:space="preserve">------- 1 omm dbgrp 9.1K Jul 21 17:07 </w:t>
      </w:r>
      <w:r w:rsidRPr="004717CA">
        <w:rPr>
          <w:b/>
          <w:snapToGrid w:val="0"/>
          <w:color w:val="C7000B"/>
        </w:rPr>
        <w:t>gs_install-2020-07-21_170455.log</w:t>
      </w:r>
    </w:p>
    <w:p w14:paraId="4ECEF6CD"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68K Jul 24 10:32 gs_local-2020-07-21_160847.log</w:t>
      </w:r>
    </w:p>
    <w:p w14:paraId="74DEF1BB"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35K Jul 24 10:32 gs_om-2020-07-21_174438.log</w:t>
      </w:r>
    </w:p>
    <w:p w14:paraId="27EC9C47"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32K Jul 21 16:36 gs_preinstall-2020-07-21_160843.log</w:t>
      </w:r>
    </w:p>
    <w:p w14:paraId="5AE340E2" w14:textId="327AD738" w:rsidR="00815A52" w:rsidRPr="00104B25" w:rsidRDefault="00815A52" w:rsidP="00061C9F">
      <w:pPr>
        <w:pStyle w:val="30"/>
        <w:rPr>
          <w:rFonts w:hint="eastAsia"/>
        </w:rPr>
      </w:pPr>
      <w:r w:rsidRPr="00104B25">
        <w:t>查看</w:t>
      </w:r>
      <w:r w:rsidR="00DF4F08">
        <w:t>＂</w:t>
      </w:r>
      <w:r w:rsidRPr="00104B25">
        <w:t>gs_install-2020-07-21_170455.log</w:t>
      </w:r>
      <w:r w:rsidR="00DF4F08">
        <w:t>＂</w:t>
      </w:r>
      <w:r w:rsidRPr="00104B25">
        <w:t>日志，了解</w:t>
      </w:r>
      <w:r w:rsidRPr="00104B25">
        <w:t>openGauss</w:t>
      </w:r>
      <w:r w:rsidRPr="00104B25">
        <w:t>安装情况。</w:t>
      </w:r>
    </w:p>
    <w:p w14:paraId="5B3D15E9" w14:textId="015B1100" w:rsidR="00815A52" w:rsidRPr="00104B28" w:rsidRDefault="00815A52" w:rsidP="00AB4ED7">
      <w:pPr>
        <w:pStyle w:val="affffc"/>
        <w:rPr>
          <w:b/>
          <w:color w:val="C7000B"/>
        </w:rPr>
      </w:pPr>
      <w:proofErr w:type="gramStart"/>
      <w:r w:rsidRPr="00104B28">
        <w:rPr>
          <w:b/>
          <w:color w:val="C7000B"/>
        </w:rPr>
        <w:t>cat</w:t>
      </w:r>
      <w:proofErr w:type="gramEnd"/>
      <w:r w:rsidRPr="00104B28">
        <w:rPr>
          <w:b/>
          <w:color w:val="C7000B"/>
        </w:rPr>
        <w:t xml:space="preserve"> gs_install-2020-07-21_170455.log</w:t>
      </w:r>
    </w:p>
    <w:p w14:paraId="3A869523" w14:textId="49BA02F4" w:rsidR="00F93BCC" w:rsidRPr="00104B25" w:rsidRDefault="00F93BCC" w:rsidP="00186EE6">
      <w:pPr>
        <w:pStyle w:val="1e"/>
        <w:rPr>
          <w:rFonts w:cs="Huawei Sans"/>
          <w:snapToGrid w:val="0"/>
        </w:rPr>
      </w:pPr>
      <w:r w:rsidRPr="00104B25">
        <w:rPr>
          <w:rFonts w:cs="Huawei Sans"/>
          <w:snapToGrid w:val="0"/>
        </w:rPr>
        <w:t>日志内容如下</w:t>
      </w:r>
      <w:r w:rsidR="00531FC3">
        <w:rPr>
          <w:rFonts w:cs="Huawei Sans" w:hint="eastAsia"/>
          <w:snapToGrid w:val="0"/>
        </w:rPr>
        <w:t>。</w:t>
      </w:r>
    </w:p>
    <w:p w14:paraId="517E767E" w14:textId="77777777" w:rsidR="00815A52" w:rsidRPr="00104B25" w:rsidRDefault="00815A52" w:rsidP="00AB4ED7">
      <w:pPr>
        <w:pStyle w:val="affffc"/>
        <w:rPr>
          <w:snapToGrid w:val="0"/>
        </w:rPr>
      </w:pPr>
      <w:r w:rsidRPr="00104B25">
        <w:rPr>
          <w:snapToGrid w:val="0"/>
        </w:rPr>
        <w:lastRenderedPageBreak/>
        <w:t>[2020-07-21 17:04:55.967536][27138][gs_install][DEBUG]</w:t>
      </w:r>
      <w:proofErr w:type="gramStart"/>
      <w:r w:rsidRPr="00104B25">
        <w:rPr>
          <w:snapToGrid w:val="0"/>
        </w:rPr>
        <w:t>:The</w:t>
      </w:r>
      <w:proofErr w:type="gramEnd"/>
      <w:r w:rsidRPr="00104B25">
        <w:rPr>
          <w:snapToGrid w:val="0"/>
        </w:rPr>
        <w:t xml:space="preserve"> /opt/huawei/wisequery/omm_mppdb/install_step/install_step.dat does not exits.</w:t>
      </w:r>
    </w:p>
    <w:p w14:paraId="7B949A5C" w14:textId="77777777" w:rsidR="00815A52" w:rsidRPr="00104B25" w:rsidRDefault="00815A52" w:rsidP="00AB4ED7">
      <w:pPr>
        <w:pStyle w:val="affffc"/>
        <w:rPr>
          <w:snapToGrid w:val="0"/>
        </w:rPr>
      </w:pPr>
      <w:r w:rsidRPr="00104B25">
        <w:rPr>
          <w:snapToGrid w:val="0"/>
        </w:rPr>
        <w:t>[2020-07-21 17:04:55.967641][27138][gs_install][DEBUG]:gs_install execution takes 7 steps in total</w:t>
      </w:r>
    </w:p>
    <w:p w14:paraId="0EF2AC6B" w14:textId="77777777" w:rsidR="00815A52" w:rsidRPr="00104B25" w:rsidRDefault="00815A52" w:rsidP="00AB4ED7">
      <w:pPr>
        <w:pStyle w:val="affffc"/>
        <w:rPr>
          <w:snapToGrid w:val="0"/>
        </w:rPr>
      </w:pPr>
      <w:r w:rsidRPr="00104B25">
        <w:rPr>
          <w:snapToGrid w:val="0"/>
        </w:rPr>
        <w:t>[2020-07-21 17:04:55.967709][27138][gs_install][LOG][Step1]</w:t>
      </w:r>
      <w:proofErr w:type="gramStart"/>
      <w:r w:rsidRPr="00104B25">
        <w:rPr>
          <w:snapToGrid w:val="0"/>
        </w:rPr>
        <w:t>:Parsing</w:t>
      </w:r>
      <w:proofErr w:type="gramEnd"/>
      <w:r w:rsidRPr="00104B25">
        <w:rPr>
          <w:snapToGrid w:val="0"/>
        </w:rPr>
        <w:t xml:space="preserve"> the configuration file.</w:t>
      </w:r>
    </w:p>
    <w:p w14:paraId="0ECD350E" w14:textId="77777777" w:rsidR="00815A52" w:rsidRPr="00104B25" w:rsidRDefault="00815A52" w:rsidP="00AB4ED7">
      <w:pPr>
        <w:pStyle w:val="affffc"/>
        <w:rPr>
          <w:snapToGrid w:val="0"/>
        </w:rPr>
      </w:pPr>
      <w:r w:rsidRPr="00104B25">
        <w:rPr>
          <w:snapToGrid w:val="0"/>
        </w:rPr>
        <w:t>[2020-07-21 17:04:55.970059][27138][gs_install][DEBUG]</w:t>
      </w:r>
      <w:proofErr w:type="gramStart"/>
      <w:r w:rsidRPr="00104B25">
        <w:rPr>
          <w:snapToGrid w:val="0"/>
        </w:rPr>
        <w:t>:Instance</w:t>
      </w:r>
      <w:proofErr w:type="gramEnd"/>
      <w:r w:rsidRPr="00104B25">
        <w:rPr>
          <w:snapToGrid w:val="0"/>
        </w:rPr>
        <w:t xml:space="preserve"> information of cluster:</w:t>
      </w:r>
    </w:p>
    <w:p w14:paraId="717905B1" w14:textId="77777777" w:rsidR="00815A52" w:rsidRPr="00104B25" w:rsidRDefault="00815A52" w:rsidP="00AB4ED7">
      <w:pPr>
        <w:pStyle w:val="affffc"/>
        <w:rPr>
          <w:snapToGrid w:val="0"/>
        </w:rPr>
      </w:pPr>
      <w:r w:rsidRPr="00104B25">
        <w:rPr>
          <w:snapToGrid w:val="0"/>
        </w:rPr>
        <w:t>ClusterName=dbCluster</w:t>
      </w:r>
      <w:proofErr w:type="gramStart"/>
      <w:r w:rsidRPr="00104B25">
        <w:rPr>
          <w:snapToGrid w:val="0"/>
        </w:rPr>
        <w:t>,AppPath</w:t>
      </w:r>
      <w:proofErr w:type="gramEnd"/>
      <w:r w:rsidRPr="00104B25">
        <w:rPr>
          <w:snapToGrid w:val="0"/>
        </w:rPr>
        <w:t>=/opt/gaussdb/app,LogPath=/var/log/gaussdb,ClusterType=single-inst</w:t>
      </w:r>
    </w:p>
    <w:p w14:paraId="4ADC4C90" w14:textId="769621DF" w:rsidR="00815A52" w:rsidRPr="00104B25" w:rsidRDefault="00815A52" w:rsidP="00AB4ED7">
      <w:pPr>
        <w:pStyle w:val="affffc"/>
        <w:rPr>
          <w:snapToGrid w:val="0"/>
        </w:rPr>
      </w:pPr>
      <w:r w:rsidRPr="00104B25">
        <w:rPr>
          <w:snapToGrid w:val="0"/>
        </w:rPr>
        <w:t>HostName=</w:t>
      </w:r>
      <w:r w:rsidR="0072327B">
        <w:rPr>
          <w:snapToGrid w:val="0"/>
        </w:rPr>
        <w:t>db1</w:t>
      </w:r>
      <w:proofErr w:type="gramStart"/>
      <w:r w:rsidRPr="00104B25">
        <w:rPr>
          <w:snapToGrid w:val="0"/>
        </w:rPr>
        <w:t>,backIps</w:t>
      </w:r>
      <w:proofErr w:type="gramEnd"/>
      <w:r w:rsidRPr="00104B25">
        <w:rPr>
          <w:snapToGrid w:val="0"/>
        </w:rPr>
        <w:t>=['192.168.0.58']</w:t>
      </w:r>
    </w:p>
    <w:p w14:paraId="0072147F" w14:textId="6E590B96" w:rsidR="00815A52" w:rsidRPr="00104B25" w:rsidRDefault="00815A52" w:rsidP="00AB4ED7">
      <w:pPr>
        <w:pStyle w:val="affffc"/>
        <w:rPr>
          <w:snapToGrid w:val="0"/>
        </w:rPr>
      </w:pPr>
      <w:r w:rsidRPr="00104B25">
        <w:rPr>
          <w:snapToGrid w:val="0"/>
        </w:rPr>
        <w:t>InstanceId=10001,MirrorId=-3,Host=</w:t>
      </w:r>
      <w:r w:rsidR="0072327B">
        <w:rPr>
          <w:snapToGrid w:val="0"/>
        </w:rPr>
        <w:t>db1</w:t>
      </w:r>
      <w:r w:rsidRPr="00104B25">
        <w:rPr>
          <w:snapToGrid w:val="0"/>
        </w:rPr>
        <w:t>,Port=0,DataDir=cm_agent,XlogDir=,SsdDir=,InstanceType=-1,Role=5,ListenIps=['192.168.0.58'],HaIps=[]</w:t>
      </w:r>
    </w:p>
    <w:p w14:paraId="3388F9FE" w14:textId="62A34011" w:rsidR="00815A52" w:rsidRPr="00104B25" w:rsidRDefault="00815A52" w:rsidP="00AB4ED7">
      <w:pPr>
        <w:pStyle w:val="affffc"/>
      </w:pPr>
      <w:r w:rsidRPr="00104B25">
        <w:rPr>
          <w:snapToGrid w:val="0"/>
        </w:rPr>
        <w:t>InstanceId=6001,MirrorId=1,Host=</w:t>
      </w:r>
      <w:r w:rsidR="0072327B">
        <w:rPr>
          <w:snapToGrid w:val="0"/>
        </w:rPr>
        <w:t>db1</w:t>
      </w:r>
      <w:r w:rsidRPr="00104B25">
        <w:rPr>
          <w:snapToGrid w:val="0"/>
        </w:rPr>
        <w:t>,Port=26000,DataDir=/gaussdb/data/</w:t>
      </w:r>
      <w:r w:rsidR="0072327B">
        <w:rPr>
          <w:snapToGrid w:val="0"/>
        </w:rPr>
        <w:t>db1</w:t>
      </w:r>
      <w:r w:rsidRPr="00104B25">
        <w:t>,XlogDir=,SsdDir=,InstanceType=0,Role=4,ListenIps=['192.168.0.58'],HaIps=['192.168.0.58'],azName=AZ1.</w:t>
      </w:r>
    </w:p>
    <w:p w14:paraId="28EB6569" w14:textId="77777777" w:rsidR="00815A52" w:rsidRPr="00104B25" w:rsidRDefault="00815A52" w:rsidP="00AB4ED7">
      <w:pPr>
        <w:pStyle w:val="affffc"/>
      </w:pPr>
      <w:r w:rsidRPr="00104B25">
        <w:t>[2020-07-21 17:04:56.022578][27138][gs_install][DEBUG][Step1]</w:t>
      </w:r>
      <w:proofErr w:type="gramStart"/>
      <w:r w:rsidRPr="00104B25">
        <w:t>:Successfully</w:t>
      </w:r>
      <w:proofErr w:type="gramEnd"/>
      <w:r w:rsidRPr="00104B25">
        <w:t xml:space="preserve"> parsed the configuration file.</w:t>
      </w:r>
    </w:p>
    <w:p w14:paraId="699E2DD8" w14:textId="77777777" w:rsidR="00815A52" w:rsidRPr="00104B25" w:rsidRDefault="00815A52" w:rsidP="00AB4ED7">
      <w:pPr>
        <w:pStyle w:val="affffc"/>
      </w:pPr>
      <w:r w:rsidRPr="00104B25">
        <w:t>[2020-07-21 17:04:56.067808][27138][gs_install][LOG][Step2]</w:t>
      </w:r>
      <w:proofErr w:type="gramStart"/>
      <w:r w:rsidRPr="00104B25">
        <w:t>:Check</w:t>
      </w:r>
      <w:proofErr w:type="gramEnd"/>
      <w:r w:rsidRPr="00104B25">
        <w:t xml:space="preserve"> preinstall on every node.</w:t>
      </w:r>
    </w:p>
    <w:p w14:paraId="74519E9B" w14:textId="77777777" w:rsidR="00815A52" w:rsidRPr="00104B25" w:rsidRDefault="00815A52" w:rsidP="00AB4ED7">
      <w:pPr>
        <w:pStyle w:val="affffc"/>
        <w:rPr>
          <w:snapToGrid w:val="0"/>
        </w:rPr>
      </w:pPr>
      <w:r w:rsidRPr="00104B25">
        <w:rPr>
          <w:snapToGrid w:val="0"/>
        </w:rPr>
        <w:t>……</w:t>
      </w:r>
    </w:p>
    <w:p w14:paraId="7A3E8E73" w14:textId="77777777" w:rsidR="00815A52" w:rsidRPr="00104B25" w:rsidRDefault="00815A52" w:rsidP="00AB4ED7">
      <w:pPr>
        <w:pStyle w:val="affffc"/>
        <w:rPr>
          <w:snapToGrid w:val="0"/>
        </w:rPr>
      </w:pPr>
      <w:proofErr w:type="gramStart"/>
      <w:r w:rsidRPr="00104B25">
        <w:rPr>
          <w:snapToGrid w:val="0"/>
        </w:rPr>
        <w:t>alarm</w:t>
      </w:r>
      <w:proofErr w:type="gramEnd"/>
      <w:r w:rsidRPr="00104B25">
        <w:rPr>
          <w:snapToGrid w:val="0"/>
        </w:rPr>
        <w:t xml:space="preserve">=/opt/huawei/snas/bin/snas_cm_cmd  --time_out=300 </w:t>
      </w:r>
    </w:p>
    <w:p w14:paraId="4CEBD294" w14:textId="77777777" w:rsidR="00815A52" w:rsidRPr="00104B25" w:rsidRDefault="00815A52" w:rsidP="00AB4ED7">
      <w:pPr>
        <w:pStyle w:val="affffc"/>
        <w:rPr>
          <w:snapToGrid w:val="0"/>
        </w:rPr>
      </w:pPr>
      <w:r w:rsidRPr="00104B25">
        <w:rPr>
          <w:snapToGrid w:val="0"/>
        </w:rPr>
        <w:t>[2020-07-21 17:07:16.476528][27138][gs_install][LOG]</w:t>
      </w:r>
      <w:proofErr w:type="gramStart"/>
      <w:r w:rsidRPr="00104B25">
        <w:rPr>
          <w:snapToGrid w:val="0"/>
        </w:rPr>
        <w:t>:Successfully</w:t>
      </w:r>
      <w:proofErr w:type="gramEnd"/>
      <w:r w:rsidRPr="00104B25">
        <w:rPr>
          <w:snapToGrid w:val="0"/>
        </w:rPr>
        <w:t xml:space="preserve"> started cluster.</w:t>
      </w:r>
    </w:p>
    <w:p w14:paraId="0DFA5AE6" w14:textId="77777777" w:rsidR="00815A52" w:rsidRPr="00104B25" w:rsidRDefault="00815A52" w:rsidP="00AB4ED7">
      <w:pPr>
        <w:pStyle w:val="affffc"/>
        <w:rPr>
          <w:snapToGrid w:val="0"/>
        </w:rPr>
      </w:pPr>
      <w:r w:rsidRPr="00104B25">
        <w:rPr>
          <w:snapToGrid w:val="0"/>
        </w:rPr>
        <w:t>[2020-07-21 17:07:16.476605][27138][gs_install][DEBUG][Step7]</w:t>
      </w:r>
      <w:proofErr w:type="gramStart"/>
      <w:r w:rsidRPr="00104B25">
        <w:rPr>
          <w:snapToGrid w:val="0"/>
        </w:rPr>
        <w:t>:Successfully</w:t>
      </w:r>
      <w:proofErr w:type="gramEnd"/>
      <w:r w:rsidRPr="00104B25">
        <w:rPr>
          <w:snapToGrid w:val="0"/>
        </w:rPr>
        <w:t xml:space="preserve"> started the cluster.</w:t>
      </w:r>
    </w:p>
    <w:p w14:paraId="587DE8F1" w14:textId="77777777" w:rsidR="00815A52" w:rsidRPr="00104B25" w:rsidRDefault="00815A52" w:rsidP="00AB4ED7">
      <w:pPr>
        <w:pStyle w:val="affffc"/>
        <w:rPr>
          <w:snapToGrid w:val="0"/>
        </w:rPr>
      </w:pPr>
      <w:r w:rsidRPr="00104B25">
        <w:rPr>
          <w:snapToGrid w:val="0"/>
        </w:rPr>
        <w:t>[2020-07-21 17:07:16.487388][27138][gs_install][LOG]</w:t>
      </w:r>
      <w:proofErr w:type="gramStart"/>
      <w:r w:rsidRPr="00104B25">
        <w:rPr>
          <w:snapToGrid w:val="0"/>
        </w:rPr>
        <w:t>:Successfully</w:t>
      </w:r>
      <w:proofErr w:type="gramEnd"/>
      <w:r w:rsidRPr="00104B25">
        <w:rPr>
          <w:snapToGrid w:val="0"/>
        </w:rPr>
        <w:t xml:space="preserve"> installed application.</w:t>
      </w:r>
    </w:p>
    <w:p w14:paraId="715E5903" w14:textId="77777777" w:rsidR="00815A52" w:rsidRPr="00104B25" w:rsidRDefault="00815A52" w:rsidP="00AB4ED7">
      <w:pPr>
        <w:pStyle w:val="affffc"/>
        <w:rPr>
          <w:snapToGrid w:val="0"/>
        </w:rPr>
      </w:pPr>
      <w:r w:rsidRPr="00104B25">
        <w:rPr>
          <w:snapToGrid w:val="0"/>
        </w:rPr>
        <w:t>[2020-07-21 17:07:16.487469][27138][gs_install][LOG]</w:t>
      </w:r>
      <w:proofErr w:type="gramStart"/>
      <w:r w:rsidRPr="00104B25">
        <w:rPr>
          <w:snapToGrid w:val="0"/>
        </w:rPr>
        <w:t>:end</w:t>
      </w:r>
      <w:proofErr w:type="gramEnd"/>
      <w:r w:rsidRPr="00104B25">
        <w:rPr>
          <w:snapToGrid w:val="0"/>
        </w:rPr>
        <w:t xml:space="preserve"> deploy..</w:t>
      </w:r>
    </w:p>
    <w:p w14:paraId="4B89C4C5" w14:textId="77777777" w:rsidR="00815A52" w:rsidRPr="00104B25" w:rsidRDefault="00815A52" w:rsidP="00186EE6">
      <w:pPr>
        <w:pStyle w:val="1e"/>
        <w:rPr>
          <w:rFonts w:cs="Huawei Sans"/>
        </w:rPr>
      </w:pPr>
    </w:p>
    <w:p w14:paraId="7F4E9CFE" w14:textId="1AE6D25E" w:rsidR="00815A52" w:rsidRPr="00104B25" w:rsidRDefault="00815A52" w:rsidP="005108BA">
      <w:pPr>
        <w:pStyle w:val="3"/>
        <w:numPr>
          <w:ilvl w:val="2"/>
          <w:numId w:val="4"/>
        </w:numPr>
        <w:rPr>
          <w:rFonts w:ascii="Huawei Sans" w:hAnsi="Huawei Sans" w:cs="Huawei Sans"/>
        </w:rPr>
      </w:pPr>
      <w:bookmarkStart w:id="37" w:name="_Toc46594050"/>
      <w:bookmarkStart w:id="38" w:name="_Toc81318051"/>
      <w:r w:rsidRPr="00104B25">
        <w:rPr>
          <w:rFonts w:ascii="Huawei Sans" w:hAnsi="Huawei Sans" w:cs="Huawei Sans"/>
        </w:rPr>
        <w:t>操作日志</w:t>
      </w:r>
      <w:bookmarkEnd w:id="37"/>
      <w:bookmarkEnd w:id="38"/>
    </w:p>
    <w:p w14:paraId="05E9BDE7" w14:textId="77777777" w:rsidR="00815A52" w:rsidRPr="00104B25" w:rsidRDefault="00815A52" w:rsidP="00186EE6">
      <w:pPr>
        <w:pStyle w:val="1e"/>
        <w:rPr>
          <w:rFonts w:cs="Huawei Sans"/>
        </w:rPr>
      </w:pPr>
      <w:r w:rsidRPr="00104B25">
        <w:rPr>
          <w:rFonts w:cs="Huawei Sans"/>
        </w:rPr>
        <w:t>操作日志是指数据库管理员使用工具操作数据库时以及工具被</w:t>
      </w:r>
      <w:r w:rsidRPr="00104B25">
        <w:rPr>
          <w:rFonts w:cs="Huawei Sans"/>
        </w:rPr>
        <w:t>openGauss</w:t>
      </w:r>
      <w:r w:rsidRPr="00104B25">
        <w:rPr>
          <w:rFonts w:cs="Huawei Sans"/>
        </w:rPr>
        <w:t>调用时产生的日志。如果</w:t>
      </w:r>
      <w:r w:rsidRPr="00104B25">
        <w:rPr>
          <w:rFonts w:cs="Huawei Sans"/>
        </w:rPr>
        <w:t>openGauss</w:t>
      </w:r>
      <w:r w:rsidRPr="00104B25">
        <w:rPr>
          <w:rFonts w:cs="Huawei Sans"/>
        </w:rPr>
        <w:t>发生故障，可以通过这些日志信息跟踪用户对数据库进行了哪些操作，重现故障场景。</w:t>
      </w:r>
    </w:p>
    <w:p w14:paraId="732703AF" w14:textId="77777777" w:rsidR="00815A52" w:rsidRPr="00104B25" w:rsidRDefault="00815A52"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3AC53654" w14:textId="77777777" w:rsidR="00815A52" w:rsidRPr="00104B25" w:rsidRDefault="00815A52" w:rsidP="00061C9F">
      <w:pPr>
        <w:pStyle w:val="30"/>
        <w:rPr>
          <w:rFonts w:hint="eastAsia"/>
        </w:rPr>
      </w:pPr>
      <w:r w:rsidRPr="00104B25">
        <w:t>切换到</w:t>
      </w:r>
      <w:r w:rsidRPr="00104B25">
        <w:t>omm</w:t>
      </w:r>
      <w:r w:rsidRPr="00104B25">
        <w:t>用户，以操作系统用户</w:t>
      </w:r>
      <w:r w:rsidRPr="00104B25">
        <w:t>omm</w:t>
      </w:r>
      <w:r w:rsidRPr="00104B25">
        <w:t>登录数据库主节点。</w:t>
      </w:r>
    </w:p>
    <w:p w14:paraId="3AC201C4" w14:textId="15AFC997" w:rsidR="00815A52" w:rsidRPr="00104B25" w:rsidRDefault="00EA5DE2" w:rsidP="00AB4ED7">
      <w:pPr>
        <w:pStyle w:val="affffc"/>
      </w:pPr>
      <w:proofErr w:type="gramStart"/>
      <w:r w:rsidRPr="00104B28">
        <w:rPr>
          <w:b/>
          <w:color w:val="C7000B"/>
        </w:rPr>
        <w:t>su</w:t>
      </w:r>
      <w:proofErr w:type="gramEnd"/>
      <w:r w:rsidRPr="00104B28">
        <w:rPr>
          <w:b/>
          <w:color w:val="C7000B"/>
        </w:rPr>
        <w:t xml:space="preserve"> -</w:t>
      </w:r>
      <w:r w:rsidR="00815A52" w:rsidRPr="00104B28">
        <w:rPr>
          <w:b/>
          <w:color w:val="C7000B"/>
        </w:rPr>
        <w:t xml:space="preserve"> omm </w:t>
      </w:r>
      <w:r w:rsidR="00815A52" w:rsidRPr="00104B25">
        <w:t xml:space="preserve">                                                               </w:t>
      </w:r>
    </w:p>
    <w:p w14:paraId="4C7580FD" w14:textId="3EDA6272" w:rsidR="00531FC3" w:rsidRDefault="00531FC3" w:rsidP="00061C9F">
      <w:pPr>
        <w:pStyle w:val="30"/>
        <w:rPr>
          <w:rFonts w:hint="eastAsia"/>
        </w:rPr>
      </w:pPr>
      <w:r>
        <w:t>切换到存放操作日志的文件夹</w:t>
      </w:r>
      <w:r>
        <w:rPr>
          <w:rFonts w:hint="eastAsia"/>
        </w:rPr>
        <w:t>，</w:t>
      </w:r>
      <w:r>
        <w:t>并查询其内容</w:t>
      </w:r>
      <w:r>
        <w:rPr>
          <w:rFonts w:hint="eastAsia"/>
        </w:rPr>
        <w:t>。</w:t>
      </w:r>
    </w:p>
    <w:p w14:paraId="3FCAA075" w14:textId="205F159F" w:rsidR="00815A52" w:rsidRDefault="00815A52" w:rsidP="00531FC3">
      <w:pPr>
        <w:pStyle w:val="1e"/>
      </w:pPr>
      <w:r w:rsidRPr="00104B25">
        <w:t>默认在</w:t>
      </w:r>
      <w:r w:rsidR="00DF4F08">
        <w:t>＂</w:t>
      </w:r>
      <w:r w:rsidRPr="00104B25">
        <w:t>$GAUSSLOG/bin</w:t>
      </w:r>
      <w:r w:rsidR="00DF4F08">
        <w:t>＂</w:t>
      </w:r>
      <w:r w:rsidRPr="00104B25">
        <w:t>目录下，其中</w:t>
      </w:r>
      <w:r w:rsidRPr="00104B25">
        <w:t>$GAUSSLOG</w:t>
      </w:r>
      <w:r w:rsidRPr="00104B25">
        <w:t>默认为</w:t>
      </w:r>
      <w:r w:rsidR="00DF4F08">
        <w:t>＂</w:t>
      </w:r>
      <w:r w:rsidRPr="00104B25">
        <w:t>/var/log/gaussdb/</w:t>
      </w:r>
      <w:r w:rsidRPr="00104B25">
        <w:t>用户名</w:t>
      </w:r>
      <w:r w:rsidR="00DF4F08">
        <w:t>＂</w:t>
      </w:r>
      <w:r w:rsidR="00531FC3">
        <w:rPr>
          <w:rFonts w:hint="eastAsia"/>
        </w:rPr>
        <w:t>。</w:t>
      </w:r>
    </w:p>
    <w:p w14:paraId="5B7A83B1" w14:textId="2971ABC1" w:rsidR="00815A52" w:rsidRPr="00104B28" w:rsidRDefault="00815A52" w:rsidP="00AB4ED7">
      <w:pPr>
        <w:pStyle w:val="affffc"/>
        <w:rPr>
          <w:b/>
          <w:color w:val="C7000B"/>
        </w:rPr>
      </w:pPr>
      <w:proofErr w:type="gramStart"/>
      <w:r w:rsidRPr="00104B28">
        <w:rPr>
          <w:b/>
          <w:color w:val="C7000B"/>
        </w:rPr>
        <w:t>cd</w:t>
      </w:r>
      <w:proofErr w:type="gramEnd"/>
      <w:r w:rsidRPr="00104B28">
        <w:rPr>
          <w:b/>
          <w:color w:val="C7000B"/>
        </w:rPr>
        <w:t xml:space="preserve"> /var/log/gaussdb/omm/bin</w:t>
      </w:r>
    </w:p>
    <w:p w14:paraId="061AF951" w14:textId="08D6D153" w:rsidR="00815A52" w:rsidRPr="00104B28" w:rsidRDefault="00815A52" w:rsidP="00AB4ED7">
      <w:pPr>
        <w:pStyle w:val="affffc"/>
        <w:rPr>
          <w:b/>
          <w:color w:val="C7000B"/>
        </w:rPr>
      </w:pPr>
      <w:proofErr w:type="gramStart"/>
      <w:r w:rsidRPr="00104B28">
        <w:rPr>
          <w:b/>
          <w:color w:val="C7000B"/>
        </w:rPr>
        <w:t>ls</w:t>
      </w:r>
      <w:proofErr w:type="gramEnd"/>
    </w:p>
    <w:p w14:paraId="34291832" w14:textId="54D3B0DF" w:rsidR="00F93BCC" w:rsidRPr="00104B25" w:rsidRDefault="00473254" w:rsidP="00186EE6">
      <w:pPr>
        <w:pStyle w:val="1e"/>
        <w:rPr>
          <w:rFonts w:cs="Huawei Sans"/>
          <w:snapToGrid w:val="0"/>
        </w:rPr>
      </w:pPr>
      <w:r>
        <w:rPr>
          <w:rFonts w:cs="Huawei Sans"/>
          <w:snapToGrid w:val="0"/>
        </w:rPr>
        <w:t>显示如下。</w:t>
      </w:r>
    </w:p>
    <w:p w14:paraId="53DB4E00" w14:textId="77777777" w:rsidR="00815A52" w:rsidRPr="00104B25" w:rsidRDefault="00815A52" w:rsidP="00AB4ED7">
      <w:pPr>
        <w:pStyle w:val="affffc"/>
        <w:rPr>
          <w:snapToGrid w:val="0"/>
        </w:rPr>
      </w:pPr>
      <w:r w:rsidRPr="00104B25">
        <w:rPr>
          <w:snapToGrid w:val="0"/>
        </w:rPr>
        <w:t>gs_</w:t>
      </w:r>
      <w:proofErr w:type="gramStart"/>
      <w:r w:rsidRPr="00104B25">
        <w:rPr>
          <w:snapToGrid w:val="0"/>
        </w:rPr>
        <w:t>ctl  gs</w:t>
      </w:r>
      <w:proofErr w:type="gramEnd"/>
      <w:r w:rsidRPr="00104B25">
        <w:rPr>
          <w:snapToGrid w:val="0"/>
        </w:rPr>
        <w:t>_guc  gs_initdb  gs_obs</w:t>
      </w:r>
    </w:p>
    <w:p w14:paraId="1F4C2AF9" w14:textId="77777777" w:rsidR="00815A52" w:rsidRPr="00104B25" w:rsidRDefault="00815A52" w:rsidP="00061C9F">
      <w:pPr>
        <w:pStyle w:val="30"/>
        <w:rPr>
          <w:rFonts w:hint="eastAsia"/>
        </w:rPr>
      </w:pPr>
      <w:r w:rsidRPr="00104B25">
        <w:t>以</w:t>
      </w:r>
      <w:r w:rsidRPr="00104B25">
        <w:t>gs_guc</w:t>
      </w:r>
      <w:r w:rsidRPr="00104B25">
        <w:t>操作为例，进入</w:t>
      </w:r>
      <w:r w:rsidRPr="00104B25">
        <w:t>gs_guc</w:t>
      </w:r>
      <w:r w:rsidRPr="00104B25">
        <w:t>文件夹，并查看文件的属性。</w:t>
      </w:r>
    </w:p>
    <w:p w14:paraId="4819452F" w14:textId="2792151A" w:rsidR="00815A52" w:rsidRPr="00104B28" w:rsidRDefault="00815A52" w:rsidP="00AB4ED7">
      <w:pPr>
        <w:pStyle w:val="affffc"/>
        <w:rPr>
          <w:b/>
          <w:color w:val="C7000B"/>
        </w:rPr>
      </w:pPr>
      <w:proofErr w:type="gramStart"/>
      <w:r w:rsidRPr="00104B28">
        <w:rPr>
          <w:b/>
          <w:color w:val="C7000B"/>
        </w:rPr>
        <w:t>cd</w:t>
      </w:r>
      <w:proofErr w:type="gramEnd"/>
      <w:r w:rsidRPr="00104B28">
        <w:rPr>
          <w:b/>
          <w:color w:val="C7000B"/>
        </w:rPr>
        <w:t xml:space="preserve"> gs_guc</w:t>
      </w:r>
    </w:p>
    <w:p w14:paraId="0E47E800" w14:textId="77777777" w:rsidR="006358E0" w:rsidRPr="00104B28" w:rsidRDefault="006358E0" w:rsidP="006358E0">
      <w:pPr>
        <w:pStyle w:val="affffc"/>
        <w:rPr>
          <w:b/>
          <w:color w:val="C7000B"/>
        </w:rPr>
      </w:pPr>
      <w:proofErr w:type="gramStart"/>
      <w:r w:rsidRPr="00104B28">
        <w:rPr>
          <w:b/>
          <w:color w:val="C7000B"/>
        </w:rPr>
        <w:t>ll</w:t>
      </w:r>
      <w:proofErr w:type="gramEnd"/>
      <w:r w:rsidRPr="00104B28">
        <w:rPr>
          <w:b/>
          <w:color w:val="C7000B"/>
        </w:rPr>
        <w:t xml:space="preserve"> -h</w:t>
      </w:r>
    </w:p>
    <w:p w14:paraId="7DC6FB38" w14:textId="7CC4A0F8" w:rsidR="00F93BCC" w:rsidRPr="00104B25" w:rsidRDefault="00473254" w:rsidP="00186EE6">
      <w:pPr>
        <w:pStyle w:val="1e"/>
        <w:rPr>
          <w:rFonts w:cs="Huawei Sans"/>
          <w:snapToGrid w:val="0"/>
        </w:rPr>
      </w:pPr>
      <w:r>
        <w:rPr>
          <w:rFonts w:cs="Huawei Sans"/>
          <w:snapToGrid w:val="0"/>
        </w:rPr>
        <w:t>文件列表显示如下。</w:t>
      </w:r>
    </w:p>
    <w:p w14:paraId="23DEC59F" w14:textId="77777777" w:rsidR="00815A52" w:rsidRPr="00104B25" w:rsidRDefault="00815A52" w:rsidP="00AB4ED7">
      <w:pPr>
        <w:pStyle w:val="affffc"/>
        <w:rPr>
          <w:snapToGrid w:val="0"/>
        </w:rPr>
      </w:pPr>
      <w:proofErr w:type="gramStart"/>
      <w:r w:rsidRPr="00104B25">
        <w:rPr>
          <w:snapToGrid w:val="0"/>
        </w:rPr>
        <w:lastRenderedPageBreak/>
        <w:t>total</w:t>
      </w:r>
      <w:proofErr w:type="gramEnd"/>
      <w:r w:rsidRPr="00104B25">
        <w:rPr>
          <w:snapToGrid w:val="0"/>
        </w:rPr>
        <w:t xml:space="preserve"> 20K</w:t>
      </w:r>
    </w:p>
    <w:p w14:paraId="34502F3E" w14:textId="77777777" w:rsidR="00815A52" w:rsidRPr="00104B25" w:rsidRDefault="00815A52" w:rsidP="00AB4ED7">
      <w:pPr>
        <w:pStyle w:val="affffc"/>
        <w:rPr>
          <w:snapToGrid w:val="0"/>
        </w:rPr>
      </w:pPr>
      <w:r w:rsidRPr="00104B25">
        <w:rPr>
          <w:snapToGrid w:val="0"/>
        </w:rPr>
        <w:t>-</w:t>
      </w:r>
      <w:proofErr w:type="gramStart"/>
      <w:r w:rsidRPr="00104B25">
        <w:rPr>
          <w:snapToGrid w:val="0"/>
        </w:rPr>
        <w:t>rw</w:t>
      </w:r>
      <w:proofErr w:type="gramEnd"/>
      <w:r w:rsidRPr="00104B25">
        <w:rPr>
          <w:snapToGrid w:val="0"/>
        </w:rPr>
        <w:t>------- 1 omm dbgrp 17K Jul 23 17:20 gs_guc-2020-07-21_170713-current.log</w:t>
      </w:r>
    </w:p>
    <w:p w14:paraId="03312622" w14:textId="7AE3473B" w:rsidR="00815A52" w:rsidRPr="00104B25" w:rsidRDefault="00815A52" w:rsidP="00061C9F">
      <w:pPr>
        <w:pStyle w:val="30"/>
        <w:rPr>
          <w:rFonts w:hint="eastAsia"/>
        </w:rPr>
      </w:pPr>
      <w:r w:rsidRPr="00104B25">
        <w:t>查看操作日志文件</w:t>
      </w:r>
      <w:r w:rsidR="000C501C">
        <w:t>。</w:t>
      </w:r>
    </w:p>
    <w:p w14:paraId="0F909A35" w14:textId="67D2B276" w:rsidR="00815A52" w:rsidRPr="00104B25" w:rsidRDefault="00815A52" w:rsidP="00AB4ED7">
      <w:pPr>
        <w:pStyle w:val="affffc"/>
        <w:rPr>
          <w:snapToGrid w:val="0"/>
        </w:rPr>
      </w:pPr>
      <w:proofErr w:type="gramStart"/>
      <w:r w:rsidRPr="00104B28">
        <w:rPr>
          <w:b/>
          <w:color w:val="C7000B"/>
        </w:rPr>
        <w:t>cat</w:t>
      </w:r>
      <w:proofErr w:type="gramEnd"/>
      <w:r w:rsidRPr="00104B28">
        <w:rPr>
          <w:b/>
          <w:color w:val="C7000B"/>
        </w:rPr>
        <w:t xml:space="preserve"> gs_guc-2020-07-21_170713-current.log </w:t>
      </w:r>
    </w:p>
    <w:p w14:paraId="191547C4" w14:textId="17A7D82F" w:rsidR="00F93BCC" w:rsidRPr="00104B25" w:rsidRDefault="00473254" w:rsidP="00186EE6">
      <w:pPr>
        <w:pStyle w:val="1e"/>
        <w:rPr>
          <w:rFonts w:cs="Huawei Sans"/>
          <w:snapToGrid w:val="0"/>
        </w:rPr>
      </w:pPr>
      <w:r>
        <w:rPr>
          <w:rFonts w:cs="Huawei Sans"/>
          <w:snapToGrid w:val="0"/>
        </w:rPr>
        <w:t>日志显示如下。</w:t>
      </w:r>
    </w:p>
    <w:p w14:paraId="39788B0B" w14:textId="77777777" w:rsidR="00815A52" w:rsidRPr="00104B25" w:rsidRDefault="00815A52" w:rsidP="00AB4ED7">
      <w:pPr>
        <w:pStyle w:val="affffc"/>
        <w:rPr>
          <w:snapToGrid w:val="0"/>
        </w:rPr>
      </w:pPr>
      <w:r w:rsidRPr="00104B25">
        <w:rPr>
          <w:snapToGrid w:val="0"/>
        </w:rPr>
        <w:t>[2020-07-21 17:07:13]</w:t>
      </w:r>
    </w:p>
    <w:p w14:paraId="607B00C8" w14:textId="7469F444" w:rsidR="00815A52" w:rsidRPr="00104B25" w:rsidRDefault="00815A52" w:rsidP="00AB4ED7">
      <w:pPr>
        <w:pStyle w:val="affffc"/>
        <w:rPr>
          <w:snapToGrid w:val="0"/>
        </w:rPr>
      </w:pPr>
      <w:proofErr w:type="gramStart"/>
      <w:r w:rsidRPr="00104B25">
        <w:rPr>
          <w:snapToGrid w:val="0"/>
        </w:rPr>
        <w:t>expected</w:t>
      </w:r>
      <w:proofErr w:type="gramEnd"/>
      <w:r w:rsidRPr="00104B25">
        <w:rPr>
          <w:snapToGrid w:val="0"/>
        </w:rPr>
        <w:t xml:space="preserve"> instance path: [/gaussdb/data/</w:t>
      </w:r>
      <w:r w:rsidR="0072327B">
        <w:rPr>
          <w:snapToGrid w:val="0"/>
        </w:rPr>
        <w:t>db1</w:t>
      </w:r>
      <w:r w:rsidRPr="00104B25">
        <w:rPr>
          <w:snapToGrid w:val="0"/>
        </w:rPr>
        <w:t>/postgresql.conf]</w:t>
      </w:r>
    </w:p>
    <w:p w14:paraId="69D9E60D" w14:textId="0C75E39F" w:rsidR="00815A52" w:rsidRPr="00104B25" w:rsidRDefault="00815A52" w:rsidP="00AB4ED7">
      <w:pPr>
        <w:pStyle w:val="affffc"/>
        <w:rPr>
          <w:snapToGrid w:val="0"/>
        </w:rPr>
      </w:pPr>
      <w:proofErr w:type="gramStart"/>
      <w:r w:rsidRPr="00104B25">
        <w:rPr>
          <w:snapToGrid w:val="0"/>
        </w:rPr>
        <w:t>gs_guc</w:t>
      </w:r>
      <w:proofErr w:type="gramEnd"/>
      <w:r w:rsidRPr="00104B25">
        <w:rPr>
          <w:snapToGrid w:val="0"/>
        </w:rPr>
        <w:t xml:space="preserve"> set: ssl=on: [/gaussdb/data/</w:t>
      </w:r>
      <w:r w:rsidR="0072327B">
        <w:rPr>
          <w:snapToGrid w:val="0"/>
        </w:rPr>
        <w:t>db1</w:t>
      </w:r>
      <w:r w:rsidRPr="00104B25">
        <w:rPr>
          <w:snapToGrid w:val="0"/>
        </w:rPr>
        <w:t>/postgresql.conf]</w:t>
      </w:r>
    </w:p>
    <w:p w14:paraId="675B620D" w14:textId="1096E6D4" w:rsidR="00815A52" w:rsidRPr="00104B25" w:rsidRDefault="00815A52" w:rsidP="00AB4ED7">
      <w:pPr>
        <w:pStyle w:val="affffc"/>
        <w:rPr>
          <w:snapToGrid w:val="0"/>
        </w:rPr>
      </w:pPr>
      <w:proofErr w:type="gramStart"/>
      <w:r w:rsidRPr="00104B25">
        <w:rPr>
          <w:snapToGrid w:val="0"/>
        </w:rPr>
        <w:t>gs_guc</w:t>
      </w:r>
      <w:proofErr w:type="gramEnd"/>
      <w:r w:rsidRPr="00104B25">
        <w:rPr>
          <w:snapToGrid w:val="0"/>
        </w:rPr>
        <w:t xml:space="preserve"> set: ssl_cert_file='server.crt': [/gaussdb/data/</w:t>
      </w:r>
      <w:r w:rsidR="0072327B">
        <w:rPr>
          <w:snapToGrid w:val="0"/>
        </w:rPr>
        <w:t>db1</w:t>
      </w:r>
      <w:r w:rsidRPr="00104B25">
        <w:rPr>
          <w:snapToGrid w:val="0"/>
        </w:rPr>
        <w:t>/postgresql.conf]</w:t>
      </w:r>
    </w:p>
    <w:p w14:paraId="37CD8B0D" w14:textId="1D0F398F" w:rsidR="00815A52" w:rsidRPr="00104B25" w:rsidRDefault="00815A52" w:rsidP="00AB4ED7">
      <w:pPr>
        <w:pStyle w:val="affffc"/>
        <w:rPr>
          <w:snapToGrid w:val="0"/>
        </w:rPr>
      </w:pPr>
      <w:proofErr w:type="gramStart"/>
      <w:r w:rsidRPr="00104B25">
        <w:rPr>
          <w:snapToGrid w:val="0"/>
        </w:rPr>
        <w:t>gs_guc</w:t>
      </w:r>
      <w:proofErr w:type="gramEnd"/>
      <w:r w:rsidRPr="00104B25">
        <w:rPr>
          <w:snapToGrid w:val="0"/>
        </w:rPr>
        <w:t xml:space="preserve"> set: ssl_key_file='server.key': [/gaussdb/data/</w:t>
      </w:r>
      <w:r w:rsidR="0072327B">
        <w:rPr>
          <w:snapToGrid w:val="0"/>
        </w:rPr>
        <w:t>db1</w:t>
      </w:r>
      <w:r w:rsidRPr="00104B25">
        <w:rPr>
          <w:snapToGrid w:val="0"/>
        </w:rPr>
        <w:t>/postgresql.conf]</w:t>
      </w:r>
    </w:p>
    <w:p w14:paraId="635C5500" w14:textId="1EF2E86F" w:rsidR="00815A52" w:rsidRPr="00104B25" w:rsidRDefault="00815A52" w:rsidP="00AB4ED7">
      <w:pPr>
        <w:pStyle w:val="affffc"/>
      </w:pPr>
      <w:proofErr w:type="gramStart"/>
      <w:r w:rsidRPr="00104B25">
        <w:rPr>
          <w:snapToGrid w:val="0"/>
        </w:rPr>
        <w:t>g</w:t>
      </w:r>
      <w:r w:rsidRPr="00104B25">
        <w:t>s_guc</w:t>
      </w:r>
      <w:proofErr w:type="gramEnd"/>
      <w:r w:rsidRPr="00104B25">
        <w:t xml:space="preserve"> set: ssl_ca_file='cacert.pem': [/gaussdb/data/</w:t>
      </w:r>
      <w:r w:rsidR="0072327B">
        <w:t>db1</w:t>
      </w:r>
      <w:r w:rsidRPr="00104B25">
        <w:t>/postgresql.conf]</w:t>
      </w:r>
    </w:p>
    <w:p w14:paraId="6835D4B0" w14:textId="77777777" w:rsidR="00815A52" w:rsidRPr="00104B25" w:rsidRDefault="00815A52" w:rsidP="00AB4ED7">
      <w:pPr>
        <w:pStyle w:val="affffc"/>
      </w:pPr>
    </w:p>
    <w:p w14:paraId="742D4F28" w14:textId="77777777" w:rsidR="00815A52" w:rsidRPr="00104B25" w:rsidRDefault="00815A52" w:rsidP="00AB4ED7">
      <w:pPr>
        <w:pStyle w:val="affffc"/>
        <w:rPr>
          <w:snapToGrid w:val="0"/>
        </w:rPr>
      </w:pPr>
      <w:r w:rsidRPr="00104B25">
        <w:t>Total instances: 1. Failed instanc</w:t>
      </w:r>
      <w:r w:rsidRPr="00104B25">
        <w:rPr>
          <w:snapToGrid w:val="0"/>
        </w:rPr>
        <w:t>es: 0.</w:t>
      </w:r>
    </w:p>
    <w:p w14:paraId="5E3EEFE7" w14:textId="63C92198" w:rsidR="00815A52" w:rsidRPr="00104B25" w:rsidRDefault="00815A52" w:rsidP="00AB4ED7">
      <w:pPr>
        <w:pStyle w:val="affffc"/>
        <w:rPr>
          <w:snapToGrid w:val="0"/>
        </w:rPr>
      </w:pPr>
      <w:r w:rsidRPr="00104B25">
        <w:rPr>
          <w:snapToGrid w:val="0"/>
        </w:rPr>
        <w:t>Success to perform gs_guc!</w:t>
      </w:r>
    </w:p>
    <w:p w14:paraId="6460E0A0" w14:textId="77777777" w:rsidR="00815A52" w:rsidRPr="00104B25" w:rsidRDefault="00815A52" w:rsidP="00AB4ED7">
      <w:pPr>
        <w:pStyle w:val="affffc"/>
        <w:rPr>
          <w:snapToGrid w:val="0"/>
        </w:rPr>
      </w:pPr>
      <w:r w:rsidRPr="00104B25">
        <w:rPr>
          <w:snapToGrid w:val="0"/>
        </w:rPr>
        <w:t>……</w:t>
      </w:r>
    </w:p>
    <w:p w14:paraId="73964E56" w14:textId="77777777" w:rsidR="00815A52" w:rsidRPr="00104B25" w:rsidRDefault="00815A52" w:rsidP="00AB4ED7">
      <w:pPr>
        <w:pStyle w:val="affffc"/>
        <w:rPr>
          <w:snapToGrid w:val="0"/>
        </w:rPr>
      </w:pPr>
      <w:r w:rsidRPr="00104B25">
        <w:rPr>
          <w:snapToGrid w:val="0"/>
        </w:rPr>
        <w:t>[2020-07-23 17:20:20]</w:t>
      </w:r>
    </w:p>
    <w:p w14:paraId="68482EE1" w14:textId="77777777" w:rsidR="00815A52" w:rsidRPr="00104B25" w:rsidRDefault="00815A52" w:rsidP="00AB4ED7">
      <w:pPr>
        <w:pStyle w:val="affffc"/>
        <w:rPr>
          <w:snapToGrid w:val="0"/>
        </w:rPr>
      </w:pPr>
      <w:r w:rsidRPr="00104B25">
        <w:rPr>
          <w:snapToGrid w:val="0"/>
        </w:rPr>
        <w:t>Begin to perform gs_guc for all datanodes.</w:t>
      </w:r>
    </w:p>
    <w:p w14:paraId="343B4E79" w14:textId="77777777" w:rsidR="00815A52" w:rsidRPr="00104B25" w:rsidRDefault="00815A52" w:rsidP="00AB4ED7">
      <w:pPr>
        <w:pStyle w:val="affffc"/>
        <w:rPr>
          <w:snapToGrid w:val="0"/>
        </w:rPr>
      </w:pPr>
      <w:r w:rsidRPr="00104B25">
        <w:rPr>
          <w:snapToGrid w:val="0"/>
        </w:rPr>
        <w:t>[2020-07-23 17:20:20]</w:t>
      </w:r>
    </w:p>
    <w:p w14:paraId="623E3E8A" w14:textId="77777777" w:rsidR="00815A52" w:rsidRPr="00104B25" w:rsidRDefault="00815A52" w:rsidP="00AB4ED7">
      <w:pPr>
        <w:pStyle w:val="affffc"/>
      </w:pPr>
      <w:r w:rsidRPr="00104B25">
        <w:t>[2020-07-23 17:20:20]</w:t>
      </w:r>
    </w:p>
    <w:p w14:paraId="08F21206" w14:textId="09A550D2" w:rsidR="00815A52" w:rsidRPr="00104B25" w:rsidRDefault="00815A52" w:rsidP="00AB4ED7">
      <w:pPr>
        <w:pStyle w:val="affffc"/>
      </w:pPr>
      <w:proofErr w:type="gramStart"/>
      <w:r w:rsidRPr="00104B25">
        <w:t>expected</w:t>
      </w:r>
      <w:proofErr w:type="gramEnd"/>
      <w:r w:rsidRPr="00104B25">
        <w:t xml:space="preserve"> instance path: [/gaussdb/data/</w:t>
      </w:r>
      <w:r w:rsidR="0072327B">
        <w:t>db1</w:t>
      </w:r>
      <w:r w:rsidRPr="00104B25">
        <w:t>/pg_hba.conf]</w:t>
      </w:r>
    </w:p>
    <w:p w14:paraId="49AA1425" w14:textId="77777777" w:rsidR="00815A52" w:rsidRPr="00104B25" w:rsidRDefault="00815A52" w:rsidP="00AB4ED7">
      <w:pPr>
        <w:pStyle w:val="affffc"/>
      </w:pPr>
      <w:r w:rsidRPr="00104B25">
        <w:t>Notice: the above configuration uses cluster internal communication, your configuration may affect the cluster internal communication.</w:t>
      </w:r>
    </w:p>
    <w:p w14:paraId="1CD3B07A" w14:textId="57C41C41" w:rsidR="00815A52" w:rsidRPr="00104B25" w:rsidRDefault="00815A52" w:rsidP="00AB4ED7">
      <w:pPr>
        <w:pStyle w:val="affffc"/>
      </w:pPr>
      <w:proofErr w:type="gramStart"/>
      <w:r w:rsidRPr="00104B25">
        <w:t>gs_guc</w:t>
      </w:r>
      <w:proofErr w:type="gramEnd"/>
      <w:r w:rsidRPr="00104B25">
        <w:t xml:space="preserve"> sethba: host all  dim 192.168.0.96/24  sha256: [/gaussdb/data/</w:t>
      </w:r>
      <w:r w:rsidR="0072327B">
        <w:t>db1</w:t>
      </w:r>
      <w:r w:rsidRPr="00104B25">
        <w:t>/pg_hba.conf]</w:t>
      </w:r>
    </w:p>
    <w:p w14:paraId="0025F46B" w14:textId="77777777" w:rsidR="00815A52" w:rsidRPr="00104B25" w:rsidRDefault="00815A52" w:rsidP="00AB4ED7">
      <w:pPr>
        <w:pStyle w:val="affffc"/>
        <w:rPr>
          <w:snapToGrid w:val="0"/>
        </w:rPr>
      </w:pPr>
    </w:p>
    <w:p w14:paraId="4B1E53E9" w14:textId="77777777" w:rsidR="00815A52" w:rsidRPr="00104B25" w:rsidRDefault="00815A52" w:rsidP="00AB4ED7">
      <w:pPr>
        <w:pStyle w:val="affffc"/>
        <w:rPr>
          <w:snapToGrid w:val="0"/>
        </w:rPr>
      </w:pPr>
      <w:r w:rsidRPr="00104B25">
        <w:rPr>
          <w:snapToGrid w:val="0"/>
        </w:rPr>
        <w:t>Total instances: 1. Failed instances: 0.</w:t>
      </w:r>
    </w:p>
    <w:p w14:paraId="6585DD79" w14:textId="77777777" w:rsidR="00815A52" w:rsidRPr="00104B25" w:rsidRDefault="00815A52" w:rsidP="00AB4ED7">
      <w:pPr>
        <w:pStyle w:val="affffc"/>
        <w:rPr>
          <w:snapToGrid w:val="0"/>
        </w:rPr>
      </w:pPr>
      <w:r w:rsidRPr="00104B25">
        <w:rPr>
          <w:snapToGrid w:val="0"/>
        </w:rPr>
        <w:t>Success to perform gs_guc!</w:t>
      </w:r>
    </w:p>
    <w:p w14:paraId="5B8E4C4A" w14:textId="77777777" w:rsidR="00815A52" w:rsidRPr="00104B25" w:rsidRDefault="00815A52" w:rsidP="00AB4ED7">
      <w:pPr>
        <w:pStyle w:val="affffc"/>
        <w:rPr>
          <w:snapToGrid w:val="0"/>
        </w:rPr>
      </w:pPr>
    </w:p>
    <w:p w14:paraId="7D118AD8" w14:textId="77777777" w:rsidR="00815A52" w:rsidRPr="00104B25" w:rsidRDefault="00815A52" w:rsidP="00AB4ED7">
      <w:pPr>
        <w:pStyle w:val="affffc"/>
        <w:rPr>
          <w:snapToGrid w:val="0"/>
        </w:rPr>
      </w:pPr>
    </w:p>
    <w:p w14:paraId="25088A1D" w14:textId="77777777" w:rsidR="00815A52" w:rsidRPr="00104B25" w:rsidRDefault="00815A52" w:rsidP="00AB4ED7">
      <w:pPr>
        <w:pStyle w:val="affffc"/>
        <w:rPr>
          <w:snapToGrid w:val="0"/>
        </w:rPr>
      </w:pPr>
      <w:r w:rsidRPr="00104B25">
        <w:rPr>
          <w:snapToGrid w:val="0"/>
        </w:rPr>
        <w:t>Total instances: 1. Failed instances: 0.</w:t>
      </w:r>
    </w:p>
    <w:p w14:paraId="53A747EF" w14:textId="77777777" w:rsidR="00815A52" w:rsidRPr="00104B25" w:rsidRDefault="00815A52" w:rsidP="00AB4ED7">
      <w:pPr>
        <w:pStyle w:val="affffc"/>
        <w:rPr>
          <w:snapToGrid w:val="0"/>
        </w:rPr>
      </w:pPr>
      <w:r w:rsidRPr="00104B25">
        <w:rPr>
          <w:snapToGrid w:val="0"/>
        </w:rPr>
        <w:t>Success to perform gs_guc!</w:t>
      </w:r>
    </w:p>
    <w:p w14:paraId="537F8E04" w14:textId="77777777" w:rsidR="00815A52" w:rsidRPr="00104B25" w:rsidRDefault="00815A52" w:rsidP="00AB4ED7">
      <w:pPr>
        <w:pStyle w:val="affffc"/>
        <w:rPr>
          <w:snapToGrid w:val="0"/>
        </w:rPr>
      </w:pPr>
    </w:p>
    <w:p w14:paraId="5F780266" w14:textId="77777777" w:rsidR="00815A52" w:rsidRPr="00104B25" w:rsidRDefault="00815A52" w:rsidP="00AB4ED7">
      <w:pPr>
        <w:pStyle w:val="affffc"/>
        <w:rPr>
          <w:snapToGrid w:val="0"/>
        </w:rPr>
      </w:pPr>
    </w:p>
    <w:p w14:paraId="1A00DFD2" w14:textId="77777777" w:rsidR="00815A52" w:rsidRPr="00104B25" w:rsidRDefault="00815A52" w:rsidP="00AB4ED7">
      <w:pPr>
        <w:pStyle w:val="affffc"/>
        <w:rPr>
          <w:snapToGrid w:val="0"/>
        </w:rPr>
      </w:pPr>
      <w:r w:rsidRPr="00104B25">
        <w:rPr>
          <w:snapToGrid w:val="0"/>
        </w:rPr>
        <w:t>Total instances: 1. Failed instances: 0.</w:t>
      </w:r>
    </w:p>
    <w:p w14:paraId="2E9729D2" w14:textId="77777777" w:rsidR="00815A52" w:rsidRPr="00104B25" w:rsidRDefault="00815A52" w:rsidP="00AB4ED7">
      <w:pPr>
        <w:pStyle w:val="affffc"/>
        <w:rPr>
          <w:snapToGrid w:val="0"/>
        </w:rPr>
      </w:pPr>
      <w:r w:rsidRPr="00104B25">
        <w:rPr>
          <w:snapToGrid w:val="0"/>
        </w:rPr>
        <w:t>Success to perform gs_guc!</w:t>
      </w:r>
    </w:p>
    <w:p w14:paraId="41BF3634" w14:textId="77777777" w:rsidR="00F93BCC" w:rsidRPr="00104B25" w:rsidRDefault="00F93BCC" w:rsidP="005108BA">
      <w:pPr>
        <w:pStyle w:val="3"/>
        <w:numPr>
          <w:ilvl w:val="2"/>
          <w:numId w:val="4"/>
        </w:numPr>
        <w:rPr>
          <w:rFonts w:ascii="Huawei Sans" w:hAnsi="Huawei Sans" w:cs="Huawei Sans"/>
        </w:rPr>
      </w:pPr>
      <w:bookmarkStart w:id="39" w:name="_Toc81318052"/>
      <w:r w:rsidRPr="00104B25">
        <w:rPr>
          <w:rFonts w:ascii="Huawei Sans" w:hAnsi="Huawei Sans" w:cs="Huawei Sans"/>
        </w:rPr>
        <w:t>审计日志</w:t>
      </w:r>
      <w:bookmarkEnd w:id="39"/>
    </w:p>
    <w:p w14:paraId="5F8F50AA" w14:textId="77777777" w:rsidR="00F93BCC" w:rsidRPr="00104B25" w:rsidRDefault="00F93BCC" w:rsidP="00F93BCC">
      <w:pPr>
        <w:pStyle w:val="ItemListTextinTable"/>
        <w:rPr>
          <w:rFonts w:ascii="Huawei Sans" w:hAnsi="Huawei Sans" w:cs="Huawei Sans"/>
        </w:rPr>
      </w:pPr>
      <w:r w:rsidRPr="00104B25">
        <w:rPr>
          <w:rFonts w:ascii="Huawei Sans" w:hAnsi="Huawei Sans" w:cs="Huawei Sans"/>
        </w:rPr>
        <w:t>审计功能开启时会不断产生大量的审计日志，占用磁盘空间。用户可以根据磁盘空间的大小设置审计日志维护策略。</w:t>
      </w:r>
    </w:p>
    <w:p w14:paraId="1816798E"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前提条件</w:t>
      </w:r>
    </w:p>
    <w:p w14:paraId="3141F05D" w14:textId="77777777" w:rsidR="00F93BCC" w:rsidRPr="00104B25" w:rsidRDefault="00F93BCC" w:rsidP="00AF03DD">
      <w:pPr>
        <w:pStyle w:val="4a"/>
        <w:rPr>
          <w:rFonts w:ascii="Huawei Sans" w:hAnsi="Huawei Sans" w:cs="Huawei Sans"/>
        </w:rPr>
      </w:pPr>
      <w:r w:rsidRPr="00104B25">
        <w:rPr>
          <w:rFonts w:ascii="Huawei Sans" w:hAnsi="Huawei Sans" w:cs="Huawei Sans"/>
        </w:rPr>
        <w:t>用户必须拥有审计权限。</w:t>
      </w:r>
    </w:p>
    <w:p w14:paraId="60BC716B" w14:textId="496F1BDD" w:rsidR="00AF03DD" w:rsidRPr="00104B25" w:rsidRDefault="002565E4" w:rsidP="00EA5DE2">
      <w:pPr>
        <w:pStyle w:val="4a"/>
        <w:rPr>
          <w:rFonts w:ascii="Huawei Sans" w:hAnsi="Huawei Sans" w:cs="Huawei Sans"/>
        </w:rPr>
      </w:pPr>
      <w:r>
        <w:rPr>
          <w:rFonts w:ascii="Huawei Sans" w:hAnsi="Huawei Sans" w:cs="Huawei Sans" w:hint="eastAsia"/>
        </w:rPr>
        <w:t>o</w:t>
      </w:r>
      <w:r w:rsidR="00AF03DD" w:rsidRPr="00104B25">
        <w:rPr>
          <w:rFonts w:ascii="Huawei Sans" w:hAnsi="Huawei Sans" w:cs="Huawei Sans"/>
        </w:rPr>
        <w:t>mm</w:t>
      </w:r>
      <w:r w:rsidR="00AF03DD" w:rsidRPr="00104B25">
        <w:rPr>
          <w:rFonts w:ascii="Huawei Sans" w:hAnsi="Huawei Sans" w:cs="Huawei Sans"/>
        </w:rPr>
        <w:t>用户连接数据库。</w:t>
      </w:r>
    </w:p>
    <w:p w14:paraId="37B5D939" w14:textId="77777777" w:rsidR="00AF03DD" w:rsidRPr="00104B25" w:rsidRDefault="00AF03DD" w:rsidP="00061C9F">
      <w:pPr>
        <w:pStyle w:val="30"/>
        <w:rPr>
          <w:rFonts w:hint="eastAsia"/>
        </w:rPr>
      </w:pPr>
      <w:r w:rsidRPr="00104B25">
        <w:t>以操作系统用户</w:t>
      </w:r>
      <w:r w:rsidRPr="00104B25">
        <w:t>omm</w:t>
      </w:r>
      <w:r w:rsidRPr="00104B25">
        <w:t>登录数据库主节点。</w:t>
      </w:r>
    </w:p>
    <w:p w14:paraId="565B3EA4" w14:textId="2EA5D84A" w:rsidR="00AF03DD" w:rsidRPr="00104B28" w:rsidRDefault="001B0CA2" w:rsidP="00AB4ED7">
      <w:pPr>
        <w:pStyle w:val="affffc"/>
        <w:rPr>
          <w:b/>
          <w:color w:val="C7000B"/>
        </w:rPr>
      </w:pPr>
      <w:proofErr w:type="gramStart"/>
      <w:r w:rsidRPr="00104B28">
        <w:rPr>
          <w:b/>
          <w:color w:val="C7000B"/>
        </w:rPr>
        <w:lastRenderedPageBreak/>
        <w:t>su</w:t>
      </w:r>
      <w:proofErr w:type="gramEnd"/>
      <w:r w:rsidRPr="00104B28">
        <w:rPr>
          <w:b/>
          <w:color w:val="C7000B"/>
        </w:rPr>
        <w:t xml:space="preserve"> -</w:t>
      </w:r>
      <w:r w:rsidR="00AF03DD" w:rsidRPr="00104B28">
        <w:rPr>
          <w:b/>
          <w:color w:val="C7000B"/>
        </w:rPr>
        <w:t xml:space="preserve"> omm</w:t>
      </w:r>
    </w:p>
    <w:p w14:paraId="15CBD599" w14:textId="5C8983E6" w:rsidR="00731B21" w:rsidRDefault="00731B21" w:rsidP="00061C9F">
      <w:pPr>
        <w:pStyle w:val="30"/>
        <w:rPr>
          <w:rFonts w:hint="eastAsia"/>
        </w:rPr>
      </w:pPr>
      <w:r>
        <w:t>启动</w:t>
      </w:r>
      <w:r>
        <w:t>openGauss</w:t>
      </w:r>
      <w:r>
        <w:t>数据库服务</w:t>
      </w:r>
      <w:r w:rsidR="004F0712">
        <w:t>。</w:t>
      </w:r>
    </w:p>
    <w:p w14:paraId="1EB14AFF" w14:textId="75BEBD61" w:rsidR="00731B21" w:rsidRPr="00104B28" w:rsidRDefault="00731B21" w:rsidP="00AB4ED7">
      <w:pPr>
        <w:pStyle w:val="affffc"/>
        <w:rPr>
          <w:b/>
          <w:color w:val="C7000B"/>
        </w:rPr>
      </w:pPr>
      <w:r w:rsidRPr="00104B28">
        <w:rPr>
          <w:b/>
          <w:color w:val="C7000B"/>
        </w:rPr>
        <w:t>gs_om -t start</w:t>
      </w:r>
    </w:p>
    <w:p w14:paraId="057EF8BE" w14:textId="6D8EFEFB" w:rsidR="00AF03DD" w:rsidRPr="00104B25" w:rsidRDefault="00AF03DD" w:rsidP="00061C9F">
      <w:pPr>
        <w:pStyle w:val="30"/>
        <w:rPr>
          <w:rFonts w:hint="eastAsia"/>
        </w:rPr>
      </w:pPr>
      <w:r w:rsidRPr="00104B25">
        <w:t>连接数据库。</w:t>
      </w:r>
    </w:p>
    <w:p w14:paraId="7319385C" w14:textId="77777777" w:rsidR="00AF03DD" w:rsidRPr="00104B25" w:rsidRDefault="00AF03DD" w:rsidP="00AB4ED7">
      <w:pPr>
        <w:pStyle w:val="affffc"/>
        <w:rPr>
          <w:snapToGrid w:val="0"/>
        </w:rPr>
      </w:pPr>
      <w:proofErr w:type="gramStart"/>
      <w:r w:rsidRPr="00104B28">
        <w:rPr>
          <w:b/>
          <w:color w:val="C7000B"/>
        </w:rPr>
        <w:t>gsql</w:t>
      </w:r>
      <w:proofErr w:type="gramEnd"/>
      <w:r w:rsidRPr="00104B28">
        <w:rPr>
          <w:b/>
          <w:color w:val="C7000B"/>
        </w:rPr>
        <w:t xml:space="preserve"> -d postgres -p 26000 -r</w:t>
      </w:r>
    </w:p>
    <w:p w14:paraId="1EC539DD" w14:textId="0F499AFF" w:rsidR="00731B21" w:rsidRPr="00731B21" w:rsidRDefault="00AF03DD" w:rsidP="00731B21">
      <w:pPr>
        <w:pStyle w:val="1e"/>
        <w:rPr>
          <w:rFonts w:cs="Huawei Sans"/>
        </w:rPr>
      </w:pPr>
      <w:r w:rsidRPr="00104B25">
        <w:rPr>
          <w:rFonts w:cs="Huawei Sans"/>
        </w:rPr>
        <w:t>postgres</w:t>
      </w:r>
      <w:r w:rsidRPr="00104B25">
        <w:rPr>
          <w:rFonts w:cs="Huawei Sans"/>
        </w:rPr>
        <w:t>为需要连接的数据库名称，</w:t>
      </w:r>
      <w:r w:rsidRPr="00104B25">
        <w:rPr>
          <w:rFonts w:cs="Huawei Sans"/>
        </w:rPr>
        <w:t>26000</w:t>
      </w:r>
      <w:r w:rsidRPr="00104B25">
        <w:rPr>
          <w:rFonts w:cs="Huawei Sans"/>
        </w:rPr>
        <w:t>为数据库主节点的端口号。</w:t>
      </w:r>
    </w:p>
    <w:p w14:paraId="49AEE6F7"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背景信息</w:t>
      </w:r>
    </w:p>
    <w:p w14:paraId="019FA191" w14:textId="3480688D" w:rsidR="00F93BCC" w:rsidRDefault="00F93BCC" w:rsidP="00186EE6">
      <w:pPr>
        <w:pStyle w:val="1e"/>
        <w:rPr>
          <w:rFonts w:cs="Huawei Sans"/>
        </w:rPr>
      </w:pPr>
      <w:r w:rsidRPr="00104B25">
        <w:rPr>
          <w:rFonts w:cs="Huawei Sans"/>
        </w:rPr>
        <w:t>与审计日志相关的配置参数及其含义请参见下表。</w:t>
      </w:r>
    </w:p>
    <w:p w14:paraId="6EE49005" w14:textId="34FCA0DD" w:rsidR="00F01363" w:rsidRDefault="00F01363" w:rsidP="00F01363">
      <w:pPr>
        <w:pStyle w:val="50"/>
        <w:rPr>
          <w:rFonts w:hint="eastAsia"/>
        </w:rPr>
      </w:pPr>
      <w:r>
        <w:rPr>
          <w:rFonts w:hint="eastAsia"/>
        </w:rPr>
        <w:t>与审计日志相关的配置参数说明</w:t>
      </w:r>
    </w:p>
    <w:tbl>
      <w:tblPr>
        <w:tblStyle w:val="V30"/>
        <w:tblW w:w="859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740"/>
        <w:gridCol w:w="2997"/>
        <w:gridCol w:w="2853"/>
      </w:tblGrid>
      <w:tr w:rsidR="00F93BCC" w:rsidRPr="00104B25" w14:paraId="564BE47F" w14:textId="6B8FAAE5"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0" w:type="dxa"/>
          </w:tcPr>
          <w:p w14:paraId="5029BF37" w14:textId="37BD8E90" w:rsidR="00F93BCC" w:rsidRPr="00104B25" w:rsidRDefault="00F93BCC" w:rsidP="00B238A2">
            <w:pPr>
              <w:pStyle w:val="5a"/>
            </w:pPr>
            <w:r w:rsidRPr="00104B25">
              <w:t>配置项</w:t>
            </w:r>
          </w:p>
        </w:tc>
        <w:tc>
          <w:tcPr>
            <w:tcW w:w="2997" w:type="dxa"/>
          </w:tcPr>
          <w:p w14:paraId="6C9975DF" w14:textId="06ADDCA6"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含义</w:t>
            </w:r>
          </w:p>
        </w:tc>
        <w:tc>
          <w:tcPr>
            <w:tcW w:w="2853" w:type="dxa"/>
          </w:tcPr>
          <w:p w14:paraId="019C0769" w14:textId="56F67F2E"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默认值</w:t>
            </w:r>
          </w:p>
        </w:tc>
      </w:tr>
      <w:tr w:rsidR="00F93BCC" w:rsidRPr="00104B25" w14:paraId="47D48BCA" w14:textId="59D4F021"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889B8F9" w14:textId="5907A370" w:rsidR="00F93BCC" w:rsidRPr="00104B25" w:rsidRDefault="00F10065" w:rsidP="00B238A2">
            <w:pPr>
              <w:pStyle w:val="5a"/>
            </w:pPr>
            <w:hyperlink w:anchor="d0e163837" w:tooltip=" " w:history="1">
              <w:r w:rsidR="00F93BCC" w:rsidRPr="00104B25">
                <w:rPr>
                  <w:rStyle w:val="ad"/>
                </w:rPr>
                <w:t>audit_directory</w:t>
              </w:r>
            </w:hyperlink>
          </w:p>
        </w:tc>
        <w:tc>
          <w:tcPr>
            <w:tcW w:w="2997" w:type="dxa"/>
            <w:vAlign w:val="top"/>
          </w:tcPr>
          <w:p w14:paraId="168A0452" w14:textId="1515F0D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审计文件的存储目录。</w:t>
            </w:r>
          </w:p>
        </w:tc>
        <w:tc>
          <w:tcPr>
            <w:tcW w:w="2853" w:type="dxa"/>
            <w:vAlign w:val="top"/>
          </w:tcPr>
          <w:p w14:paraId="590D098A" w14:textId="6BD8A6DD"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/var/log/gaussdb/</w:t>
            </w:r>
            <w:r w:rsidRPr="00104B25">
              <w:t>用户名</w:t>
            </w:r>
            <w:r w:rsidRPr="00104B25">
              <w:t>/pg_audit</w:t>
            </w:r>
          </w:p>
        </w:tc>
      </w:tr>
      <w:tr w:rsidR="00F93BCC" w:rsidRPr="00104B25" w14:paraId="506379B5" w14:textId="6433D97C"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4003A198" w14:textId="4B75DABF" w:rsidR="00F93BCC" w:rsidRPr="00104B25" w:rsidRDefault="00F10065" w:rsidP="00B238A2">
            <w:pPr>
              <w:pStyle w:val="5a"/>
            </w:pPr>
            <w:hyperlink w:anchor="d0e163935" w:tooltip=" " w:history="1">
              <w:r w:rsidR="00F93BCC" w:rsidRPr="00104B25">
                <w:rPr>
                  <w:rStyle w:val="ad"/>
                </w:rPr>
                <w:t>audit_resource_policy</w:t>
              </w:r>
            </w:hyperlink>
          </w:p>
        </w:tc>
        <w:tc>
          <w:tcPr>
            <w:tcW w:w="2997" w:type="dxa"/>
            <w:vAlign w:val="top"/>
          </w:tcPr>
          <w:p w14:paraId="665B1C8F" w14:textId="0754B03B"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审计日志的保存策略。</w:t>
            </w:r>
          </w:p>
        </w:tc>
        <w:tc>
          <w:tcPr>
            <w:tcW w:w="2853" w:type="dxa"/>
            <w:vAlign w:val="top"/>
          </w:tcPr>
          <w:p w14:paraId="342B4888" w14:textId="3C09CD06"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on</w:t>
            </w:r>
            <w:r w:rsidRPr="00104B25">
              <w:t>（表示使用空间配置策略）</w:t>
            </w:r>
          </w:p>
        </w:tc>
      </w:tr>
      <w:tr w:rsidR="00F93BCC" w:rsidRPr="00104B25" w14:paraId="069F0E91" w14:textId="7B8A651D"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340F3D7" w14:textId="4C18CC2E" w:rsidR="00F93BCC" w:rsidRPr="00104B25" w:rsidRDefault="00F10065" w:rsidP="00B238A2">
            <w:pPr>
              <w:pStyle w:val="5a"/>
            </w:pPr>
            <w:hyperlink w:anchor="d0e163989" w:tooltip=" " w:history="1">
              <w:r w:rsidR="00F93BCC" w:rsidRPr="00104B25">
                <w:rPr>
                  <w:rStyle w:val="ad"/>
                </w:rPr>
                <w:t>audit_space_limit</w:t>
              </w:r>
            </w:hyperlink>
          </w:p>
        </w:tc>
        <w:tc>
          <w:tcPr>
            <w:tcW w:w="2997" w:type="dxa"/>
            <w:vAlign w:val="top"/>
          </w:tcPr>
          <w:p w14:paraId="3DD745D7" w14:textId="6E5DCF9C"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审计文件占用的磁盘空间总量。</w:t>
            </w:r>
          </w:p>
        </w:tc>
        <w:tc>
          <w:tcPr>
            <w:tcW w:w="2853" w:type="dxa"/>
            <w:vAlign w:val="top"/>
          </w:tcPr>
          <w:p w14:paraId="07561654" w14:textId="468CD61C"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1</w:t>
            </w:r>
            <w:r w:rsidR="002565E4">
              <w:t xml:space="preserve"> </w:t>
            </w:r>
            <w:r w:rsidRPr="00104B25">
              <w:t>GB</w:t>
            </w:r>
          </w:p>
        </w:tc>
      </w:tr>
      <w:tr w:rsidR="00F93BCC" w:rsidRPr="00104B25" w14:paraId="6EF6C32C" w14:textId="0CA353AF"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1EFE92C4" w14:textId="0647A2F1" w:rsidR="00F93BCC" w:rsidRPr="00104B25" w:rsidRDefault="00F10065" w:rsidP="00B238A2">
            <w:pPr>
              <w:pStyle w:val="5a"/>
            </w:pPr>
            <w:hyperlink w:anchor="d0e163966" w:tooltip=" " w:history="1">
              <w:r w:rsidR="00F93BCC" w:rsidRPr="00104B25">
                <w:rPr>
                  <w:rStyle w:val="ad"/>
                </w:rPr>
                <w:t>audit_file_remain_time</w:t>
              </w:r>
            </w:hyperlink>
          </w:p>
        </w:tc>
        <w:tc>
          <w:tcPr>
            <w:tcW w:w="2997" w:type="dxa"/>
            <w:vAlign w:val="top"/>
          </w:tcPr>
          <w:p w14:paraId="275124A0" w14:textId="69FB5976"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审计日志文件的最小保存时间。</w:t>
            </w:r>
          </w:p>
        </w:tc>
        <w:tc>
          <w:tcPr>
            <w:tcW w:w="2853" w:type="dxa"/>
            <w:vAlign w:val="top"/>
          </w:tcPr>
          <w:p w14:paraId="70CE18C5" w14:textId="08FFC6A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90</w:t>
            </w:r>
            <w:r w:rsidR="002565E4">
              <w:rPr>
                <w:rFonts w:hint="eastAsia"/>
              </w:rPr>
              <w:t>天</w:t>
            </w:r>
          </w:p>
        </w:tc>
      </w:tr>
      <w:tr w:rsidR="00F93BCC" w:rsidRPr="00104B25" w14:paraId="2119F96E" w14:textId="77777777" w:rsidTr="002565E4">
        <w:tc>
          <w:tcPr>
            <w:cnfStyle w:val="001000000000" w:firstRow="0" w:lastRow="0" w:firstColumn="1" w:lastColumn="0" w:oddVBand="0" w:evenVBand="0" w:oddHBand="0" w:evenHBand="0" w:firstRowFirstColumn="0" w:firstRowLastColumn="0" w:lastRowFirstColumn="0" w:lastRowLastColumn="0"/>
            <w:tcW w:w="2740" w:type="dxa"/>
            <w:vAlign w:val="top"/>
          </w:tcPr>
          <w:p w14:paraId="34F55E07" w14:textId="6B0502C5" w:rsidR="00F93BCC" w:rsidRPr="00104B25" w:rsidRDefault="00F10065" w:rsidP="00B238A2">
            <w:pPr>
              <w:pStyle w:val="5a"/>
            </w:pPr>
            <w:hyperlink w:anchor="d0e164009" w:tooltip=" " w:history="1">
              <w:r w:rsidR="00F93BCC" w:rsidRPr="00104B25">
                <w:rPr>
                  <w:rStyle w:val="ad"/>
                </w:rPr>
                <w:t>audit_file_remain_threshold</w:t>
              </w:r>
            </w:hyperlink>
          </w:p>
        </w:tc>
        <w:tc>
          <w:tcPr>
            <w:tcW w:w="2997" w:type="dxa"/>
            <w:vAlign w:val="top"/>
          </w:tcPr>
          <w:p w14:paraId="442509E9" w14:textId="3A483069"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审计目录下审计文件的最大数量。</w:t>
            </w:r>
          </w:p>
        </w:tc>
        <w:tc>
          <w:tcPr>
            <w:tcW w:w="2853" w:type="dxa"/>
            <w:vAlign w:val="top"/>
          </w:tcPr>
          <w:p w14:paraId="5BFA018A" w14:textId="0E4103B5" w:rsidR="00F93BCC" w:rsidRPr="00104B25" w:rsidRDefault="00F93BCC" w:rsidP="00B238A2">
            <w:pPr>
              <w:pStyle w:val="5a"/>
              <w:cnfStyle w:val="000000000000" w:firstRow="0" w:lastRow="0" w:firstColumn="0" w:lastColumn="0" w:oddVBand="0" w:evenVBand="0" w:oddHBand="0" w:evenHBand="0" w:firstRowFirstColumn="0" w:firstRowLastColumn="0" w:lastRowFirstColumn="0" w:lastRowLastColumn="0"/>
            </w:pPr>
            <w:r w:rsidRPr="00104B25">
              <w:t>1048576</w:t>
            </w:r>
          </w:p>
        </w:tc>
      </w:tr>
    </w:tbl>
    <w:p w14:paraId="7D0F5A5F" w14:textId="2F44F307" w:rsidR="00F93BCC" w:rsidRPr="00104B25" w:rsidRDefault="00663427" w:rsidP="00186EE6">
      <w:pPr>
        <w:pStyle w:val="1e"/>
        <w:rPr>
          <w:rFonts w:cs="Huawei Sans"/>
        </w:rPr>
      </w:pPr>
      <w:r>
        <w:t>说明</w:t>
      </w:r>
      <w:r>
        <w:rPr>
          <w:rFonts w:hint="eastAsia"/>
        </w:rPr>
        <w:t>：</w:t>
      </w:r>
      <w:r w:rsidR="00F93BCC" w:rsidRPr="00104B25">
        <w:rPr>
          <w:rFonts w:cs="Huawei Sans"/>
        </w:rPr>
        <w:t>如果使用</w:t>
      </w:r>
      <w:r w:rsidR="00F93BCC" w:rsidRPr="00104B25">
        <w:rPr>
          <w:rFonts w:cs="Huawei Sans"/>
        </w:rPr>
        <w:t>gs_om</w:t>
      </w:r>
      <w:r w:rsidR="00F93BCC" w:rsidRPr="00104B25">
        <w:rPr>
          <w:rFonts w:cs="Huawei Sans"/>
        </w:rPr>
        <w:t>工具部署</w:t>
      </w:r>
      <w:r w:rsidR="00F93BCC" w:rsidRPr="00104B25">
        <w:rPr>
          <w:rFonts w:cs="Huawei Sans"/>
        </w:rPr>
        <w:t>openGauss</w:t>
      </w:r>
      <w:r w:rsidR="00F93BCC" w:rsidRPr="00104B25">
        <w:rPr>
          <w:rFonts w:cs="Huawei Sans"/>
        </w:rPr>
        <w:t>，则审计日志路径为</w:t>
      </w:r>
      <w:r w:rsidR="00DF4F08">
        <w:rPr>
          <w:rFonts w:cs="Huawei Sans" w:hint="eastAsia"/>
        </w:rPr>
        <w:t>＂</w:t>
      </w:r>
      <w:r w:rsidR="00F93BCC" w:rsidRPr="00104B25">
        <w:rPr>
          <w:rFonts w:cs="Huawei Sans"/>
        </w:rPr>
        <w:t>/var/log/gaussdb/</w:t>
      </w:r>
      <w:r w:rsidR="00F93BCC" w:rsidRPr="00104B25">
        <w:rPr>
          <w:rFonts w:cs="Huawei Sans"/>
        </w:rPr>
        <w:t>用户名</w:t>
      </w:r>
      <w:r w:rsidR="00F93BCC" w:rsidRPr="00104B25">
        <w:rPr>
          <w:rFonts w:cs="Huawei Sans"/>
        </w:rPr>
        <w:t>/pg_audit</w:t>
      </w:r>
      <w:r w:rsidR="00DF4F08">
        <w:rPr>
          <w:rFonts w:cs="Huawei Sans" w:hint="eastAsia"/>
        </w:rPr>
        <w:t>＂</w:t>
      </w:r>
      <w:r w:rsidR="00F93BCC" w:rsidRPr="00104B25">
        <w:rPr>
          <w:rFonts w:cs="Huawei Sans"/>
        </w:rPr>
        <w:t>。</w:t>
      </w:r>
    </w:p>
    <w:p w14:paraId="510AE0B4" w14:textId="77777777" w:rsidR="00F93BCC" w:rsidRPr="00104B25" w:rsidRDefault="00F93BCC" w:rsidP="005108BA">
      <w:pPr>
        <w:pStyle w:val="4a"/>
        <w:numPr>
          <w:ilvl w:val="3"/>
          <w:numId w:val="6"/>
        </w:numPr>
        <w:rPr>
          <w:rFonts w:ascii="Huawei Sans" w:hAnsi="Huawei Sans" w:cs="Huawei Sans"/>
        </w:rPr>
      </w:pPr>
      <w:r w:rsidRPr="00104B25">
        <w:rPr>
          <w:rFonts w:ascii="Huawei Sans" w:hAnsi="Huawei Sans" w:cs="Huawei Sans"/>
        </w:rPr>
        <w:t>审计日志删除命令为数据库提供的</w:t>
      </w:r>
      <w:r w:rsidRPr="00104B25">
        <w:rPr>
          <w:rFonts w:ascii="Huawei Sans" w:hAnsi="Huawei Sans" w:cs="Huawei Sans"/>
        </w:rPr>
        <w:t>sql</w:t>
      </w:r>
      <w:r w:rsidRPr="00104B25">
        <w:rPr>
          <w:rFonts w:ascii="Huawei Sans" w:hAnsi="Huawei Sans" w:cs="Huawei Sans"/>
        </w:rPr>
        <w:t>函数</w:t>
      </w:r>
      <w:r w:rsidRPr="00104B25">
        <w:rPr>
          <w:rFonts w:ascii="Huawei Sans" w:hAnsi="Huawei Sans" w:cs="Huawei Sans"/>
        </w:rPr>
        <w:t>pg_delete_audit</w:t>
      </w:r>
      <w:r w:rsidRPr="00104B25">
        <w:rPr>
          <w:rFonts w:ascii="Huawei Sans" w:hAnsi="Huawei Sans" w:cs="Huawei Sans"/>
        </w:rPr>
        <w:t>，其原型为：</w:t>
      </w:r>
    </w:p>
    <w:p w14:paraId="29C0BC01" w14:textId="0432B64D" w:rsidR="00F93BCC" w:rsidRPr="00974CA5" w:rsidRDefault="00F93BCC" w:rsidP="00974CA5">
      <w:pPr>
        <w:pStyle w:val="4a"/>
        <w:numPr>
          <w:ilvl w:val="0"/>
          <w:numId w:val="0"/>
        </w:numPr>
        <w:ind w:left="1680"/>
        <w:rPr>
          <w:rFonts w:ascii="Huawei Sans" w:hAnsi="Huawei Sans" w:cs="Huawei Sans"/>
        </w:rPr>
      </w:pPr>
      <w:r w:rsidRPr="00974CA5">
        <w:rPr>
          <w:rFonts w:ascii="Huawei Sans" w:hAnsi="Huawei Sans" w:cs="Huawei Sans"/>
        </w:rPr>
        <w:t xml:space="preserve">pg_delete_audit(timestamp </w:t>
      </w:r>
      <w:r w:rsidRPr="00974CA5">
        <w:rPr>
          <w:rFonts w:ascii="Huawei Sans" w:hAnsi="Huawei Sans" w:cs="Huawei Sans"/>
          <w:i/>
        </w:rPr>
        <w:t>startime</w:t>
      </w:r>
      <w:r w:rsidRPr="00974CA5">
        <w:rPr>
          <w:rFonts w:ascii="Huawei Sans" w:hAnsi="Huawei Sans" w:cs="Huawei Sans"/>
        </w:rPr>
        <w:t xml:space="preserve">,timestamp </w:t>
      </w:r>
      <w:r w:rsidRPr="00974CA5">
        <w:rPr>
          <w:rFonts w:ascii="Huawei Sans" w:hAnsi="Huawei Sans" w:cs="Huawei Sans"/>
          <w:i/>
        </w:rPr>
        <w:t>endtime</w:t>
      </w:r>
      <w:r w:rsidRPr="00974CA5">
        <w:rPr>
          <w:rFonts w:ascii="Huawei Sans" w:hAnsi="Huawei Sans" w:cs="Huawei Sans"/>
        </w:rPr>
        <w:t>)</w:t>
      </w:r>
      <w:r w:rsidR="00974CA5" w:rsidRPr="00974CA5">
        <w:rPr>
          <w:rFonts w:ascii="Huawei Sans" w:hAnsi="Huawei Sans" w:cs="Huawei Sans"/>
        </w:rPr>
        <w:t>，</w:t>
      </w:r>
      <w:r w:rsidRPr="00104B25">
        <w:t>其中参数</w:t>
      </w:r>
      <w:r w:rsidRPr="00104B25">
        <w:t>startime</w:t>
      </w:r>
      <w:r w:rsidRPr="00104B25">
        <w:t>和</w:t>
      </w:r>
      <w:r w:rsidRPr="00104B25">
        <w:t>endtime</w:t>
      </w:r>
      <w:r w:rsidRPr="00104B25">
        <w:t>分别表示审计记录的开始时间和结束时间。</w:t>
      </w:r>
    </w:p>
    <w:p w14:paraId="40C1D28C" w14:textId="77777777" w:rsidR="00E0023D" w:rsidRDefault="00F93BCC" w:rsidP="00974CA5">
      <w:pPr>
        <w:pStyle w:val="1e"/>
      </w:pPr>
      <w:r w:rsidRPr="00104B25">
        <w:t>目前常用的记录审计内容的方式有两种：记录到数据库的表中、记录到</w:t>
      </w:r>
      <w:r w:rsidRPr="00104B25">
        <w:t>OS</w:t>
      </w:r>
      <w:r w:rsidRPr="00104B25">
        <w:t>文件中。</w:t>
      </w:r>
    </w:p>
    <w:p w14:paraId="332F8119" w14:textId="66B70CF1" w:rsidR="00F93BCC" w:rsidRDefault="00F93BCC" w:rsidP="00974CA5">
      <w:pPr>
        <w:pStyle w:val="1e"/>
      </w:pPr>
      <w:r w:rsidRPr="00104B25">
        <w:t>这两种方式的优缺点比较如下表所示。</w:t>
      </w:r>
    </w:p>
    <w:p w14:paraId="5AB40E88" w14:textId="6A6C569A" w:rsidR="00F01363" w:rsidRPr="00104B25" w:rsidRDefault="00F01363" w:rsidP="00F01363">
      <w:pPr>
        <w:pStyle w:val="50"/>
        <w:rPr>
          <w:rFonts w:hint="eastAsia"/>
        </w:rPr>
      </w:pPr>
      <w:r>
        <w:rPr>
          <w:rFonts w:hint="eastAsia"/>
        </w:rPr>
        <w:lastRenderedPageBreak/>
        <w:t>两种方式的优缺点比较</w:t>
      </w:r>
    </w:p>
    <w:tbl>
      <w:tblPr>
        <w:tblStyle w:val="V30"/>
        <w:tblW w:w="8587"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CellMar>
          <w:top w:w="74" w:type="dxa"/>
          <w:left w:w="142" w:type="dxa"/>
          <w:bottom w:w="74" w:type="dxa"/>
          <w:right w:w="142" w:type="dxa"/>
        </w:tblCellMar>
        <w:tblLook w:val="01E0" w:firstRow="1" w:lastRow="1" w:firstColumn="1" w:lastColumn="1" w:noHBand="0" w:noVBand="0"/>
      </w:tblPr>
      <w:tblGrid>
        <w:gridCol w:w="2083"/>
        <w:gridCol w:w="2901"/>
        <w:gridCol w:w="3603"/>
      </w:tblGrid>
      <w:tr w:rsidR="00F93BCC" w:rsidRPr="00104B25" w14:paraId="2B46446A" w14:textId="77777777" w:rsidTr="002565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3" w:type="dxa"/>
          </w:tcPr>
          <w:p w14:paraId="5E400B18" w14:textId="2430CA0F" w:rsidR="00F93BCC" w:rsidRPr="00104B25" w:rsidRDefault="00F93BCC" w:rsidP="00B238A2">
            <w:pPr>
              <w:pStyle w:val="5a"/>
            </w:pPr>
            <w:r w:rsidRPr="00104B25">
              <w:t>方式</w:t>
            </w:r>
          </w:p>
        </w:tc>
        <w:tc>
          <w:tcPr>
            <w:tcW w:w="2901" w:type="dxa"/>
          </w:tcPr>
          <w:p w14:paraId="59F68ABB" w14:textId="7B57B775"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优点</w:t>
            </w:r>
          </w:p>
        </w:tc>
        <w:tc>
          <w:tcPr>
            <w:tcW w:w="3603" w:type="dxa"/>
          </w:tcPr>
          <w:p w14:paraId="6235212A" w14:textId="25FFBC3E" w:rsidR="00F93BCC" w:rsidRPr="00104B25" w:rsidRDefault="00F93BCC" w:rsidP="00B238A2">
            <w:pPr>
              <w:pStyle w:val="5a"/>
              <w:cnfStyle w:val="100000000000" w:firstRow="1" w:lastRow="0" w:firstColumn="0" w:lastColumn="0" w:oddVBand="0" w:evenVBand="0" w:oddHBand="0" w:evenHBand="0" w:firstRowFirstColumn="0" w:firstRowLastColumn="0" w:lastRowFirstColumn="0" w:lastRowLastColumn="0"/>
            </w:pPr>
            <w:r w:rsidRPr="00104B25">
              <w:t>缺点</w:t>
            </w:r>
          </w:p>
        </w:tc>
      </w:tr>
      <w:tr w:rsidR="002A503F" w:rsidRPr="00104B25" w14:paraId="2FAF831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41BB6F86" w14:textId="3EAF8A49" w:rsidR="002A503F" w:rsidRPr="00104B25" w:rsidRDefault="002A503F" w:rsidP="00B238A2">
            <w:pPr>
              <w:pStyle w:val="5a"/>
              <w:jc w:val="left"/>
            </w:pPr>
            <w:r w:rsidRPr="00104B25">
              <w:t>记录到表中</w:t>
            </w:r>
          </w:p>
        </w:tc>
        <w:tc>
          <w:tcPr>
            <w:tcW w:w="2901" w:type="dxa"/>
          </w:tcPr>
          <w:p w14:paraId="4EB2396D" w14:textId="43701714"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不需要用户维护审计日志。</w:t>
            </w:r>
          </w:p>
        </w:tc>
        <w:tc>
          <w:tcPr>
            <w:tcW w:w="3603" w:type="dxa"/>
          </w:tcPr>
          <w:p w14:paraId="2651EAF5" w14:textId="24E959CC"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由于表是数据库的对象，如果一个数据库用户具有一定的权限，就能够访问到审计表。如果该用户非法操作审计表，审计记录的准确性难以得到保证。</w:t>
            </w:r>
          </w:p>
        </w:tc>
      </w:tr>
      <w:tr w:rsidR="002A503F" w:rsidRPr="00104B25" w14:paraId="49D24D6C" w14:textId="77777777" w:rsidTr="002565E4">
        <w:tc>
          <w:tcPr>
            <w:cnfStyle w:val="001000000000" w:firstRow="0" w:lastRow="0" w:firstColumn="1" w:lastColumn="0" w:oddVBand="0" w:evenVBand="0" w:oddHBand="0" w:evenHBand="0" w:firstRowFirstColumn="0" w:firstRowLastColumn="0" w:lastRowFirstColumn="0" w:lastRowLastColumn="0"/>
            <w:tcW w:w="2083" w:type="dxa"/>
          </w:tcPr>
          <w:p w14:paraId="7B45954C" w14:textId="10137203" w:rsidR="002A503F" w:rsidRPr="00104B25" w:rsidRDefault="002A503F" w:rsidP="00B238A2">
            <w:pPr>
              <w:pStyle w:val="5a"/>
              <w:jc w:val="left"/>
            </w:pPr>
            <w:r w:rsidRPr="00104B25">
              <w:t>记录到</w:t>
            </w:r>
            <w:r w:rsidRPr="00104B25">
              <w:t>OS</w:t>
            </w:r>
            <w:r w:rsidRPr="00104B25">
              <w:t>文件中</w:t>
            </w:r>
          </w:p>
        </w:tc>
        <w:tc>
          <w:tcPr>
            <w:tcW w:w="2901" w:type="dxa"/>
          </w:tcPr>
          <w:p w14:paraId="377D736E" w14:textId="6A5AE396"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比较安全，即使一个</w:t>
            </w:r>
            <w:proofErr w:type="gramStart"/>
            <w:r w:rsidRPr="00104B25">
              <w:t>帐户</w:t>
            </w:r>
            <w:proofErr w:type="gramEnd"/>
            <w:r w:rsidRPr="00104B25">
              <w:t>可以访问数据库，但不一定有访问</w:t>
            </w:r>
            <w:r w:rsidRPr="00104B25">
              <w:t>OS</w:t>
            </w:r>
            <w:r w:rsidRPr="00104B25">
              <w:t>这个文件的权限。</w:t>
            </w:r>
          </w:p>
        </w:tc>
        <w:tc>
          <w:tcPr>
            <w:tcW w:w="3603" w:type="dxa"/>
          </w:tcPr>
          <w:p w14:paraId="62C20F50" w14:textId="331FCB14" w:rsidR="002A503F" w:rsidRPr="00104B25" w:rsidRDefault="002A503F" w:rsidP="00B238A2">
            <w:pPr>
              <w:pStyle w:val="5a"/>
              <w:jc w:val="left"/>
              <w:cnfStyle w:val="000000000000" w:firstRow="0" w:lastRow="0" w:firstColumn="0" w:lastColumn="0" w:oddVBand="0" w:evenVBand="0" w:oddHBand="0" w:evenHBand="0" w:firstRowFirstColumn="0" w:firstRowLastColumn="0" w:lastRowFirstColumn="0" w:lastRowLastColumn="0"/>
            </w:pPr>
            <w:r w:rsidRPr="00104B25">
              <w:t>需要用户维护审计日志。</w:t>
            </w:r>
          </w:p>
        </w:tc>
      </w:tr>
    </w:tbl>
    <w:p w14:paraId="59229403" w14:textId="77777777" w:rsidR="00F93BCC" w:rsidRPr="00104B25" w:rsidRDefault="00F93BCC" w:rsidP="00186EE6">
      <w:pPr>
        <w:pStyle w:val="1e"/>
        <w:rPr>
          <w:rFonts w:cs="Huawei Sans"/>
        </w:rPr>
      </w:pPr>
      <w:r w:rsidRPr="00104B25">
        <w:rPr>
          <w:rFonts w:cs="Huawei Sans"/>
        </w:rPr>
        <w:t>从数据库安全角度出发，</w:t>
      </w:r>
      <w:r w:rsidRPr="00104B25">
        <w:rPr>
          <w:rFonts w:cs="Huawei Sans"/>
        </w:rPr>
        <w:t>openGauss</w:t>
      </w:r>
      <w:r w:rsidRPr="00104B25">
        <w:rPr>
          <w:rFonts w:cs="Huawei Sans"/>
        </w:rPr>
        <w:t>采用记录到</w:t>
      </w:r>
      <w:r w:rsidRPr="00104B25">
        <w:rPr>
          <w:rFonts w:cs="Huawei Sans"/>
        </w:rPr>
        <w:t>OS</w:t>
      </w:r>
      <w:r w:rsidRPr="00104B25">
        <w:rPr>
          <w:rFonts w:cs="Huawei Sans"/>
        </w:rPr>
        <w:t>文件的方式来保存审计结果，保证了审计结果的可靠性。</w:t>
      </w:r>
    </w:p>
    <w:p w14:paraId="4DCB7ACA" w14:textId="75CB7E8F" w:rsidR="00F93BCC" w:rsidRPr="00104B25" w:rsidRDefault="00A844BA" w:rsidP="005108BA">
      <w:pPr>
        <w:pStyle w:val="4"/>
        <w:numPr>
          <w:ilvl w:val="3"/>
          <w:numId w:val="4"/>
        </w:numPr>
        <w:spacing w:after="160"/>
        <w:rPr>
          <w:rFonts w:ascii="Huawei Sans" w:hAnsi="Huawei Sans" w:cs="Huawei Sans" w:hint="default"/>
        </w:rPr>
      </w:pPr>
      <w:r>
        <w:rPr>
          <w:rFonts w:ascii="Huawei Sans" w:hAnsi="Huawei Sans" w:cs="Huawei Sans" w:hint="default"/>
        </w:rPr>
        <w:t>选择日志维护方式进行维护</w:t>
      </w:r>
    </w:p>
    <w:p w14:paraId="12326923" w14:textId="7C308C9B" w:rsidR="00F93BCC" w:rsidRPr="00104B25" w:rsidRDefault="00F93BCC" w:rsidP="00AF03DD">
      <w:pPr>
        <w:pStyle w:val="5"/>
        <w:rPr>
          <w:rFonts w:ascii="Huawei Sans" w:hAnsi="Huawei Sans" w:cs="Huawei Sans" w:hint="default"/>
        </w:rPr>
      </w:pPr>
      <w:r w:rsidRPr="00104B25">
        <w:rPr>
          <w:rFonts w:ascii="Huawei Sans" w:hAnsi="Huawei Sans" w:cs="Huawei Sans" w:hint="default"/>
        </w:rPr>
        <w:t>设置自动删除审计日志</w:t>
      </w:r>
      <w:r w:rsidR="000C501C">
        <w:rPr>
          <w:rFonts w:ascii="Huawei Sans" w:hAnsi="Huawei Sans" w:cs="Huawei Sans" w:hint="default"/>
        </w:rPr>
        <w:t>。</w:t>
      </w:r>
    </w:p>
    <w:p w14:paraId="32F80E5A" w14:textId="77777777" w:rsidR="00F93BCC" w:rsidRPr="00104B25" w:rsidRDefault="00F93BCC" w:rsidP="00186EE6">
      <w:pPr>
        <w:pStyle w:val="1e"/>
        <w:rPr>
          <w:rFonts w:cs="Huawei Sans"/>
        </w:rPr>
      </w:pPr>
      <w:r w:rsidRPr="00104B25">
        <w:rPr>
          <w:rFonts w:cs="Huawei Sans"/>
        </w:rPr>
        <w:t>审计文件占用的磁盘空间或者审计文件的个数超过指定的最大值时，系统将删除最早的审计文件，并记录审计文件删除信息到审计日志中。</w:t>
      </w:r>
    </w:p>
    <w:p w14:paraId="71D8203F" w14:textId="27A8ECED" w:rsidR="00F93BCC" w:rsidRDefault="0028568B" w:rsidP="00186EE6">
      <w:pPr>
        <w:pStyle w:val="1e"/>
        <w:rPr>
          <w:rFonts w:cs="Huawei Sans"/>
        </w:rPr>
      </w:pPr>
      <w:r>
        <w:t>注</w:t>
      </w:r>
      <w:r>
        <w:rPr>
          <w:rFonts w:hint="eastAsia"/>
        </w:rPr>
        <w:t>：</w:t>
      </w:r>
      <w:r w:rsidR="00F93BCC" w:rsidRPr="00104B25">
        <w:rPr>
          <w:rFonts w:cs="Huawei Sans"/>
        </w:rPr>
        <w:t>审计文件占用的磁盘空间大小默认值为</w:t>
      </w:r>
      <w:r w:rsidR="00F93BCC" w:rsidRPr="00104B25">
        <w:rPr>
          <w:rFonts w:cs="Huawei Sans"/>
        </w:rPr>
        <w:t>1024MB</w:t>
      </w:r>
      <w:r w:rsidR="00F93BCC" w:rsidRPr="00104B25">
        <w:rPr>
          <w:rFonts w:cs="Huawei Sans"/>
        </w:rPr>
        <w:t>，用户可以根据磁盘空间大小重新设置参数。</w:t>
      </w:r>
    </w:p>
    <w:p w14:paraId="16B38F1C" w14:textId="610822C4" w:rsidR="00F93BCC" w:rsidRPr="00104B25" w:rsidRDefault="0028568B" w:rsidP="00061C9F">
      <w:pPr>
        <w:pStyle w:val="30"/>
        <w:rPr>
          <w:rFonts w:ascii="Huawei Sans" w:hAnsi="Huawei Sans"/>
        </w:rPr>
      </w:pPr>
      <w:r w:rsidRPr="00104B25">
        <w:t>配置审计文件占用磁盘空间的大小（</w:t>
      </w:r>
      <w:r w:rsidRPr="00104B25">
        <w:t>audit_space_limit</w:t>
      </w:r>
      <w:r>
        <w:t>）</w:t>
      </w:r>
      <w:r>
        <w:rPr>
          <w:rFonts w:hint="eastAsia"/>
        </w:rPr>
        <w:t>，</w:t>
      </w:r>
      <w:r w:rsidR="00F93BCC" w:rsidRPr="00104B25">
        <w:rPr>
          <w:rFonts w:ascii="Huawei Sans" w:hAnsi="Huawei Sans"/>
        </w:rPr>
        <w:t>查看已配置的参数。</w:t>
      </w:r>
    </w:p>
    <w:p w14:paraId="0185DC2C" w14:textId="77777777" w:rsidR="00F93BCC" w:rsidRPr="00104B25" w:rsidRDefault="00F93BCC" w:rsidP="00AB4ED7">
      <w:pPr>
        <w:pStyle w:val="affffc"/>
      </w:pPr>
      <w:proofErr w:type="gramStart"/>
      <w:r w:rsidRPr="00104B25">
        <w:t>postgres</w:t>
      </w:r>
      <w:proofErr w:type="gramEnd"/>
      <w:r w:rsidRPr="00104B25">
        <w:t>=#</w:t>
      </w:r>
      <w:r w:rsidRPr="00104B28">
        <w:rPr>
          <w:b/>
          <w:color w:val="C7000B"/>
        </w:rPr>
        <w:t xml:space="preserve"> SHOW audit_space_limit; </w:t>
      </w:r>
    </w:p>
    <w:p w14:paraId="11429362" w14:textId="77777777" w:rsidR="00AF03DD" w:rsidRPr="00104B25" w:rsidRDefault="00AF03DD" w:rsidP="00AB4ED7">
      <w:pPr>
        <w:pStyle w:val="affffc"/>
      </w:pPr>
    </w:p>
    <w:p w14:paraId="075C43E7" w14:textId="77777777" w:rsidR="00F93BCC" w:rsidRPr="00104B25" w:rsidRDefault="00F93BCC" w:rsidP="00AB4ED7">
      <w:pPr>
        <w:pStyle w:val="affffc"/>
      </w:pPr>
      <w:r w:rsidRPr="00104B25">
        <w:t xml:space="preserve"> audit_space_limit </w:t>
      </w:r>
    </w:p>
    <w:p w14:paraId="79A5A612" w14:textId="77777777" w:rsidR="00F93BCC" w:rsidRPr="00104B25" w:rsidRDefault="00F93BCC" w:rsidP="00AB4ED7">
      <w:pPr>
        <w:pStyle w:val="affffc"/>
      </w:pPr>
      <w:r w:rsidRPr="00104B25">
        <w:t xml:space="preserve">------------------- </w:t>
      </w:r>
    </w:p>
    <w:p w14:paraId="62E0EBDF" w14:textId="77777777" w:rsidR="00F93BCC" w:rsidRPr="00104B25" w:rsidRDefault="00F93BCC" w:rsidP="00AB4ED7">
      <w:pPr>
        <w:pStyle w:val="affffc"/>
      </w:pPr>
      <w:r w:rsidRPr="00104B25">
        <w:t xml:space="preserve"> 1GB </w:t>
      </w:r>
    </w:p>
    <w:p w14:paraId="69C5BED3" w14:textId="77777777" w:rsidR="00F93BCC" w:rsidRPr="00104B25" w:rsidRDefault="00F93BCC" w:rsidP="00AB4ED7">
      <w:pPr>
        <w:pStyle w:val="affffc"/>
      </w:pPr>
      <w:r w:rsidRPr="00104B25">
        <w:t>(1 row)</w:t>
      </w:r>
    </w:p>
    <w:p w14:paraId="60A50DAD" w14:textId="4D943FC7" w:rsidR="00F93BCC" w:rsidRDefault="00F93BCC" w:rsidP="00186EE6">
      <w:pPr>
        <w:pStyle w:val="1e"/>
        <w:rPr>
          <w:rFonts w:cs="Huawei Sans"/>
        </w:rPr>
      </w:pPr>
      <w:r w:rsidRPr="00104B25">
        <w:rPr>
          <w:rFonts w:cs="Huawei Sans"/>
        </w:rPr>
        <w:t>如果显示结果不为</w:t>
      </w:r>
      <w:r w:rsidRPr="00104B25">
        <w:rPr>
          <w:rFonts w:cs="Huawei Sans"/>
        </w:rPr>
        <w:t>1</w:t>
      </w:r>
      <w:r w:rsidR="002565E4">
        <w:rPr>
          <w:rFonts w:cs="Huawei Sans"/>
        </w:rPr>
        <w:t xml:space="preserve"> </w:t>
      </w:r>
      <w:r w:rsidRPr="00104B25">
        <w:rPr>
          <w:rFonts w:cs="Huawei Sans"/>
        </w:rPr>
        <w:t>GB</w:t>
      </w:r>
      <w:r w:rsidRPr="00104B25">
        <w:rPr>
          <w:rFonts w:cs="Huawei Sans"/>
        </w:rPr>
        <w:t>（</w:t>
      </w:r>
      <w:r w:rsidRPr="00104B25">
        <w:rPr>
          <w:rFonts w:cs="Huawei Sans"/>
        </w:rPr>
        <w:t>1024</w:t>
      </w:r>
      <w:r w:rsidR="002565E4">
        <w:rPr>
          <w:rFonts w:cs="Huawei Sans"/>
        </w:rPr>
        <w:t xml:space="preserve"> </w:t>
      </w:r>
      <w:r w:rsidRPr="00104B25">
        <w:rPr>
          <w:rFonts w:cs="Huawei Sans"/>
        </w:rPr>
        <w:t>MB</w:t>
      </w:r>
      <w:r w:rsidRPr="00104B25">
        <w:rPr>
          <w:rFonts w:cs="Huawei Sans"/>
        </w:rPr>
        <w:t>），执行</w:t>
      </w:r>
      <w:r w:rsidR="00DF4F08">
        <w:rPr>
          <w:rFonts w:cs="Huawei Sans"/>
        </w:rPr>
        <w:t>＂</w:t>
      </w:r>
      <w:r w:rsidRPr="00104B25">
        <w:rPr>
          <w:rFonts w:cs="Huawei Sans"/>
        </w:rPr>
        <w:t>\q</w:t>
      </w:r>
      <w:r w:rsidR="00DF4F08">
        <w:rPr>
          <w:rFonts w:cs="Huawei Sans"/>
        </w:rPr>
        <w:t>＂</w:t>
      </w:r>
      <w:r w:rsidRPr="00104B25">
        <w:rPr>
          <w:rFonts w:cs="Huawei Sans"/>
        </w:rPr>
        <w:t>命令退出数据库。</w:t>
      </w:r>
    </w:p>
    <w:p w14:paraId="564EC0A3" w14:textId="1F220ABA" w:rsidR="001C5DA9" w:rsidRPr="00104B25" w:rsidRDefault="001C5DA9" w:rsidP="00AB4ED7">
      <w:pPr>
        <w:pStyle w:val="affffc"/>
      </w:pPr>
      <w:proofErr w:type="gramStart"/>
      <w:r w:rsidRPr="001C5DA9">
        <w:t>postgres</w:t>
      </w:r>
      <w:proofErr w:type="gramEnd"/>
      <w:r w:rsidRPr="001C5DA9">
        <w:t xml:space="preserve">=# </w:t>
      </w:r>
      <w:r w:rsidRPr="00104B28">
        <w:rPr>
          <w:b/>
          <w:color w:val="C7000B"/>
        </w:rPr>
        <w:t>\q</w:t>
      </w:r>
    </w:p>
    <w:p w14:paraId="370A87DB" w14:textId="577468D4" w:rsidR="00F93BCC" w:rsidRPr="00104B25" w:rsidRDefault="00F93BCC" w:rsidP="00061C9F">
      <w:pPr>
        <w:pStyle w:val="30"/>
        <w:rPr>
          <w:rFonts w:hint="eastAsia"/>
        </w:rPr>
      </w:pPr>
      <w:r w:rsidRPr="00104B25">
        <w:t>建议执行如下命令设置成默认值</w:t>
      </w:r>
      <w:r w:rsidRPr="00104B25">
        <w:t>1024</w:t>
      </w:r>
      <w:r w:rsidR="002565E4">
        <w:t xml:space="preserve"> </w:t>
      </w:r>
      <w:r w:rsidRPr="00104B25">
        <w:t>MB</w:t>
      </w:r>
      <w:r w:rsidRPr="00104B25">
        <w:t>。</w:t>
      </w:r>
    </w:p>
    <w:p w14:paraId="2A0AA684" w14:textId="33CB224C" w:rsidR="00F93BCC" w:rsidRPr="00104B25" w:rsidRDefault="00F93BCC" w:rsidP="00AB4ED7">
      <w:pPr>
        <w:pStyle w:val="affffc"/>
      </w:pPr>
      <w:proofErr w:type="gramStart"/>
      <w:r w:rsidRPr="00104B28">
        <w:rPr>
          <w:b/>
          <w:color w:val="C7000B"/>
        </w:rPr>
        <w:t>gs_guc</w:t>
      </w:r>
      <w:proofErr w:type="gramEnd"/>
      <w:r w:rsidRPr="00104B28">
        <w:rPr>
          <w:b/>
          <w:color w:val="C7000B"/>
        </w:rPr>
        <w:t xml:space="preserve"> reload -N all -I all -c </w:t>
      </w:r>
      <w:r w:rsidR="00DF4F08">
        <w:rPr>
          <w:b/>
          <w:color w:val="C7000B"/>
        </w:rPr>
        <w:t>＂</w:t>
      </w:r>
      <w:r w:rsidRPr="00104B28">
        <w:rPr>
          <w:b/>
          <w:color w:val="C7000B"/>
        </w:rPr>
        <w:t>audit_space_limit=1024MB</w:t>
      </w:r>
      <w:r w:rsidR="00DF4F08">
        <w:rPr>
          <w:b/>
          <w:color w:val="C7000B"/>
        </w:rPr>
        <w:t>＂</w:t>
      </w:r>
    </w:p>
    <w:p w14:paraId="75A2D424" w14:textId="177C2949" w:rsidR="00F93BCC" w:rsidRPr="00104B25" w:rsidRDefault="00F93BCC" w:rsidP="00186EE6">
      <w:pPr>
        <w:pStyle w:val="1e"/>
        <w:rPr>
          <w:rFonts w:cs="Huawei Sans"/>
        </w:rPr>
      </w:pPr>
      <w:r w:rsidRPr="00104B25">
        <w:rPr>
          <w:rFonts w:cs="Huawei Sans"/>
        </w:rPr>
        <w:t>显示结果为</w:t>
      </w:r>
      <w:r w:rsidR="00104B25">
        <w:rPr>
          <w:rFonts w:cs="Huawei Sans" w:hint="eastAsia"/>
        </w:rPr>
        <w:t>：</w:t>
      </w:r>
    </w:p>
    <w:p w14:paraId="02B16025" w14:textId="3F3D7B14" w:rsidR="00F93BCC" w:rsidRPr="00104B25" w:rsidRDefault="00DF4F08" w:rsidP="00AB4ED7">
      <w:pPr>
        <w:pStyle w:val="affffc"/>
      </w:pPr>
      <w:r>
        <w:t>＂</w:t>
      </w:r>
      <w:r w:rsidR="00F93BCC" w:rsidRPr="00104B25">
        <w:t>audit_space_limit=1024MB</w:t>
      </w:r>
      <w:r>
        <w:t>＂</w:t>
      </w:r>
      <w:r w:rsidR="00F93BCC" w:rsidRPr="00104B25">
        <w:t>;</w:t>
      </w:r>
    </w:p>
    <w:p w14:paraId="69C210AE" w14:textId="77777777" w:rsidR="00F93BCC" w:rsidRPr="00104B25" w:rsidRDefault="00F93BCC" w:rsidP="00AB4ED7">
      <w:pPr>
        <w:pStyle w:val="affffc"/>
      </w:pPr>
      <w:r w:rsidRPr="00104B25">
        <w:t>Begin to perform gs_guc for all datanodes.</w:t>
      </w:r>
    </w:p>
    <w:p w14:paraId="5506C79E" w14:textId="77777777" w:rsidR="00F93BCC" w:rsidRPr="00104B25" w:rsidRDefault="00F93BCC" w:rsidP="00AB4ED7">
      <w:pPr>
        <w:pStyle w:val="affffc"/>
      </w:pPr>
    </w:p>
    <w:p w14:paraId="0024D22B" w14:textId="77777777" w:rsidR="00F93BCC" w:rsidRPr="00104B25" w:rsidRDefault="00F93BCC" w:rsidP="00AB4ED7">
      <w:pPr>
        <w:pStyle w:val="affffc"/>
      </w:pPr>
      <w:r w:rsidRPr="00104B25">
        <w:t>Total instances: 1. Failed instances: 0.</w:t>
      </w:r>
    </w:p>
    <w:p w14:paraId="1F9F5FF7" w14:textId="77777777" w:rsidR="00F93BCC" w:rsidRPr="00104B25" w:rsidRDefault="00F93BCC" w:rsidP="00AB4ED7">
      <w:pPr>
        <w:pStyle w:val="affffc"/>
      </w:pPr>
      <w:r w:rsidRPr="00104B25">
        <w:lastRenderedPageBreak/>
        <w:t>Success to perform gs_guc!</w:t>
      </w:r>
    </w:p>
    <w:p w14:paraId="1DA17474" w14:textId="77777777" w:rsidR="00A844BA" w:rsidRPr="00A844BA" w:rsidRDefault="0028568B" w:rsidP="00BE57E9">
      <w:pPr>
        <w:pStyle w:val="30"/>
        <w:rPr>
          <w:rFonts w:hint="eastAsia"/>
        </w:rPr>
      </w:pPr>
      <w:r w:rsidRPr="00104B25">
        <w:t>配置审计文件个数的最大值（</w:t>
      </w:r>
      <w:r w:rsidRPr="00104B25">
        <w:t>audit_file_remain_threshold</w:t>
      </w:r>
      <w:r w:rsidRPr="00104B25">
        <w:t>）</w:t>
      </w:r>
      <w:r>
        <w:rPr>
          <w:rFonts w:hint="eastAsia"/>
        </w:rPr>
        <w:t>。</w:t>
      </w:r>
    </w:p>
    <w:p w14:paraId="67808738" w14:textId="0D6567CA" w:rsidR="001C5DA9" w:rsidRPr="00104B25" w:rsidRDefault="001C5DA9" w:rsidP="00A844BA">
      <w:pPr>
        <w:pStyle w:val="1e"/>
      </w:pPr>
      <w:r>
        <w:t>连接数据库</w:t>
      </w:r>
      <w:r w:rsidR="00A844BA">
        <w:rPr>
          <w:rFonts w:hint="eastAsia"/>
        </w:rPr>
        <w:t>。</w:t>
      </w:r>
    </w:p>
    <w:p w14:paraId="1A8207B6" w14:textId="5AD2E3F8" w:rsidR="00AF03DD" w:rsidRPr="00104B25" w:rsidRDefault="00AA7F24" w:rsidP="00AB4ED7">
      <w:pPr>
        <w:pStyle w:val="affffc"/>
      </w:pPr>
      <w:proofErr w:type="gramStart"/>
      <w:r w:rsidRPr="00104B28">
        <w:rPr>
          <w:b/>
          <w:color w:val="C7000B"/>
        </w:rPr>
        <w:t>gsql</w:t>
      </w:r>
      <w:proofErr w:type="gramEnd"/>
      <w:r w:rsidRPr="00104B28">
        <w:rPr>
          <w:b/>
          <w:color w:val="C7000B"/>
        </w:rPr>
        <w:t xml:space="preserve"> -d postgres -p 26000 -r</w:t>
      </w:r>
    </w:p>
    <w:p w14:paraId="4AE81955" w14:textId="18509D6B" w:rsidR="00F93BCC" w:rsidRPr="001C5DA9" w:rsidRDefault="0028568B" w:rsidP="001C5DA9">
      <w:pPr>
        <w:pStyle w:val="1e"/>
      </w:pPr>
      <w:r>
        <w:t>查看审计文件个数的参数</w:t>
      </w:r>
      <w:r w:rsidR="00A844BA">
        <w:rPr>
          <w:rFonts w:hint="eastAsia"/>
        </w:rPr>
        <w:t>。</w:t>
      </w:r>
    </w:p>
    <w:p w14:paraId="14036584" w14:textId="77777777" w:rsidR="00F93BCC" w:rsidRPr="006D10C4" w:rsidRDefault="00F93BCC" w:rsidP="00AB4ED7">
      <w:pPr>
        <w:pStyle w:val="affffc"/>
      </w:pPr>
      <w:proofErr w:type="gramStart"/>
      <w:r w:rsidRPr="00104B25">
        <w:t>postgres</w:t>
      </w:r>
      <w:proofErr w:type="gramEnd"/>
      <w:r w:rsidRPr="00104B25">
        <w:t xml:space="preserve">=# </w:t>
      </w:r>
      <w:r w:rsidRPr="00104B28">
        <w:rPr>
          <w:b/>
          <w:color w:val="C7000B"/>
        </w:rPr>
        <w:t>SHOW audit_file_remain_threshold;</w:t>
      </w:r>
    </w:p>
    <w:p w14:paraId="615A2EFA" w14:textId="77777777" w:rsidR="00F93BCC" w:rsidRPr="00104B25" w:rsidRDefault="00F93BCC" w:rsidP="00AB4ED7">
      <w:pPr>
        <w:pStyle w:val="affffc"/>
      </w:pPr>
      <w:r w:rsidRPr="00104B25">
        <w:t xml:space="preserve"> audit_file_remain_threshold </w:t>
      </w:r>
    </w:p>
    <w:p w14:paraId="5BC9053C" w14:textId="77777777" w:rsidR="00F93BCC" w:rsidRPr="00104B25" w:rsidRDefault="00F93BCC" w:rsidP="00AB4ED7">
      <w:pPr>
        <w:pStyle w:val="affffc"/>
      </w:pPr>
      <w:r w:rsidRPr="00104B25">
        <w:t>-----------------------------</w:t>
      </w:r>
    </w:p>
    <w:p w14:paraId="49DAB586" w14:textId="77777777" w:rsidR="00F93BCC" w:rsidRPr="00104B25" w:rsidRDefault="00F93BCC" w:rsidP="00AB4ED7">
      <w:pPr>
        <w:pStyle w:val="affffc"/>
      </w:pPr>
      <w:r w:rsidRPr="00104B25">
        <w:t xml:space="preserve"> 1048576</w:t>
      </w:r>
    </w:p>
    <w:p w14:paraId="58EF710C" w14:textId="726F2232" w:rsidR="00F93BCC" w:rsidRPr="00104B25" w:rsidRDefault="00F93BCC" w:rsidP="00AB4ED7">
      <w:pPr>
        <w:pStyle w:val="affffc"/>
      </w:pPr>
      <w:r w:rsidRPr="00104B25">
        <w:t>(1 row)</w:t>
      </w:r>
    </w:p>
    <w:p w14:paraId="07A2443E" w14:textId="17F27E71" w:rsidR="00F93BCC" w:rsidRDefault="00F93BCC" w:rsidP="00186EE6">
      <w:pPr>
        <w:pStyle w:val="1e"/>
        <w:rPr>
          <w:rFonts w:cs="Huawei Sans"/>
        </w:rPr>
      </w:pPr>
      <w:r w:rsidRPr="00104B25">
        <w:rPr>
          <w:rFonts w:cs="Huawei Sans"/>
        </w:rPr>
        <w:t>如果显示结果不为</w:t>
      </w:r>
      <w:r w:rsidRPr="00104B25">
        <w:rPr>
          <w:rFonts w:cs="Huawei Sans"/>
        </w:rPr>
        <w:t>1048576</w:t>
      </w:r>
      <w:r w:rsidRPr="00104B25">
        <w:rPr>
          <w:rFonts w:cs="Huawei Sans"/>
        </w:rPr>
        <w:t>，执行</w:t>
      </w:r>
      <w:r w:rsidR="00DF4F08">
        <w:rPr>
          <w:rFonts w:cs="Huawei Sans"/>
        </w:rPr>
        <w:t>＂</w:t>
      </w:r>
      <w:r w:rsidRPr="00104B25">
        <w:rPr>
          <w:rFonts w:cs="Huawei Sans"/>
        </w:rPr>
        <w:t>\q</w:t>
      </w:r>
      <w:r w:rsidR="00DF4F08">
        <w:rPr>
          <w:rFonts w:cs="Huawei Sans"/>
        </w:rPr>
        <w:t>＂</w:t>
      </w:r>
      <w:r w:rsidRPr="00104B25">
        <w:rPr>
          <w:rFonts w:cs="Huawei Sans"/>
        </w:rPr>
        <w:t>命令退出数据库。</w:t>
      </w:r>
    </w:p>
    <w:p w14:paraId="66E676A3" w14:textId="77777777" w:rsidR="0028568B" w:rsidRPr="00104B25" w:rsidRDefault="0028568B" w:rsidP="00AB4ED7">
      <w:pPr>
        <w:pStyle w:val="affffc"/>
      </w:pPr>
      <w:proofErr w:type="gramStart"/>
      <w:r w:rsidRPr="001C5DA9">
        <w:t>postgres</w:t>
      </w:r>
      <w:proofErr w:type="gramEnd"/>
      <w:r w:rsidRPr="001C5DA9">
        <w:t xml:space="preserve">=# </w:t>
      </w:r>
      <w:r w:rsidRPr="00104B28">
        <w:rPr>
          <w:b/>
          <w:color w:val="C7000B"/>
        </w:rPr>
        <w:t>\q</w:t>
      </w:r>
    </w:p>
    <w:p w14:paraId="7720BBE3" w14:textId="77777777" w:rsidR="00F93BCC" w:rsidRPr="00104B25" w:rsidRDefault="00F93BCC" w:rsidP="00061C9F">
      <w:pPr>
        <w:pStyle w:val="30"/>
        <w:rPr>
          <w:rFonts w:hint="eastAsia"/>
          <w:b/>
        </w:rPr>
      </w:pPr>
      <w:r w:rsidRPr="00104B25">
        <w:t>建议执行如下命令设置成默认值</w:t>
      </w:r>
      <w:r w:rsidRPr="00104B25">
        <w:t>1048576</w:t>
      </w:r>
      <w:r w:rsidRPr="00104B25">
        <w:t>。</w:t>
      </w:r>
    </w:p>
    <w:p w14:paraId="3DD4EA9A" w14:textId="6CAA590E" w:rsidR="00F93BCC" w:rsidRPr="00104B28" w:rsidRDefault="00F93BCC" w:rsidP="00AB4ED7">
      <w:pPr>
        <w:pStyle w:val="affffc"/>
        <w:rPr>
          <w:b/>
          <w:color w:val="C7000B"/>
        </w:rPr>
      </w:pPr>
      <w:proofErr w:type="gramStart"/>
      <w:r w:rsidRPr="00104B28">
        <w:rPr>
          <w:b/>
          <w:color w:val="C7000B"/>
        </w:rPr>
        <w:t>gs_guc</w:t>
      </w:r>
      <w:proofErr w:type="gramEnd"/>
      <w:r w:rsidRPr="00104B28">
        <w:rPr>
          <w:b/>
          <w:color w:val="C7000B"/>
        </w:rPr>
        <w:t xml:space="preserve"> reload -N all -I all -c </w:t>
      </w:r>
      <w:r w:rsidR="00DF4F08">
        <w:rPr>
          <w:b/>
          <w:color w:val="C7000B"/>
        </w:rPr>
        <w:t>＂</w:t>
      </w:r>
      <w:r w:rsidRPr="00104B28">
        <w:rPr>
          <w:b/>
          <w:color w:val="C7000B"/>
        </w:rPr>
        <w:t>audit_file_remain_threshold=1048576</w:t>
      </w:r>
      <w:r w:rsidR="00DF4F08">
        <w:rPr>
          <w:b/>
          <w:color w:val="C7000B"/>
        </w:rPr>
        <w:t>＂</w:t>
      </w:r>
    </w:p>
    <w:p w14:paraId="2C38E898" w14:textId="7B13460C" w:rsidR="00F93BCC" w:rsidRPr="00104B25" w:rsidRDefault="00F93BCC" w:rsidP="00186EE6">
      <w:pPr>
        <w:pStyle w:val="1e"/>
        <w:rPr>
          <w:rFonts w:cs="Huawei Sans"/>
        </w:rPr>
      </w:pPr>
      <w:r w:rsidRPr="00104B25">
        <w:rPr>
          <w:rFonts w:cs="Huawei Sans"/>
        </w:rPr>
        <w:t>显示为</w:t>
      </w:r>
      <w:r w:rsidR="00A844BA">
        <w:rPr>
          <w:rFonts w:cs="Huawei Sans" w:hint="eastAsia"/>
        </w:rPr>
        <w:t>。</w:t>
      </w:r>
    </w:p>
    <w:p w14:paraId="1E3FD01C" w14:textId="77777777" w:rsidR="00F93BCC" w:rsidRPr="00104B25" w:rsidRDefault="00F93BCC" w:rsidP="00AB4ED7">
      <w:pPr>
        <w:pStyle w:val="affffc"/>
      </w:pPr>
      <w:r w:rsidRPr="00104B25">
        <w:t>Begin to perform gs_guc for all datanodes.</w:t>
      </w:r>
    </w:p>
    <w:p w14:paraId="111F8131" w14:textId="77777777" w:rsidR="00F93BCC" w:rsidRPr="00104B25" w:rsidRDefault="00F93BCC" w:rsidP="00AB4ED7">
      <w:pPr>
        <w:pStyle w:val="affffc"/>
      </w:pPr>
    </w:p>
    <w:p w14:paraId="00ABDF11" w14:textId="77777777" w:rsidR="00F93BCC" w:rsidRPr="00104B25" w:rsidRDefault="00F93BCC" w:rsidP="00AB4ED7">
      <w:pPr>
        <w:pStyle w:val="affffc"/>
      </w:pPr>
      <w:r w:rsidRPr="00104B25">
        <w:t>Total instances: 1. Failed instances: 0.</w:t>
      </w:r>
    </w:p>
    <w:p w14:paraId="5C992D5F" w14:textId="77777777" w:rsidR="00F93BCC" w:rsidRPr="00104B25" w:rsidRDefault="00F93BCC" w:rsidP="00AB4ED7">
      <w:pPr>
        <w:pStyle w:val="affffc"/>
      </w:pPr>
      <w:r w:rsidRPr="00104B25">
        <w:t>Success to perform gs_guc!</w:t>
      </w:r>
    </w:p>
    <w:p w14:paraId="7B6E7711" w14:textId="77777777" w:rsidR="00F93BCC" w:rsidRPr="00104B25" w:rsidRDefault="00F93BCC" w:rsidP="00831D45">
      <w:pPr>
        <w:pStyle w:val="5"/>
        <w:rPr>
          <w:rFonts w:ascii="Huawei Sans" w:hAnsi="Huawei Sans" w:cs="Huawei Sans" w:hint="default"/>
        </w:rPr>
      </w:pPr>
      <w:r w:rsidRPr="00104B25">
        <w:rPr>
          <w:rFonts w:ascii="Huawei Sans" w:hAnsi="Huawei Sans" w:cs="Huawei Sans" w:hint="default"/>
        </w:rPr>
        <w:t>手动备份审计文件</w:t>
      </w:r>
    </w:p>
    <w:p w14:paraId="57DABF82" w14:textId="77777777" w:rsidR="00F93BCC" w:rsidRPr="00104B25" w:rsidRDefault="00F93BCC" w:rsidP="00186EE6">
      <w:pPr>
        <w:pStyle w:val="1e"/>
        <w:rPr>
          <w:rFonts w:cs="Huawei Sans"/>
        </w:rPr>
      </w:pPr>
      <w:r w:rsidRPr="00104B25">
        <w:rPr>
          <w:rFonts w:cs="Huawei Sans"/>
        </w:rPr>
        <w:t>当审计文件占用的磁盘空间或者审计文件的个数超过配置文件指定的值时，系统将会自动删除较早的审计文件，因此建议用户周期性地对比较重要的审计日志进行保存。</w:t>
      </w:r>
    </w:p>
    <w:p w14:paraId="7DF1D3A3" w14:textId="2D732DAD" w:rsidR="00F93BCC" w:rsidRDefault="00F93BCC" w:rsidP="00061C9F">
      <w:pPr>
        <w:pStyle w:val="30"/>
        <w:rPr>
          <w:rFonts w:hint="eastAsia"/>
        </w:rPr>
      </w:pPr>
      <w:r w:rsidRPr="00104B25">
        <w:t>获得审计文件所在目录（</w:t>
      </w:r>
      <w:r w:rsidRPr="00104B25">
        <w:t>audit_directory</w:t>
      </w:r>
      <w:r w:rsidRPr="00104B25">
        <w:t>）。</w:t>
      </w:r>
    </w:p>
    <w:p w14:paraId="64E6BC11" w14:textId="01AD929E" w:rsidR="0028568B" w:rsidRPr="00104B25" w:rsidRDefault="001710FA" w:rsidP="0028568B">
      <w:pPr>
        <w:pStyle w:val="1e"/>
      </w:pPr>
      <w:r>
        <w:t>连接数据库</w:t>
      </w:r>
      <w:r w:rsidR="00A844BA">
        <w:rPr>
          <w:rFonts w:hint="eastAsia"/>
        </w:rPr>
        <w:t>。</w:t>
      </w:r>
    </w:p>
    <w:p w14:paraId="211A025E" w14:textId="34542D45" w:rsidR="00AA7F24" w:rsidRPr="00104B28" w:rsidRDefault="00AA7F24" w:rsidP="00AB4ED7">
      <w:pPr>
        <w:pStyle w:val="affffc"/>
        <w:rPr>
          <w:b/>
          <w:color w:val="C7000B"/>
        </w:rPr>
      </w:pPr>
      <w:proofErr w:type="gramStart"/>
      <w:r w:rsidRPr="00104B28">
        <w:rPr>
          <w:b/>
          <w:color w:val="C7000B"/>
        </w:rPr>
        <w:t>gsql</w:t>
      </w:r>
      <w:proofErr w:type="gramEnd"/>
      <w:r w:rsidRPr="00104B28">
        <w:rPr>
          <w:b/>
          <w:color w:val="C7000B"/>
        </w:rPr>
        <w:t xml:space="preserve"> -d postgres -p 26000 -r</w:t>
      </w:r>
    </w:p>
    <w:p w14:paraId="7F76A6B7" w14:textId="4132AB00" w:rsidR="00F93BCC" w:rsidRPr="00104B25" w:rsidRDefault="001710FA" w:rsidP="0028568B">
      <w:pPr>
        <w:pStyle w:val="1e"/>
      </w:pPr>
      <w:r w:rsidRPr="00104B25">
        <w:rPr>
          <w:rFonts w:cs="Huawei Sans"/>
        </w:rPr>
        <w:t>获得审计文件所在目录</w:t>
      </w:r>
      <w:r w:rsidR="00A844BA">
        <w:rPr>
          <w:rFonts w:cs="Huawei Sans" w:hint="eastAsia"/>
        </w:rPr>
        <w:t>。</w:t>
      </w:r>
    </w:p>
    <w:p w14:paraId="05E6B97D" w14:textId="77777777" w:rsidR="00F93BCC" w:rsidRDefault="00F93BCC" w:rsidP="00AB4ED7">
      <w:pPr>
        <w:pStyle w:val="affffc"/>
      </w:pPr>
      <w:proofErr w:type="gramStart"/>
      <w:r w:rsidRPr="00104B25">
        <w:t>postgres</w:t>
      </w:r>
      <w:proofErr w:type="gramEnd"/>
      <w:r w:rsidRPr="00104B25">
        <w:t>=#</w:t>
      </w:r>
      <w:r w:rsidRPr="006D10C4">
        <w:t xml:space="preserve"> </w:t>
      </w:r>
      <w:r w:rsidRPr="00104B28">
        <w:rPr>
          <w:b/>
          <w:color w:val="C7000B"/>
        </w:rPr>
        <w:t>SHOW audit_directory;</w:t>
      </w:r>
    </w:p>
    <w:p w14:paraId="7D926241" w14:textId="77777777" w:rsidR="001710FA" w:rsidRPr="00104B25" w:rsidRDefault="001710FA" w:rsidP="00AB4ED7">
      <w:pPr>
        <w:pStyle w:val="affffc"/>
      </w:pPr>
    </w:p>
    <w:p w14:paraId="7F669F63" w14:textId="77777777" w:rsidR="00F93BCC" w:rsidRPr="00104B25" w:rsidRDefault="00F93BCC" w:rsidP="00AB4ED7">
      <w:pPr>
        <w:pStyle w:val="affffc"/>
      </w:pPr>
      <w:r w:rsidRPr="00104B25">
        <w:t xml:space="preserve">            audit_directory            </w:t>
      </w:r>
    </w:p>
    <w:p w14:paraId="1EFD94E6" w14:textId="77777777" w:rsidR="00F93BCC" w:rsidRPr="00104B25" w:rsidRDefault="00F93BCC" w:rsidP="00AB4ED7">
      <w:pPr>
        <w:pStyle w:val="affffc"/>
      </w:pPr>
      <w:r w:rsidRPr="00104B25">
        <w:t>---------------------------------------</w:t>
      </w:r>
    </w:p>
    <w:p w14:paraId="0145FFD2" w14:textId="77777777" w:rsidR="00F93BCC" w:rsidRPr="00104B25" w:rsidRDefault="00F93BCC" w:rsidP="00AB4ED7">
      <w:pPr>
        <w:pStyle w:val="affffc"/>
      </w:pPr>
      <w:r w:rsidRPr="00104B25">
        <w:t xml:space="preserve"> /var/log/gaussdb/omm/pg_audit/dn_6001</w:t>
      </w:r>
    </w:p>
    <w:p w14:paraId="7573BA9B" w14:textId="77777777" w:rsidR="00F93BCC" w:rsidRDefault="00F93BCC" w:rsidP="00AB4ED7">
      <w:pPr>
        <w:pStyle w:val="affffc"/>
      </w:pPr>
      <w:r w:rsidRPr="00104B25">
        <w:t>(1 row)</w:t>
      </w:r>
    </w:p>
    <w:p w14:paraId="192BC08B" w14:textId="4FD6E6DB" w:rsidR="001710FA" w:rsidRDefault="001710FA" w:rsidP="001710FA">
      <w:pPr>
        <w:pStyle w:val="1e"/>
      </w:pPr>
      <w:r>
        <w:t>退出数据库</w:t>
      </w:r>
      <w:r w:rsidR="00A844BA">
        <w:t>。</w:t>
      </w:r>
    </w:p>
    <w:p w14:paraId="3E8662F2" w14:textId="509388D8" w:rsidR="001710FA" w:rsidRPr="00104B25" w:rsidRDefault="001710FA" w:rsidP="00AB4ED7">
      <w:pPr>
        <w:pStyle w:val="affffc"/>
      </w:pPr>
      <w:proofErr w:type="gramStart"/>
      <w:r w:rsidRPr="001C5DA9">
        <w:t>postgres</w:t>
      </w:r>
      <w:proofErr w:type="gramEnd"/>
      <w:r w:rsidRPr="001C5DA9">
        <w:t xml:space="preserve">=# </w:t>
      </w:r>
      <w:r w:rsidRPr="00AC1FA2">
        <w:rPr>
          <w:b/>
        </w:rPr>
        <w:t>\q</w:t>
      </w:r>
    </w:p>
    <w:p w14:paraId="73CAC9A9" w14:textId="77777777" w:rsidR="00F93BCC" w:rsidRPr="00104B25" w:rsidRDefault="00F93BCC" w:rsidP="00061C9F">
      <w:pPr>
        <w:pStyle w:val="30"/>
        <w:rPr>
          <w:rFonts w:hint="eastAsia"/>
        </w:rPr>
      </w:pPr>
      <w:r w:rsidRPr="00104B25">
        <w:t>将审计目录整个拷贝出来进行保存。</w:t>
      </w:r>
    </w:p>
    <w:p w14:paraId="78C225F5" w14:textId="01EA7F86" w:rsidR="00831D45" w:rsidRPr="00104B28" w:rsidRDefault="00831D45" w:rsidP="00AB4ED7">
      <w:pPr>
        <w:pStyle w:val="affffc"/>
        <w:rPr>
          <w:b/>
          <w:color w:val="C7000B"/>
        </w:rPr>
      </w:pPr>
      <w:proofErr w:type="gramStart"/>
      <w:r w:rsidRPr="00104B28">
        <w:rPr>
          <w:b/>
          <w:color w:val="C7000B"/>
        </w:rPr>
        <w:lastRenderedPageBreak/>
        <w:t>cp</w:t>
      </w:r>
      <w:proofErr w:type="gramEnd"/>
      <w:r w:rsidRPr="00104B28">
        <w:rPr>
          <w:b/>
          <w:color w:val="C7000B"/>
        </w:rPr>
        <w:t xml:space="preserve"> -r /var/log/gaussdb/omm/pg_audit/dn_6001 /var/log/gaussdb/omm/pg_audit/dn_6001_bak</w:t>
      </w:r>
    </w:p>
    <w:p w14:paraId="46F5972B" w14:textId="34BA62ED" w:rsidR="001710FA" w:rsidRDefault="001710FA" w:rsidP="001710FA">
      <w:pPr>
        <w:pStyle w:val="1e"/>
      </w:pPr>
      <w:r>
        <w:t>查看备份是否成功</w:t>
      </w:r>
      <w:r w:rsidR="00A844BA">
        <w:rPr>
          <w:rFonts w:hint="eastAsia"/>
        </w:rPr>
        <w:t>。</w:t>
      </w:r>
    </w:p>
    <w:p w14:paraId="56B51826" w14:textId="6FDB257A" w:rsidR="001710FA" w:rsidRPr="00104B28" w:rsidRDefault="001710FA" w:rsidP="00AB4ED7">
      <w:pPr>
        <w:pStyle w:val="affffc"/>
        <w:rPr>
          <w:b/>
          <w:color w:val="C7000B"/>
        </w:rPr>
      </w:pPr>
      <w:proofErr w:type="gramStart"/>
      <w:r w:rsidRPr="00104B28">
        <w:rPr>
          <w:b/>
          <w:color w:val="C7000B"/>
        </w:rPr>
        <w:t>cd</w:t>
      </w:r>
      <w:proofErr w:type="gramEnd"/>
      <w:r w:rsidRPr="00104B28">
        <w:rPr>
          <w:b/>
          <w:color w:val="C7000B"/>
        </w:rPr>
        <w:t xml:space="preserve"> /var/log/gaussdb/omm/pg_audit/</w:t>
      </w:r>
    </w:p>
    <w:p w14:paraId="779BF7CD" w14:textId="77777777" w:rsidR="006358E0" w:rsidRPr="00104B28" w:rsidRDefault="006358E0" w:rsidP="006358E0">
      <w:pPr>
        <w:pStyle w:val="affffc"/>
        <w:rPr>
          <w:b/>
          <w:color w:val="C7000B"/>
        </w:rPr>
      </w:pPr>
      <w:proofErr w:type="gramStart"/>
      <w:r w:rsidRPr="00104B28">
        <w:rPr>
          <w:b/>
          <w:color w:val="C7000B"/>
        </w:rPr>
        <w:t>ll</w:t>
      </w:r>
      <w:proofErr w:type="gramEnd"/>
      <w:r w:rsidRPr="00104B28">
        <w:rPr>
          <w:b/>
          <w:color w:val="C7000B"/>
        </w:rPr>
        <w:t xml:space="preserve"> -h</w:t>
      </w:r>
    </w:p>
    <w:p w14:paraId="479644E0" w14:textId="77777777" w:rsidR="001710FA" w:rsidRDefault="001710FA" w:rsidP="00AB4ED7">
      <w:pPr>
        <w:pStyle w:val="affffc"/>
      </w:pPr>
    </w:p>
    <w:p w14:paraId="6ECB1698" w14:textId="77777777" w:rsidR="001710FA" w:rsidRDefault="001710FA" w:rsidP="00AB4ED7">
      <w:pPr>
        <w:pStyle w:val="affffc"/>
      </w:pPr>
      <w:proofErr w:type="gramStart"/>
      <w:r>
        <w:t>total</w:t>
      </w:r>
      <w:proofErr w:type="gramEnd"/>
      <w:r>
        <w:t xml:space="preserve"> 8.0K</w:t>
      </w:r>
    </w:p>
    <w:p w14:paraId="002EB7DD" w14:textId="77777777" w:rsidR="001710FA" w:rsidRDefault="001710FA" w:rsidP="00AB4ED7">
      <w:pPr>
        <w:pStyle w:val="affffc"/>
      </w:pPr>
      <w:proofErr w:type="gramStart"/>
      <w:r>
        <w:t>drwx------</w:t>
      </w:r>
      <w:proofErr w:type="gramEnd"/>
      <w:r>
        <w:t xml:space="preserve"> 2 omm dbgrp 4.0K Sep 14 16:52 dn_6001</w:t>
      </w:r>
    </w:p>
    <w:p w14:paraId="2559E7CE" w14:textId="1B504977" w:rsidR="001710FA" w:rsidRPr="00104B25" w:rsidRDefault="001710FA" w:rsidP="00AB4ED7">
      <w:pPr>
        <w:pStyle w:val="affffc"/>
      </w:pPr>
      <w:proofErr w:type="gramStart"/>
      <w:r>
        <w:t>drwx------</w:t>
      </w:r>
      <w:proofErr w:type="gramEnd"/>
      <w:r>
        <w:t xml:space="preserve"> 2 omm dbgrp 4.0K Sep 15 11:43 dn_6001_bak</w:t>
      </w:r>
    </w:p>
    <w:p w14:paraId="31272DE7" w14:textId="77777777" w:rsidR="00F93BCC" w:rsidRPr="00104B25" w:rsidRDefault="00F93BCC" w:rsidP="005108BA">
      <w:pPr>
        <w:pStyle w:val="3"/>
        <w:numPr>
          <w:ilvl w:val="2"/>
          <w:numId w:val="4"/>
        </w:numPr>
        <w:rPr>
          <w:rFonts w:ascii="Huawei Sans" w:hAnsi="Huawei Sans" w:cs="Huawei Sans"/>
        </w:rPr>
      </w:pPr>
      <w:bookmarkStart w:id="40" w:name="_Toc81318053"/>
      <w:r w:rsidRPr="00104B25">
        <w:rPr>
          <w:rFonts w:ascii="Huawei Sans" w:hAnsi="Huawei Sans" w:cs="Huawei Sans"/>
        </w:rPr>
        <w:t>WAL</w:t>
      </w:r>
      <w:r w:rsidRPr="00104B25">
        <w:rPr>
          <w:rFonts w:ascii="Huawei Sans" w:hAnsi="Huawei Sans" w:cs="Huawei Sans"/>
        </w:rPr>
        <w:t>日志</w:t>
      </w:r>
      <w:bookmarkEnd w:id="40"/>
    </w:p>
    <w:p w14:paraId="4718D69A" w14:textId="77777777" w:rsidR="00F93BCC" w:rsidRPr="00104B25" w:rsidRDefault="00F93BCC" w:rsidP="00186EE6">
      <w:pPr>
        <w:pStyle w:val="1e"/>
        <w:rPr>
          <w:rFonts w:cs="Huawei Sans"/>
        </w:rPr>
      </w:pPr>
      <w:r w:rsidRPr="00104B25">
        <w:rPr>
          <w:rFonts w:cs="Huawei Sans"/>
        </w:rPr>
        <w:t>预写式日志</w:t>
      </w:r>
      <w:r w:rsidRPr="00104B25">
        <w:rPr>
          <w:rFonts w:cs="Huawei Sans"/>
        </w:rPr>
        <w:t>WAL</w:t>
      </w:r>
      <w:r w:rsidRPr="00104B25">
        <w:rPr>
          <w:rFonts w:cs="Huawei Sans"/>
        </w:rPr>
        <w:t>（</w:t>
      </w:r>
      <w:r w:rsidRPr="00104B25">
        <w:rPr>
          <w:rFonts w:cs="Huawei Sans"/>
        </w:rPr>
        <w:t>Write Ahead Log</w:t>
      </w:r>
      <w:r w:rsidRPr="00104B25">
        <w:rPr>
          <w:rFonts w:cs="Huawei Sans"/>
        </w:rPr>
        <w:t>，也称为</w:t>
      </w:r>
      <w:r w:rsidRPr="00104B25">
        <w:rPr>
          <w:rFonts w:cs="Huawei Sans"/>
        </w:rPr>
        <w:t>Xlog</w:t>
      </w:r>
      <w:r w:rsidRPr="00104B25">
        <w:rPr>
          <w:rFonts w:cs="Huawei Sans"/>
        </w:rPr>
        <w:t>）是指如果要修改数据文件，必须是在这些修改操作已经记录到日志文件之后才能进行修改，即在描述这些变化的日志记录刷新到永久存储器之后。在系统崩溃时，可以使用</w:t>
      </w:r>
      <w:r w:rsidRPr="00104B25">
        <w:rPr>
          <w:rFonts w:cs="Huawei Sans"/>
        </w:rPr>
        <w:t>WAL</w:t>
      </w:r>
      <w:r w:rsidRPr="00104B25">
        <w:rPr>
          <w:rFonts w:cs="Huawei Sans"/>
        </w:rPr>
        <w:t>日志对</w:t>
      </w:r>
      <w:r w:rsidRPr="00104B25">
        <w:rPr>
          <w:rFonts w:cs="Huawei Sans"/>
        </w:rPr>
        <w:t>openGauss</w:t>
      </w:r>
      <w:r w:rsidRPr="00104B25">
        <w:rPr>
          <w:rFonts w:cs="Huawei Sans"/>
        </w:rPr>
        <w:t>进行恢复操作。</w:t>
      </w:r>
    </w:p>
    <w:p w14:paraId="1EEDAA10"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1EA1F2AB" w14:textId="77777777" w:rsidR="00F93BCC" w:rsidRPr="00104B25" w:rsidRDefault="00F93BCC" w:rsidP="00061C9F">
      <w:pPr>
        <w:pStyle w:val="30"/>
        <w:rPr>
          <w:rFonts w:hint="eastAsia"/>
        </w:rPr>
      </w:pPr>
      <w:r w:rsidRPr="00104B25">
        <w:t>以操作系统用户</w:t>
      </w:r>
      <w:r w:rsidRPr="00104B25">
        <w:t>omm</w:t>
      </w:r>
      <w:r w:rsidRPr="00104B25">
        <w:t>登录数据库主节点。</w:t>
      </w:r>
    </w:p>
    <w:p w14:paraId="45E74F34" w14:textId="77777777" w:rsidR="00F93BCC" w:rsidRPr="00104B28" w:rsidRDefault="00F93BCC" w:rsidP="00AB4ED7">
      <w:pPr>
        <w:pStyle w:val="affffc"/>
        <w:rPr>
          <w:b/>
          <w:color w:val="C7000B"/>
        </w:rPr>
      </w:pPr>
      <w:proofErr w:type="gramStart"/>
      <w:r w:rsidRPr="00104B28">
        <w:rPr>
          <w:b/>
          <w:color w:val="C7000B"/>
        </w:rPr>
        <w:t>su</w:t>
      </w:r>
      <w:proofErr w:type="gramEnd"/>
      <w:r w:rsidRPr="00104B28">
        <w:rPr>
          <w:b/>
          <w:color w:val="C7000B"/>
        </w:rPr>
        <w:t xml:space="preserve"> - omm</w:t>
      </w:r>
    </w:p>
    <w:p w14:paraId="02D3F6F4" w14:textId="24456437" w:rsidR="00A844BA" w:rsidRDefault="00A844BA" w:rsidP="00061C9F">
      <w:pPr>
        <w:pStyle w:val="30"/>
        <w:rPr>
          <w:rFonts w:hint="eastAsia"/>
        </w:rPr>
      </w:pPr>
      <w:r>
        <w:t>切换</w:t>
      </w:r>
      <w:r w:rsidR="00BC4E5C">
        <w:t>到</w:t>
      </w:r>
      <w:r w:rsidR="00BC4E5C" w:rsidRPr="00104B25">
        <w:t>数据库</w:t>
      </w:r>
      <w:r w:rsidR="00BC4E5C">
        <w:t>的</w:t>
      </w:r>
      <w:r w:rsidR="00BC4E5C" w:rsidRPr="00104B25">
        <w:t>数据目录，查看文件列表的信息</w:t>
      </w:r>
      <w:r>
        <w:rPr>
          <w:rFonts w:cs="Huawei Sans"/>
        </w:rPr>
        <w:t>。</w:t>
      </w:r>
    </w:p>
    <w:p w14:paraId="1964A484" w14:textId="285D4E77" w:rsidR="00A844BA" w:rsidRDefault="00F93BCC" w:rsidP="00A844BA">
      <w:pPr>
        <w:pStyle w:val="1e"/>
      </w:pPr>
      <w:r w:rsidRPr="00104B25">
        <w:t>以一个数据库节点为例，默认在</w:t>
      </w:r>
      <w:r w:rsidR="00DF4F08">
        <w:t>＂</w:t>
      </w:r>
      <w:r w:rsidRPr="00104B25">
        <w:t>/gaussdb/data/data_dn/pg_xlog</w:t>
      </w:r>
      <w:r w:rsidR="00DF4F08">
        <w:t>＂</w:t>
      </w:r>
      <w:r w:rsidRPr="00104B25">
        <w:t>目录下。</w:t>
      </w:r>
    </w:p>
    <w:p w14:paraId="55D669DC" w14:textId="74054204" w:rsidR="00F93BCC" w:rsidRPr="00104B25" w:rsidRDefault="00F93BCC" w:rsidP="00A844BA">
      <w:pPr>
        <w:pStyle w:val="1e"/>
      </w:pPr>
      <w:r w:rsidRPr="00104B25">
        <w:t>其中</w:t>
      </w:r>
      <w:r w:rsidR="00DF4F08">
        <w:t>＂</w:t>
      </w:r>
      <w:r w:rsidRPr="00104B25">
        <w:t>/gaussdb/data/data_dn</w:t>
      </w:r>
      <w:r w:rsidR="00DF4F08">
        <w:t>＂</w:t>
      </w:r>
      <w:r w:rsidRPr="00104B25">
        <w:t>代表</w:t>
      </w:r>
      <w:r w:rsidRPr="00104B25">
        <w:t>openGauss</w:t>
      </w:r>
      <w:r w:rsidRPr="00104B25">
        <w:t>节点的数据目录，当前情况下为</w:t>
      </w:r>
      <w:r w:rsidR="00DF4F08">
        <w:t>＂</w:t>
      </w:r>
      <w:r w:rsidRPr="00104B25">
        <w:t>/gaussdb/data/</w:t>
      </w:r>
      <w:r w:rsidR="0072327B">
        <w:t>db1</w:t>
      </w:r>
      <w:r w:rsidRPr="00104B25">
        <w:t>/</w:t>
      </w:r>
      <w:r w:rsidR="00DF4F08">
        <w:t>＂</w:t>
      </w:r>
      <w:r w:rsidRPr="00104B25">
        <w:t>。</w:t>
      </w:r>
    </w:p>
    <w:p w14:paraId="1DA81350" w14:textId="58AA417D" w:rsidR="00F93BCC" w:rsidRPr="00104B28" w:rsidRDefault="00F93BCC" w:rsidP="00AB4ED7">
      <w:pPr>
        <w:pStyle w:val="affffc"/>
        <w:rPr>
          <w:b/>
          <w:color w:val="C7000B"/>
        </w:rPr>
      </w:pPr>
      <w:proofErr w:type="gramStart"/>
      <w:r w:rsidRPr="00104B28">
        <w:rPr>
          <w:b/>
          <w:color w:val="C7000B"/>
        </w:rPr>
        <w:t>cd</w:t>
      </w:r>
      <w:proofErr w:type="gramEnd"/>
      <w:r w:rsidRPr="00104B28">
        <w:rPr>
          <w:b/>
          <w:color w:val="C7000B"/>
        </w:rPr>
        <w:t xml:space="preserve"> /gaussdb/data/</w:t>
      </w:r>
    </w:p>
    <w:p w14:paraId="53F9973D" w14:textId="2F1BE8B7" w:rsidR="00F93BCC" w:rsidRPr="00104B28" w:rsidRDefault="00F93BCC" w:rsidP="00AB4ED7">
      <w:pPr>
        <w:pStyle w:val="affffc"/>
        <w:rPr>
          <w:b/>
          <w:color w:val="C7000B"/>
        </w:rPr>
      </w:pPr>
      <w:proofErr w:type="gramStart"/>
      <w:r w:rsidRPr="00104B28">
        <w:rPr>
          <w:b/>
          <w:color w:val="C7000B"/>
        </w:rPr>
        <w:t>ls</w:t>
      </w:r>
      <w:proofErr w:type="gramEnd"/>
    </w:p>
    <w:p w14:paraId="292BDB53" w14:textId="04F0E83A" w:rsidR="00F93BCC" w:rsidRPr="00104B25" w:rsidRDefault="0072327B" w:rsidP="00AB4ED7">
      <w:pPr>
        <w:pStyle w:val="affffc"/>
        <w:rPr>
          <w:lang w:eastAsia="zh-CN"/>
        </w:rPr>
      </w:pPr>
      <w:r>
        <w:rPr>
          <w:lang w:eastAsia="zh-CN"/>
        </w:rPr>
        <w:t>db1</w:t>
      </w:r>
    </w:p>
    <w:p w14:paraId="169F37A6" w14:textId="72E53526" w:rsidR="00831D45" w:rsidRPr="00104B25" w:rsidRDefault="00831D45" w:rsidP="00186EE6">
      <w:pPr>
        <w:pStyle w:val="1e"/>
        <w:rPr>
          <w:rFonts w:cs="Huawei Sans"/>
        </w:rPr>
      </w:pPr>
      <w:r w:rsidRPr="00104B25">
        <w:rPr>
          <w:rFonts w:cs="Huawei Sans"/>
        </w:rPr>
        <w:t>切换到</w:t>
      </w:r>
      <w:r w:rsidR="0072327B">
        <w:rPr>
          <w:rFonts w:cs="Huawei Sans"/>
        </w:rPr>
        <w:t>db1</w:t>
      </w:r>
      <w:r w:rsidRPr="00104B25">
        <w:rPr>
          <w:rFonts w:cs="Huawei Sans"/>
        </w:rPr>
        <w:t>文件夹</w:t>
      </w:r>
      <w:r w:rsidR="00104B25">
        <w:rPr>
          <w:rFonts w:cs="Huawei Sans" w:hint="eastAsia"/>
        </w:rPr>
        <w:t>。</w:t>
      </w:r>
    </w:p>
    <w:p w14:paraId="1289C2AA" w14:textId="2E600C57" w:rsidR="00F93BCC" w:rsidRPr="00104B28" w:rsidRDefault="00F93BCC" w:rsidP="00AB4ED7">
      <w:pPr>
        <w:pStyle w:val="affffc"/>
        <w:rPr>
          <w:b/>
          <w:color w:val="C7000B"/>
        </w:rPr>
      </w:pPr>
      <w:proofErr w:type="gramStart"/>
      <w:r w:rsidRPr="00104B28">
        <w:rPr>
          <w:b/>
          <w:color w:val="C7000B"/>
        </w:rPr>
        <w:t>cd</w:t>
      </w:r>
      <w:proofErr w:type="gramEnd"/>
      <w:r w:rsidRPr="00104B28">
        <w:rPr>
          <w:b/>
          <w:color w:val="C7000B"/>
        </w:rPr>
        <w:t xml:space="preserve"> </w:t>
      </w:r>
      <w:r w:rsidR="0072327B">
        <w:rPr>
          <w:b/>
          <w:color w:val="C7000B"/>
        </w:rPr>
        <w:t>db1</w:t>
      </w:r>
    </w:p>
    <w:p w14:paraId="49FDC07C" w14:textId="627A0940" w:rsidR="00F93BCC" w:rsidRPr="00104B28" w:rsidRDefault="00F93BCC" w:rsidP="00AB4ED7">
      <w:pPr>
        <w:pStyle w:val="affffc"/>
        <w:rPr>
          <w:b/>
          <w:color w:val="C7000B"/>
        </w:rPr>
      </w:pPr>
      <w:proofErr w:type="gramStart"/>
      <w:r w:rsidRPr="00104B28">
        <w:rPr>
          <w:b/>
          <w:color w:val="C7000B"/>
        </w:rPr>
        <w:t>ls</w:t>
      </w:r>
      <w:proofErr w:type="gramEnd"/>
    </w:p>
    <w:p w14:paraId="7EC1C585" w14:textId="6A260186" w:rsidR="00831D45" w:rsidRPr="00104B25" w:rsidRDefault="00473254" w:rsidP="00186EE6">
      <w:pPr>
        <w:pStyle w:val="1e"/>
        <w:rPr>
          <w:rFonts w:cs="Huawei Sans"/>
        </w:rPr>
      </w:pPr>
      <w:r>
        <w:rPr>
          <w:rFonts w:cs="Huawei Sans"/>
        </w:rPr>
        <w:t>文件夹中内容如下。</w:t>
      </w:r>
    </w:p>
    <w:p w14:paraId="26CE2EE3" w14:textId="77777777" w:rsidR="00F93BCC" w:rsidRPr="00104B25" w:rsidRDefault="00F93BCC" w:rsidP="00AB4ED7">
      <w:pPr>
        <w:pStyle w:val="affffc"/>
      </w:pPr>
      <w:proofErr w:type="gramStart"/>
      <w:r w:rsidRPr="00104B25">
        <w:t>base</w:t>
      </w:r>
      <w:proofErr w:type="gramEnd"/>
      <w:r w:rsidRPr="00104B25">
        <w:t xml:space="preserve">                pg_ctl.lock       pg_notify     postgresql.conf</w:t>
      </w:r>
    </w:p>
    <w:p w14:paraId="4EE98C23" w14:textId="77777777" w:rsidR="00F93BCC" w:rsidRPr="00104B25" w:rsidRDefault="00F93BCC" w:rsidP="00AB4ED7">
      <w:pPr>
        <w:pStyle w:val="affffc"/>
      </w:pPr>
      <w:r w:rsidRPr="00104B25">
        <w:t>cacert.pem          pg_errorinfo      pg_replslot   postgresql.conf.bak</w:t>
      </w:r>
    </w:p>
    <w:p w14:paraId="70B1F41A" w14:textId="77777777" w:rsidR="00F93BCC" w:rsidRPr="00104B25" w:rsidRDefault="00F93BCC" w:rsidP="00AB4ED7">
      <w:pPr>
        <w:pStyle w:val="affffc"/>
      </w:pPr>
      <w:r w:rsidRPr="00104B25">
        <w:t>gaussdb.state       pg_hba.conf       pg_serial     postgresql.conf.lock</w:t>
      </w:r>
    </w:p>
    <w:p w14:paraId="75EE7E08" w14:textId="77777777" w:rsidR="00F93BCC" w:rsidRPr="00104B25" w:rsidRDefault="00F93BCC" w:rsidP="00AB4ED7">
      <w:pPr>
        <w:pStyle w:val="affffc"/>
      </w:pPr>
      <w:proofErr w:type="gramStart"/>
      <w:r w:rsidRPr="00104B25">
        <w:t>global</w:t>
      </w:r>
      <w:proofErr w:type="gramEnd"/>
      <w:r w:rsidRPr="00104B25">
        <w:t xml:space="preserve">              pg_hba.conf.bak   pg_snapshots  postmaster.opts</w:t>
      </w:r>
    </w:p>
    <w:p w14:paraId="5965EB05" w14:textId="77777777" w:rsidR="00F93BCC" w:rsidRPr="00104B25" w:rsidRDefault="00F93BCC" w:rsidP="00AB4ED7">
      <w:pPr>
        <w:pStyle w:val="affffc"/>
      </w:pPr>
      <w:r w:rsidRPr="00104B25">
        <w:t>gswlm_</w:t>
      </w:r>
      <w:proofErr w:type="gramStart"/>
      <w:r w:rsidRPr="00104B25">
        <w:t>userinfo.cfg  pg</w:t>
      </w:r>
      <w:proofErr w:type="gramEnd"/>
      <w:r w:rsidRPr="00104B25">
        <w:t>_hba.conf.lock  pg_stat_tmp   postmaster.pid</w:t>
      </w:r>
    </w:p>
    <w:p w14:paraId="35F6113C" w14:textId="77777777" w:rsidR="00F93BCC" w:rsidRPr="00104B25" w:rsidRDefault="00F93BCC" w:rsidP="00AB4ED7">
      <w:pPr>
        <w:pStyle w:val="affffc"/>
      </w:pPr>
      <w:r w:rsidRPr="00104B25">
        <w:t>mot.conf            pg_ident.conf     pg_tblspc     server.crt</w:t>
      </w:r>
    </w:p>
    <w:p w14:paraId="3BFFEC49" w14:textId="77777777" w:rsidR="00F93BCC" w:rsidRPr="00104B25" w:rsidRDefault="00F93BCC" w:rsidP="00AB4ED7">
      <w:pPr>
        <w:pStyle w:val="affffc"/>
      </w:pPr>
      <w:r w:rsidRPr="00104B25">
        <w:t>pg_clog             pg_llog           pg_twophase   server.key</w:t>
      </w:r>
    </w:p>
    <w:p w14:paraId="64187CEA" w14:textId="77777777" w:rsidR="00F93BCC" w:rsidRPr="00104B25" w:rsidRDefault="00F93BCC" w:rsidP="00AB4ED7">
      <w:pPr>
        <w:pStyle w:val="affffc"/>
      </w:pPr>
      <w:r w:rsidRPr="00104B25">
        <w:t>pg_copydir          pg_location       PG_VERSION    server.key.cipher</w:t>
      </w:r>
    </w:p>
    <w:p w14:paraId="1A7D1964" w14:textId="77777777" w:rsidR="00F93BCC" w:rsidRPr="00104B25" w:rsidRDefault="00F93BCC" w:rsidP="00AB4ED7">
      <w:pPr>
        <w:pStyle w:val="affffc"/>
      </w:pPr>
      <w:r w:rsidRPr="00104B25">
        <w:t xml:space="preserve">pg_csnlog           pg_multixact      </w:t>
      </w:r>
      <w:r w:rsidRPr="00104B25">
        <w:rPr>
          <w:b/>
        </w:rPr>
        <w:t xml:space="preserve">pg_xlog </w:t>
      </w:r>
      <w:r w:rsidRPr="00104B25">
        <w:t xml:space="preserve">      server.key.rand</w:t>
      </w:r>
    </w:p>
    <w:p w14:paraId="61E441D9" w14:textId="77777777" w:rsidR="00F93BCC" w:rsidRPr="00104B25" w:rsidRDefault="00F93BCC" w:rsidP="00061C9F">
      <w:pPr>
        <w:pStyle w:val="30"/>
        <w:rPr>
          <w:rFonts w:hint="eastAsia"/>
        </w:rPr>
      </w:pPr>
      <w:r w:rsidRPr="00104B25">
        <w:t>切换到</w:t>
      </w:r>
      <w:r w:rsidRPr="00104B25">
        <w:t>pg_xlog</w:t>
      </w:r>
      <w:r w:rsidRPr="00104B25">
        <w:t>文件夹，查看</w:t>
      </w:r>
      <w:r w:rsidRPr="00104B25">
        <w:t>WAL</w:t>
      </w:r>
      <w:r w:rsidRPr="00104B25">
        <w:t>日志文件。</w:t>
      </w:r>
    </w:p>
    <w:p w14:paraId="0CBF0351" w14:textId="009C017E" w:rsidR="00F93BCC" w:rsidRPr="00104B28" w:rsidRDefault="00F93BCC" w:rsidP="00AB4ED7">
      <w:pPr>
        <w:pStyle w:val="affffc"/>
        <w:rPr>
          <w:b/>
          <w:color w:val="C7000B"/>
        </w:rPr>
      </w:pPr>
      <w:proofErr w:type="gramStart"/>
      <w:r w:rsidRPr="00104B28">
        <w:rPr>
          <w:b/>
          <w:color w:val="C7000B"/>
        </w:rPr>
        <w:t>cd</w:t>
      </w:r>
      <w:proofErr w:type="gramEnd"/>
      <w:r w:rsidRPr="00104B28">
        <w:rPr>
          <w:b/>
          <w:color w:val="C7000B"/>
        </w:rPr>
        <w:t xml:space="preserve"> pg_xlog</w:t>
      </w:r>
    </w:p>
    <w:p w14:paraId="16EEF9F8" w14:textId="2F52C51F" w:rsidR="00F93BCC" w:rsidRPr="00104B28" w:rsidRDefault="00F93BCC" w:rsidP="00AB4ED7">
      <w:pPr>
        <w:pStyle w:val="affffc"/>
        <w:rPr>
          <w:b/>
          <w:color w:val="C7000B"/>
        </w:rPr>
      </w:pPr>
      <w:proofErr w:type="gramStart"/>
      <w:r w:rsidRPr="00104B28">
        <w:rPr>
          <w:b/>
          <w:color w:val="C7000B"/>
        </w:rPr>
        <w:lastRenderedPageBreak/>
        <w:t>ls</w:t>
      </w:r>
      <w:proofErr w:type="gramEnd"/>
    </w:p>
    <w:p w14:paraId="661C1BFE" w14:textId="449DC6F2" w:rsidR="00831D45" w:rsidRPr="00104B25" w:rsidRDefault="00473254" w:rsidP="00186EE6">
      <w:pPr>
        <w:pStyle w:val="1e"/>
        <w:rPr>
          <w:rFonts w:cs="Huawei Sans"/>
        </w:rPr>
      </w:pPr>
      <w:r>
        <w:rPr>
          <w:rFonts w:cs="Huawei Sans"/>
        </w:rPr>
        <w:t>日志文件列表如下。</w:t>
      </w:r>
    </w:p>
    <w:p w14:paraId="68F853C4" w14:textId="77777777" w:rsidR="00F93BCC" w:rsidRPr="00104B25" w:rsidRDefault="00F93BCC" w:rsidP="00AB4ED7">
      <w:pPr>
        <w:pStyle w:val="affffc"/>
      </w:pPr>
      <w:proofErr w:type="gramStart"/>
      <w:r w:rsidRPr="00104B25">
        <w:t>00001000000010000004E  000000010000000100000066</w:t>
      </w:r>
      <w:proofErr w:type="gramEnd"/>
      <w:r w:rsidRPr="00104B25">
        <w:t xml:space="preserve">  00000001000000010000007E</w:t>
      </w:r>
    </w:p>
    <w:p w14:paraId="19B27AA5" w14:textId="77777777" w:rsidR="00F93BCC" w:rsidRPr="00104B25" w:rsidRDefault="00F93BCC" w:rsidP="00AB4ED7">
      <w:pPr>
        <w:pStyle w:val="affffc"/>
      </w:pPr>
      <w:proofErr w:type="gramStart"/>
      <w:r w:rsidRPr="00104B25">
        <w:t>00000001000000010000004F  000000010000000100000067</w:t>
      </w:r>
      <w:proofErr w:type="gramEnd"/>
      <w:r w:rsidRPr="00104B25">
        <w:t xml:space="preserve">  00000001000000010000007F</w:t>
      </w:r>
    </w:p>
    <w:p w14:paraId="6F17C9C1" w14:textId="77777777" w:rsidR="00F93BCC" w:rsidRPr="00104B25" w:rsidRDefault="00F93BCC" w:rsidP="00AB4ED7">
      <w:pPr>
        <w:pStyle w:val="affffc"/>
      </w:pPr>
      <w:proofErr w:type="gramStart"/>
      <w:r w:rsidRPr="00104B25">
        <w:t>000000010000000100000050  000000010000000100000068</w:t>
      </w:r>
      <w:proofErr w:type="gramEnd"/>
      <w:r w:rsidRPr="00104B25">
        <w:t xml:space="preserve">  </w:t>
      </w:r>
    </w:p>
    <w:p w14:paraId="7EA3EBB1" w14:textId="77777777" w:rsidR="00F93BCC" w:rsidRPr="00104B25" w:rsidRDefault="00F93BCC" w:rsidP="00AB4ED7">
      <w:pPr>
        <w:pStyle w:val="affffc"/>
      </w:pPr>
      <w:r w:rsidRPr="00104B25">
        <w:t>……</w:t>
      </w:r>
    </w:p>
    <w:p w14:paraId="7195EBCB" w14:textId="77777777" w:rsidR="00F93BCC" w:rsidRPr="00104B25" w:rsidRDefault="00F93BCC" w:rsidP="00AB4ED7">
      <w:pPr>
        <w:pStyle w:val="affffc"/>
      </w:pPr>
      <w:proofErr w:type="gramStart"/>
      <w:r w:rsidRPr="00104B25">
        <w:t>000000010000000100000063  00000001000000010000007B</w:t>
      </w:r>
      <w:proofErr w:type="gramEnd"/>
      <w:r w:rsidRPr="00104B25">
        <w:t xml:space="preserve">  archive_status</w:t>
      </w:r>
    </w:p>
    <w:p w14:paraId="1F83CCC0" w14:textId="77777777" w:rsidR="00F93BCC" w:rsidRPr="00104B25" w:rsidRDefault="00F93BCC" w:rsidP="00AB4ED7">
      <w:pPr>
        <w:pStyle w:val="affffc"/>
      </w:pPr>
      <w:proofErr w:type="gramStart"/>
      <w:r w:rsidRPr="00104B25">
        <w:t>000000010000000100000064  00000001000000010000007C</w:t>
      </w:r>
      <w:proofErr w:type="gramEnd"/>
    </w:p>
    <w:p w14:paraId="1E529AEC" w14:textId="77777777" w:rsidR="00F93BCC" w:rsidRPr="00104B25" w:rsidRDefault="00F93BCC" w:rsidP="00AB4ED7">
      <w:pPr>
        <w:pStyle w:val="affffc"/>
      </w:pPr>
      <w:proofErr w:type="gramStart"/>
      <w:r w:rsidRPr="00104B25">
        <w:t>000000010000000100000065  00000001000000010000007D</w:t>
      </w:r>
      <w:proofErr w:type="gramEnd"/>
    </w:p>
    <w:p w14:paraId="620E19E9" w14:textId="77777777" w:rsidR="00F93BCC" w:rsidRPr="00104B25" w:rsidRDefault="00F93BCC" w:rsidP="005108BA">
      <w:pPr>
        <w:pStyle w:val="3"/>
        <w:numPr>
          <w:ilvl w:val="2"/>
          <w:numId w:val="4"/>
        </w:numPr>
        <w:rPr>
          <w:rFonts w:ascii="Huawei Sans" w:hAnsi="Huawei Sans" w:cs="Huawei Sans"/>
        </w:rPr>
      </w:pPr>
      <w:bookmarkStart w:id="41" w:name="_Toc81318054"/>
      <w:r w:rsidRPr="00104B25">
        <w:rPr>
          <w:rFonts w:ascii="Huawei Sans" w:hAnsi="Huawei Sans" w:cs="Huawei Sans"/>
        </w:rPr>
        <w:t>性能日志</w:t>
      </w:r>
      <w:bookmarkEnd w:id="41"/>
    </w:p>
    <w:p w14:paraId="5204F91A" w14:textId="09618356" w:rsidR="00F93BCC" w:rsidRPr="00104B25" w:rsidRDefault="00F93BCC" w:rsidP="00186EE6">
      <w:pPr>
        <w:pStyle w:val="1e"/>
        <w:rPr>
          <w:rFonts w:cs="Huawei Sans"/>
        </w:rPr>
      </w:pPr>
      <w:r w:rsidRPr="00104B25">
        <w:rPr>
          <w:rFonts w:cs="Huawei Sans"/>
        </w:rPr>
        <w:t>性能日志主要关注外部资源的访问性能问题。性能日志指的是数据库系统在运行时检测物理资源的运行状态的日志，在对外部资源进行访问时的性能检测，包括磁盘、</w:t>
      </w:r>
      <w:r w:rsidRPr="00104B25">
        <w:rPr>
          <w:rFonts w:cs="Huawei Sans"/>
        </w:rPr>
        <w:t>OBS</w:t>
      </w:r>
      <w:r w:rsidRPr="00104B25">
        <w:rPr>
          <w:rFonts w:cs="Huawei Sans"/>
        </w:rPr>
        <w:t>等外部资源的访问检测信息。在出现性能问题时，可以借助性能日志及时的定位问题发生的原因，能极大地提升问题解决效率。</w:t>
      </w:r>
    </w:p>
    <w:p w14:paraId="23D54525" w14:textId="77777777" w:rsidR="00F93BCC" w:rsidRPr="00104B25" w:rsidRDefault="00F93BCC" w:rsidP="005108BA">
      <w:pPr>
        <w:pStyle w:val="4"/>
        <w:numPr>
          <w:ilvl w:val="3"/>
          <w:numId w:val="4"/>
        </w:numPr>
        <w:spacing w:after="160"/>
        <w:rPr>
          <w:rFonts w:ascii="Huawei Sans" w:hAnsi="Huawei Sans" w:cs="Huawei Sans" w:hint="default"/>
        </w:rPr>
      </w:pPr>
      <w:r w:rsidRPr="00104B25">
        <w:rPr>
          <w:rFonts w:ascii="Huawei Sans" w:hAnsi="Huawei Sans" w:cs="Huawei Sans" w:hint="default"/>
        </w:rPr>
        <w:t>操作步骤</w:t>
      </w:r>
    </w:p>
    <w:p w14:paraId="47CA6918" w14:textId="77777777" w:rsidR="00F93BCC" w:rsidRPr="00104B25" w:rsidRDefault="00F93BCC" w:rsidP="00061C9F">
      <w:pPr>
        <w:pStyle w:val="30"/>
        <w:rPr>
          <w:rFonts w:hint="eastAsia"/>
        </w:rPr>
      </w:pPr>
      <w:r w:rsidRPr="00104B25">
        <w:t>以操作系统用户</w:t>
      </w:r>
      <w:r w:rsidRPr="00104B25">
        <w:t>omm</w:t>
      </w:r>
      <w:r w:rsidRPr="00104B25">
        <w:t>登录数据库主节点。</w:t>
      </w:r>
    </w:p>
    <w:p w14:paraId="3B2E9097" w14:textId="77777777" w:rsidR="00F93BCC" w:rsidRPr="00104B28" w:rsidRDefault="00F93BCC" w:rsidP="00AB4ED7">
      <w:pPr>
        <w:pStyle w:val="affffc"/>
        <w:rPr>
          <w:b/>
          <w:color w:val="C7000B"/>
        </w:rPr>
      </w:pPr>
      <w:proofErr w:type="gramStart"/>
      <w:r w:rsidRPr="00104B28">
        <w:rPr>
          <w:b/>
          <w:color w:val="C7000B"/>
        </w:rPr>
        <w:t>su</w:t>
      </w:r>
      <w:proofErr w:type="gramEnd"/>
      <w:r w:rsidRPr="00104B28">
        <w:rPr>
          <w:b/>
          <w:color w:val="C7000B"/>
        </w:rPr>
        <w:t xml:space="preserve"> - omm</w:t>
      </w:r>
    </w:p>
    <w:p w14:paraId="22216204" w14:textId="63B7022E" w:rsidR="00BC4E5C" w:rsidRDefault="00BC4E5C" w:rsidP="00061C9F">
      <w:pPr>
        <w:pStyle w:val="30"/>
        <w:rPr>
          <w:rFonts w:hint="eastAsia"/>
        </w:rPr>
      </w:pPr>
      <w:r>
        <w:t>切换到</w:t>
      </w:r>
      <w:r>
        <w:rPr>
          <w:rFonts w:cs="Huawei Sans"/>
        </w:rPr>
        <w:t>性能</w:t>
      </w:r>
      <w:r w:rsidRPr="00104B25">
        <w:rPr>
          <w:rFonts w:cs="Huawei Sans"/>
        </w:rPr>
        <w:t>日志</w:t>
      </w:r>
      <w:r>
        <w:rPr>
          <w:rFonts w:cs="Huawei Sans"/>
        </w:rPr>
        <w:t>所在的文件夹</w:t>
      </w:r>
      <w:r w:rsidRPr="00104B25">
        <w:t>，查看文件列表的信息</w:t>
      </w:r>
      <w:r>
        <w:rPr>
          <w:rFonts w:cs="Huawei Sans"/>
        </w:rPr>
        <w:t>。</w:t>
      </w:r>
    </w:p>
    <w:p w14:paraId="046DC6A7" w14:textId="217AB41E" w:rsidR="00F93BCC" w:rsidRPr="00104B25" w:rsidRDefault="00F93BCC" w:rsidP="00BC4E5C">
      <w:pPr>
        <w:pStyle w:val="1e"/>
      </w:pPr>
      <w:r w:rsidRPr="00104B25">
        <w:t>数据库节点的性能日志目录在</w:t>
      </w:r>
      <w:r w:rsidR="00DF4F08">
        <w:t>＂</w:t>
      </w:r>
      <w:r w:rsidRPr="00104B25">
        <w:t>$GAUSSLOG/gs_profile</w:t>
      </w:r>
      <w:r w:rsidR="00DF4F08">
        <w:t>＂</w:t>
      </w:r>
      <w:r w:rsidRPr="00104B25">
        <w:t>中各自对应的目录下</w:t>
      </w:r>
      <w:r w:rsidRPr="00104B25">
        <w:t xml:space="preserve">, </w:t>
      </w:r>
      <w:r w:rsidRPr="00104B25">
        <w:t>其中</w:t>
      </w:r>
      <w:r w:rsidRPr="00104B25">
        <w:t>$GAUSSLOG</w:t>
      </w:r>
      <w:r w:rsidRPr="00104B25">
        <w:t>默认为</w:t>
      </w:r>
      <w:r w:rsidR="00DF4F08">
        <w:t>＂</w:t>
      </w:r>
      <w:r w:rsidRPr="00104B25">
        <w:t>/var/log/gaussdb/</w:t>
      </w:r>
      <w:r w:rsidRPr="00104B25">
        <w:t>用户名</w:t>
      </w:r>
      <w:r w:rsidR="00DF4F08">
        <w:t>＂</w:t>
      </w:r>
      <w:r w:rsidRPr="00104B25">
        <w:t>，</w:t>
      </w:r>
      <w:r w:rsidRPr="00104B25">
        <w:t xml:space="preserve"> </w:t>
      </w:r>
      <w:r w:rsidRPr="00104B25">
        <w:t>当前场景下用户名为</w:t>
      </w:r>
      <w:r w:rsidR="00DF4F08">
        <w:t>＂</w:t>
      </w:r>
      <w:r w:rsidRPr="00104B25">
        <w:t>omm</w:t>
      </w:r>
      <w:r w:rsidR="00DF4F08">
        <w:t>＂</w:t>
      </w:r>
      <w:r w:rsidRPr="00104B25">
        <w:t>。</w:t>
      </w:r>
      <w:r w:rsidR="00BC4E5C" w:rsidRPr="00104B25">
        <w:rPr>
          <w:rFonts w:hint="eastAsia"/>
        </w:rPr>
        <w:t xml:space="preserve"> </w:t>
      </w:r>
    </w:p>
    <w:p w14:paraId="026AA753" w14:textId="0AE1A893" w:rsidR="00F93BCC" w:rsidRPr="00104B28" w:rsidRDefault="00F93BCC" w:rsidP="00AB4ED7">
      <w:pPr>
        <w:pStyle w:val="affffc"/>
        <w:rPr>
          <w:b/>
          <w:color w:val="C7000B"/>
        </w:rPr>
      </w:pPr>
      <w:proofErr w:type="gramStart"/>
      <w:r w:rsidRPr="00104B28">
        <w:rPr>
          <w:b/>
          <w:color w:val="C7000B"/>
        </w:rPr>
        <w:t>cd</w:t>
      </w:r>
      <w:proofErr w:type="gramEnd"/>
      <w:r w:rsidRPr="00104B28">
        <w:rPr>
          <w:b/>
          <w:color w:val="C7000B"/>
        </w:rPr>
        <w:t xml:space="preserve"> /var/log/gaussdb/omm/gs_profile/</w:t>
      </w:r>
    </w:p>
    <w:p w14:paraId="50A1C689" w14:textId="167F909A" w:rsidR="00F93BCC" w:rsidRPr="00104B28" w:rsidRDefault="00F93BCC" w:rsidP="00AB4ED7">
      <w:pPr>
        <w:pStyle w:val="affffc"/>
        <w:rPr>
          <w:b/>
          <w:color w:val="C7000B"/>
        </w:rPr>
      </w:pPr>
      <w:proofErr w:type="gramStart"/>
      <w:r w:rsidRPr="00104B28">
        <w:rPr>
          <w:b/>
          <w:color w:val="C7000B"/>
        </w:rPr>
        <w:t>ls</w:t>
      </w:r>
      <w:proofErr w:type="gramEnd"/>
    </w:p>
    <w:p w14:paraId="694A5621" w14:textId="77777777" w:rsidR="00F93BCC" w:rsidRPr="00104B25" w:rsidRDefault="00F93BCC" w:rsidP="00AB4ED7">
      <w:pPr>
        <w:pStyle w:val="affffc"/>
      </w:pPr>
      <w:r w:rsidRPr="00104B25">
        <w:t>dn_6001</w:t>
      </w:r>
    </w:p>
    <w:p w14:paraId="36DB194C" w14:textId="5C25EE78" w:rsidR="00147B3C" w:rsidRPr="00104B25" w:rsidRDefault="00147B3C" w:rsidP="00186EE6">
      <w:pPr>
        <w:pStyle w:val="1e"/>
        <w:rPr>
          <w:rFonts w:cs="Huawei Sans"/>
        </w:rPr>
      </w:pPr>
      <w:r w:rsidRPr="00104B25">
        <w:rPr>
          <w:rFonts w:cs="Huawei Sans"/>
        </w:rPr>
        <w:t>切换到</w:t>
      </w:r>
      <w:r w:rsidRPr="00104B25">
        <w:rPr>
          <w:rFonts w:cs="Huawei Sans"/>
        </w:rPr>
        <w:t>dn_6001</w:t>
      </w:r>
      <w:r w:rsidRPr="00104B25">
        <w:rPr>
          <w:rFonts w:cs="Huawei Sans"/>
        </w:rPr>
        <w:t>文件夹</w:t>
      </w:r>
      <w:r w:rsidR="00104B25">
        <w:rPr>
          <w:rFonts w:cs="Huawei Sans" w:hint="eastAsia"/>
        </w:rPr>
        <w:t>。</w:t>
      </w:r>
    </w:p>
    <w:p w14:paraId="63D71118" w14:textId="56E5FC10" w:rsidR="00F93BCC" w:rsidRPr="00104B28" w:rsidRDefault="00F93BCC" w:rsidP="00AB4ED7">
      <w:pPr>
        <w:pStyle w:val="affffc"/>
        <w:rPr>
          <w:b/>
          <w:color w:val="C7000B"/>
        </w:rPr>
      </w:pPr>
      <w:proofErr w:type="gramStart"/>
      <w:r w:rsidRPr="00104B28">
        <w:rPr>
          <w:b/>
          <w:color w:val="C7000B"/>
        </w:rPr>
        <w:t>cd</w:t>
      </w:r>
      <w:proofErr w:type="gramEnd"/>
      <w:r w:rsidRPr="00104B28">
        <w:rPr>
          <w:b/>
          <w:color w:val="C7000B"/>
        </w:rPr>
        <w:t xml:space="preserve"> dn_6001</w:t>
      </w:r>
    </w:p>
    <w:p w14:paraId="4CB7AF24" w14:textId="490153D0" w:rsidR="00F93BCC" w:rsidRPr="00104B28" w:rsidRDefault="00F93BCC" w:rsidP="00AB4ED7">
      <w:pPr>
        <w:pStyle w:val="affffc"/>
        <w:rPr>
          <w:b/>
          <w:color w:val="C7000B"/>
        </w:rPr>
      </w:pPr>
      <w:proofErr w:type="gramStart"/>
      <w:r w:rsidRPr="00104B28">
        <w:rPr>
          <w:b/>
          <w:color w:val="C7000B"/>
        </w:rPr>
        <w:t>ls</w:t>
      </w:r>
      <w:proofErr w:type="gramEnd"/>
      <w:r w:rsidRPr="00104B28">
        <w:rPr>
          <w:b/>
          <w:color w:val="C7000B"/>
        </w:rPr>
        <w:t xml:space="preserve"> </w:t>
      </w:r>
      <w:r w:rsidR="00147B3C" w:rsidRPr="00104B28">
        <w:rPr>
          <w:b/>
          <w:color w:val="C7000B"/>
        </w:rPr>
        <w:t>–</w:t>
      </w:r>
      <w:r w:rsidRPr="00104B28">
        <w:rPr>
          <w:b/>
          <w:color w:val="C7000B"/>
        </w:rPr>
        <w:t>h</w:t>
      </w:r>
    </w:p>
    <w:p w14:paraId="678F5E5D" w14:textId="363A62E3" w:rsidR="00147B3C" w:rsidRPr="00104B25" w:rsidRDefault="00147B3C" w:rsidP="00186EE6">
      <w:pPr>
        <w:pStyle w:val="1e"/>
        <w:rPr>
          <w:rFonts w:cs="Huawei Sans"/>
        </w:rPr>
      </w:pPr>
      <w:r w:rsidRPr="00104B25">
        <w:rPr>
          <w:rFonts w:cs="Huawei Sans"/>
        </w:rPr>
        <w:t>性能日志内容显示如下</w:t>
      </w:r>
      <w:r w:rsidRPr="00104B25">
        <w:rPr>
          <w:rFonts w:cs="Huawei Sans"/>
        </w:rPr>
        <w:t>:</w:t>
      </w:r>
    </w:p>
    <w:p w14:paraId="3DC6E7B9" w14:textId="77777777" w:rsidR="00F93BCC" w:rsidRPr="00104B25" w:rsidRDefault="00F93BCC" w:rsidP="00AB4ED7">
      <w:pPr>
        <w:pStyle w:val="affffc"/>
      </w:pPr>
      <w:proofErr w:type="gramStart"/>
      <w:r w:rsidRPr="00104B25">
        <w:t>total</w:t>
      </w:r>
      <w:proofErr w:type="gramEnd"/>
      <w:r w:rsidRPr="00104B25">
        <w:t xml:space="preserve"> 4.0K</w:t>
      </w:r>
    </w:p>
    <w:p w14:paraId="12B4706A" w14:textId="77777777" w:rsidR="00F93BCC" w:rsidRPr="00104B25" w:rsidRDefault="00F93BCC" w:rsidP="00AB4ED7">
      <w:pPr>
        <w:pStyle w:val="affffc"/>
      </w:pPr>
      <w:r w:rsidRPr="00104B25">
        <w:t>-</w:t>
      </w:r>
      <w:proofErr w:type="gramStart"/>
      <w:r w:rsidRPr="00104B25">
        <w:t>rw</w:t>
      </w:r>
      <w:proofErr w:type="gramEnd"/>
      <w:r w:rsidRPr="00104B25">
        <w:t>------- 1 omm dbgrp  0 Jul 21 17:07 postgresql-2020-07-21_170715.prf</w:t>
      </w:r>
    </w:p>
    <w:p w14:paraId="2F493B92" w14:textId="77777777" w:rsidR="00F93BCC" w:rsidRPr="00104B25" w:rsidRDefault="00F93BCC" w:rsidP="00AB4ED7">
      <w:pPr>
        <w:pStyle w:val="affffc"/>
      </w:pPr>
      <w:r w:rsidRPr="00104B25">
        <w:t>-</w:t>
      </w:r>
      <w:proofErr w:type="gramStart"/>
      <w:r w:rsidRPr="00104B25">
        <w:t>rw</w:t>
      </w:r>
      <w:proofErr w:type="gramEnd"/>
      <w:r w:rsidRPr="00104B25">
        <w:t>------- 1 omm dbgrp  0 Jul 21 17:44 postgresql-2020-07-21_174440.prf</w:t>
      </w:r>
    </w:p>
    <w:p w14:paraId="277F1832" w14:textId="77777777" w:rsidR="00F93BCC" w:rsidRPr="00104B25" w:rsidRDefault="00F93BCC" w:rsidP="00AB4ED7">
      <w:pPr>
        <w:pStyle w:val="affffc"/>
      </w:pPr>
      <w:r w:rsidRPr="00104B25">
        <w:t>-</w:t>
      </w:r>
      <w:proofErr w:type="gramStart"/>
      <w:r w:rsidRPr="00104B25">
        <w:t>rw</w:t>
      </w:r>
      <w:proofErr w:type="gramEnd"/>
      <w:r w:rsidRPr="00104B25">
        <w:t>------- 1 omm dbgrp  0 Jul 22 10:25 postgresql-2020-07-22_102526.prf</w:t>
      </w:r>
    </w:p>
    <w:p w14:paraId="51D00CEE" w14:textId="77777777" w:rsidR="00F93BCC" w:rsidRPr="00104B25" w:rsidRDefault="00F93BCC" w:rsidP="00AB4ED7">
      <w:pPr>
        <w:pStyle w:val="affffc"/>
      </w:pPr>
      <w:r w:rsidRPr="00104B25">
        <w:t>-</w:t>
      </w:r>
      <w:proofErr w:type="gramStart"/>
      <w:r w:rsidRPr="00104B25">
        <w:t>rw</w:t>
      </w:r>
      <w:proofErr w:type="gramEnd"/>
      <w:r w:rsidRPr="00104B25">
        <w:t>------- 1 omm dbgrp  0 Jul 23 14:05 postgresql-2020-07-23_140520.prf</w:t>
      </w:r>
    </w:p>
    <w:p w14:paraId="358CED57" w14:textId="77777777" w:rsidR="00F93BCC" w:rsidRPr="00104B25" w:rsidRDefault="00F93BCC" w:rsidP="00AB4ED7">
      <w:pPr>
        <w:pStyle w:val="affffc"/>
      </w:pPr>
      <w:r w:rsidRPr="00104B25">
        <w:t>-</w:t>
      </w:r>
      <w:proofErr w:type="gramStart"/>
      <w:r w:rsidRPr="00104B25">
        <w:t>rw</w:t>
      </w:r>
      <w:proofErr w:type="gramEnd"/>
      <w:r w:rsidRPr="00104B25">
        <w:t>------- 1 omm dbgrp  0 Jul 23 14:29 postgresql-2020-07-23_142946.prf</w:t>
      </w:r>
    </w:p>
    <w:p w14:paraId="7A79E523" w14:textId="77777777" w:rsidR="00F93BCC" w:rsidRPr="00104B25" w:rsidRDefault="00F93BCC" w:rsidP="00AB4ED7">
      <w:pPr>
        <w:pStyle w:val="affffc"/>
      </w:pPr>
      <w:r w:rsidRPr="00104B25">
        <w:t>-</w:t>
      </w:r>
      <w:proofErr w:type="gramStart"/>
      <w:r w:rsidRPr="00104B25">
        <w:t>rw</w:t>
      </w:r>
      <w:proofErr w:type="gramEnd"/>
      <w:r w:rsidRPr="00104B25">
        <w:t>------- 1 omm dbgrp  0 Jul 23 14:52 postgresql-2020-07-23_145207.prf</w:t>
      </w:r>
    </w:p>
    <w:p w14:paraId="31587B4F" w14:textId="77777777" w:rsidR="00F93BCC" w:rsidRPr="00104B25" w:rsidRDefault="00F93BCC" w:rsidP="00AB4ED7">
      <w:pPr>
        <w:pStyle w:val="affffc"/>
      </w:pPr>
      <w:r w:rsidRPr="00104B25">
        <w:t>-</w:t>
      </w:r>
      <w:proofErr w:type="gramStart"/>
      <w:r w:rsidRPr="00104B25">
        <w:t>rw</w:t>
      </w:r>
      <w:proofErr w:type="gramEnd"/>
      <w:r w:rsidRPr="00104B25">
        <w:t>------- 1 omm dbgrp  0 Jul 23 16:07 postgresql-2020-07-23_160709.prf</w:t>
      </w:r>
    </w:p>
    <w:p w14:paraId="2A7F4876" w14:textId="77777777" w:rsidR="00F93BCC" w:rsidRPr="00104B25" w:rsidRDefault="00F93BCC" w:rsidP="00AB4ED7">
      <w:pPr>
        <w:pStyle w:val="affffc"/>
      </w:pPr>
      <w:r w:rsidRPr="00104B25">
        <w:t>-</w:t>
      </w:r>
      <w:proofErr w:type="gramStart"/>
      <w:r w:rsidRPr="00104B25">
        <w:t>rw</w:t>
      </w:r>
      <w:proofErr w:type="gramEnd"/>
      <w:r w:rsidRPr="00104B25">
        <w:t>------- 1 omm dbgrp  0 Jul 23 16:23 postgresql-2020-07-23_162357.prf</w:t>
      </w:r>
    </w:p>
    <w:p w14:paraId="700BAAA2" w14:textId="77777777" w:rsidR="00F93BCC" w:rsidRPr="00104B25" w:rsidRDefault="00F93BCC" w:rsidP="00AB4ED7">
      <w:pPr>
        <w:pStyle w:val="affffc"/>
      </w:pPr>
      <w:r w:rsidRPr="00104B25">
        <w:t>-</w:t>
      </w:r>
      <w:proofErr w:type="gramStart"/>
      <w:r w:rsidRPr="00104B25">
        <w:t>rw</w:t>
      </w:r>
      <w:proofErr w:type="gramEnd"/>
      <w:r w:rsidRPr="00104B25">
        <w:t>------- 1 omm dbgrp 48 Jul 25 00:00 postgresql-2020-07-24_103226.prf</w:t>
      </w:r>
    </w:p>
    <w:p w14:paraId="0A9E0BE8" w14:textId="77777777" w:rsidR="00F93BCC" w:rsidRPr="00104B25" w:rsidRDefault="00F93BCC" w:rsidP="00AB4ED7">
      <w:pPr>
        <w:pStyle w:val="affffc"/>
      </w:pPr>
      <w:r w:rsidRPr="00104B25">
        <w:t>-</w:t>
      </w:r>
      <w:proofErr w:type="gramStart"/>
      <w:r w:rsidRPr="00104B25">
        <w:t>rw</w:t>
      </w:r>
      <w:proofErr w:type="gramEnd"/>
      <w:r w:rsidRPr="00104B25">
        <w:t>------- 1 omm dbgrp  0 Jul 25 00:00 postgresql-2020-07-25_000000.prf</w:t>
      </w:r>
    </w:p>
    <w:p w14:paraId="63FC69AD" w14:textId="77777777" w:rsidR="00A66761" w:rsidRDefault="00A66761" w:rsidP="00A66761">
      <w:pPr>
        <w:pStyle w:val="1e"/>
      </w:pPr>
      <w:r>
        <w:rPr>
          <w:rFonts w:hint="eastAsia"/>
        </w:rPr>
        <w:lastRenderedPageBreak/>
        <w:t>说明：</w:t>
      </w:r>
    </w:p>
    <w:p w14:paraId="656EF2E1" w14:textId="77777777" w:rsidR="00A66761" w:rsidRDefault="00A66761" w:rsidP="00A66761">
      <w:pPr>
        <w:pStyle w:val="4a"/>
        <w:rPr>
          <w:rFonts w:hint="eastAsia"/>
        </w:rPr>
      </w:pPr>
      <w:r>
        <w:rPr>
          <w:rFonts w:hint="eastAsia"/>
        </w:rPr>
        <w:t>性能日志主要监控三种资源访问：磁盘、</w:t>
      </w:r>
      <w:r>
        <w:t>OBS</w:t>
      </w:r>
      <w:r>
        <w:t>、</w:t>
      </w:r>
      <w:r>
        <w:t>Hadoop</w:t>
      </w:r>
      <w:r>
        <w:t>。</w:t>
      </w:r>
      <w:r>
        <w:t>openGauss</w:t>
      </w:r>
      <w:r>
        <w:t>不支持</w:t>
      </w:r>
      <w:r>
        <w:t>OBS</w:t>
      </w:r>
      <w:r>
        <w:t>、</w:t>
      </w:r>
      <w:r>
        <w:t>Hadoop</w:t>
      </w:r>
      <w:r>
        <w:t>，所以只有磁盘访问的监控信息。</w:t>
      </w:r>
    </w:p>
    <w:p w14:paraId="6C688431" w14:textId="77777777" w:rsidR="00A66761" w:rsidRDefault="00A66761" w:rsidP="00A66761">
      <w:pPr>
        <w:pStyle w:val="4a"/>
        <w:rPr>
          <w:rFonts w:hint="eastAsia"/>
        </w:rPr>
      </w:pPr>
      <w:r>
        <w:rPr>
          <w:rFonts w:hint="eastAsia"/>
        </w:rPr>
        <w:t>磁盘监控的访问信息主要在磁盘文件</w:t>
      </w:r>
      <w:r>
        <w:t>IO</w:t>
      </w:r>
      <w:r>
        <w:t>读写的时候进行统计。比如拷贝文件时的读文件</w:t>
      </w:r>
      <w:r>
        <w:t>IO</w:t>
      </w:r>
      <w:r>
        <w:t>，正常</w:t>
      </w:r>
      <w:r>
        <w:t>SQL</w:t>
      </w:r>
      <w:r>
        <w:t>执行时访问</w:t>
      </w:r>
      <w:r>
        <w:t>OS</w:t>
      </w:r>
      <w:r>
        <w:t>表文件的</w:t>
      </w:r>
      <w:r>
        <w:t>pread</w:t>
      </w:r>
      <w:r>
        <w:t>系统调用。</w:t>
      </w:r>
    </w:p>
    <w:p w14:paraId="4917DB39" w14:textId="77777777" w:rsidR="002F5DC3" w:rsidRDefault="00A66761" w:rsidP="00A66761">
      <w:pPr>
        <w:pStyle w:val="4a"/>
        <w:rPr>
          <w:rFonts w:hint="eastAsia"/>
        </w:rPr>
      </w:pPr>
      <w:r>
        <w:rPr>
          <w:rFonts w:hint="eastAsia"/>
        </w:rPr>
        <w:t>性能日志进行收集的配置：</w:t>
      </w:r>
    </w:p>
    <w:p w14:paraId="05F21EF9" w14:textId="4CC4E98D" w:rsidR="002F5DC3" w:rsidRDefault="00A66761" w:rsidP="002F5DC3">
      <w:pPr>
        <w:pStyle w:val="4a"/>
        <w:numPr>
          <w:ilvl w:val="6"/>
          <w:numId w:val="6"/>
        </w:numPr>
        <w:rPr>
          <w:rFonts w:hint="eastAsia"/>
        </w:rPr>
      </w:pPr>
      <w:r>
        <w:t>logging_collector</w:t>
      </w:r>
      <w:r w:rsidR="002F5DC3">
        <w:rPr>
          <w:rFonts w:hint="eastAsia"/>
        </w:rPr>
        <w:t>：</w:t>
      </w:r>
      <w:r>
        <w:t>是否进行日志收集</w:t>
      </w:r>
      <w:r>
        <w:rPr>
          <w:rFonts w:hint="eastAsia"/>
        </w:rPr>
        <w:t>；</w:t>
      </w:r>
    </w:p>
    <w:p w14:paraId="35862D93" w14:textId="254A0C64" w:rsidR="002F5DC3" w:rsidRDefault="00A66761" w:rsidP="002F5DC3">
      <w:pPr>
        <w:pStyle w:val="4a"/>
        <w:numPr>
          <w:ilvl w:val="6"/>
          <w:numId w:val="6"/>
        </w:numPr>
        <w:rPr>
          <w:rFonts w:hint="eastAsia"/>
        </w:rPr>
      </w:pPr>
      <w:r>
        <w:t>plog_merge_age</w:t>
      </w:r>
      <w:r w:rsidR="002F5DC3">
        <w:rPr>
          <w:rFonts w:hint="eastAsia"/>
        </w:rPr>
        <w:t>：</w:t>
      </w:r>
      <w:r>
        <w:t>多久进行一次性能日志汇聚，单位毫秒</w:t>
      </w:r>
      <w:r w:rsidR="00C24F37">
        <w:rPr>
          <w:rFonts w:hint="eastAsia"/>
        </w:rPr>
        <w:t>；</w:t>
      </w:r>
    </w:p>
    <w:p w14:paraId="00A43F92" w14:textId="0B8332C2" w:rsidR="00A66761" w:rsidRDefault="00A66761" w:rsidP="002F5DC3">
      <w:pPr>
        <w:pStyle w:val="4a"/>
        <w:numPr>
          <w:ilvl w:val="6"/>
          <w:numId w:val="6"/>
        </w:numPr>
        <w:rPr>
          <w:rFonts w:hint="eastAsia"/>
        </w:rPr>
      </w:pPr>
      <w:r>
        <w:t>logging_collector</w:t>
      </w:r>
      <w:r w:rsidR="002F5DC3">
        <w:rPr>
          <w:rFonts w:hint="eastAsia"/>
        </w:rPr>
        <w:t>：</w:t>
      </w:r>
      <w:r>
        <w:t>参数为</w:t>
      </w:r>
      <w:r>
        <w:t>on</w:t>
      </w:r>
      <w:r>
        <w:t>，且</w:t>
      </w:r>
      <w:r>
        <w:t>plog_merge_age</w:t>
      </w:r>
      <w:r>
        <w:t>大于</w:t>
      </w:r>
      <w:r>
        <w:t>0</w:t>
      </w:r>
      <w:r>
        <w:t>，且是主机正常运行中，恢复过程不进行性能收集。</w:t>
      </w:r>
    </w:p>
    <w:p w14:paraId="38276994" w14:textId="77777777" w:rsidR="00A66761" w:rsidRDefault="00A66761" w:rsidP="00A66761">
      <w:pPr>
        <w:pStyle w:val="4a"/>
        <w:rPr>
          <w:rFonts w:hint="eastAsia"/>
        </w:rPr>
      </w:pPr>
      <w:r>
        <w:rPr>
          <w:rFonts w:hint="eastAsia"/>
        </w:rPr>
        <w:t>通过工具</w:t>
      </w:r>
      <w:r>
        <w:t>gs_log</w:t>
      </w:r>
      <w:r>
        <w:t>导出文件进行查看。</w:t>
      </w:r>
    </w:p>
    <w:p w14:paraId="78F06A84" w14:textId="7C7126D6" w:rsidR="00104B25" w:rsidRDefault="00104B25" w:rsidP="00104B25">
      <w:pPr>
        <w:pStyle w:val="1e"/>
      </w:pPr>
      <w:r>
        <w:t>本实验结束</w:t>
      </w:r>
      <w:r>
        <w:rPr>
          <w:rFonts w:hint="eastAsia"/>
        </w:rPr>
        <w:t>。</w:t>
      </w:r>
    </w:p>
    <w:p w14:paraId="02F77363" w14:textId="6A579327" w:rsidR="003231B9" w:rsidRDefault="003231B9">
      <w:pPr>
        <w:topLinePunct w:val="0"/>
        <w:adjustRightInd/>
        <w:snapToGrid/>
        <w:spacing w:before="0" w:after="0" w:line="240" w:lineRule="auto"/>
        <w:ind w:left="0"/>
        <w:rPr>
          <w:rFonts w:ascii="Huawei Sans" w:eastAsia="方正兰亭黑简体" w:hAnsi="Huawei Sans"/>
          <w:sz w:val="21"/>
        </w:rPr>
      </w:pPr>
      <w:r>
        <w:br w:type="page"/>
      </w:r>
    </w:p>
    <w:p w14:paraId="4FA1CBD8" w14:textId="77777777" w:rsidR="003231B9" w:rsidRDefault="003231B9" w:rsidP="000403C0">
      <w:pPr>
        <w:pStyle w:val="1"/>
        <w:numPr>
          <w:ilvl w:val="0"/>
          <w:numId w:val="0"/>
        </w:numPr>
        <w:ind w:right="442"/>
        <w:rPr>
          <w:rFonts w:hint="eastAsia"/>
        </w:rPr>
      </w:pPr>
      <w:bookmarkStart w:id="42" w:name="_Toc51141513"/>
      <w:bookmarkStart w:id="43" w:name="_Toc51148690"/>
      <w:bookmarkStart w:id="44" w:name="_Toc81318055"/>
      <w:bookmarkStart w:id="45" w:name="_附录一：Linux操作系统相关命令"/>
      <w:bookmarkStart w:id="46" w:name="_GoBack"/>
      <w:bookmarkEnd w:id="45"/>
      <w:r>
        <w:lastRenderedPageBreak/>
        <w:t>附录</w:t>
      </w:r>
      <w:bookmarkEnd w:id="46"/>
      <w:r>
        <w:t>一</w:t>
      </w:r>
      <w:r>
        <w:rPr>
          <w:rFonts w:hint="eastAsia"/>
        </w:rPr>
        <w:t>：</w:t>
      </w:r>
      <w:r>
        <w:t>Linux</w:t>
      </w:r>
      <w:r>
        <w:t>操作系统相关命令</w:t>
      </w:r>
      <w:bookmarkEnd w:id="42"/>
      <w:bookmarkEnd w:id="43"/>
      <w:bookmarkEnd w:id="44"/>
    </w:p>
    <w:p w14:paraId="0D1609D2" w14:textId="77777777" w:rsidR="003231B9" w:rsidRPr="009C03D2" w:rsidRDefault="003231B9" w:rsidP="003231B9">
      <w:pPr>
        <w:pStyle w:val="1e"/>
      </w:pPr>
      <w:r w:rsidRPr="009C03D2">
        <w:t>Linux</w:t>
      </w:r>
      <w:r w:rsidRPr="009C03D2">
        <w:t>中的命令格式为：</w:t>
      </w:r>
      <w:r w:rsidRPr="009C03D2">
        <w:t xml:space="preserve">command [options] [arguments] </w:t>
      </w:r>
      <w:r w:rsidRPr="009C03D2">
        <w:t>中括号表示可选的，即有些命令不需要选项也不需要参数，但有的命令在运行时需要多个选项或参数。</w:t>
      </w:r>
    </w:p>
    <w:p w14:paraId="2183636E" w14:textId="77777777" w:rsidR="003231B9" w:rsidRPr="009C03D2" w:rsidRDefault="003231B9" w:rsidP="003231B9">
      <w:pPr>
        <w:pStyle w:val="4a"/>
        <w:numPr>
          <w:ilvl w:val="0"/>
          <w:numId w:val="19"/>
        </w:numPr>
        <w:rPr>
          <w:rFonts w:hint="eastAsia"/>
        </w:rPr>
      </w:pPr>
      <w:r w:rsidRPr="009C03D2">
        <w:t>options(</w:t>
      </w:r>
      <w:r w:rsidRPr="009C03D2">
        <w:t>选项</w:t>
      </w:r>
      <w:r w:rsidRPr="009C03D2">
        <w:t>)</w:t>
      </w:r>
      <w:r w:rsidRPr="009C03D2">
        <w:t>：选项是调整命令执行行为的开关，选项的不同决定了命令的显示结果不同。</w:t>
      </w:r>
    </w:p>
    <w:p w14:paraId="4770C1FC" w14:textId="77777777" w:rsidR="00E77343" w:rsidRPr="009C03D2" w:rsidRDefault="003231B9" w:rsidP="00E77343">
      <w:pPr>
        <w:pStyle w:val="4a"/>
        <w:numPr>
          <w:ilvl w:val="0"/>
          <w:numId w:val="18"/>
        </w:numPr>
        <w:ind w:left="1441"/>
        <w:rPr>
          <w:rFonts w:hint="eastAsia"/>
        </w:rPr>
      </w:pPr>
      <w:r w:rsidRPr="009C03D2">
        <w:t>agruments</w:t>
      </w:r>
      <w:r>
        <w:rPr>
          <w:rFonts w:hint="eastAsia"/>
        </w:rPr>
        <w:t>(</w:t>
      </w:r>
      <w:r>
        <w:t>参数</w:t>
      </w:r>
      <w:r>
        <w:rPr>
          <w:rFonts w:hint="eastAsia"/>
        </w:rPr>
        <w:t>)</w:t>
      </w:r>
      <w:r w:rsidRPr="009C03D2">
        <w:t>：参数是</w:t>
      </w:r>
      <w:proofErr w:type="gramStart"/>
      <w:r w:rsidRPr="009C03D2">
        <w:t>指命令</w:t>
      </w:r>
      <w:proofErr w:type="gramEnd"/>
      <w:r w:rsidRPr="009C03D2">
        <w:t>的作用对象。</w:t>
      </w:r>
    </w:p>
    <w:p w14:paraId="4BCECE04" w14:textId="77777777" w:rsidR="00E77343" w:rsidRPr="009C03D2" w:rsidRDefault="00E77343" w:rsidP="00E77343">
      <w:pPr>
        <w:pStyle w:val="2"/>
        <w:numPr>
          <w:ilvl w:val="1"/>
          <w:numId w:val="4"/>
        </w:numPr>
        <w:rPr>
          <w:rFonts w:ascii="Huawei Sans" w:hAnsi="Huawei Sans" w:cs="Huawei Sans"/>
        </w:rPr>
      </w:pPr>
      <w:bookmarkStart w:id="47" w:name="_Toc51057483"/>
      <w:bookmarkStart w:id="48" w:name="_Toc51141514"/>
      <w:bookmarkStart w:id="49" w:name="_Toc51330010"/>
      <w:bookmarkStart w:id="50" w:name="_Toc53415138"/>
      <w:bookmarkStart w:id="51" w:name="_Toc65486988"/>
      <w:bookmarkStart w:id="52" w:name="_Toc69742823"/>
      <w:bookmarkStart w:id="53" w:name="_Toc74644315"/>
      <w:bookmarkStart w:id="54" w:name="_Toc78182508"/>
      <w:bookmarkStart w:id="55" w:name="_Toc78277400"/>
      <w:bookmarkStart w:id="56" w:name="_Toc81318056"/>
      <w:r w:rsidRPr="009C03D2">
        <w:rPr>
          <w:rFonts w:ascii="Huawei Sans" w:hAnsi="Huawei Sans" w:cs="Huawei Sans"/>
        </w:rPr>
        <w:t>vi/vim</w:t>
      </w:r>
      <w:bookmarkEnd w:id="47"/>
      <w:bookmarkEnd w:id="48"/>
      <w:bookmarkEnd w:id="49"/>
      <w:bookmarkEnd w:id="50"/>
      <w:bookmarkEnd w:id="51"/>
      <w:bookmarkEnd w:id="52"/>
      <w:bookmarkEnd w:id="53"/>
      <w:bookmarkEnd w:id="54"/>
      <w:bookmarkEnd w:id="55"/>
      <w:bookmarkEnd w:id="56"/>
    </w:p>
    <w:p w14:paraId="57C257C1" w14:textId="77777777" w:rsidR="00E77343" w:rsidRPr="009C03D2" w:rsidRDefault="00E77343" w:rsidP="00E77343">
      <w:pPr>
        <w:pStyle w:val="1e"/>
      </w:pPr>
      <w:r w:rsidRPr="009C03D2">
        <w:t>文本编辑器，若文件存在则是编辑，若不存在则是创建并编辑文本。</w:t>
      </w:r>
    </w:p>
    <w:p w14:paraId="55AD5AF5" w14:textId="77777777" w:rsidR="00E77343" w:rsidRPr="009C03D2" w:rsidRDefault="00E77343" w:rsidP="00E77343">
      <w:pPr>
        <w:pStyle w:val="1e"/>
      </w:pPr>
      <w:r w:rsidRPr="009C03D2">
        <w:t>命令语法：</w:t>
      </w:r>
    </w:p>
    <w:p w14:paraId="76874CA8" w14:textId="77777777" w:rsidR="00E77343" w:rsidRPr="009C03D2" w:rsidRDefault="00E77343" w:rsidP="00E77343">
      <w:pPr>
        <w:pStyle w:val="affffc"/>
        <w:rPr>
          <w:lang w:eastAsia="zh-CN"/>
        </w:rPr>
      </w:pPr>
      <w:r w:rsidRPr="009C03D2">
        <w:rPr>
          <w:lang w:eastAsia="zh-CN"/>
        </w:rPr>
        <w:t>vim  [</w:t>
      </w:r>
      <w:r w:rsidRPr="009C03D2">
        <w:rPr>
          <w:lang w:eastAsia="zh-CN"/>
        </w:rPr>
        <w:t>参数</w:t>
      </w:r>
      <w:r w:rsidRPr="009C03D2">
        <w:rPr>
          <w:lang w:eastAsia="zh-CN"/>
        </w:rPr>
        <w:t>]</w:t>
      </w:r>
    </w:p>
    <w:p w14:paraId="3F94B933" w14:textId="77777777" w:rsidR="00E77343" w:rsidRPr="009C03D2" w:rsidRDefault="00E77343" w:rsidP="00E77343">
      <w:pPr>
        <w:pStyle w:val="1e"/>
      </w:pPr>
      <w:r w:rsidRPr="009C03D2">
        <w:t>参数说明：</w:t>
      </w:r>
      <w:r>
        <w:rPr>
          <w:rFonts w:hint="eastAsia"/>
        </w:rPr>
        <w:t>可编辑的</w:t>
      </w:r>
      <w:r w:rsidRPr="009C03D2">
        <w:t>文件名。</w:t>
      </w:r>
    </w:p>
    <w:p w14:paraId="4791B038" w14:textId="77777777" w:rsidR="00E77343" w:rsidRPr="009C03D2" w:rsidRDefault="00E77343" w:rsidP="00E77343">
      <w:pPr>
        <w:pStyle w:val="1e"/>
      </w:pPr>
      <w:r w:rsidRPr="009C03D2">
        <w:t>命令示例：</w:t>
      </w:r>
    </w:p>
    <w:p w14:paraId="3B223441" w14:textId="77777777" w:rsidR="00E77343" w:rsidRPr="009C03D2" w:rsidRDefault="00E77343" w:rsidP="00E77343">
      <w:pPr>
        <w:pStyle w:val="4a"/>
        <w:numPr>
          <w:ilvl w:val="0"/>
          <w:numId w:val="18"/>
        </w:numPr>
        <w:ind w:left="1441"/>
        <w:rPr>
          <w:rFonts w:hint="eastAsia"/>
        </w:rPr>
      </w:pPr>
      <w:r w:rsidRPr="009C03D2">
        <w:t>编辑名为</w:t>
      </w:r>
      <w:r w:rsidRPr="009C03D2">
        <w:t>clusterconfig</w:t>
      </w:r>
      <w:r w:rsidRPr="009C03D2">
        <w:t>的</w:t>
      </w:r>
      <w:r w:rsidRPr="009C03D2">
        <w:t>xml</w:t>
      </w:r>
      <w:r w:rsidRPr="009C03D2">
        <w:t>文本</w:t>
      </w:r>
      <w:r>
        <w:rPr>
          <w:rFonts w:hint="eastAsia"/>
        </w:rPr>
        <w:t>。</w:t>
      </w:r>
    </w:p>
    <w:p w14:paraId="2A3B6846" w14:textId="77777777" w:rsidR="00E77343" w:rsidRPr="009C03D2" w:rsidRDefault="00E77343" w:rsidP="00E77343">
      <w:pPr>
        <w:pStyle w:val="affffc"/>
      </w:pPr>
      <w:proofErr w:type="gramStart"/>
      <w:r w:rsidRPr="009C03D2">
        <w:t>vim</w:t>
      </w:r>
      <w:proofErr w:type="gramEnd"/>
      <w:r w:rsidRPr="009C03D2">
        <w:t xml:space="preserve"> clusterconfig.xml</w:t>
      </w:r>
    </w:p>
    <w:p w14:paraId="441C03EC" w14:textId="77777777" w:rsidR="00E77343" w:rsidRPr="009C03D2" w:rsidRDefault="00E77343" w:rsidP="00E77343">
      <w:pPr>
        <w:pStyle w:val="1e"/>
      </w:pPr>
      <w:r w:rsidRPr="009C03D2">
        <w:t>注：</w:t>
      </w:r>
    </w:p>
    <w:p w14:paraId="01CF3AF2" w14:textId="77777777" w:rsidR="00E77343" w:rsidRPr="009C03D2" w:rsidRDefault="00E77343" w:rsidP="00E77343">
      <w:pPr>
        <w:pStyle w:val="1e"/>
      </w:pPr>
      <w:r w:rsidRPr="009C03D2">
        <w:t>vim</w:t>
      </w:r>
      <w:r w:rsidRPr="009C03D2">
        <w:t>编辑器有以下三种模式：</w:t>
      </w:r>
    </w:p>
    <w:p w14:paraId="061510F6" w14:textId="77777777" w:rsidR="00E77343" w:rsidRPr="009C03D2" w:rsidRDefault="00E77343" w:rsidP="00E77343">
      <w:pPr>
        <w:pStyle w:val="4a"/>
        <w:numPr>
          <w:ilvl w:val="0"/>
          <w:numId w:val="18"/>
        </w:numPr>
        <w:ind w:left="1441"/>
        <w:rPr>
          <w:rFonts w:hint="eastAsia"/>
        </w:rPr>
      </w:pPr>
      <w:r w:rsidRPr="009C03D2">
        <w:t>正常模式：其它模式下按</w:t>
      </w:r>
      <w:r w:rsidRPr="009C03D2">
        <w:t>Esc</w:t>
      </w:r>
      <w:r w:rsidRPr="009C03D2">
        <w:t>或</w:t>
      </w:r>
      <w:r w:rsidRPr="009C03D2">
        <w:t>Ctrl+[</w:t>
      </w:r>
      <w:r w:rsidRPr="009C03D2">
        <w:t>进入，左下角显示文件名或为空。</w:t>
      </w:r>
    </w:p>
    <w:p w14:paraId="713865F0" w14:textId="77777777" w:rsidR="00E77343" w:rsidRPr="009C03D2" w:rsidRDefault="00E77343" w:rsidP="00E77343">
      <w:pPr>
        <w:pStyle w:val="4a"/>
        <w:numPr>
          <w:ilvl w:val="0"/>
          <w:numId w:val="18"/>
        </w:numPr>
        <w:ind w:left="1441"/>
        <w:rPr>
          <w:rFonts w:hint="eastAsia"/>
        </w:rPr>
      </w:pPr>
      <w:r w:rsidRPr="009C03D2">
        <w:t>插入模式：正常模式下按</w:t>
      </w:r>
      <w:r w:rsidRPr="009C03D2">
        <w:t>i</w:t>
      </w:r>
      <w:r w:rsidRPr="009C03D2">
        <w:t>键进入，左下角显示</w:t>
      </w:r>
      <w:r w:rsidRPr="009C03D2">
        <w:t>--INSERT--</w:t>
      </w:r>
      <w:r w:rsidRPr="009C03D2">
        <w:t>。</w:t>
      </w:r>
    </w:p>
    <w:p w14:paraId="1BAB9E58" w14:textId="77777777" w:rsidR="00E77343" w:rsidRPr="009C03D2" w:rsidRDefault="00E77343" w:rsidP="00E77343">
      <w:pPr>
        <w:pStyle w:val="4a"/>
        <w:numPr>
          <w:ilvl w:val="0"/>
          <w:numId w:val="18"/>
        </w:numPr>
        <w:ind w:left="1441"/>
        <w:rPr>
          <w:rFonts w:hint="eastAsia"/>
        </w:rPr>
      </w:pPr>
      <w:r w:rsidRPr="009C03D2">
        <w:t>可视模式：正常模式下按</w:t>
      </w:r>
      <w:r w:rsidRPr="009C03D2">
        <w:t>v</w:t>
      </w:r>
      <w:r w:rsidRPr="009C03D2">
        <w:t>键进入，左下角显示</w:t>
      </w:r>
      <w:r w:rsidRPr="009C03D2">
        <w:t>--VISUAL--</w:t>
      </w:r>
      <w:r w:rsidRPr="009C03D2">
        <w:t>。</w:t>
      </w:r>
    </w:p>
    <w:p w14:paraId="21E64B65" w14:textId="77777777" w:rsidR="00E77343" w:rsidRPr="009C03D2" w:rsidRDefault="00E77343" w:rsidP="00E77343">
      <w:pPr>
        <w:pStyle w:val="1e"/>
      </w:pPr>
      <w:r w:rsidRPr="009C03D2">
        <w:t>退出命令（正常模式下）：</w:t>
      </w:r>
    </w:p>
    <w:p w14:paraId="1AE728BA" w14:textId="77777777" w:rsidR="00E77343" w:rsidRPr="009C03D2" w:rsidRDefault="00E77343" w:rsidP="00E77343">
      <w:pPr>
        <w:pStyle w:val="4a"/>
        <w:numPr>
          <w:ilvl w:val="0"/>
          <w:numId w:val="18"/>
        </w:numPr>
        <w:ind w:left="1441"/>
        <w:rPr>
          <w:rFonts w:hint="eastAsia"/>
        </w:rPr>
      </w:pPr>
      <w:r w:rsidRPr="009C03D2">
        <w:t xml:space="preserve">:wq </w:t>
      </w:r>
      <w:r w:rsidRPr="009C03D2">
        <w:t>保存并退出。</w:t>
      </w:r>
    </w:p>
    <w:p w14:paraId="3112228A" w14:textId="77777777" w:rsidR="00E77343" w:rsidRPr="009C03D2" w:rsidRDefault="00E77343" w:rsidP="00E77343">
      <w:pPr>
        <w:pStyle w:val="4a"/>
        <w:numPr>
          <w:ilvl w:val="0"/>
          <w:numId w:val="18"/>
        </w:numPr>
        <w:ind w:left="1441"/>
        <w:rPr>
          <w:rFonts w:hint="eastAsia"/>
        </w:rPr>
      </w:pPr>
      <w:proofErr w:type="gramStart"/>
      <w:r w:rsidRPr="009C03D2">
        <w:t>:q</w:t>
      </w:r>
      <w:proofErr w:type="gramEnd"/>
      <w:r w:rsidRPr="009C03D2">
        <w:t xml:space="preserve">! </w:t>
      </w:r>
      <w:r w:rsidRPr="009C03D2">
        <w:t>强制退出并忽略所有更改。</w:t>
      </w:r>
    </w:p>
    <w:p w14:paraId="1FC3E01A" w14:textId="77777777" w:rsidR="00E77343" w:rsidRPr="009C03D2" w:rsidRDefault="00E77343" w:rsidP="00E77343">
      <w:pPr>
        <w:pStyle w:val="4a"/>
        <w:numPr>
          <w:ilvl w:val="0"/>
          <w:numId w:val="18"/>
        </w:numPr>
        <w:ind w:left="1441"/>
        <w:rPr>
          <w:rFonts w:hint="eastAsia"/>
        </w:rPr>
      </w:pPr>
      <w:proofErr w:type="gramStart"/>
      <w:r w:rsidRPr="009C03D2">
        <w:t>:e</w:t>
      </w:r>
      <w:proofErr w:type="gramEnd"/>
      <w:r w:rsidRPr="009C03D2">
        <w:t xml:space="preserve">! </w:t>
      </w:r>
      <w:r w:rsidRPr="009C03D2">
        <w:t>放弃所有修改，并打开原有文件。</w:t>
      </w:r>
    </w:p>
    <w:p w14:paraId="3879025D" w14:textId="77777777" w:rsidR="00E77343" w:rsidRPr="009C03D2" w:rsidRDefault="00E77343" w:rsidP="00E77343">
      <w:pPr>
        <w:pStyle w:val="2"/>
        <w:numPr>
          <w:ilvl w:val="1"/>
          <w:numId w:val="4"/>
        </w:numPr>
        <w:rPr>
          <w:rFonts w:ascii="Huawei Sans" w:hAnsi="Huawei Sans" w:cs="Huawei Sans"/>
        </w:rPr>
      </w:pPr>
      <w:bookmarkStart w:id="57" w:name="_Toc51057484"/>
      <w:bookmarkStart w:id="58" w:name="_Toc51141515"/>
      <w:bookmarkStart w:id="59" w:name="_Toc51330011"/>
      <w:bookmarkStart w:id="60" w:name="_Toc53415139"/>
      <w:bookmarkStart w:id="61" w:name="_Toc65486989"/>
      <w:bookmarkStart w:id="62" w:name="_Toc69742824"/>
      <w:bookmarkStart w:id="63" w:name="_Toc74644316"/>
      <w:bookmarkStart w:id="64" w:name="_Toc78182509"/>
      <w:bookmarkStart w:id="65" w:name="_Toc78277401"/>
      <w:bookmarkStart w:id="66" w:name="_Toc81318057"/>
      <w:r w:rsidRPr="009C03D2">
        <w:rPr>
          <w:rFonts w:ascii="Huawei Sans" w:hAnsi="Huawei Sans" w:cs="Huawei Sans"/>
        </w:rPr>
        <w:t>cd</w:t>
      </w:r>
      <w:bookmarkEnd w:id="57"/>
      <w:bookmarkEnd w:id="58"/>
      <w:bookmarkEnd w:id="59"/>
      <w:bookmarkEnd w:id="60"/>
      <w:bookmarkEnd w:id="61"/>
      <w:bookmarkEnd w:id="62"/>
      <w:bookmarkEnd w:id="63"/>
      <w:bookmarkEnd w:id="64"/>
      <w:bookmarkEnd w:id="65"/>
      <w:bookmarkEnd w:id="66"/>
    </w:p>
    <w:p w14:paraId="155C771D" w14:textId="77777777" w:rsidR="00E77343" w:rsidRPr="009C03D2" w:rsidRDefault="00E77343" w:rsidP="00E77343">
      <w:pPr>
        <w:pStyle w:val="1e"/>
      </w:pPr>
      <w:r w:rsidRPr="009C03D2">
        <w:t>显示当前目录的名称，或切换当前的目录（打开指定目录）。</w:t>
      </w:r>
    </w:p>
    <w:p w14:paraId="17525866" w14:textId="77777777" w:rsidR="00E77343" w:rsidRPr="009C03D2" w:rsidRDefault="00E77343" w:rsidP="00E77343">
      <w:pPr>
        <w:pStyle w:val="1e"/>
      </w:pPr>
      <w:r w:rsidRPr="009C03D2">
        <w:t>命令语法：</w:t>
      </w:r>
    </w:p>
    <w:p w14:paraId="4D15F1C2" w14:textId="77777777" w:rsidR="00E77343" w:rsidRPr="009C03D2" w:rsidRDefault="00E77343" w:rsidP="00E77343">
      <w:pPr>
        <w:pStyle w:val="affffc"/>
        <w:rPr>
          <w:lang w:eastAsia="zh-CN"/>
        </w:rPr>
      </w:pPr>
      <w:r w:rsidRPr="009C03D2">
        <w:rPr>
          <w:lang w:eastAsia="zh-CN"/>
        </w:rPr>
        <w:t>cd [</w:t>
      </w:r>
      <w:r w:rsidRPr="009C03D2">
        <w:rPr>
          <w:lang w:eastAsia="zh-CN"/>
        </w:rPr>
        <w:t>参数</w:t>
      </w:r>
      <w:r w:rsidRPr="009C03D2">
        <w:rPr>
          <w:lang w:eastAsia="zh-CN"/>
        </w:rPr>
        <w:t>]</w:t>
      </w:r>
    </w:p>
    <w:p w14:paraId="5DE87BDD" w14:textId="77777777" w:rsidR="00E77343" w:rsidRDefault="00E77343" w:rsidP="00E77343">
      <w:pPr>
        <w:pStyle w:val="1e"/>
      </w:pPr>
      <w:r w:rsidRPr="009C03D2">
        <w:lastRenderedPageBreak/>
        <w:t>参数说明：</w:t>
      </w:r>
    </w:p>
    <w:p w14:paraId="3AE4A5B4" w14:textId="77777777" w:rsidR="00E77343" w:rsidRDefault="00E77343" w:rsidP="00E77343">
      <w:pPr>
        <w:pStyle w:val="4a"/>
        <w:numPr>
          <w:ilvl w:val="0"/>
          <w:numId w:val="18"/>
        </w:numPr>
        <w:ind w:left="1441"/>
        <w:rPr>
          <w:rFonts w:hint="eastAsia"/>
        </w:rPr>
      </w:pPr>
      <w:r>
        <w:t>无参数</w:t>
      </w:r>
      <w:r>
        <w:rPr>
          <w:rFonts w:hint="eastAsia"/>
        </w:rPr>
        <w:t>：</w:t>
      </w:r>
      <w:r w:rsidRPr="009C03D2">
        <w:t>切换用户当前目录。</w:t>
      </w:r>
    </w:p>
    <w:p w14:paraId="70B5AAC0" w14:textId="77777777" w:rsidR="00E77343" w:rsidRDefault="00E77343" w:rsidP="00E77343">
      <w:pPr>
        <w:pStyle w:val="4a"/>
        <w:numPr>
          <w:ilvl w:val="0"/>
          <w:numId w:val="18"/>
        </w:numPr>
        <w:ind w:left="1441"/>
        <w:rPr>
          <w:rFonts w:hint="eastAsia"/>
        </w:rPr>
      </w:pPr>
      <w:r w:rsidRPr="009C03D2">
        <w:t xml:space="preserve">. </w:t>
      </w:r>
      <w:r>
        <w:rPr>
          <w:rFonts w:hint="eastAsia"/>
        </w:rPr>
        <w:t>：</w:t>
      </w:r>
      <w:r w:rsidRPr="009C03D2">
        <w:t>表示当前目录</w:t>
      </w:r>
      <w:r>
        <w:rPr>
          <w:rFonts w:hint="eastAsia"/>
        </w:rPr>
        <w:t>。</w:t>
      </w:r>
    </w:p>
    <w:p w14:paraId="04648915" w14:textId="77777777" w:rsidR="00E77343" w:rsidRDefault="00E77343" w:rsidP="00E77343">
      <w:pPr>
        <w:pStyle w:val="4a"/>
        <w:numPr>
          <w:ilvl w:val="0"/>
          <w:numId w:val="18"/>
        </w:numPr>
        <w:ind w:left="1441"/>
        <w:rPr>
          <w:rFonts w:hint="eastAsia"/>
        </w:rPr>
      </w:pPr>
      <w:r w:rsidRPr="009C03D2">
        <w:t xml:space="preserve">.. </w:t>
      </w:r>
      <w:r>
        <w:rPr>
          <w:rFonts w:hint="eastAsia"/>
        </w:rPr>
        <w:t>：</w:t>
      </w:r>
      <w:r w:rsidRPr="009C03D2">
        <w:t>表示上一级目录</w:t>
      </w:r>
      <w:r>
        <w:rPr>
          <w:rFonts w:hint="eastAsia"/>
        </w:rPr>
        <w:t>。</w:t>
      </w:r>
    </w:p>
    <w:p w14:paraId="1FEB8B86" w14:textId="77777777" w:rsidR="00E77343" w:rsidRDefault="00E77343" w:rsidP="00E77343">
      <w:pPr>
        <w:pStyle w:val="4a"/>
        <w:numPr>
          <w:ilvl w:val="0"/>
          <w:numId w:val="18"/>
        </w:numPr>
        <w:ind w:left="1441"/>
        <w:rPr>
          <w:rFonts w:hint="eastAsia"/>
        </w:rPr>
      </w:pPr>
      <w:r w:rsidRPr="009C03D2">
        <w:t xml:space="preserve">~ </w:t>
      </w:r>
      <w:r>
        <w:rPr>
          <w:rFonts w:hint="eastAsia"/>
        </w:rPr>
        <w:t>：</w:t>
      </w:r>
      <w:r w:rsidRPr="009C03D2">
        <w:t>表示</w:t>
      </w:r>
      <w:r w:rsidRPr="009C03D2">
        <w:t>home</w:t>
      </w:r>
      <w:r w:rsidRPr="009C03D2">
        <w:t>目录</w:t>
      </w:r>
      <w:r>
        <w:rPr>
          <w:rFonts w:hint="eastAsia"/>
        </w:rPr>
        <w:t>。</w:t>
      </w:r>
    </w:p>
    <w:p w14:paraId="2A54638E" w14:textId="77777777" w:rsidR="00E77343" w:rsidRPr="009C03D2" w:rsidRDefault="00E77343" w:rsidP="00E77343">
      <w:pPr>
        <w:pStyle w:val="4a"/>
        <w:numPr>
          <w:ilvl w:val="0"/>
          <w:numId w:val="18"/>
        </w:numPr>
        <w:ind w:left="1441"/>
        <w:rPr>
          <w:rFonts w:hint="eastAsia"/>
        </w:rPr>
      </w:pPr>
      <w:r w:rsidRPr="009C03D2">
        <w:t xml:space="preserve">/ </w:t>
      </w:r>
      <w:r>
        <w:rPr>
          <w:rFonts w:hint="eastAsia"/>
        </w:rPr>
        <w:t>：</w:t>
      </w:r>
      <w:r w:rsidRPr="009C03D2">
        <w:t>表示根目录。</w:t>
      </w:r>
    </w:p>
    <w:p w14:paraId="027C0A31" w14:textId="77777777" w:rsidR="00E77343" w:rsidRPr="009C03D2" w:rsidRDefault="00E77343" w:rsidP="00E77343">
      <w:pPr>
        <w:pStyle w:val="1e"/>
      </w:pPr>
      <w:r w:rsidRPr="009C03D2">
        <w:t>命令示例：</w:t>
      </w:r>
    </w:p>
    <w:p w14:paraId="6B9FB7D7" w14:textId="77777777" w:rsidR="00E77343" w:rsidRPr="009C03D2" w:rsidRDefault="00E77343" w:rsidP="00E77343">
      <w:pPr>
        <w:pStyle w:val="4a"/>
        <w:numPr>
          <w:ilvl w:val="0"/>
          <w:numId w:val="18"/>
        </w:numPr>
        <w:ind w:left="1441"/>
        <w:rPr>
          <w:rFonts w:hint="eastAsia"/>
        </w:rPr>
      </w:pPr>
      <w:r w:rsidRPr="009C03D2">
        <w:t>切换到</w:t>
      </w:r>
      <w:r w:rsidRPr="009C03D2">
        <w:t>usr</w:t>
      </w:r>
      <w:r w:rsidRPr="009C03D2">
        <w:t>目录下的</w:t>
      </w:r>
      <w:r w:rsidRPr="009C03D2">
        <w:t>bin</w:t>
      </w:r>
      <w:r w:rsidRPr="009C03D2">
        <w:t>目录中</w:t>
      </w:r>
      <w:r>
        <w:rPr>
          <w:rFonts w:hint="eastAsia"/>
        </w:rPr>
        <w:t>。</w:t>
      </w:r>
    </w:p>
    <w:p w14:paraId="695C9C3B" w14:textId="77777777" w:rsidR="00E77343" w:rsidRPr="009C03D2" w:rsidRDefault="00E77343" w:rsidP="00E77343">
      <w:pPr>
        <w:pStyle w:val="affffc"/>
      </w:pPr>
      <w:proofErr w:type="gramStart"/>
      <w:r w:rsidRPr="009C03D2">
        <w:t>cd</w:t>
      </w:r>
      <w:proofErr w:type="gramEnd"/>
      <w:r w:rsidRPr="009C03D2">
        <w:t xml:space="preserve"> /usr/bin</w:t>
      </w:r>
    </w:p>
    <w:p w14:paraId="20E26E35" w14:textId="77777777" w:rsidR="00E77343" w:rsidRPr="009C03D2" w:rsidRDefault="00E77343" w:rsidP="00E77343">
      <w:pPr>
        <w:pStyle w:val="4a"/>
        <w:numPr>
          <w:ilvl w:val="0"/>
          <w:numId w:val="18"/>
        </w:numPr>
        <w:ind w:left="1441"/>
        <w:rPr>
          <w:rFonts w:hint="eastAsia"/>
        </w:rPr>
      </w:pPr>
      <w:r w:rsidRPr="009C03D2">
        <w:t>切换到用户</w:t>
      </w:r>
      <w:r w:rsidRPr="009C03D2">
        <w:t>home</w:t>
      </w:r>
      <w:r w:rsidRPr="009C03D2">
        <w:t>目录</w:t>
      </w:r>
      <w:r>
        <w:rPr>
          <w:rFonts w:hint="eastAsia"/>
        </w:rPr>
        <w:t>。</w:t>
      </w:r>
      <w:r w:rsidRPr="009C03D2">
        <w:t xml:space="preserve"> </w:t>
      </w:r>
    </w:p>
    <w:p w14:paraId="29AABAE0" w14:textId="77777777" w:rsidR="00E77343" w:rsidRPr="009C03D2" w:rsidRDefault="00E77343" w:rsidP="00E77343">
      <w:pPr>
        <w:pStyle w:val="affffc"/>
      </w:pPr>
      <w:proofErr w:type="gramStart"/>
      <w:r w:rsidRPr="009C03D2">
        <w:t>cd</w:t>
      </w:r>
      <w:proofErr w:type="gramEnd"/>
    </w:p>
    <w:p w14:paraId="15CFF221" w14:textId="77777777" w:rsidR="00E77343" w:rsidRPr="009C03D2" w:rsidRDefault="00E77343" w:rsidP="00E77343">
      <w:pPr>
        <w:pStyle w:val="4a"/>
        <w:numPr>
          <w:ilvl w:val="0"/>
          <w:numId w:val="18"/>
        </w:numPr>
        <w:ind w:left="1441"/>
        <w:rPr>
          <w:rFonts w:hint="eastAsia"/>
        </w:rPr>
      </w:pPr>
      <w:r w:rsidRPr="009C03D2">
        <w:t>切换到当前目录</w:t>
      </w:r>
      <w:r w:rsidRPr="009C03D2">
        <w:t>(cd</w:t>
      </w:r>
      <w:r w:rsidRPr="009C03D2">
        <w:t>后面接一个</w:t>
      </w:r>
      <w:r w:rsidRPr="009C03D2">
        <w:t>.)</w:t>
      </w:r>
      <w:r>
        <w:rPr>
          <w:rFonts w:hint="eastAsia"/>
        </w:rPr>
        <w:t>。</w:t>
      </w:r>
    </w:p>
    <w:p w14:paraId="65888BCA" w14:textId="77777777" w:rsidR="00E77343" w:rsidRPr="009C03D2" w:rsidRDefault="00E77343" w:rsidP="00E77343">
      <w:pPr>
        <w:pStyle w:val="affffc"/>
      </w:pPr>
      <w:proofErr w:type="gramStart"/>
      <w:r w:rsidRPr="009C03D2">
        <w:t>cd .</w:t>
      </w:r>
      <w:proofErr w:type="gramEnd"/>
    </w:p>
    <w:p w14:paraId="4267C03D" w14:textId="77777777" w:rsidR="00E77343" w:rsidRPr="009C03D2" w:rsidRDefault="00E77343" w:rsidP="00E77343">
      <w:pPr>
        <w:pStyle w:val="4a"/>
        <w:numPr>
          <w:ilvl w:val="0"/>
          <w:numId w:val="18"/>
        </w:numPr>
        <w:ind w:left="1441"/>
        <w:rPr>
          <w:rFonts w:hint="eastAsia"/>
        </w:rPr>
      </w:pPr>
      <w:r w:rsidRPr="009C03D2">
        <w:t>切换到当前目录上一级目录</w:t>
      </w:r>
      <w:r w:rsidRPr="009C03D2">
        <w:t>(cd</w:t>
      </w:r>
      <w:r w:rsidRPr="009C03D2">
        <w:t>后面接两个</w:t>
      </w:r>
      <w:r w:rsidRPr="009C03D2">
        <w:t>.)</w:t>
      </w:r>
      <w:r>
        <w:rPr>
          <w:rFonts w:hint="eastAsia"/>
        </w:rPr>
        <w:t>。</w:t>
      </w:r>
    </w:p>
    <w:p w14:paraId="2146C7AB" w14:textId="77777777" w:rsidR="00E77343" w:rsidRPr="009C03D2" w:rsidRDefault="00E77343" w:rsidP="00E77343">
      <w:pPr>
        <w:pStyle w:val="affffc"/>
      </w:pPr>
      <w:proofErr w:type="gramStart"/>
      <w:r w:rsidRPr="009C03D2">
        <w:t>cd ..</w:t>
      </w:r>
      <w:proofErr w:type="gramEnd"/>
      <w:r w:rsidRPr="009C03D2">
        <w:t xml:space="preserve"> </w:t>
      </w:r>
    </w:p>
    <w:p w14:paraId="3366A6FD" w14:textId="77777777" w:rsidR="00E77343" w:rsidRPr="009C03D2" w:rsidRDefault="00E77343" w:rsidP="00E77343">
      <w:pPr>
        <w:pStyle w:val="4a"/>
        <w:numPr>
          <w:ilvl w:val="0"/>
          <w:numId w:val="18"/>
        </w:numPr>
        <w:ind w:left="1441"/>
        <w:rPr>
          <w:rFonts w:hint="eastAsia"/>
        </w:rPr>
      </w:pPr>
      <w:r w:rsidRPr="009C03D2">
        <w:t>切换到用户</w:t>
      </w:r>
      <w:r w:rsidRPr="009C03D2">
        <w:t>home</w:t>
      </w:r>
      <w:r>
        <w:t>目录。</w:t>
      </w:r>
    </w:p>
    <w:p w14:paraId="042116C6" w14:textId="77777777" w:rsidR="00E77343" w:rsidRPr="009C03D2" w:rsidRDefault="00E77343" w:rsidP="00E77343">
      <w:pPr>
        <w:pStyle w:val="affffc"/>
      </w:pPr>
      <w:proofErr w:type="gramStart"/>
      <w:r w:rsidRPr="009C03D2">
        <w:t>cd</w:t>
      </w:r>
      <w:proofErr w:type="gramEnd"/>
      <w:r w:rsidRPr="009C03D2">
        <w:t xml:space="preserve"> ~</w:t>
      </w:r>
    </w:p>
    <w:p w14:paraId="04735BC3" w14:textId="77777777" w:rsidR="00E77343" w:rsidRPr="009C03D2" w:rsidRDefault="00E77343" w:rsidP="00E77343">
      <w:pPr>
        <w:pStyle w:val="4a"/>
        <w:numPr>
          <w:ilvl w:val="0"/>
          <w:numId w:val="18"/>
        </w:numPr>
        <w:ind w:left="1441"/>
        <w:rPr>
          <w:rFonts w:hint="eastAsia"/>
        </w:rPr>
      </w:pPr>
      <w:r>
        <w:t>切换到根目录下。</w:t>
      </w:r>
    </w:p>
    <w:p w14:paraId="5893F34C" w14:textId="77777777" w:rsidR="00E77343" w:rsidRPr="009C03D2" w:rsidRDefault="00E77343" w:rsidP="00E77343">
      <w:pPr>
        <w:pStyle w:val="affffc"/>
      </w:pPr>
      <w:proofErr w:type="gramStart"/>
      <w:r w:rsidRPr="009C03D2">
        <w:t>cd</w:t>
      </w:r>
      <w:proofErr w:type="gramEnd"/>
      <w:r w:rsidRPr="009C03D2">
        <w:t xml:space="preserve"> /</w:t>
      </w:r>
    </w:p>
    <w:p w14:paraId="3EE991F0" w14:textId="77777777" w:rsidR="00E77343" w:rsidRPr="009C03D2" w:rsidRDefault="00E77343" w:rsidP="00E77343">
      <w:pPr>
        <w:pStyle w:val="1e"/>
      </w:pPr>
      <w:r w:rsidRPr="009C03D2">
        <w:t>注：切换目录需要理解绝对路径和相对路径这两个概念。</w:t>
      </w:r>
    </w:p>
    <w:p w14:paraId="21906A2C" w14:textId="77777777" w:rsidR="00E77343" w:rsidRPr="009C03D2" w:rsidRDefault="00E77343" w:rsidP="00E77343">
      <w:pPr>
        <w:pStyle w:val="4a"/>
        <w:numPr>
          <w:ilvl w:val="0"/>
          <w:numId w:val="18"/>
        </w:numPr>
        <w:ind w:left="1441"/>
        <w:rPr>
          <w:rFonts w:hint="eastAsia"/>
        </w:rPr>
      </w:pPr>
      <w:r w:rsidRPr="009C03D2">
        <w:t>绝对路径：在</w:t>
      </w:r>
      <w:r w:rsidRPr="009C03D2">
        <w:t>Linux</w:t>
      </w:r>
      <w:r w:rsidRPr="009C03D2">
        <w:t>中，绝对路径是从</w:t>
      </w:r>
      <w:r w:rsidRPr="009C03D2">
        <w:t>/</w:t>
      </w:r>
      <w:r w:rsidRPr="009C03D2">
        <w:t>（即根目录）开始的，例如</w:t>
      </w:r>
      <w:r w:rsidRPr="009C03D2">
        <w:t xml:space="preserve"> /opt/software</w:t>
      </w:r>
      <w:r w:rsidRPr="009C03D2">
        <w:t>、</w:t>
      </w:r>
      <w:r w:rsidRPr="009C03D2">
        <w:t xml:space="preserve">/etc/profile, </w:t>
      </w:r>
      <w:r w:rsidRPr="009C03D2">
        <w:t>如果目录以</w:t>
      </w:r>
      <w:r w:rsidRPr="009C03D2">
        <w:t xml:space="preserve"> / </w:t>
      </w:r>
      <w:r w:rsidRPr="009C03D2">
        <w:t>就是绝对目录。</w:t>
      </w:r>
    </w:p>
    <w:p w14:paraId="3C45E67D" w14:textId="77777777" w:rsidR="00E77343" w:rsidRPr="009C03D2" w:rsidRDefault="00E77343" w:rsidP="00E77343">
      <w:pPr>
        <w:pStyle w:val="4a"/>
        <w:numPr>
          <w:ilvl w:val="0"/>
          <w:numId w:val="18"/>
        </w:numPr>
        <w:ind w:left="1441"/>
        <w:rPr>
          <w:rFonts w:hint="eastAsia"/>
        </w:rPr>
      </w:pPr>
      <w:r w:rsidRPr="009C03D2">
        <w:t>相对路径：是以</w:t>
      </w:r>
      <w:r w:rsidRPr="009C03D2">
        <w:t xml:space="preserve"> . </w:t>
      </w:r>
      <w:r w:rsidRPr="009C03D2">
        <w:t>或</w:t>
      </w:r>
      <w:r w:rsidRPr="009C03D2">
        <w:t xml:space="preserve"> .. </w:t>
      </w:r>
      <w:r w:rsidRPr="009C03D2">
        <w:t>开始的目录。</w:t>
      </w:r>
      <w:r w:rsidRPr="009C03D2">
        <w:t xml:space="preserve"> . </w:t>
      </w:r>
      <w:r w:rsidRPr="009C03D2">
        <w:t>表示用户当前操作所在的位置，而</w:t>
      </w:r>
      <w:r w:rsidRPr="009C03D2">
        <w:t xml:space="preserve"> .. </w:t>
      </w:r>
      <w:r w:rsidRPr="009C03D2">
        <w:t>表示上级目录。例如</w:t>
      </w:r>
      <w:r w:rsidRPr="009C03D2">
        <w:t xml:space="preserve"> ./gs_om </w:t>
      </w:r>
      <w:r w:rsidRPr="009C03D2">
        <w:t>表示当前目录下的文件或者目录。</w:t>
      </w:r>
    </w:p>
    <w:p w14:paraId="60A80E58" w14:textId="77777777" w:rsidR="00E77343" w:rsidRPr="009C03D2" w:rsidRDefault="00E77343" w:rsidP="00E77343">
      <w:pPr>
        <w:pStyle w:val="2"/>
        <w:numPr>
          <w:ilvl w:val="1"/>
          <w:numId w:val="4"/>
        </w:numPr>
        <w:rPr>
          <w:rFonts w:ascii="Huawei Sans" w:hAnsi="Huawei Sans" w:cs="Huawei Sans"/>
        </w:rPr>
      </w:pPr>
      <w:bookmarkStart w:id="67" w:name="_Toc51057485"/>
      <w:bookmarkStart w:id="68" w:name="_Toc51141516"/>
      <w:bookmarkStart w:id="69" w:name="_Toc51330012"/>
      <w:bookmarkStart w:id="70" w:name="_Toc53415140"/>
      <w:bookmarkStart w:id="71" w:name="_Toc65486990"/>
      <w:bookmarkStart w:id="72" w:name="_Toc69742825"/>
      <w:bookmarkStart w:id="73" w:name="_Toc74644317"/>
      <w:bookmarkStart w:id="74" w:name="_Toc78182510"/>
      <w:bookmarkStart w:id="75" w:name="_Toc78277402"/>
      <w:bookmarkStart w:id="76" w:name="_Toc81318058"/>
      <w:r w:rsidRPr="009C03D2">
        <w:rPr>
          <w:rFonts w:ascii="Huawei Sans" w:hAnsi="Huawei Sans" w:cs="Huawei Sans"/>
        </w:rPr>
        <w:t>mv</w:t>
      </w:r>
      <w:bookmarkEnd w:id="67"/>
      <w:bookmarkEnd w:id="68"/>
      <w:bookmarkEnd w:id="69"/>
      <w:bookmarkEnd w:id="70"/>
      <w:bookmarkEnd w:id="71"/>
      <w:bookmarkEnd w:id="72"/>
      <w:bookmarkEnd w:id="73"/>
      <w:bookmarkEnd w:id="74"/>
      <w:bookmarkEnd w:id="75"/>
      <w:bookmarkEnd w:id="76"/>
    </w:p>
    <w:p w14:paraId="2A3B2401" w14:textId="77777777" w:rsidR="00E77343" w:rsidRPr="009C03D2" w:rsidRDefault="00E77343" w:rsidP="00E77343">
      <w:pPr>
        <w:pStyle w:val="1e"/>
      </w:pPr>
      <w:r w:rsidRPr="009C03D2">
        <w:t>文件或目录改名</w:t>
      </w:r>
      <w:r w:rsidRPr="009C03D2">
        <w:t>(move (rename) files)</w:t>
      </w:r>
      <w:r w:rsidRPr="009C03D2">
        <w:t>或将文件或目录移入其它位置</w:t>
      </w:r>
      <w:r>
        <w:t>，</w:t>
      </w:r>
      <w:r w:rsidRPr="009C03D2">
        <w:t>经常用来备份文件或者目录。</w:t>
      </w:r>
    </w:p>
    <w:p w14:paraId="39E112A1" w14:textId="77777777" w:rsidR="00E77343" w:rsidRPr="009C03D2" w:rsidRDefault="00E77343" w:rsidP="00E77343">
      <w:pPr>
        <w:pStyle w:val="1e"/>
      </w:pPr>
      <w:r w:rsidRPr="009C03D2">
        <w:t>命令语法：</w:t>
      </w:r>
    </w:p>
    <w:p w14:paraId="0A948348" w14:textId="77777777" w:rsidR="00E77343" w:rsidRPr="009C03D2" w:rsidRDefault="00E77343" w:rsidP="00E77343">
      <w:pPr>
        <w:pStyle w:val="affffc"/>
        <w:rPr>
          <w:lang w:eastAsia="zh-CN"/>
        </w:rPr>
      </w:pPr>
      <w:r w:rsidRPr="009C03D2">
        <w:rPr>
          <w:lang w:eastAsia="zh-CN"/>
        </w:rPr>
        <w:t>mv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7E7D1DFF" w14:textId="77777777" w:rsidR="00E77343" w:rsidRDefault="00E77343" w:rsidP="00E77343">
      <w:pPr>
        <w:pStyle w:val="1e"/>
      </w:pPr>
      <w:r w:rsidRPr="009C03D2">
        <w:t>常用选项：</w:t>
      </w:r>
    </w:p>
    <w:p w14:paraId="20F4AC5C" w14:textId="77777777" w:rsidR="00E77343" w:rsidRPr="009C03D2" w:rsidRDefault="00E77343" w:rsidP="00E77343">
      <w:pPr>
        <w:pStyle w:val="4a"/>
        <w:numPr>
          <w:ilvl w:val="0"/>
          <w:numId w:val="18"/>
        </w:numPr>
        <w:ind w:left="1441"/>
        <w:rPr>
          <w:rFonts w:hint="eastAsia"/>
        </w:rPr>
      </w:pPr>
      <w:r w:rsidRPr="009C03D2">
        <w:t>-b</w:t>
      </w:r>
      <w:r>
        <w:rPr>
          <w:rFonts w:hint="eastAsia"/>
        </w:rPr>
        <w:t>：</w:t>
      </w:r>
      <w:r w:rsidRPr="009C03D2">
        <w:t>若需覆盖文件，则覆盖前先行备份。</w:t>
      </w:r>
    </w:p>
    <w:p w14:paraId="65850E7A" w14:textId="77777777" w:rsidR="00E77343" w:rsidRPr="009C03D2" w:rsidRDefault="00E77343" w:rsidP="00E77343">
      <w:pPr>
        <w:pStyle w:val="1e"/>
      </w:pPr>
      <w:r w:rsidRPr="009C03D2">
        <w:t>参数说明：</w:t>
      </w:r>
    </w:p>
    <w:p w14:paraId="3C893BFB" w14:textId="77777777" w:rsidR="00E77343" w:rsidRPr="009C03D2" w:rsidRDefault="00E77343" w:rsidP="00E77343">
      <w:pPr>
        <w:pStyle w:val="4a"/>
        <w:numPr>
          <w:ilvl w:val="0"/>
          <w:numId w:val="18"/>
        </w:numPr>
        <w:ind w:left="1441"/>
        <w:rPr>
          <w:rFonts w:hint="eastAsia"/>
        </w:rPr>
      </w:pPr>
      <w:r w:rsidRPr="009C03D2">
        <w:lastRenderedPageBreak/>
        <w:t>参数</w:t>
      </w:r>
      <w:r w:rsidRPr="009C03D2">
        <w:t>1</w:t>
      </w:r>
      <w:r w:rsidRPr="009C03D2">
        <w:t>：源文件或目录。</w:t>
      </w:r>
    </w:p>
    <w:p w14:paraId="77CEE7F8" w14:textId="77777777" w:rsidR="00E77343" w:rsidRPr="009C03D2" w:rsidRDefault="00E77343" w:rsidP="00E77343">
      <w:pPr>
        <w:pStyle w:val="4a"/>
        <w:numPr>
          <w:ilvl w:val="0"/>
          <w:numId w:val="18"/>
        </w:numPr>
        <w:ind w:left="1441"/>
        <w:rPr>
          <w:rFonts w:hint="eastAsia"/>
        </w:rPr>
      </w:pPr>
      <w:r w:rsidRPr="009C03D2">
        <w:t>参数</w:t>
      </w:r>
      <w:r w:rsidRPr="009C03D2">
        <w:t>2</w:t>
      </w:r>
      <w:r w:rsidRPr="009C03D2">
        <w:t>：目标文件或目录。</w:t>
      </w:r>
    </w:p>
    <w:p w14:paraId="57A6027D" w14:textId="77777777" w:rsidR="00E77343" w:rsidRPr="009C03D2" w:rsidRDefault="00E77343" w:rsidP="00E77343">
      <w:pPr>
        <w:pStyle w:val="1e"/>
      </w:pPr>
      <w:r w:rsidRPr="009C03D2">
        <w:t>命令示例：</w:t>
      </w:r>
    </w:p>
    <w:p w14:paraId="16BA56BF" w14:textId="77777777" w:rsidR="00E77343" w:rsidRPr="009C03D2" w:rsidRDefault="00E77343" w:rsidP="00E77343">
      <w:pPr>
        <w:pStyle w:val="4a"/>
        <w:numPr>
          <w:ilvl w:val="0"/>
          <w:numId w:val="18"/>
        </w:numPr>
        <w:ind w:left="1441"/>
        <w:rPr>
          <w:rFonts w:hint="eastAsia"/>
        </w:rPr>
      </w:pPr>
      <w:r w:rsidRPr="009C03D2">
        <w:t>将文件</w:t>
      </w:r>
      <w:r w:rsidRPr="009C03D2">
        <w:t>python</w:t>
      </w:r>
      <w:r w:rsidRPr="009C03D2">
        <w:t>重命名为</w:t>
      </w:r>
      <w:r w:rsidRPr="009C03D2">
        <w:t>python.bak</w:t>
      </w:r>
      <w:r>
        <w:rPr>
          <w:rFonts w:hint="eastAsia"/>
        </w:rPr>
        <w:t>。</w:t>
      </w:r>
    </w:p>
    <w:p w14:paraId="059E8EFE" w14:textId="77777777" w:rsidR="00E77343" w:rsidRPr="009C03D2" w:rsidRDefault="00E77343" w:rsidP="00E77343">
      <w:pPr>
        <w:pStyle w:val="affffc"/>
      </w:pPr>
      <w:proofErr w:type="gramStart"/>
      <w:r w:rsidRPr="009C03D2">
        <w:t>mv</w:t>
      </w:r>
      <w:proofErr w:type="gramEnd"/>
      <w:r w:rsidRPr="009C03D2">
        <w:t xml:space="preserve"> python python.bak</w:t>
      </w:r>
    </w:p>
    <w:p w14:paraId="2EE06331" w14:textId="77777777" w:rsidR="00E77343" w:rsidRPr="009C03D2" w:rsidRDefault="00E77343" w:rsidP="00E77343">
      <w:pPr>
        <w:pStyle w:val="4a"/>
        <w:numPr>
          <w:ilvl w:val="0"/>
          <w:numId w:val="18"/>
        </w:numPr>
        <w:ind w:left="1441"/>
        <w:rPr>
          <w:rFonts w:hint="eastAsia"/>
        </w:rPr>
      </w:pPr>
      <w:r w:rsidRPr="009C03D2">
        <w:t>将</w:t>
      </w:r>
      <w:r w:rsidRPr="009C03D2">
        <w:t>/physical/backup</w:t>
      </w:r>
      <w:r w:rsidRPr="009C03D2">
        <w:t>目录下的所有文件和目录移到</w:t>
      </w:r>
      <w:r w:rsidRPr="009C03D2">
        <w:t>/data/dbn1</w:t>
      </w:r>
      <w:r w:rsidRPr="009C03D2">
        <w:t>目录下</w:t>
      </w:r>
      <w:r>
        <w:rPr>
          <w:rFonts w:hint="eastAsia"/>
        </w:rPr>
        <w:t>。</w:t>
      </w:r>
    </w:p>
    <w:p w14:paraId="714A1C20" w14:textId="77777777" w:rsidR="00E77343" w:rsidRPr="009C03D2" w:rsidRDefault="00E77343" w:rsidP="00E77343">
      <w:pPr>
        <w:pStyle w:val="affffc"/>
        <w:rPr>
          <w:lang w:eastAsia="zh-CN"/>
        </w:rPr>
      </w:pPr>
      <w:proofErr w:type="gramStart"/>
      <w:r w:rsidRPr="009C03D2">
        <w:t>mv  /</w:t>
      </w:r>
      <w:proofErr w:type="gramEnd"/>
      <w:r w:rsidRPr="009C03D2">
        <w:t>physical/backup/*  /data/dbn</w:t>
      </w:r>
      <w:r w:rsidRPr="009C03D2">
        <w:rPr>
          <w:lang w:eastAsia="zh-CN"/>
        </w:rPr>
        <w:t>1</w:t>
      </w:r>
    </w:p>
    <w:p w14:paraId="4325E2D9" w14:textId="77777777" w:rsidR="00E77343" w:rsidRPr="009C03D2" w:rsidRDefault="00E77343" w:rsidP="00E77343">
      <w:pPr>
        <w:pStyle w:val="2"/>
        <w:numPr>
          <w:ilvl w:val="1"/>
          <w:numId w:val="4"/>
        </w:numPr>
        <w:shd w:val="clear" w:color="auto" w:fill="FFFFFF"/>
        <w:spacing w:before="150" w:after="150"/>
        <w:rPr>
          <w:rFonts w:ascii="Huawei Sans" w:hAnsi="Huawei Sans" w:cs="Huawei Sans"/>
          <w:color w:val="000000"/>
          <w:sz w:val="32"/>
          <w:szCs w:val="32"/>
        </w:rPr>
      </w:pPr>
      <w:bookmarkStart w:id="77" w:name="_Toc51057486"/>
      <w:bookmarkStart w:id="78" w:name="_Toc51141517"/>
      <w:bookmarkStart w:id="79" w:name="_Toc51330013"/>
      <w:bookmarkStart w:id="80" w:name="_Toc53415141"/>
      <w:bookmarkStart w:id="81" w:name="_Toc65486991"/>
      <w:bookmarkStart w:id="82" w:name="_Toc69742826"/>
      <w:bookmarkStart w:id="83" w:name="_Toc74644318"/>
      <w:bookmarkStart w:id="84" w:name="_Toc78182511"/>
      <w:bookmarkStart w:id="85" w:name="_Toc78277403"/>
      <w:bookmarkStart w:id="86" w:name="_Toc81318059"/>
      <w:r w:rsidRPr="009C03D2">
        <w:rPr>
          <w:rFonts w:ascii="Huawei Sans" w:hAnsi="Huawei Sans" w:cs="Huawei Sans"/>
          <w:color w:val="000000"/>
          <w:sz w:val="32"/>
          <w:szCs w:val="32"/>
        </w:rPr>
        <w:t>curl</w:t>
      </w:r>
      <w:bookmarkEnd w:id="77"/>
      <w:bookmarkEnd w:id="78"/>
      <w:bookmarkEnd w:id="79"/>
      <w:bookmarkEnd w:id="80"/>
      <w:bookmarkEnd w:id="81"/>
      <w:bookmarkEnd w:id="82"/>
      <w:bookmarkEnd w:id="83"/>
      <w:bookmarkEnd w:id="84"/>
      <w:bookmarkEnd w:id="85"/>
      <w:bookmarkEnd w:id="86"/>
    </w:p>
    <w:p w14:paraId="1F7C75FA" w14:textId="77777777" w:rsidR="00E77343" w:rsidRPr="009C03D2" w:rsidRDefault="00E77343" w:rsidP="00E77343">
      <w:pPr>
        <w:pStyle w:val="1e"/>
      </w:pPr>
      <w:r w:rsidRPr="009C03D2">
        <w:t>在</w:t>
      </w:r>
      <w:r w:rsidRPr="009C03D2">
        <w:t>Linux</w:t>
      </w:r>
      <w:r w:rsidRPr="009C03D2">
        <w:t>中</w:t>
      </w:r>
      <w:r w:rsidRPr="009C03D2">
        <w:t>curl</w:t>
      </w:r>
      <w:r w:rsidRPr="009C03D2">
        <w:t>是一个利用</w:t>
      </w:r>
      <w:r w:rsidRPr="009C03D2">
        <w:t>URL</w:t>
      </w:r>
      <w:r w:rsidRPr="009C03D2">
        <w:t>规则在命令行下工作的文件传输工具。支持文件的上传和下载，是综合传输工具。</w:t>
      </w:r>
    </w:p>
    <w:p w14:paraId="04C6B4D1" w14:textId="77777777" w:rsidR="00E77343" w:rsidRPr="009C03D2" w:rsidRDefault="00E77343" w:rsidP="00E77343">
      <w:pPr>
        <w:pStyle w:val="1e"/>
      </w:pPr>
      <w:r w:rsidRPr="009C03D2">
        <w:t>命令语法：</w:t>
      </w:r>
    </w:p>
    <w:p w14:paraId="561363DB" w14:textId="77777777" w:rsidR="00E77343" w:rsidRPr="009C03D2" w:rsidRDefault="00E77343" w:rsidP="00E77343">
      <w:pPr>
        <w:pStyle w:val="affffc"/>
        <w:rPr>
          <w:lang w:eastAsia="zh-CN"/>
        </w:rPr>
      </w:pPr>
      <w:r w:rsidRPr="009C03D2">
        <w:rPr>
          <w:lang w:eastAsia="zh-CN"/>
        </w:rPr>
        <w:t>curl [</w:t>
      </w:r>
      <w:r w:rsidRPr="009C03D2">
        <w:rPr>
          <w:lang w:eastAsia="zh-CN"/>
        </w:rPr>
        <w:t>选项</w:t>
      </w:r>
      <w:r w:rsidRPr="009C03D2">
        <w:rPr>
          <w:lang w:eastAsia="zh-CN"/>
        </w:rPr>
        <w:t>] [URL]</w:t>
      </w:r>
    </w:p>
    <w:p w14:paraId="40EAAFA9" w14:textId="77777777" w:rsidR="00E77343" w:rsidRPr="009C03D2" w:rsidRDefault="00E77343" w:rsidP="00E77343">
      <w:pPr>
        <w:pStyle w:val="1e"/>
      </w:pPr>
      <w:r w:rsidRPr="009C03D2">
        <w:t>常用选项：</w:t>
      </w:r>
    </w:p>
    <w:p w14:paraId="0661BDD7" w14:textId="77777777" w:rsidR="00E77343" w:rsidRPr="009C03D2" w:rsidRDefault="00E77343" w:rsidP="00E77343">
      <w:pPr>
        <w:pStyle w:val="4a"/>
        <w:numPr>
          <w:ilvl w:val="0"/>
          <w:numId w:val="18"/>
        </w:numPr>
        <w:ind w:left="1441"/>
        <w:rPr>
          <w:rFonts w:hint="eastAsia"/>
        </w:rPr>
      </w:pPr>
      <w:r w:rsidRPr="009C03D2">
        <w:t>-A/--user-agent &lt;string&gt;</w:t>
      </w:r>
      <w:r w:rsidRPr="009C03D2">
        <w:t>：设置用户代理发送给服务器</w:t>
      </w:r>
      <w:r>
        <w:rPr>
          <w:rFonts w:hint="eastAsia"/>
        </w:rPr>
        <w:t>；</w:t>
      </w:r>
    </w:p>
    <w:p w14:paraId="6EBC939B" w14:textId="77777777" w:rsidR="00E77343" w:rsidRPr="009C03D2" w:rsidRDefault="00E77343" w:rsidP="00E77343">
      <w:pPr>
        <w:pStyle w:val="4a"/>
        <w:numPr>
          <w:ilvl w:val="0"/>
          <w:numId w:val="18"/>
        </w:numPr>
        <w:ind w:left="1441"/>
        <w:rPr>
          <w:rFonts w:hint="eastAsia"/>
        </w:rPr>
      </w:pPr>
      <w:r w:rsidRPr="009C03D2">
        <w:t>-C/--continue-at &lt;offset&gt;</w:t>
      </w:r>
      <w:r w:rsidRPr="009C03D2">
        <w:t>：断点续转</w:t>
      </w:r>
      <w:r>
        <w:rPr>
          <w:rFonts w:hint="eastAsia"/>
        </w:rPr>
        <w:t>；</w:t>
      </w:r>
    </w:p>
    <w:p w14:paraId="53778B7B" w14:textId="77777777" w:rsidR="00E77343" w:rsidRPr="009C03D2" w:rsidRDefault="00E77343" w:rsidP="00E77343">
      <w:pPr>
        <w:pStyle w:val="4a"/>
        <w:numPr>
          <w:ilvl w:val="0"/>
          <w:numId w:val="18"/>
        </w:numPr>
        <w:ind w:left="1441"/>
        <w:rPr>
          <w:rFonts w:hint="eastAsia"/>
        </w:rPr>
      </w:pPr>
      <w:r w:rsidRPr="009C03D2">
        <w:t>-D/--dump-header &lt;file&gt;</w:t>
      </w:r>
      <w:r w:rsidRPr="009C03D2">
        <w:t>：把</w:t>
      </w:r>
      <w:r w:rsidRPr="009C03D2">
        <w:t>header</w:t>
      </w:r>
      <w:r w:rsidRPr="009C03D2">
        <w:t>信息写入到该文件中</w:t>
      </w:r>
      <w:r>
        <w:rPr>
          <w:rFonts w:hint="eastAsia"/>
        </w:rPr>
        <w:t>；</w:t>
      </w:r>
    </w:p>
    <w:p w14:paraId="2C2ED65C" w14:textId="77777777" w:rsidR="00E77343" w:rsidRPr="009C03D2" w:rsidRDefault="00E77343" w:rsidP="00E77343">
      <w:pPr>
        <w:pStyle w:val="4a"/>
        <w:numPr>
          <w:ilvl w:val="0"/>
          <w:numId w:val="18"/>
        </w:numPr>
        <w:ind w:left="1441"/>
        <w:rPr>
          <w:rFonts w:hint="eastAsia"/>
        </w:rPr>
      </w:pPr>
      <w:r w:rsidRPr="009C03D2">
        <w:t>-e/--referer</w:t>
      </w:r>
      <w:r w:rsidRPr="009C03D2">
        <w:t>：来源网址</w:t>
      </w:r>
      <w:r>
        <w:rPr>
          <w:rFonts w:hint="eastAsia"/>
        </w:rPr>
        <w:t>；</w:t>
      </w:r>
    </w:p>
    <w:p w14:paraId="1BE257BF" w14:textId="77777777" w:rsidR="00E77343" w:rsidRPr="009C03D2" w:rsidRDefault="00E77343" w:rsidP="00E77343">
      <w:pPr>
        <w:pStyle w:val="4a"/>
        <w:numPr>
          <w:ilvl w:val="0"/>
          <w:numId w:val="18"/>
        </w:numPr>
        <w:ind w:left="1441"/>
        <w:rPr>
          <w:rFonts w:hint="eastAsia"/>
        </w:rPr>
      </w:pPr>
      <w:r w:rsidRPr="009C03D2">
        <w:t>-o/--output</w:t>
      </w:r>
      <w:r w:rsidRPr="009C03D2">
        <w:t>：把输出写到该文件中</w:t>
      </w:r>
      <w:r>
        <w:rPr>
          <w:rFonts w:hint="eastAsia"/>
        </w:rPr>
        <w:t>；</w:t>
      </w:r>
    </w:p>
    <w:p w14:paraId="554D096F" w14:textId="77777777" w:rsidR="00E77343" w:rsidRPr="009C03D2" w:rsidRDefault="00E77343" w:rsidP="00E77343">
      <w:pPr>
        <w:pStyle w:val="4a"/>
        <w:numPr>
          <w:ilvl w:val="0"/>
          <w:numId w:val="18"/>
        </w:numPr>
        <w:ind w:left="1441"/>
        <w:rPr>
          <w:rFonts w:hint="eastAsia"/>
        </w:rPr>
      </w:pPr>
      <w:r w:rsidRPr="009C03D2">
        <w:t>-O/--remote-name</w:t>
      </w:r>
      <w:r w:rsidRPr="009C03D2">
        <w:t>：把输出写到该文件中，保留远程文件的文件名</w:t>
      </w:r>
      <w:r>
        <w:rPr>
          <w:rFonts w:hint="eastAsia"/>
        </w:rPr>
        <w:t>；</w:t>
      </w:r>
    </w:p>
    <w:p w14:paraId="076FD95E" w14:textId="77777777" w:rsidR="00E77343" w:rsidRPr="009C03D2" w:rsidRDefault="00E77343" w:rsidP="00E77343">
      <w:pPr>
        <w:pStyle w:val="4a"/>
        <w:numPr>
          <w:ilvl w:val="0"/>
          <w:numId w:val="18"/>
        </w:numPr>
        <w:ind w:left="1441"/>
        <w:rPr>
          <w:rFonts w:hint="eastAsia"/>
        </w:rPr>
      </w:pPr>
      <w:r w:rsidRPr="009C03D2">
        <w:t>-s/--silent</w:t>
      </w:r>
      <w:r w:rsidRPr="009C03D2">
        <w:t>：</w:t>
      </w:r>
      <w:r>
        <w:t>静默</w:t>
      </w:r>
      <w:r w:rsidRPr="009C03D2">
        <w:t>模式。不输出任何东西</w:t>
      </w:r>
      <w:r>
        <w:rPr>
          <w:rFonts w:hint="eastAsia"/>
        </w:rPr>
        <w:t>；</w:t>
      </w:r>
    </w:p>
    <w:p w14:paraId="68F2B028" w14:textId="77777777" w:rsidR="00E77343" w:rsidRPr="009C03D2" w:rsidRDefault="00E77343" w:rsidP="00E77343">
      <w:pPr>
        <w:pStyle w:val="4a"/>
        <w:numPr>
          <w:ilvl w:val="0"/>
          <w:numId w:val="18"/>
        </w:numPr>
        <w:ind w:left="1441"/>
        <w:rPr>
          <w:rFonts w:hint="eastAsia"/>
        </w:rPr>
      </w:pPr>
      <w:r w:rsidRPr="009C03D2">
        <w:t>-T/--upload-file &lt;file&gt;</w:t>
      </w:r>
      <w:r w:rsidRPr="009C03D2">
        <w:t>：上传文件</w:t>
      </w:r>
      <w:r>
        <w:rPr>
          <w:rFonts w:hint="eastAsia"/>
        </w:rPr>
        <w:t>；</w:t>
      </w:r>
    </w:p>
    <w:p w14:paraId="415CD389" w14:textId="77777777" w:rsidR="00E77343" w:rsidRPr="009C03D2" w:rsidRDefault="00E77343" w:rsidP="00E77343">
      <w:pPr>
        <w:pStyle w:val="4a"/>
        <w:numPr>
          <w:ilvl w:val="0"/>
          <w:numId w:val="18"/>
        </w:numPr>
        <w:ind w:left="1441"/>
        <w:rPr>
          <w:rFonts w:hint="eastAsia"/>
        </w:rPr>
      </w:pPr>
      <w:r w:rsidRPr="009C03D2">
        <w:t>-u/--user &lt;user[:password]&gt;</w:t>
      </w:r>
      <w:r w:rsidRPr="009C03D2">
        <w:t>：设置服务器的用户和密码</w:t>
      </w:r>
      <w:r>
        <w:rPr>
          <w:rFonts w:hint="eastAsia"/>
        </w:rPr>
        <w:t>；</w:t>
      </w:r>
    </w:p>
    <w:p w14:paraId="212C02EB" w14:textId="77777777" w:rsidR="00E77343" w:rsidRPr="009C03D2" w:rsidRDefault="00E77343" w:rsidP="00E77343">
      <w:pPr>
        <w:pStyle w:val="4a"/>
        <w:numPr>
          <w:ilvl w:val="0"/>
          <w:numId w:val="18"/>
        </w:numPr>
        <w:ind w:left="1441"/>
        <w:rPr>
          <w:rFonts w:hint="eastAsia"/>
        </w:rPr>
      </w:pPr>
      <w:r w:rsidRPr="009C03D2">
        <w:t>-x/--proxy &lt;host[:port]&gt;</w:t>
      </w:r>
      <w:r w:rsidRPr="009C03D2">
        <w:t>：在给定的端口上使用</w:t>
      </w:r>
      <w:r w:rsidRPr="009C03D2">
        <w:t>HTTP</w:t>
      </w:r>
      <w:r w:rsidRPr="009C03D2">
        <w:t>代理</w:t>
      </w:r>
      <w:r>
        <w:rPr>
          <w:rFonts w:hint="eastAsia"/>
        </w:rPr>
        <w:t>；</w:t>
      </w:r>
    </w:p>
    <w:p w14:paraId="3078A42C" w14:textId="77777777" w:rsidR="00E77343" w:rsidRPr="009C03D2" w:rsidRDefault="00E77343" w:rsidP="00E77343">
      <w:pPr>
        <w:pStyle w:val="4a"/>
        <w:numPr>
          <w:ilvl w:val="0"/>
          <w:numId w:val="18"/>
        </w:numPr>
        <w:ind w:left="1441"/>
        <w:rPr>
          <w:rFonts w:hint="eastAsia"/>
        </w:rPr>
      </w:pPr>
      <w:r w:rsidRPr="009C03D2">
        <w:t>-#/--progress-bar</w:t>
      </w:r>
      <w:r w:rsidRPr="009C03D2">
        <w:t>：进度</w:t>
      </w:r>
      <w:proofErr w:type="gramStart"/>
      <w:r w:rsidRPr="009C03D2">
        <w:t>条显示</w:t>
      </w:r>
      <w:proofErr w:type="gramEnd"/>
      <w:r w:rsidRPr="009C03D2">
        <w:t>当前的传送状态。</w:t>
      </w:r>
    </w:p>
    <w:p w14:paraId="1F3F0BAC" w14:textId="77777777" w:rsidR="00E77343" w:rsidRPr="009C03D2" w:rsidRDefault="00E77343" w:rsidP="00E77343">
      <w:pPr>
        <w:pStyle w:val="1e"/>
      </w:pPr>
      <w:r w:rsidRPr="009C03D2">
        <w:t>参数说明：</w:t>
      </w:r>
    </w:p>
    <w:p w14:paraId="50AF773C" w14:textId="77777777" w:rsidR="00E77343" w:rsidRPr="009C03D2" w:rsidRDefault="00E77343" w:rsidP="00E77343">
      <w:pPr>
        <w:pStyle w:val="4a"/>
        <w:numPr>
          <w:ilvl w:val="0"/>
          <w:numId w:val="18"/>
        </w:numPr>
        <w:ind w:left="1441"/>
        <w:rPr>
          <w:rFonts w:hint="eastAsia"/>
        </w:rPr>
      </w:pPr>
      <w:r w:rsidRPr="009C03D2">
        <w:t>URL</w:t>
      </w:r>
      <w:r w:rsidRPr="009C03D2">
        <w:t>：指定的文件传输</w:t>
      </w:r>
      <w:r w:rsidRPr="009C03D2">
        <w:t>URL</w:t>
      </w:r>
      <w:r w:rsidRPr="009C03D2">
        <w:t>地址</w:t>
      </w:r>
      <w:r>
        <w:rPr>
          <w:rFonts w:hint="eastAsia"/>
        </w:rPr>
        <w:t>。</w:t>
      </w:r>
    </w:p>
    <w:p w14:paraId="767E2A03" w14:textId="77777777" w:rsidR="00E77343" w:rsidRPr="009C03D2" w:rsidRDefault="00E77343" w:rsidP="00E77343">
      <w:pPr>
        <w:pStyle w:val="1e"/>
      </w:pPr>
      <w:r w:rsidRPr="009C03D2">
        <w:t>命令示例：</w:t>
      </w:r>
    </w:p>
    <w:p w14:paraId="611EA089" w14:textId="77777777" w:rsidR="00E77343" w:rsidRPr="009C03D2" w:rsidRDefault="00E77343" w:rsidP="00E77343">
      <w:pPr>
        <w:pStyle w:val="4a"/>
        <w:numPr>
          <w:ilvl w:val="0"/>
          <w:numId w:val="18"/>
        </w:numPr>
        <w:ind w:left="1441"/>
        <w:rPr>
          <w:rFonts w:hint="eastAsia"/>
        </w:rPr>
      </w:pPr>
      <w:r w:rsidRPr="009C03D2">
        <w:t>将</w:t>
      </w:r>
      <w:r w:rsidRPr="009C03D2">
        <w:t>url(</w:t>
      </w:r>
      <w:hyperlink r:id="rId14" w:history="1">
        <w:r w:rsidRPr="009C03D2">
          <w:t>https://mirrors.huaweicloud.com/repository/conf/CentOS-7-anon.repo)</w:t>
        </w:r>
        <w:r w:rsidRPr="009C03D2">
          <w:t>的内容保存到</w:t>
        </w:r>
        <w:r w:rsidRPr="009C03D2">
          <w:t>/etc/yum.repos.d/CentOS-Base.repo</w:t>
        </w:r>
      </w:hyperlink>
      <w:r w:rsidRPr="009C03D2">
        <w:t>文件中。</w:t>
      </w:r>
    </w:p>
    <w:p w14:paraId="6F0193E3" w14:textId="77777777" w:rsidR="00E77343" w:rsidRPr="009C03D2" w:rsidRDefault="00E77343" w:rsidP="00E77343">
      <w:pPr>
        <w:pStyle w:val="affffc"/>
      </w:pPr>
      <w:proofErr w:type="gramStart"/>
      <w:r w:rsidRPr="009C03D2">
        <w:t>curl</w:t>
      </w:r>
      <w:proofErr w:type="gramEnd"/>
      <w:r w:rsidRPr="009C03D2">
        <w:t xml:space="preserve"> -o /etc/yum.repos.d/CentOS-Base.repo</w:t>
      </w:r>
      <w:r w:rsidRPr="009C03D2">
        <w:rPr>
          <w:shd w:val="clear" w:color="auto" w:fill="auto"/>
        </w:rPr>
        <w:t xml:space="preserve"> </w:t>
      </w:r>
      <w:hyperlink r:id="rId15" w:history="1">
        <w:r w:rsidRPr="009C03D2">
          <w:rPr>
            <w:shd w:val="clear" w:color="auto" w:fill="auto"/>
          </w:rPr>
          <w:t>https://mirrors.huaweicloud.com/repository/conf/CentOS-7-anon.repo</w:t>
        </w:r>
      </w:hyperlink>
    </w:p>
    <w:p w14:paraId="2A936FCA" w14:textId="77777777" w:rsidR="00E77343" w:rsidRPr="009C03D2" w:rsidRDefault="00E77343" w:rsidP="00E77343">
      <w:pPr>
        <w:pStyle w:val="4a"/>
        <w:numPr>
          <w:ilvl w:val="0"/>
          <w:numId w:val="18"/>
        </w:numPr>
        <w:ind w:left="1441"/>
        <w:rPr>
          <w:rFonts w:hint="eastAsia"/>
        </w:rPr>
      </w:pPr>
      <w:r>
        <w:t>如果在传输过程中掉线</w:t>
      </w:r>
      <w:r w:rsidRPr="009C03D2">
        <w:t>，可以使用</w:t>
      </w:r>
      <w:r w:rsidRPr="009C03D2">
        <w:t>-C</w:t>
      </w:r>
      <w:r w:rsidRPr="009C03D2">
        <w:t>的方式进行续传。</w:t>
      </w:r>
    </w:p>
    <w:p w14:paraId="753469D4" w14:textId="77777777" w:rsidR="00E77343" w:rsidRPr="009C03D2" w:rsidRDefault="00E77343" w:rsidP="00E77343">
      <w:pPr>
        <w:pStyle w:val="affffc"/>
        <w:rPr>
          <w:shd w:val="clear" w:color="auto" w:fill="auto"/>
        </w:rPr>
      </w:pPr>
      <w:proofErr w:type="gramStart"/>
      <w:r w:rsidRPr="009C03D2">
        <w:rPr>
          <w:shd w:val="clear" w:color="auto" w:fill="auto"/>
        </w:rPr>
        <w:t>curl</w:t>
      </w:r>
      <w:proofErr w:type="gramEnd"/>
      <w:r w:rsidRPr="009C03D2">
        <w:rPr>
          <w:shd w:val="clear" w:color="auto" w:fill="auto"/>
        </w:rPr>
        <w:t xml:space="preserve"> -C -O </w:t>
      </w:r>
      <w:hyperlink r:id="rId16" w:history="1">
        <w:r w:rsidRPr="009C03D2">
          <w:rPr>
            <w:shd w:val="clear" w:color="auto" w:fill="auto"/>
          </w:rPr>
          <w:t>https://mirrors.huaweicloud.com/repository/conf/CentOS-7-anon.repo</w:t>
        </w:r>
      </w:hyperlink>
    </w:p>
    <w:p w14:paraId="76CCD4DC" w14:textId="77777777" w:rsidR="00E77343" w:rsidRPr="009C03D2" w:rsidRDefault="00E77343" w:rsidP="00E77343">
      <w:pPr>
        <w:pStyle w:val="2"/>
        <w:numPr>
          <w:ilvl w:val="1"/>
          <w:numId w:val="4"/>
        </w:numPr>
        <w:rPr>
          <w:rFonts w:ascii="Huawei Sans" w:hAnsi="Huawei Sans" w:cs="Huawei Sans"/>
        </w:rPr>
      </w:pPr>
      <w:bookmarkStart w:id="87" w:name="_Toc51057487"/>
      <w:bookmarkStart w:id="88" w:name="_Toc51141518"/>
      <w:bookmarkStart w:id="89" w:name="_Toc51330014"/>
      <w:bookmarkStart w:id="90" w:name="_Toc53415142"/>
      <w:bookmarkStart w:id="91" w:name="_Toc65486992"/>
      <w:bookmarkStart w:id="92" w:name="_Toc69742827"/>
      <w:bookmarkStart w:id="93" w:name="_Toc74644319"/>
      <w:bookmarkStart w:id="94" w:name="_Toc78182512"/>
      <w:bookmarkStart w:id="95" w:name="_Toc78277404"/>
      <w:bookmarkStart w:id="96" w:name="_Toc81318060"/>
      <w:r w:rsidRPr="009C03D2">
        <w:rPr>
          <w:rFonts w:ascii="Huawei Sans" w:hAnsi="Huawei Sans" w:cs="Huawei Sans"/>
        </w:rPr>
        <w:lastRenderedPageBreak/>
        <w:t>yum</w:t>
      </w:r>
      <w:bookmarkEnd w:id="87"/>
      <w:bookmarkEnd w:id="88"/>
      <w:bookmarkEnd w:id="89"/>
      <w:bookmarkEnd w:id="90"/>
      <w:bookmarkEnd w:id="91"/>
      <w:bookmarkEnd w:id="92"/>
      <w:bookmarkEnd w:id="93"/>
      <w:bookmarkEnd w:id="94"/>
      <w:bookmarkEnd w:id="95"/>
      <w:bookmarkEnd w:id="96"/>
    </w:p>
    <w:p w14:paraId="2B0EFD06" w14:textId="77777777" w:rsidR="00E77343" w:rsidRPr="009C03D2" w:rsidRDefault="00E77343" w:rsidP="00E77343">
      <w:pPr>
        <w:pStyle w:val="ItemListTextinTable"/>
      </w:pPr>
      <w:r w:rsidRPr="009C03D2">
        <w:t>Shell 前端软件包管理器。基于 RPM 包管理，能够从指定的服务器自动下载 RPM 包并且安装，可以自动处理依赖性关系，并且一次安装所有依赖的软体包，无须繁琐地一次次下载和安装。</w:t>
      </w:r>
    </w:p>
    <w:p w14:paraId="790DA7D1" w14:textId="77777777" w:rsidR="00E77343" w:rsidRPr="009C03D2" w:rsidRDefault="00E77343" w:rsidP="00E77343">
      <w:pPr>
        <w:pStyle w:val="1e"/>
      </w:pPr>
      <w:r w:rsidRPr="009C03D2">
        <w:t>命令语法：</w:t>
      </w:r>
    </w:p>
    <w:p w14:paraId="1BEBF88F" w14:textId="77777777" w:rsidR="00E77343" w:rsidRPr="009C03D2" w:rsidRDefault="00E77343" w:rsidP="00E77343">
      <w:pPr>
        <w:pStyle w:val="affffc"/>
      </w:pPr>
      <w:proofErr w:type="gramStart"/>
      <w:r w:rsidRPr="009C03D2">
        <w:t>yum</w:t>
      </w:r>
      <w:proofErr w:type="gramEnd"/>
      <w:r w:rsidRPr="009C03D2">
        <w:t xml:space="preserve"> [options] [command] [package ...]</w:t>
      </w:r>
    </w:p>
    <w:p w14:paraId="46AB54B3" w14:textId="77777777" w:rsidR="00E77343" w:rsidRPr="009C03D2" w:rsidRDefault="00E77343" w:rsidP="00E77343">
      <w:pPr>
        <w:pStyle w:val="ItemListTextinTable"/>
      </w:pPr>
      <w:r w:rsidRPr="009C03D2">
        <w:t>常用选项：</w:t>
      </w:r>
    </w:p>
    <w:p w14:paraId="35DD2D32" w14:textId="77777777" w:rsidR="00E77343" w:rsidRPr="009C03D2" w:rsidRDefault="00E77343" w:rsidP="00E77343">
      <w:pPr>
        <w:pStyle w:val="4a"/>
        <w:numPr>
          <w:ilvl w:val="0"/>
          <w:numId w:val="18"/>
        </w:numPr>
        <w:ind w:left="1441"/>
        <w:rPr>
          <w:rFonts w:hint="eastAsia"/>
        </w:rPr>
      </w:pPr>
      <w:r w:rsidRPr="009C03D2">
        <w:t>-h</w:t>
      </w:r>
      <w:r w:rsidRPr="009C03D2">
        <w:t>：查看帮助</w:t>
      </w:r>
      <w:r>
        <w:rPr>
          <w:rFonts w:hint="eastAsia"/>
        </w:rPr>
        <w:t>；</w:t>
      </w:r>
    </w:p>
    <w:p w14:paraId="011BACA9" w14:textId="3CA9D6AD" w:rsidR="00E77343" w:rsidRPr="009C03D2" w:rsidRDefault="00E77343" w:rsidP="00E77343">
      <w:pPr>
        <w:pStyle w:val="4a"/>
        <w:numPr>
          <w:ilvl w:val="0"/>
          <w:numId w:val="18"/>
        </w:numPr>
        <w:ind w:left="1441"/>
        <w:rPr>
          <w:rFonts w:hint="eastAsia"/>
        </w:rPr>
      </w:pPr>
      <w:r w:rsidRPr="009C03D2">
        <w:t>-y</w:t>
      </w:r>
      <w:r w:rsidRPr="009C03D2">
        <w:t>：当安装过程提示选择全部为</w:t>
      </w:r>
      <w:r w:rsidRPr="009C03D2">
        <w:t xml:space="preserve"> </w:t>
      </w:r>
      <w:r w:rsidR="00DF4F08">
        <w:t>＂</w:t>
      </w:r>
      <w:r w:rsidRPr="009C03D2">
        <w:t>yes</w:t>
      </w:r>
      <w:r w:rsidR="00DF4F08">
        <w:t>＂</w:t>
      </w:r>
      <w:r>
        <w:rPr>
          <w:rFonts w:hint="eastAsia"/>
        </w:rPr>
        <w:t>；</w:t>
      </w:r>
    </w:p>
    <w:p w14:paraId="1DBB8C8A" w14:textId="77777777" w:rsidR="00E77343" w:rsidRPr="009C03D2" w:rsidRDefault="00E77343" w:rsidP="00E77343">
      <w:pPr>
        <w:pStyle w:val="4a"/>
        <w:numPr>
          <w:ilvl w:val="0"/>
          <w:numId w:val="18"/>
        </w:numPr>
        <w:ind w:left="1441"/>
        <w:rPr>
          <w:rFonts w:hint="eastAsia"/>
        </w:rPr>
      </w:pPr>
      <w:r w:rsidRPr="009C03D2">
        <w:t>-q</w:t>
      </w:r>
      <w:r w:rsidRPr="009C03D2">
        <w:t>：不显示安装的过程。</w:t>
      </w:r>
    </w:p>
    <w:p w14:paraId="3F0B4601" w14:textId="77777777" w:rsidR="00E77343" w:rsidRPr="009C03D2" w:rsidRDefault="00E77343" w:rsidP="00E77343">
      <w:pPr>
        <w:pStyle w:val="ItemListTextinTable"/>
      </w:pPr>
      <w:r w:rsidRPr="009C03D2">
        <w:t>参数说明：</w:t>
      </w:r>
    </w:p>
    <w:p w14:paraId="2E89585D" w14:textId="77777777" w:rsidR="00E77343" w:rsidRPr="009C03D2" w:rsidRDefault="00E77343" w:rsidP="00E77343">
      <w:pPr>
        <w:pStyle w:val="4a"/>
        <w:numPr>
          <w:ilvl w:val="0"/>
          <w:numId w:val="18"/>
        </w:numPr>
        <w:ind w:left="1441"/>
        <w:rPr>
          <w:rFonts w:hint="eastAsia"/>
        </w:rPr>
      </w:pPr>
      <w:r w:rsidRPr="009C03D2">
        <w:t>command</w:t>
      </w:r>
      <w:r w:rsidRPr="009C03D2">
        <w:t>：要进行的操作</w:t>
      </w:r>
      <w:r>
        <w:rPr>
          <w:rFonts w:hint="eastAsia"/>
        </w:rPr>
        <w:t>；</w:t>
      </w:r>
    </w:p>
    <w:p w14:paraId="660FA839" w14:textId="77777777" w:rsidR="00E77343" w:rsidRPr="009C03D2" w:rsidRDefault="00E77343" w:rsidP="00E77343">
      <w:pPr>
        <w:pStyle w:val="4a"/>
        <w:numPr>
          <w:ilvl w:val="0"/>
          <w:numId w:val="18"/>
        </w:numPr>
        <w:ind w:left="1441"/>
        <w:rPr>
          <w:rFonts w:hint="eastAsia"/>
        </w:rPr>
      </w:pPr>
      <w:r w:rsidRPr="009C03D2">
        <w:t>package</w:t>
      </w:r>
      <w:r w:rsidRPr="009C03D2">
        <w:t>：安装的包名。</w:t>
      </w:r>
    </w:p>
    <w:p w14:paraId="01B574A4" w14:textId="77777777" w:rsidR="00E77343" w:rsidRPr="009C03D2" w:rsidRDefault="00E77343" w:rsidP="00E77343">
      <w:pPr>
        <w:pStyle w:val="1e"/>
      </w:pPr>
      <w:r w:rsidRPr="009C03D2">
        <w:t>命令示例：</w:t>
      </w:r>
    </w:p>
    <w:p w14:paraId="29487A91" w14:textId="77777777" w:rsidR="00E77343" w:rsidRPr="009C03D2" w:rsidRDefault="00E77343" w:rsidP="00E77343">
      <w:pPr>
        <w:pStyle w:val="4a"/>
        <w:numPr>
          <w:ilvl w:val="0"/>
          <w:numId w:val="18"/>
        </w:numPr>
        <w:ind w:left="1441"/>
        <w:rPr>
          <w:rFonts w:hint="eastAsia"/>
        </w:rPr>
      </w:pPr>
      <w:r w:rsidRPr="009C03D2">
        <w:t>列出所有可更新的软件清单命令</w:t>
      </w:r>
      <w:r>
        <w:rPr>
          <w:rFonts w:hint="eastAsia"/>
        </w:rPr>
        <w:t>。</w:t>
      </w:r>
    </w:p>
    <w:p w14:paraId="5C92CEFD" w14:textId="77777777" w:rsidR="00E77343" w:rsidRPr="009C03D2" w:rsidRDefault="00E77343" w:rsidP="00E77343">
      <w:pPr>
        <w:pStyle w:val="affffc"/>
      </w:pPr>
      <w:proofErr w:type="gramStart"/>
      <w:r w:rsidRPr="009C03D2">
        <w:t>yum</w:t>
      </w:r>
      <w:proofErr w:type="gramEnd"/>
      <w:r w:rsidRPr="009C03D2">
        <w:t xml:space="preserve"> check-update</w:t>
      </w:r>
    </w:p>
    <w:p w14:paraId="071BA73D" w14:textId="77777777" w:rsidR="00E77343" w:rsidRPr="009C03D2" w:rsidRDefault="00E77343" w:rsidP="00E77343">
      <w:pPr>
        <w:pStyle w:val="4a"/>
        <w:numPr>
          <w:ilvl w:val="0"/>
          <w:numId w:val="18"/>
        </w:numPr>
        <w:ind w:left="1441"/>
        <w:rPr>
          <w:rFonts w:hint="eastAsia"/>
        </w:rPr>
      </w:pPr>
      <w:r w:rsidRPr="009C03D2">
        <w:t>更新所有软件命令</w:t>
      </w:r>
      <w:r>
        <w:rPr>
          <w:rFonts w:hint="eastAsia"/>
        </w:rPr>
        <w:t>。</w:t>
      </w:r>
    </w:p>
    <w:p w14:paraId="4AEB9525" w14:textId="77777777" w:rsidR="00E77343" w:rsidRPr="009C03D2" w:rsidRDefault="00E77343" w:rsidP="00E77343">
      <w:pPr>
        <w:pStyle w:val="affffc"/>
      </w:pPr>
      <w:proofErr w:type="gramStart"/>
      <w:r w:rsidRPr="009C03D2">
        <w:t>yum</w:t>
      </w:r>
      <w:proofErr w:type="gramEnd"/>
      <w:r w:rsidRPr="009C03D2">
        <w:t xml:space="preserve"> update</w:t>
      </w:r>
    </w:p>
    <w:p w14:paraId="4AC578F1" w14:textId="77777777" w:rsidR="00E77343" w:rsidRPr="009C03D2" w:rsidRDefault="00E77343" w:rsidP="00E77343">
      <w:pPr>
        <w:pStyle w:val="4a"/>
        <w:numPr>
          <w:ilvl w:val="0"/>
          <w:numId w:val="18"/>
        </w:numPr>
        <w:ind w:left="1441"/>
        <w:rPr>
          <w:rFonts w:hint="eastAsia"/>
        </w:rPr>
      </w:pPr>
      <w:r>
        <w:t>列出所有可安装</w:t>
      </w:r>
      <w:r w:rsidRPr="009C03D2">
        <w:t>的软件清单命令</w:t>
      </w:r>
      <w:r>
        <w:rPr>
          <w:rFonts w:hint="eastAsia"/>
        </w:rPr>
        <w:t>。</w:t>
      </w:r>
    </w:p>
    <w:p w14:paraId="14BDA0DA" w14:textId="77777777" w:rsidR="00E77343" w:rsidRPr="009C03D2" w:rsidRDefault="00E77343" w:rsidP="00E77343">
      <w:pPr>
        <w:pStyle w:val="affffc"/>
      </w:pPr>
      <w:proofErr w:type="gramStart"/>
      <w:r w:rsidRPr="009C03D2">
        <w:t>yum</w:t>
      </w:r>
      <w:proofErr w:type="gramEnd"/>
      <w:r w:rsidRPr="009C03D2">
        <w:t xml:space="preserve"> list</w:t>
      </w:r>
    </w:p>
    <w:p w14:paraId="49D082DE" w14:textId="77777777" w:rsidR="00E77343" w:rsidRPr="009C03D2" w:rsidRDefault="00E77343" w:rsidP="00E77343">
      <w:pPr>
        <w:pStyle w:val="4a"/>
        <w:numPr>
          <w:ilvl w:val="0"/>
          <w:numId w:val="18"/>
        </w:numPr>
        <w:ind w:left="1441"/>
        <w:rPr>
          <w:rFonts w:hint="eastAsia"/>
        </w:rPr>
      </w:pPr>
      <w:r w:rsidRPr="009C03D2">
        <w:t>安装指定的软件</w:t>
      </w:r>
      <w:r>
        <w:rPr>
          <w:rFonts w:hint="eastAsia"/>
        </w:rPr>
        <w:t>。</w:t>
      </w:r>
    </w:p>
    <w:p w14:paraId="5F3956EA" w14:textId="77777777" w:rsidR="00E77343" w:rsidRPr="009C03D2" w:rsidRDefault="00E77343" w:rsidP="00E77343">
      <w:pPr>
        <w:pStyle w:val="affffc"/>
      </w:pPr>
      <w:proofErr w:type="gramStart"/>
      <w:r w:rsidRPr="009C03D2">
        <w:t>yum</w:t>
      </w:r>
      <w:proofErr w:type="gramEnd"/>
      <w:r w:rsidRPr="009C03D2">
        <w:t xml:space="preserve"> install -y libaio-devel flex bison ncurses-devel glibc.devel patch lsb_release wget python3</w:t>
      </w:r>
    </w:p>
    <w:p w14:paraId="35C827CC" w14:textId="77777777" w:rsidR="00E77343" w:rsidRPr="009C03D2" w:rsidRDefault="00E77343" w:rsidP="00E77343">
      <w:pPr>
        <w:pStyle w:val="2"/>
        <w:numPr>
          <w:ilvl w:val="1"/>
          <w:numId w:val="4"/>
        </w:numPr>
        <w:rPr>
          <w:rFonts w:ascii="Huawei Sans" w:hAnsi="Huawei Sans" w:cs="Huawei Sans"/>
        </w:rPr>
      </w:pPr>
      <w:bookmarkStart w:id="97" w:name="_Toc51057488"/>
      <w:bookmarkStart w:id="98" w:name="_Toc51141519"/>
      <w:bookmarkStart w:id="99" w:name="_Toc51330015"/>
      <w:bookmarkStart w:id="100" w:name="_Toc53415143"/>
      <w:bookmarkStart w:id="101" w:name="_Toc65486993"/>
      <w:bookmarkStart w:id="102" w:name="_Toc69742828"/>
      <w:bookmarkStart w:id="103" w:name="_Toc74644320"/>
      <w:bookmarkStart w:id="104" w:name="_Toc78182513"/>
      <w:bookmarkStart w:id="105" w:name="_Toc78277405"/>
      <w:bookmarkStart w:id="106" w:name="_Toc81318061"/>
      <w:r>
        <w:rPr>
          <w:rFonts w:ascii="Huawei Sans" w:hAnsi="Huawei Sans" w:cs="Huawei Sans"/>
        </w:rPr>
        <w:t>w</w:t>
      </w:r>
      <w:r w:rsidRPr="009C03D2">
        <w:rPr>
          <w:rFonts w:ascii="Huawei Sans" w:hAnsi="Huawei Sans" w:cs="Huawei Sans"/>
        </w:rPr>
        <w:t>get</w:t>
      </w:r>
      <w:bookmarkEnd w:id="97"/>
      <w:bookmarkEnd w:id="98"/>
      <w:bookmarkEnd w:id="99"/>
      <w:bookmarkEnd w:id="100"/>
      <w:bookmarkEnd w:id="101"/>
      <w:bookmarkEnd w:id="102"/>
      <w:bookmarkEnd w:id="103"/>
      <w:bookmarkEnd w:id="104"/>
      <w:bookmarkEnd w:id="105"/>
      <w:bookmarkEnd w:id="106"/>
    </w:p>
    <w:p w14:paraId="5AABA050" w14:textId="77777777" w:rsidR="00E77343" w:rsidRPr="009C03D2" w:rsidRDefault="00E77343" w:rsidP="00E77343">
      <w:pPr>
        <w:pStyle w:val="1e"/>
      </w:pPr>
      <w:r w:rsidRPr="009C03D2">
        <w:t>wget</w:t>
      </w:r>
      <w:r w:rsidRPr="009C03D2">
        <w:t>是</w:t>
      </w:r>
      <w:r w:rsidRPr="009C03D2">
        <w:t>Linux</w:t>
      </w:r>
      <w:r w:rsidRPr="009C03D2">
        <w:t>下下载文件的最常用命令。</w:t>
      </w:r>
      <w:r w:rsidRPr="009C03D2">
        <w:t>wget</w:t>
      </w:r>
      <w:r w:rsidRPr="009C03D2">
        <w:t>支持</w:t>
      </w:r>
      <w:r w:rsidRPr="009C03D2">
        <w:t>HTTP</w:t>
      </w:r>
      <w:r>
        <w:rPr>
          <w:rFonts w:hint="eastAsia"/>
        </w:rPr>
        <w:t>，</w:t>
      </w:r>
      <w:r w:rsidRPr="009C03D2">
        <w:t>HTTPS</w:t>
      </w:r>
      <w:r w:rsidRPr="009C03D2">
        <w:t>和</w:t>
      </w:r>
      <w:r w:rsidRPr="009C03D2">
        <w:t>FTP</w:t>
      </w:r>
      <w:r w:rsidRPr="009C03D2">
        <w:t>协议</w:t>
      </w:r>
      <w:r>
        <w:rPr>
          <w:rFonts w:hint="eastAsia"/>
        </w:rPr>
        <w:t>，</w:t>
      </w:r>
      <w:r w:rsidRPr="009C03D2">
        <w:t>支持自动下载</w:t>
      </w:r>
      <w:r w:rsidRPr="009C03D2">
        <w:t>,</w:t>
      </w:r>
      <w:r w:rsidRPr="009C03D2">
        <w:t>即可以在用户退出系统后在后台执行</w:t>
      </w:r>
      <w:r w:rsidRPr="009C03D2">
        <w:t>,</w:t>
      </w:r>
      <w:r w:rsidRPr="009C03D2">
        <w:t>直到下载结束。</w:t>
      </w:r>
    </w:p>
    <w:p w14:paraId="053209CA" w14:textId="77777777" w:rsidR="00E77343" w:rsidRPr="009C03D2" w:rsidRDefault="00E77343" w:rsidP="00E77343">
      <w:pPr>
        <w:pStyle w:val="1e"/>
      </w:pPr>
      <w:r w:rsidRPr="009C03D2">
        <w:t>命令语法</w:t>
      </w:r>
      <w:r>
        <w:rPr>
          <w:rFonts w:hint="eastAsia"/>
        </w:rPr>
        <w:t>：</w:t>
      </w:r>
    </w:p>
    <w:p w14:paraId="6BAE2CFF" w14:textId="77777777" w:rsidR="00E77343" w:rsidRPr="009C03D2" w:rsidRDefault="00E77343" w:rsidP="00E77343">
      <w:pPr>
        <w:pStyle w:val="affffc"/>
        <w:rPr>
          <w:lang w:eastAsia="zh-CN"/>
        </w:rPr>
      </w:pPr>
      <w:r w:rsidRPr="009C03D2">
        <w:rPr>
          <w:lang w:eastAsia="zh-CN"/>
        </w:rPr>
        <w:t>wget [</w:t>
      </w:r>
      <w:r w:rsidRPr="009C03D2">
        <w:rPr>
          <w:lang w:eastAsia="zh-CN"/>
        </w:rPr>
        <w:t>选项</w:t>
      </w:r>
      <w:r w:rsidRPr="009C03D2">
        <w:rPr>
          <w:lang w:eastAsia="zh-CN"/>
        </w:rPr>
        <w:t>] [URL]</w:t>
      </w:r>
    </w:p>
    <w:p w14:paraId="14012FB2" w14:textId="77777777" w:rsidR="00E77343" w:rsidRPr="009C03D2" w:rsidRDefault="00E77343" w:rsidP="00E77343">
      <w:pPr>
        <w:pStyle w:val="1e"/>
      </w:pPr>
      <w:r w:rsidRPr="009C03D2">
        <w:t>常用选项</w:t>
      </w:r>
      <w:r w:rsidRPr="009C03D2">
        <w:t>:</w:t>
      </w:r>
    </w:p>
    <w:p w14:paraId="0C8F794A" w14:textId="77777777" w:rsidR="00E77343" w:rsidRPr="009C03D2" w:rsidRDefault="00E77343" w:rsidP="00E77343">
      <w:pPr>
        <w:pStyle w:val="4a"/>
        <w:numPr>
          <w:ilvl w:val="0"/>
          <w:numId w:val="18"/>
        </w:numPr>
        <w:ind w:left="1441"/>
        <w:rPr>
          <w:rFonts w:hint="eastAsia"/>
        </w:rPr>
      </w:pPr>
      <w:r w:rsidRPr="009C03D2">
        <w:t>-c</w:t>
      </w:r>
      <w:r w:rsidRPr="009C03D2">
        <w:t>：接着</w:t>
      </w:r>
      <w:proofErr w:type="gramStart"/>
      <w:r w:rsidRPr="009C03D2">
        <w:t>下载没下载</w:t>
      </w:r>
      <w:proofErr w:type="gramEnd"/>
      <w:r w:rsidRPr="009C03D2">
        <w:t>完的文件</w:t>
      </w:r>
      <w:r>
        <w:rPr>
          <w:rFonts w:hint="eastAsia"/>
        </w:rPr>
        <w:t>；</w:t>
      </w:r>
    </w:p>
    <w:p w14:paraId="772CB324" w14:textId="77777777" w:rsidR="00E77343" w:rsidRPr="009C03D2" w:rsidRDefault="00E77343" w:rsidP="00E77343">
      <w:pPr>
        <w:pStyle w:val="4a"/>
        <w:numPr>
          <w:ilvl w:val="0"/>
          <w:numId w:val="18"/>
        </w:numPr>
        <w:ind w:left="1441"/>
        <w:rPr>
          <w:rFonts w:hint="eastAsia"/>
        </w:rPr>
      </w:pPr>
      <w:r w:rsidRPr="009C03D2">
        <w:t>-b</w:t>
      </w:r>
      <w:r w:rsidRPr="009C03D2">
        <w:t>：启动后转入后台执行</w:t>
      </w:r>
      <w:r>
        <w:rPr>
          <w:rFonts w:hint="eastAsia"/>
        </w:rPr>
        <w:t>；</w:t>
      </w:r>
    </w:p>
    <w:p w14:paraId="08E1732D" w14:textId="77777777" w:rsidR="00E77343" w:rsidRPr="009C03D2" w:rsidRDefault="00E77343" w:rsidP="00E77343">
      <w:pPr>
        <w:pStyle w:val="4a"/>
        <w:numPr>
          <w:ilvl w:val="0"/>
          <w:numId w:val="18"/>
        </w:numPr>
        <w:ind w:left="1441"/>
        <w:rPr>
          <w:rFonts w:hint="eastAsia"/>
        </w:rPr>
      </w:pPr>
      <w:r w:rsidRPr="009C03D2">
        <w:t>-P</w:t>
      </w:r>
      <w:r w:rsidRPr="009C03D2">
        <w:t>：指定下载目录</w:t>
      </w:r>
      <w:r>
        <w:rPr>
          <w:rFonts w:hint="eastAsia"/>
        </w:rPr>
        <w:t>；</w:t>
      </w:r>
    </w:p>
    <w:p w14:paraId="4C0C4C01" w14:textId="77777777" w:rsidR="00E77343" w:rsidRPr="009C03D2" w:rsidRDefault="00E77343" w:rsidP="00E77343">
      <w:pPr>
        <w:pStyle w:val="4a"/>
        <w:numPr>
          <w:ilvl w:val="0"/>
          <w:numId w:val="18"/>
        </w:numPr>
        <w:ind w:left="1441"/>
        <w:rPr>
          <w:rFonts w:hint="eastAsia"/>
        </w:rPr>
      </w:pPr>
      <w:r w:rsidRPr="009C03D2">
        <w:t>-O</w:t>
      </w:r>
      <w:r w:rsidRPr="009C03D2">
        <w:t>：变更下载文件名</w:t>
      </w:r>
      <w:r>
        <w:rPr>
          <w:rFonts w:hint="eastAsia"/>
        </w:rPr>
        <w:t>；</w:t>
      </w:r>
    </w:p>
    <w:p w14:paraId="0ECCA738" w14:textId="77777777" w:rsidR="00E77343" w:rsidRPr="009C03D2" w:rsidRDefault="00E77343" w:rsidP="00E77343">
      <w:pPr>
        <w:pStyle w:val="4a"/>
        <w:numPr>
          <w:ilvl w:val="0"/>
          <w:numId w:val="18"/>
        </w:numPr>
        <w:ind w:left="1441"/>
        <w:rPr>
          <w:rFonts w:hint="eastAsia"/>
        </w:rPr>
      </w:pPr>
      <w:r w:rsidRPr="009C03D2">
        <w:lastRenderedPageBreak/>
        <w:t>--ftp-user --ftp-password</w:t>
      </w:r>
      <w:r w:rsidRPr="009C03D2">
        <w:t>：使用</w:t>
      </w:r>
      <w:r w:rsidRPr="009C03D2">
        <w:t>FTP</w:t>
      </w:r>
      <w:r w:rsidRPr="009C03D2">
        <w:t>用户认证下载</w:t>
      </w:r>
      <w:r>
        <w:rPr>
          <w:rFonts w:hint="eastAsia"/>
        </w:rPr>
        <w:t>。</w:t>
      </w:r>
    </w:p>
    <w:p w14:paraId="5C37D58D" w14:textId="77777777" w:rsidR="00E77343" w:rsidRPr="009C03D2" w:rsidRDefault="00E77343" w:rsidP="00E77343">
      <w:pPr>
        <w:pStyle w:val="1e"/>
      </w:pPr>
      <w:r w:rsidRPr="009C03D2">
        <w:t>参数说明</w:t>
      </w:r>
      <w:r>
        <w:t>：</w:t>
      </w:r>
    </w:p>
    <w:p w14:paraId="650863A1" w14:textId="77777777" w:rsidR="00E77343" w:rsidRPr="009C03D2" w:rsidRDefault="00E77343" w:rsidP="00E77343">
      <w:pPr>
        <w:pStyle w:val="4a"/>
        <w:numPr>
          <w:ilvl w:val="0"/>
          <w:numId w:val="18"/>
        </w:numPr>
        <w:ind w:left="1441"/>
        <w:rPr>
          <w:rFonts w:hint="eastAsia"/>
        </w:rPr>
      </w:pPr>
      <w:r w:rsidRPr="009C03D2">
        <w:t>指定的文件下载</w:t>
      </w:r>
      <w:r w:rsidRPr="009C03D2">
        <w:t>URL</w:t>
      </w:r>
      <w:r w:rsidRPr="009C03D2">
        <w:t>地址</w:t>
      </w:r>
      <w:r>
        <w:rPr>
          <w:rFonts w:hint="eastAsia"/>
        </w:rPr>
        <w:t>。</w:t>
      </w:r>
    </w:p>
    <w:p w14:paraId="0DE2F66D" w14:textId="77777777" w:rsidR="00E77343" w:rsidRPr="009C03D2" w:rsidRDefault="00E77343" w:rsidP="00E77343">
      <w:pPr>
        <w:pStyle w:val="1e"/>
      </w:pPr>
      <w:r w:rsidRPr="009C03D2">
        <w:t>命令示例：</w:t>
      </w:r>
    </w:p>
    <w:p w14:paraId="57146C64" w14:textId="77777777" w:rsidR="00E77343" w:rsidRPr="009C03D2" w:rsidRDefault="00E77343" w:rsidP="00E77343">
      <w:pPr>
        <w:pStyle w:val="4a"/>
        <w:numPr>
          <w:ilvl w:val="0"/>
          <w:numId w:val="18"/>
        </w:numPr>
        <w:ind w:left="1441"/>
        <w:rPr>
          <w:rFonts w:hint="eastAsia"/>
        </w:rPr>
      </w:pPr>
      <w:r w:rsidRPr="009C03D2">
        <w:t>下载</w:t>
      </w:r>
      <w:r w:rsidRPr="009C03D2">
        <w:t>openGauss</w:t>
      </w:r>
      <w:r w:rsidRPr="009C03D2">
        <w:t>数据库安装文件到当前文件夹</w:t>
      </w:r>
      <w:r>
        <w:rPr>
          <w:rFonts w:hint="eastAsia"/>
        </w:rPr>
        <w:t>。</w:t>
      </w:r>
    </w:p>
    <w:p w14:paraId="458F2C64" w14:textId="77777777" w:rsidR="00E77343" w:rsidRPr="009C03D2" w:rsidRDefault="00E77343" w:rsidP="00E77343">
      <w:pPr>
        <w:pStyle w:val="affffc"/>
      </w:pPr>
      <w:proofErr w:type="gramStart"/>
      <w:r w:rsidRPr="009C03D2">
        <w:t>wget</w:t>
      </w:r>
      <w:proofErr w:type="gramEnd"/>
      <w:r w:rsidRPr="009C03D2">
        <w:t xml:space="preserve"> </w:t>
      </w:r>
      <w:hyperlink r:id="rId17" w:history="1">
        <w:r w:rsidRPr="009C03D2">
          <w:t>https://opengauss.obs.cn-south-1.myhuaweicloud.com/</w:t>
        </w:r>
        <w:r>
          <w:t>1.1.0</w:t>
        </w:r>
        <w:r w:rsidRPr="009C03D2">
          <w:t>/x86/openGauss-</w:t>
        </w:r>
        <w:r>
          <w:t>1.1.0</w:t>
        </w:r>
        <w:r w:rsidRPr="009C03D2">
          <w:t>-CentOS-64bit.tar.gz</w:t>
        </w:r>
      </w:hyperlink>
    </w:p>
    <w:p w14:paraId="20A6E008" w14:textId="77777777" w:rsidR="00E77343" w:rsidRPr="009C03D2" w:rsidRDefault="00E77343" w:rsidP="00E77343">
      <w:pPr>
        <w:pStyle w:val="4a"/>
        <w:numPr>
          <w:ilvl w:val="0"/>
          <w:numId w:val="18"/>
        </w:numPr>
        <w:ind w:left="1441"/>
        <w:rPr>
          <w:rFonts w:hint="eastAsia"/>
        </w:rPr>
      </w:pPr>
      <w:r w:rsidRPr="009C03D2">
        <w:t>使用</w:t>
      </w:r>
      <w:r w:rsidRPr="009C03D2">
        <w:t>wget</w:t>
      </w:r>
      <w:r w:rsidRPr="009C03D2">
        <w:t>断点续传</w:t>
      </w:r>
      <w:r>
        <w:rPr>
          <w:rFonts w:hint="eastAsia"/>
        </w:rPr>
        <w:t>。</w:t>
      </w:r>
    </w:p>
    <w:p w14:paraId="3CED555E" w14:textId="77777777" w:rsidR="00E77343" w:rsidRPr="009C03D2" w:rsidRDefault="00E77343" w:rsidP="00E77343">
      <w:pPr>
        <w:pStyle w:val="affffc"/>
      </w:pPr>
      <w:proofErr w:type="gramStart"/>
      <w:r w:rsidRPr="009C03D2">
        <w:t>wget</w:t>
      </w:r>
      <w:proofErr w:type="gramEnd"/>
      <w:r w:rsidRPr="009C03D2">
        <w:t xml:space="preserve"> </w:t>
      </w:r>
      <w:r w:rsidRPr="009C03D2">
        <w:rPr>
          <w:rFonts w:eastAsia="宋体"/>
        </w:rPr>
        <w:t>–</w:t>
      </w:r>
      <w:r w:rsidRPr="009C03D2">
        <w:t xml:space="preserve">c </w:t>
      </w:r>
      <w:hyperlink r:id="rId18" w:history="1">
        <w:r w:rsidRPr="009C03D2">
          <w:t>https://opengauss.obs.cn-south-1.myhuaweicloud.com/</w:t>
        </w:r>
        <w:r>
          <w:t>1.1.0</w:t>
        </w:r>
        <w:r w:rsidRPr="009C03D2">
          <w:t>/x86/openGauss-</w:t>
        </w:r>
        <w:r>
          <w:t>1.1.0</w:t>
        </w:r>
        <w:r w:rsidRPr="009C03D2">
          <w:t>-CentOS-64bit.tar.gz</w:t>
        </w:r>
      </w:hyperlink>
    </w:p>
    <w:p w14:paraId="77F0D568" w14:textId="77777777" w:rsidR="00E77343" w:rsidRPr="009C03D2" w:rsidRDefault="00E77343" w:rsidP="00E77343">
      <w:pPr>
        <w:pStyle w:val="2"/>
        <w:numPr>
          <w:ilvl w:val="1"/>
          <w:numId w:val="4"/>
        </w:numPr>
        <w:rPr>
          <w:rFonts w:ascii="Huawei Sans" w:hAnsi="Huawei Sans" w:cs="Huawei Sans"/>
        </w:rPr>
      </w:pPr>
      <w:bookmarkStart w:id="107" w:name="_Toc51057489"/>
      <w:bookmarkStart w:id="108" w:name="_Toc51141520"/>
      <w:bookmarkStart w:id="109" w:name="_Toc51330016"/>
      <w:bookmarkStart w:id="110" w:name="_Toc53415144"/>
      <w:bookmarkStart w:id="111" w:name="_Toc65486994"/>
      <w:bookmarkStart w:id="112" w:name="_Toc69742829"/>
      <w:bookmarkStart w:id="113" w:name="_Toc74644321"/>
      <w:bookmarkStart w:id="114" w:name="_Toc78182514"/>
      <w:bookmarkStart w:id="115" w:name="_Toc78277406"/>
      <w:bookmarkStart w:id="116" w:name="_Toc81318062"/>
      <w:r w:rsidRPr="009C03D2">
        <w:rPr>
          <w:rFonts w:ascii="Huawei Sans" w:hAnsi="Huawei Sans" w:cs="Huawei Sans"/>
        </w:rPr>
        <w:t>ln</w:t>
      </w:r>
      <w:bookmarkEnd w:id="107"/>
      <w:bookmarkEnd w:id="108"/>
      <w:bookmarkEnd w:id="109"/>
      <w:bookmarkEnd w:id="110"/>
      <w:bookmarkEnd w:id="111"/>
      <w:bookmarkEnd w:id="112"/>
      <w:bookmarkEnd w:id="113"/>
      <w:bookmarkEnd w:id="114"/>
      <w:bookmarkEnd w:id="115"/>
      <w:bookmarkEnd w:id="116"/>
    </w:p>
    <w:p w14:paraId="6D37E3F3" w14:textId="77777777" w:rsidR="00E77343" w:rsidRPr="009C03D2" w:rsidRDefault="00E77343" w:rsidP="00E77343">
      <w:pPr>
        <w:pStyle w:val="1e"/>
      </w:pPr>
      <w:r w:rsidRPr="009C03D2">
        <w:t>为某一个文件在另外一个位置建立一个同步的链接（软硬链接，不带选项为硬链接）。</w:t>
      </w:r>
    </w:p>
    <w:p w14:paraId="1430D425" w14:textId="77777777" w:rsidR="00E77343" w:rsidRPr="009C03D2" w:rsidRDefault="00E77343" w:rsidP="00E77343">
      <w:pPr>
        <w:pStyle w:val="1e"/>
      </w:pPr>
      <w:r>
        <w:t>当需要在不同的目录，用到相同的文件时，就不需要在每一个需要</w:t>
      </w:r>
      <w:r w:rsidRPr="009C03D2">
        <w:t>的目录</w:t>
      </w:r>
      <w:r>
        <w:t>下都放一个必须相同的文件，我们只要在某个固定的目录，放上该文件，</w:t>
      </w:r>
      <w:r w:rsidRPr="009C03D2">
        <w:t>然后在其它的目录下用</w:t>
      </w:r>
      <w:r w:rsidRPr="009C03D2">
        <w:t>ln</w:t>
      </w:r>
      <w:r w:rsidRPr="009C03D2">
        <w:t>命令链接（</w:t>
      </w:r>
      <w:r w:rsidRPr="009C03D2">
        <w:t>link</w:t>
      </w:r>
      <w:r w:rsidRPr="009C03D2">
        <w:t>）它就可以，不必重复的占用磁盘空间。</w:t>
      </w:r>
    </w:p>
    <w:p w14:paraId="30475474" w14:textId="77777777" w:rsidR="00E77343" w:rsidRPr="009C03D2" w:rsidRDefault="00E77343" w:rsidP="00E77343">
      <w:pPr>
        <w:pStyle w:val="1e"/>
      </w:pPr>
      <w:r w:rsidRPr="009C03D2">
        <w:t>命令语法：</w:t>
      </w:r>
    </w:p>
    <w:p w14:paraId="3B7FA4C8" w14:textId="77777777" w:rsidR="00E77343" w:rsidRPr="009C03D2" w:rsidRDefault="00E77343" w:rsidP="00E77343">
      <w:pPr>
        <w:pStyle w:val="affffc"/>
        <w:rPr>
          <w:lang w:eastAsia="zh-CN"/>
        </w:rPr>
      </w:pPr>
      <w:r w:rsidRPr="009C03D2">
        <w:rPr>
          <w:lang w:eastAsia="zh-CN"/>
        </w:rPr>
        <w:t>ln [</w:t>
      </w:r>
      <w:r w:rsidRPr="009C03D2">
        <w:rPr>
          <w:lang w:eastAsia="zh-CN"/>
        </w:rPr>
        <w:t>选项</w:t>
      </w:r>
      <w:r w:rsidRPr="009C03D2">
        <w:rPr>
          <w:lang w:eastAsia="zh-CN"/>
        </w:rPr>
        <w:t xml:space="preserve">] </w:t>
      </w:r>
      <w:r w:rsidRPr="009C03D2">
        <w:rPr>
          <w:lang w:eastAsia="zh-CN"/>
        </w:rPr>
        <w:t>参数</w:t>
      </w:r>
      <w:r w:rsidRPr="009C03D2">
        <w:rPr>
          <w:lang w:eastAsia="zh-CN"/>
        </w:rPr>
        <w:t xml:space="preserve">1 </w:t>
      </w:r>
      <w:r w:rsidRPr="009C03D2">
        <w:rPr>
          <w:lang w:eastAsia="zh-CN"/>
        </w:rPr>
        <w:t>参数</w:t>
      </w:r>
      <w:r w:rsidRPr="009C03D2">
        <w:rPr>
          <w:lang w:eastAsia="zh-CN"/>
        </w:rPr>
        <w:t>2</w:t>
      </w:r>
    </w:p>
    <w:p w14:paraId="2AE160CD" w14:textId="77777777" w:rsidR="00E77343" w:rsidRPr="009C03D2" w:rsidRDefault="00E77343" w:rsidP="00E77343">
      <w:pPr>
        <w:pStyle w:val="1e"/>
      </w:pPr>
      <w:r w:rsidRPr="009C03D2">
        <w:t>常用选项：</w:t>
      </w:r>
    </w:p>
    <w:p w14:paraId="234B71A4" w14:textId="77777777" w:rsidR="00E77343" w:rsidRPr="009C03D2" w:rsidRDefault="00E77343" w:rsidP="00E77343">
      <w:pPr>
        <w:pStyle w:val="4a"/>
        <w:numPr>
          <w:ilvl w:val="0"/>
          <w:numId w:val="18"/>
        </w:numPr>
        <w:ind w:left="1441"/>
        <w:rPr>
          <w:rFonts w:hint="eastAsia"/>
        </w:rPr>
      </w:pPr>
      <w:r w:rsidRPr="009C03D2">
        <w:t>-b  --</w:t>
      </w:r>
      <w:r w:rsidRPr="009C03D2">
        <w:t>删除，覆盖以前建立的链接</w:t>
      </w:r>
      <w:r>
        <w:rPr>
          <w:rFonts w:hint="eastAsia"/>
        </w:rPr>
        <w:t>；</w:t>
      </w:r>
    </w:p>
    <w:p w14:paraId="205359E7" w14:textId="77777777" w:rsidR="00E77343" w:rsidRPr="009C03D2" w:rsidRDefault="00E77343" w:rsidP="00E77343">
      <w:pPr>
        <w:pStyle w:val="4a"/>
        <w:numPr>
          <w:ilvl w:val="0"/>
          <w:numId w:val="18"/>
        </w:numPr>
        <w:ind w:left="1441"/>
        <w:rPr>
          <w:rFonts w:hint="eastAsia"/>
        </w:rPr>
      </w:pPr>
      <w:r w:rsidRPr="009C03D2">
        <w:t>-d  --</w:t>
      </w:r>
      <w:r w:rsidRPr="009C03D2">
        <w:t>允许超级用户制作目录的硬链接</w:t>
      </w:r>
      <w:r>
        <w:rPr>
          <w:rFonts w:hint="eastAsia"/>
        </w:rPr>
        <w:t>；</w:t>
      </w:r>
    </w:p>
    <w:p w14:paraId="38ACA4AC" w14:textId="77777777" w:rsidR="00E77343" w:rsidRPr="009C03D2" w:rsidRDefault="00E77343" w:rsidP="00E77343">
      <w:pPr>
        <w:pStyle w:val="4a"/>
        <w:numPr>
          <w:ilvl w:val="0"/>
          <w:numId w:val="18"/>
        </w:numPr>
        <w:ind w:left="1441"/>
        <w:rPr>
          <w:rFonts w:hint="eastAsia"/>
        </w:rPr>
      </w:pPr>
      <w:r w:rsidRPr="009C03D2">
        <w:t>-s  --</w:t>
      </w:r>
      <w:r w:rsidRPr="009C03D2">
        <w:t>软链接</w:t>
      </w:r>
      <w:r w:rsidRPr="009C03D2">
        <w:t>(</w:t>
      </w:r>
      <w:r w:rsidRPr="009C03D2">
        <w:t>符号链接</w:t>
      </w:r>
      <w:r w:rsidRPr="009C03D2">
        <w:t>)</w:t>
      </w:r>
      <w:r w:rsidRPr="009C03D2">
        <w:t>。</w:t>
      </w:r>
    </w:p>
    <w:p w14:paraId="52362556" w14:textId="77777777" w:rsidR="00E77343" w:rsidRPr="009C03D2" w:rsidRDefault="00E77343" w:rsidP="00E77343">
      <w:pPr>
        <w:pStyle w:val="1e"/>
      </w:pPr>
      <w:r w:rsidRPr="009C03D2">
        <w:t>参数说明：</w:t>
      </w:r>
    </w:p>
    <w:p w14:paraId="02433FB2" w14:textId="77777777" w:rsidR="00E77343" w:rsidRPr="009C03D2" w:rsidRDefault="00E77343" w:rsidP="00E77343">
      <w:pPr>
        <w:pStyle w:val="4a"/>
        <w:numPr>
          <w:ilvl w:val="0"/>
          <w:numId w:val="18"/>
        </w:numPr>
        <w:ind w:left="1441"/>
        <w:rPr>
          <w:rFonts w:hint="eastAsia"/>
        </w:rPr>
      </w:pPr>
      <w:r w:rsidRPr="009C03D2">
        <w:t>参数</w:t>
      </w:r>
      <w:r w:rsidRPr="009C03D2">
        <w:t>1</w:t>
      </w:r>
      <w:r w:rsidRPr="009C03D2">
        <w:t>：源文件或目录。</w:t>
      </w:r>
    </w:p>
    <w:p w14:paraId="68EF2EE8" w14:textId="77777777" w:rsidR="00E77343" w:rsidRPr="009C03D2" w:rsidRDefault="00E77343" w:rsidP="00E77343">
      <w:pPr>
        <w:pStyle w:val="4a"/>
        <w:numPr>
          <w:ilvl w:val="0"/>
          <w:numId w:val="18"/>
        </w:numPr>
        <w:ind w:left="1441"/>
        <w:rPr>
          <w:rFonts w:hint="eastAsia"/>
        </w:rPr>
      </w:pPr>
      <w:r w:rsidRPr="009C03D2">
        <w:t>参数</w:t>
      </w:r>
      <w:r w:rsidRPr="009C03D2">
        <w:t>2</w:t>
      </w:r>
      <w:r w:rsidRPr="009C03D2">
        <w:t>：被链接的文件或目录。</w:t>
      </w:r>
    </w:p>
    <w:p w14:paraId="3AE770AC" w14:textId="77777777" w:rsidR="00E77343" w:rsidRPr="009C03D2" w:rsidRDefault="00E77343" w:rsidP="00E77343">
      <w:pPr>
        <w:pStyle w:val="1e"/>
      </w:pPr>
      <w:r w:rsidRPr="009C03D2">
        <w:t>命令示例：</w:t>
      </w:r>
    </w:p>
    <w:p w14:paraId="5BDA40A9" w14:textId="77777777" w:rsidR="00E77343" w:rsidRPr="009C03D2" w:rsidRDefault="00E77343" w:rsidP="00E77343">
      <w:pPr>
        <w:pStyle w:val="4a"/>
        <w:numPr>
          <w:ilvl w:val="0"/>
          <w:numId w:val="18"/>
        </w:numPr>
        <w:ind w:left="1441"/>
        <w:rPr>
          <w:rFonts w:hint="eastAsia"/>
        </w:rPr>
      </w:pPr>
      <w:r w:rsidRPr="009C03D2">
        <w:t>为</w:t>
      </w:r>
      <w:r w:rsidRPr="009C03D2">
        <w:t>python3</w:t>
      </w:r>
      <w:r w:rsidRPr="009C03D2">
        <w:t>文件创建软链接</w:t>
      </w:r>
      <w:r w:rsidRPr="009C03D2">
        <w:t>/usr/bin/python</w:t>
      </w:r>
      <w:r w:rsidRPr="009C03D2">
        <w:t>，如果</w:t>
      </w:r>
      <w:r w:rsidRPr="009C03D2">
        <w:t>python3</w:t>
      </w:r>
      <w:r w:rsidRPr="009C03D2">
        <w:t>丢失，</w:t>
      </w:r>
      <w:r w:rsidRPr="009C03D2">
        <w:t>/usr/bin/python</w:t>
      </w:r>
      <w:r w:rsidRPr="009C03D2">
        <w:t>将失效</w:t>
      </w:r>
      <w:r>
        <w:rPr>
          <w:rFonts w:hint="eastAsia"/>
        </w:rPr>
        <w:t>。</w:t>
      </w:r>
    </w:p>
    <w:p w14:paraId="5EEF8CDA" w14:textId="77777777" w:rsidR="00E77343" w:rsidRPr="009C03D2" w:rsidRDefault="00E77343" w:rsidP="00E77343">
      <w:pPr>
        <w:pStyle w:val="affffc"/>
      </w:pPr>
      <w:proofErr w:type="gramStart"/>
      <w:r w:rsidRPr="009C03D2">
        <w:t>ln</w:t>
      </w:r>
      <w:proofErr w:type="gramEnd"/>
      <w:r w:rsidRPr="009C03D2">
        <w:t xml:space="preserve"> -s python3 /usr/bin/python</w:t>
      </w:r>
    </w:p>
    <w:p w14:paraId="26FB71E5" w14:textId="77777777" w:rsidR="00E77343" w:rsidRPr="009C03D2" w:rsidRDefault="00E77343" w:rsidP="00E77343">
      <w:pPr>
        <w:pStyle w:val="4a"/>
        <w:numPr>
          <w:ilvl w:val="0"/>
          <w:numId w:val="18"/>
        </w:numPr>
        <w:ind w:left="1441"/>
        <w:rPr>
          <w:rFonts w:hint="eastAsia"/>
        </w:rPr>
      </w:pPr>
      <w:r w:rsidRPr="009C03D2">
        <w:t>为</w:t>
      </w:r>
      <w:r w:rsidRPr="009C03D2">
        <w:t>python3</w:t>
      </w:r>
      <w:r w:rsidRPr="009C03D2">
        <w:t>创建硬链接</w:t>
      </w:r>
      <w:r w:rsidRPr="009C03D2">
        <w:t>/usr/bin/python</w:t>
      </w:r>
      <w:r w:rsidRPr="009C03D2">
        <w:t>，</w:t>
      </w:r>
      <w:r w:rsidRPr="009C03D2">
        <w:t>python3</w:t>
      </w:r>
      <w:r w:rsidRPr="009C03D2">
        <w:t>与</w:t>
      </w:r>
      <w:r w:rsidRPr="009C03D2">
        <w:t>/usr/bin/python</w:t>
      </w:r>
      <w:r w:rsidRPr="009C03D2">
        <w:t>的各项属性相同</w:t>
      </w:r>
      <w:r>
        <w:rPr>
          <w:rFonts w:hint="eastAsia"/>
        </w:rPr>
        <w:t>。</w:t>
      </w:r>
    </w:p>
    <w:p w14:paraId="174D2AD9" w14:textId="77777777" w:rsidR="00E77343" w:rsidRPr="009C03D2" w:rsidRDefault="00E77343" w:rsidP="00E77343">
      <w:pPr>
        <w:pStyle w:val="affffc"/>
      </w:pPr>
      <w:proofErr w:type="gramStart"/>
      <w:r w:rsidRPr="009C03D2">
        <w:t>ln</w:t>
      </w:r>
      <w:proofErr w:type="gramEnd"/>
      <w:r w:rsidRPr="009C03D2">
        <w:t xml:space="preserve"> python3 /usr/bin/python</w:t>
      </w:r>
    </w:p>
    <w:p w14:paraId="06717358" w14:textId="77777777" w:rsidR="00E77343" w:rsidRPr="009C03D2" w:rsidRDefault="00E77343" w:rsidP="00E77343">
      <w:pPr>
        <w:pStyle w:val="1e"/>
      </w:pPr>
    </w:p>
    <w:p w14:paraId="4962A666" w14:textId="77777777" w:rsidR="00E77343" w:rsidRPr="009C03D2" w:rsidRDefault="00E77343" w:rsidP="00E77343">
      <w:pPr>
        <w:pStyle w:val="2"/>
        <w:numPr>
          <w:ilvl w:val="1"/>
          <w:numId w:val="4"/>
        </w:numPr>
        <w:rPr>
          <w:rFonts w:ascii="Huawei Sans" w:hAnsi="Huawei Sans" w:cs="Huawei Sans"/>
        </w:rPr>
      </w:pPr>
      <w:bookmarkStart w:id="117" w:name="_Toc51057490"/>
      <w:bookmarkStart w:id="118" w:name="_Toc51141521"/>
      <w:bookmarkStart w:id="119" w:name="_Toc51330017"/>
      <w:bookmarkStart w:id="120" w:name="_Toc53415145"/>
      <w:bookmarkStart w:id="121" w:name="_Toc65486995"/>
      <w:bookmarkStart w:id="122" w:name="_Toc69742830"/>
      <w:bookmarkStart w:id="123" w:name="_Toc74644322"/>
      <w:bookmarkStart w:id="124" w:name="_Toc78182515"/>
      <w:bookmarkStart w:id="125" w:name="_Toc78277407"/>
      <w:bookmarkStart w:id="126" w:name="_Toc81318063"/>
      <w:r w:rsidRPr="009C03D2">
        <w:rPr>
          <w:rFonts w:ascii="Huawei Sans" w:hAnsi="Huawei Sans" w:cs="Huawei Sans"/>
        </w:rPr>
        <w:lastRenderedPageBreak/>
        <w:t>mkdir</w:t>
      </w:r>
      <w:bookmarkEnd w:id="117"/>
      <w:bookmarkEnd w:id="118"/>
      <w:bookmarkEnd w:id="119"/>
      <w:bookmarkEnd w:id="120"/>
      <w:bookmarkEnd w:id="121"/>
      <w:bookmarkEnd w:id="122"/>
      <w:bookmarkEnd w:id="123"/>
      <w:bookmarkEnd w:id="124"/>
      <w:bookmarkEnd w:id="125"/>
      <w:bookmarkEnd w:id="126"/>
    </w:p>
    <w:p w14:paraId="68967011" w14:textId="77777777" w:rsidR="00E77343" w:rsidRPr="009C03D2" w:rsidRDefault="00E77343" w:rsidP="00E77343">
      <w:pPr>
        <w:pStyle w:val="1e"/>
      </w:pPr>
      <w:r w:rsidRPr="009C03D2">
        <w:t>创建指定的名称的目录，要求创建目录的用户在当前目录中具有写权限，并且指定的目录名不能是当前目录中已有的目录。</w:t>
      </w:r>
    </w:p>
    <w:p w14:paraId="6E563449" w14:textId="77777777" w:rsidR="00E77343" w:rsidRPr="009C03D2" w:rsidRDefault="00E77343" w:rsidP="00E77343">
      <w:pPr>
        <w:pStyle w:val="1e"/>
      </w:pPr>
      <w:r w:rsidRPr="009C03D2">
        <w:t>命令语法：</w:t>
      </w:r>
    </w:p>
    <w:p w14:paraId="7C20B4E0" w14:textId="77777777" w:rsidR="00E77343" w:rsidRPr="009C03D2" w:rsidRDefault="00E77343" w:rsidP="00E77343">
      <w:pPr>
        <w:pStyle w:val="affffc"/>
        <w:rPr>
          <w:lang w:eastAsia="zh-CN"/>
        </w:rPr>
      </w:pPr>
      <w:r w:rsidRPr="009C03D2">
        <w:rPr>
          <w:lang w:eastAsia="zh-CN"/>
        </w:rPr>
        <w:t>mkdir [</w:t>
      </w:r>
      <w:r w:rsidRPr="009C03D2">
        <w:rPr>
          <w:lang w:eastAsia="zh-CN"/>
        </w:rPr>
        <w:t>选项</w:t>
      </w:r>
      <w:r w:rsidRPr="009C03D2">
        <w:rPr>
          <w:lang w:eastAsia="zh-CN"/>
        </w:rPr>
        <w:t>] [</w:t>
      </w:r>
      <w:r w:rsidRPr="009C03D2">
        <w:rPr>
          <w:lang w:eastAsia="zh-CN"/>
        </w:rPr>
        <w:t>参数</w:t>
      </w:r>
      <w:r w:rsidRPr="009C03D2">
        <w:rPr>
          <w:lang w:eastAsia="zh-CN"/>
        </w:rPr>
        <w:t>]</w:t>
      </w:r>
    </w:p>
    <w:p w14:paraId="0DC7E5FF" w14:textId="77777777" w:rsidR="00E77343" w:rsidRPr="009C03D2" w:rsidRDefault="00E77343" w:rsidP="00E77343">
      <w:pPr>
        <w:pStyle w:val="1e"/>
      </w:pPr>
      <w:r w:rsidRPr="009C03D2">
        <w:t>常用选项：</w:t>
      </w:r>
    </w:p>
    <w:p w14:paraId="48CF1B69" w14:textId="77777777" w:rsidR="00E77343" w:rsidRPr="009C03D2" w:rsidRDefault="00E77343" w:rsidP="00E77343">
      <w:pPr>
        <w:pStyle w:val="4a"/>
        <w:numPr>
          <w:ilvl w:val="0"/>
          <w:numId w:val="18"/>
        </w:numPr>
        <w:ind w:left="1441"/>
        <w:rPr>
          <w:rFonts w:hint="eastAsia"/>
        </w:rPr>
      </w:pPr>
      <w:r w:rsidRPr="009C03D2">
        <w:t>-p --</w:t>
      </w:r>
      <w:r w:rsidRPr="009C03D2">
        <w:t>可以是一个路径名称。此时若路径中的某些目录尚不存在</w:t>
      </w:r>
      <w:r w:rsidRPr="009C03D2">
        <w:t>,</w:t>
      </w:r>
      <w:r w:rsidRPr="009C03D2">
        <w:t>加上此选项后</w:t>
      </w:r>
      <w:r w:rsidRPr="009C03D2">
        <w:t>,</w:t>
      </w:r>
      <w:r w:rsidRPr="009C03D2">
        <w:t>系统将自动建立好那些尚不存在的目录</w:t>
      </w:r>
      <w:r w:rsidRPr="009C03D2">
        <w:t>,</w:t>
      </w:r>
      <w:r w:rsidRPr="009C03D2">
        <w:t>即一次可以建立多个目录（递归）</w:t>
      </w:r>
      <w:r>
        <w:rPr>
          <w:rFonts w:hint="eastAsia"/>
        </w:rPr>
        <w:t>；</w:t>
      </w:r>
    </w:p>
    <w:p w14:paraId="4C5B78B0" w14:textId="77777777" w:rsidR="00E77343" w:rsidRPr="009C03D2" w:rsidRDefault="00E77343" w:rsidP="00E77343">
      <w:pPr>
        <w:pStyle w:val="4a"/>
        <w:numPr>
          <w:ilvl w:val="0"/>
          <w:numId w:val="18"/>
        </w:numPr>
        <w:ind w:left="1441"/>
        <w:rPr>
          <w:rFonts w:hint="eastAsia"/>
        </w:rPr>
      </w:pPr>
      <w:r w:rsidRPr="009C03D2">
        <w:t>-v --</w:t>
      </w:r>
      <w:r w:rsidRPr="009C03D2">
        <w:t>每次创建新目录都显示信息</w:t>
      </w:r>
      <w:r>
        <w:rPr>
          <w:rFonts w:hint="eastAsia"/>
        </w:rPr>
        <w:t>；</w:t>
      </w:r>
    </w:p>
    <w:p w14:paraId="6C31E734" w14:textId="77777777" w:rsidR="00E77343" w:rsidRPr="009C03D2" w:rsidRDefault="00E77343" w:rsidP="00E77343">
      <w:pPr>
        <w:pStyle w:val="4a"/>
        <w:numPr>
          <w:ilvl w:val="0"/>
          <w:numId w:val="18"/>
        </w:numPr>
        <w:ind w:left="1441"/>
        <w:rPr>
          <w:rFonts w:hint="eastAsia"/>
        </w:rPr>
      </w:pPr>
      <w:r w:rsidRPr="009C03D2">
        <w:t>-m --</w:t>
      </w:r>
      <w:r w:rsidRPr="009C03D2">
        <w:t>设定权限</w:t>
      </w:r>
      <w:r w:rsidRPr="009C03D2">
        <w:t>&lt;</w:t>
      </w:r>
      <w:r w:rsidRPr="009C03D2">
        <w:t>模式</w:t>
      </w:r>
      <w:r w:rsidRPr="009C03D2">
        <w:t>&gt; (</w:t>
      </w:r>
      <w:r w:rsidRPr="009C03D2">
        <w:t>类似</w:t>
      </w:r>
      <w:r w:rsidRPr="009C03D2">
        <w:t>chmod)</w:t>
      </w:r>
      <w:r w:rsidRPr="009C03D2">
        <w:t>，而不是</w:t>
      </w:r>
      <w:r w:rsidRPr="009C03D2">
        <w:t>rwxrwxrwx</w:t>
      </w:r>
      <w:r w:rsidRPr="009C03D2">
        <w:t>减</w:t>
      </w:r>
      <w:r w:rsidRPr="009C03D2">
        <w:t>umask</w:t>
      </w:r>
      <w:r>
        <w:rPr>
          <w:rFonts w:hint="eastAsia"/>
        </w:rPr>
        <w:t>。</w:t>
      </w:r>
    </w:p>
    <w:p w14:paraId="517FABFA" w14:textId="77777777" w:rsidR="00E77343" w:rsidRDefault="00E77343" w:rsidP="00E77343">
      <w:pPr>
        <w:pStyle w:val="1e"/>
      </w:pPr>
      <w:r w:rsidRPr="009C03D2">
        <w:t>参数说明：</w:t>
      </w:r>
    </w:p>
    <w:p w14:paraId="29F579DA" w14:textId="77777777" w:rsidR="00E77343" w:rsidRPr="009C03D2" w:rsidRDefault="00E77343" w:rsidP="00E77343">
      <w:pPr>
        <w:pStyle w:val="4a"/>
        <w:numPr>
          <w:ilvl w:val="0"/>
          <w:numId w:val="18"/>
        </w:numPr>
        <w:ind w:left="1441"/>
        <w:rPr>
          <w:rFonts w:hint="eastAsia"/>
        </w:rPr>
      </w:pPr>
      <w:r w:rsidRPr="009C03D2">
        <w:t>需要创建的目录</w:t>
      </w:r>
      <w:r>
        <w:rPr>
          <w:rFonts w:hint="eastAsia"/>
        </w:rPr>
        <w:t>。</w:t>
      </w:r>
    </w:p>
    <w:p w14:paraId="4950667A" w14:textId="77777777" w:rsidR="00E77343" w:rsidRPr="009C03D2" w:rsidRDefault="00E77343" w:rsidP="00E77343">
      <w:pPr>
        <w:pStyle w:val="1e"/>
      </w:pPr>
      <w:r w:rsidRPr="009C03D2">
        <w:t>命令示例：</w:t>
      </w:r>
    </w:p>
    <w:p w14:paraId="2C783EB2" w14:textId="77777777" w:rsidR="00E77343" w:rsidRPr="009C03D2" w:rsidRDefault="00E77343" w:rsidP="00E77343">
      <w:pPr>
        <w:pStyle w:val="4a"/>
        <w:numPr>
          <w:ilvl w:val="0"/>
          <w:numId w:val="18"/>
        </w:numPr>
        <w:ind w:left="1441"/>
        <w:rPr>
          <w:rFonts w:hint="eastAsia"/>
        </w:rPr>
      </w:pPr>
      <w:r w:rsidRPr="009C03D2">
        <w:t>创建一个空目录</w:t>
      </w:r>
      <w:r>
        <w:rPr>
          <w:rFonts w:hint="eastAsia"/>
        </w:rPr>
        <w:t>。</w:t>
      </w:r>
    </w:p>
    <w:p w14:paraId="1C0A0D7B" w14:textId="77777777" w:rsidR="00E77343" w:rsidRPr="009C03D2" w:rsidRDefault="00E77343" w:rsidP="00E77343">
      <w:pPr>
        <w:pStyle w:val="affffc"/>
      </w:pPr>
      <w:proofErr w:type="gramStart"/>
      <w:r w:rsidRPr="009C03D2">
        <w:t>mkdir</w:t>
      </w:r>
      <w:proofErr w:type="gramEnd"/>
      <w:r w:rsidRPr="009C03D2">
        <w:t xml:space="preserve"> test</w:t>
      </w:r>
    </w:p>
    <w:p w14:paraId="48B3E0DB" w14:textId="77777777" w:rsidR="00E77343" w:rsidRPr="009C03D2" w:rsidRDefault="00E77343" w:rsidP="00E77343">
      <w:pPr>
        <w:pStyle w:val="4a"/>
        <w:numPr>
          <w:ilvl w:val="0"/>
          <w:numId w:val="18"/>
        </w:numPr>
        <w:ind w:left="1441"/>
        <w:rPr>
          <w:rFonts w:hint="eastAsia"/>
        </w:rPr>
      </w:pPr>
      <w:r w:rsidRPr="009C03D2">
        <w:t>递归创建多个目录</w:t>
      </w:r>
      <w:r>
        <w:rPr>
          <w:rFonts w:hint="eastAsia"/>
        </w:rPr>
        <w:t>。</w:t>
      </w:r>
    </w:p>
    <w:p w14:paraId="37C5FBBD" w14:textId="77777777" w:rsidR="00E77343" w:rsidRPr="009C03D2" w:rsidRDefault="00E77343" w:rsidP="00E77343">
      <w:pPr>
        <w:pStyle w:val="affffc"/>
      </w:pPr>
      <w:proofErr w:type="gramStart"/>
      <w:r w:rsidRPr="009C03D2">
        <w:t>mkdir</w:t>
      </w:r>
      <w:proofErr w:type="gramEnd"/>
      <w:r w:rsidRPr="009C03D2">
        <w:t xml:space="preserve"> -p /opt/software/openGauss</w:t>
      </w:r>
    </w:p>
    <w:p w14:paraId="415754C2" w14:textId="77777777" w:rsidR="00E77343" w:rsidRPr="009C03D2" w:rsidRDefault="00E77343" w:rsidP="00E77343">
      <w:pPr>
        <w:pStyle w:val="4a"/>
        <w:numPr>
          <w:ilvl w:val="0"/>
          <w:numId w:val="18"/>
        </w:numPr>
        <w:ind w:left="1441"/>
        <w:rPr>
          <w:rFonts w:hint="eastAsia"/>
        </w:rPr>
      </w:pPr>
      <w:r w:rsidRPr="009C03D2">
        <w:t>创建权限为</w:t>
      </w:r>
      <w:r w:rsidRPr="009C03D2">
        <w:t>777</w:t>
      </w:r>
      <w:r w:rsidRPr="009C03D2">
        <w:t>的目录</w:t>
      </w:r>
      <w:r>
        <w:t>（</w:t>
      </w:r>
      <w:r w:rsidRPr="009C03D2">
        <w:t>目录的权限为</w:t>
      </w:r>
      <w:r>
        <w:t>rwxrwxrwx</w:t>
      </w:r>
      <w:r>
        <w:t>）</w:t>
      </w:r>
      <w:r w:rsidRPr="009C03D2">
        <w:t>：</w:t>
      </w:r>
    </w:p>
    <w:p w14:paraId="4E5B5AD0" w14:textId="77777777" w:rsidR="00E77343" w:rsidRPr="009C03D2" w:rsidRDefault="00E77343" w:rsidP="00E77343">
      <w:pPr>
        <w:pStyle w:val="affffc"/>
      </w:pPr>
      <w:proofErr w:type="gramStart"/>
      <w:r w:rsidRPr="009C03D2">
        <w:t>mkdir</w:t>
      </w:r>
      <w:proofErr w:type="gramEnd"/>
      <w:r w:rsidRPr="009C03D2">
        <w:t xml:space="preserve"> </w:t>
      </w:r>
      <w:r w:rsidRPr="009C03D2">
        <w:rPr>
          <w:rFonts w:eastAsia="宋体"/>
        </w:rPr>
        <w:t>–</w:t>
      </w:r>
      <w:r w:rsidRPr="009C03D2">
        <w:t>m 777 test</w:t>
      </w:r>
    </w:p>
    <w:p w14:paraId="21B7AA37" w14:textId="77777777" w:rsidR="00E77343" w:rsidRPr="009C03D2" w:rsidRDefault="00E77343" w:rsidP="00E77343">
      <w:pPr>
        <w:pStyle w:val="2"/>
        <w:numPr>
          <w:ilvl w:val="1"/>
          <w:numId w:val="4"/>
        </w:numPr>
        <w:rPr>
          <w:rFonts w:ascii="Huawei Sans" w:hAnsi="Huawei Sans" w:cs="Huawei Sans"/>
        </w:rPr>
      </w:pPr>
      <w:bookmarkStart w:id="127" w:name="_Toc51057491"/>
      <w:bookmarkStart w:id="128" w:name="_Toc51141522"/>
      <w:bookmarkStart w:id="129" w:name="_Toc51330018"/>
      <w:bookmarkStart w:id="130" w:name="_Toc53415146"/>
      <w:bookmarkStart w:id="131" w:name="_Toc65486996"/>
      <w:bookmarkStart w:id="132" w:name="_Toc69742831"/>
      <w:bookmarkStart w:id="133" w:name="_Toc74644323"/>
      <w:bookmarkStart w:id="134" w:name="_Toc78182516"/>
      <w:bookmarkStart w:id="135" w:name="_Toc78277408"/>
      <w:bookmarkStart w:id="136" w:name="_Toc81318064"/>
      <w:r w:rsidRPr="009C03D2">
        <w:rPr>
          <w:rFonts w:ascii="Huawei Sans" w:hAnsi="Huawei Sans" w:cs="Huawei Sans"/>
        </w:rPr>
        <w:t>chmod</w:t>
      </w:r>
      <w:bookmarkEnd w:id="127"/>
      <w:bookmarkEnd w:id="128"/>
      <w:bookmarkEnd w:id="129"/>
      <w:bookmarkEnd w:id="130"/>
      <w:bookmarkEnd w:id="131"/>
      <w:bookmarkEnd w:id="132"/>
      <w:bookmarkEnd w:id="133"/>
      <w:bookmarkEnd w:id="134"/>
      <w:bookmarkEnd w:id="135"/>
      <w:bookmarkEnd w:id="136"/>
    </w:p>
    <w:p w14:paraId="1E09D2DB" w14:textId="77777777" w:rsidR="00E77343" w:rsidRPr="009C03D2" w:rsidRDefault="00E77343" w:rsidP="00E77343">
      <w:pPr>
        <w:pStyle w:val="1e"/>
      </w:pPr>
      <w:r w:rsidRPr="009C03D2">
        <w:t>更改文件权限。</w:t>
      </w:r>
    </w:p>
    <w:p w14:paraId="79EACAFC" w14:textId="77777777" w:rsidR="00E77343" w:rsidRPr="009C03D2" w:rsidRDefault="00E77343" w:rsidP="00E77343">
      <w:pPr>
        <w:pStyle w:val="1e"/>
      </w:pPr>
      <w:r w:rsidRPr="009C03D2">
        <w:t>命令语法：</w:t>
      </w:r>
    </w:p>
    <w:p w14:paraId="3F7A24ED" w14:textId="77777777" w:rsidR="00E77343" w:rsidRPr="009C03D2" w:rsidRDefault="00E77343" w:rsidP="00E77343">
      <w:pPr>
        <w:pStyle w:val="affffc"/>
      </w:pPr>
      <w:proofErr w:type="gramStart"/>
      <w:r w:rsidRPr="009C03D2">
        <w:t>chmod</w:t>
      </w:r>
      <w:proofErr w:type="gramEnd"/>
      <w:r w:rsidRPr="009C03D2">
        <w:t xml:space="preserve"> [</w:t>
      </w:r>
      <w:r w:rsidRPr="009C03D2">
        <w:t>选项</w:t>
      </w:r>
      <w:r w:rsidRPr="009C03D2">
        <w:t>] &lt;mode&gt; &lt;file...&gt;</w:t>
      </w:r>
    </w:p>
    <w:p w14:paraId="4BE769D8" w14:textId="77777777" w:rsidR="00E77343" w:rsidRPr="009C03D2" w:rsidRDefault="00E77343" w:rsidP="00E77343">
      <w:pPr>
        <w:pStyle w:val="1e"/>
      </w:pPr>
      <w:r w:rsidRPr="009C03D2">
        <w:t>常用选项：</w:t>
      </w:r>
    </w:p>
    <w:p w14:paraId="07D463D5" w14:textId="77777777" w:rsidR="00E77343" w:rsidRPr="009C03D2" w:rsidRDefault="00E77343" w:rsidP="00E77343">
      <w:pPr>
        <w:pStyle w:val="4a"/>
        <w:numPr>
          <w:ilvl w:val="0"/>
          <w:numId w:val="18"/>
        </w:numPr>
        <w:ind w:left="1441"/>
        <w:rPr>
          <w:rFonts w:hint="eastAsia"/>
        </w:rPr>
      </w:pPr>
      <w:r w:rsidRPr="009C03D2">
        <w:t>-R, --</w:t>
      </w:r>
      <w:r w:rsidRPr="009C03D2">
        <w:t>以递归的方式对目前目录下的所有文件与子目录进行相同的权限变更</w:t>
      </w:r>
      <w:r>
        <w:rPr>
          <w:rFonts w:hint="eastAsia"/>
        </w:rPr>
        <w:t>。</w:t>
      </w:r>
    </w:p>
    <w:p w14:paraId="7A06861E" w14:textId="77777777" w:rsidR="00E77343" w:rsidRPr="009C03D2" w:rsidRDefault="00E77343" w:rsidP="00E77343">
      <w:pPr>
        <w:pStyle w:val="1e"/>
      </w:pPr>
      <w:r w:rsidRPr="009C03D2">
        <w:t>参数说明：</w:t>
      </w:r>
    </w:p>
    <w:p w14:paraId="67541F63" w14:textId="77777777" w:rsidR="00E77343" w:rsidRPr="009C03D2" w:rsidRDefault="00E77343" w:rsidP="00E77343">
      <w:pPr>
        <w:pStyle w:val="4a"/>
        <w:numPr>
          <w:ilvl w:val="0"/>
          <w:numId w:val="18"/>
        </w:numPr>
        <w:ind w:left="1441"/>
        <w:rPr>
          <w:rFonts w:hint="eastAsia"/>
        </w:rPr>
      </w:pPr>
      <w:r>
        <w:t>m</w:t>
      </w:r>
      <w:r w:rsidRPr="009C03D2">
        <w:t>ode</w:t>
      </w:r>
      <w:r w:rsidRPr="009C03D2">
        <w:t>：权限设定字串，详细格式如下</w:t>
      </w:r>
      <w:r w:rsidRPr="009C03D2">
        <w:t xml:space="preserve"> </w:t>
      </w:r>
      <w:r>
        <w:rPr>
          <w:rFonts w:hint="eastAsia"/>
        </w:rPr>
        <w:t>。</w:t>
      </w:r>
    </w:p>
    <w:p w14:paraId="214507C9" w14:textId="77777777" w:rsidR="00E77343" w:rsidRPr="009C03D2" w:rsidRDefault="00E77343" w:rsidP="00E77343">
      <w:pPr>
        <w:pStyle w:val="affffc"/>
        <w:rPr>
          <w:lang w:eastAsia="zh-CN"/>
        </w:rPr>
      </w:pPr>
      <w:r w:rsidRPr="009C03D2">
        <w:rPr>
          <w:lang w:eastAsia="zh-CN"/>
        </w:rPr>
        <w:t>[</w:t>
      </w:r>
      <w:proofErr w:type="gramStart"/>
      <w:r w:rsidRPr="009C03D2">
        <w:rPr>
          <w:lang w:eastAsia="zh-CN"/>
        </w:rPr>
        <w:t>ugoa</w:t>
      </w:r>
      <w:proofErr w:type="gramEnd"/>
      <w:r w:rsidRPr="009C03D2">
        <w:rPr>
          <w:lang w:eastAsia="zh-CN"/>
        </w:rPr>
        <w:t>...][[+-=</w:t>
      </w:r>
      <w:proofErr w:type="gramStart"/>
      <w:r w:rsidRPr="009C03D2">
        <w:rPr>
          <w:lang w:eastAsia="zh-CN"/>
        </w:rPr>
        <w:t>][</w:t>
      </w:r>
      <w:proofErr w:type="gramEnd"/>
      <w:r w:rsidRPr="009C03D2">
        <w:rPr>
          <w:lang w:eastAsia="zh-CN"/>
        </w:rPr>
        <w:t>rwxX]...][,...]</w:t>
      </w:r>
      <w:r w:rsidRPr="009C03D2">
        <w:rPr>
          <w:lang w:eastAsia="zh-CN"/>
        </w:rPr>
        <w:t>，</w:t>
      </w:r>
    </w:p>
    <w:p w14:paraId="7048764B" w14:textId="77777777" w:rsidR="00E77343" w:rsidRPr="009C03D2" w:rsidRDefault="00E77343" w:rsidP="00E77343">
      <w:pPr>
        <w:pStyle w:val="1e"/>
      </w:pPr>
      <w:r w:rsidRPr="009C03D2">
        <w:t>其中</w:t>
      </w:r>
      <w:r>
        <w:rPr>
          <w:rFonts w:hint="eastAsia"/>
        </w:rPr>
        <w:t>，</w:t>
      </w:r>
      <w:r w:rsidRPr="009C03D2">
        <w:t>[ugoa...]</w:t>
      </w:r>
      <w:r w:rsidRPr="009C03D2">
        <w:t>：</w:t>
      </w:r>
      <w:r w:rsidRPr="009C03D2">
        <w:t xml:space="preserve">u </w:t>
      </w:r>
      <w:r w:rsidRPr="009C03D2">
        <w:t>表示该档案的拥有者，</w:t>
      </w:r>
      <w:r w:rsidRPr="009C03D2">
        <w:t xml:space="preserve">g </w:t>
      </w:r>
      <w:r w:rsidRPr="009C03D2">
        <w:t>表示与该档案的拥有者属于同一个群体</w:t>
      </w:r>
      <w:r w:rsidRPr="009C03D2">
        <w:t>(group)</w:t>
      </w:r>
      <w:r w:rsidRPr="009C03D2">
        <w:t>者，</w:t>
      </w:r>
      <w:r w:rsidRPr="009C03D2">
        <w:t xml:space="preserve">o </w:t>
      </w:r>
      <w:r w:rsidRPr="009C03D2">
        <w:t>表示其他以外的人，</w:t>
      </w:r>
      <w:r w:rsidRPr="009C03D2">
        <w:t xml:space="preserve">a </w:t>
      </w:r>
      <w:r>
        <w:t>表示所有（包含上面三者）</w:t>
      </w:r>
      <w:r>
        <w:rPr>
          <w:rFonts w:hint="eastAsia"/>
        </w:rPr>
        <w:t>；</w:t>
      </w:r>
      <w:r w:rsidRPr="009C03D2">
        <w:t>[+-=]</w:t>
      </w:r>
      <w:r w:rsidRPr="009C03D2">
        <w:t>：</w:t>
      </w:r>
      <w:r w:rsidRPr="009C03D2">
        <w:t xml:space="preserve">+ </w:t>
      </w:r>
      <w:r w:rsidRPr="009C03D2">
        <w:t>表示增加权限，</w:t>
      </w:r>
      <w:r w:rsidRPr="009C03D2">
        <w:t xml:space="preserve">- </w:t>
      </w:r>
      <w:r w:rsidRPr="009C03D2">
        <w:t>表示取消权限，</w:t>
      </w:r>
      <w:r w:rsidRPr="009C03D2">
        <w:t xml:space="preserve">= </w:t>
      </w:r>
      <w:r>
        <w:t>表示唯一设定权限</w:t>
      </w:r>
      <w:r>
        <w:rPr>
          <w:rFonts w:hint="eastAsia"/>
        </w:rPr>
        <w:t>；</w:t>
      </w:r>
      <w:r w:rsidRPr="009C03D2">
        <w:t>[rwxX]</w:t>
      </w:r>
      <w:r w:rsidRPr="009C03D2">
        <w:t>：</w:t>
      </w:r>
      <w:r w:rsidRPr="009C03D2">
        <w:t xml:space="preserve">r </w:t>
      </w:r>
      <w:r w:rsidRPr="009C03D2">
        <w:t>表示可读取，</w:t>
      </w:r>
      <w:r w:rsidRPr="009C03D2">
        <w:t xml:space="preserve">w </w:t>
      </w:r>
      <w:r w:rsidRPr="009C03D2">
        <w:t>表示可写入，</w:t>
      </w:r>
      <w:r w:rsidRPr="009C03D2">
        <w:t xml:space="preserve">x </w:t>
      </w:r>
      <w:r w:rsidRPr="009C03D2">
        <w:t>表示可执行，</w:t>
      </w:r>
      <w:r w:rsidRPr="009C03D2">
        <w:t>X</w:t>
      </w:r>
      <w:r w:rsidRPr="009C03D2">
        <w:t>表示只有当该档案是个子目录或者该档案已经被设定过为可执行。</w:t>
      </w:r>
    </w:p>
    <w:p w14:paraId="26EF1801" w14:textId="77777777" w:rsidR="00E77343" w:rsidRPr="009C03D2" w:rsidRDefault="00E77343" w:rsidP="00E77343">
      <w:pPr>
        <w:pStyle w:val="4a"/>
        <w:numPr>
          <w:ilvl w:val="0"/>
          <w:numId w:val="18"/>
        </w:numPr>
        <w:ind w:left="1441"/>
        <w:rPr>
          <w:rFonts w:hint="eastAsia"/>
        </w:rPr>
      </w:pPr>
      <w:r>
        <w:lastRenderedPageBreak/>
        <w:t>file</w:t>
      </w:r>
      <w:r w:rsidRPr="009C03D2">
        <w:t>：文件列表（单个或者多个文件、文件夹）</w:t>
      </w:r>
      <w:r>
        <w:rPr>
          <w:rFonts w:hint="eastAsia"/>
        </w:rPr>
        <w:t>。</w:t>
      </w:r>
    </w:p>
    <w:p w14:paraId="3D78A279" w14:textId="77777777" w:rsidR="00E77343" w:rsidRPr="009C03D2" w:rsidRDefault="00E77343" w:rsidP="00E77343">
      <w:pPr>
        <w:pStyle w:val="1e"/>
      </w:pPr>
      <w:r w:rsidRPr="009C03D2">
        <w:t>命令示例：</w:t>
      </w:r>
    </w:p>
    <w:p w14:paraId="57FDDA11" w14:textId="77777777" w:rsidR="00E77343" w:rsidRPr="009C03D2" w:rsidRDefault="00E77343" w:rsidP="00E77343">
      <w:pPr>
        <w:pStyle w:val="4a"/>
        <w:numPr>
          <w:ilvl w:val="0"/>
          <w:numId w:val="18"/>
        </w:numPr>
        <w:ind w:left="1441"/>
        <w:rPr>
          <w:rFonts w:hint="eastAsia"/>
        </w:rPr>
      </w:pPr>
      <w:r w:rsidRPr="009C03D2">
        <w:t>设置所有用户可读取文件</w:t>
      </w:r>
      <w:r w:rsidRPr="009C03D2">
        <w:t xml:space="preserve"> cluterconfig.xml</w:t>
      </w:r>
      <w:r>
        <w:rPr>
          <w:rFonts w:hint="eastAsia"/>
        </w:rPr>
        <w:t>。</w:t>
      </w:r>
    </w:p>
    <w:p w14:paraId="40A39D69" w14:textId="77777777" w:rsidR="00E77343" w:rsidRPr="009C03D2" w:rsidRDefault="00E77343" w:rsidP="00E77343">
      <w:pPr>
        <w:pStyle w:val="affffc"/>
      </w:pPr>
      <w:proofErr w:type="gramStart"/>
      <w:r w:rsidRPr="009C03D2">
        <w:t>chmod</w:t>
      </w:r>
      <w:proofErr w:type="gramEnd"/>
      <w:r w:rsidRPr="009C03D2">
        <w:t xml:space="preserve"> ugo+r cluterconfig.xml </w:t>
      </w:r>
    </w:p>
    <w:p w14:paraId="5FDA99D0" w14:textId="77777777" w:rsidR="00E77343" w:rsidRPr="009C03D2" w:rsidRDefault="00E77343" w:rsidP="00E77343">
      <w:pPr>
        <w:pStyle w:val="affffc"/>
      </w:pPr>
      <w:r w:rsidRPr="009C03D2">
        <w:t>或</w:t>
      </w:r>
      <w:r w:rsidRPr="009C03D2">
        <w:t xml:space="preserve"> </w:t>
      </w:r>
    </w:p>
    <w:p w14:paraId="604BA424" w14:textId="77777777" w:rsidR="00E77343" w:rsidRPr="009C03D2" w:rsidRDefault="00E77343" w:rsidP="00E77343">
      <w:pPr>
        <w:pStyle w:val="affffc"/>
      </w:pPr>
      <w:proofErr w:type="gramStart"/>
      <w:r w:rsidRPr="009C03D2">
        <w:t>chmod</w:t>
      </w:r>
      <w:proofErr w:type="gramEnd"/>
      <w:r w:rsidRPr="009C03D2">
        <w:t xml:space="preserve"> a+r  cluterconfig.xml</w:t>
      </w:r>
    </w:p>
    <w:p w14:paraId="50E4E247" w14:textId="77777777" w:rsidR="00E77343" w:rsidRPr="009C03D2" w:rsidRDefault="00E77343" w:rsidP="00E77343">
      <w:pPr>
        <w:pStyle w:val="4a"/>
        <w:numPr>
          <w:ilvl w:val="0"/>
          <w:numId w:val="18"/>
        </w:numPr>
        <w:ind w:left="1441"/>
        <w:rPr>
          <w:rFonts w:hint="eastAsia"/>
        </w:rPr>
      </w:pPr>
      <w:r w:rsidRPr="009C03D2">
        <w:t>设置当前目录下的所有档案与子目录皆设为任何人可读写</w:t>
      </w:r>
      <w:r>
        <w:rPr>
          <w:rFonts w:hint="eastAsia"/>
        </w:rPr>
        <w:t>。</w:t>
      </w:r>
    </w:p>
    <w:p w14:paraId="77C99887" w14:textId="77777777" w:rsidR="00E77343" w:rsidRPr="009C03D2" w:rsidRDefault="00E77343" w:rsidP="00E77343">
      <w:pPr>
        <w:pStyle w:val="affffc"/>
      </w:pPr>
      <w:proofErr w:type="gramStart"/>
      <w:r w:rsidRPr="009C03D2">
        <w:t>chmod</w:t>
      </w:r>
      <w:proofErr w:type="gramEnd"/>
      <w:r w:rsidRPr="009C03D2">
        <w:t xml:space="preserve"> -R a+rw *</w:t>
      </w:r>
    </w:p>
    <w:p w14:paraId="0BED71FA" w14:textId="77777777" w:rsidR="00E77343" w:rsidRPr="009C03D2" w:rsidRDefault="00E77343" w:rsidP="00E77343">
      <w:pPr>
        <w:pStyle w:val="1e"/>
      </w:pPr>
      <w:r w:rsidRPr="009C03D2">
        <w:t>数字权限使用格式：</w:t>
      </w:r>
    </w:p>
    <w:p w14:paraId="2F3A2BE9" w14:textId="77777777" w:rsidR="00E77343" w:rsidRPr="009C03D2" w:rsidRDefault="00E77343" w:rsidP="00E77343">
      <w:pPr>
        <w:pStyle w:val="4a"/>
        <w:numPr>
          <w:ilvl w:val="0"/>
          <w:numId w:val="18"/>
        </w:numPr>
        <w:ind w:left="1441"/>
        <w:rPr>
          <w:rFonts w:hint="eastAsia"/>
        </w:rPr>
      </w:pPr>
      <w:r w:rsidRPr="009C03D2">
        <w:t>这种使用方式中，规定数字</w:t>
      </w:r>
      <w:r w:rsidRPr="009C03D2">
        <w:t>4</w:t>
      </w:r>
      <w:r w:rsidRPr="009C03D2">
        <w:t>、</w:t>
      </w:r>
      <w:r w:rsidRPr="009C03D2">
        <w:t>2</w:t>
      </w:r>
      <w:r w:rsidRPr="009C03D2">
        <w:t>和</w:t>
      </w:r>
      <w:r w:rsidRPr="009C03D2">
        <w:t>1</w:t>
      </w:r>
      <w:r w:rsidRPr="009C03D2">
        <w:t>表示读、写、执行权限，即</w:t>
      </w:r>
      <w:r w:rsidRPr="009C03D2">
        <w:t>r=4,w=2,x=1</w:t>
      </w:r>
      <w:r w:rsidRPr="009C03D2">
        <w:t>。</w:t>
      </w:r>
    </w:p>
    <w:p w14:paraId="65B343F0" w14:textId="77777777" w:rsidR="00E77343" w:rsidRPr="009C03D2" w:rsidRDefault="00E77343" w:rsidP="00E77343">
      <w:pPr>
        <w:pStyle w:val="4a"/>
        <w:numPr>
          <w:ilvl w:val="0"/>
          <w:numId w:val="18"/>
        </w:numPr>
        <w:ind w:left="1441"/>
        <w:rPr>
          <w:rFonts w:hint="eastAsia"/>
        </w:rPr>
      </w:pPr>
      <w:r w:rsidRPr="009C03D2">
        <w:t>例：</w:t>
      </w:r>
      <w:r w:rsidRPr="009C03D2">
        <w:t>rwx = 7</w:t>
      </w:r>
      <w:r w:rsidRPr="009C03D2">
        <w:t>（</w:t>
      </w:r>
      <w:r w:rsidRPr="009C03D2">
        <w:t>4+2+1</w:t>
      </w:r>
      <w:r w:rsidRPr="009C03D2">
        <w:t>）；</w:t>
      </w:r>
      <w:r w:rsidRPr="009C03D2">
        <w:t>rw = 6</w:t>
      </w:r>
      <w:r w:rsidRPr="009C03D2">
        <w:t>（</w:t>
      </w:r>
      <w:r w:rsidRPr="009C03D2">
        <w:t>4+2</w:t>
      </w:r>
      <w:r w:rsidRPr="009C03D2">
        <w:t>）；</w:t>
      </w:r>
      <w:r w:rsidRPr="009C03D2">
        <w:t xml:space="preserve">r-x = 5 </w:t>
      </w:r>
      <w:r w:rsidRPr="009C03D2">
        <w:t>（</w:t>
      </w:r>
      <w:r w:rsidRPr="009C03D2">
        <w:t>4+0+1</w:t>
      </w:r>
      <w:r w:rsidRPr="009C03D2">
        <w:t>）；</w:t>
      </w:r>
      <w:r w:rsidRPr="009C03D2">
        <w:t>r-- = 4</w:t>
      </w:r>
      <w:r w:rsidRPr="009C03D2">
        <w:t>（</w:t>
      </w:r>
      <w:r w:rsidRPr="009C03D2">
        <w:t>4+0+0</w:t>
      </w:r>
      <w:r w:rsidRPr="009C03D2">
        <w:t>）；</w:t>
      </w:r>
      <w:r w:rsidRPr="009C03D2">
        <w:t>--x = 1</w:t>
      </w:r>
      <w:r w:rsidRPr="009C03D2">
        <w:t>（</w:t>
      </w:r>
      <w:r w:rsidRPr="009C03D2">
        <w:t>0+0+1</w:t>
      </w:r>
      <w:r w:rsidRPr="009C03D2">
        <w:t>）；</w:t>
      </w:r>
    </w:p>
    <w:p w14:paraId="2942342B" w14:textId="77777777" w:rsidR="00E77343" w:rsidRPr="009C03D2" w:rsidRDefault="00E77343" w:rsidP="00E77343">
      <w:pPr>
        <w:pStyle w:val="1e"/>
      </w:pPr>
      <w:r w:rsidRPr="009C03D2">
        <w:t>每个文件都可以针对三个粒度，设置不同的</w:t>
      </w:r>
      <w:r w:rsidRPr="009C03D2">
        <w:t>rwx(</w:t>
      </w:r>
      <w:r w:rsidRPr="009C03D2">
        <w:t>读写执行</w:t>
      </w:r>
      <w:r w:rsidRPr="009C03D2">
        <w:t>)</w:t>
      </w:r>
      <w:r>
        <w:t>权限。即我们可以</w:t>
      </w:r>
      <w:r w:rsidRPr="009C03D2">
        <w:t>用三个</w:t>
      </w:r>
      <w:r w:rsidRPr="009C03D2">
        <w:t>8</w:t>
      </w:r>
      <w:r w:rsidRPr="009C03D2">
        <w:t>进制数字分别表示</w:t>
      </w:r>
      <w:r w:rsidRPr="009C03D2">
        <w:t xml:space="preserve"> </w:t>
      </w:r>
      <w:r w:rsidRPr="009C03D2">
        <w:t>拥有者</w:t>
      </w:r>
      <w:r w:rsidRPr="009C03D2">
        <w:t xml:space="preserve"> </w:t>
      </w:r>
      <w:r w:rsidRPr="009C03D2">
        <w:t>、群组</w:t>
      </w:r>
      <w:r w:rsidRPr="009C03D2">
        <w:t xml:space="preserve"> </w:t>
      </w:r>
      <w:r w:rsidRPr="009C03D2">
        <w:t>、其它组</w:t>
      </w:r>
      <w:r w:rsidRPr="009C03D2">
        <w:t>( u</w:t>
      </w:r>
      <w:r w:rsidRPr="009C03D2">
        <w:t>、</w:t>
      </w:r>
      <w:r w:rsidRPr="009C03D2">
        <w:t xml:space="preserve"> g </w:t>
      </w:r>
      <w:r w:rsidRPr="009C03D2">
        <w:t>、</w:t>
      </w:r>
      <w:r w:rsidRPr="009C03D2">
        <w:t>o)</w:t>
      </w:r>
      <w:r w:rsidRPr="009C03D2">
        <w:t>的权限详情，并用</w:t>
      </w:r>
      <w:r w:rsidRPr="009C03D2">
        <w:t>chmod</w:t>
      </w:r>
      <w:r w:rsidRPr="009C03D2">
        <w:t>直接加三个</w:t>
      </w:r>
      <w:r w:rsidRPr="009C03D2">
        <w:t>8</w:t>
      </w:r>
      <w:r w:rsidRPr="009C03D2">
        <w:t>进制数字的方式直接改变文件权限。语法格式为</w:t>
      </w:r>
      <w:r>
        <w:rPr>
          <w:rFonts w:hint="eastAsia"/>
        </w:rPr>
        <w:t>。</w:t>
      </w:r>
    </w:p>
    <w:p w14:paraId="6BD81143" w14:textId="77777777" w:rsidR="00E77343" w:rsidRPr="009C03D2" w:rsidRDefault="00E77343" w:rsidP="00E77343">
      <w:pPr>
        <w:pStyle w:val="affffc"/>
        <w:rPr>
          <w:lang w:eastAsia="zh-CN"/>
        </w:rPr>
      </w:pPr>
      <w:proofErr w:type="gramStart"/>
      <w:r w:rsidRPr="009C03D2">
        <w:rPr>
          <w:lang w:eastAsia="zh-CN"/>
        </w:rPr>
        <w:t>chmod</w:t>
      </w:r>
      <w:proofErr w:type="gramEnd"/>
      <w:r w:rsidRPr="009C03D2">
        <w:rPr>
          <w:lang w:eastAsia="zh-CN"/>
        </w:rPr>
        <w:t xml:space="preserve"> &lt;abc&gt; file...</w:t>
      </w:r>
    </w:p>
    <w:p w14:paraId="5B1B27A8" w14:textId="77777777" w:rsidR="00E77343" w:rsidRPr="009C03D2" w:rsidRDefault="00E77343" w:rsidP="00E77343">
      <w:pPr>
        <w:pStyle w:val="1e"/>
      </w:pPr>
      <w:r>
        <w:t>其中</w:t>
      </w:r>
      <w:r>
        <w:rPr>
          <w:rFonts w:hint="eastAsia"/>
        </w:rPr>
        <w:t>，</w:t>
      </w:r>
      <w:r w:rsidRPr="009C03D2">
        <w:t>a</w:t>
      </w:r>
      <w:r>
        <w:rPr>
          <w:rFonts w:hint="eastAsia"/>
        </w:rPr>
        <w:t>，</w:t>
      </w:r>
      <w:r w:rsidRPr="009C03D2">
        <w:t>b</w:t>
      </w:r>
      <w:r>
        <w:rPr>
          <w:rFonts w:hint="eastAsia"/>
        </w:rPr>
        <w:t>，</w:t>
      </w:r>
      <w:r w:rsidRPr="009C03D2">
        <w:t>c</w:t>
      </w:r>
      <w:r w:rsidRPr="009C03D2">
        <w:t>各为一个数字，分别代表</w:t>
      </w:r>
      <w:r w:rsidRPr="009C03D2">
        <w:t>User</w:t>
      </w:r>
      <w:r w:rsidRPr="009C03D2">
        <w:t>、</w:t>
      </w:r>
      <w:r w:rsidRPr="009C03D2">
        <w:t>Group</w:t>
      </w:r>
      <w:r w:rsidRPr="009C03D2">
        <w:t>、及</w:t>
      </w:r>
      <w:r w:rsidRPr="009C03D2">
        <w:t>Other</w:t>
      </w:r>
      <w:r>
        <w:t>的权限</w:t>
      </w:r>
      <w:r>
        <w:rPr>
          <w:rFonts w:hint="eastAsia"/>
        </w:rPr>
        <w:t>，</w:t>
      </w:r>
      <w:r w:rsidRPr="009C03D2">
        <w:t>相当于简化版的</w:t>
      </w:r>
      <w:r w:rsidRPr="009C03D2">
        <w:t>chmod u=</w:t>
      </w:r>
      <w:r w:rsidRPr="009C03D2">
        <w:t>权限</w:t>
      </w:r>
      <w:r w:rsidRPr="009C03D2">
        <w:t>,g=</w:t>
      </w:r>
      <w:r w:rsidRPr="009C03D2">
        <w:t>权限</w:t>
      </w:r>
      <w:r w:rsidRPr="009C03D2">
        <w:t>,o=</w:t>
      </w:r>
      <w:r w:rsidRPr="009C03D2">
        <w:t>权限</w:t>
      </w:r>
      <w:r w:rsidRPr="009C03D2">
        <w:t xml:space="preserve"> file...</w:t>
      </w:r>
      <w:r>
        <w:rPr>
          <w:rFonts w:hint="eastAsia"/>
        </w:rPr>
        <w:t>，</w:t>
      </w:r>
      <w:r w:rsidRPr="009C03D2">
        <w:t>而此处的权限将用</w:t>
      </w:r>
      <w:r w:rsidRPr="009C03D2">
        <w:t>8</w:t>
      </w:r>
      <w:r w:rsidRPr="009C03D2">
        <w:t>进制的数字来表示</w:t>
      </w:r>
      <w:r w:rsidRPr="009C03D2">
        <w:t>User</w:t>
      </w:r>
      <w:r w:rsidRPr="009C03D2">
        <w:t>、</w:t>
      </w:r>
      <w:r w:rsidRPr="009C03D2">
        <w:t>Group</w:t>
      </w:r>
      <w:r w:rsidRPr="009C03D2">
        <w:t>、及</w:t>
      </w:r>
      <w:r w:rsidRPr="009C03D2">
        <w:t>Other</w:t>
      </w:r>
      <w:r w:rsidRPr="009C03D2">
        <w:t>的读、写、执行权限</w:t>
      </w:r>
      <w:r>
        <w:rPr>
          <w:rFonts w:hint="eastAsia"/>
        </w:rPr>
        <w:t>。</w:t>
      </w:r>
    </w:p>
    <w:p w14:paraId="3BCD3CA9" w14:textId="77777777" w:rsidR="00E77343" w:rsidRPr="009C03D2" w:rsidRDefault="00E77343" w:rsidP="00E77343">
      <w:pPr>
        <w:pStyle w:val="1e"/>
      </w:pPr>
      <w:r w:rsidRPr="009C03D2">
        <w:t>命令示例：</w:t>
      </w:r>
    </w:p>
    <w:p w14:paraId="4B9CF70F" w14:textId="77777777" w:rsidR="00E77343" w:rsidRPr="009C03D2" w:rsidRDefault="00E77343" w:rsidP="00E77343">
      <w:pPr>
        <w:pStyle w:val="4a"/>
        <w:numPr>
          <w:ilvl w:val="0"/>
          <w:numId w:val="18"/>
        </w:numPr>
        <w:ind w:left="1441"/>
        <w:rPr>
          <w:rFonts w:hint="eastAsia"/>
        </w:rPr>
      </w:pPr>
      <w:r w:rsidRPr="009C03D2">
        <w:t>赋予</w:t>
      </w:r>
      <w:r w:rsidRPr="009C03D2">
        <w:t>cluterconfig.xml</w:t>
      </w:r>
      <w:r w:rsidRPr="009C03D2">
        <w:t>文件可读可写可执行权限（所有权限）</w:t>
      </w:r>
      <w:r>
        <w:rPr>
          <w:rFonts w:hint="eastAsia"/>
        </w:rPr>
        <w:t>。</w:t>
      </w:r>
    </w:p>
    <w:p w14:paraId="5FBEE838" w14:textId="77777777" w:rsidR="00E77343" w:rsidRPr="009C03D2" w:rsidRDefault="00E77343" w:rsidP="00E77343">
      <w:pPr>
        <w:pStyle w:val="affffc"/>
      </w:pPr>
      <w:proofErr w:type="gramStart"/>
      <w:r w:rsidRPr="009C03D2">
        <w:t>chmod</w:t>
      </w:r>
      <w:proofErr w:type="gramEnd"/>
      <w:r w:rsidRPr="009C03D2">
        <w:t xml:space="preserve"> 777 cluterconfig.xml</w:t>
      </w:r>
    </w:p>
    <w:p w14:paraId="39DF8A28" w14:textId="77777777" w:rsidR="00E77343" w:rsidRPr="009C03D2" w:rsidRDefault="00E77343" w:rsidP="00E77343">
      <w:pPr>
        <w:pStyle w:val="4a"/>
        <w:numPr>
          <w:ilvl w:val="0"/>
          <w:numId w:val="18"/>
        </w:numPr>
        <w:ind w:left="1441"/>
        <w:rPr>
          <w:rFonts w:hint="eastAsia"/>
        </w:rPr>
      </w:pPr>
      <w:r w:rsidRPr="009C03D2">
        <w:t>赋予</w:t>
      </w:r>
      <w:r w:rsidRPr="009C03D2">
        <w:t>/opt/software/openGauss</w:t>
      </w:r>
      <w:r w:rsidRPr="009C03D2">
        <w:t>目录下所有文件及其子目录</w:t>
      </w:r>
      <w:r w:rsidRPr="009C03D2">
        <w:t xml:space="preserve"> </w:t>
      </w:r>
      <w:r w:rsidRPr="009C03D2">
        <w:t>用户所有权限组可读可执行权限，其他用户可读可执行权限</w:t>
      </w:r>
      <w:r>
        <w:rPr>
          <w:rFonts w:hint="eastAsia"/>
        </w:rPr>
        <w:t>。</w:t>
      </w:r>
    </w:p>
    <w:p w14:paraId="4FC3E3E4" w14:textId="77777777" w:rsidR="00E77343" w:rsidRPr="009C03D2" w:rsidRDefault="00E77343" w:rsidP="00E77343">
      <w:pPr>
        <w:pStyle w:val="affffc"/>
      </w:pPr>
      <w:proofErr w:type="gramStart"/>
      <w:r w:rsidRPr="009C03D2">
        <w:t>chmod  R</w:t>
      </w:r>
      <w:proofErr w:type="gramEnd"/>
      <w:r w:rsidRPr="009C03D2">
        <w:t xml:space="preserve"> 755 /opt/software/openGauss</w:t>
      </w:r>
    </w:p>
    <w:p w14:paraId="290A86FC" w14:textId="77777777" w:rsidR="00E77343" w:rsidRPr="009C03D2" w:rsidRDefault="00E77343" w:rsidP="00E77343">
      <w:pPr>
        <w:pStyle w:val="2"/>
        <w:numPr>
          <w:ilvl w:val="1"/>
          <w:numId w:val="4"/>
        </w:numPr>
        <w:rPr>
          <w:rFonts w:ascii="Huawei Sans" w:hAnsi="Huawei Sans" w:cs="Huawei Sans"/>
        </w:rPr>
      </w:pPr>
      <w:bookmarkStart w:id="137" w:name="_Toc51057492"/>
      <w:bookmarkStart w:id="138" w:name="_Toc51141523"/>
      <w:bookmarkStart w:id="139" w:name="_Toc51330019"/>
      <w:bookmarkStart w:id="140" w:name="_Toc53415147"/>
      <w:bookmarkStart w:id="141" w:name="_Toc65486997"/>
      <w:bookmarkStart w:id="142" w:name="_Toc69742832"/>
      <w:bookmarkStart w:id="143" w:name="_Toc74644324"/>
      <w:bookmarkStart w:id="144" w:name="_Toc78182517"/>
      <w:bookmarkStart w:id="145" w:name="_Toc78277409"/>
      <w:bookmarkStart w:id="146" w:name="_Toc81318065"/>
      <w:r w:rsidRPr="009C03D2">
        <w:rPr>
          <w:rFonts w:ascii="Huawei Sans" w:hAnsi="Huawei Sans" w:cs="Huawei Sans"/>
        </w:rPr>
        <w:t>chown</w:t>
      </w:r>
      <w:bookmarkEnd w:id="137"/>
      <w:bookmarkEnd w:id="138"/>
      <w:bookmarkEnd w:id="139"/>
      <w:bookmarkEnd w:id="140"/>
      <w:bookmarkEnd w:id="141"/>
      <w:bookmarkEnd w:id="142"/>
      <w:bookmarkEnd w:id="143"/>
      <w:bookmarkEnd w:id="144"/>
      <w:bookmarkEnd w:id="145"/>
      <w:bookmarkEnd w:id="146"/>
    </w:p>
    <w:p w14:paraId="13E92D45" w14:textId="77777777" w:rsidR="00E77343" w:rsidRPr="009C03D2" w:rsidRDefault="00E77343" w:rsidP="00E77343">
      <w:pPr>
        <w:pStyle w:val="1e"/>
      </w:pPr>
      <w:r w:rsidRPr="009C03D2">
        <w:t>利用</w:t>
      </w:r>
      <w:r w:rsidRPr="009C03D2">
        <w:t xml:space="preserve"> chown </w:t>
      </w:r>
      <w:r w:rsidRPr="009C03D2">
        <w:t>将指定文件的拥有者改为指定的用户或组，用户可以是用户名或者用户</w:t>
      </w:r>
      <w:r w:rsidRPr="009C03D2">
        <w:t>ID</w:t>
      </w:r>
      <w:r w:rsidRPr="009C03D2">
        <w:t>；组可以是组名或者组</w:t>
      </w:r>
      <w:r w:rsidRPr="009C03D2">
        <w:t>ID</w:t>
      </w:r>
      <w:r w:rsidRPr="009C03D2">
        <w:t>；文件是以空格分开的要改变权限的文件列表，支持通配符。只有系统管理者</w:t>
      </w:r>
      <w:r w:rsidRPr="009C03D2">
        <w:t>(root)</w:t>
      </w:r>
      <w:r w:rsidRPr="009C03D2">
        <w:t>才有这样的权限。使用权限</w:t>
      </w:r>
      <w:r w:rsidRPr="009C03D2">
        <w:t xml:space="preserve"> :</w:t>
      </w:r>
      <w:r w:rsidRPr="005F6748">
        <w:rPr>
          <w:color w:val="C7000B"/>
        </w:rPr>
        <w:t xml:space="preserve"> </w:t>
      </w:r>
      <w:r w:rsidRPr="005F6748">
        <w:rPr>
          <w:b/>
          <w:color w:val="C7000B"/>
        </w:rPr>
        <w:t>root</w:t>
      </w:r>
      <w:r>
        <w:rPr>
          <w:rFonts w:hint="eastAsia"/>
        </w:rPr>
        <w:t>。</w:t>
      </w:r>
    </w:p>
    <w:p w14:paraId="737A5A9F" w14:textId="77777777" w:rsidR="00E77343" w:rsidRPr="009C03D2" w:rsidRDefault="00E77343" w:rsidP="00E77343">
      <w:pPr>
        <w:pStyle w:val="1e"/>
      </w:pPr>
      <w:r w:rsidRPr="009C03D2">
        <w:t>命令语法：</w:t>
      </w:r>
    </w:p>
    <w:p w14:paraId="37F38C8F" w14:textId="77777777" w:rsidR="00E77343" w:rsidRPr="009C03D2" w:rsidRDefault="00E77343" w:rsidP="00E77343">
      <w:pPr>
        <w:pStyle w:val="affffc"/>
      </w:pPr>
      <w:proofErr w:type="gramStart"/>
      <w:r w:rsidRPr="009C03D2">
        <w:t>chown</w:t>
      </w:r>
      <w:proofErr w:type="gramEnd"/>
      <w:r w:rsidRPr="009C03D2">
        <w:t xml:space="preserve"> [</w:t>
      </w:r>
      <w:r w:rsidRPr="009C03D2">
        <w:t>选项</w:t>
      </w:r>
      <w:r w:rsidRPr="009C03D2">
        <w:t>] user[:group] file...</w:t>
      </w:r>
    </w:p>
    <w:p w14:paraId="15641B19" w14:textId="77777777" w:rsidR="00E77343" w:rsidRPr="009C03D2" w:rsidRDefault="00E77343" w:rsidP="00E77343">
      <w:pPr>
        <w:pStyle w:val="1e"/>
      </w:pPr>
      <w:r w:rsidRPr="009C03D2">
        <w:t>常用选项</w:t>
      </w:r>
      <w:r w:rsidRPr="009C03D2">
        <w:t>:</w:t>
      </w:r>
    </w:p>
    <w:p w14:paraId="3C705D0F" w14:textId="77777777" w:rsidR="00E77343" w:rsidRPr="009C03D2" w:rsidRDefault="00E77343" w:rsidP="00E77343">
      <w:pPr>
        <w:pStyle w:val="4a"/>
        <w:numPr>
          <w:ilvl w:val="0"/>
          <w:numId w:val="18"/>
        </w:numPr>
        <w:ind w:left="1441"/>
        <w:rPr>
          <w:rFonts w:hint="eastAsia"/>
        </w:rPr>
      </w:pPr>
      <w:r w:rsidRPr="009C03D2">
        <w:t xml:space="preserve">-c : </w:t>
      </w:r>
      <w:r w:rsidRPr="009C03D2">
        <w:t>显示更改的部分的信息</w:t>
      </w:r>
      <w:r>
        <w:rPr>
          <w:rFonts w:hint="eastAsia"/>
        </w:rPr>
        <w:t>；</w:t>
      </w:r>
    </w:p>
    <w:p w14:paraId="3DAECD29" w14:textId="77777777" w:rsidR="00E77343" w:rsidRPr="009C03D2" w:rsidRDefault="00E77343" w:rsidP="00E77343">
      <w:pPr>
        <w:pStyle w:val="4a"/>
        <w:numPr>
          <w:ilvl w:val="0"/>
          <w:numId w:val="18"/>
        </w:numPr>
        <w:ind w:left="1441"/>
        <w:rPr>
          <w:rFonts w:hint="eastAsia"/>
        </w:rPr>
      </w:pPr>
      <w:r w:rsidRPr="009C03D2">
        <w:t xml:space="preserve">-f : </w:t>
      </w:r>
      <w:r w:rsidRPr="009C03D2">
        <w:t>忽略错误信息</w:t>
      </w:r>
      <w:r>
        <w:rPr>
          <w:rFonts w:hint="eastAsia"/>
        </w:rPr>
        <w:t>；</w:t>
      </w:r>
    </w:p>
    <w:p w14:paraId="76016706" w14:textId="77777777" w:rsidR="00E77343" w:rsidRPr="009C03D2" w:rsidRDefault="00E77343" w:rsidP="00E77343">
      <w:pPr>
        <w:pStyle w:val="4a"/>
        <w:numPr>
          <w:ilvl w:val="0"/>
          <w:numId w:val="18"/>
        </w:numPr>
        <w:ind w:left="1441"/>
        <w:rPr>
          <w:rFonts w:hint="eastAsia"/>
        </w:rPr>
      </w:pPr>
      <w:r w:rsidRPr="009C03D2">
        <w:lastRenderedPageBreak/>
        <w:t xml:space="preserve">-R : </w:t>
      </w:r>
      <w:r w:rsidRPr="009C03D2">
        <w:t>处理指定目录以及其子目录下的所有文件</w:t>
      </w:r>
      <w:r>
        <w:rPr>
          <w:rFonts w:hint="eastAsia"/>
        </w:rPr>
        <w:t>。</w:t>
      </w:r>
    </w:p>
    <w:p w14:paraId="2EDA35CF" w14:textId="77777777" w:rsidR="00E77343" w:rsidRPr="009C03D2" w:rsidRDefault="00E77343" w:rsidP="00E77343">
      <w:pPr>
        <w:pStyle w:val="1e"/>
      </w:pPr>
      <w:r w:rsidRPr="009C03D2">
        <w:t>参数说明</w:t>
      </w:r>
    </w:p>
    <w:p w14:paraId="044F1DF2" w14:textId="77777777" w:rsidR="00E77343" w:rsidRPr="009C03D2" w:rsidRDefault="00E77343" w:rsidP="00E77343">
      <w:pPr>
        <w:pStyle w:val="4a"/>
        <w:numPr>
          <w:ilvl w:val="0"/>
          <w:numId w:val="18"/>
        </w:numPr>
        <w:ind w:left="1441"/>
        <w:rPr>
          <w:rFonts w:hint="eastAsia"/>
        </w:rPr>
      </w:pPr>
      <w:r w:rsidRPr="009C03D2">
        <w:t xml:space="preserve">user : </w:t>
      </w:r>
      <w:r w:rsidRPr="009C03D2">
        <w:t>新的文件拥有者的使用者</w:t>
      </w:r>
      <w:r w:rsidRPr="009C03D2">
        <w:t xml:space="preserve"> ID</w:t>
      </w:r>
      <w:r>
        <w:rPr>
          <w:rFonts w:hint="eastAsia"/>
        </w:rPr>
        <w:t>。</w:t>
      </w:r>
    </w:p>
    <w:p w14:paraId="6A3C74EC" w14:textId="77777777" w:rsidR="00E77343" w:rsidRPr="009C03D2" w:rsidRDefault="00E77343" w:rsidP="00E77343">
      <w:pPr>
        <w:pStyle w:val="4a"/>
        <w:numPr>
          <w:ilvl w:val="0"/>
          <w:numId w:val="18"/>
        </w:numPr>
        <w:ind w:left="1441"/>
        <w:rPr>
          <w:rFonts w:hint="eastAsia"/>
        </w:rPr>
      </w:pPr>
      <w:r w:rsidRPr="009C03D2">
        <w:t xml:space="preserve">group : </w:t>
      </w:r>
      <w:r w:rsidRPr="009C03D2">
        <w:t>新的文件拥有者的使用者组</w:t>
      </w:r>
      <w:r w:rsidRPr="009C03D2">
        <w:t>(group)</w:t>
      </w:r>
      <w:r>
        <w:rPr>
          <w:rFonts w:hint="eastAsia"/>
        </w:rPr>
        <w:t>。</w:t>
      </w:r>
    </w:p>
    <w:p w14:paraId="2C5E81CA" w14:textId="77777777" w:rsidR="00E77343" w:rsidRPr="009C03D2" w:rsidRDefault="00E77343" w:rsidP="00E77343">
      <w:pPr>
        <w:pStyle w:val="4a"/>
        <w:numPr>
          <w:ilvl w:val="0"/>
          <w:numId w:val="18"/>
        </w:numPr>
        <w:ind w:left="1441"/>
        <w:rPr>
          <w:rFonts w:hint="eastAsia"/>
        </w:rPr>
      </w:pPr>
      <w:r w:rsidRPr="009C03D2">
        <w:t>flie</w:t>
      </w:r>
      <w:r w:rsidRPr="009C03D2">
        <w:t>：文件</w:t>
      </w:r>
      <w:r>
        <w:rPr>
          <w:rFonts w:hint="eastAsia"/>
        </w:rPr>
        <w:t>。</w:t>
      </w:r>
    </w:p>
    <w:p w14:paraId="40A5E61E" w14:textId="77777777" w:rsidR="00E77343" w:rsidRPr="009C03D2" w:rsidRDefault="00E77343" w:rsidP="00E77343">
      <w:pPr>
        <w:pStyle w:val="1e"/>
      </w:pPr>
      <w:r w:rsidRPr="009C03D2">
        <w:t>命令示例：</w:t>
      </w:r>
    </w:p>
    <w:p w14:paraId="3779EE88" w14:textId="77777777" w:rsidR="00E77343" w:rsidRPr="009C03D2" w:rsidRDefault="00E77343" w:rsidP="00E77343">
      <w:pPr>
        <w:pStyle w:val="4a"/>
        <w:numPr>
          <w:ilvl w:val="0"/>
          <w:numId w:val="18"/>
        </w:numPr>
        <w:ind w:left="1441"/>
        <w:rPr>
          <w:rFonts w:hint="eastAsia"/>
        </w:rPr>
      </w:pPr>
      <w:r w:rsidRPr="009C03D2">
        <w:t>将文件</w:t>
      </w:r>
      <w:r w:rsidRPr="009C03D2">
        <w:t xml:space="preserve"> file1.txt </w:t>
      </w:r>
      <w:r w:rsidRPr="009C03D2">
        <w:t>的拥有者设为</w:t>
      </w:r>
      <w:r w:rsidRPr="009C03D2">
        <w:t>omm</w:t>
      </w:r>
      <w:r w:rsidRPr="009C03D2">
        <w:t>，群体的使用者</w:t>
      </w:r>
      <w:r w:rsidRPr="009C03D2">
        <w:t>dbgrp</w:t>
      </w:r>
      <w:r>
        <w:rPr>
          <w:rFonts w:hint="eastAsia"/>
        </w:rPr>
        <w:t>。</w:t>
      </w:r>
    </w:p>
    <w:p w14:paraId="5BC0A4E1" w14:textId="77777777" w:rsidR="00E77343" w:rsidRPr="009C03D2" w:rsidRDefault="00E77343" w:rsidP="00E77343">
      <w:pPr>
        <w:pStyle w:val="affffc"/>
      </w:pPr>
      <w:proofErr w:type="gramStart"/>
      <w:r w:rsidRPr="009C03D2">
        <w:t>chown</w:t>
      </w:r>
      <w:proofErr w:type="gramEnd"/>
      <w:r w:rsidRPr="009C03D2">
        <w:t xml:space="preserve"> </w:t>
      </w:r>
      <w:r w:rsidRPr="009C03D2">
        <w:rPr>
          <w:lang w:eastAsia="zh-CN"/>
        </w:rPr>
        <w:t>omm</w:t>
      </w:r>
      <w:r w:rsidRPr="009C03D2">
        <w:t>:dbgrp /opt/software/openGauss/clusterconfig.xml</w:t>
      </w:r>
    </w:p>
    <w:p w14:paraId="088244E7" w14:textId="77777777" w:rsidR="00E77343" w:rsidRPr="009C03D2" w:rsidRDefault="00E77343" w:rsidP="00E77343">
      <w:pPr>
        <w:pStyle w:val="4a"/>
        <w:numPr>
          <w:ilvl w:val="0"/>
          <w:numId w:val="18"/>
        </w:numPr>
        <w:ind w:left="1441"/>
        <w:rPr>
          <w:rFonts w:hint="eastAsia"/>
        </w:rPr>
      </w:pPr>
      <w:r w:rsidRPr="009C03D2">
        <w:t>将目前目录下的所有文件与子目录的拥有者皆设为</w:t>
      </w:r>
      <w:r w:rsidRPr="009C03D2">
        <w:t>omm</w:t>
      </w:r>
      <w:r w:rsidRPr="009C03D2">
        <w:t>，群体的使用者</w:t>
      </w:r>
      <w:r w:rsidRPr="009C03D2">
        <w:t>dbgrp</w:t>
      </w:r>
      <w:r>
        <w:rPr>
          <w:rFonts w:hint="eastAsia"/>
        </w:rPr>
        <w:t>。</w:t>
      </w:r>
    </w:p>
    <w:p w14:paraId="0899FA62" w14:textId="77777777" w:rsidR="00E77343" w:rsidRPr="009C03D2" w:rsidRDefault="00E77343" w:rsidP="00E77343">
      <w:pPr>
        <w:pStyle w:val="affffc"/>
      </w:pPr>
      <w:proofErr w:type="gramStart"/>
      <w:r w:rsidRPr="009C03D2">
        <w:t>chown</w:t>
      </w:r>
      <w:proofErr w:type="gramEnd"/>
      <w:r w:rsidRPr="009C03D2">
        <w:t xml:space="preserve"> -R </w:t>
      </w:r>
      <w:r w:rsidRPr="009C03D2">
        <w:rPr>
          <w:lang w:eastAsia="zh-CN"/>
        </w:rPr>
        <w:t>omm</w:t>
      </w:r>
      <w:r w:rsidRPr="009C03D2">
        <w:t>:dbgrp *</w:t>
      </w:r>
    </w:p>
    <w:p w14:paraId="16273861" w14:textId="77777777" w:rsidR="00E77343" w:rsidRPr="009C03D2" w:rsidRDefault="00E77343" w:rsidP="00E77343">
      <w:pPr>
        <w:pStyle w:val="2"/>
        <w:numPr>
          <w:ilvl w:val="1"/>
          <w:numId w:val="4"/>
        </w:numPr>
        <w:rPr>
          <w:rFonts w:ascii="Huawei Sans" w:hAnsi="Huawei Sans" w:cs="Huawei Sans"/>
        </w:rPr>
      </w:pPr>
      <w:bookmarkStart w:id="147" w:name="_Toc51057493"/>
      <w:bookmarkStart w:id="148" w:name="_Toc51141524"/>
      <w:bookmarkStart w:id="149" w:name="_Toc51330020"/>
      <w:bookmarkStart w:id="150" w:name="_Toc53415148"/>
      <w:bookmarkStart w:id="151" w:name="_Toc65486998"/>
      <w:bookmarkStart w:id="152" w:name="_Toc69742833"/>
      <w:bookmarkStart w:id="153" w:name="_Toc74644325"/>
      <w:bookmarkStart w:id="154" w:name="_Toc78182518"/>
      <w:bookmarkStart w:id="155" w:name="_Toc78277410"/>
      <w:bookmarkStart w:id="156" w:name="_Toc81318066"/>
      <w:r w:rsidRPr="009C03D2">
        <w:rPr>
          <w:rFonts w:ascii="Huawei Sans" w:hAnsi="Huawei Sans" w:cs="Huawei Sans"/>
        </w:rPr>
        <w:t>ls</w:t>
      </w:r>
      <w:bookmarkEnd w:id="147"/>
      <w:bookmarkEnd w:id="148"/>
      <w:bookmarkEnd w:id="149"/>
      <w:bookmarkEnd w:id="150"/>
      <w:bookmarkEnd w:id="151"/>
      <w:bookmarkEnd w:id="152"/>
      <w:bookmarkEnd w:id="153"/>
      <w:bookmarkEnd w:id="154"/>
      <w:bookmarkEnd w:id="155"/>
      <w:bookmarkEnd w:id="156"/>
    </w:p>
    <w:p w14:paraId="79AA8C3E" w14:textId="77777777" w:rsidR="00E77343" w:rsidRPr="009C03D2" w:rsidRDefault="00E77343" w:rsidP="00E77343">
      <w:pPr>
        <w:pStyle w:val="1e"/>
      </w:pPr>
      <w:r w:rsidRPr="009C03D2">
        <w:t>列出文件和目录的内容。</w:t>
      </w:r>
    </w:p>
    <w:p w14:paraId="1ED330C5" w14:textId="77777777" w:rsidR="00E77343" w:rsidRPr="009C03D2" w:rsidRDefault="00E77343" w:rsidP="00E77343">
      <w:pPr>
        <w:pStyle w:val="1e"/>
      </w:pPr>
      <w:r w:rsidRPr="009C03D2">
        <w:t>命令语法：</w:t>
      </w:r>
    </w:p>
    <w:p w14:paraId="2702ADFD" w14:textId="77777777" w:rsidR="00E77343" w:rsidRPr="009C03D2" w:rsidRDefault="00E77343" w:rsidP="00E77343">
      <w:pPr>
        <w:pStyle w:val="affffc"/>
        <w:rPr>
          <w:lang w:eastAsia="zh-CN"/>
        </w:rPr>
      </w:pPr>
      <w:r w:rsidRPr="009C03D2">
        <w:rPr>
          <w:lang w:eastAsia="zh-CN"/>
        </w:rPr>
        <w:t>ls [</w:t>
      </w:r>
      <w:r w:rsidRPr="009C03D2">
        <w:rPr>
          <w:lang w:eastAsia="zh-CN"/>
        </w:rPr>
        <w:t>选项</w:t>
      </w:r>
      <w:r w:rsidRPr="009C03D2">
        <w:rPr>
          <w:lang w:eastAsia="zh-CN"/>
        </w:rPr>
        <w:t>] [</w:t>
      </w:r>
      <w:r w:rsidRPr="009C03D2">
        <w:rPr>
          <w:lang w:eastAsia="zh-CN"/>
        </w:rPr>
        <w:t>参数</w:t>
      </w:r>
      <w:r w:rsidRPr="009C03D2">
        <w:rPr>
          <w:lang w:eastAsia="zh-CN"/>
        </w:rPr>
        <w:t>]</w:t>
      </w:r>
    </w:p>
    <w:p w14:paraId="2CD99422" w14:textId="77777777" w:rsidR="00E77343" w:rsidRPr="009C03D2" w:rsidRDefault="00E77343" w:rsidP="00E77343">
      <w:pPr>
        <w:pStyle w:val="1e"/>
      </w:pPr>
      <w:r w:rsidRPr="009C03D2">
        <w:t>常用选项：</w:t>
      </w:r>
    </w:p>
    <w:p w14:paraId="3214B24C" w14:textId="77777777" w:rsidR="00E77343" w:rsidRPr="009C03D2" w:rsidRDefault="00E77343" w:rsidP="00E77343">
      <w:pPr>
        <w:pStyle w:val="4a"/>
        <w:numPr>
          <w:ilvl w:val="0"/>
          <w:numId w:val="18"/>
        </w:numPr>
        <w:ind w:left="1441"/>
        <w:rPr>
          <w:rFonts w:hint="eastAsia"/>
        </w:rPr>
      </w:pPr>
      <w:r w:rsidRPr="009C03D2">
        <w:t>-l --</w:t>
      </w:r>
      <w:r w:rsidRPr="009C03D2">
        <w:t>以长格式显示，列出文件的详细信息，如创建者，创建时间，文件的读写权限列表等等</w:t>
      </w:r>
      <w:r>
        <w:rPr>
          <w:rFonts w:hint="eastAsia"/>
        </w:rPr>
        <w:t>；</w:t>
      </w:r>
    </w:p>
    <w:p w14:paraId="5F08CE32" w14:textId="224F5CDC" w:rsidR="00E77343" w:rsidRPr="009C03D2" w:rsidRDefault="00E77343" w:rsidP="00E77343">
      <w:pPr>
        <w:pStyle w:val="4a"/>
        <w:numPr>
          <w:ilvl w:val="0"/>
          <w:numId w:val="18"/>
        </w:numPr>
        <w:ind w:left="1441"/>
        <w:rPr>
          <w:rFonts w:hint="eastAsia"/>
        </w:rPr>
      </w:pPr>
      <w:r w:rsidRPr="009C03D2">
        <w:t>-a --</w:t>
      </w:r>
      <w:r w:rsidRPr="009C03D2">
        <w:t>列出文件下所有的文件，包括以</w:t>
      </w:r>
      <w:r w:rsidR="00DF4F08">
        <w:t>＂</w:t>
      </w:r>
      <w:r w:rsidRPr="009C03D2">
        <w:t>.</w:t>
      </w:r>
      <w:r w:rsidR="00DF4F08">
        <w:t>＂</w:t>
      </w:r>
      <w:r w:rsidRPr="009C03D2">
        <w:t>和</w:t>
      </w:r>
      <w:r w:rsidR="00DF4F08">
        <w:t>＂</w:t>
      </w:r>
      <w:r w:rsidRPr="009C03D2">
        <w:t>..</w:t>
      </w:r>
      <w:r w:rsidR="00DF4F08">
        <w:t>＂</w:t>
      </w:r>
      <w:r w:rsidRPr="009C03D2">
        <w:t>开头的隐藏文件</w:t>
      </w:r>
      <w:r w:rsidRPr="009C03D2">
        <w:t xml:space="preserve"> </w:t>
      </w:r>
      <w:r w:rsidRPr="009C03D2">
        <w:t>（</w:t>
      </w:r>
      <w:r w:rsidRPr="009C03D2">
        <w:t>Linux</w:t>
      </w:r>
      <w:r w:rsidRPr="009C03D2">
        <w:t>下文件隐藏文件是以</w:t>
      </w:r>
      <w:r w:rsidRPr="009C03D2">
        <w:t xml:space="preserve"> .</w:t>
      </w:r>
      <w:r w:rsidRPr="009C03D2">
        <w:t>开头的，如果存在</w:t>
      </w:r>
      <w:r w:rsidRPr="009C03D2">
        <w:t xml:space="preserve"> .. </w:t>
      </w:r>
      <w:r w:rsidRPr="009C03D2">
        <w:t>代表存在着父目录）</w:t>
      </w:r>
      <w:r>
        <w:rPr>
          <w:rFonts w:hint="eastAsia"/>
        </w:rPr>
        <w:t>；</w:t>
      </w:r>
    </w:p>
    <w:p w14:paraId="6FDB4408" w14:textId="77777777" w:rsidR="00E77343" w:rsidRPr="009C03D2" w:rsidRDefault="00E77343" w:rsidP="00E77343">
      <w:pPr>
        <w:pStyle w:val="4a"/>
        <w:numPr>
          <w:ilvl w:val="0"/>
          <w:numId w:val="18"/>
        </w:numPr>
        <w:ind w:left="1441"/>
        <w:rPr>
          <w:rFonts w:hint="eastAsia"/>
        </w:rPr>
      </w:pPr>
      <w:r w:rsidRPr="009C03D2">
        <w:t>-d --</w:t>
      </w:r>
      <w:r w:rsidRPr="009C03D2">
        <w:t>列出目录本身而非目录内的文件，通常要与</w:t>
      </w:r>
      <w:r w:rsidRPr="009C03D2">
        <w:t>-l</w:t>
      </w:r>
      <w:r w:rsidRPr="009C03D2">
        <w:t>一起使用</w:t>
      </w:r>
      <w:r>
        <w:rPr>
          <w:rFonts w:hint="eastAsia"/>
        </w:rPr>
        <w:t>；</w:t>
      </w:r>
    </w:p>
    <w:p w14:paraId="49CDC803" w14:textId="717DC59D" w:rsidR="00E77343" w:rsidRPr="009C03D2" w:rsidRDefault="00E77343" w:rsidP="00E77343">
      <w:pPr>
        <w:pStyle w:val="4a"/>
        <w:numPr>
          <w:ilvl w:val="0"/>
          <w:numId w:val="18"/>
        </w:numPr>
        <w:ind w:left="1441"/>
        <w:rPr>
          <w:rFonts w:hint="eastAsia"/>
        </w:rPr>
      </w:pPr>
      <w:r w:rsidRPr="009C03D2">
        <w:t>-R --</w:t>
      </w:r>
      <w:r w:rsidRPr="009C03D2">
        <w:t>同时列出所有子目录层，与</w:t>
      </w:r>
      <w:r w:rsidRPr="009C03D2">
        <w:t>-l</w:t>
      </w:r>
      <w:r w:rsidRPr="009C03D2">
        <w:t>相似，只是不显示出文件的所有者，相当于编程中的</w:t>
      </w:r>
      <w:r w:rsidR="00DF4F08">
        <w:t>＂</w:t>
      </w:r>
      <w:r w:rsidRPr="009C03D2">
        <w:t>递归</w:t>
      </w:r>
      <w:r w:rsidR="00DF4F08">
        <w:t>＂</w:t>
      </w:r>
      <w:r w:rsidRPr="009C03D2">
        <w:t>实现</w:t>
      </w:r>
      <w:r>
        <w:rPr>
          <w:rFonts w:hint="eastAsia"/>
        </w:rPr>
        <w:t>；</w:t>
      </w:r>
    </w:p>
    <w:p w14:paraId="767F0483" w14:textId="77777777" w:rsidR="00E77343" w:rsidRPr="009C03D2" w:rsidRDefault="00E77343" w:rsidP="00E77343">
      <w:pPr>
        <w:pStyle w:val="4a"/>
        <w:numPr>
          <w:ilvl w:val="0"/>
          <w:numId w:val="18"/>
        </w:numPr>
        <w:ind w:left="1441"/>
        <w:rPr>
          <w:rFonts w:hint="eastAsia"/>
        </w:rPr>
      </w:pPr>
      <w:r w:rsidRPr="009C03D2">
        <w:t>-t --</w:t>
      </w:r>
      <w:r w:rsidRPr="009C03D2">
        <w:t>按照时间进行文件的排序，</w:t>
      </w:r>
      <w:r w:rsidRPr="009C03D2">
        <w:t>Time</w:t>
      </w:r>
      <w:r w:rsidRPr="009C03D2">
        <w:t>（时间）</w:t>
      </w:r>
      <w:r>
        <w:rPr>
          <w:rFonts w:hint="eastAsia"/>
        </w:rPr>
        <w:t>；</w:t>
      </w:r>
    </w:p>
    <w:p w14:paraId="01DD053D" w14:textId="77777777" w:rsidR="00E77343" w:rsidRPr="009C03D2" w:rsidRDefault="00E77343" w:rsidP="00E77343">
      <w:pPr>
        <w:pStyle w:val="4a"/>
        <w:numPr>
          <w:ilvl w:val="0"/>
          <w:numId w:val="18"/>
        </w:numPr>
        <w:ind w:left="1441"/>
        <w:rPr>
          <w:rFonts w:hint="eastAsia"/>
        </w:rPr>
      </w:pPr>
      <w:r w:rsidRPr="009C03D2">
        <w:t>-s --</w:t>
      </w:r>
      <w:r w:rsidRPr="009C03D2">
        <w:t>在每个文件的后面打印出文件的大小，</w:t>
      </w:r>
      <w:r w:rsidRPr="009C03D2">
        <w:t>size</w:t>
      </w:r>
      <w:r w:rsidRPr="009C03D2">
        <w:t>（大小）</w:t>
      </w:r>
      <w:r>
        <w:rPr>
          <w:rFonts w:hint="eastAsia"/>
        </w:rPr>
        <w:t>；</w:t>
      </w:r>
    </w:p>
    <w:p w14:paraId="171E9B27" w14:textId="77777777" w:rsidR="00E77343" w:rsidRPr="009C03D2" w:rsidRDefault="00E77343" w:rsidP="00E77343">
      <w:pPr>
        <w:pStyle w:val="4a"/>
        <w:numPr>
          <w:ilvl w:val="0"/>
          <w:numId w:val="18"/>
        </w:numPr>
        <w:ind w:left="1441"/>
        <w:rPr>
          <w:rFonts w:hint="eastAsia"/>
        </w:rPr>
      </w:pPr>
      <w:r w:rsidRPr="009C03D2">
        <w:t>-S --</w:t>
      </w:r>
      <w:r w:rsidRPr="009C03D2">
        <w:t>以文件的大小进行排序</w:t>
      </w:r>
      <w:r>
        <w:rPr>
          <w:rFonts w:hint="eastAsia"/>
        </w:rPr>
        <w:t>。</w:t>
      </w:r>
    </w:p>
    <w:p w14:paraId="0C32DE2C" w14:textId="77777777" w:rsidR="00E77343" w:rsidRDefault="00E77343" w:rsidP="00E77343">
      <w:pPr>
        <w:pStyle w:val="1e"/>
      </w:pPr>
      <w:r w:rsidRPr="009C03D2">
        <w:t>参数说明：</w:t>
      </w:r>
    </w:p>
    <w:p w14:paraId="1681EE8A" w14:textId="77777777" w:rsidR="00E77343" w:rsidRPr="009C03D2" w:rsidRDefault="00E77343" w:rsidP="00E77343">
      <w:pPr>
        <w:pStyle w:val="4a"/>
        <w:numPr>
          <w:ilvl w:val="0"/>
          <w:numId w:val="18"/>
        </w:numPr>
        <w:ind w:left="1441"/>
        <w:rPr>
          <w:rFonts w:hint="eastAsia"/>
        </w:rPr>
      </w:pPr>
      <w:r w:rsidRPr="009C03D2">
        <w:t>目录或文件</w:t>
      </w:r>
      <w:r>
        <w:rPr>
          <w:rFonts w:hint="eastAsia"/>
        </w:rPr>
        <w:t>。</w:t>
      </w:r>
    </w:p>
    <w:p w14:paraId="11A8F296" w14:textId="77777777" w:rsidR="00E77343" w:rsidRPr="009C03D2" w:rsidRDefault="00E77343" w:rsidP="00E77343">
      <w:pPr>
        <w:pStyle w:val="1e"/>
      </w:pPr>
      <w:r w:rsidRPr="009C03D2">
        <w:t>命令示例：</w:t>
      </w:r>
    </w:p>
    <w:p w14:paraId="196F1ECA" w14:textId="77777777" w:rsidR="00E77343" w:rsidRPr="009C03D2" w:rsidRDefault="00E77343" w:rsidP="00E77343">
      <w:pPr>
        <w:pStyle w:val="4a"/>
        <w:numPr>
          <w:ilvl w:val="0"/>
          <w:numId w:val="18"/>
        </w:numPr>
        <w:ind w:left="1441"/>
        <w:rPr>
          <w:rFonts w:hint="eastAsia"/>
        </w:rPr>
      </w:pPr>
      <w:r w:rsidRPr="009C03D2">
        <w:t>以长格式列出当前目录中的文件及目录</w:t>
      </w:r>
      <w:r>
        <w:rPr>
          <w:rFonts w:hint="eastAsia"/>
        </w:rPr>
        <w:t>。</w:t>
      </w:r>
    </w:p>
    <w:p w14:paraId="56FCEAFF" w14:textId="77777777" w:rsidR="00E77343" w:rsidRPr="009C03D2" w:rsidRDefault="00E77343" w:rsidP="00E77343">
      <w:pPr>
        <w:pStyle w:val="affffc"/>
      </w:pPr>
      <w:proofErr w:type="gramStart"/>
      <w:r w:rsidRPr="009C03D2">
        <w:t>ls</w:t>
      </w:r>
      <w:proofErr w:type="gramEnd"/>
      <w:r w:rsidRPr="009C03D2">
        <w:t xml:space="preserve"> -l</w:t>
      </w:r>
    </w:p>
    <w:p w14:paraId="3FD01AA5" w14:textId="77777777" w:rsidR="00E77343" w:rsidRPr="009C03D2" w:rsidRDefault="00E77343" w:rsidP="00E77343">
      <w:pPr>
        <w:pStyle w:val="2"/>
        <w:numPr>
          <w:ilvl w:val="1"/>
          <w:numId w:val="4"/>
        </w:numPr>
        <w:rPr>
          <w:rFonts w:ascii="Huawei Sans" w:hAnsi="Huawei Sans" w:cs="Huawei Sans"/>
        </w:rPr>
      </w:pPr>
      <w:bookmarkStart w:id="157" w:name="_Toc51057494"/>
      <w:bookmarkStart w:id="158" w:name="_Toc51141525"/>
      <w:bookmarkStart w:id="159" w:name="_Toc51330021"/>
      <w:bookmarkStart w:id="160" w:name="_Toc53415149"/>
      <w:bookmarkStart w:id="161" w:name="_Toc65486999"/>
      <w:bookmarkStart w:id="162" w:name="_Toc69742834"/>
      <w:bookmarkStart w:id="163" w:name="_Toc74644326"/>
      <w:bookmarkStart w:id="164" w:name="_Toc78182519"/>
      <w:bookmarkStart w:id="165" w:name="_Toc78277411"/>
      <w:bookmarkStart w:id="166" w:name="_Toc81318067"/>
      <w:r w:rsidRPr="009C03D2">
        <w:rPr>
          <w:rFonts w:ascii="Huawei Sans" w:hAnsi="Huawei Sans" w:cs="Huawei Sans"/>
        </w:rPr>
        <w:lastRenderedPageBreak/>
        <w:t>cp</w:t>
      </w:r>
      <w:bookmarkEnd w:id="157"/>
      <w:bookmarkEnd w:id="158"/>
      <w:bookmarkEnd w:id="159"/>
      <w:bookmarkEnd w:id="160"/>
      <w:bookmarkEnd w:id="161"/>
      <w:bookmarkEnd w:id="162"/>
      <w:bookmarkEnd w:id="163"/>
      <w:bookmarkEnd w:id="164"/>
      <w:bookmarkEnd w:id="165"/>
      <w:bookmarkEnd w:id="166"/>
    </w:p>
    <w:p w14:paraId="2D9AF5E6" w14:textId="77777777" w:rsidR="00E77343" w:rsidRPr="009C03D2" w:rsidRDefault="00E77343" w:rsidP="00E77343">
      <w:pPr>
        <w:pStyle w:val="1e"/>
      </w:pPr>
      <w:r w:rsidRPr="009C03D2">
        <w:t>复制文件或者目录。</w:t>
      </w:r>
    </w:p>
    <w:p w14:paraId="2CD836BF" w14:textId="77777777" w:rsidR="00E77343" w:rsidRPr="009C03D2" w:rsidRDefault="00E77343" w:rsidP="00E77343">
      <w:pPr>
        <w:pStyle w:val="1e"/>
      </w:pPr>
      <w:r w:rsidRPr="009C03D2">
        <w:t>命令语法：</w:t>
      </w:r>
    </w:p>
    <w:p w14:paraId="7DB90E15" w14:textId="77777777" w:rsidR="00E77343" w:rsidRPr="009C03D2" w:rsidRDefault="00E77343" w:rsidP="00E77343">
      <w:pPr>
        <w:pStyle w:val="affffc"/>
      </w:pPr>
      <w:proofErr w:type="gramStart"/>
      <w:r w:rsidRPr="009C03D2">
        <w:t>cp</w:t>
      </w:r>
      <w:proofErr w:type="gramEnd"/>
      <w:r w:rsidRPr="009C03D2">
        <w:t xml:space="preserve"> [</w:t>
      </w:r>
      <w:r w:rsidRPr="009C03D2">
        <w:t>选项</w:t>
      </w:r>
      <w:r w:rsidRPr="009C03D2">
        <w:t xml:space="preserve">] </w:t>
      </w:r>
      <w:r w:rsidRPr="009C03D2">
        <w:t>参数</w:t>
      </w:r>
      <w:r w:rsidRPr="009C03D2">
        <w:t xml:space="preserve">1 </w:t>
      </w:r>
      <w:r w:rsidRPr="009C03D2">
        <w:t>参数</w:t>
      </w:r>
      <w:r w:rsidRPr="009C03D2">
        <w:t>2</w:t>
      </w:r>
    </w:p>
    <w:p w14:paraId="3F5E2D85" w14:textId="77777777" w:rsidR="00E77343" w:rsidRPr="009C03D2" w:rsidRDefault="00E77343" w:rsidP="00E77343">
      <w:pPr>
        <w:pStyle w:val="1e"/>
      </w:pPr>
      <w:r w:rsidRPr="009C03D2">
        <w:t>常用选项：</w:t>
      </w:r>
    </w:p>
    <w:p w14:paraId="1B0524C1" w14:textId="77777777" w:rsidR="00E77343" w:rsidRPr="009C03D2" w:rsidRDefault="00E77343" w:rsidP="00E77343">
      <w:pPr>
        <w:pStyle w:val="4a"/>
        <w:numPr>
          <w:ilvl w:val="0"/>
          <w:numId w:val="18"/>
        </w:numPr>
        <w:ind w:left="1441"/>
        <w:rPr>
          <w:rFonts w:hint="eastAsia"/>
        </w:rPr>
      </w:pPr>
      <w:r w:rsidRPr="009C03D2">
        <w:t>-f --</w:t>
      </w:r>
      <w:r w:rsidRPr="009C03D2">
        <w:t>如果目标文件无法打开则将其移除并重试</w:t>
      </w:r>
      <w:r w:rsidRPr="009C03D2">
        <w:t>(</w:t>
      </w:r>
      <w:r w:rsidRPr="009C03D2">
        <w:t>当</w:t>
      </w:r>
      <w:r w:rsidRPr="009C03D2">
        <w:t> -n </w:t>
      </w:r>
      <w:r w:rsidRPr="009C03D2">
        <w:t>选项存在时则不需再选此项</w:t>
      </w:r>
      <w:r w:rsidRPr="009C03D2">
        <w:t>)</w:t>
      </w:r>
      <w:r>
        <w:rPr>
          <w:rFonts w:hint="eastAsia"/>
        </w:rPr>
        <w:t>；</w:t>
      </w:r>
    </w:p>
    <w:p w14:paraId="2F5FC6FF" w14:textId="77777777" w:rsidR="00E77343" w:rsidRPr="009C03D2" w:rsidRDefault="00E77343" w:rsidP="00E77343">
      <w:pPr>
        <w:pStyle w:val="4a"/>
        <w:numPr>
          <w:ilvl w:val="0"/>
          <w:numId w:val="18"/>
        </w:numPr>
        <w:ind w:left="1441"/>
        <w:rPr>
          <w:rFonts w:hint="eastAsia"/>
        </w:rPr>
      </w:pPr>
      <w:r w:rsidRPr="009C03D2">
        <w:t>-n --</w:t>
      </w:r>
      <w:r w:rsidRPr="009C03D2">
        <w:t>不要覆盖已存在的文件</w:t>
      </w:r>
      <w:r w:rsidRPr="009C03D2">
        <w:t>(</w:t>
      </w:r>
      <w:r w:rsidRPr="009C03D2">
        <w:t>使前面的</w:t>
      </w:r>
      <w:r w:rsidRPr="009C03D2">
        <w:t> -i </w:t>
      </w:r>
      <w:r w:rsidRPr="009C03D2">
        <w:t>选项失效</w:t>
      </w:r>
      <w:r w:rsidRPr="009C03D2">
        <w:t>)</w:t>
      </w:r>
      <w:r>
        <w:rPr>
          <w:rFonts w:hint="eastAsia"/>
        </w:rPr>
        <w:t>；</w:t>
      </w:r>
    </w:p>
    <w:p w14:paraId="0861F809" w14:textId="77777777" w:rsidR="00E77343" w:rsidRPr="009C03D2" w:rsidRDefault="00E77343" w:rsidP="00E77343">
      <w:pPr>
        <w:pStyle w:val="4a"/>
        <w:numPr>
          <w:ilvl w:val="0"/>
          <w:numId w:val="18"/>
        </w:numPr>
        <w:ind w:left="1441"/>
        <w:rPr>
          <w:rFonts w:hint="eastAsia"/>
        </w:rPr>
      </w:pPr>
      <w:r w:rsidRPr="009C03D2">
        <w:t>-I --</w:t>
      </w:r>
      <w:r w:rsidRPr="009C03D2">
        <w:t>覆盖前询问</w:t>
      </w:r>
      <w:r w:rsidRPr="009C03D2">
        <w:t>(</w:t>
      </w:r>
      <w:r w:rsidRPr="009C03D2">
        <w:t>使前面的</w:t>
      </w:r>
      <w:r w:rsidRPr="009C03D2">
        <w:t> -n </w:t>
      </w:r>
      <w:r w:rsidRPr="009C03D2">
        <w:t>选项失效</w:t>
      </w:r>
      <w:r w:rsidRPr="009C03D2">
        <w:t>)</w:t>
      </w:r>
      <w:r>
        <w:rPr>
          <w:rFonts w:hint="eastAsia"/>
        </w:rPr>
        <w:t>；</w:t>
      </w:r>
    </w:p>
    <w:p w14:paraId="31752B1E" w14:textId="77777777" w:rsidR="00E77343" w:rsidRPr="009C03D2" w:rsidRDefault="00E77343" w:rsidP="00E77343">
      <w:pPr>
        <w:pStyle w:val="4a"/>
        <w:numPr>
          <w:ilvl w:val="0"/>
          <w:numId w:val="18"/>
        </w:numPr>
        <w:ind w:left="1441"/>
        <w:rPr>
          <w:rFonts w:hint="eastAsia"/>
        </w:rPr>
      </w:pPr>
      <w:r w:rsidRPr="009C03D2">
        <w:t>-p --</w:t>
      </w:r>
      <w:r w:rsidRPr="009C03D2">
        <w:t>保持指定的属性</w:t>
      </w:r>
      <w:r w:rsidRPr="009C03D2">
        <w:t>(</w:t>
      </w:r>
      <w:r w:rsidRPr="009C03D2">
        <w:t>默认：模式</w:t>
      </w:r>
      <w:r>
        <w:rPr>
          <w:rFonts w:hint="eastAsia"/>
        </w:rPr>
        <w:t>，</w:t>
      </w:r>
      <w:r w:rsidRPr="009C03D2">
        <w:t>所有权</w:t>
      </w:r>
      <w:r>
        <w:rPr>
          <w:rFonts w:hint="eastAsia"/>
        </w:rPr>
        <w:t>，</w:t>
      </w:r>
      <w:r w:rsidRPr="009C03D2">
        <w:t>时间戳</w:t>
      </w:r>
      <w:r w:rsidRPr="009C03D2">
        <w:t>)</w:t>
      </w:r>
      <w:r w:rsidRPr="009C03D2">
        <w:t>，如果可能保持附加属性：环境、链接、</w:t>
      </w:r>
      <w:r w:rsidRPr="009C03D2">
        <w:t>xattr </w:t>
      </w:r>
      <w:r w:rsidRPr="009C03D2">
        <w:t>等</w:t>
      </w:r>
      <w:r>
        <w:rPr>
          <w:rFonts w:hint="eastAsia"/>
        </w:rPr>
        <w:t>；</w:t>
      </w:r>
    </w:p>
    <w:p w14:paraId="7703DA10" w14:textId="77777777" w:rsidR="00E77343" w:rsidRPr="009C03D2" w:rsidRDefault="00E77343" w:rsidP="00E77343">
      <w:pPr>
        <w:pStyle w:val="4a"/>
        <w:numPr>
          <w:ilvl w:val="0"/>
          <w:numId w:val="18"/>
        </w:numPr>
        <w:ind w:left="1441"/>
        <w:rPr>
          <w:rFonts w:hint="eastAsia"/>
        </w:rPr>
      </w:pPr>
      <w:r w:rsidRPr="009C03D2">
        <w:t>-R,-r --</w:t>
      </w:r>
      <w:r w:rsidRPr="009C03D2">
        <w:t>复制目录及目录内的所有项目</w:t>
      </w:r>
      <w:r>
        <w:rPr>
          <w:rFonts w:hint="eastAsia"/>
        </w:rPr>
        <w:t>。</w:t>
      </w:r>
    </w:p>
    <w:p w14:paraId="69D1928B" w14:textId="77777777" w:rsidR="00E77343" w:rsidRPr="009C03D2" w:rsidRDefault="00E77343" w:rsidP="00E77343">
      <w:pPr>
        <w:pStyle w:val="1e"/>
      </w:pPr>
      <w:r w:rsidRPr="009C03D2">
        <w:t>参数说明：</w:t>
      </w:r>
    </w:p>
    <w:p w14:paraId="27EFCCB8" w14:textId="77777777" w:rsidR="00E77343" w:rsidRPr="009C03D2" w:rsidRDefault="00E77343" w:rsidP="00E77343">
      <w:pPr>
        <w:pStyle w:val="4a"/>
        <w:numPr>
          <w:ilvl w:val="0"/>
          <w:numId w:val="18"/>
        </w:numPr>
        <w:ind w:left="1441"/>
        <w:rPr>
          <w:rFonts w:hint="eastAsia"/>
        </w:rPr>
      </w:pPr>
      <w:r w:rsidRPr="009C03D2">
        <w:t>参数</w:t>
      </w:r>
      <w:r w:rsidRPr="009C03D2">
        <w:t>1</w:t>
      </w:r>
      <w:r w:rsidRPr="009C03D2">
        <w:t>：源文件</w:t>
      </w:r>
      <w:r>
        <w:rPr>
          <w:rFonts w:hint="eastAsia"/>
        </w:rPr>
        <w:t>。</w:t>
      </w:r>
    </w:p>
    <w:p w14:paraId="358D69BD" w14:textId="77777777" w:rsidR="00E77343" w:rsidRPr="009C03D2" w:rsidRDefault="00E77343" w:rsidP="00E77343">
      <w:pPr>
        <w:pStyle w:val="4a"/>
        <w:numPr>
          <w:ilvl w:val="0"/>
          <w:numId w:val="18"/>
        </w:numPr>
        <w:ind w:left="1441"/>
        <w:rPr>
          <w:rFonts w:hint="eastAsia"/>
        </w:rPr>
      </w:pPr>
      <w:r w:rsidRPr="009C03D2">
        <w:t>参数</w:t>
      </w:r>
      <w:r w:rsidRPr="009C03D2">
        <w:t>2</w:t>
      </w:r>
      <w:r w:rsidRPr="009C03D2">
        <w:t>：目标文件</w:t>
      </w:r>
      <w:r>
        <w:rPr>
          <w:rFonts w:hint="eastAsia"/>
        </w:rPr>
        <w:t>。</w:t>
      </w:r>
    </w:p>
    <w:p w14:paraId="0D1E48A9" w14:textId="77777777" w:rsidR="00E77343" w:rsidRPr="009C03D2" w:rsidRDefault="00E77343" w:rsidP="00E77343">
      <w:pPr>
        <w:pStyle w:val="1e"/>
      </w:pPr>
      <w:r w:rsidRPr="009C03D2">
        <w:t>命令示例：</w:t>
      </w:r>
    </w:p>
    <w:p w14:paraId="5DD63C6E" w14:textId="77777777" w:rsidR="00E77343" w:rsidRPr="009C03D2" w:rsidRDefault="00E77343" w:rsidP="00E77343">
      <w:pPr>
        <w:pStyle w:val="4a"/>
        <w:numPr>
          <w:ilvl w:val="0"/>
          <w:numId w:val="18"/>
        </w:numPr>
        <w:ind w:left="1441"/>
        <w:rPr>
          <w:rFonts w:hint="eastAsia"/>
        </w:rPr>
      </w:pPr>
      <w:r w:rsidRPr="009C03D2">
        <w:t>将</w:t>
      </w:r>
      <w:r w:rsidRPr="009C03D2">
        <w:t>home</w:t>
      </w:r>
      <w:r w:rsidRPr="009C03D2">
        <w:t>目录中的</w:t>
      </w:r>
      <w:r w:rsidRPr="009C03D2">
        <w:t>abc</w:t>
      </w:r>
      <w:r w:rsidRPr="009C03D2">
        <w:t>文件复制到</w:t>
      </w:r>
      <w:r w:rsidRPr="009C03D2">
        <w:t>opt</w:t>
      </w:r>
      <w:r w:rsidRPr="009C03D2">
        <w:t>目录下</w:t>
      </w:r>
      <w:r>
        <w:rPr>
          <w:rFonts w:hint="eastAsia"/>
        </w:rPr>
        <w:t>。</w:t>
      </w:r>
    </w:p>
    <w:p w14:paraId="7ED93B46" w14:textId="77777777" w:rsidR="00E77343" w:rsidRPr="009C03D2" w:rsidRDefault="00E77343" w:rsidP="00E77343">
      <w:pPr>
        <w:pStyle w:val="affffc"/>
      </w:pPr>
      <w:proofErr w:type="gramStart"/>
      <w:r w:rsidRPr="009C03D2">
        <w:t>cp</w:t>
      </w:r>
      <w:proofErr w:type="gramEnd"/>
      <w:r w:rsidRPr="009C03D2">
        <w:t xml:space="preserve"> /home/abc /opt</w:t>
      </w:r>
    </w:p>
    <w:p w14:paraId="6EC3DB2C" w14:textId="77777777" w:rsidR="00E77343" w:rsidRPr="009C03D2" w:rsidRDefault="00E77343" w:rsidP="00E77343">
      <w:pPr>
        <w:pStyle w:val="1e"/>
      </w:pPr>
      <w:r w:rsidRPr="009C03D2">
        <w:t>注：目标文件存在时，会询问是否覆盖。这是因为</w:t>
      </w:r>
      <w:r w:rsidRPr="009C03D2">
        <w:t>cp</w:t>
      </w:r>
      <w:r w:rsidRPr="009C03D2">
        <w:t>是</w:t>
      </w:r>
      <w:r w:rsidRPr="009C03D2">
        <w:t>cp -i</w:t>
      </w:r>
      <w:r w:rsidRPr="009C03D2">
        <w:t>的别名。目标文件存在时，即使加了</w:t>
      </w:r>
      <w:r w:rsidRPr="009C03D2">
        <w:t>-f</w:t>
      </w:r>
      <w:r w:rsidRPr="009C03D2">
        <w:t>标志，也还会询问是否覆盖。</w:t>
      </w:r>
    </w:p>
    <w:p w14:paraId="6ABC12CE" w14:textId="77777777" w:rsidR="00E77343" w:rsidRPr="009C03D2" w:rsidRDefault="00E77343" w:rsidP="00E77343">
      <w:pPr>
        <w:pStyle w:val="2"/>
        <w:numPr>
          <w:ilvl w:val="1"/>
          <w:numId w:val="4"/>
        </w:numPr>
        <w:rPr>
          <w:rFonts w:ascii="Huawei Sans" w:hAnsi="Huawei Sans" w:cs="Huawei Sans"/>
        </w:rPr>
      </w:pPr>
      <w:bookmarkStart w:id="167" w:name="_Toc51057495"/>
      <w:bookmarkStart w:id="168" w:name="_Toc51141526"/>
      <w:bookmarkStart w:id="169" w:name="_Toc51330022"/>
      <w:bookmarkStart w:id="170" w:name="_Toc53415150"/>
      <w:bookmarkStart w:id="171" w:name="_Toc65487000"/>
      <w:bookmarkStart w:id="172" w:name="_Toc69742835"/>
      <w:bookmarkStart w:id="173" w:name="_Toc74644327"/>
      <w:bookmarkStart w:id="174" w:name="_Toc78182520"/>
      <w:bookmarkStart w:id="175" w:name="_Toc78277412"/>
      <w:bookmarkStart w:id="176" w:name="_Toc81318068"/>
      <w:r w:rsidRPr="009C03D2">
        <w:rPr>
          <w:rFonts w:ascii="Huawei Sans" w:hAnsi="Huawei Sans" w:cs="Huawei Sans"/>
        </w:rPr>
        <w:t>rm</w:t>
      </w:r>
      <w:bookmarkEnd w:id="167"/>
      <w:bookmarkEnd w:id="168"/>
      <w:bookmarkEnd w:id="169"/>
      <w:bookmarkEnd w:id="170"/>
      <w:bookmarkEnd w:id="171"/>
      <w:bookmarkEnd w:id="172"/>
      <w:bookmarkEnd w:id="173"/>
      <w:bookmarkEnd w:id="174"/>
      <w:bookmarkEnd w:id="175"/>
      <w:bookmarkEnd w:id="176"/>
    </w:p>
    <w:p w14:paraId="4C2A515C" w14:textId="77777777" w:rsidR="00E77343" w:rsidRPr="009C03D2" w:rsidRDefault="00E77343" w:rsidP="00E77343">
      <w:pPr>
        <w:pStyle w:val="1e"/>
      </w:pPr>
      <w:r w:rsidRPr="009C03D2">
        <w:t>删除一个目录中的一个或多个文件或目录，它也可以将某个目录及其下的所有文件及子目录均删除。对于链接文件，只是删除了链接，原有文件均保持不变。</w:t>
      </w:r>
    </w:p>
    <w:p w14:paraId="0E801F2D" w14:textId="77777777" w:rsidR="00E77343" w:rsidRPr="009C03D2" w:rsidRDefault="00E77343" w:rsidP="00E77343">
      <w:pPr>
        <w:pStyle w:val="1e"/>
      </w:pPr>
      <w:r w:rsidRPr="009C03D2">
        <w:t>rm</w:t>
      </w:r>
      <w:r w:rsidRPr="009C03D2">
        <w:t>是一个危险的命令，使用的时候要特别当心，否则整个系统就会毁在这个命令（比如在</w:t>
      </w:r>
      <w:r w:rsidRPr="009C03D2">
        <w:t>/</w:t>
      </w:r>
      <w:r w:rsidRPr="009C03D2">
        <w:t>（根目录）下执行</w:t>
      </w:r>
      <w:r w:rsidRPr="009C03D2">
        <w:t>rm * rf</w:t>
      </w:r>
      <w:r w:rsidRPr="009C03D2">
        <w:t>）。所以，我们在执行</w:t>
      </w:r>
      <w:r w:rsidRPr="009C03D2">
        <w:t>rm</w:t>
      </w:r>
      <w:r w:rsidRPr="009C03D2">
        <w:t>之前最好先确认一下在哪个目录，到底要删除什么东西，操作时保持高度清醒的头脑。</w:t>
      </w:r>
    </w:p>
    <w:p w14:paraId="6438B246" w14:textId="77777777" w:rsidR="00E77343" w:rsidRPr="009C03D2" w:rsidRDefault="00E77343" w:rsidP="00E77343">
      <w:pPr>
        <w:pStyle w:val="1e"/>
      </w:pPr>
      <w:r w:rsidRPr="009C03D2">
        <w:t>命令语法：</w:t>
      </w:r>
    </w:p>
    <w:p w14:paraId="6E1C18B8" w14:textId="77777777" w:rsidR="00E77343" w:rsidRPr="009C03D2" w:rsidRDefault="00E77343" w:rsidP="00E77343">
      <w:pPr>
        <w:pStyle w:val="affffc"/>
        <w:rPr>
          <w:lang w:eastAsia="zh-CN"/>
        </w:rPr>
      </w:pPr>
      <w:r w:rsidRPr="009C03D2">
        <w:rPr>
          <w:lang w:eastAsia="zh-CN"/>
        </w:rPr>
        <w:t>rm [</w:t>
      </w:r>
      <w:r w:rsidRPr="009C03D2">
        <w:rPr>
          <w:lang w:eastAsia="zh-CN"/>
        </w:rPr>
        <w:t>选项</w:t>
      </w:r>
      <w:r w:rsidRPr="009C03D2">
        <w:rPr>
          <w:lang w:eastAsia="zh-CN"/>
        </w:rPr>
        <w:t xml:space="preserve">] </w:t>
      </w:r>
      <w:r w:rsidRPr="009C03D2">
        <w:rPr>
          <w:lang w:eastAsia="zh-CN"/>
        </w:rPr>
        <w:t>文件</w:t>
      </w:r>
    </w:p>
    <w:p w14:paraId="46ED3D42" w14:textId="77777777" w:rsidR="00E77343" w:rsidRPr="009C03D2" w:rsidRDefault="00E77343" w:rsidP="00E77343">
      <w:pPr>
        <w:pStyle w:val="1e"/>
      </w:pPr>
      <w:r w:rsidRPr="009C03D2">
        <w:t>常用选项：</w:t>
      </w:r>
    </w:p>
    <w:p w14:paraId="1653F4E8" w14:textId="77777777" w:rsidR="00E77343" w:rsidRPr="009C03D2" w:rsidRDefault="00E77343" w:rsidP="00E77343">
      <w:pPr>
        <w:pStyle w:val="4a"/>
        <w:numPr>
          <w:ilvl w:val="0"/>
          <w:numId w:val="18"/>
        </w:numPr>
        <w:ind w:left="1441"/>
        <w:rPr>
          <w:rFonts w:hint="eastAsia"/>
        </w:rPr>
      </w:pPr>
      <w:r w:rsidRPr="009C03D2">
        <w:t>-f --</w:t>
      </w:r>
      <w:r w:rsidRPr="009C03D2">
        <w:t>忽略不存在的文件，从不给出提示</w:t>
      </w:r>
      <w:r>
        <w:rPr>
          <w:rFonts w:hint="eastAsia"/>
        </w:rPr>
        <w:t>；</w:t>
      </w:r>
    </w:p>
    <w:p w14:paraId="2DE71949" w14:textId="77777777" w:rsidR="00E77343" w:rsidRPr="009C03D2" w:rsidRDefault="00E77343" w:rsidP="00E77343">
      <w:pPr>
        <w:pStyle w:val="4a"/>
        <w:numPr>
          <w:ilvl w:val="0"/>
          <w:numId w:val="18"/>
        </w:numPr>
        <w:ind w:left="1441"/>
        <w:rPr>
          <w:rFonts w:hint="eastAsia"/>
        </w:rPr>
      </w:pPr>
      <w:r w:rsidRPr="009C03D2">
        <w:t>-r --</w:t>
      </w:r>
      <w:r w:rsidRPr="009C03D2">
        <w:t>指示</w:t>
      </w:r>
      <w:r w:rsidRPr="009C03D2">
        <w:t>rm</w:t>
      </w:r>
      <w:r w:rsidRPr="009C03D2">
        <w:t>将参数中列出的全部目录和子目录均递归地删除。</w:t>
      </w:r>
    </w:p>
    <w:p w14:paraId="15C1D76B" w14:textId="77777777" w:rsidR="00E77343" w:rsidRPr="009C03D2" w:rsidRDefault="00E77343" w:rsidP="00E77343">
      <w:pPr>
        <w:pStyle w:val="1e"/>
      </w:pPr>
      <w:r w:rsidRPr="009C03D2">
        <w:t>参数说明：</w:t>
      </w:r>
    </w:p>
    <w:p w14:paraId="4871EBCD" w14:textId="77777777" w:rsidR="00E77343" w:rsidRPr="009C03D2" w:rsidRDefault="00E77343" w:rsidP="00E77343">
      <w:pPr>
        <w:pStyle w:val="4a"/>
        <w:numPr>
          <w:ilvl w:val="0"/>
          <w:numId w:val="18"/>
        </w:numPr>
        <w:ind w:left="1441"/>
        <w:rPr>
          <w:rFonts w:hint="eastAsia"/>
        </w:rPr>
      </w:pPr>
      <w:r w:rsidRPr="009C03D2">
        <w:t>需要删除的文件或目录</w:t>
      </w:r>
      <w:r>
        <w:rPr>
          <w:rFonts w:hint="eastAsia"/>
        </w:rPr>
        <w:t>。</w:t>
      </w:r>
    </w:p>
    <w:p w14:paraId="556FFFB2" w14:textId="77777777" w:rsidR="00E77343" w:rsidRPr="009C03D2" w:rsidRDefault="00E77343" w:rsidP="00E77343">
      <w:pPr>
        <w:pStyle w:val="1e"/>
      </w:pPr>
      <w:r w:rsidRPr="009C03D2">
        <w:lastRenderedPageBreak/>
        <w:t>命令示例：</w:t>
      </w:r>
    </w:p>
    <w:p w14:paraId="44B142E7" w14:textId="77777777" w:rsidR="00E77343" w:rsidRPr="009C03D2" w:rsidRDefault="00E77343" w:rsidP="00E77343">
      <w:pPr>
        <w:pStyle w:val="4a"/>
        <w:numPr>
          <w:ilvl w:val="0"/>
          <w:numId w:val="18"/>
        </w:numPr>
        <w:ind w:left="1441"/>
        <w:rPr>
          <w:rFonts w:hint="eastAsia"/>
        </w:rPr>
      </w:pPr>
      <w:r w:rsidRPr="009C03D2">
        <w:t>删除文件</w:t>
      </w:r>
      <w:r>
        <w:rPr>
          <w:rFonts w:hint="eastAsia"/>
        </w:rPr>
        <w:t>。</w:t>
      </w:r>
    </w:p>
    <w:p w14:paraId="5F607FB1" w14:textId="77777777" w:rsidR="00E77343" w:rsidRPr="009C03D2" w:rsidRDefault="00E77343" w:rsidP="00E77343">
      <w:pPr>
        <w:pStyle w:val="affffc"/>
      </w:pPr>
      <w:proofErr w:type="gramStart"/>
      <w:r w:rsidRPr="009C03D2">
        <w:t>rm</w:t>
      </w:r>
      <w:proofErr w:type="gramEnd"/>
      <w:r w:rsidRPr="009C03D2">
        <w:t xml:space="preserve"> qwe</w:t>
      </w:r>
    </w:p>
    <w:p w14:paraId="140F9919" w14:textId="77777777" w:rsidR="00E77343" w:rsidRPr="009C03D2" w:rsidRDefault="00E77343" w:rsidP="00E77343">
      <w:pPr>
        <w:pStyle w:val="1e"/>
      </w:pPr>
      <w:r w:rsidRPr="009C03D2">
        <w:t>注：输入</w:t>
      </w:r>
      <w:r w:rsidRPr="009C03D2">
        <w:t>rm qwe</w:t>
      </w:r>
      <w:r w:rsidRPr="009C03D2">
        <w:t>命令后，系统会询问是否删除，输入</w:t>
      </w:r>
      <w:r w:rsidRPr="009C03D2">
        <w:t>y</w:t>
      </w:r>
      <w:r w:rsidRPr="009C03D2">
        <w:t>后就会删除文件，不想删除文件则输入</w:t>
      </w:r>
      <w:r w:rsidRPr="009C03D2">
        <w:t>n</w:t>
      </w:r>
      <w:r w:rsidRPr="009C03D2">
        <w:t>。</w:t>
      </w:r>
    </w:p>
    <w:p w14:paraId="357107DC" w14:textId="77777777" w:rsidR="00E77343" w:rsidRPr="009C03D2" w:rsidRDefault="00E77343" w:rsidP="00E77343">
      <w:pPr>
        <w:pStyle w:val="4a"/>
        <w:numPr>
          <w:ilvl w:val="0"/>
          <w:numId w:val="18"/>
        </w:numPr>
        <w:ind w:left="1441"/>
        <w:rPr>
          <w:rFonts w:hint="eastAsia"/>
        </w:rPr>
      </w:pPr>
      <w:r w:rsidRPr="009C03D2">
        <w:t>强制删除某个文件</w:t>
      </w:r>
      <w:r>
        <w:rPr>
          <w:rFonts w:hint="eastAsia"/>
        </w:rPr>
        <w:t>。</w:t>
      </w:r>
    </w:p>
    <w:p w14:paraId="4C474A1A" w14:textId="77777777" w:rsidR="00E77343" w:rsidRPr="009C03D2" w:rsidRDefault="00E77343" w:rsidP="00E77343">
      <w:pPr>
        <w:pStyle w:val="affffc"/>
      </w:pPr>
      <w:proofErr w:type="gramStart"/>
      <w:r w:rsidRPr="009C03D2">
        <w:t>rm-rf</w:t>
      </w:r>
      <w:proofErr w:type="gramEnd"/>
      <w:r w:rsidRPr="009C03D2">
        <w:t xml:space="preserve"> clusterconfig.log</w:t>
      </w:r>
    </w:p>
    <w:p w14:paraId="65F2B6B6" w14:textId="77777777" w:rsidR="00E77343" w:rsidRPr="009C03D2" w:rsidRDefault="00E77343" w:rsidP="00E77343">
      <w:pPr>
        <w:pStyle w:val="2"/>
        <w:numPr>
          <w:ilvl w:val="1"/>
          <w:numId w:val="4"/>
        </w:numPr>
        <w:rPr>
          <w:rFonts w:ascii="Huawei Sans" w:hAnsi="Huawei Sans" w:cs="Huawei Sans"/>
        </w:rPr>
      </w:pPr>
      <w:bookmarkStart w:id="177" w:name="_Toc51057496"/>
      <w:bookmarkStart w:id="178" w:name="_Toc51141527"/>
      <w:bookmarkStart w:id="179" w:name="_Toc51330023"/>
      <w:bookmarkStart w:id="180" w:name="_Toc53415151"/>
      <w:bookmarkStart w:id="181" w:name="_Toc65487001"/>
      <w:bookmarkStart w:id="182" w:name="_Toc69742836"/>
      <w:bookmarkStart w:id="183" w:name="_Toc74644328"/>
      <w:bookmarkStart w:id="184" w:name="_Toc78182521"/>
      <w:bookmarkStart w:id="185" w:name="_Toc78277413"/>
      <w:bookmarkStart w:id="186" w:name="_Toc81318069"/>
      <w:r w:rsidRPr="009C03D2">
        <w:rPr>
          <w:rFonts w:ascii="Huawei Sans" w:hAnsi="Huawei Sans" w:cs="Huawei Sans"/>
        </w:rPr>
        <w:t>cat</w:t>
      </w:r>
      <w:bookmarkEnd w:id="177"/>
      <w:bookmarkEnd w:id="178"/>
      <w:bookmarkEnd w:id="179"/>
      <w:bookmarkEnd w:id="180"/>
      <w:bookmarkEnd w:id="181"/>
      <w:bookmarkEnd w:id="182"/>
      <w:bookmarkEnd w:id="183"/>
      <w:bookmarkEnd w:id="184"/>
      <w:bookmarkEnd w:id="185"/>
      <w:bookmarkEnd w:id="186"/>
    </w:p>
    <w:p w14:paraId="2B585A35" w14:textId="77777777" w:rsidR="00E77343" w:rsidRPr="009C03D2" w:rsidRDefault="00E77343" w:rsidP="00E77343">
      <w:pPr>
        <w:pStyle w:val="1e"/>
      </w:pPr>
      <w:r w:rsidRPr="009C03D2">
        <w:t>连接文件并在标准输出上输出。这个命令常用来显示文件内容，或者将几个文件连接起来显示，或者从标准输入读取内容并显示，它常与重定向符号配合使用。</w:t>
      </w:r>
    </w:p>
    <w:p w14:paraId="778960EB" w14:textId="77777777" w:rsidR="00E77343" w:rsidRPr="009C03D2" w:rsidRDefault="00E77343" w:rsidP="00E77343">
      <w:pPr>
        <w:pStyle w:val="1e"/>
      </w:pPr>
      <w:r w:rsidRPr="009C03D2">
        <w:t>命令语法：</w:t>
      </w:r>
    </w:p>
    <w:p w14:paraId="6C580404" w14:textId="77777777" w:rsidR="00E77343" w:rsidRPr="009C03D2" w:rsidRDefault="00E77343" w:rsidP="00E77343">
      <w:pPr>
        <w:pStyle w:val="affffc"/>
        <w:rPr>
          <w:lang w:eastAsia="zh-CN"/>
        </w:rPr>
      </w:pPr>
      <w:r w:rsidRPr="009C03D2">
        <w:rPr>
          <w:lang w:eastAsia="zh-CN"/>
        </w:rPr>
        <w:t>cat [</w:t>
      </w:r>
      <w:r w:rsidRPr="009C03D2">
        <w:rPr>
          <w:lang w:eastAsia="zh-CN"/>
        </w:rPr>
        <w:t>选项</w:t>
      </w:r>
      <w:r w:rsidRPr="009C03D2">
        <w:rPr>
          <w:lang w:eastAsia="zh-CN"/>
        </w:rPr>
        <w:t>] [</w:t>
      </w:r>
      <w:r w:rsidRPr="009C03D2">
        <w:rPr>
          <w:lang w:eastAsia="zh-CN"/>
        </w:rPr>
        <w:t>参数</w:t>
      </w:r>
      <w:r w:rsidRPr="009C03D2">
        <w:rPr>
          <w:lang w:eastAsia="zh-CN"/>
        </w:rPr>
        <w:t>]</w:t>
      </w:r>
    </w:p>
    <w:p w14:paraId="079EF5FB" w14:textId="77777777" w:rsidR="00E77343" w:rsidRPr="009C03D2" w:rsidRDefault="00E77343" w:rsidP="00E77343">
      <w:pPr>
        <w:pStyle w:val="1e"/>
      </w:pPr>
      <w:r w:rsidRPr="009C03D2">
        <w:t>常用选项：</w:t>
      </w:r>
    </w:p>
    <w:p w14:paraId="784F60A4" w14:textId="77777777" w:rsidR="00E77343" w:rsidRPr="009C03D2" w:rsidRDefault="00E77343" w:rsidP="00E77343">
      <w:pPr>
        <w:pStyle w:val="4a"/>
        <w:numPr>
          <w:ilvl w:val="0"/>
          <w:numId w:val="18"/>
        </w:numPr>
        <w:ind w:left="1441"/>
        <w:rPr>
          <w:rFonts w:hint="eastAsia"/>
        </w:rPr>
      </w:pPr>
      <w:r w:rsidRPr="009C03D2">
        <w:t>-E --</w:t>
      </w:r>
      <w:r w:rsidRPr="009C03D2">
        <w:t>在每行结束显示</w:t>
      </w:r>
      <w:r w:rsidRPr="009C03D2">
        <w:t>$</w:t>
      </w:r>
      <w:r>
        <w:rPr>
          <w:rFonts w:hint="eastAsia"/>
        </w:rPr>
        <w:t>；</w:t>
      </w:r>
    </w:p>
    <w:p w14:paraId="183B7834" w14:textId="77777777" w:rsidR="00E77343" w:rsidRDefault="00E77343" w:rsidP="00E77343">
      <w:pPr>
        <w:pStyle w:val="4a"/>
        <w:numPr>
          <w:ilvl w:val="0"/>
          <w:numId w:val="18"/>
        </w:numPr>
        <w:ind w:left="1441"/>
        <w:rPr>
          <w:rFonts w:hint="eastAsia"/>
        </w:rPr>
      </w:pPr>
      <w:r w:rsidRPr="009C03D2">
        <w:t xml:space="preserve">-n </w:t>
      </w:r>
      <w:r w:rsidRPr="009C03D2">
        <w:rPr>
          <w:rFonts w:eastAsia="宋体"/>
        </w:rPr>
        <w:t>–</w:t>
      </w:r>
      <w:r w:rsidRPr="009C03D2">
        <w:t>由</w:t>
      </w:r>
      <w:r w:rsidRPr="009C03D2">
        <w:t>1</w:t>
      </w:r>
      <w:r w:rsidRPr="009C03D2">
        <w:t>开始对给所有输出行编号</w:t>
      </w:r>
      <w:r>
        <w:rPr>
          <w:rFonts w:hint="eastAsia"/>
        </w:rPr>
        <w:t>；</w:t>
      </w:r>
    </w:p>
    <w:p w14:paraId="3C7F29D9" w14:textId="77777777" w:rsidR="00E77343" w:rsidRPr="009C03D2" w:rsidRDefault="00E77343" w:rsidP="00E77343">
      <w:pPr>
        <w:pStyle w:val="4a"/>
        <w:numPr>
          <w:ilvl w:val="0"/>
          <w:numId w:val="18"/>
        </w:numPr>
        <w:ind w:left="1441"/>
        <w:rPr>
          <w:rFonts w:hint="eastAsia"/>
        </w:rPr>
      </w:pPr>
      <w:r w:rsidRPr="00B712BC">
        <w:t xml:space="preserve">-b </w:t>
      </w:r>
      <w:r w:rsidRPr="00B712BC">
        <w:t>或</w:t>
      </w:r>
      <w:r w:rsidRPr="00B712BC">
        <w:t xml:space="preserve"> --number-nonblank</w:t>
      </w:r>
      <w:r w:rsidRPr="00B712BC">
        <w:t>：和</w:t>
      </w:r>
      <w:r w:rsidRPr="00B712BC">
        <w:t xml:space="preserve"> -n </w:t>
      </w:r>
      <w:r>
        <w:t>相似，只不过对于空白行不编号</w:t>
      </w:r>
      <w:r>
        <w:rPr>
          <w:rFonts w:hint="eastAsia"/>
        </w:rPr>
        <w:t>；</w:t>
      </w:r>
    </w:p>
    <w:p w14:paraId="75754431" w14:textId="77777777" w:rsidR="00E77343" w:rsidRPr="009C03D2" w:rsidRDefault="00E77343" w:rsidP="00E77343">
      <w:pPr>
        <w:pStyle w:val="4a"/>
        <w:numPr>
          <w:ilvl w:val="0"/>
          <w:numId w:val="18"/>
        </w:numPr>
        <w:ind w:left="1441"/>
        <w:rPr>
          <w:rFonts w:hint="eastAsia"/>
        </w:rPr>
      </w:pPr>
      <w:r w:rsidRPr="009C03D2">
        <w:t>-v --</w:t>
      </w:r>
      <w:r w:rsidRPr="009C03D2">
        <w:t>使用</w:t>
      </w:r>
      <w:r w:rsidRPr="009C03D2">
        <w:t xml:space="preserve"> ^ </w:t>
      </w:r>
      <w:r w:rsidRPr="009C03D2">
        <w:t>和</w:t>
      </w:r>
      <w:r w:rsidRPr="009C03D2">
        <w:t xml:space="preserve"> M- </w:t>
      </w:r>
      <w:r w:rsidRPr="009C03D2">
        <w:t>符号，除了</w:t>
      </w:r>
      <w:r w:rsidRPr="009C03D2">
        <w:t xml:space="preserve"> LFD </w:t>
      </w:r>
      <w:r w:rsidRPr="009C03D2">
        <w:t>和</w:t>
      </w:r>
      <w:r w:rsidRPr="009C03D2">
        <w:t xml:space="preserve"> TAB </w:t>
      </w:r>
      <w:r w:rsidRPr="009C03D2">
        <w:t>之外</w:t>
      </w:r>
      <w:r>
        <w:rPr>
          <w:rFonts w:hint="eastAsia"/>
        </w:rPr>
        <w:t>。</w:t>
      </w:r>
    </w:p>
    <w:p w14:paraId="2EC60E41" w14:textId="77777777" w:rsidR="00E77343" w:rsidRPr="009C03D2" w:rsidRDefault="00E77343" w:rsidP="00E77343">
      <w:pPr>
        <w:pStyle w:val="1e"/>
      </w:pPr>
      <w:r w:rsidRPr="009C03D2">
        <w:t>参数说明：</w:t>
      </w:r>
    </w:p>
    <w:p w14:paraId="7F1D903A" w14:textId="77777777" w:rsidR="00E77343" w:rsidRPr="009C03D2" w:rsidRDefault="00E77343" w:rsidP="00E77343">
      <w:pPr>
        <w:pStyle w:val="4a"/>
        <w:numPr>
          <w:ilvl w:val="0"/>
          <w:numId w:val="18"/>
        </w:numPr>
        <w:ind w:left="1441"/>
        <w:rPr>
          <w:rFonts w:hint="eastAsia"/>
        </w:rPr>
      </w:pPr>
      <w:r>
        <w:t>可操作的</w:t>
      </w:r>
      <w:r w:rsidRPr="009C03D2">
        <w:t>文件名</w:t>
      </w:r>
      <w:r>
        <w:rPr>
          <w:rFonts w:hint="eastAsia"/>
        </w:rPr>
        <w:t>。</w:t>
      </w:r>
    </w:p>
    <w:p w14:paraId="2C32FF40" w14:textId="77777777" w:rsidR="00E77343" w:rsidRPr="009C03D2" w:rsidRDefault="00E77343" w:rsidP="00E77343">
      <w:pPr>
        <w:pStyle w:val="1e"/>
      </w:pPr>
      <w:r w:rsidRPr="009C03D2">
        <w:t>命令示例</w:t>
      </w:r>
      <w:r w:rsidRPr="009C03D2">
        <w:t>:</w:t>
      </w:r>
    </w:p>
    <w:p w14:paraId="3B770F98" w14:textId="77777777" w:rsidR="00E77343" w:rsidRDefault="00E77343" w:rsidP="00E77343">
      <w:pPr>
        <w:pStyle w:val="4a"/>
        <w:numPr>
          <w:ilvl w:val="0"/>
          <w:numId w:val="18"/>
        </w:numPr>
        <w:ind w:left="1441"/>
        <w:rPr>
          <w:rFonts w:hint="eastAsia"/>
        </w:rPr>
      </w:pPr>
      <w:r w:rsidRPr="009C03D2">
        <w:t>显示</w:t>
      </w:r>
      <w:r>
        <w:rPr>
          <w:rFonts w:hint="eastAsia"/>
        </w:rPr>
        <w:t>testfile</w:t>
      </w:r>
      <w:r w:rsidRPr="009C03D2">
        <w:t>文件</w:t>
      </w:r>
      <w:r>
        <w:t>的</w:t>
      </w:r>
      <w:r w:rsidRPr="009C03D2">
        <w:t>内容</w:t>
      </w:r>
      <w:r>
        <w:rPr>
          <w:rFonts w:hint="eastAsia"/>
        </w:rPr>
        <w:t>。</w:t>
      </w:r>
    </w:p>
    <w:p w14:paraId="619E0FC9" w14:textId="77777777" w:rsidR="00E77343" w:rsidRDefault="00E77343" w:rsidP="00E77343">
      <w:pPr>
        <w:pStyle w:val="affffc"/>
      </w:pPr>
      <w:proofErr w:type="gramStart"/>
      <w:r>
        <w:t>cat</w:t>
      </w:r>
      <w:proofErr w:type="gramEnd"/>
      <w:r>
        <w:t xml:space="preserve"> textfile</w:t>
      </w:r>
    </w:p>
    <w:p w14:paraId="07D07C7F" w14:textId="77777777" w:rsidR="00E77343" w:rsidRDefault="00E77343" w:rsidP="00E77343">
      <w:pPr>
        <w:pStyle w:val="4a"/>
        <w:numPr>
          <w:ilvl w:val="0"/>
          <w:numId w:val="18"/>
        </w:numPr>
        <w:ind w:left="1441"/>
        <w:rPr>
          <w:rFonts w:hint="eastAsia"/>
        </w:rPr>
      </w:pPr>
      <w:r w:rsidRPr="00B712BC">
        <w:rPr>
          <w:rFonts w:hint="eastAsia"/>
        </w:rPr>
        <w:t>把</w:t>
      </w:r>
      <w:r w:rsidRPr="00B712BC">
        <w:t xml:space="preserve"> textfile1 </w:t>
      </w:r>
      <w:r w:rsidRPr="00B712BC">
        <w:t>和</w:t>
      </w:r>
      <w:r w:rsidRPr="00B712BC">
        <w:t xml:space="preserve"> textfile2 </w:t>
      </w:r>
      <w:r>
        <w:t>的文档内容加上行号（空白行不加）之后将内容追</w:t>
      </w:r>
      <w:r w:rsidRPr="00B712BC">
        <w:t>加到</w:t>
      </w:r>
      <w:r w:rsidRPr="00B712BC">
        <w:t xml:space="preserve"> textfile3 </w:t>
      </w:r>
      <w:r w:rsidRPr="00B712BC">
        <w:t>文档里</w:t>
      </w:r>
      <w:r>
        <w:rPr>
          <w:rFonts w:hint="eastAsia"/>
        </w:rPr>
        <w:t>。</w:t>
      </w:r>
    </w:p>
    <w:p w14:paraId="6444CBE2" w14:textId="77777777" w:rsidR="00E77343" w:rsidRDefault="00E77343" w:rsidP="00E77343">
      <w:pPr>
        <w:pStyle w:val="affffc"/>
        <w:rPr>
          <w:lang w:eastAsia="zh-CN"/>
        </w:rPr>
      </w:pPr>
      <w:proofErr w:type="gramStart"/>
      <w:r w:rsidRPr="00B712BC">
        <w:t>cat</w:t>
      </w:r>
      <w:proofErr w:type="gramEnd"/>
      <w:r w:rsidRPr="00B712BC">
        <w:t xml:space="preserve"> -b textfile1 textfile2 &gt;&gt; textfile3</w:t>
      </w:r>
    </w:p>
    <w:p w14:paraId="3E4E7C56" w14:textId="77777777" w:rsidR="00E77343" w:rsidRPr="009C03D2" w:rsidRDefault="00E77343" w:rsidP="00E77343">
      <w:pPr>
        <w:pStyle w:val="4a"/>
        <w:numPr>
          <w:ilvl w:val="0"/>
          <w:numId w:val="18"/>
        </w:numPr>
        <w:ind w:left="1441"/>
        <w:rPr>
          <w:rFonts w:hint="eastAsia"/>
        </w:rPr>
      </w:pPr>
      <w:r>
        <w:t>向</w:t>
      </w:r>
      <w:r>
        <w:t>/etc/profile</w:t>
      </w:r>
      <w:r>
        <w:t>中追加内容</w:t>
      </w:r>
      <w:r>
        <w:rPr>
          <w:rFonts w:hint="eastAsia"/>
        </w:rPr>
        <w:t>（输入</w:t>
      </w:r>
      <w:r>
        <w:rPr>
          <w:rFonts w:hint="eastAsia"/>
        </w:rPr>
        <w:t>EOF</w:t>
      </w:r>
      <w:r>
        <w:rPr>
          <w:rFonts w:hint="eastAsia"/>
        </w:rPr>
        <w:t>表示结束追加）。</w:t>
      </w:r>
    </w:p>
    <w:p w14:paraId="6404C3E9" w14:textId="77777777" w:rsidR="00E77343" w:rsidRPr="009C03D2" w:rsidRDefault="00E77343" w:rsidP="00E77343">
      <w:pPr>
        <w:pStyle w:val="affffc"/>
      </w:pPr>
      <w:proofErr w:type="gramStart"/>
      <w:r w:rsidRPr="009C03D2">
        <w:t>cat</w:t>
      </w:r>
      <w:proofErr w:type="gramEnd"/>
      <w:r w:rsidRPr="009C03D2">
        <w:t xml:space="preserve"> &gt;&gt;/etc/profile&lt;&lt;EOF</w:t>
      </w:r>
    </w:p>
    <w:p w14:paraId="25DCA53A" w14:textId="77777777" w:rsidR="00E77343" w:rsidRPr="009C03D2" w:rsidRDefault="00E77343" w:rsidP="00E77343">
      <w:pPr>
        <w:pStyle w:val="affffc"/>
      </w:pPr>
      <w:r>
        <w:rPr>
          <w:rFonts w:hint="eastAsia"/>
          <w:lang w:eastAsia="zh-CN"/>
        </w:rPr>
        <w:t>&gt;</w:t>
      </w:r>
      <w:r w:rsidRPr="009C03D2">
        <w:t>export LD_LIBRARY_PATH=$packagePath/script/gspylib/clib</w:t>
      </w:r>
      <w:proofErr w:type="gramStart"/>
      <w:r w:rsidRPr="009C03D2">
        <w:t>:$</w:t>
      </w:r>
      <w:proofErr w:type="gramEnd"/>
      <w:r w:rsidRPr="009C03D2">
        <w:t>LD_LIBRARY_PATH</w:t>
      </w:r>
    </w:p>
    <w:p w14:paraId="1CBB64E9" w14:textId="77777777" w:rsidR="00E77343" w:rsidRDefault="00E77343" w:rsidP="00E77343">
      <w:pPr>
        <w:pStyle w:val="affffc"/>
      </w:pPr>
      <w:r>
        <w:t>&gt;</w:t>
      </w:r>
      <w:r w:rsidRPr="009C03D2">
        <w:t>EOF</w:t>
      </w:r>
    </w:p>
    <w:p w14:paraId="5C1AF305" w14:textId="77777777" w:rsidR="00E77343" w:rsidRDefault="00E77343" w:rsidP="00E77343">
      <w:pPr>
        <w:pStyle w:val="1e"/>
      </w:pPr>
      <w:r>
        <w:rPr>
          <w:rFonts w:hint="eastAsia"/>
        </w:rPr>
        <w:t>注：</w:t>
      </w:r>
    </w:p>
    <w:p w14:paraId="488A37E5" w14:textId="4492A9AF" w:rsidR="00E77343" w:rsidRPr="009C03D2" w:rsidRDefault="00E77343" w:rsidP="00E77343">
      <w:pPr>
        <w:pStyle w:val="4a"/>
        <w:numPr>
          <w:ilvl w:val="0"/>
          <w:numId w:val="19"/>
        </w:numPr>
        <w:rPr>
          <w:rFonts w:hint="eastAsia"/>
        </w:rPr>
      </w:pPr>
      <w:r>
        <w:rPr>
          <w:rFonts w:hint="eastAsia"/>
        </w:rPr>
        <w:t>EOF</w:t>
      </w:r>
      <w:r w:rsidRPr="009C03D2">
        <w:rPr>
          <w:rFonts w:hint="eastAsia"/>
        </w:rPr>
        <w:t>是</w:t>
      </w:r>
      <w:r w:rsidRPr="009C03D2">
        <w:t>end of file</w:t>
      </w:r>
      <w:r w:rsidRPr="009C03D2">
        <w:t>的缩写，表示</w:t>
      </w:r>
      <w:r w:rsidR="00DF4F08">
        <w:t>＂</w:t>
      </w:r>
      <w:r w:rsidRPr="009C03D2">
        <w:t>文字流</w:t>
      </w:r>
      <w:r w:rsidR="00DF4F08">
        <w:t>＂</w:t>
      </w:r>
      <w:r w:rsidRPr="009C03D2">
        <w:t>（</w:t>
      </w:r>
      <w:r w:rsidRPr="009C03D2">
        <w:t>stream</w:t>
      </w:r>
      <w:r>
        <w:t>）的结尾。</w:t>
      </w:r>
      <w:r w:rsidR="00DF4F08">
        <w:t>＂</w:t>
      </w:r>
      <w:r w:rsidRPr="009C03D2">
        <w:t>文字流</w:t>
      </w:r>
      <w:r w:rsidR="00DF4F08">
        <w:t>＂</w:t>
      </w:r>
      <w:r w:rsidRPr="009C03D2">
        <w:t>可以是文件（</w:t>
      </w:r>
      <w:r w:rsidRPr="009C03D2">
        <w:t>file</w:t>
      </w:r>
      <w:r w:rsidRPr="009C03D2">
        <w:t>），也可以是标准输入（</w:t>
      </w:r>
      <w:r w:rsidRPr="009C03D2">
        <w:t>stdin</w:t>
      </w:r>
      <w:r w:rsidRPr="009C03D2">
        <w:t>）。</w:t>
      </w:r>
      <w:r w:rsidRPr="009C03D2">
        <w:rPr>
          <w:rFonts w:hint="eastAsia"/>
        </w:rPr>
        <w:t>在</w:t>
      </w:r>
      <w:r w:rsidRPr="009C03D2">
        <w:t>Linux</w:t>
      </w:r>
      <w:r w:rsidRPr="009C03D2">
        <w:t>系统之中，</w:t>
      </w:r>
      <w:r w:rsidRPr="009C03D2">
        <w:t>EOF</w:t>
      </w:r>
      <w:r w:rsidRPr="009C03D2">
        <w:t>是当系统读取到文件结尾，所返回的一个信号值（也就是</w:t>
      </w:r>
      <w:r w:rsidRPr="009C03D2">
        <w:t>-1</w:t>
      </w:r>
      <w:r w:rsidRPr="009C03D2">
        <w:t>）</w:t>
      </w:r>
      <w:r>
        <w:rPr>
          <w:rFonts w:hint="eastAsia"/>
        </w:rPr>
        <w:t>。</w:t>
      </w:r>
    </w:p>
    <w:p w14:paraId="3A2E5323" w14:textId="0AF08C80" w:rsidR="003231B9" w:rsidRDefault="003231B9" w:rsidP="003231B9">
      <w:pPr>
        <w:topLinePunct w:val="0"/>
        <w:adjustRightInd/>
        <w:snapToGrid/>
        <w:spacing w:before="0" w:after="0" w:line="240" w:lineRule="auto"/>
        <w:ind w:left="0"/>
        <w:rPr>
          <w:rFonts w:ascii="Huawei Sans" w:eastAsia="方正兰亭黑简体" w:hAnsi="Huawei Sans" w:cs="Huawei Sans"/>
          <w:sz w:val="21"/>
        </w:rPr>
      </w:pPr>
    </w:p>
    <w:p w14:paraId="1E383DC2" w14:textId="77777777" w:rsidR="003231B9" w:rsidRDefault="003231B9" w:rsidP="000403C0">
      <w:pPr>
        <w:pStyle w:val="1"/>
        <w:numPr>
          <w:ilvl w:val="0"/>
          <w:numId w:val="0"/>
        </w:numPr>
        <w:ind w:right="442"/>
        <w:rPr>
          <w:rFonts w:hint="eastAsia"/>
        </w:rPr>
      </w:pPr>
      <w:bookmarkStart w:id="187" w:name="_Toc51141528"/>
      <w:bookmarkStart w:id="188" w:name="_Toc51148705"/>
      <w:bookmarkStart w:id="189" w:name="_Toc81318070"/>
      <w:r>
        <w:t>附录二</w:t>
      </w:r>
      <w:r>
        <w:rPr>
          <w:rFonts w:hint="eastAsia"/>
        </w:rPr>
        <w:t>：</w:t>
      </w:r>
      <w:r>
        <w:t>openGauss</w:t>
      </w:r>
      <w:r>
        <w:t>数据库基本操作</w:t>
      </w:r>
      <w:bookmarkEnd w:id="187"/>
      <w:bookmarkEnd w:id="188"/>
      <w:bookmarkEnd w:id="189"/>
    </w:p>
    <w:p w14:paraId="48AF2047" w14:textId="505413EA" w:rsidR="003231B9" w:rsidRDefault="003231B9" w:rsidP="000403C0">
      <w:pPr>
        <w:pStyle w:val="2"/>
        <w:numPr>
          <w:ilvl w:val="1"/>
          <w:numId w:val="4"/>
        </w:numPr>
        <w:rPr>
          <w:rFonts w:hint="eastAsia"/>
        </w:rPr>
      </w:pPr>
      <w:bookmarkStart w:id="190" w:name="_Toc51057498"/>
      <w:bookmarkStart w:id="191" w:name="_Toc51141529"/>
      <w:bookmarkStart w:id="192" w:name="_Toc51148706"/>
      <w:bookmarkStart w:id="193" w:name="_Toc51157518"/>
      <w:bookmarkStart w:id="194" w:name="_Toc51332112"/>
      <w:bookmarkStart w:id="195" w:name="_Toc81318071"/>
      <w:r>
        <w:t>查看数据库对象</w:t>
      </w:r>
      <w:bookmarkEnd w:id="190"/>
      <w:bookmarkEnd w:id="191"/>
      <w:bookmarkEnd w:id="192"/>
      <w:bookmarkEnd w:id="193"/>
      <w:bookmarkEnd w:id="194"/>
      <w:bookmarkEnd w:id="195"/>
    </w:p>
    <w:p w14:paraId="3EF8DE0E" w14:textId="77777777" w:rsidR="000403C0" w:rsidRDefault="000403C0" w:rsidP="000403C0">
      <w:pPr>
        <w:pStyle w:val="4a"/>
        <w:numPr>
          <w:ilvl w:val="0"/>
          <w:numId w:val="18"/>
        </w:numPr>
        <w:ind w:left="1441"/>
        <w:rPr>
          <w:rFonts w:hint="eastAsia"/>
        </w:rPr>
      </w:pPr>
      <w:r>
        <w:rPr>
          <w:rFonts w:hint="eastAsia"/>
        </w:rPr>
        <w:t>查看帮助信息。</w:t>
      </w:r>
    </w:p>
    <w:p w14:paraId="6C6BA210"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w:t>
      </w:r>
    </w:p>
    <w:p w14:paraId="78353DFD" w14:textId="77777777" w:rsidR="000403C0" w:rsidRDefault="000403C0" w:rsidP="000403C0">
      <w:pPr>
        <w:pStyle w:val="4a"/>
        <w:numPr>
          <w:ilvl w:val="0"/>
          <w:numId w:val="18"/>
        </w:numPr>
        <w:ind w:left="1441"/>
        <w:rPr>
          <w:rFonts w:hint="eastAsia"/>
        </w:rPr>
      </w:pPr>
      <w:r>
        <w:t>切换数据库</w:t>
      </w:r>
      <w:r>
        <w:rPr>
          <w:rFonts w:hint="eastAsia"/>
        </w:rPr>
        <w:t>。</w:t>
      </w:r>
    </w:p>
    <w:p w14:paraId="2D980E9E" w14:textId="77777777" w:rsidR="000403C0" w:rsidRDefault="000403C0" w:rsidP="000403C0">
      <w:pPr>
        <w:pStyle w:val="affffc"/>
      </w:pPr>
      <w:proofErr w:type="gramStart"/>
      <w:r w:rsidRPr="00313D59">
        <w:rPr>
          <w:snapToGrid w:val="0"/>
        </w:rPr>
        <w:t>postgres</w:t>
      </w:r>
      <w:proofErr w:type="gramEnd"/>
      <w:r w:rsidRPr="0053549F">
        <w:rPr>
          <w:snapToGrid w:val="0"/>
        </w:rPr>
        <w:t>=#</w:t>
      </w:r>
      <w:r>
        <w:rPr>
          <w:snapToGrid w:val="0"/>
        </w:rPr>
        <w:t xml:space="preserve"> </w:t>
      </w:r>
      <w:r>
        <w:rPr>
          <w:rFonts w:hint="eastAsia"/>
        </w:rPr>
        <w:t>\</w:t>
      </w:r>
      <w:r>
        <w:t>c dbname</w:t>
      </w:r>
    </w:p>
    <w:p w14:paraId="3D75990B" w14:textId="77777777" w:rsidR="000403C0" w:rsidRDefault="000403C0" w:rsidP="000403C0">
      <w:pPr>
        <w:pStyle w:val="4a"/>
        <w:numPr>
          <w:ilvl w:val="0"/>
          <w:numId w:val="18"/>
        </w:numPr>
        <w:ind w:left="1441"/>
        <w:rPr>
          <w:rFonts w:hint="eastAsia"/>
        </w:rPr>
      </w:pPr>
      <w:r>
        <w:t>列举数据库</w:t>
      </w:r>
      <w:r>
        <w:rPr>
          <w:rFonts w:hint="eastAsia"/>
        </w:rPr>
        <w:t>。</w:t>
      </w:r>
    </w:p>
    <w:p w14:paraId="637D0613" w14:textId="77777777" w:rsidR="000403C0" w:rsidRDefault="000403C0" w:rsidP="000403C0">
      <w:pPr>
        <w:pStyle w:val="1e"/>
      </w:pPr>
      <w:r w:rsidRPr="00C57CF6">
        <w:rPr>
          <w:rFonts w:hint="eastAsia"/>
        </w:rPr>
        <w:t>使用</w:t>
      </w:r>
      <w:r w:rsidRPr="00C57CF6">
        <w:t>\l</w:t>
      </w:r>
      <w:proofErr w:type="gramStart"/>
      <w:r w:rsidRPr="00C57CF6">
        <w:t>元命令</w:t>
      </w:r>
      <w:proofErr w:type="gramEnd"/>
      <w:r w:rsidRPr="00C57CF6">
        <w:t>查看数据库系统的数据库列表</w:t>
      </w:r>
      <w:r>
        <w:rPr>
          <w:rFonts w:hint="eastAsia"/>
        </w:rPr>
        <w:t>。</w:t>
      </w:r>
    </w:p>
    <w:p w14:paraId="4E5EE0E4"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t>\l</w:t>
      </w:r>
    </w:p>
    <w:p w14:paraId="28E66A70" w14:textId="77777777" w:rsidR="000403C0" w:rsidRDefault="000403C0" w:rsidP="000403C0">
      <w:pPr>
        <w:pStyle w:val="1e"/>
      </w:pPr>
      <w:r w:rsidRPr="00B67E29">
        <w:rPr>
          <w:rFonts w:hint="eastAsia"/>
        </w:rPr>
        <w:t>使用如下命令通过系统表</w:t>
      </w:r>
      <w:r w:rsidRPr="00B67E29">
        <w:t>pg_database</w:t>
      </w:r>
      <w:r w:rsidRPr="00B67E29">
        <w:t>查询数据库列表。</w:t>
      </w:r>
    </w:p>
    <w:p w14:paraId="2A8E1BD6" w14:textId="77777777" w:rsidR="000403C0" w:rsidRDefault="000403C0" w:rsidP="000403C0">
      <w:pPr>
        <w:pStyle w:val="affffc"/>
      </w:pPr>
      <w:proofErr w:type="gramStart"/>
      <w:r w:rsidRPr="00313D59">
        <w:rPr>
          <w:snapToGrid w:val="0"/>
        </w:rPr>
        <w:t>postgres</w:t>
      </w:r>
      <w:proofErr w:type="gramEnd"/>
      <w:r w:rsidRPr="0053549F">
        <w:rPr>
          <w:snapToGrid w:val="0"/>
        </w:rPr>
        <w:t>=#</w:t>
      </w:r>
      <w:r>
        <w:rPr>
          <w:snapToGrid w:val="0"/>
        </w:rPr>
        <w:t xml:space="preserve"> </w:t>
      </w:r>
      <w:r w:rsidRPr="00B67E29">
        <w:t>SELECT datname FROM pg_database;</w:t>
      </w:r>
    </w:p>
    <w:p w14:paraId="28CEAFB8" w14:textId="77777777" w:rsidR="000403C0" w:rsidRDefault="000403C0" w:rsidP="000403C0">
      <w:pPr>
        <w:pStyle w:val="4a"/>
        <w:numPr>
          <w:ilvl w:val="0"/>
          <w:numId w:val="18"/>
        </w:numPr>
        <w:ind w:left="1441"/>
        <w:rPr>
          <w:rFonts w:hint="eastAsia"/>
        </w:rPr>
      </w:pPr>
      <w:r>
        <w:rPr>
          <w:rFonts w:hint="eastAsia"/>
        </w:rPr>
        <w:t>列举表。</w:t>
      </w:r>
    </w:p>
    <w:p w14:paraId="1C37EA8E"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t>\dt</w:t>
      </w:r>
    </w:p>
    <w:p w14:paraId="282E12B8" w14:textId="77777777" w:rsidR="000403C0" w:rsidRDefault="000403C0" w:rsidP="000403C0">
      <w:pPr>
        <w:pStyle w:val="4a"/>
        <w:numPr>
          <w:ilvl w:val="0"/>
          <w:numId w:val="18"/>
        </w:numPr>
        <w:ind w:left="1441"/>
        <w:rPr>
          <w:rFonts w:hint="eastAsia"/>
        </w:rPr>
      </w:pPr>
      <w:r>
        <w:t>列举所有表</w:t>
      </w:r>
      <w:r>
        <w:rPr>
          <w:rFonts w:hint="eastAsia"/>
        </w:rPr>
        <w:t>、</w:t>
      </w:r>
      <w:r>
        <w:t>视图和索引</w:t>
      </w:r>
      <w:r>
        <w:rPr>
          <w:rFonts w:hint="eastAsia"/>
        </w:rPr>
        <w:t>。</w:t>
      </w:r>
    </w:p>
    <w:p w14:paraId="0A90DB1D"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d+</w:t>
      </w:r>
    </w:p>
    <w:p w14:paraId="723298D6" w14:textId="77777777" w:rsidR="000403C0" w:rsidRDefault="000403C0" w:rsidP="000403C0">
      <w:pPr>
        <w:pStyle w:val="1e"/>
      </w:pPr>
      <w:r w:rsidRPr="005535B5">
        <w:rPr>
          <w:rFonts w:hint="eastAsia"/>
        </w:rPr>
        <w:t>使用</w:t>
      </w:r>
      <w:r w:rsidRPr="005535B5">
        <w:t>gsql</w:t>
      </w:r>
      <w:r w:rsidRPr="005535B5">
        <w:t>的</w:t>
      </w:r>
      <w:r w:rsidRPr="005535B5">
        <w:t>\d+</w:t>
      </w:r>
      <w:r w:rsidRPr="005535B5">
        <w:t>命令查询表的属性。</w:t>
      </w:r>
    </w:p>
    <w:p w14:paraId="1A1E3784" w14:textId="77777777" w:rsidR="000403C0" w:rsidRDefault="000403C0" w:rsidP="000403C0">
      <w:pPr>
        <w:pStyle w:val="affffc"/>
      </w:pPr>
      <w:proofErr w:type="gramStart"/>
      <w:r w:rsidRPr="00313D59">
        <w:rPr>
          <w:snapToGrid w:val="0"/>
        </w:rPr>
        <w:t>postgres</w:t>
      </w:r>
      <w:proofErr w:type="gramEnd"/>
      <w:r w:rsidRPr="0053549F">
        <w:rPr>
          <w:snapToGrid w:val="0"/>
        </w:rPr>
        <w:t>=#</w:t>
      </w:r>
      <w:r>
        <w:rPr>
          <w:snapToGrid w:val="0"/>
        </w:rPr>
        <w:t xml:space="preserve"> </w:t>
      </w:r>
      <w:r>
        <w:rPr>
          <w:rFonts w:hint="eastAsia"/>
        </w:rPr>
        <w:t>\</w:t>
      </w:r>
      <w:r>
        <w:t>d+ tablename</w:t>
      </w:r>
    </w:p>
    <w:p w14:paraId="14447A7A" w14:textId="77777777" w:rsidR="000403C0" w:rsidRDefault="000403C0" w:rsidP="000403C0">
      <w:pPr>
        <w:pStyle w:val="4a"/>
        <w:numPr>
          <w:ilvl w:val="0"/>
          <w:numId w:val="18"/>
        </w:numPr>
        <w:ind w:left="1441"/>
        <w:rPr>
          <w:rFonts w:hint="eastAsia"/>
        </w:rPr>
      </w:pPr>
      <w:r>
        <w:rPr>
          <w:rFonts w:hint="eastAsia"/>
        </w:rPr>
        <w:t>查看表结构。</w:t>
      </w:r>
    </w:p>
    <w:p w14:paraId="221B64A7" w14:textId="08590677" w:rsidR="000403C0" w:rsidRDefault="00B040F9" w:rsidP="000403C0">
      <w:pPr>
        <w:pStyle w:val="affffc"/>
      </w:pPr>
      <w:r w:rsidRPr="00313D59">
        <w:rPr>
          <w:snapToGrid w:val="0"/>
        </w:rPr>
        <w:t>postgres</w:t>
      </w:r>
      <w:r w:rsidR="000403C0" w:rsidRPr="0053549F">
        <w:rPr>
          <w:snapToGrid w:val="0"/>
        </w:rPr>
        <w:t>=#</w:t>
      </w:r>
      <w:r w:rsidR="000403C0">
        <w:rPr>
          <w:snapToGrid w:val="0"/>
        </w:rPr>
        <w:t xml:space="preserve"> </w:t>
      </w:r>
      <w:r w:rsidR="000403C0">
        <w:t>\d tablename</w:t>
      </w:r>
    </w:p>
    <w:p w14:paraId="0FF11557" w14:textId="77777777" w:rsidR="000403C0" w:rsidRDefault="000403C0" w:rsidP="000403C0">
      <w:pPr>
        <w:pStyle w:val="4a"/>
        <w:numPr>
          <w:ilvl w:val="0"/>
          <w:numId w:val="18"/>
        </w:numPr>
        <w:ind w:left="1441"/>
        <w:rPr>
          <w:rFonts w:hint="eastAsia"/>
        </w:rPr>
      </w:pPr>
      <w:r>
        <w:rPr>
          <w:rFonts w:hint="eastAsia"/>
        </w:rPr>
        <w:t>列举</w:t>
      </w:r>
      <w:r>
        <w:t>schema</w:t>
      </w:r>
      <w:r>
        <w:rPr>
          <w:rFonts w:hint="eastAsia"/>
        </w:rPr>
        <w:t>。</w:t>
      </w:r>
    </w:p>
    <w:p w14:paraId="2ECC66B3"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t>\dn</w:t>
      </w:r>
    </w:p>
    <w:p w14:paraId="728CAE6D" w14:textId="77777777" w:rsidR="000403C0" w:rsidRDefault="000403C0" w:rsidP="000403C0">
      <w:pPr>
        <w:pStyle w:val="4a"/>
        <w:numPr>
          <w:ilvl w:val="0"/>
          <w:numId w:val="18"/>
        </w:numPr>
        <w:ind w:left="1441"/>
        <w:rPr>
          <w:rFonts w:hint="eastAsia"/>
        </w:rPr>
      </w:pPr>
      <w:r>
        <w:rPr>
          <w:rFonts w:hint="eastAsia"/>
        </w:rPr>
        <w:t>查看索引。</w:t>
      </w:r>
    </w:p>
    <w:p w14:paraId="1A0C7DCA"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t>\di</w:t>
      </w:r>
    </w:p>
    <w:p w14:paraId="6C428153" w14:textId="77777777" w:rsidR="000403C0" w:rsidRDefault="000403C0" w:rsidP="000403C0">
      <w:pPr>
        <w:pStyle w:val="4a"/>
        <w:numPr>
          <w:ilvl w:val="0"/>
          <w:numId w:val="18"/>
        </w:numPr>
        <w:ind w:left="1441"/>
        <w:rPr>
          <w:rFonts w:hint="eastAsia"/>
        </w:rPr>
      </w:pPr>
      <w:r>
        <w:rPr>
          <w:rFonts w:hint="eastAsia"/>
        </w:rPr>
        <w:t>查询表空间。</w:t>
      </w:r>
    </w:p>
    <w:p w14:paraId="4E685047" w14:textId="77777777" w:rsidR="000403C0" w:rsidRDefault="000403C0" w:rsidP="000403C0">
      <w:pPr>
        <w:pStyle w:val="1e"/>
      </w:pPr>
      <w:r w:rsidRPr="005535B5">
        <w:rPr>
          <w:rFonts w:hint="eastAsia"/>
        </w:rPr>
        <w:t>使用</w:t>
      </w:r>
      <w:r w:rsidRPr="005535B5">
        <w:t>gsql</w:t>
      </w:r>
      <w:r w:rsidRPr="005535B5">
        <w:t>程序的</w:t>
      </w:r>
      <w:proofErr w:type="gramStart"/>
      <w:r w:rsidRPr="005535B5">
        <w:t>元命令</w:t>
      </w:r>
      <w:proofErr w:type="gramEnd"/>
      <w:r w:rsidRPr="005535B5">
        <w:t>查询表空间。</w:t>
      </w:r>
    </w:p>
    <w:p w14:paraId="12DC88D7"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db</w:t>
      </w:r>
    </w:p>
    <w:p w14:paraId="317A59CD" w14:textId="77777777" w:rsidR="000403C0" w:rsidRDefault="000403C0" w:rsidP="000403C0">
      <w:pPr>
        <w:pStyle w:val="1e"/>
      </w:pPr>
      <w:r w:rsidRPr="005535B5">
        <w:rPr>
          <w:rFonts w:hint="eastAsia"/>
        </w:rPr>
        <w:t>检查</w:t>
      </w:r>
      <w:r w:rsidRPr="005535B5">
        <w:t>pg_tablespace</w:t>
      </w:r>
      <w:r w:rsidRPr="005535B5">
        <w:t>系统表。如下命令可查到系统和用户定义的全部表空间。</w:t>
      </w:r>
    </w:p>
    <w:p w14:paraId="3DD3E211" w14:textId="77777777" w:rsidR="000403C0" w:rsidRDefault="000403C0" w:rsidP="000403C0">
      <w:pPr>
        <w:pStyle w:val="affffc"/>
      </w:pPr>
      <w:proofErr w:type="gramStart"/>
      <w:r w:rsidRPr="00313D59">
        <w:rPr>
          <w:snapToGrid w:val="0"/>
        </w:rPr>
        <w:t>postgres</w:t>
      </w:r>
      <w:proofErr w:type="gramEnd"/>
      <w:r w:rsidRPr="0053549F">
        <w:rPr>
          <w:snapToGrid w:val="0"/>
        </w:rPr>
        <w:t>=#</w:t>
      </w:r>
      <w:r>
        <w:rPr>
          <w:snapToGrid w:val="0"/>
        </w:rPr>
        <w:t xml:space="preserve"> </w:t>
      </w:r>
      <w:r w:rsidRPr="005535B5">
        <w:t>SELECT spcname FROM pg_tablespace;</w:t>
      </w:r>
    </w:p>
    <w:p w14:paraId="049482CB" w14:textId="77777777" w:rsidR="000403C0" w:rsidRDefault="000403C0" w:rsidP="000403C0">
      <w:pPr>
        <w:pStyle w:val="4a"/>
        <w:numPr>
          <w:ilvl w:val="0"/>
          <w:numId w:val="18"/>
        </w:numPr>
        <w:ind w:left="1441"/>
        <w:rPr>
          <w:rFonts w:hint="eastAsia"/>
        </w:rPr>
      </w:pPr>
      <w:r>
        <w:rPr>
          <w:rFonts w:hint="eastAsia"/>
        </w:rPr>
        <w:t>查看数据库用户</w:t>
      </w:r>
      <w:r>
        <w:t>列表</w:t>
      </w:r>
      <w:r>
        <w:rPr>
          <w:rFonts w:hint="eastAsia"/>
        </w:rPr>
        <w:t>。</w:t>
      </w:r>
    </w:p>
    <w:p w14:paraId="506A4657" w14:textId="77777777" w:rsidR="000403C0" w:rsidRDefault="000403C0" w:rsidP="000403C0">
      <w:pPr>
        <w:pStyle w:val="affffc"/>
      </w:pPr>
      <w:proofErr w:type="gramStart"/>
      <w:r w:rsidRPr="00313D59">
        <w:rPr>
          <w:snapToGrid w:val="0"/>
        </w:rPr>
        <w:t>postgres</w:t>
      </w:r>
      <w:proofErr w:type="gramEnd"/>
      <w:r w:rsidRPr="0053549F">
        <w:rPr>
          <w:snapToGrid w:val="0"/>
        </w:rPr>
        <w:t>=#</w:t>
      </w:r>
      <w:r>
        <w:rPr>
          <w:snapToGrid w:val="0"/>
        </w:rPr>
        <w:t xml:space="preserve"> </w:t>
      </w:r>
      <w:r w:rsidRPr="001465DA">
        <w:t>SELECT * FROM pg_user</w:t>
      </w:r>
      <w:r>
        <w:t>;</w:t>
      </w:r>
    </w:p>
    <w:p w14:paraId="181951F9" w14:textId="11DAAB6A" w:rsidR="000403C0" w:rsidRDefault="000403C0" w:rsidP="000403C0">
      <w:pPr>
        <w:pStyle w:val="4a"/>
        <w:numPr>
          <w:ilvl w:val="0"/>
          <w:numId w:val="18"/>
        </w:numPr>
        <w:ind w:left="1441"/>
        <w:rPr>
          <w:rFonts w:hint="eastAsia"/>
        </w:rPr>
      </w:pPr>
      <w:r>
        <w:rPr>
          <w:rFonts w:hint="eastAsia"/>
        </w:rPr>
        <w:lastRenderedPageBreak/>
        <w:t>查看用户属性。</w:t>
      </w:r>
    </w:p>
    <w:p w14:paraId="1E6A732F"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rsidRPr="008A38EC">
        <w:t>SELECT * FROM pg_authid;</w:t>
      </w:r>
    </w:p>
    <w:p w14:paraId="74D18E9D" w14:textId="77777777" w:rsidR="000403C0" w:rsidRDefault="000403C0" w:rsidP="000403C0">
      <w:pPr>
        <w:pStyle w:val="4a"/>
        <w:numPr>
          <w:ilvl w:val="0"/>
          <w:numId w:val="18"/>
        </w:numPr>
        <w:ind w:left="1441"/>
        <w:rPr>
          <w:rFonts w:hint="eastAsia"/>
        </w:rPr>
      </w:pPr>
      <w:r>
        <w:rPr>
          <w:rFonts w:hint="eastAsia"/>
        </w:rPr>
        <w:t>查看所有角色。</w:t>
      </w:r>
    </w:p>
    <w:p w14:paraId="2659143F" w14:textId="77777777" w:rsidR="000403C0" w:rsidRDefault="000403C0" w:rsidP="000403C0">
      <w:pPr>
        <w:pStyle w:val="affffc"/>
      </w:pPr>
      <w:proofErr w:type="gramStart"/>
      <w:r w:rsidRPr="00A721D4">
        <w:rPr>
          <w:snapToGrid w:val="0"/>
        </w:rPr>
        <w:t>postgres</w:t>
      </w:r>
      <w:proofErr w:type="gramEnd"/>
      <w:r w:rsidRPr="0053549F">
        <w:rPr>
          <w:snapToGrid w:val="0"/>
        </w:rPr>
        <w:t>=#</w:t>
      </w:r>
      <w:r>
        <w:rPr>
          <w:snapToGrid w:val="0"/>
        </w:rPr>
        <w:t xml:space="preserve"> </w:t>
      </w:r>
      <w:r w:rsidRPr="00EB6EFE">
        <w:t>SELECT * FROM PG_ROLES;</w:t>
      </w:r>
    </w:p>
    <w:p w14:paraId="01760F8D" w14:textId="77777777" w:rsidR="003231B9" w:rsidRDefault="003231B9" w:rsidP="003231B9">
      <w:pPr>
        <w:pStyle w:val="2"/>
        <w:numPr>
          <w:ilvl w:val="1"/>
          <w:numId w:val="4"/>
        </w:numPr>
        <w:rPr>
          <w:rFonts w:hint="eastAsia"/>
        </w:rPr>
      </w:pPr>
      <w:bookmarkStart w:id="196" w:name="_Toc51057499"/>
      <w:bookmarkStart w:id="197" w:name="_Toc51141530"/>
      <w:bookmarkStart w:id="198" w:name="_Toc51148707"/>
      <w:bookmarkStart w:id="199" w:name="_Toc51157519"/>
      <w:bookmarkStart w:id="200" w:name="_Toc51332113"/>
      <w:bookmarkStart w:id="201" w:name="_Toc81318072"/>
      <w:r>
        <w:rPr>
          <w:rFonts w:hint="eastAsia"/>
        </w:rPr>
        <w:t>其他操作</w:t>
      </w:r>
      <w:bookmarkEnd w:id="196"/>
      <w:bookmarkEnd w:id="197"/>
      <w:bookmarkEnd w:id="198"/>
      <w:bookmarkEnd w:id="199"/>
      <w:bookmarkEnd w:id="200"/>
      <w:bookmarkEnd w:id="201"/>
    </w:p>
    <w:p w14:paraId="293F39D7" w14:textId="77777777" w:rsidR="003231B9" w:rsidRPr="006E6A1D" w:rsidRDefault="003231B9" w:rsidP="003231B9">
      <w:pPr>
        <w:pStyle w:val="4a"/>
        <w:numPr>
          <w:ilvl w:val="0"/>
          <w:numId w:val="19"/>
        </w:numPr>
        <w:rPr>
          <w:rFonts w:hint="eastAsia"/>
        </w:rPr>
      </w:pPr>
      <w:r w:rsidRPr="006E6A1D">
        <w:t>查看</w:t>
      </w:r>
      <w:r w:rsidRPr="006E6A1D">
        <w:t>openGauss</w:t>
      </w:r>
      <w:r w:rsidRPr="006E6A1D">
        <w:t>支持的所有</w:t>
      </w:r>
      <w:r w:rsidRPr="006E6A1D">
        <w:t>SQL</w:t>
      </w:r>
      <w:r w:rsidRPr="006E6A1D">
        <w:t>语句。</w:t>
      </w:r>
    </w:p>
    <w:p w14:paraId="799AA79F" w14:textId="77777777" w:rsidR="003231B9" w:rsidRPr="006E6A1D" w:rsidRDefault="003231B9" w:rsidP="00AB4ED7">
      <w:pPr>
        <w:pStyle w:val="affffc"/>
        <w:rPr>
          <w:snapToGrid w:val="0"/>
        </w:rPr>
      </w:pPr>
      <w:proofErr w:type="gramStart"/>
      <w:r w:rsidRPr="006E6A1D">
        <w:rPr>
          <w:snapToGrid w:val="0"/>
        </w:rPr>
        <w:t>postgres</w:t>
      </w:r>
      <w:proofErr w:type="gramEnd"/>
      <w:r w:rsidRPr="006E6A1D">
        <w:rPr>
          <w:snapToGrid w:val="0"/>
        </w:rPr>
        <w:t>=#</w:t>
      </w:r>
      <w:r w:rsidRPr="00420F0E">
        <w:rPr>
          <w:snapToGrid w:val="0"/>
        </w:rPr>
        <w:t>\h</w:t>
      </w:r>
    </w:p>
    <w:p w14:paraId="3D1D8525" w14:textId="0CE6C7C3" w:rsidR="003231B9" w:rsidRDefault="003231B9" w:rsidP="003231B9">
      <w:pPr>
        <w:pStyle w:val="4a"/>
        <w:numPr>
          <w:ilvl w:val="0"/>
          <w:numId w:val="19"/>
        </w:numPr>
        <w:rPr>
          <w:rFonts w:hint="eastAsia"/>
        </w:rPr>
      </w:pPr>
      <w:r>
        <w:t>切换数据库</w:t>
      </w:r>
      <w:r w:rsidR="000403C0">
        <w:rPr>
          <w:rFonts w:hint="eastAsia"/>
        </w:rPr>
        <w:t>。</w:t>
      </w:r>
    </w:p>
    <w:p w14:paraId="3089C0C6" w14:textId="77777777" w:rsidR="003231B9" w:rsidRDefault="003231B9" w:rsidP="00AB4ED7">
      <w:pPr>
        <w:pStyle w:val="affffc"/>
      </w:pPr>
      <w:proofErr w:type="gramStart"/>
      <w:r w:rsidRPr="00A721D4">
        <w:rPr>
          <w:i/>
          <w:snapToGrid w:val="0"/>
        </w:rPr>
        <w:t>postgres</w:t>
      </w:r>
      <w:proofErr w:type="gramEnd"/>
      <w:r w:rsidRPr="0053549F">
        <w:rPr>
          <w:snapToGrid w:val="0"/>
        </w:rPr>
        <w:t>=#</w:t>
      </w:r>
      <w:r>
        <w:rPr>
          <w:snapToGrid w:val="0"/>
        </w:rPr>
        <w:t xml:space="preserve"> </w:t>
      </w:r>
      <w:r>
        <w:rPr>
          <w:rFonts w:hint="eastAsia"/>
        </w:rPr>
        <w:t>\</w:t>
      </w:r>
      <w:r>
        <w:t>c dbname</w:t>
      </w:r>
    </w:p>
    <w:p w14:paraId="2FB527B9" w14:textId="2FE0146C" w:rsidR="003231B9" w:rsidRDefault="003231B9" w:rsidP="003231B9">
      <w:pPr>
        <w:pStyle w:val="4a"/>
        <w:numPr>
          <w:ilvl w:val="0"/>
          <w:numId w:val="19"/>
        </w:numPr>
        <w:rPr>
          <w:rFonts w:hint="eastAsia"/>
        </w:rPr>
      </w:pPr>
      <w:r>
        <w:rPr>
          <w:rFonts w:hint="eastAsia"/>
        </w:rPr>
        <w:t>切换用户</w:t>
      </w:r>
      <w:r w:rsidR="000403C0">
        <w:rPr>
          <w:rFonts w:hint="eastAsia"/>
        </w:rPr>
        <w:t>。</w:t>
      </w:r>
    </w:p>
    <w:p w14:paraId="53C1BC19" w14:textId="77777777" w:rsidR="003231B9" w:rsidRDefault="003231B9" w:rsidP="00AB4ED7">
      <w:pPr>
        <w:pStyle w:val="affffc"/>
      </w:pPr>
      <w:proofErr w:type="gramStart"/>
      <w:r w:rsidRPr="00A721D4">
        <w:rPr>
          <w:i/>
          <w:snapToGrid w:val="0"/>
        </w:rPr>
        <w:t>postgres</w:t>
      </w:r>
      <w:proofErr w:type="gramEnd"/>
      <w:r w:rsidRPr="0053549F">
        <w:rPr>
          <w:snapToGrid w:val="0"/>
        </w:rPr>
        <w:t>=#</w:t>
      </w:r>
      <w:r>
        <w:rPr>
          <w:snapToGrid w:val="0"/>
        </w:rPr>
        <w:t xml:space="preserve"> </w:t>
      </w:r>
      <w:r>
        <w:rPr>
          <w:rFonts w:hint="eastAsia"/>
        </w:rPr>
        <w:t>\</w:t>
      </w:r>
      <w:r>
        <w:t>c – username</w:t>
      </w:r>
    </w:p>
    <w:p w14:paraId="4A59E765" w14:textId="35A5A393" w:rsidR="003231B9" w:rsidRDefault="003231B9" w:rsidP="003231B9">
      <w:pPr>
        <w:pStyle w:val="4a"/>
        <w:numPr>
          <w:ilvl w:val="0"/>
          <w:numId w:val="19"/>
        </w:numPr>
        <w:rPr>
          <w:rFonts w:hint="eastAsia"/>
        </w:rPr>
      </w:pPr>
      <w:r>
        <w:rPr>
          <w:rFonts w:hint="eastAsia"/>
        </w:rPr>
        <w:t>退出数据库</w:t>
      </w:r>
      <w:r w:rsidR="000403C0">
        <w:rPr>
          <w:rFonts w:hint="eastAsia"/>
        </w:rPr>
        <w:t>。</w:t>
      </w:r>
    </w:p>
    <w:p w14:paraId="760EDF23" w14:textId="77777777" w:rsidR="003231B9" w:rsidRPr="00C57CF6" w:rsidRDefault="003231B9" w:rsidP="00AB4ED7">
      <w:pPr>
        <w:pStyle w:val="affffc"/>
      </w:pPr>
      <w:proofErr w:type="gramStart"/>
      <w:r w:rsidRPr="00A721D4">
        <w:rPr>
          <w:snapToGrid w:val="0"/>
        </w:rPr>
        <w:t>postgres</w:t>
      </w:r>
      <w:proofErr w:type="gramEnd"/>
      <w:r w:rsidRPr="0053549F">
        <w:rPr>
          <w:snapToGrid w:val="0"/>
        </w:rPr>
        <w:t>=#</w:t>
      </w:r>
      <w:r>
        <w:rPr>
          <w:snapToGrid w:val="0"/>
        </w:rPr>
        <w:t xml:space="preserve"> </w:t>
      </w:r>
      <w:r>
        <w:rPr>
          <w:rFonts w:hint="eastAsia"/>
        </w:rPr>
        <w:t>\</w:t>
      </w:r>
      <w:r>
        <w:t>q</w:t>
      </w:r>
    </w:p>
    <w:p w14:paraId="3CB52406" w14:textId="77777777" w:rsidR="003231B9" w:rsidRPr="00104B25" w:rsidRDefault="003231B9" w:rsidP="00104B25">
      <w:pPr>
        <w:pStyle w:val="1e"/>
      </w:pPr>
    </w:p>
    <w:sectPr w:rsidR="003231B9" w:rsidRPr="00104B25" w:rsidSect="00033B54">
      <w:headerReference w:type="default" r:id="rId19"/>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D9A83" w14:textId="77777777" w:rsidR="00F10065" w:rsidRDefault="00F10065" w:rsidP="00940D2A">
      <w:pPr>
        <w:spacing w:before="0" w:after="0" w:line="240" w:lineRule="auto"/>
      </w:pPr>
      <w:r>
        <w:separator/>
      </w:r>
    </w:p>
  </w:endnote>
  <w:endnote w:type="continuationSeparator" w:id="0">
    <w:p w14:paraId="2F5704B2" w14:textId="77777777" w:rsidR="00F10065" w:rsidRDefault="00F10065"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Malgun Gothic Semilight"/>
    <w:panose1 w:val="02000000000000000000"/>
    <w:charset w:val="86"/>
    <w:family w:val="auto"/>
    <w:pitch w:val="variable"/>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86CA69" w14:textId="77777777" w:rsidR="00F10065" w:rsidRDefault="00F10065" w:rsidP="00940D2A">
      <w:pPr>
        <w:spacing w:before="0" w:after="0" w:line="240" w:lineRule="auto"/>
      </w:pPr>
      <w:r>
        <w:separator/>
      </w:r>
    </w:p>
  </w:footnote>
  <w:footnote w:type="continuationSeparator" w:id="0">
    <w:p w14:paraId="6DA9B59F" w14:textId="77777777" w:rsidR="00F10065" w:rsidRDefault="00F10065"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845449" w:rsidRPr="00B3672F" w:rsidRDefault="00845449" w:rsidP="00033B54">
    <w:pPr>
      <w:pStyle w:val="a6"/>
      <w:rPr>
        <w:rFonts w:ascii="HuaweiSans-Regular" w:eastAsia="方正兰亭黑简体" w:hAnsi="HuaweiSans-Regular" w:hint="eastAsia"/>
      </w:rPr>
    </w:pPr>
  </w:p>
  <w:p w14:paraId="6619D47F" w14:textId="77777777" w:rsidR="00845449" w:rsidRPr="00B3672F" w:rsidRDefault="00845449" w:rsidP="00033B54">
    <w:pPr>
      <w:pStyle w:val="a6"/>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845449" w:rsidRPr="00B3672F" w14:paraId="2FAC5D03" w14:textId="77777777" w:rsidTr="00854769">
      <w:trPr>
        <w:cantSplit/>
        <w:trHeight w:hRule="exact" w:val="738"/>
      </w:trPr>
      <w:tc>
        <w:tcPr>
          <w:tcW w:w="1134" w:type="dxa"/>
        </w:tcPr>
        <w:p w14:paraId="07F9ECB9" w14:textId="0621B518" w:rsidR="00845449" w:rsidRPr="00B3672F" w:rsidRDefault="00845449" w:rsidP="00854769">
          <w:pPr>
            <w:pStyle w:val="afff9"/>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1" name="图片 1"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845449" w:rsidRPr="00B3672F" w:rsidRDefault="00845449" w:rsidP="00033B54">
          <w:pPr>
            <w:spacing w:before="120"/>
            <w:rPr>
              <w:rFonts w:ascii="HuaweiSans-Regular" w:eastAsia="方正兰亭黑简体" w:hAnsi="HuaweiSans-Regular" w:hint="eastAsia"/>
            </w:rPr>
          </w:pPr>
        </w:p>
      </w:tc>
      <w:tc>
        <w:tcPr>
          <w:tcW w:w="7371" w:type="dxa"/>
          <w:vAlign w:val="bottom"/>
        </w:tcPr>
        <w:p w14:paraId="541AEA52" w14:textId="037EEC29" w:rsidR="00845449" w:rsidRPr="00B3672F" w:rsidRDefault="00845449" w:rsidP="00033B54">
          <w:pPr>
            <w:pStyle w:val="TableNote"/>
            <w:ind w:left="0"/>
            <w:jc w:val="center"/>
            <w:rPr>
              <w:rFonts w:ascii="HuaweiSans-Regular" w:eastAsia="方正兰亭黑简体" w:hAnsi="HuaweiSans-Regular" w:hint="eastAsia"/>
              <w:noProof/>
            </w:rPr>
          </w:pPr>
          <w:r>
            <w:rPr>
              <w:rFonts w:ascii="HuaweiSans-Regular" w:eastAsia="方正兰亭黑简体" w:hAnsi="HuaweiSans-Regular" w:hint="eastAsia"/>
              <w:noProof/>
            </w:rPr>
            <w:t>openGauss</w:t>
          </w:r>
          <w:r>
            <w:rPr>
              <w:rFonts w:ascii="HuaweiSans-Regular" w:eastAsia="方正兰亭黑简体" w:hAnsi="HuaweiSans-Regular"/>
              <w:noProof/>
            </w:rPr>
            <w:t>数据库日志管理</w:t>
          </w:r>
          <w:r>
            <w:rPr>
              <w:rFonts w:ascii="HuaweiSans-Regular" w:eastAsia="方正兰亭黑简体" w:hAnsi="HuaweiSans-Regular" w:hint="eastAsia"/>
              <w:noProof/>
            </w:rPr>
            <w:t>指导</w:t>
          </w:r>
          <w:r>
            <w:rPr>
              <w:rFonts w:ascii="HuaweiSans-Regular" w:eastAsia="方正兰亭黑简体" w:hAnsi="HuaweiSans-Regular"/>
              <w:noProof/>
            </w:rPr>
            <w:t>手册</w:t>
          </w:r>
        </w:p>
      </w:tc>
      <w:tc>
        <w:tcPr>
          <w:tcW w:w="1134" w:type="dxa"/>
          <w:vAlign w:val="bottom"/>
        </w:tcPr>
        <w:p w14:paraId="279C3BBC" w14:textId="1A924E70" w:rsidR="00845449" w:rsidRPr="00B3672F" w:rsidRDefault="0084544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476856">
            <w:rPr>
              <w:rFonts w:ascii="HuaweiSans-Regular" w:eastAsia="方正兰亭黑简体" w:hAnsi="HuaweiSans-Regular" w:hint="eastAsia"/>
              <w:noProof/>
            </w:rPr>
            <w:t>16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845449" w:rsidRPr="00B3672F" w:rsidRDefault="00845449" w:rsidP="00033B54">
    <w:pPr>
      <w:pStyle w:val="a6"/>
      <w:rPr>
        <w:rFonts w:ascii="HuaweiSans-Regular" w:eastAsia="方正兰亭黑简体" w:hAnsi="HuaweiSans-Regular" w:hint="eastAsia"/>
      </w:rPr>
    </w:pPr>
  </w:p>
  <w:p w14:paraId="76432B8F" w14:textId="77777777" w:rsidR="00845449" w:rsidRPr="00B3672F" w:rsidRDefault="00845449" w:rsidP="00033B54">
    <w:pPr>
      <w:pStyle w:val="a6"/>
      <w:rPr>
        <w:rFonts w:ascii="HuaweiSans-Regular" w:eastAsia="方正兰亭黑简体" w:hAnsi="HuaweiSans-Regular" w:hint="eastAsia"/>
      </w:rPr>
    </w:pPr>
  </w:p>
  <w:p w14:paraId="2CCE42D9" w14:textId="77777777" w:rsidR="00845449" w:rsidRPr="00B3672F" w:rsidRDefault="00845449">
    <w:pPr>
      <w:pStyle w:val="a6"/>
      <w:rPr>
        <w:rFonts w:ascii="HuaweiSans-Regular" w:eastAsia="方正兰亭黑简体" w:hAnsi="HuaweiSans-Regular"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54C386A"/>
    <w:multiLevelType w:val="hybridMultilevel"/>
    <w:tmpl w:val="ED8CB182"/>
    <w:lvl w:ilvl="0" w:tplc="693C7E9C">
      <w:start w:val="1"/>
      <w:numFmt w:val="bullet"/>
      <w:lvlText w:val=""/>
      <w:lvlJc w:val="left"/>
      <w:pPr>
        <w:ind w:left="1866" w:hanging="420"/>
      </w:pPr>
      <w:rPr>
        <w:rFonts w:ascii="Wingdings" w:hAnsi="Wingdings" w:hint="default"/>
      </w:rPr>
    </w:lvl>
    <w:lvl w:ilvl="1" w:tplc="04090003" w:tentative="1">
      <w:start w:val="1"/>
      <w:numFmt w:val="bullet"/>
      <w:lvlText w:val=""/>
      <w:lvlJc w:val="left"/>
      <w:pPr>
        <w:ind w:left="2286" w:hanging="420"/>
      </w:pPr>
      <w:rPr>
        <w:rFonts w:ascii="Wingdings" w:hAnsi="Wingdings" w:hint="default"/>
      </w:rPr>
    </w:lvl>
    <w:lvl w:ilvl="2" w:tplc="04090005" w:tentative="1">
      <w:start w:val="1"/>
      <w:numFmt w:val="bullet"/>
      <w:lvlText w:val=""/>
      <w:lvlJc w:val="left"/>
      <w:pPr>
        <w:ind w:left="2706" w:hanging="420"/>
      </w:pPr>
      <w:rPr>
        <w:rFonts w:ascii="Wingdings" w:hAnsi="Wingdings" w:hint="default"/>
      </w:rPr>
    </w:lvl>
    <w:lvl w:ilvl="3" w:tplc="04090001" w:tentative="1">
      <w:start w:val="1"/>
      <w:numFmt w:val="bullet"/>
      <w:lvlText w:val=""/>
      <w:lvlJc w:val="left"/>
      <w:pPr>
        <w:ind w:left="3126" w:hanging="420"/>
      </w:pPr>
      <w:rPr>
        <w:rFonts w:ascii="Wingdings" w:hAnsi="Wingdings" w:hint="default"/>
      </w:rPr>
    </w:lvl>
    <w:lvl w:ilvl="4" w:tplc="04090003" w:tentative="1">
      <w:start w:val="1"/>
      <w:numFmt w:val="bullet"/>
      <w:lvlText w:val=""/>
      <w:lvlJc w:val="left"/>
      <w:pPr>
        <w:ind w:left="3546" w:hanging="420"/>
      </w:pPr>
      <w:rPr>
        <w:rFonts w:ascii="Wingdings" w:hAnsi="Wingdings" w:hint="default"/>
      </w:rPr>
    </w:lvl>
    <w:lvl w:ilvl="5" w:tplc="04090005" w:tentative="1">
      <w:start w:val="1"/>
      <w:numFmt w:val="bullet"/>
      <w:lvlText w:val=""/>
      <w:lvlJc w:val="left"/>
      <w:pPr>
        <w:ind w:left="3966" w:hanging="420"/>
      </w:pPr>
      <w:rPr>
        <w:rFonts w:ascii="Wingdings" w:hAnsi="Wingdings" w:hint="default"/>
      </w:rPr>
    </w:lvl>
    <w:lvl w:ilvl="6" w:tplc="04090001" w:tentative="1">
      <w:start w:val="1"/>
      <w:numFmt w:val="bullet"/>
      <w:lvlText w:val=""/>
      <w:lvlJc w:val="left"/>
      <w:pPr>
        <w:ind w:left="4386" w:hanging="420"/>
      </w:pPr>
      <w:rPr>
        <w:rFonts w:ascii="Wingdings" w:hAnsi="Wingdings" w:hint="default"/>
      </w:rPr>
    </w:lvl>
    <w:lvl w:ilvl="7" w:tplc="04090003" w:tentative="1">
      <w:start w:val="1"/>
      <w:numFmt w:val="bullet"/>
      <w:lvlText w:val=""/>
      <w:lvlJc w:val="left"/>
      <w:pPr>
        <w:ind w:left="4806" w:hanging="420"/>
      </w:pPr>
      <w:rPr>
        <w:rFonts w:ascii="Wingdings" w:hAnsi="Wingdings" w:hint="default"/>
      </w:rPr>
    </w:lvl>
    <w:lvl w:ilvl="8" w:tplc="04090005" w:tentative="1">
      <w:start w:val="1"/>
      <w:numFmt w:val="bullet"/>
      <w:lvlText w:val=""/>
      <w:lvlJc w:val="left"/>
      <w:pPr>
        <w:ind w:left="5226" w:hanging="420"/>
      </w:pPr>
      <w:rPr>
        <w:rFonts w:ascii="Wingdings" w:hAnsi="Wingdings" w:hint="default"/>
      </w:rPr>
    </w:lvl>
  </w:abstractNum>
  <w:abstractNum w:abstractNumId="3" w15:restartNumberingAfterBreak="0">
    <w:nsid w:val="171657A1"/>
    <w:multiLevelType w:val="multilevel"/>
    <w:tmpl w:val="84064B84"/>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start w:val="1"/>
      <w:numFmt w:val="bullet"/>
      <w:lvlText w:val=""/>
      <w:lvlJc w:val="left"/>
      <w:pPr>
        <w:tabs>
          <w:tab w:val="num" w:pos="2100"/>
        </w:tabs>
        <w:ind w:left="2100" w:hanging="420"/>
      </w:pPr>
      <w:rPr>
        <w:rFonts w:ascii="Wingdings" w:hAnsi="Wingdings" w:hint="default"/>
      </w:rPr>
    </w:lvl>
    <w:lvl w:ilvl="5" w:tplc="115447CC">
      <w:start w:val="1"/>
      <w:numFmt w:val="bullet"/>
      <w:lvlText w:val=""/>
      <w:lvlJc w:val="left"/>
      <w:pPr>
        <w:tabs>
          <w:tab w:val="num" w:pos="2520"/>
        </w:tabs>
        <w:ind w:left="2520" w:hanging="420"/>
      </w:pPr>
      <w:rPr>
        <w:rFonts w:ascii="Wingdings" w:hAnsi="Wingdings" w:hint="default"/>
      </w:rPr>
    </w:lvl>
    <w:lvl w:ilvl="6" w:tplc="CE541586">
      <w:start w:val="1"/>
      <w:numFmt w:val="bullet"/>
      <w:lvlText w:val=""/>
      <w:lvlJc w:val="left"/>
      <w:pPr>
        <w:tabs>
          <w:tab w:val="num" w:pos="2940"/>
        </w:tabs>
        <w:ind w:left="2940" w:hanging="420"/>
      </w:pPr>
      <w:rPr>
        <w:rFonts w:ascii="Wingdings" w:hAnsi="Wingdings" w:hint="default"/>
      </w:rPr>
    </w:lvl>
    <w:lvl w:ilvl="7" w:tplc="02861138">
      <w:start w:val="1"/>
      <w:numFmt w:val="bullet"/>
      <w:lvlText w:val=""/>
      <w:lvlJc w:val="left"/>
      <w:pPr>
        <w:tabs>
          <w:tab w:val="num" w:pos="3360"/>
        </w:tabs>
        <w:ind w:left="3360" w:hanging="420"/>
      </w:pPr>
      <w:rPr>
        <w:rFonts w:ascii="Wingdings" w:hAnsi="Wingdings" w:hint="default"/>
      </w:rPr>
    </w:lvl>
    <w:lvl w:ilvl="8" w:tplc="F45E6884">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B87D62"/>
    <w:multiLevelType w:val="hybridMultilevel"/>
    <w:tmpl w:val="F6EEB79E"/>
    <w:lvl w:ilvl="0" w:tplc="C804DDA0">
      <w:start w:val="1"/>
      <w:numFmt w:val="bullet"/>
      <w:lvlText w:val=""/>
      <w:lvlJc w:val="left"/>
      <w:pPr>
        <w:ind w:left="2121" w:hanging="420"/>
      </w:pPr>
      <w:rPr>
        <w:rFonts w:ascii="Wingdings" w:hAnsi="Wingdings" w:hint="default"/>
      </w:rPr>
    </w:lvl>
    <w:lvl w:ilvl="1" w:tplc="04090003" w:tentative="1">
      <w:start w:val="1"/>
      <w:numFmt w:val="bullet"/>
      <w:lvlText w:val=""/>
      <w:lvlJc w:val="left"/>
      <w:pPr>
        <w:ind w:left="2541" w:hanging="420"/>
      </w:pPr>
      <w:rPr>
        <w:rFonts w:ascii="Wingdings" w:hAnsi="Wingdings" w:hint="default"/>
      </w:rPr>
    </w:lvl>
    <w:lvl w:ilvl="2" w:tplc="04090005"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3" w:tentative="1">
      <w:start w:val="1"/>
      <w:numFmt w:val="bullet"/>
      <w:lvlText w:val=""/>
      <w:lvlJc w:val="left"/>
      <w:pPr>
        <w:ind w:left="3801" w:hanging="420"/>
      </w:pPr>
      <w:rPr>
        <w:rFonts w:ascii="Wingdings" w:hAnsi="Wingdings" w:hint="default"/>
      </w:rPr>
    </w:lvl>
    <w:lvl w:ilvl="5" w:tplc="04090005"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3" w:tentative="1">
      <w:start w:val="1"/>
      <w:numFmt w:val="bullet"/>
      <w:lvlText w:val=""/>
      <w:lvlJc w:val="left"/>
      <w:pPr>
        <w:ind w:left="5061" w:hanging="420"/>
      </w:pPr>
      <w:rPr>
        <w:rFonts w:ascii="Wingdings" w:hAnsi="Wingdings" w:hint="default"/>
      </w:rPr>
    </w:lvl>
    <w:lvl w:ilvl="8" w:tplc="04090005" w:tentative="1">
      <w:start w:val="1"/>
      <w:numFmt w:val="bullet"/>
      <w:lvlText w:val=""/>
      <w:lvlJc w:val="left"/>
      <w:pPr>
        <w:ind w:left="5481" w:hanging="420"/>
      </w:pPr>
      <w:rPr>
        <w:rFonts w:ascii="Wingdings" w:hAnsi="Wingdings" w:hint="default"/>
      </w:rPr>
    </w:lvl>
  </w:abstractNum>
  <w:abstractNum w:abstractNumId="13"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5"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6"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6"/>
  </w:num>
  <w:num w:numId="2">
    <w:abstractNumId w:val="8"/>
  </w:num>
  <w:num w:numId="3">
    <w:abstractNumId w:val="6"/>
  </w:num>
  <w:num w:numId="4">
    <w:abstractNumId w:val="3"/>
  </w:num>
  <w:num w:numId="5">
    <w:abstractNumId w:val="10"/>
  </w:num>
  <w:num w:numId="6">
    <w:abstractNumId w:val="5"/>
  </w:num>
  <w:num w:numId="7">
    <w:abstractNumId w:val="1"/>
  </w:num>
  <w:num w:numId="8">
    <w:abstractNumId w:val="7"/>
  </w:num>
  <w:num w:numId="9">
    <w:abstractNumId w:val="11"/>
  </w:num>
  <w:num w:numId="10">
    <w:abstractNumId w:val="9"/>
  </w:num>
  <w:num w:numId="11">
    <w:abstractNumId w:val="13"/>
  </w:num>
  <w:num w:numId="12">
    <w:abstractNumId w:val="0"/>
  </w:num>
  <w:num w:numId="13">
    <w:abstractNumId w:val="3"/>
  </w:num>
  <w:num w:numId="14">
    <w:abstractNumId w:val="4"/>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12"/>
  </w:num>
  <w:num w:numId="19">
    <w:abstractNumId w:val="2"/>
  </w:num>
  <w:num w:numId="20">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5E9F"/>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03C0"/>
    <w:rsid w:val="00041545"/>
    <w:rsid w:val="00041907"/>
    <w:rsid w:val="00043B1A"/>
    <w:rsid w:val="000450C8"/>
    <w:rsid w:val="000502C1"/>
    <w:rsid w:val="00050311"/>
    <w:rsid w:val="000504DB"/>
    <w:rsid w:val="0005157D"/>
    <w:rsid w:val="00051A7C"/>
    <w:rsid w:val="00051CA2"/>
    <w:rsid w:val="00052608"/>
    <w:rsid w:val="000535E5"/>
    <w:rsid w:val="00054DE4"/>
    <w:rsid w:val="00061C9F"/>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052"/>
    <w:rsid w:val="000A7FBA"/>
    <w:rsid w:val="000B1E79"/>
    <w:rsid w:val="000B1F79"/>
    <w:rsid w:val="000B245B"/>
    <w:rsid w:val="000B279C"/>
    <w:rsid w:val="000B5EE1"/>
    <w:rsid w:val="000B6384"/>
    <w:rsid w:val="000B7C6A"/>
    <w:rsid w:val="000B7EFF"/>
    <w:rsid w:val="000C06CE"/>
    <w:rsid w:val="000C0963"/>
    <w:rsid w:val="000C0A74"/>
    <w:rsid w:val="000C3F98"/>
    <w:rsid w:val="000C501C"/>
    <w:rsid w:val="000C62CD"/>
    <w:rsid w:val="000D0045"/>
    <w:rsid w:val="000D0502"/>
    <w:rsid w:val="000D2513"/>
    <w:rsid w:val="000D41DD"/>
    <w:rsid w:val="000D57E7"/>
    <w:rsid w:val="000D601E"/>
    <w:rsid w:val="000D79DE"/>
    <w:rsid w:val="000E12FE"/>
    <w:rsid w:val="000E16AA"/>
    <w:rsid w:val="000E3396"/>
    <w:rsid w:val="000E3A54"/>
    <w:rsid w:val="000E3FA8"/>
    <w:rsid w:val="000E48ED"/>
    <w:rsid w:val="000E5B3B"/>
    <w:rsid w:val="000F21A1"/>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4B25"/>
    <w:rsid w:val="00104B28"/>
    <w:rsid w:val="00105083"/>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47B3C"/>
    <w:rsid w:val="00150967"/>
    <w:rsid w:val="00154ACF"/>
    <w:rsid w:val="00156F51"/>
    <w:rsid w:val="00160729"/>
    <w:rsid w:val="00161BC3"/>
    <w:rsid w:val="00163D02"/>
    <w:rsid w:val="001666C5"/>
    <w:rsid w:val="001710FA"/>
    <w:rsid w:val="00172027"/>
    <w:rsid w:val="00172E55"/>
    <w:rsid w:val="0017327A"/>
    <w:rsid w:val="0017451A"/>
    <w:rsid w:val="00176B45"/>
    <w:rsid w:val="00180259"/>
    <w:rsid w:val="0018080D"/>
    <w:rsid w:val="00180E3E"/>
    <w:rsid w:val="00181143"/>
    <w:rsid w:val="00185231"/>
    <w:rsid w:val="00185AA1"/>
    <w:rsid w:val="00185EEE"/>
    <w:rsid w:val="00186EE6"/>
    <w:rsid w:val="00187508"/>
    <w:rsid w:val="00187DEF"/>
    <w:rsid w:val="00190A41"/>
    <w:rsid w:val="00191323"/>
    <w:rsid w:val="00191D15"/>
    <w:rsid w:val="001921A9"/>
    <w:rsid w:val="001964B5"/>
    <w:rsid w:val="00196C9F"/>
    <w:rsid w:val="00197385"/>
    <w:rsid w:val="001A1303"/>
    <w:rsid w:val="001A14C4"/>
    <w:rsid w:val="001A24AF"/>
    <w:rsid w:val="001A3936"/>
    <w:rsid w:val="001A42A4"/>
    <w:rsid w:val="001A7817"/>
    <w:rsid w:val="001B0CA2"/>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C5DA9"/>
    <w:rsid w:val="001D001D"/>
    <w:rsid w:val="001D0149"/>
    <w:rsid w:val="001D0278"/>
    <w:rsid w:val="001D18DC"/>
    <w:rsid w:val="001D669F"/>
    <w:rsid w:val="001D6842"/>
    <w:rsid w:val="001D6B64"/>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65E4"/>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568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03F"/>
    <w:rsid w:val="002A571E"/>
    <w:rsid w:val="002A5DEE"/>
    <w:rsid w:val="002A7E08"/>
    <w:rsid w:val="002B0014"/>
    <w:rsid w:val="002B12E7"/>
    <w:rsid w:val="002B159C"/>
    <w:rsid w:val="002B3A45"/>
    <w:rsid w:val="002B479B"/>
    <w:rsid w:val="002B5115"/>
    <w:rsid w:val="002B5643"/>
    <w:rsid w:val="002B5E66"/>
    <w:rsid w:val="002B6979"/>
    <w:rsid w:val="002C0294"/>
    <w:rsid w:val="002C0543"/>
    <w:rsid w:val="002C13CF"/>
    <w:rsid w:val="002C189D"/>
    <w:rsid w:val="002C1DB5"/>
    <w:rsid w:val="002C22D4"/>
    <w:rsid w:val="002C2318"/>
    <w:rsid w:val="002C2323"/>
    <w:rsid w:val="002C3278"/>
    <w:rsid w:val="002C3365"/>
    <w:rsid w:val="002C48D2"/>
    <w:rsid w:val="002C48D7"/>
    <w:rsid w:val="002C5BEE"/>
    <w:rsid w:val="002C5EE9"/>
    <w:rsid w:val="002C6505"/>
    <w:rsid w:val="002D10F5"/>
    <w:rsid w:val="002D1728"/>
    <w:rsid w:val="002D489E"/>
    <w:rsid w:val="002D5BF8"/>
    <w:rsid w:val="002D6C54"/>
    <w:rsid w:val="002E0191"/>
    <w:rsid w:val="002E2571"/>
    <w:rsid w:val="002E48D0"/>
    <w:rsid w:val="002E5399"/>
    <w:rsid w:val="002F014B"/>
    <w:rsid w:val="002F0CED"/>
    <w:rsid w:val="002F16D9"/>
    <w:rsid w:val="002F41B8"/>
    <w:rsid w:val="002F4605"/>
    <w:rsid w:val="002F496F"/>
    <w:rsid w:val="002F5DC3"/>
    <w:rsid w:val="002F6142"/>
    <w:rsid w:val="002F64F1"/>
    <w:rsid w:val="002F692D"/>
    <w:rsid w:val="002F6A34"/>
    <w:rsid w:val="002F723A"/>
    <w:rsid w:val="002F7B08"/>
    <w:rsid w:val="00300685"/>
    <w:rsid w:val="00302245"/>
    <w:rsid w:val="00303D9D"/>
    <w:rsid w:val="003041A0"/>
    <w:rsid w:val="00304C65"/>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31B9"/>
    <w:rsid w:val="003237CA"/>
    <w:rsid w:val="00325029"/>
    <w:rsid w:val="003267BB"/>
    <w:rsid w:val="00327963"/>
    <w:rsid w:val="00327A89"/>
    <w:rsid w:val="00331D2D"/>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1E0A"/>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6E52"/>
    <w:rsid w:val="003A7260"/>
    <w:rsid w:val="003A7C9C"/>
    <w:rsid w:val="003B0C21"/>
    <w:rsid w:val="003B165F"/>
    <w:rsid w:val="003B1CDC"/>
    <w:rsid w:val="003B22E9"/>
    <w:rsid w:val="003B2CEF"/>
    <w:rsid w:val="003B49A7"/>
    <w:rsid w:val="003B6F29"/>
    <w:rsid w:val="003C08CB"/>
    <w:rsid w:val="003C1978"/>
    <w:rsid w:val="003C1E9E"/>
    <w:rsid w:val="003C2E2D"/>
    <w:rsid w:val="003C30C3"/>
    <w:rsid w:val="003C39E6"/>
    <w:rsid w:val="003C5BE1"/>
    <w:rsid w:val="003D23AC"/>
    <w:rsid w:val="003D2573"/>
    <w:rsid w:val="003D2786"/>
    <w:rsid w:val="003E06CC"/>
    <w:rsid w:val="003E115D"/>
    <w:rsid w:val="003E1CCE"/>
    <w:rsid w:val="003E1F44"/>
    <w:rsid w:val="003E20B8"/>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3032"/>
    <w:rsid w:val="0040332D"/>
    <w:rsid w:val="004039DE"/>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222"/>
    <w:rsid w:val="00441D72"/>
    <w:rsid w:val="004451E1"/>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679BC"/>
    <w:rsid w:val="00470A8F"/>
    <w:rsid w:val="0047165F"/>
    <w:rsid w:val="004717CA"/>
    <w:rsid w:val="004722EF"/>
    <w:rsid w:val="00473254"/>
    <w:rsid w:val="00473CB2"/>
    <w:rsid w:val="00473FEF"/>
    <w:rsid w:val="00476856"/>
    <w:rsid w:val="00476FB1"/>
    <w:rsid w:val="00477927"/>
    <w:rsid w:val="0048168E"/>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A4071"/>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0712"/>
    <w:rsid w:val="004F1423"/>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08BA"/>
    <w:rsid w:val="005135D9"/>
    <w:rsid w:val="005214A7"/>
    <w:rsid w:val="00522580"/>
    <w:rsid w:val="00523C28"/>
    <w:rsid w:val="0052474E"/>
    <w:rsid w:val="00526952"/>
    <w:rsid w:val="00526BBC"/>
    <w:rsid w:val="00527DCE"/>
    <w:rsid w:val="00530302"/>
    <w:rsid w:val="00530D24"/>
    <w:rsid w:val="0053194D"/>
    <w:rsid w:val="00531FC3"/>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659D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5021"/>
    <w:rsid w:val="00596A92"/>
    <w:rsid w:val="005A0AAD"/>
    <w:rsid w:val="005A1A80"/>
    <w:rsid w:val="005A1E6F"/>
    <w:rsid w:val="005A2668"/>
    <w:rsid w:val="005A26CE"/>
    <w:rsid w:val="005A348F"/>
    <w:rsid w:val="005A53D7"/>
    <w:rsid w:val="005A751D"/>
    <w:rsid w:val="005B0750"/>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013D"/>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66C5"/>
    <w:rsid w:val="006072A9"/>
    <w:rsid w:val="00607A81"/>
    <w:rsid w:val="00610C3F"/>
    <w:rsid w:val="0061149C"/>
    <w:rsid w:val="006120E1"/>
    <w:rsid w:val="006137CA"/>
    <w:rsid w:val="00613D31"/>
    <w:rsid w:val="00614715"/>
    <w:rsid w:val="00615579"/>
    <w:rsid w:val="006174FF"/>
    <w:rsid w:val="0061787C"/>
    <w:rsid w:val="00620B4A"/>
    <w:rsid w:val="00621B0C"/>
    <w:rsid w:val="00621FE8"/>
    <w:rsid w:val="00622AD7"/>
    <w:rsid w:val="00623396"/>
    <w:rsid w:val="00624F47"/>
    <w:rsid w:val="006259EC"/>
    <w:rsid w:val="00627321"/>
    <w:rsid w:val="00631584"/>
    <w:rsid w:val="006319C0"/>
    <w:rsid w:val="00631B2F"/>
    <w:rsid w:val="006320F1"/>
    <w:rsid w:val="00632A2C"/>
    <w:rsid w:val="00633087"/>
    <w:rsid w:val="00633478"/>
    <w:rsid w:val="0063351F"/>
    <w:rsid w:val="00634469"/>
    <w:rsid w:val="00634B55"/>
    <w:rsid w:val="00634DF4"/>
    <w:rsid w:val="006358E0"/>
    <w:rsid w:val="00636190"/>
    <w:rsid w:val="00636666"/>
    <w:rsid w:val="0064022C"/>
    <w:rsid w:val="00640FAB"/>
    <w:rsid w:val="00641667"/>
    <w:rsid w:val="00641F46"/>
    <w:rsid w:val="00641FC7"/>
    <w:rsid w:val="006420EA"/>
    <w:rsid w:val="006468D2"/>
    <w:rsid w:val="006521BE"/>
    <w:rsid w:val="00652A23"/>
    <w:rsid w:val="00652FDB"/>
    <w:rsid w:val="00654EDE"/>
    <w:rsid w:val="00655365"/>
    <w:rsid w:val="00656D35"/>
    <w:rsid w:val="00656DFB"/>
    <w:rsid w:val="006611CD"/>
    <w:rsid w:val="00661235"/>
    <w:rsid w:val="00662E2B"/>
    <w:rsid w:val="00663427"/>
    <w:rsid w:val="006646A8"/>
    <w:rsid w:val="006651F6"/>
    <w:rsid w:val="00665B0E"/>
    <w:rsid w:val="00672951"/>
    <w:rsid w:val="00674A4C"/>
    <w:rsid w:val="006765F5"/>
    <w:rsid w:val="00676983"/>
    <w:rsid w:val="00676C2A"/>
    <w:rsid w:val="00680302"/>
    <w:rsid w:val="00680585"/>
    <w:rsid w:val="00680B76"/>
    <w:rsid w:val="00681061"/>
    <w:rsid w:val="00682157"/>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11"/>
    <w:rsid w:val="006B6A79"/>
    <w:rsid w:val="006C1E0B"/>
    <w:rsid w:val="006C425F"/>
    <w:rsid w:val="006C4329"/>
    <w:rsid w:val="006C559F"/>
    <w:rsid w:val="006C65AA"/>
    <w:rsid w:val="006C756C"/>
    <w:rsid w:val="006D0B05"/>
    <w:rsid w:val="006D10C4"/>
    <w:rsid w:val="006D46A5"/>
    <w:rsid w:val="006D622A"/>
    <w:rsid w:val="006D6721"/>
    <w:rsid w:val="006E0824"/>
    <w:rsid w:val="006E17E3"/>
    <w:rsid w:val="006E2DF2"/>
    <w:rsid w:val="006E2F9F"/>
    <w:rsid w:val="006E70B8"/>
    <w:rsid w:val="006F206B"/>
    <w:rsid w:val="006F23AF"/>
    <w:rsid w:val="006F2A6C"/>
    <w:rsid w:val="006F3081"/>
    <w:rsid w:val="006F30BD"/>
    <w:rsid w:val="006F4046"/>
    <w:rsid w:val="006F58F0"/>
    <w:rsid w:val="006F60D5"/>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27B"/>
    <w:rsid w:val="00723A5F"/>
    <w:rsid w:val="00725F76"/>
    <w:rsid w:val="0072774E"/>
    <w:rsid w:val="00727A1A"/>
    <w:rsid w:val="0073084B"/>
    <w:rsid w:val="007308D9"/>
    <w:rsid w:val="007317BB"/>
    <w:rsid w:val="00731863"/>
    <w:rsid w:val="00731ADC"/>
    <w:rsid w:val="00731B21"/>
    <w:rsid w:val="0073326B"/>
    <w:rsid w:val="00733628"/>
    <w:rsid w:val="00733BDB"/>
    <w:rsid w:val="0073530A"/>
    <w:rsid w:val="007369BD"/>
    <w:rsid w:val="00737D63"/>
    <w:rsid w:val="00737E11"/>
    <w:rsid w:val="00737EF0"/>
    <w:rsid w:val="00742A75"/>
    <w:rsid w:val="00742D5E"/>
    <w:rsid w:val="0074365E"/>
    <w:rsid w:val="00743E6A"/>
    <w:rsid w:val="007455B8"/>
    <w:rsid w:val="0074627D"/>
    <w:rsid w:val="0074648A"/>
    <w:rsid w:val="007476D8"/>
    <w:rsid w:val="007511FB"/>
    <w:rsid w:val="007513EB"/>
    <w:rsid w:val="00752B9C"/>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9781A"/>
    <w:rsid w:val="007A0830"/>
    <w:rsid w:val="007A0C9B"/>
    <w:rsid w:val="007A1649"/>
    <w:rsid w:val="007A2E34"/>
    <w:rsid w:val="007A40F2"/>
    <w:rsid w:val="007A4B89"/>
    <w:rsid w:val="007B0A2A"/>
    <w:rsid w:val="007B1662"/>
    <w:rsid w:val="007B1E9D"/>
    <w:rsid w:val="007B43DA"/>
    <w:rsid w:val="007B570C"/>
    <w:rsid w:val="007B5F15"/>
    <w:rsid w:val="007B656E"/>
    <w:rsid w:val="007C0C8B"/>
    <w:rsid w:val="007C16D6"/>
    <w:rsid w:val="007C58EA"/>
    <w:rsid w:val="007D0F25"/>
    <w:rsid w:val="007D1776"/>
    <w:rsid w:val="007D1AD5"/>
    <w:rsid w:val="007D1DFD"/>
    <w:rsid w:val="007D2A02"/>
    <w:rsid w:val="007D2A46"/>
    <w:rsid w:val="007D370D"/>
    <w:rsid w:val="007D410C"/>
    <w:rsid w:val="007D64F6"/>
    <w:rsid w:val="007E021F"/>
    <w:rsid w:val="007E0F57"/>
    <w:rsid w:val="007E1945"/>
    <w:rsid w:val="007E2B96"/>
    <w:rsid w:val="007E2F3F"/>
    <w:rsid w:val="007E30DF"/>
    <w:rsid w:val="007E4F2E"/>
    <w:rsid w:val="007E59F2"/>
    <w:rsid w:val="007E5E20"/>
    <w:rsid w:val="007E6778"/>
    <w:rsid w:val="007F1CDC"/>
    <w:rsid w:val="007F2ED8"/>
    <w:rsid w:val="007F349E"/>
    <w:rsid w:val="007F5A96"/>
    <w:rsid w:val="007F7218"/>
    <w:rsid w:val="007F72E4"/>
    <w:rsid w:val="007F79DF"/>
    <w:rsid w:val="007F7AA3"/>
    <w:rsid w:val="007F7C13"/>
    <w:rsid w:val="008019B8"/>
    <w:rsid w:val="00802CB6"/>
    <w:rsid w:val="00803565"/>
    <w:rsid w:val="00803612"/>
    <w:rsid w:val="00803615"/>
    <w:rsid w:val="008054F9"/>
    <w:rsid w:val="00806486"/>
    <w:rsid w:val="00806744"/>
    <w:rsid w:val="00806D41"/>
    <w:rsid w:val="00807F84"/>
    <w:rsid w:val="00810E74"/>
    <w:rsid w:val="00811280"/>
    <w:rsid w:val="00811B8B"/>
    <w:rsid w:val="00811EA4"/>
    <w:rsid w:val="0081257B"/>
    <w:rsid w:val="00814B59"/>
    <w:rsid w:val="0081556A"/>
    <w:rsid w:val="00815A52"/>
    <w:rsid w:val="008170F5"/>
    <w:rsid w:val="00817623"/>
    <w:rsid w:val="008178E2"/>
    <w:rsid w:val="0082028F"/>
    <w:rsid w:val="00820D56"/>
    <w:rsid w:val="008222C3"/>
    <w:rsid w:val="008226AF"/>
    <w:rsid w:val="00823835"/>
    <w:rsid w:val="008251CB"/>
    <w:rsid w:val="00825757"/>
    <w:rsid w:val="00826AC1"/>
    <w:rsid w:val="00831D45"/>
    <w:rsid w:val="00832F4E"/>
    <w:rsid w:val="008330FA"/>
    <w:rsid w:val="008354A3"/>
    <w:rsid w:val="0084058A"/>
    <w:rsid w:val="00841556"/>
    <w:rsid w:val="00842A43"/>
    <w:rsid w:val="00843274"/>
    <w:rsid w:val="0084363F"/>
    <w:rsid w:val="00843817"/>
    <w:rsid w:val="0084475E"/>
    <w:rsid w:val="00845449"/>
    <w:rsid w:val="0084655B"/>
    <w:rsid w:val="00846BB0"/>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443"/>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A6A99"/>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5D27"/>
    <w:rsid w:val="00947A35"/>
    <w:rsid w:val="00950A31"/>
    <w:rsid w:val="00951F14"/>
    <w:rsid w:val="00953752"/>
    <w:rsid w:val="009540D2"/>
    <w:rsid w:val="009574FE"/>
    <w:rsid w:val="00963BC9"/>
    <w:rsid w:val="009642C5"/>
    <w:rsid w:val="00964E90"/>
    <w:rsid w:val="00965B42"/>
    <w:rsid w:val="00967337"/>
    <w:rsid w:val="00967407"/>
    <w:rsid w:val="00967511"/>
    <w:rsid w:val="0096779F"/>
    <w:rsid w:val="00970D02"/>
    <w:rsid w:val="0097211B"/>
    <w:rsid w:val="00972BB4"/>
    <w:rsid w:val="00974CA5"/>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1F37"/>
    <w:rsid w:val="009C3747"/>
    <w:rsid w:val="009C3DB8"/>
    <w:rsid w:val="009C4F82"/>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160E5"/>
    <w:rsid w:val="00A20093"/>
    <w:rsid w:val="00A207D3"/>
    <w:rsid w:val="00A20DAD"/>
    <w:rsid w:val="00A22743"/>
    <w:rsid w:val="00A22BAD"/>
    <w:rsid w:val="00A24A27"/>
    <w:rsid w:val="00A252DE"/>
    <w:rsid w:val="00A25571"/>
    <w:rsid w:val="00A27105"/>
    <w:rsid w:val="00A30296"/>
    <w:rsid w:val="00A32195"/>
    <w:rsid w:val="00A3398E"/>
    <w:rsid w:val="00A33A31"/>
    <w:rsid w:val="00A37BAA"/>
    <w:rsid w:val="00A40B3C"/>
    <w:rsid w:val="00A42333"/>
    <w:rsid w:val="00A47302"/>
    <w:rsid w:val="00A47728"/>
    <w:rsid w:val="00A513A9"/>
    <w:rsid w:val="00A51A89"/>
    <w:rsid w:val="00A5245A"/>
    <w:rsid w:val="00A531D2"/>
    <w:rsid w:val="00A53288"/>
    <w:rsid w:val="00A539FD"/>
    <w:rsid w:val="00A5523D"/>
    <w:rsid w:val="00A554C0"/>
    <w:rsid w:val="00A55F0C"/>
    <w:rsid w:val="00A57961"/>
    <w:rsid w:val="00A61952"/>
    <w:rsid w:val="00A61F42"/>
    <w:rsid w:val="00A621E5"/>
    <w:rsid w:val="00A65E23"/>
    <w:rsid w:val="00A66761"/>
    <w:rsid w:val="00A67072"/>
    <w:rsid w:val="00A673A0"/>
    <w:rsid w:val="00A6744F"/>
    <w:rsid w:val="00A70A70"/>
    <w:rsid w:val="00A73D37"/>
    <w:rsid w:val="00A73FA6"/>
    <w:rsid w:val="00A7532F"/>
    <w:rsid w:val="00A75ACB"/>
    <w:rsid w:val="00A76E5D"/>
    <w:rsid w:val="00A81AF3"/>
    <w:rsid w:val="00A82F82"/>
    <w:rsid w:val="00A83E06"/>
    <w:rsid w:val="00A844BA"/>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A7F24"/>
    <w:rsid w:val="00AB0B93"/>
    <w:rsid w:val="00AB3B4E"/>
    <w:rsid w:val="00AB3DED"/>
    <w:rsid w:val="00AB4692"/>
    <w:rsid w:val="00AB4E49"/>
    <w:rsid w:val="00AB4ED7"/>
    <w:rsid w:val="00AB6B6B"/>
    <w:rsid w:val="00AC0FE4"/>
    <w:rsid w:val="00AC1FA2"/>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03DD"/>
    <w:rsid w:val="00AF18DD"/>
    <w:rsid w:val="00AF2E9B"/>
    <w:rsid w:val="00AF63C5"/>
    <w:rsid w:val="00AF79D0"/>
    <w:rsid w:val="00B00969"/>
    <w:rsid w:val="00B0131B"/>
    <w:rsid w:val="00B019CA"/>
    <w:rsid w:val="00B0343B"/>
    <w:rsid w:val="00B039AF"/>
    <w:rsid w:val="00B03E5E"/>
    <w:rsid w:val="00B03F48"/>
    <w:rsid w:val="00B040F9"/>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8A2"/>
    <w:rsid w:val="00B23A0F"/>
    <w:rsid w:val="00B23E35"/>
    <w:rsid w:val="00B27534"/>
    <w:rsid w:val="00B3026B"/>
    <w:rsid w:val="00B3254B"/>
    <w:rsid w:val="00B32B98"/>
    <w:rsid w:val="00B32C83"/>
    <w:rsid w:val="00B3672F"/>
    <w:rsid w:val="00B37A3E"/>
    <w:rsid w:val="00B40687"/>
    <w:rsid w:val="00B40D7A"/>
    <w:rsid w:val="00B4225D"/>
    <w:rsid w:val="00B434B0"/>
    <w:rsid w:val="00B44F26"/>
    <w:rsid w:val="00B4588B"/>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86715"/>
    <w:rsid w:val="00B90C54"/>
    <w:rsid w:val="00B90E9B"/>
    <w:rsid w:val="00B919A9"/>
    <w:rsid w:val="00B94FB4"/>
    <w:rsid w:val="00B9558A"/>
    <w:rsid w:val="00B95E78"/>
    <w:rsid w:val="00B9624E"/>
    <w:rsid w:val="00B96C7D"/>
    <w:rsid w:val="00BA1BDD"/>
    <w:rsid w:val="00BA33D5"/>
    <w:rsid w:val="00BA4830"/>
    <w:rsid w:val="00BA4F41"/>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4E5C"/>
    <w:rsid w:val="00BC50B6"/>
    <w:rsid w:val="00BC5C02"/>
    <w:rsid w:val="00BC7C8F"/>
    <w:rsid w:val="00BD0135"/>
    <w:rsid w:val="00BD0B27"/>
    <w:rsid w:val="00BD38BD"/>
    <w:rsid w:val="00BE05AF"/>
    <w:rsid w:val="00BE097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2791"/>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4F37"/>
    <w:rsid w:val="00C2595D"/>
    <w:rsid w:val="00C25FEA"/>
    <w:rsid w:val="00C264E9"/>
    <w:rsid w:val="00C266F5"/>
    <w:rsid w:val="00C26A17"/>
    <w:rsid w:val="00C315D5"/>
    <w:rsid w:val="00C32D87"/>
    <w:rsid w:val="00C330D6"/>
    <w:rsid w:val="00C36EDB"/>
    <w:rsid w:val="00C40614"/>
    <w:rsid w:val="00C41742"/>
    <w:rsid w:val="00C41B58"/>
    <w:rsid w:val="00C42880"/>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A7461"/>
    <w:rsid w:val="00CB00A4"/>
    <w:rsid w:val="00CB043F"/>
    <w:rsid w:val="00CB12B5"/>
    <w:rsid w:val="00CB32ED"/>
    <w:rsid w:val="00CB472C"/>
    <w:rsid w:val="00CB76A4"/>
    <w:rsid w:val="00CC0FB5"/>
    <w:rsid w:val="00CC147B"/>
    <w:rsid w:val="00CC5335"/>
    <w:rsid w:val="00CC7D0E"/>
    <w:rsid w:val="00CC7F17"/>
    <w:rsid w:val="00CD1F3E"/>
    <w:rsid w:val="00CD510E"/>
    <w:rsid w:val="00CD5637"/>
    <w:rsid w:val="00CD5FCA"/>
    <w:rsid w:val="00CD7055"/>
    <w:rsid w:val="00CE31C9"/>
    <w:rsid w:val="00CE4471"/>
    <w:rsid w:val="00CE48C2"/>
    <w:rsid w:val="00CE4D13"/>
    <w:rsid w:val="00CE5DF7"/>
    <w:rsid w:val="00CE70DA"/>
    <w:rsid w:val="00CE7CCC"/>
    <w:rsid w:val="00CF0A83"/>
    <w:rsid w:val="00CF12BE"/>
    <w:rsid w:val="00CF1D76"/>
    <w:rsid w:val="00CF29BC"/>
    <w:rsid w:val="00CF2BE3"/>
    <w:rsid w:val="00CF4FB7"/>
    <w:rsid w:val="00CF60E2"/>
    <w:rsid w:val="00D00B2D"/>
    <w:rsid w:val="00D0104C"/>
    <w:rsid w:val="00D01EA7"/>
    <w:rsid w:val="00D02D23"/>
    <w:rsid w:val="00D03557"/>
    <w:rsid w:val="00D063A8"/>
    <w:rsid w:val="00D064FF"/>
    <w:rsid w:val="00D065EA"/>
    <w:rsid w:val="00D069B3"/>
    <w:rsid w:val="00D06D7B"/>
    <w:rsid w:val="00D07622"/>
    <w:rsid w:val="00D07E88"/>
    <w:rsid w:val="00D100E0"/>
    <w:rsid w:val="00D11BC7"/>
    <w:rsid w:val="00D12A88"/>
    <w:rsid w:val="00D13439"/>
    <w:rsid w:val="00D14B03"/>
    <w:rsid w:val="00D157DD"/>
    <w:rsid w:val="00D173F3"/>
    <w:rsid w:val="00D2174E"/>
    <w:rsid w:val="00D21FE9"/>
    <w:rsid w:val="00D221DA"/>
    <w:rsid w:val="00D22B29"/>
    <w:rsid w:val="00D23189"/>
    <w:rsid w:val="00D256C4"/>
    <w:rsid w:val="00D26DAA"/>
    <w:rsid w:val="00D26F70"/>
    <w:rsid w:val="00D27659"/>
    <w:rsid w:val="00D277C9"/>
    <w:rsid w:val="00D31358"/>
    <w:rsid w:val="00D32D89"/>
    <w:rsid w:val="00D34627"/>
    <w:rsid w:val="00D3574A"/>
    <w:rsid w:val="00D36AE0"/>
    <w:rsid w:val="00D372D9"/>
    <w:rsid w:val="00D401CB"/>
    <w:rsid w:val="00D40CEF"/>
    <w:rsid w:val="00D41398"/>
    <w:rsid w:val="00D41603"/>
    <w:rsid w:val="00D416D7"/>
    <w:rsid w:val="00D43650"/>
    <w:rsid w:val="00D4468B"/>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868"/>
    <w:rsid w:val="00D67D46"/>
    <w:rsid w:val="00D705F1"/>
    <w:rsid w:val="00D70E8E"/>
    <w:rsid w:val="00D711C3"/>
    <w:rsid w:val="00D72DB1"/>
    <w:rsid w:val="00D7434C"/>
    <w:rsid w:val="00D743AF"/>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1026"/>
    <w:rsid w:val="00DB2748"/>
    <w:rsid w:val="00DB53C2"/>
    <w:rsid w:val="00DB7736"/>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4F08"/>
    <w:rsid w:val="00DF588F"/>
    <w:rsid w:val="00DF6479"/>
    <w:rsid w:val="00DF7819"/>
    <w:rsid w:val="00E0023D"/>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BA2"/>
    <w:rsid w:val="00E43ED6"/>
    <w:rsid w:val="00E445BF"/>
    <w:rsid w:val="00E44B38"/>
    <w:rsid w:val="00E47910"/>
    <w:rsid w:val="00E47CF2"/>
    <w:rsid w:val="00E509FF"/>
    <w:rsid w:val="00E5151D"/>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512"/>
    <w:rsid w:val="00E75636"/>
    <w:rsid w:val="00E75EA5"/>
    <w:rsid w:val="00E77343"/>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5DE2"/>
    <w:rsid w:val="00EA6654"/>
    <w:rsid w:val="00EA73FF"/>
    <w:rsid w:val="00EB03B7"/>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1363"/>
    <w:rsid w:val="00F03FF8"/>
    <w:rsid w:val="00F04521"/>
    <w:rsid w:val="00F04810"/>
    <w:rsid w:val="00F04A3F"/>
    <w:rsid w:val="00F064EA"/>
    <w:rsid w:val="00F06E9C"/>
    <w:rsid w:val="00F073BE"/>
    <w:rsid w:val="00F10065"/>
    <w:rsid w:val="00F1087F"/>
    <w:rsid w:val="00F112DB"/>
    <w:rsid w:val="00F11616"/>
    <w:rsid w:val="00F11A16"/>
    <w:rsid w:val="00F1237A"/>
    <w:rsid w:val="00F12554"/>
    <w:rsid w:val="00F15E32"/>
    <w:rsid w:val="00F20933"/>
    <w:rsid w:val="00F211EE"/>
    <w:rsid w:val="00F21A7A"/>
    <w:rsid w:val="00F22DAE"/>
    <w:rsid w:val="00F22E0F"/>
    <w:rsid w:val="00F23927"/>
    <w:rsid w:val="00F239B6"/>
    <w:rsid w:val="00F2439C"/>
    <w:rsid w:val="00F30A7E"/>
    <w:rsid w:val="00F320DF"/>
    <w:rsid w:val="00F33F84"/>
    <w:rsid w:val="00F3414D"/>
    <w:rsid w:val="00F34D8C"/>
    <w:rsid w:val="00F35791"/>
    <w:rsid w:val="00F36970"/>
    <w:rsid w:val="00F37818"/>
    <w:rsid w:val="00F4079D"/>
    <w:rsid w:val="00F41950"/>
    <w:rsid w:val="00F41997"/>
    <w:rsid w:val="00F41C79"/>
    <w:rsid w:val="00F42053"/>
    <w:rsid w:val="00F43E0A"/>
    <w:rsid w:val="00F448F4"/>
    <w:rsid w:val="00F45242"/>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3BCC"/>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4E76"/>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qFormat/>
    <w:rsid w:val="00382C74"/>
    <w:pPr>
      <w:keepNext/>
      <w:numPr>
        <w:numId w:val="13"/>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Char"/>
    <w:autoRedefine/>
    <w:qFormat/>
    <w:rsid w:val="00382C74"/>
    <w:pPr>
      <w:keepNext/>
      <w:keepLines/>
      <w:numPr>
        <w:ilvl w:val="1"/>
        <w:numId w:val="13"/>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Char"/>
    <w:autoRedefine/>
    <w:qFormat/>
    <w:rsid w:val="00382C74"/>
    <w:pPr>
      <w:keepNext/>
      <w:keepLines/>
      <w:numPr>
        <w:ilvl w:val="2"/>
        <w:numId w:val="13"/>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DB53C2"/>
    <w:pPr>
      <w:keepNext/>
      <w:keepLines/>
      <w:numPr>
        <w:ilvl w:val="3"/>
        <w:numId w:val="13"/>
      </w:numPr>
      <w:outlineLvl w:val="3"/>
    </w:pPr>
    <w:rPr>
      <w:rFonts w:ascii="HuaweiSans-Regular" w:eastAsia="方正兰亭黑简体" w:hAnsi="HuaweiSans-Regular" w:hint="eastAsia"/>
      <w:noProof/>
      <w:sz w:val="28"/>
      <w:szCs w:val="28"/>
    </w:rPr>
  </w:style>
  <w:style w:type="paragraph" w:styleId="5">
    <w:name w:val="heading 5"/>
    <w:aliases w:val="ALT+5"/>
    <w:basedOn w:val="a2"/>
    <w:next w:val="BlockLabel"/>
    <w:autoRedefine/>
    <w:qFormat/>
    <w:rsid w:val="00DB53C2"/>
    <w:pPr>
      <w:keepNext/>
      <w:keepLines/>
      <w:numPr>
        <w:ilvl w:val="4"/>
        <w:numId w:val="13"/>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qFormat/>
    <w:rsid w:val="006765F5"/>
    <w:pPr>
      <w:numPr>
        <w:ilvl w:val="6"/>
        <w:numId w:val="13"/>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20">
    <w:name w:val="toc 2"/>
    <w:basedOn w:val="a2"/>
    <w:next w:val="a2"/>
    <w:uiPriority w:val="39"/>
    <w:rsid w:val="001B3964"/>
    <w:pPr>
      <w:ind w:left="0"/>
    </w:pPr>
    <w:rPr>
      <w:rFonts w:ascii="HuaweiSans-Regular" w:eastAsia="方正兰亭黑简体" w:hAnsi="HuaweiSans-Regular"/>
      <w:noProof/>
    </w:rPr>
  </w:style>
  <w:style w:type="paragraph" w:styleId="31">
    <w:name w:val="toc 3"/>
    <w:basedOn w:val="a2"/>
    <w:next w:val="a2"/>
    <w:uiPriority w:val="39"/>
    <w:rsid w:val="001B3964"/>
    <w:pPr>
      <w:ind w:left="0"/>
    </w:pPr>
    <w:rPr>
      <w:rFonts w:ascii="HuaweiSans-Regular" w:eastAsia="方正兰亭黑简体" w:hAnsi="HuaweiSans-Regular"/>
      <w:noProof/>
    </w:rPr>
  </w:style>
  <w:style w:type="paragraph" w:styleId="41">
    <w:name w:val="toc 4"/>
    <w:basedOn w:val="a2"/>
    <w:next w:val="a2"/>
    <w:uiPriority w:val="39"/>
    <w:rsid w:val="001B3964"/>
    <w:pPr>
      <w:ind w:left="0"/>
    </w:pPr>
    <w:rPr>
      <w:rFonts w:ascii="HuaweiSans-Regular" w:eastAsia="方正兰亭黑简体" w:hAnsi="HuaweiSans-Regular"/>
    </w:rPr>
  </w:style>
  <w:style w:type="paragraph" w:styleId="52">
    <w:name w:val="toc 5"/>
    <w:basedOn w:val="a2"/>
    <w:next w:val="a2"/>
    <w:uiPriority w:val="39"/>
    <w:rsid w:val="001B3964"/>
    <w:pPr>
      <w:ind w:left="0"/>
    </w:pPr>
    <w:rPr>
      <w:rFonts w:ascii="HuaweiSans-Regular" w:eastAsia="方正兰亭黑简体" w:hAnsi="HuaweiSans-Regular"/>
    </w:rPr>
  </w:style>
  <w:style w:type="paragraph" w:styleId="60">
    <w:name w:val="toc 6"/>
    <w:basedOn w:val="a2"/>
    <w:next w:val="a2"/>
    <w:autoRedefine/>
    <w:uiPriority w:val="39"/>
    <w:rsid w:val="001B3964"/>
    <w:pPr>
      <w:ind w:left="2100"/>
    </w:pPr>
    <w:rPr>
      <w:rFonts w:ascii="HuaweiSans-Regular" w:eastAsia="方正兰亭黑简体" w:hAnsi="HuaweiSans-Regular"/>
      <w:sz w:val="24"/>
    </w:rPr>
  </w:style>
  <w:style w:type="paragraph" w:styleId="70">
    <w:name w:val="toc 7"/>
    <w:basedOn w:val="a2"/>
    <w:next w:val="a2"/>
    <w:autoRedefine/>
    <w:uiPriority w:val="39"/>
    <w:rsid w:val="009D0E48"/>
    <w:pPr>
      <w:ind w:left="2520"/>
    </w:pPr>
    <w:rPr>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4"/>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qFormat/>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2"/>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2">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3"/>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3">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rsid w:val="00382C74"/>
    <w:rPr>
      <w:rFonts w:ascii="HuaweiSans-Regular" w:eastAsia="方正兰亭黑简体" w:hAnsi="HuaweiSans-Regular"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4"/>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4">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17"/>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86EE6"/>
    <w:pPr>
      <w:topLinePunct w:val="0"/>
      <w:adjustRightInd/>
      <w:ind w:left="1021"/>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qFormat/>
    <w:rsid w:val="00186EE6"/>
    <w:rPr>
      <w:rFonts w:ascii="Huawei Sans" w:eastAsia="方正兰亭黑简体" w:hAnsi="Huawei Sans" w:cs="微软雅黑"/>
      <w:sz w:val="21"/>
    </w:rPr>
  </w:style>
  <w:style w:type="paragraph" w:customStyle="1" w:styleId="2f2">
    <w:name w:val="2.命令"/>
    <w:basedOn w:val="a2"/>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F54CD2"/>
    <w:rPr>
      <w:rFonts w:ascii="HuaweiSans-Regular" w:eastAsia="方正兰亭黑简体" w:hAnsi="HuaweiSans-Regular" w:cs="Courier New"/>
      <w:sz w:val="18"/>
      <w:szCs w:val="18"/>
      <w:lang w:eastAsia="en-US"/>
    </w:rPr>
  </w:style>
  <w:style w:type="paragraph" w:customStyle="1" w:styleId="30">
    <w:name w:val="3.步骤"/>
    <w:basedOn w:val="a2"/>
    <w:link w:val="3f1"/>
    <w:autoRedefine/>
    <w:qFormat/>
    <w:rsid w:val="00061C9F"/>
    <w:pPr>
      <w:numPr>
        <w:ilvl w:val="5"/>
        <w:numId w:val="4"/>
      </w:numPr>
      <w:spacing w:before="160" w:after="160"/>
      <w:ind w:left="1293"/>
      <w:outlineLvl w:val="3"/>
    </w:pPr>
    <w:rPr>
      <w:rFonts w:ascii="HuaweiSans-Regular" w:eastAsia="方正兰亭黑简体" w:hAnsi="HuaweiSans-Regular"/>
      <w:sz w:val="21"/>
    </w:rPr>
  </w:style>
  <w:style w:type="paragraph" w:customStyle="1" w:styleId="4a">
    <w:name w:val="4.任务"/>
    <w:basedOn w:val="ItemList"/>
    <w:link w:val="4b"/>
    <w:autoRedefine/>
    <w:qFormat/>
    <w:rsid w:val="00F73F7D"/>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B238A2"/>
    <w:pPr>
      <w:autoSpaceDE w:val="0"/>
      <w:autoSpaceDN w:val="0"/>
      <w:jc w:val="center"/>
    </w:pPr>
    <w:rPr>
      <w:rFonts w:ascii="Huawei Sans" w:eastAsia="方正兰亭黑简体" w:hAnsi="Huawei Sans" w:cs="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B238A2"/>
    <w:rPr>
      <w:rFonts w:ascii="Huawei Sans" w:eastAsia="方正兰亭黑简体" w:hAnsi="Huawei Sans" w:cs="Huawei Sans"/>
      <w:snapToGrid w:val="0"/>
      <w:sz w:val="21"/>
      <w:szCs w:val="21"/>
    </w:rPr>
  </w:style>
  <w:style w:type="paragraph" w:customStyle="1" w:styleId="64">
    <w:name w:val="6.前言"/>
    <w:basedOn w:val="Heading1NoNumber"/>
    <w:link w:val="65"/>
    <w:autoRedefine/>
    <w:qFormat/>
    <w:rsid w:val="00F73F7D"/>
  </w:style>
  <w:style w:type="paragraph" w:customStyle="1" w:styleId="74">
    <w:name w:val="7.简介标题"/>
    <w:basedOn w:val="a2"/>
    <w:link w:val="75"/>
    <w:autoRedefine/>
    <w:qFormat/>
    <w:rsid w:val="00F73F7D"/>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11E5E"/>
    <w:rPr>
      <w:rFonts w:ascii="HuaweiSans-Regular" w:eastAsia="方正兰亭黑简体" w:hAnsi="HuaweiSans-Regular" w:cs="微软雅黑"/>
      <w:b/>
      <w:bCs/>
      <w:kern w:val="2"/>
      <w:sz w:val="44"/>
      <w:szCs w:val="44"/>
    </w:rPr>
  </w:style>
  <w:style w:type="paragraph" w:customStyle="1" w:styleId="84">
    <w:name w:val="8.前言标题"/>
    <w:basedOn w:val="1e"/>
    <w:link w:val="85"/>
    <w:autoRedefine/>
    <w:qFormat/>
    <w:rsid w:val="00F73F7D"/>
    <w:rPr>
      <w:noProof/>
    </w:rPr>
  </w:style>
  <w:style w:type="character" w:customStyle="1" w:styleId="2Char">
    <w:name w:val="标题 2 Char"/>
    <w:aliases w:val="ALT+2 Char"/>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11E5E"/>
    <w:rPr>
      <w:rFonts w:ascii="微软雅黑" w:eastAsia="微软雅黑" w:hAnsi="微软雅黑" w:cs="微软雅黑"/>
      <w:bCs w:val="0"/>
      <w:noProof/>
      <w:sz w:val="36"/>
      <w:szCs w:val="36"/>
      <w:lang w:eastAsia="en-US"/>
    </w:rPr>
  </w:style>
  <w:style w:type="character" w:customStyle="1" w:styleId="3Char">
    <w:name w:val="标题 3 Char"/>
    <w:aliases w:val="ALT+3 Char"/>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73F7D"/>
    <w:rPr>
      <w:rFonts w:ascii="HuaweiSans-Regular" w:eastAsia="方正兰亭黑简体" w:hAnsi="HuaweiSans-Regular"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061C9F"/>
    <w:rPr>
      <w:rFonts w:ascii="HuaweiSans-Regular" w:eastAsia="方正兰亭黑简体" w:hAnsi="HuaweiSans-Regular" w:cs="微软雅黑"/>
      <w:sz w:val="21"/>
    </w:rPr>
  </w:style>
  <w:style w:type="paragraph" w:customStyle="1" w:styleId="50">
    <w:name w:val="5.表格标题"/>
    <w:basedOn w:val="a2"/>
    <w:link w:val="5c"/>
    <w:autoRedefine/>
    <w:qFormat/>
    <w:rsid w:val="00C11E5E"/>
    <w:pPr>
      <w:keepNext/>
      <w:numPr>
        <w:ilvl w:val="8"/>
        <w:numId w:val="4"/>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2"/>
    <w:link w:val="93"/>
    <w:autoRedefine/>
    <w:qFormat/>
    <w:rsid w:val="00C11E5E"/>
    <w:pPr>
      <w:keepNext/>
      <w:numPr>
        <w:ilvl w:val="7"/>
        <w:numId w:val="4"/>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3">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c">
    <w:name w:val="5.表格标题 字符"/>
    <w:basedOn w:val="a3"/>
    <w:link w:val="50"/>
    <w:rsid w:val="00C11E5E"/>
    <w:rPr>
      <w:rFonts w:ascii="HuaweiSans-Regular" w:eastAsia="方正兰亭黑简体" w:hAnsi="HuaweiSans-Regular"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5"/>
    <w:uiPriority w:val="29"/>
    <w:rsid w:val="004A31D9"/>
    <w:pPr>
      <w:spacing w:before="200" w:after="160"/>
      <w:ind w:left="864" w:right="864"/>
      <w:jc w:val="center"/>
    </w:pPr>
    <w:rPr>
      <w:i/>
      <w:iCs/>
      <w:color w:val="404040" w:themeColor="text1" w:themeTint="BF"/>
    </w:rPr>
  </w:style>
  <w:style w:type="character" w:customStyle="1" w:styleId="Char5">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6"/>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6">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TableDescription0">
    <w:name w:val="Table Description 字符"/>
    <w:basedOn w:val="a3"/>
    <w:link w:val="TableDescription"/>
    <w:rsid w:val="00815A52"/>
    <w:rPr>
      <w:rFonts w:ascii="微软雅黑" w:eastAsia="黑体" w:hAnsi="微软雅黑" w:cs="微软雅黑"/>
      <w:spacing w:val="-4"/>
    </w:rPr>
  </w:style>
  <w:style w:type="paragraph" w:customStyle="1" w:styleId="affffc">
    <w:name w:val="边框代码"/>
    <w:basedOn w:val="a2"/>
    <w:link w:val="Char7"/>
    <w:qFormat/>
    <w:rsid w:val="00AB4ED7"/>
    <w:pPr>
      <w:pBdr>
        <w:top w:val="single" w:sz="8" w:space="1" w:color="auto"/>
        <w:left w:val="single" w:sz="8" w:space="4" w:color="auto"/>
        <w:bottom w:val="single" w:sz="8" w:space="1" w:color="auto"/>
        <w:right w:val="single" w:sz="8" w:space="4" w:color="auto"/>
      </w:pBdr>
      <w:shd w:val="clear" w:color="auto" w:fill="D9D9D9" w:themeFill="background1" w:themeFillShade="D9"/>
      <w:spacing w:before="40" w:after="40" w:line="240" w:lineRule="auto"/>
    </w:pPr>
    <w:rPr>
      <w:rFonts w:ascii="Huawei Sans" w:hAnsi="Huawei Sans" w:cs="Huawei Sans"/>
      <w:spacing w:val="-4"/>
      <w:kern w:val="2"/>
      <w:sz w:val="18"/>
      <w:szCs w:val="18"/>
      <w:shd w:val="pct15" w:color="auto" w:fill="FFFFFF"/>
      <w:lang w:eastAsia="en-US"/>
    </w:rPr>
  </w:style>
  <w:style w:type="character" w:customStyle="1" w:styleId="Char7">
    <w:name w:val="边框代码 Char"/>
    <w:basedOn w:val="93"/>
    <w:link w:val="affffc"/>
    <w:rsid w:val="00AB4ED7"/>
    <w:rPr>
      <w:rFonts w:ascii="Huawei Sans" w:eastAsia="微软雅黑" w:hAnsi="Huawei Sans" w:cs="Huawei Sans"/>
      <w:b w:val="0"/>
      <w:spacing w:val="-4"/>
      <w:kern w:val="2"/>
      <w:sz w:val="18"/>
      <w:szCs w:val="18"/>
      <w:shd w:val="clear" w:color="auto" w:fill="D9D9D9" w:themeFill="background1" w:themeFillShade="D9"/>
      <w:lang w:eastAsia="en-US"/>
    </w:rPr>
  </w:style>
  <w:style w:type="paragraph" w:customStyle="1" w:styleId="SubItemStep">
    <w:name w:val="Sub Item Step"/>
    <w:rsid w:val="00815A52"/>
    <w:pPr>
      <w:tabs>
        <w:tab w:val="num" w:pos="2551"/>
      </w:tabs>
      <w:adjustRightInd w:val="0"/>
      <w:snapToGrid w:val="0"/>
      <w:spacing w:before="80" w:after="80" w:line="240" w:lineRule="atLeast"/>
      <w:ind w:left="2551" w:hanging="425"/>
    </w:pPr>
    <w:rPr>
      <w:rFonts w:cs="Arial" w:hint="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gauss.obs.cn-south-1.myhuaweicloud.com/1.0.0/x86/openGauss-1.0.0-CentOS-64bit.tar.gz" TargetMode="Externa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opengauss.obs.cn-south-1.myhuaweicloud.com/1.0.0/x86/openGauss-1.0.0-CentOS-64bit.tar.gz" TargetMode="External"/><Relationship Id="rId2" Type="http://schemas.openxmlformats.org/officeDocument/2006/relationships/customXml" Target="../customXml/item1.xml"/><Relationship Id="rId16" Type="http://schemas.openxmlformats.org/officeDocument/2006/relationships/hyperlink" Target="https://mirrors.huaweicloud.com/repository/conf/CentOS-7-anon.repo"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hyperlink" Target="https://mirrors.huaweicloud.com/repository/conf/CentOS-7-anon.repo"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mirrors.huaweicloud.com/repository/conf/CentOS-7-anon.repo)&#30340;&#20869;&#23481;&#20445;&#23384;&#21040;/etc/yum.repos.d/CentOS-Base.rep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3.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670FF55-53D1-41C5-B9FA-C64D82B07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1622</TotalTime>
  <Pages>27</Pages>
  <Words>3561</Words>
  <Characters>20299</Characters>
  <Application>Microsoft Office Word</Application>
  <DocSecurity>0</DocSecurity>
  <Lines>169</Lines>
  <Paragraphs>47</Paragraphs>
  <ScaleCrop>false</ScaleCrop>
  <Company>Huawei Technologies Co.,Ltd.</Company>
  <LinksUpToDate>false</LinksUpToDate>
  <CharactersWithSpaces>23813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xizhiping</cp:lastModifiedBy>
  <cp:revision>136</cp:revision>
  <cp:lastPrinted>2016-11-21T02:33:00Z</cp:lastPrinted>
  <dcterms:created xsi:type="dcterms:W3CDTF">2018-07-11T01:34:00Z</dcterms:created>
  <dcterms:modified xsi:type="dcterms:W3CDTF">2021-08-31T08:01:00Z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(3)nr056GUa/pqRKBWT+Fzf1nduM4UbRXAlwL6Bllc0qNKZ/ZFc6k4xYyVjFutQjw23hPcLhzwC
eUg2XJ3uWUGvauowrllW35ThfylQnwrY5TDVUC78fxojzLfrV/qyIKVYzioxK4jSEiUQPpkH
hj012NkTheoNBhlKuIZH3zYL6qj84pC4FeaLEtuaQVA+PTmeRP8qH7q3n70sfKAmmQ9L8a9w
j4igiMsd2ZAgQU3M89</vt:lpwstr>
  </property>
  <property fmtid="{D5CDD505-2E9C-101B-9397-08002B2CF9AE}" pid="15" name="_2015_ms_pID_7253431">
    <vt:lpwstr>cGHC52kmY8vCh5EPCb3xctB5oB0XrA8Qyuy1maRXlgeUJ/Xt6fg5QZ
6lgfNFaA8oeiO0xBgiKca8ujS8/HQtq7qn4DQuMVcnXUyrIs7+pfl4Gyew/Dfw5TMpK0QE4e
MUklM0DxtGTeO+gePuUzLmaKYlQz73iSY4YUzuOPfam+rWwWAnDakkC1/IS6l07Yvk2TIaSu
zCFWEZnac1iSOjQH/qmtOYeb9HjAjqLq84W0</vt:lpwstr>
  </property>
  <property fmtid="{D5CDD505-2E9C-101B-9397-08002B2CF9AE}" pid="16" name="ContentTypeId">
    <vt:lpwstr>0x010100CC226774B8D87F4D92D9D1F6859ED44E</vt:lpwstr>
  </property>
  <property fmtid="{D5CDD505-2E9C-101B-9397-08002B2CF9AE}" pid="17" name="_2015_ms_pID_7253432">
    <vt:lpwstr>9w==</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1630396746</vt:lpwstr>
  </property>
</Properties>
</file>
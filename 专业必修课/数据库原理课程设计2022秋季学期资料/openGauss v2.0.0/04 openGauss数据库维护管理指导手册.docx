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044E3" w14:textId="77777777" w:rsidR="00E82590" w:rsidRPr="00DA7AEA" w:rsidRDefault="00E82590" w:rsidP="00E82590">
      <w:pPr>
        <w:widowControl w:val="0"/>
        <w:autoSpaceDE w:val="0"/>
        <w:autoSpaceDN w:val="0"/>
        <w:ind w:left="0"/>
        <w:rPr>
          <w:rFonts w:ascii="Huawei Sans" w:eastAsia="方正兰亭黑简体" w:hAnsi="Huawei Sans" w:cs="Huawei Sans"/>
          <w:snapToGrid w:val="0"/>
          <w:sz w:val="21"/>
        </w:rPr>
      </w:pPr>
    </w:p>
    <w:p w14:paraId="784F7F1E" w14:textId="77777777" w:rsidR="00E82590" w:rsidRPr="00DA7AEA" w:rsidRDefault="00E82590" w:rsidP="00E9710D">
      <w:pPr>
        <w:ind w:left="0"/>
        <w:rPr>
          <w:rFonts w:ascii="Huawei Sans" w:eastAsia="方正兰亭黑简体" w:hAnsi="Huawei Sans" w:cs="Huawei Sans"/>
        </w:rPr>
      </w:pPr>
    </w:p>
    <w:p w14:paraId="1CCCAD1E"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731A1E41"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0DD72751" w14:textId="77777777" w:rsidR="00E82590" w:rsidRPr="00DA7AEA" w:rsidRDefault="00E82590" w:rsidP="00E82590">
      <w:pPr>
        <w:ind w:left="0"/>
        <w:rPr>
          <w:rFonts w:ascii="Huawei Sans" w:eastAsia="方正兰亭黑简体" w:hAnsi="Huawei Sans" w:cs="Huawei Sans"/>
        </w:rPr>
      </w:pPr>
    </w:p>
    <w:p w14:paraId="120C0CD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35579B5" w14:textId="2B5A36E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《数据库》</w:t>
      </w:r>
    </w:p>
    <w:p w14:paraId="312AFA48" w14:textId="713B0DE2"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openGauss</w:t>
      </w:r>
      <w:r w:rsidRPr="00DA7AEA">
        <w:rPr>
          <w:rFonts w:ascii="Huawei Sans" w:eastAsia="方正兰亭黑简体" w:hAnsi="Huawei Sans" w:cs="Huawei Sans"/>
          <w:noProof/>
          <w:sz w:val="72"/>
          <w:szCs w:val="72"/>
        </w:rPr>
        <w:t>数据库维护管理</w:t>
      </w:r>
      <w:r w:rsidR="00C259D8" w:rsidRPr="00DA7AEA">
        <w:rPr>
          <w:rFonts w:ascii="Huawei Sans" w:eastAsia="方正兰亭黑简体" w:hAnsi="Huawei Sans" w:cs="Huawei Sans"/>
          <w:noProof/>
          <w:sz w:val="72"/>
          <w:szCs w:val="72"/>
        </w:rPr>
        <w:t>指导</w:t>
      </w:r>
      <w:r w:rsidRPr="00DA7AEA">
        <w:rPr>
          <w:rFonts w:ascii="Huawei Sans" w:eastAsia="方正兰亭黑简体" w:hAnsi="Huawei Sans" w:cs="Huawei Sans"/>
          <w:noProof/>
          <w:sz w:val="72"/>
          <w:szCs w:val="72"/>
        </w:rPr>
        <w:t>手册</w:t>
      </w:r>
    </w:p>
    <w:p w14:paraId="58D07ACA"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03810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E79EE1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6AFCE8E"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94147F"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38E3302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DE0E523"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7C32FD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60FB902"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4392A0A" w14:textId="77777777" w:rsidR="00E82590" w:rsidRPr="00DA7AEA" w:rsidRDefault="00E82590" w:rsidP="00E82590">
      <w:pPr>
        <w:topLinePunct w:val="0"/>
        <w:spacing w:before="0" w:after="0" w:line="240" w:lineRule="auto"/>
        <w:ind w:left="0"/>
        <w:rPr>
          <w:rFonts w:ascii="Huawei Sans" w:eastAsia="方正兰亭黑简体" w:hAnsi="Huawei Sans" w:cs="Huawei Sans"/>
          <w:noProof/>
          <w:sz w:val="32"/>
          <w:szCs w:val="32"/>
        </w:rPr>
      </w:pPr>
    </w:p>
    <w:p w14:paraId="400E90D5" w14:textId="77777777" w:rsidR="00E82590" w:rsidRPr="00DA7AEA" w:rsidRDefault="00E82590" w:rsidP="00E82590">
      <w:pPr>
        <w:widowControl w:val="0"/>
        <w:tabs>
          <w:tab w:val="left" w:pos="1644"/>
        </w:tabs>
        <w:autoSpaceDE w:val="0"/>
        <w:autoSpaceDN w:val="0"/>
        <w:snapToGrid/>
        <w:spacing w:before="120" w:after="120" w:line="360" w:lineRule="auto"/>
        <w:ind w:left="0"/>
        <w:jc w:val="center"/>
        <w:rPr>
          <w:rFonts w:ascii="Huawei Sans" w:eastAsia="方正兰亭黑简体" w:hAnsi="Huawei Sans" w:cs="Huawei Sans"/>
          <w:noProof/>
          <w:sz w:val="72"/>
        </w:rPr>
      </w:pPr>
      <w:r w:rsidRPr="00DA7AEA">
        <w:rPr>
          <w:rFonts w:ascii="Huawei Sans" w:eastAsia="方正兰亭黑简体" w:hAnsi="Huawei Sans" w:cs="Huawei Sans"/>
          <w:noProof/>
          <w:sz w:val="72"/>
        </w:rPr>
        <w:drawing>
          <wp:inline distT="0" distB="0" distL="0" distR="0" wp14:anchorId="2193A363" wp14:editId="37EFD100">
            <wp:extent cx="942975" cy="962025"/>
            <wp:effectExtent l="0" t="0" r="9525" b="9525"/>
            <wp:docPr id="9" name="图片 9"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09D714FF" w14:textId="77777777" w:rsidR="00E82590" w:rsidRPr="00DA7AEA" w:rsidRDefault="00E82590" w:rsidP="00E82590">
      <w:pPr>
        <w:rPr>
          <w:rFonts w:ascii="Huawei Sans" w:eastAsia="方正兰亭黑简体" w:hAnsi="Huawei Sans" w:cs="Huawei Sans"/>
        </w:rPr>
      </w:pPr>
      <w:r w:rsidRPr="00DA7AEA">
        <w:rPr>
          <w:rFonts w:ascii="Huawei Sans" w:eastAsia="方正兰亭黑简体" w:hAnsi="Huawei Sans" w:cs="Huawei Sans"/>
          <w:caps/>
        </w:rPr>
        <w:fldChar w:fldCharType="begin"/>
      </w:r>
      <w:r w:rsidRPr="00DA7AEA">
        <w:rPr>
          <w:rFonts w:ascii="Huawei Sans" w:eastAsia="方正兰亭黑简体" w:hAnsi="Huawei Sans" w:cs="Huawei Sans"/>
          <w:caps/>
        </w:rPr>
        <w:instrText xml:space="preserve"> DOCPROPERTY  Confidential </w:instrText>
      </w:r>
      <w:r w:rsidRPr="00DA7AEA">
        <w:rPr>
          <w:rFonts w:ascii="Huawei Sans" w:eastAsia="方正兰亭黑简体" w:hAnsi="Huawei Sans" w:cs="Huawei Sans"/>
          <w:caps/>
        </w:rPr>
        <w:fldChar w:fldCharType="end"/>
      </w:r>
    </w:p>
    <w:p w14:paraId="1B4D376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r w:rsidRPr="00DA7AEA">
        <w:rPr>
          <w:rFonts w:ascii="Huawei Sans" w:eastAsia="方正兰亭黑简体" w:hAnsi="Huawei Sans" w:cs="Huawei Sans"/>
          <w:noProof/>
          <w:sz w:val="32"/>
          <w:szCs w:val="32"/>
        </w:rPr>
        <w:t>华为技术有限公司</w:t>
      </w:r>
    </w:p>
    <w:p w14:paraId="4C0703B4" w14:textId="77777777" w:rsidR="00033B54" w:rsidRPr="00DA7AEA" w:rsidRDefault="00033B54">
      <w:pPr>
        <w:topLinePunct w:val="0"/>
        <w:adjustRightInd/>
        <w:snapToGrid/>
        <w:spacing w:before="0" w:after="0" w:line="240" w:lineRule="auto"/>
        <w:ind w:left="0"/>
        <w:rPr>
          <w:rFonts w:ascii="Huawei Sans" w:eastAsia="方正兰亭黑简体" w:hAnsi="Huawei Sans" w:cs="Huawei Sans"/>
        </w:rPr>
        <w:sectPr w:rsidR="00033B54" w:rsidRPr="00DA7AEA" w:rsidSect="00033B54">
          <w:pgSz w:w="11906" w:h="16838" w:code="9"/>
          <w:pgMar w:top="1701" w:right="1134" w:bottom="1701" w:left="1134" w:header="567" w:footer="567" w:gutter="0"/>
          <w:pgNumType w:start="1"/>
          <w:cols w:space="425"/>
          <w:docGrid w:linePitch="312"/>
        </w:sectPr>
      </w:pPr>
      <w:r w:rsidRPr="00DA7AEA">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DA7AEA" w:rsidRDefault="0020153C" w:rsidP="00FD6CD0">
          <w:pPr>
            <w:pStyle w:val="Contents"/>
            <w:rPr>
              <w:rFonts w:cs="Huawei Sans"/>
            </w:rPr>
          </w:pPr>
          <w:r w:rsidRPr="00DA7AEA">
            <w:rPr>
              <w:rFonts w:cs="Huawei Sans"/>
              <w:lang w:val="zh-CN"/>
            </w:rPr>
            <w:t>目录</w:t>
          </w:r>
        </w:p>
        <w:p w14:paraId="01460336" w14:textId="77777777" w:rsidR="00884F11" w:rsidRDefault="001B1484">
          <w:pPr>
            <w:pStyle w:val="12"/>
            <w:tabs>
              <w:tab w:val="right" w:leader="dot" w:pos="9628"/>
            </w:tabs>
            <w:rPr>
              <w:rFonts w:asciiTheme="minorHAnsi" w:eastAsiaTheme="minorEastAsia" w:hAnsiTheme="minorHAnsi" w:cstheme="minorBidi"/>
              <w:b w:val="0"/>
              <w:bCs w:val="0"/>
              <w:noProof/>
              <w:kern w:val="2"/>
              <w:sz w:val="21"/>
              <w:szCs w:val="22"/>
            </w:rPr>
          </w:pPr>
          <w:r w:rsidRPr="00DA7AEA">
            <w:rPr>
              <w:rFonts w:cs="Huawei Sans"/>
              <w:b w:val="0"/>
              <w:bCs w:val="0"/>
              <w:noProof/>
            </w:rPr>
            <w:fldChar w:fldCharType="begin"/>
          </w:r>
          <w:r w:rsidRPr="00DA7AEA">
            <w:rPr>
              <w:rFonts w:cs="Huawei Sans"/>
              <w:b w:val="0"/>
              <w:bCs w:val="0"/>
              <w:noProof/>
            </w:rPr>
            <w:instrText xml:space="preserve"> TOC \o "1-3" \h \z \u </w:instrText>
          </w:r>
          <w:r w:rsidRPr="00DA7AEA">
            <w:rPr>
              <w:rFonts w:cs="Huawei Sans"/>
              <w:b w:val="0"/>
              <w:bCs w:val="0"/>
              <w:noProof/>
            </w:rPr>
            <w:fldChar w:fldCharType="separate"/>
          </w:r>
          <w:hyperlink w:anchor="_Toc81317979" w:history="1">
            <w:r w:rsidR="00884F11" w:rsidRPr="00F2469D">
              <w:rPr>
                <w:rStyle w:val="ad"/>
                <w:rFonts w:hint="eastAsia"/>
                <w:noProof/>
              </w:rPr>
              <w:t>前</w:t>
            </w:r>
            <w:r w:rsidR="00884F11" w:rsidRPr="00F2469D">
              <w:rPr>
                <w:rStyle w:val="ad"/>
                <w:noProof/>
              </w:rPr>
              <w:t xml:space="preserve">  </w:t>
            </w:r>
            <w:r w:rsidR="00884F11" w:rsidRPr="00F2469D">
              <w:rPr>
                <w:rStyle w:val="ad"/>
                <w:rFonts w:hint="eastAsia"/>
                <w:noProof/>
              </w:rPr>
              <w:t>言</w:t>
            </w:r>
            <w:r w:rsidR="00884F11">
              <w:rPr>
                <w:noProof/>
                <w:webHidden/>
              </w:rPr>
              <w:tab/>
            </w:r>
            <w:r w:rsidR="00884F11">
              <w:rPr>
                <w:noProof/>
                <w:webHidden/>
              </w:rPr>
              <w:fldChar w:fldCharType="begin"/>
            </w:r>
            <w:r w:rsidR="00884F11">
              <w:rPr>
                <w:noProof/>
                <w:webHidden/>
              </w:rPr>
              <w:instrText xml:space="preserve"> PAGEREF _Toc81317979 \h </w:instrText>
            </w:r>
            <w:r w:rsidR="00884F11">
              <w:rPr>
                <w:noProof/>
                <w:webHidden/>
              </w:rPr>
            </w:r>
            <w:r w:rsidR="00884F11">
              <w:rPr>
                <w:noProof/>
                <w:webHidden/>
              </w:rPr>
              <w:fldChar w:fldCharType="separate"/>
            </w:r>
            <w:r w:rsidR="00884F11">
              <w:rPr>
                <w:noProof/>
                <w:webHidden/>
              </w:rPr>
              <w:t>3</w:t>
            </w:r>
            <w:r w:rsidR="00884F11">
              <w:rPr>
                <w:noProof/>
                <w:webHidden/>
              </w:rPr>
              <w:fldChar w:fldCharType="end"/>
            </w:r>
          </w:hyperlink>
        </w:p>
        <w:p w14:paraId="75F5F14D"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0" w:history="1">
            <w:r w:rsidR="00884F11" w:rsidRPr="00F2469D">
              <w:rPr>
                <w:rStyle w:val="ad"/>
                <w:rFonts w:hint="eastAsia"/>
              </w:rPr>
              <w:t>简介</w:t>
            </w:r>
            <w:r w:rsidR="00884F11">
              <w:rPr>
                <w:webHidden/>
              </w:rPr>
              <w:tab/>
            </w:r>
            <w:r w:rsidR="00884F11">
              <w:rPr>
                <w:webHidden/>
              </w:rPr>
              <w:fldChar w:fldCharType="begin"/>
            </w:r>
            <w:r w:rsidR="00884F11">
              <w:rPr>
                <w:webHidden/>
              </w:rPr>
              <w:instrText xml:space="preserve"> PAGEREF _Toc81317980 \h </w:instrText>
            </w:r>
            <w:r w:rsidR="00884F11">
              <w:rPr>
                <w:webHidden/>
              </w:rPr>
            </w:r>
            <w:r w:rsidR="00884F11">
              <w:rPr>
                <w:webHidden/>
              </w:rPr>
              <w:fldChar w:fldCharType="separate"/>
            </w:r>
            <w:r w:rsidR="00884F11">
              <w:rPr>
                <w:webHidden/>
              </w:rPr>
              <w:t>3</w:t>
            </w:r>
            <w:r w:rsidR="00884F11">
              <w:rPr>
                <w:webHidden/>
              </w:rPr>
              <w:fldChar w:fldCharType="end"/>
            </w:r>
          </w:hyperlink>
        </w:p>
        <w:p w14:paraId="77370A23"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1" w:history="1">
            <w:r w:rsidR="00884F11" w:rsidRPr="00F2469D">
              <w:rPr>
                <w:rStyle w:val="ad"/>
                <w:rFonts w:hint="eastAsia"/>
              </w:rPr>
              <w:t>内容描述</w:t>
            </w:r>
            <w:r w:rsidR="00884F11">
              <w:rPr>
                <w:webHidden/>
              </w:rPr>
              <w:tab/>
            </w:r>
            <w:r w:rsidR="00884F11">
              <w:rPr>
                <w:webHidden/>
              </w:rPr>
              <w:fldChar w:fldCharType="begin"/>
            </w:r>
            <w:r w:rsidR="00884F11">
              <w:rPr>
                <w:webHidden/>
              </w:rPr>
              <w:instrText xml:space="preserve"> PAGEREF _Toc81317981 \h </w:instrText>
            </w:r>
            <w:r w:rsidR="00884F11">
              <w:rPr>
                <w:webHidden/>
              </w:rPr>
            </w:r>
            <w:r w:rsidR="00884F11">
              <w:rPr>
                <w:webHidden/>
              </w:rPr>
              <w:fldChar w:fldCharType="separate"/>
            </w:r>
            <w:r w:rsidR="00884F11">
              <w:rPr>
                <w:webHidden/>
              </w:rPr>
              <w:t>3</w:t>
            </w:r>
            <w:r w:rsidR="00884F11">
              <w:rPr>
                <w:webHidden/>
              </w:rPr>
              <w:fldChar w:fldCharType="end"/>
            </w:r>
          </w:hyperlink>
        </w:p>
        <w:p w14:paraId="158CCD24"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2" w:history="1">
            <w:r w:rsidR="00884F11" w:rsidRPr="00F2469D">
              <w:rPr>
                <w:rStyle w:val="ad"/>
                <w:rFonts w:hint="eastAsia"/>
              </w:rPr>
              <w:t>前置条件</w:t>
            </w:r>
            <w:r w:rsidR="00884F11">
              <w:rPr>
                <w:webHidden/>
              </w:rPr>
              <w:tab/>
            </w:r>
            <w:r w:rsidR="00884F11">
              <w:rPr>
                <w:webHidden/>
              </w:rPr>
              <w:fldChar w:fldCharType="begin"/>
            </w:r>
            <w:r w:rsidR="00884F11">
              <w:rPr>
                <w:webHidden/>
              </w:rPr>
              <w:instrText xml:space="preserve"> PAGEREF _Toc81317982 \h </w:instrText>
            </w:r>
            <w:r w:rsidR="00884F11">
              <w:rPr>
                <w:webHidden/>
              </w:rPr>
            </w:r>
            <w:r w:rsidR="00884F11">
              <w:rPr>
                <w:webHidden/>
              </w:rPr>
              <w:fldChar w:fldCharType="separate"/>
            </w:r>
            <w:r w:rsidR="00884F11">
              <w:rPr>
                <w:webHidden/>
              </w:rPr>
              <w:t>3</w:t>
            </w:r>
            <w:r w:rsidR="00884F11">
              <w:rPr>
                <w:webHidden/>
              </w:rPr>
              <w:fldChar w:fldCharType="end"/>
            </w:r>
          </w:hyperlink>
        </w:p>
        <w:p w14:paraId="55A68B42"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3" w:history="1">
            <w:r w:rsidR="00884F11" w:rsidRPr="00F2469D">
              <w:rPr>
                <w:rStyle w:val="ad"/>
                <w:rFonts w:hint="eastAsia"/>
              </w:rPr>
              <w:t>实验环境说明</w:t>
            </w:r>
            <w:r w:rsidR="00884F11">
              <w:rPr>
                <w:webHidden/>
              </w:rPr>
              <w:tab/>
            </w:r>
            <w:r w:rsidR="00884F11">
              <w:rPr>
                <w:webHidden/>
              </w:rPr>
              <w:fldChar w:fldCharType="begin"/>
            </w:r>
            <w:r w:rsidR="00884F11">
              <w:rPr>
                <w:webHidden/>
              </w:rPr>
              <w:instrText xml:space="preserve"> PAGEREF _Toc81317983 \h </w:instrText>
            </w:r>
            <w:r w:rsidR="00884F11">
              <w:rPr>
                <w:webHidden/>
              </w:rPr>
            </w:r>
            <w:r w:rsidR="00884F11">
              <w:rPr>
                <w:webHidden/>
              </w:rPr>
              <w:fldChar w:fldCharType="separate"/>
            </w:r>
            <w:r w:rsidR="00884F11">
              <w:rPr>
                <w:webHidden/>
              </w:rPr>
              <w:t>3</w:t>
            </w:r>
            <w:r w:rsidR="00884F11">
              <w:rPr>
                <w:webHidden/>
              </w:rPr>
              <w:fldChar w:fldCharType="end"/>
            </w:r>
          </w:hyperlink>
        </w:p>
        <w:p w14:paraId="7139511E"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4" w:history="1">
            <w:r w:rsidR="00884F11" w:rsidRPr="00F2469D">
              <w:rPr>
                <w:rStyle w:val="ad"/>
                <w:rFonts w:hint="eastAsia"/>
              </w:rPr>
              <w:t>实验概览</w:t>
            </w:r>
            <w:r w:rsidR="00884F11">
              <w:rPr>
                <w:webHidden/>
              </w:rPr>
              <w:tab/>
            </w:r>
            <w:r w:rsidR="00884F11">
              <w:rPr>
                <w:webHidden/>
              </w:rPr>
              <w:fldChar w:fldCharType="begin"/>
            </w:r>
            <w:r w:rsidR="00884F11">
              <w:rPr>
                <w:webHidden/>
              </w:rPr>
              <w:instrText xml:space="preserve"> PAGEREF _Toc81317984 \h </w:instrText>
            </w:r>
            <w:r w:rsidR="00884F11">
              <w:rPr>
                <w:webHidden/>
              </w:rPr>
            </w:r>
            <w:r w:rsidR="00884F11">
              <w:rPr>
                <w:webHidden/>
              </w:rPr>
              <w:fldChar w:fldCharType="separate"/>
            </w:r>
            <w:r w:rsidR="00884F11">
              <w:rPr>
                <w:webHidden/>
              </w:rPr>
              <w:t>4</w:t>
            </w:r>
            <w:r w:rsidR="00884F11">
              <w:rPr>
                <w:webHidden/>
              </w:rPr>
              <w:fldChar w:fldCharType="end"/>
            </w:r>
          </w:hyperlink>
        </w:p>
        <w:p w14:paraId="3EE9EC8D"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7985" w:history="1">
            <w:r w:rsidR="00884F11" w:rsidRPr="00F2469D">
              <w:rPr>
                <w:rStyle w:val="ad"/>
                <w:rFonts w:cs="Huawei Sans"/>
                <w:noProof/>
              </w:rPr>
              <w:t>1</w:t>
            </w:r>
            <w:r w:rsidR="00884F11" w:rsidRPr="00F2469D">
              <w:rPr>
                <w:rStyle w:val="ad"/>
                <w:rFonts w:cs="Huawei Sans" w:hint="eastAsia"/>
                <w:noProof/>
              </w:rPr>
              <w:t xml:space="preserve"> </w:t>
            </w:r>
            <w:r w:rsidR="00884F11" w:rsidRPr="00F2469D">
              <w:rPr>
                <w:rStyle w:val="ad"/>
                <w:rFonts w:cs="Huawei Sans" w:hint="eastAsia"/>
                <w:noProof/>
              </w:rPr>
              <w:t>操作系统参数检查</w:t>
            </w:r>
            <w:r w:rsidR="00884F11">
              <w:rPr>
                <w:noProof/>
                <w:webHidden/>
              </w:rPr>
              <w:tab/>
            </w:r>
            <w:r w:rsidR="00884F11">
              <w:rPr>
                <w:noProof/>
                <w:webHidden/>
              </w:rPr>
              <w:fldChar w:fldCharType="begin"/>
            </w:r>
            <w:r w:rsidR="00884F11">
              <w:rPr>
                <w:noProof/>
                <w:webHidden/>
              </w:rPr>
              <w:instrText xml:space="preserve"> PAGEREF _Toc81317985 \h </w:instrText>
            </w:r>
            <w:r w:rsidR="00884F11">
              <w:rPr>
                <w:noProof/>
                <w:webHidden/>
              </w:rPr>
            </w:r>
            <w:r w:rsidR="00884F11">
              <w:rPr>
                <w:noProof/>
                <w:webHidden/>
              </w:rPr>
              <w:fldChar w:fldCharType="separate"/>
            </w:r>
            <w:r w:rsidR="00884F11">
              <w:rPr>
                <w:noProof/>
                <w:webHidden/>
              </w:rPr>
              <w:t>5</w:t>
            </w:r>
            <w:r w:rsidR="00884F11">
              <w:rPr>
                <w:noProof/>
                <w:webHidden/>
              </w:rPr>
              <w:fldChar w:fldCharType="end"/>
            </w:r>
          </w:hyperlink>
        </w:p>
        <w:p w14:paraId="2F24B26B"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6" w:history="1">
            <w:r w:rsidR="00884F11" w:rsidRPr="00F2469D">
              <w:rPr>
                <w:rStyle w:val="ad"/>
                <w:rFonts w:cs="Huawei Sans"/>
                <w:snapToGrid w:val="0"/>
              </w:rPr>
              <w:t>1.1</w:t>
            </w:r>
            <w:r w:rsidR="00884F11" w:rsidRPr="00F2469D">
              <w:rPr>
                <w:rStyle w:val="ad"/>
                <w:rFonts w:cs="Huawei Sans" w:hint="eastAsia"/>
              </w:rPr>
              <w:t xml:space="preserve"> </w:t>
            </w:r>
            <w:r w:rsidR="00884F11" w:rsidRPr="00F2469D">
              <w:rPr>
                <w:rStyle w:val="ad"/>
                <w:rFonts w:cs="Huawei Sans" w:hint="eastAsia"/>
              </w:rPr>
              <w:t>实验介绍</w:t>
            </w:r>
            <w:r w:rsidR="00884F11">
              <w:rPr>
                <w:webHidden/>
              </w:rPr>
              <w:tab/>
            </w:r>
            <w:r w:rsidR="00884F11">
              <w:rPr>
                <w:webHidden/>
              </w:rPr>
              <w:fldChar w:fldCharType="begin"/>
            </w:r>
            <w:r w:rsidR="00884F11">
              <w:rPr>
                <w:webHidden/>
              </w:rPr>
              <w:instrText xml:space="preserve"> PAGEREF _Toc81317986 \h </w:instrText>
            </w:r>
            <w:r w:rsidR="00884F11">
              <w:rPr>
                <w:webHidden/>
              </w:rPr>
            </w:r>
            <w:r w:rsidR="00884F11">
              <w:rPr>
                <w:webHidden/>
              </w:rPr>
              <w:fldChar w:fldCharType="separate"/>
            </w:r>
            <w:r w:rsidR="00884F11">
              <w:rPr>
                <w:webHidden/>
              </w:rPr>
              <w:t>5</w:t>
            </w:r>
            <w:r w:rsidR="00884F11">
              <w:rPr>
                <w:webHidden/>
              </w:rPr>
              <w:fldChar w:fldCharType="end"/>
            </w:r>
          </w:hyperlink>
        </w:p>
        <w:p w14:paraId="2DDD7A81"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87" w:history="1">
            <w:r w:rsidR="00884F11" w:rsidRPr="00F2469D">
              <w:rPr>
                <w:rStyle w:val="ad"/>
                <w:rFonts w:cs="Huawei Sans"/>
                <w:bCs/>
                <w:snapToGrid w:val="0"/>
              </w:rPr>
              <w:t>1.1.1</w:t>
            </w:r>
            <w:r w:rsidR="00884F11" w:rsidRPr="00F2469D">
              <w:rPr>
                <w:rStyle w:val="ad"/>
                <w:rFonts w:cs="Huawei Sans" w:hint="eastAsia"/>
              </w:rPr>
              <w:t xml:space="preserve"> </w:t>
            </w:r>
            <w:r w:rsidR="00884F11" w:rsidRPr="00F2469D">
              <w:rPr>
                <w:rStyle w:val="ad"/>
                <w:rFonts w:cs="Huawei Sans" w:hint="eastAsia"/>
              </w:rPr>
              <w:t>关于本实验</w:t>
            </w:r>
            <w:r w:rsidR="00884F11">
              <w:rPr>
                <w:webHidden/>
              </w:rPr>
              <w:tab/>
            </w:r>
            <w:r w:rsidR="00884F11">
              <w:rPr>
                <w:webHidden/>
              </w:rPr>
              <w:fldChar w:fldCharType="begin"/>
            </w:r>
            <w:r w:rsidR="00884F11">
              <w:rPr>
                <w:webHidden/>
              </w:rPr>
              <w:instrText xml:space="preserve"> PAGEREF _Toc81317987 \h </w:instrText>
            </w:r>
            <w:r w:rsidR="00884F11">
              <w:rPr>
                <w:webHidden/>
              </w:rPr>
            </w:r>
            <w:r w:rsidR="00884F11">
              <w:rPr>
                <w:webHidden/>
              </w:rPr>
              <w:fldChar w:fldCharType="separate"/>
            </w:r>
            <w:r w:rsidR="00884F11">
              <w:rPr>
                <w:webHidden/>
              </w:rPr>
              <w:t>5</w:t>
            </w:r>
            <w:r w:rsidR="00884F11">
              <w:rPr>
                <w:webHidden/>
              </w:rPr>
              <w:fldChar w:fldCharType="end"/>
            </w:r>
          </w:hyperlink>
        </w:p>
        <w:p w14:paraId="24B17338"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88" w:history="1">
            <w:r w:rsidR="00884F11" w:rsidRPr="00F2469D">
              <w:rPr>
                <w:rStyle w:val="ad"/>
                <w:rFonts w:cs="Huawei Sans"/>
                <w:bCs/>
                <w:snapToGrid w:val="0"/>
              </w:rPr>
              <w:t>1.1.2</w:t>
            </w:r>
            <w:r w:rsidR="00884F11" w:rsidRPr="00F2469D">
              <w:rPr>
                <w:rStyle w:val="ad"/>
                <w:rFonts w:cs="Huawei Sans" w:hint="eastAsia"/>
              </w:rPr>
              <w:t xml:space="preserve"> </w:t>
            </w:r>
            <w:r w:rsidR="00884F11" w:rsidRPr="00F2469D">
              <w:rPr>
                <w:rStyle w:val="ad"/>
                <w:rFonts w:cs="Huawei Sans" w:hint="eastAsia"/>
              </w:rPr>
              <w:t>实验目的</w:t>
            </w:r>
            <w:r w:rsidR="00884F11">
              <w:rPr>
                <w:webHidden/>
              </w:rPr>
              <w:tab/>
            </w:r>
            <w:r w:rsidR="00884F11">
              <w:rPr>
                <w:webHidden/>
              </w:rPr>
              <w:fldChar w:fldCharType="begin"/>
            </w:r>
            <w:r w:rsidR="00884F11">
              <w:rPr>
                <w:webHidden/>
              </w:rPr>
              <w:instrText xml:space="preserve"> PAGEREF _Toc81317988 \h </w:instrText>
            </w:r>
            <w:r w:rsidR="00884F11">
              <w:rPr>
                <w:webHidden/>
              </w:rPr>
            </w:r>
            <w:r w:rsidR="00884F11">
              <w:rPr>
                <w:webHidden/>
              </w:rPr>
              <w:fldChar w:fldCharType="separate"/>
            </w:r>
            <w:r w:rsidR="00884F11">
              <w:rPr>
                <w:webHidden/>
              </w:rPr>
              <w:t>5</w:t>
            </w:r>
            <w:r w:rsidR="00884F11">
              <w:rPr>
                <w:webHidden/>
              </w:rPr>
              <w:fldChar w:fldCharType="end"/>
            </w:r>
          </w:hyperlink>
        </w:p>
        <w:p w14:paraId="469DE257"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89" w:history="1">
            <w:r w:rsidR="00884F11" w:rsidRPr="00F2469D">
              <w:rPr>
                <w:rStyle w:val="ad"/>
                <w:rFonts w:cs="Huawei Sans"/>
                <w:snapToGrid w:val="0"/>
              </w:rPr>
              <w:t>1.2</w:t>
            </w:r>
            <w:r w:rsidR="00884F11" w:rsidRPr="00F2469D">
              <w:rPr>
                <w:rStyle w:val="ad"/>
                <w:rFonts w:cs="Huawei Sans" w:hint="eastAsia"/>
              </w:rPr>
              <w:t xml:space="preserve"> </w:t>
            </w:r>
            <w:r w:rsidR="00884F11" w:rsidRPr="00F2469D">
              <w:rPr>
                <w:rStyle w:val="ad"/>
                <w:rFonts w:cs="Huawei Sans" w:hint="eastAsia"/>
              </w:rPr>
              <w:t>场景设置及操作步骤</w:t>
            </w:r>
            <w:r w:rsidR="00884F11">
              <w:rPr>
                <w:webHidden/>
              </w:rPr>
              <w:tab/>
            </w:r>
            <w:r w:rsidR="00884F11">
              <w:rPr>
                <w:webHidden/>
              </w:rPr>
              <w:fldChar w:fldCharType="begin"/>
            </w:r>
            <w:r w:rsidR="00884F11">
              <w:rPr>
                <w:webHidden/>
              </w:rPr>
              <w:instrText xml:space="preserve"> PAGEREF _Toc81317989 \h </w:instrText>
            </w:r>
            <w:r w:rsidR="00884F11">
              <w:rPr>
                <w:webHidden/>
              </w:rPr>
            </w:r>
            <w:r w:rsidR="00884F11">
              <w:rPr>
                <w:webHidden/>
              </w:rPr>
              <w:fldChar w:fldCharType="separate"/>
            </w:r>
            <w:r w:rsidR="00884F11">
              <w:rPr>
                <w:webHidden/>
              </w:rPr>
              <w:t>5</w:t>
            </w:r>
            <w:r w:rsidR="00884F11">
              <w:rPr>
                <w:webHidden/>
              </w:rPr>
              <w:fldChar w:fldCharType="end"/>
            </w:r>
          </w:hyperlink>
        </w:p>
        <w:p w14:paraId="320109E2"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7990" w:history="1">
            <w:r w:rsidR="00884F11" w:rsidRPr="00F2469D">
              <w:rPr>
                <w:rStyle w:val="ad"/>
                <w:rFonts w:cs="Huawei Sans"/>
                <w:noProof/>
              </w:rPr>
              <w:t>2</w:t>
            </w:r>
            <w:r w:rsidR="00884F11" w:rsidRPr="00F2469D">
              <w:rPr>
                <w:rStyle w:val="ad"/>
                <w:rFonts w:cs="Huawei Sans" w:hint="eastAsia"/>
                <w:noProof/>
              </w:rPr>
              <w:t xml:space="preserve"> </w:t>
            </w:r>
            <w:r w:rsidR="00884F11" w:rsidRPr="00F2469D">
              <w:rPr>
                <w:rStyle w:val="ad"/>
                <w:rFonts w:cs="Huawei Sans" w:hint="eastAsia"/>
                <w:noProof/>
              </w:rPr>
              <w:t>数据库性能检查</w:t>
            </w:r>
            <w:r w:rsidR="00884F11">
              <w:rPr>
                <w:noProof/>
                <w:webHidden/>
              </w:rPr>
              <w:tab/>
            </w:r>
            <w:r w:rsidR="00884F11">
              <w:rPr>
                <w:noProof/>
                <w:webHidden/>
              </w:rPr>
              <w:fldChar w:fldCharType="begin"/>
            </w:r>
            <w:r w:rsidR="00884F11">
              <w:rPr>
                <w:noProof/>
                <w:webHidden/>
              </w:rPr>
              <w:instrText xml:space="preserve"> PAGEREF _Toc81317990 \h </w:instrText>
            </w:r>
            <w:r w:rsidR="00884F11">
              <w:rPr>
                <w:noProof/>
                <w:webHidden/>
              </w:rPr>
            </w:r>
            <w:r w:rsidR="00884F11">
              <w:rPr>
                <w:noProof/>
                <w:webHidden/>
              </w:rPr>
              <w:fldChar w:fldCharType="separate"/>
            </w:r>
            <w:r w:rsidR="00884F11">
              <w:rPr>
                <w:noProof/>
                <w:webHidden/>
              </w:rPr>
              <w:t>12</w:t>
            </w:r>
            <w:r w:rsidR="00884F11">
              <w:rPr>
                <w:noProof/>
                <w:webHidden/>
              </w:rPr>
              <w:fldChar w:fldCharType="end"/>
            </w:r>
          </w:hyperlink>
        </w:p>
        <w:p w14:paraId="6CE4FA9E"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91" w:history="1">
            <w:r w:rsidR="00884F11" w:rsidRPr="00F2469D">
              <w:rPr>
                <w:rStyle w:val="ad"/>
                <w:rFonts w:cs="Huawei Sans"/>
                <w:snapToGrid w:val="0"/>
              </w:rPr>
              <w:t>2.1</w:t>
            </w:r>
            <w:r w:rsidR="00884F11" w:rsidRPr="00F2469D">
              <w:rPr>
                <w:rStyle w:val="ad"/>
                <w:rFonts w:cs="Huawei Sans" w:hint="eastAsia"/>
              </w:rPr>
              <w:t xml:space="preserve"> </w:t>
            </w:r>
            <w:r w:rsidR="00884F11" w:rsidRPr="00F2469D">
              <w:rPr>
                <w:rStyle w:val="ad"/>
                <w:rFonts w:cs="Huawei Sans" w:hint="eastAsia"/>
              </w:rPr>
              <w:t>实验介绍</w:t>
            </w:r>
            <w:r w:rsidR="00884F11">
              <w:rPr>
                <w:webHidden/>
              </w:rPr>
              <w:tab/>
            </w:r>
            <w:r w:rsidR="00884F11">
              <w:rPr>
                <w:webHidden/>
              </w:rPr>
              <w:fldChar w:fldCharType="begin"/>
            </w:r>
            <w:r w:rsidR="00884F11">
              <w:rPr>
                <w:webHidden/>
              </w:rPr>
              <w:instrText xml:space="preserve"> PAGEREF _Toc81317991 \h </w:instrText>
            </w:r>
            <w:r w:rsidR="00884F11">
              <w:rPr>
                <w:webHidden/>
              </w:rPr>
            </w:r>
            <w:r w:rsidR="00884F11">
              <w:rPr>
                <w:webHidden/>
              </w:rPr>
              <w:fldChar w:fldCharType="separate"/>
            </w:r>
            <w:r w:rsidR="00884F11">
              <w:rPr>
                <w:webHidden/>
              </w:rPr>
              <w:t>12</w:t>
            </w:r>
            <w:r w:rsidR="00884F11">
              <w:rPr>
                <w:webHidden/>
              </w:rPr>
              <w:fldChar w:fldCharType="end"/>
            </w:r>
          </w:hyperlink>
        </w:p>
        <w:p w14:paraId="276F5F3C"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92" w:history="1">
            <w:r w:rsidR="00884F11" w:rsidRPr="00F2469D">
              <w:rPr>
                <w:rStyle w:val="ad"/>
                <w:rFonts w:cs="Huawei Sans"/>
                <w:bCs/>
                <w:snapToGrid w:val="0"/>
              </w:rPr>
              <w:t>2.1.1</w:t>
            </w:r>
            <w:r w:rsidR="00884F11" w:rsidRPr="00F2469D">
              <w:rPr>
                <w:rStyle w:val="ad"/>
                <w:rFonts w:cs="Huawei Sans" w:hint="eastAsia"/>
              </w:rPr>
              <w:t xml:space="preserve"> </w:t>
            </w:r>
            <w:r w:rsidR="00884F11" w:rsidRPr="00F2469D">
              <w:rPr>
                <w:rStyle w:val="ad"/>
                <w:rFonts w:cs="Huawei Sans" w:hint="eastAsia"/>
              </w:rPr>
              <w:t>关于本实验</w:t>
            </w:r>
            <w:r w:rsidR="00884F11">
              <w:rPr>
                <w:webHidden/>
              </w:rPr>
              <w:tab/>
            </w:r>
            <w:r w:rsidR="00884F11">
              <w:rPr>
                <w:webHidden/>
              </w:rPr>
              <w:fldChar w:fldCharType="begin"/>
            </w:r>
            <w:r w:rsidR="00884F11">
              <w:rPr>
                <w:webHidden/>
              </w:rPr>
              <w:instrText xml:space="preserve"> PAGEREF _Toc81317992 \h </w:instrText>
            </w:r>
            <w:r w:rsidR="00884F11">
              <w:rPr>
                <w:webHidden/>
              </w:rPr>
            </w:r>
            <w:r w:rsidR="00884F11">
              <w:rPr>
                <w:webHidden/>
              </w:rPr>
              <w:fldChar w:fldCharType="separate"/>
            </w:r>
            <w:r w:rsidR="00884F11">
              <w:rPr>
                <w:webHidden/>
              </w:rPr>
              <w:t>12</w:t>
            </w:r>
            <w:r w:rsidR="00884F11">
              <w:rPr>
                <w:webHidden/>
              </w:rPr>
              <w:fldChar w:fldCharType="end"/>
            </w:r>
          </w:hyperlink>
        </w:p>
        <w:p w14:paraId="76A5408F"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93" w:history="1">
            <w:r w:rsidR="00884F11" w:rsidRPr="00F2469D">
              <w:rPr>
                <w:rStyle w:val="ad"/>
                <w:rFonts w:cs="Huawei Sans"/>
                <w:bCs/>
                <w:snapToGrid w:val="0"/>
              </w:rPr>
              <w:t>2.1.2</w:t>
            </w:r>
            <w:r w:rsidR="00884F11" w:rsidRPr="00F2469D">
              <w:rPr>
                <w:rStyle w:val="ad"/>
                <w:rFonts w:cs="Huawei Sans" w:hint="eastAsia"/>
              </w:rPr>
              <w:t xml:space="preserve"> </w:t>
            </w:r>
            <w:r w:rsidR="00884F11" w:rsidRPr="00F2469D">
              <w:rPr>
                <w:rStyle w:val="ad"/>
                <w:rFonts w:cs="Huawei Sans" w:hint="eastAsia"/>
              </w:rPr>
              <w:t>实验目的</w:t>
            </w:r>
            <w:r w:rsidR="00884F11">
              <w:rPr>
                <w:webHidden/>
              </w:rPr>
              <w:tab/>
            </w:r>
            <w:r w:rsidR="00884F11">
              <w:rPr>
                <w:webHidden/>
              </w:rPr>
              <w:fldChar w:fldCharType="begin"/>
            </w:r>
            <w:r w:rsidR="00884F11">
              <w:rPr>
                <w:webHidden/>
              </w:rPr>
              <w:instrText xml:space="preserve"> PAGEREF _Toc81317993 \h </w:instrText>
            </w:r>
            <w:r w:rsidR="00884F11">
              <w:rPr>
                <w:webHidden/>
              </w:rPr>
            </w:r>
            <w:r w:rsidR="00884F11">
              <w:rPr>
                <w:webHidden/>
              </w:rPr>
              <w:fldChar w:fldCharType="separate"/>
            </w:r>
            <w:r w:rsidR="00884F11">
              <w:rPr>
                <w:webHidden/>
              </w:rPr>
              <w:t>12</w:t>
            </w:r>
            <w:r w:rsidR="00884F11">
              <w:rPr>
                <w:webHidden/>
              </w:rPr>
              <w:fldChar w:fldCharType="end"/>
            </w:r>
          </w:hyperlink>
        </w:p>
        <w:p w14:paraId="3CAA9DE5"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94" w:history="1">
            <w:r w:rsidR="00884F11" w:rsidRPr="00F2469D">
              <w:rPr>
                <w:rStyle w:val="ad"/>
                <w:rFonts w:cs="Huawei Sans"/>
                <w:snapToGrid w:val="0"/>
              </w:rPr>
              <w:t>2.2</w:t>
            </w:r>
            <w:r w:rsidR="00884F11" w:rsidRPr="00F2469D">
              <w:rPr>
                <w:rStyle w:val="ad"/>
                <w:rFonts w:cs="Huawei Sans" w:hint="eastAsia"/>
              </w:rPr>
              <w:t xml:space="preserve"> </w:t>
            </w:r>
            <w:r w:rsidR="00884F11" w:rsidRPr="00F2469D">
              <w:rPr>
                <w:rStyle w:val="ad"/>
                <w:rFonts w:cs="Huawei Sans" w:hint="eastAsia"/>
              </w:rPr>
              <w:t>通过</w:t>
            </w:r>
            <w:r w:rsidR="00884F11" w:rsidRPr="00F2469D">
              <w:rPr>
                <w:rStyle w:val="ad"/>
                <w:rFonts w:cs="Huawei Sans"/>
              </w:rPr>
              <w:t>gs_checkperf</w:t>
            </w:r>
            <w:r w:rsidR="00884F11" w:rsidRPr="00F2469D">
              <w:rPr>
                <w:rStyle w:val="ad"/>
                <w:rFonts w:cs="Huawei Sans" w:hint="eastAsia"/>
              </w:rPr>
              <w:t>工具来检查数据库性能</w:t>
            </w:r>
            <w:r w:rsidR="00884F11">
              <w:rPr>
                <w:webHidden/>
              </w:rPr>
              <w:tab/>
            </w:r>
            <w:r w:rsidR="00884F11">
              <w:rPr>
                <w:webHidden/>
              </w:rPr>
              <w:fldChar w:fldCharType="begin"/>
            </w:r>
            <w:r w:rsidR="00884F11">
              <w:rPr>
                <w:webHidden/>
              </w:rPr>
              <w:instrText xml:space="preserve"> PAGEREF _Toc81317994 \h </w:instrText>
            </w:r>
            <w:r w:rsidR="00884F11">
              <w:rPr>
                <w:webHidden/>
              </w:rPr>
            </w:r>
            <w:r w:rsidR="00884F11">
              <w:rPr>
                <w:webHidden/>
              </w:rPr>
              <w:fldChar w:fldCharType="separate"/>
            </w:r>
            <w:r w:rsidR="00884F11">
              <w:rPr>
                <w:webHidden/>
              </w:rPr>
              <w:t>12</w:t>
            </w:r>
            <w:r w:rsidR="00884F11">
              <w:rPr>
                <w:webHidden/>
              </w:rPr>
              <w:fldChar w:fldCharType="end"/>
            </w:r>
          </w:hyperlink>
        </w:p>
        <w:p w14:paraId="78781C0D"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95" w:history="1">
            <w:r w:rsidR="00884F11" w:rsidRPr="00F2469D">
              <w:rPr>
                <w:rStyle w:val="ad"/>
                <w:rFonts w:cs="Huawei Sans"/>
                <w:snapToGrid w:val="0"/>
              </w:rPr>
              <w:t>2.3</w:t>
            </w:r>
            <w:r w:rsidR="00884F11" w:rsidRPr="00F2469D">
              <w:rPr>
                <w:rStyle w:val="ad"/>
                <w:rFonts w:cs="Huawei Sans" w:hint="eastAsia"/>
              </w:rPr>
              <w:t xml:space="preserve"> </w:t>
            </w:r>
            <w:r w:rsidR="00884F11" w:rsidRPr="00F2469D">
              <w:rPr>
                <w:rStyle w:val="ad"/>
                <w:rFonts w:cs="Huawei Sans" w:hint="eastAsia"/>
              </w:rPr>
              <w:t>通过</w:t>
            </w:r>
            <w:r w:rsidR="00884F11" w:rsidRPr="00F2469D">
              <w:rPr>
                <w:rStyle w:val="ad"/>
                <w:rFonts w:cs="Huawei Sans"/>
              </w:rPr>
              <w:t>EXPLAIN</w:t>
            </w:r>
            <w:r w:rsidR="00884F11" w:rsidRPr="00F2469D">
              <w:rPr>
                <w:rStyle w:val="ad"/>
                <w:rFonts w:cs="Huawei Sans" w:hint="eastAsia"/>
              </w:rPr>
              <w:t>进行</w:t>
            </w:r>
            <w:r w:rsidR="00884F11" w:rsidRPr="00F2469D">
              <w:rPr>
                <w:rStyle w:val="ad"/>
                <w:rFonts w:cs="Huawei Sans"/>
              </w:rPr>
              <w:t>SQL</w:t>
            </w:r>
            <w:r w:rsidR="00884F11" w:rsidRPr="00F2469D">
              <w:rPr>
                <w:rStyle w:val="ad"/>
                <w:rFonts w:cs="Huawei Sans" w:hint="eastAsia"/>
              </w:rPr>
              <w:t>语句优化</w:t>
            </w:r>
            <w:r w:rsidR="00884F11">
              <w:rPr>
                <w:webHidden/>
              </w:rPr>
              <w:tab/>
            </w:r>
            <w:r w:rsidR="00884F11">
              <w:rPr>
                <w:webHidden/>
              </w:rPr>
              <w:fldChar w:fldCharType="begin"/>
            </w:r>
            <w:r w:rsidR="00884F11">
              <w:rPr>
                <w:webHidden/>
              </w:rPr>
              <w:instrText xml:space="preserve"> PAGEREF _Toc81317995 \h </w:instrText>
            </w:r>
            <w:r w:rsidR="00884F11">
              <w:rPr>
                <w:webHidden/>
              </w:rPr>
            </w:r>
            <w:r w:rsidR="00884F11">
              <w:rPr>
                <w:webHidden/>
              </w:rPr>
              <w:fldChar w:fldCharType="separate"/>
            </w:r>
            <w:r w:rsidR="00884F11">
              <w:rPr>
                <w:webHidden/>
              </w:rPr>
              <w:t>16</w:t>
            </w:r>
            <w:r w:rsidR="00884F11">
              <w:rPr>
                <w:webHidden/>
              </w:rPr>
              <w:fldChar w:fldCharType="end"/>
            </w:r>
          </w:hyperlink>
        </w:p>
        <w:p w14:paraId="32D911F7"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7996" w:history="1">
            <w:r w:rsidR="00884F11" w:rsidRPr="00F2469D">
              <w:rPr>
                <w:rStyle w:val="ad"/>
                <w:rFonts w:cs="Huawei Sans"/>
                <w:noProof/>
              </w:rPr>
              <w:t>3</w:t>
            </w:r>
            <w:r w:rsidR="00884F11" w:rsidRPr="00F2469D">
              <w:rPr>
                <w:rStyle w:val="ad"/>
                <w:rFonts w:cs="Huawei Sans" w:hint="eastAsia"/>
                <w:noProof/>
              </w:rPr>
              <w:t xml:space="preserve"> </w:t>
            </w:r>
            <w:r w:rsidR="00884F11" w:rsidRPr="00F2469D">
              <w:rPr>
                <w:rStyle w:val="ad"/>
                <w:rFonts w:cs="Huawei Sans" w:hint="eastAsia"/>
                <w:noProof/>
              </w:rPr>
              <w:t>日志检查</w:t>
            </w:r>
            <w:r w:rsidR="00884F11">
              <w:rPr>
                <w:noProof/>
                <w:webHidden/>
              </w:rPr>
              <w:tab/>
            </w:r>
            <w:r w:rsidR="00884F11">
              <w:rPr>
                <w:noProof/>
                <w:webHidden/>
              </w:rPr>
              <w:fldChar w:fldCharType="begin"/>
            </w:r>
            <w:r w:rsidR="00884F11">
              <w:rPr>
                <w:noProof/>
                <w:webHidden/>
              </w:rPr>
              <w:instrText xml:space="preserve"> PAGEREF _Toc81317996 \h </w:instrText>
            </w:r>
            <w:r w:rsidR="00884F11">
              <w:rPr>
                <w:noProof/>
                <w:webHidden/>
              </w:rPr>
            </w:r>
            <w:r w:rsidR="00884F11">
              <w:rPr>
                <w:noProof/>
                <w:webHidden/>
              </w:rPr>
              <w:fldChar w:fldCharType="separate"/>
            </w:r>
            <w:r w:rsidR="00884F11">
              <w:rPr>
                <w:noProof/>
                <w:webHidden/>
              </w:rPr>
              <w:t>23</w:t>
            </w:r>
            <w:r w:rsidR="00884F11">
              <w:rPr>
                <w:noProof/>
                <w:webHidden/>
              </w:rPr>
              <w:fldChar w:fldCharType="end"/>
            </w:r>
          </w:hyperlink>
        </w:p>
        <w:p w14:paraId="4C92F24B"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7997" w:history="1">
            <w:r w:rsidR="00884F11" w:rsidRPr="00F2469D">
              <w:rPr>
                <w:rStyle w:val="ad"/>
                <w:rFonts w:cs="Huawei Sans"/>
                <w:snapToGrid w:val="0"/>
              </w:rPr>
              <w:t>3.1</w:t>
            </w:r>
            <w:r w:rsidR="00884F11" w:rsidRPr="00F2469D">
              <w:rPr>
                <w:rStyle w:val="ad"/>
                <w:rFonts w:cs="Huawei Sans" w:hint="eastAsia"/>
              </w:rPr>
              <w:t xml:space="preserve"> </w:t>
            </w:r>
            <w:r w:rsidR="00884F11" w:rsidRPr="00F2469D">
              <w:rPr>
                <w:rStyle w:val="ad"/>
                <w:rFonts w:cs="Huawei Sans" w:hint="eastAsia"/>
              </w:rPr>
              <w:t>实验介绍</w:t>
            </w:r>
            <w:r w:rsidR="00884F11">
              <w:rPr>
                <w:webHidden/>
              </w:rPr>
              <w:tab/>
            </w:r>
            <w:r w:rsidR="00884F11">
              <w:rPr>
                <w:webHidden/>
              </w:rPr>
              <w:fldChar w:fldCharType="begin"/>
            </w:r>
            <w:r w:rsidR="00884F11">
              <w:rPr>
                <w:webHidden/>
              </w:rPr>
              <w:instrText xml:space="preserve"> PAGEREF _Toc81317997 \h </w:instrText>
            </w:r>
            <w:r w:rsidR="00884F11">
              <w:rPr>
                <w:webHidden/>
              </w:rPr>
            </w:r>
            <w:r w:rsidR="00884F11">
              <w:rPr>
                <w:webHidden/>
              </w:rPr>
              <w:fldChar w:fldCharType="separate"/>
            </w:r>
            <w:r w:rsidR="00884F11">
              <w:rPr>
                <w:webHidden/>
              </w:rPr>
              <w:t>23</w:t>
            </w:r>
            <w:r w:rsidR="00884F11">
              <w:rPr>
                <w:webHidden/>
              </w:rPr>
              <w:fldChar w:fldCharType="end"/>
            </w:r>
          </w:hyperlink>
        </w:p>
        <w:p w14:paraId="3C65FE9D"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98" w:history="1">
            <w:r w:rsidR="00884F11" w:rsidRPr="00F2469D">
              <w:rPr>
                <w:rStyle w:val="ad"/>
                <w:rFonts w:cs="Huawei Sans"/>
                <w:bCs/>
                <w:snapToGrid w:val="0"/>
              </w:rPr>
              <w:t>3.1.1</w:t>
            </w:r>
            <w:r w:rsidR="00884F11" w:rsidRPr="00F2469D">
              <w:rPr>
                <w:rStyle w:val="ad"/>
                <w:rFonts w:cs="Huawei Sans" w:hint="eastAsia"/>
              </w:rPr>
              <w:t xml:space="preserve"> </w:t>
            </w:r>
            <w:r w:rsidR="00884F11" w:rsidRPr="00F2469D">
              <w:rPr>
                <w:rStyle w:val="ad"/>
                <w:rFonts w:cs="Huawei Sans" w:hint="eastAsia"/>
              </w:rPr>
              <w:t>关于本实验</w:t>
            </w:r>
            <w:r w:rsidR="00884F11">
              <w:rPr>
                <w:webHidden/>
              </w:rPr>
              <w:tab/>
            </w:r>
            <w:r w:rsidR="00884F11">
              <w:rPr>
                <w:webHidden/>
              </w:rPr>
              <w:fldChar w:fldCharType="begin"/>
            </w:r>
            <w:r w:rsidR="00884F11">
              <w:rPr>
                <w:webHidden/>
              </w:rPr>
              <w:instrText xml:space="preserve"> PAGEREF _Toc81317998 \h </w:instrText>
            </w:r>
            <w:r w:rsidR="00884F11">
              <w:rPr>
                <w:webHidden/>
              </w:rPr>
            </w:r>
            <w:r w:rsidR="00884F11">
              <w:rPr>
                <w:webHidden/>
              </w:rPr>
              <w:fldChar w:fldCharType="separate"/>
            </w:r>
            <w:r w:rsidR="00884F11">
              <w:rPr>
                <w:webHidden/>
              </w:rPr>
              <w:t>23</w:t>
            </w:r>
            <w:r w:rsidR="00884F11">
              <w:rPr>
                <w:webHidden/>
              </w:rPr>
              <w:fldChar w:fldCharType="end"/>
            </w:r>
          </w:hyperlink>
        </w:p>
        <w:p w14:paraId="2FE59EEF"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7999" w:history="1">
            <w:r w:rsidR="00884F11" w:rsidRPr="00F2469D">
              <w:rPr>
                <w:rStyle w:val="ad"/>
                <w:rFonts w:cs="Huawei Sans"/>
                <w:bCs/>
                <w:snapToGrid w:val="0"/>
              </w:rPr>
              <w:t>3.1.2</w:t>
            </w:r>
            <w:r w:rsidR="00884F11" w:rsidRPr="00F2469D">
              <w:rPr>
                <w:rStyle w:val="ad"/>
                <w:rFonts w:cs="Huawei Sans" w:hint="eastAsia"/>
              </w:rPr>
              <w:t xml:space="preserve"> </w:t>
            </w:r>
            <w:r w:rsidR="00884F11" w:rsidRPr="00F2469D">
              <w:rPr>
                <w:rStyle w:val="ad"/>
                <w:rFonts w:cs="Huawei Sans" w:hint="eastAsia"/>
              </w:rPr>
              <w:t>实验目的</w:t>
            </w:r>
            <w:r w:rsidR="00884F11">
              <w:rPr>
                <w:webHidden/>
              </w:rPr>
              <w:tab/>
            </w:r>
            <w:r w:rsidR="00884F11">
              <w:rPr>
                <w:webHidden/>
              </w:rPr>
              <w:fldChar w:fldCharType="begin"/>
            </w:r>
            <w:r w:rsidR="00884F11">
              <w:rPr>
                <w:webHidden/>
              </w:rPr>
              <w:instrText xml:space="preserve"> PAGEREF _Toc81317999 \h </w:instrText>
            </w:r>
            <w:r w:rsidR="00884F11">
              <w:rPr>
                <w:webHidden/>
              </w:rPr>
            </w:r>
            <w:r w:rsidR="00884F11">
              <w:rPr>
                <w:webHidden/>
              </w:rPr>
              <w:fldChar w:fldCharType="separate"/>
            </w:r>
            <w:r w:rsidR="00884F11">
              <w:rPr>
                <w:webHidden/>
              </w:rPr>
              <w:t>23</w:t>
            </w:r>
            <w:r w:rsidR="00884F11">
              <w:rPr>
                <w:webHidden/>
              </w:rPr>
              <w:fldChar w:fldCharType="end"/>
            </w:r>
          </w:hyperlink>
        </w:p>
        <w:p w14:paraId="170EFEC2"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8000" w:history="1">
            <w:r w:rsidR="00884F11" w:rsidRPr="00F2469D">
              <w:rPr>
                <w:rStyle w:val="ad"/>
                <w:rFonts w:cs="Huawei Sans"/>
                <w:snapToGrid w:val="0"/>
              </w:rPr>
              <w:t>3.2</w:t>
            </w:r>
            <w:r w:rsidR="00884F11" w:rsidRPr="00F2469D">
              <w:rPr>
                <w:rStyle w:val="ad"/>
                <w:rFonts w:cs="Huawei Sans" w:hint="eastAsia"/>
              </w:rPr>
              <w:t xml:space="preserve"> </w:t>
            </w:r>
            <w:r w:rsidR="00884F11" w:rsidRPr="00F2469D">
              <w:rPr>
                <w:rStyle w:val="ad"/>
                <w:rFonts w:cs="Huawei Sans" w:hint="eastAsia"/>
              </w:rPr>
              <w:t>通过</w:t>
            </w:r>
            <w:r w:rsidR="00884F11" w:rsidRPr="00F2469D">
              <w:rPr>
                <w:rStyle w:val="ad"/>
                <w:rFonts w:cs="Huawei Sans"/>
              </w:rPr>
              <w:t>gs_collector</w:t>
            </w:r>
            <w:r w:rsidR="00884F11" w:rsidRPr="00F2469D">
              <w:rPr>
                <w:rStyle w:val="ad"/>
                <w:rFonts w:cs="Huawei Sans" w:hint="eastAsia"/>
              </w:rPr>
              <w:t>工具来收集日志信息</w:t>
            </w:r>
            <w:r w:rsidR="00884F11">
              <w:rPr>
                <w:webHidden/>
              </w:rPr>
              <w:tab/>
            </w:r>
            <w:r w:rsidR="00884F11">
              <w:rPr>
                <w:webHidden/>
              </w:rPr>
              <w:fldChar w:fldCharType="begin"/>
            </w:r>
            <w:r w:rsidR="00884F11">
              <w:rPr>
                <w:webHidden/>
              </w:rPr>
              <w:instrText xml:space="preserve"> PAGEREF _Toc81318000 \h </w:instrText>
            </w:r>
            <w:r w:rsidR="00884F11">
              <w:rPr>
                <w:webHidden/>
              </w:rPr>
            </w:r>
            <w:r w:rsidR="00884F11">
              <w:rPr>
                <w:webHidden/>
              </w:rPr>
              <w:fldChar w:fldCharType="separate"/>
            </w:r>
            <w:r w:rsidR="00884F11">
              <w:rPr>
                <w:webHidden/>
              </w:rPr>
              <w:t>23</w:t>
            </w:r>
            <w:r w:rsidR="00884F11">
              <w:rPr>
                <w:webHidden/>
              </w:rPr>
              <w:fldChar w:fldCharType="end"/>
            </w:r>
          </w:hyperlink>
        </w:p>
        <w:p w14:paraId="35501A57"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8001" w:history="1">
            <w:r w:rsidR="00884F11" w:rsidRPr="00F2469D">
              <w:rPr>
                <w:rStyle w:val="ad"/>
                <w:rFonts w:cs="Huawei Sans"/>
                <w:noProof/>
              </w:rPr>
              <w:t>4</w:t>
            </w:r>
            <w:r w:rsidR="00884F11" w:rsidRPr="00F2469D">
              <w:rPr>
                <w:rStyle w:val="ad"/>
                <w:rFonts w:cs="Huawei Sans" w:hint="eastAsia"/>
                <w:noProof/>
              </w:rPr>
              <w:t xml:space="preserve"> </w:t>
            </w:r>
            <w:r w:rsidR="00884F11" w:rsidRPr="00F2469D">
              <w:rPr>
                <w:rStyle w:val="ad"/>
                <w:rFonts w:cs="Huawei Sans" w:hint="eastAsia"/>
                <w:noProof/>
              </w:rPr>
              <w:t>最大连接数设置</w:t>
            </w:r>
            <w:r w:rsidR="00884F11">
              <w:rPr>
                <w:noProof/>
                <w:webHidden/>
              </w:rPr>
              <w:tab/>
            </w:r>
            <w:r w:rsidR="00884F11">
              <w:rPr>
                <w:noProof/>
                <w:webHidden/>
              </w:rPr>
              <w:fldChar w:fldCharType="begin"/>
            </w:r>
            <w:r w:rsidR="00884F11">
              <w:rPr>
                <w:noProof/>
                <w:webHidden/>
              </w:rPr>
              <w:instrText xml:space="preserve"> PAGEREF _Toc81318001 \h </w:instrText>
            </w:r>
            <w:r w:rsidR="00884F11">
              <w:rPr>
                <w:noProof/>
                <w:webHidden/>
              </w:rPr>
            </w:r>
            <w:r w:rsidR="00884F11">
              <w:rPr>
                <w:noProof/>
                <w:webHidden/>
              </w:rPr>
              <w:fldChar w:fldCharType="separate"/>
            </w:r>
            <w:r w:rsidR="00884F11">
              <w:rPr>
                <w:noProof/>
                <w:webHidden/>
              </w:rPr>
              <w:t>33</w:t>
            </w:r>
            <w:r w:rsidR="00884F11">
              <w:rPr>
                <w:noProof/>
                <w:webHidden/>
              </w:rPr>
              <w:fldChar w:fldCharType="end"/>
            </w:r>
          </w:hyperlink>
        </w:p>
        <w:p w14:paraId="5D0F487B"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8002" w:history="1">
            <w:r w:rsidR="00884F11" w:rsidRPr="00F2469D">
              <w:rPr>
                <w:rStyle w:val="ad"/>
                <w:rFonts w:cs="Huawei Sans"/>
                <w:snapToGrid w:val="0"/>
              </w:rPr>
              <w:t>4.1</w:t>
            </w:r>
            <w:r w:rsidR="00884F11" w:rsidRPr="00F2469D">
              <w:rPr>
                <w:rStyle w:val="ad"/>
                <w:rFonts w:cs="Huawei Sans" w:hint="eastAsia"/>
              </w:rPr>
              <w:t xml:space="preserve"> </w:t>
            </w:r>
            <w:r w:rsidR="00884F11" w:rsidRPr="00F2469D">
              <w:rPr>
                <w:rStyle w:val="ad"/>
                <w:rFonts w:cs="Huawei Sans" w:hint="eastAsia"/>
              </w:rPr>
              <w:t>实验介绍</w:t>
            </w:r>
            <w:r w:rsidR="00884F11">
              <w:rPr>
                <w:webHidden/>
              </w:rPr>
              <w:tab/>
            </w:r>
            <w:r w:rsidR="00884F11">
              <w:rPr>
                <w:webHidden/>
              </w:rPr>
              <w:fldChar w:fldCharType="begin"/>
            </w:r>
            <w:r w:rsidR="00884F11">
              <w:rPr>
                <w:webHidden/>
              </w:rPr>
              <w:instrText xml:space="preserve"> PAGEREF _Toc81318002 \h </w:instrText>
            </w:r>
            <w:r w:rsidR="00884F11">
              <w:rPr>
                <w:webHidden/>
              </w:rPr>
            </w:r>
            <w:r w:rsidR="00884F11">
              <w:rPr>
                <w:webHidden/>
              </w:rPr>
              <w:fldChar w:fldCharType="separate"/>
            </w:r>
            <w:r w:rsidR="00884F11">
              <w:rPr>
                <w:webHidden/>
              </w:rPr>
              <w:t>33</w:t>
            </w:r>
            <w:r w:rsidR="00884F11">
              <w:rPr>
                <w:webHidden/>
              </w:rPr>
              <w:fldChar w:fldCharType="end"/>
            </w:r>
          </w:hyperlink>
        </w:p>
        <w:p w14:paraId="2E5C7E76"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8003" w:history="1">
            <w:r w:rsidR="00884F11" w:rsidRPr="00F2469D">
              <w:rPr>
                <w:rStyle w:val="ad"/>
                <w:rFonts w:cs="Huawei Sans"/>
                <w:bCs/>
                <w:snapToGrid w:val="0"/>
              </w:rPr>
              <w:t>4.1.1</w:t>
            </w:r>
            <w:r w:rsidR="00884F11" w:rsidRPr="00F2469D">
              <w:rPr>
                <w:rStyle w:val="ad"/>
                <w:rFonts w:cs="Huawei Sans" w:hint="eastAsia"/>
              </w:rPr>
              <w:t xml:space="preserve"> </w:t>
            </w:r>
            <w:r w:rsidR="00884F11" w:rsidRPr="00F2469D">
              <w:rPr>
                <w:rStyle w:val="ad"/>
                <w:rFonts w:cs="Huawei Sans" w:hint="eastAsia"/>
              </w:rPr>
              <w:t>关于本实验</w:t>
            </w:r>
            <w:r w:rsidR="00884F11">
              <w:rPr>
                <w:webHidden/>
              </w:rPr>
              <w:tab/>
            </w:r>
            <w:r w:rsidR="00884F11">
              <w:rPr>
                <w:webHidden/>
              </w:rPr>
              <w:fldChar w:fldCharType="begin"/>
            </w:r>
            <w:r w:rsidR="00884F11">
              <w:rPr>
                <w:webHidden/>
              </w:rPr>
              <w:instrText xml:space="preserve"> PAGEREF _Toc81318003 \h </w:instrText>
            </w:r>
            <w:r w:rsidR="00884F11">
              <w:rPr>
                <w:webHidden/>
              </w:rPr>
            </w:r>
            <w:r w:rsidR="00884F11">
              <w:rPr>
                <w:webHidden/>
              </w:rPr>
              <w:fldChar w:fldCharType="separate"/>
            </w:r>
            <w:r w:rsidR="00884F11">
              <w:rPr>
                <w:webHidden/>
              </w:rPr>
              <w:t>33</w:t>
            </w:r>
            <w:r w:rsidR="00884F11">
              <w:rPr>
                <w:webHidden/>
              </w:rPr>
              <w:fldChar w:fldCharType="end"/>
            </w:r>
          </w:hyperlink>
        </w:p>
        <w:p w14:paraId="2D6C3E4C"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8004" w:history="1">
            <w:r w:rsidR="00884F11" w:rsidRPr="00F2469D">
              <w:rPr>
                <w:rStyle w:val="ad"/>
                <w:rFonts w:cs="Huawei Sans"/>
                <w:bCs/>
                <w:snapToGrid w:val="0"/>
              </w:rPr>
              <w:t>4.1.2</w:t>
            </w:r>
            <w:r w:rsidR="00884F11" w:rsidRPr="00F2469D">
              <w:rPr>
                <w:rStyle w:val="ad"/>
                <w:rFonts w:cs="Huawei Sans" w:hint="eastAsia"/>
              </w:rPr>
              <w:t xml:space="preserve"> </w:t>
            </w:r>
            <w:r w:rsidR="00884F11" w:rsidRPr="00F2469D">
              <w:rPr>
                <w:rStyle w:val="ad"/>
                <w:rFonts w:cs="Huawei Sans" w:hint="eastAsia"/>
              </w:rPr>
              <w:t>实验目的</w:t>
            </w:r>
            <w:r w:rsidR="00884F11">
              <w:rPr>
                <w:webHidden/>
              </w:rPr>
              <w:tab/>
            </w:r>
            <w:r w:rsidR="00884F11">
              <w:rPr>
                <w:webHidden/>
              </w:rPr>
              <w:fldChar w:fldCharType="begin"/>
            </w:r>
            <w:r w:rsidR="00884F11">
              <w:rPr>
                <w:webHidden/>
              </w:rPr>
              <w:instrText xml:space="preserve"> PAGEREF _Toc81318004 \h </w:instrText>
            </w:r>
            <w:r w:rsidR="00884F11">
              <w:rPr>
                <w:webHidden/>
              </w:rPr>
            </w:r>
            <w:r w:rsidR="00884F11">
              <w:rPr>
                <w:webHidden/>
              </w:rPr>
              <w:fldChar w:fldCharType="separate"/>
            </w:r>
            <w:r w:rsidR="00884F11">
              <w:rPr>
                <w:webHidden/>
              </w:rPr>
              <w:t>33</w:t>
            </w:r>
            <w:r w:rsidR="00884F11">
              <w:rPr>
                <w:webHidden/>
              </w:rPr>
              <w:fldChar w:fldCharType="end"/>
            </w:r>
          </w:hyperlink>
        </w:p>
        <w:p w14:paraId="2C9EC3C0"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8005" w:history="1">
            <w:r w:rsidR="00884F11" w:rsidRPr="00F2469D">
              <w:rPr>
                <w:rStyle w:val="ad"/>
                <w:rFonts w:cs="Huawei Sans"/>
                <w:snapToGrid w:val="0"/>
              </w:rPr>
              <w:t>4.2</w:t>
            </w:r>
            <w:r w:rsidR="00884F11" w:rsidRPr="00F2469D">
              <w:rPr>
                <w:rStyle w:val="ad"/>
                <w:rFonts w:cs="Huawei Sans" w:hint="eastAsia"/>
              </w:rPr>
              <w:t xml:space="preserve"> </w:t>
            </w:r>
            <w:r w:rsidR="00884F11" w:rsidRPr="00F2469D">
              <w:rPr>
                <w:rStyle w:val="ad"/>
                <w:rFonts w:cs="Huawei Sans" w:hint="eastAsia"/>
              </w:rPr>
              <w:t>场景设置及操作步骤</w:t>
            </w:r>
            <w:r w:rsidR="00884F11">
              <w:rPr>
                <w:webHidden/>
              </w:rPr>
              <w:tab/>
            </w:r>
            <w:r w:rsidR="00884F11">
              <w:rPr>
                <w:webHidden/>
              </w:rPr>
              <w:fldChar w:fldCharType="begin"/>
            </w:r>
            <w:r w:rsidR="00884F11">
              <w:rPr>
                <w:webHidden/>
              </w:rPr>
              <w:instrText xml:space="preserve"> PAGEREF _Toc81318005 \h </w:instrText>
            </w:r>
            <w:r w:rsidR="00884F11">
              <w:rPr>
                <w:webHidden/>
              </w:rPr>
            </w:r>
            <w:r w:rsidR="00884F11">
              <w:rPr>
                <w:webHidden/>
              </w:rPr>
              <w:fldChar w:fldCharType="separate"/>
            </w:r>
            <w:r w:rsidR="00884F11">
              <w:rPr>
                <w:webHidden/>
              </w:rPr>
              <w:t>33</w:t>
            </w:r>
            <w:r w:rsidR="00884F11">
              <w:rPr>
                <w:webHidden/>
              </w:rPr>
              <w:fldChar w:fldCharType="end"/>
            </w:r>
          </w:hyperlink>
        </w:p>
        <w:p w14:paraId="61C863EE"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8006" w:history="1">
            <w:r w:rsidR="00884F11" w:rsidRPr="00F2469D">
              <w:rPr>
                <w:rStyle w:val="ad"/>
                <w:rFonts w:cs="Huawei Sans"/>
                <w:noProof/>
              </w:rPr>
              <w:t>5</w:t>
            </w:r>
            <w:r w:rsidR="00884F11" w:rsidRPr="00F2469D">
              <w:rPr>
                <w:rStyle w:val="ad"/>
                <w:rFonts w:cs="Huawei Sans" w:hint="eastAsia"/>
                <w:noProof/>
              </w:rPr>
              <w:t xml:space="preserve"> </w:t>
            </w:r>
            <w:r w:rsidR="00884F11" w:rsidRPr="00F2469D">
              <w:rPr>
                <w:rStyle w:val="ad"/>
                <w:rFonts w:cs="Huawei Sans" w:hint="eastAsia"/>
                <w:noProof/>
              </w:rPr>
              <w:t>例行表、索引的维护</w:t>
            </w:r>
            <w:r w:rsidR="00884F11">
              <w:rPr>
                <w:noProof/>
                <w:webHidden/>
              </w:rPr>
              <w:tab/>
            </w:r>
            <w:r w:rsidR="00884F11">
              <w:rPr>
                <w:noProof/>
                <w:webHidden/>
              </w:rPr>
              <w:fldChar w:fldCharType="begin"/>
            </w:r>
            <w:r w:rsidR="00884F11">
              <w:rPr>
                <w:noProof/>
                <w:webHidden/>
              </w:rPr>
              <w:instrText xml:space="preserve"> PAGEREF _Toc81318006 \h </w:instrText>
            </w:r>
            <w:r w:rsidR="00884F11">
              <w:rPr>
                <w:noProof/>
                <w:webHidden/>
              </w:rPr>
            </w:r>
            <w:r w:rsidR="00884F11">
              <w:rPr>
                <w:noProof/>
                <w:webHidden/>
              </w:rPr>
              <w:fldChar w:fldCharType="separate"/>
            </w:r>
            <w:r w:rsidR="00884F11">
              <w:rPr>
                <w:noProof/>
                <w:webHidden/>
              </w:rPr>
              <w:t>36</w:t>
            </w:r>
            <w:r w:rsidR="00884F11">
              <w:rPr>
                <w:noProof/>
                <w:webHidden/>
              </w:rPr>
              <w:fldChar w:fldCharType="end"/>
            </w:r>
          </w:hyperlink>
        </w:p>
        <w:p w14:paraId="5FAE90BA"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8007" w:history="1">
            <w:r w:rsidR="00884F11" w:rsidRPr="00F2469D">
              <w:rPr>
                <w:rStyle w:val="ad"/>
                <w:rFonts w:cs="Huawei Sans"/>
                <w:snapToGrid w:val="0"/>
              </w:rPr>
              <w:t>5.1</w:t>
            </w:r>
            <w:r w:rsidR="00884F11" w:rsidRPr="00F2469D">
              <w:rPr>
                <w:rStyle w:val="ad"/>
                <w:rFonts w:cs="Huawei Sans" w:hint="eastAsia"/>
              </w:rPr>
              <w:t xml:space="preserve"> </w:t>
            </w:r>
            <w:r w:rsidR="00884F11" w:rsidRPr="00F2469D">
              <w:rPr>
                <w:rStyle w:val="ad"/>
                <w:rFonts w:cs="Huawei Sans" w:hint="eastAsia"/>
              </w:rPr>
              <w:t>实验介绍</w:t>
            </w:r>
            <w:r w:rsidR="00884F11">
              <w:rPr>
                <w:webHidden/>
              </w:rPr>
              <w:tab/>
            </w:r>
            <w:r w:rsidR="00884F11">
              <w:rPr>
                <w:webHidden/>
              </w:rPr>
              <w:fldChar w:fldCharType="begin"/>
            </w:r>
            <w:r w:rsidR="00884F11">
              <w:rPr>
                <w:webHidden/>
              </w:rPr>
              <w:instrText xml:space="preserve"> PAGEREF _Toc81318007 \h </w:instrText>
            </w:r>
            <w:r w:rsidR="00884F11">
              <w:rPr>
                <w:webHidden/>
              </w:rPr>
            </w:r>
            <w:r w:rsidR="00884F11">
              <w:rPr>
                <w:webHidden/>
              </w:rPr>
              <w:fldChar w:fldCharType="separate"/>
            </w:r>
            <w:r w:rsidR="00884F11">
              <w:rPr>
                <w:webHidden/>
              </w:rPr>
              <w:t>36</w:t>
            </w:r>
            <w:r w:rsidR="00884F11">
              <w:rPr>
                <w:webHidden/>
              </w:rPr>
              <w:fldChar w:fldCharType="end"/>
            </w:r>
          </w:hyperlink>
        </w:p>
        <w:p w14:paraId="46F325A8"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8008" w:history="1">
            <w:r w:rsidR="00884F11" w:rsidRPr="00F2469D">
              <w:rPr>
                <w:rStyle w:val="ad"/>
                <w:rFonts w:cs="Huawei Sans"/>
                <w:bCs/>
                <w:snapToGrid w:val="0"/>
              </w:rPr>
              <w:t>5.1.1</w:t>
            </w:r>
            <w:r w:rsidR="00884F11" w:rsidRPr="00F2469D">
              <w:rPr>
                <w:rStyle w:val="ad"/>
                <w:rFonts w:cs="Huawei Sans" w:hint="eastAsia"/>
              </w:rPr>
              <w:t xml:space="preserve"> </w:t>
            </w:r>
            <w:r w:rsidR="00884F11" w:rsidRPr="00F2469D">
              <w:rPr>
                <w:rStyle w:val="ad"/>
                <w:rFonts w:cs="Huawei Sans" w:hint="eastAsia"/>
              </w:rPr>
              <w:t>关于本实验</w:t>
            </w:r>
            <w:r w:rsidR="00884F11">
              <w:rPr>
                <w:webHidden/>
              </w:rPr>
              <w:tab/>
            </w:r>
            <w:r w:rsidR="00884F11">
              <w:rPr>
                <w:webHidden/>
              </w:rPr>
              <w:fldChar w:fldCharType="begin"/>
            </w:r>
            <w:r w:rsidR="00884F11">
              <w:rPr>
                <w:webHidden/>
              </w:rPr>
              <w:instrText xml:space="preserve"> PAGEREF _Toc81318008 \h </w:instrText>
            </w:r>
            <w:r w:rsidR="00884F11">
              <w:rPr>
                <w:webHidden/>
              </w:rPr>
            </w:r>
            <w:r w:rsidR="00884F11">
              <w:rPr>
                <w:webHidden/>
              </w:rPr>
              <w:fldChar w:fldCharType="separate"/>
            </w:r>
            <w:r w:rsidR="00884F11">
              <w:rPr>
                <w:webHidden/>
              </w:rPr>
              <w:t>36</w:t>
            </w:r>
            <w:r w:rsidR="00884F11">
              <w:rPr>
                <w:webHidden/>
              </w:rPr>
              <w:fldChar w:fldCharType="end"/>
            </w:r>
          </w:hyperlink>
        </w:p>
        <w:p w14:paraId="78F8820F" w14:textId="77777777" w:rsidR="00884F11" w:rsidRDefault="000263FE">
          <w:pPr>
            <w:pStyle w:val="31"/>
            <w:tabs>
              <w:tab w:val="right" w:leader="dot" w:pos="9628"/>
            </w:tabs>
            <w:rPr>
              <w:rFonts w:asciiTheme="minorHAnsi" w:eastAsiaTheme="minorEastAsia" w:hAnsiTheme="minorHAnsi" w:cstheme="minorBidi"/>
              <w:kern w:val="2"/>
              <w:sz w:val="21"/>
              <w:szCs w:val="22"/>
            </w:rPr>
          </w:pPr>
          <w:hyperlink w:anchor="_Toc81318009" w:history="1">
            <w:r w:rsidR="00884F11" w:rsidRPr="00F2469D">
              <w:rPr>
                <w:rStyle w:val="ad"/>
                <w:rFonts w:cs="Huawei Sans"/>
                <w:bCs/>
                <w:snapToGrid w:val="0"/>
              </w:rPr>
              <w:t>5.1.2</w:t>
            </w:r>
            <w:r w:rsidR="00884F11" w:rsidRPr="00F2469D">
              <w:rPr>
                <w:rStyle w:val="ad"/>
                <w:rFonts w:cs="Huawei Sans" w:hint="eastAsia"/>
              </w:rPr>
              <w:t xml:space="preserve"> </w:t>
            </w:r>
            <w:r w:rsidR="00884F11" w:rsidRPr="00F2469D">
              <w:rPr>
                <w:rStyle w:val="ad"/>
                <w:rFonts w:cs="Huawei Sans" w:hint="eastAsia"/>
              </w:rPr>
              <w:t>实验目的</w:t>
            </w:r>
            <w:r w:rsidR="00884F11">
              <w:rPr>
                <w:webHidden/>
              </w:rPr>
              <w:tab/>
            </w:r>
            <w:r w:rsidR="00884F11">
              <w:rPr>
                <w:webHidden/>
              </w:rPr>
              <w:fldChar w:fldCharType="begin"/>
            </w:r>
            <w:r w:rsidR="00884F11">
              <w:rPr>
                <w:webHidden/>
              </w:rPr>
              <w:instrText xml:space="preserve"> PAGEREF _Toc81318009 \h </w:instrText>
            </w:r>
            <w:r w:rsidR="00884F11">
              <w:rPr>
                <w:webHidden/>
              </w:rPr>
            </w:r>
            <w:r w:rsidR="00884F11">
              <w:rPr>
                <w:webHidden/>
              </w:rPr>
              <w:fldChar w:fldCharType="separate"/>
            </w:r>
            <w:r w:rsidR="00884F11">
              <w:rPr>
                <w:webHidden/>
              </w:rPr>
              <w:t>36</w:t>
            </w:r>
            <w:r w:rsidR="00884F11">
              <w:rPr>
                <w:webHidden/>
              </w:rPr>
              <w:fldChar w:fldCharType="end"/>
            </w:r>
          </w:hyperlink>
        </w:p>
        <w:p w14:paraId="70A26618" w14:textId="77777777" w:rsidR="00884F11" w:rsidRDefault="000263FE">
          <w:pPr>
            <w:pStyle w:val="20"/>
            <w:tabs>
              <w:tab w:val="right" w:leader="dot" w:pos="9628"/>
            </w:tabs>
            <w:rPr>
              <w:rFonts w:asciiTheme="minorHAnsi" w:eastAsiaTheme="minorEastAsia" w:hAnsiTheme="minorHAnsi" w:cstheme="minorBidi"/>
              <w:kern w:val="2"/>
              <w:sz w:val="21"/>
              <w:szCs w:val="22"/>
            </w:rPr>
          </w:pPr>
          <w:hyperlink w:anchor="_Toc81318010" w:history="1">
            <w:r w:rsidR="00884F11" w:rsidRPr="00F2469D">
              <w:rPr>
                <w:rStyle w:val="ad"/>
                <w:rFonts w:cs="Huawei Sans"/>
                <w:snapToGrid w:val="0"/>
              </w:rPr>
              <w:t>5.2</w:t>
            </w:r>
            <w:r w:rsidR="00884F11" w:rsidRPr="00F2469D">
              <w:rPr>
                <w:rStyle w:val="ad"/>
                <w:rFonts w:cs="Huawei Sans" w:hint="eastAsia"/>
              </w:rPr>
              <w:t xml:space="preserve"> </w:t>
            </w:r>
            <w:r w:rsidR="00884F11" w:rsidRPr="00F2469D">
              <w:rPr>
                <w:rStyle w:val="ad"/>
                <w:rFonts w:cs="Huawei Sans" w:hint="eastAsia"/>
              </w:rPr>
              <w:t>场景设置及操作步骤</w:t>
            </w:r>
            <w:r w:rsidR="00884F11">
              <w:rPr>
                <w:webHidden/>
              </w:rPr>
              <w:tab/>
            </w:r>
            <w:r w:rsidR="00884F11">
              <w:rPr>
                <w:webHidden/>
              </w:rPr>
              <w:fldChar w:fldCharType="begin"/>
            </w:r>
            <w:r w:rsidR="00884F11">
              <w:rPr>
                <w:webHidden/>
              </w:rPr>
              <w:instrText xml:space="preserve"> PAGEREF _Toc81318010 \h </w:instrText>
            </w:r>
            <w:r w:rsidR="00884F11">
              <w:rPr>
                <w:webHidden/>
              </w:rPr>
            </w:r>
            <w:r w:rsidR="00884F11">
              <w:rPr>
                <w:webHidden/>
              </w:rPr>
              <w:fldChar w:fldCharType="separate"/>
            </w:r>
            <w:r w:rsidR="00884F11">
              <w:rPr>
                <w:webHidden/>
              </w:rPr>
              <w:t>36</w:t>
            </w:r>
            <w:r w:rsidR="00884F11">
              <w:rPr>
                <w:webHidden/>
              </w:rPr>
              <w:fldChar w:fldCharType="end"/>
            </w:r>
          </w:hyperlink>
        </w:p>
        <w:p w14:paraId="21338F3F"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8011" w:history="1">
            <w:r w:rsidR="00884F11" w:rsidRPr="00F2469D">
              <w:rPr>
                <w:rStyle w:val="ad"/>
                <w:rFonts w:hint="eastAsia"/>
                <w:noProof/>
              </w:rPr>
              <w:t>附录一：</w:t>
            </w:r>
            <w:r w:rsidR="00884F11" w:rsidRPr="00F2469D">
              <w:rPr>
                <w:rStyle w:val="ad"/>
                <w:noProof/>
              </w:rPr>
              <w:t>Linux</w:t>
            </w:r>
            <w:r w:rsidR="00884F11" w:rsidRPr="00F2469D">
              <w:rPr>
                <w:rStyle w:val="ad"/>
                <w:rFonts w:hint="eastAsia"/>
                <w:noProof/>
              </w:rPr>
              <w:t>操作系统相关命令</w:t>
            </w:r>
            <w:r w:rsidR="00884F11">
              <w:rPr>
                <w:noProof/>
                <w:webHidden/>
              </w:rPr>
              <w:tab/>
            </w:r>
            <w:r w:rsidR="00884F11">
              <w:rPr>
                <w:noProof/>
                <w:webHidden/>
              </w:rPr>
              <w:fldChar w:fldCharType="begin"/>
            </w:r>
            <w:r w:rsidR="00884F11">
              <w:rPr>
                <w:noProof/>
                <w:webHidden/>
              </w:rPr>
              <w:instrText xml:space="preserve"> PAGEREF _Toc81318011 \h </w:instrText>
            </w:r>
            <w:r w:rsidR="00884F11">
              <w:rPr>
                <w:noProof/>
                <w:webHidden/>
              </w:rPr>
            </w:r>
            <w:r w:rsidR="00884F11">
              <w:rPr>
                <w:noProof/>
                <w:webHidden/>
              </w:rPr>
              <w:fldChar w:fldCharType="separate"/>
            </w:r>
            <w:r w:rsidR="00884F11">
              <w:rPr>
                <w:noProof/>
                <w:webHidden/>
              </w:rPr>
              <w:t>43</w:t>
            </w:r>
            <w:r w:rsidR="00884F11">
              <w:rPr>
                <w:noProof/>
                <w:webHidden/>
              </w:rPr>
              <w:fldChar w:fldCharType="end"/>
            </w:r>
          </w:hyperlink>
        </w:p>
        <w:p w14:paraId="56D671DF" w14:textId="77777777" w:rsidR="00884F11" w:rsidRDefault="000263FE">
          <w:pPr>
            <w:pStyle w:val="12"/>
            <w:tabs>
              <w:tab w:val="right" w:leader="dot" w:pos="9628"/>
            </w:tabs>
            <w:rPr>
              <w:rFonts w:asciiTheme="minorHAnsi" w:eastAsiaTheme="minorEastAsia" w:hAnsiTheme="minorHAnsi" w:cstheme="minorBidi"/>
              <w:b w:val="0"/>
              <w:bCs w:val="0"/>
              <w:noProof/>
              <w:kern w:val="2"/>
              <w:sz w:val="21"/>
              <w:szCs w:val="22"/>
            </w:rPr>
          </w:pPr>
          <w:hyperlink w:anchor="_Toc81318026" w:history="1">
            <w:r w:rsidR="00884F11" w:rsidRPr="00F2469D">
              <w:rPr>
                <w:rStyle w:val="ad"/>
                <w:rFonts w:hint="eastAsia"/>
                <w:noProof/>
              </w:rPr>
              <w:t>附录二：</w:t>
            </w:r>
            <w:r w:rsidR="00884F11" w:rsidRPr="00F2469D">
              <w:rPr>
                <w:rStyle w:val="ad"/>
                <w:noProof/>
              </w:rPr>
              <w:t>openGauss</w:t>
            </w:r>
            <w:r w:rsidR="00884F11" w:rsidRPr="00F2469D">
              <w:rPr>
                <w:rStyle w:val="ad"/>
                <w:rFonts w:hint="eastAsia"/>
                <w:noProof/>
              </w:rPr>
              <w:t>数据库基本操作</w:t>
            </w:r>
            <w:r w:rsidR="00884F11">
              <w:rPr>
                <w:noProof/>
                <w:webHidden/>
              </w:rPr>
              <w:tab/>
            </w:r>
            <w:r w:rsidR="00884F11">
              <w:rPr>
                <w:noProof/>
                <w:webHidden/>
              </w:rPr>
              <w:fldChar w:fldCharType="begin"/>
            </w:r>
            <w:r w:rsidR="00884F11">
              <w:rPr>
                <w:noProof/>
                <w:webHidden/>
              </w:rPr>
              <w:instrText xml:space="preserve"> PAGEREF _Toc81318026 \h </w:instrText>
            </w:r>
            <w:r w:rsidR="00884F11">
              <w:rPr>
                <w:noProof/>
                <w:webHidden/>
              </w:rPr>
            </w:r>
            <w:r w:rsidR="00884F11">
              <w:rPr>
                <w:noProof/>
                <w:webHidden/>
              </w:rPr>
              <w:fldChar w:fldCharType="separate"/>
            </w:r>
            <w:r w:rsidR="00884F11">
              <w:rPr>
                <w:noProof/>
                <w:webHidden/>
              </w:rPr>
              <w:t>53</w:t>
            </w:r>
            <w:r w:rsidR="00884F11">
              <w:rPr>
                <w:noProof/>
                <w:webHidden/>
              </w:rPr>
              <w:fldChar w:fldCharType="end"/>
            </w:r>
          </w:hyperlink>
        </w:p>
        <w:p w14:paraId="1A1B1C95" w14:textId="6248EB1C" w:rsidR="00B81DEF" w:rsidRPr="00DA7AEA" w:rsidRDefault="001B1484" w:rsidP="0020153C">
          <w:pPr>
            <w:rPr>
              <w:rFonts w:ascii="Huawei Sans" w:eastAsia="方正兰亭黑简体" w:hAnsi="Huawei Sans" w:cs="Huawei Sans"/>
              <w:lang w:val="zh-CN"/>
            </w:rPr>
          </w:pPr>
          <w:r w:rsidRPr="00DA7AEA">
            <w:rPr>
              <w:rFonts w:ascii="Huawei Sans" w:eastAsia="方正兰亭黑简体" w:hAnsi="Huawei Sans" w:cs="Huawei Sans"/>
              <w:b/>
              <w:bCs/>
              <w:noProof/>
              <w:sz w:val="24"/>
              <w:szCs w:val="24"/>
            </w:rPr>
            <w:fldChar w:fldCharType="end"/>
          </w:r>
        </w:p>
      </w:sdtContent>
    </w:sdt>
    <w:p w14:paraId="00A5311B" w14:textId="5C5999EB" w:rsidR="00907E85" w:rsidRDefault="00907E85">
      <w:pPr>
        <w:topLinePunct w:val="0"/>
        <w:adjustRightInd/>
        <w:snapToGrid/>
        <w:spacing w:before="0" w:after="0" w:line="240" w:lineRule="auto"/>
        <w:ind w:left="0"/>
        <w:rPr>
          <w:rFonts w:ascii="Huawei Sans" w:eastAsia="方正兰亭黑简体" w:hAnsi="Huawei Sans"/>
          <w:sz w:val="21"/>
        </w:rPr>
      </w:pPr>
      <w:bookmarkStart w:id="10" w:name="_Toc437519530"/>
      <w:r>
        <w:br w:type="page"/>
      </w:r>
    </w:p>
    <w:p w14:paraId="0079D01C" w14:textId="4A214D64" w:rsidR="00E82590" w:rsidRPr="00DA7AEA" w:rsidRDefault="00E82590" w:rsidP="007D3939">
      <w:pPr>
        <w:pStyle w:val="1"/>
        <w:numPr>
          <w:ilvl w:val="0"/>
          <w:numId w:val="0"/>
        </w:numPr>
        <w:ind w:right="442"/>
      </w:pPr>
      <w:bookmarkStart w:id="11" w:name="_Toc7361460"/>
      <w:bookmarkStart w:id="12" w:name="_Toc47699838"/>
      <w:bookmarkStart w:id="13" w:name="_Toc81317979"/>
      <w:r w:rsidRPr="00DA7AEA">
        <w:lastRenderedPageBreak/>
        <w:t>前</w:t>
      </w:r>
      <w:r w:rsidRPr="00DA7AEA">
        <w:t xml:space="preserve">  </w:t>
      </w:r>
      <w:r w:rsidRPr="00DA7AEA">
        <w:t>言</w:t>
      </w:r>
      <w:bookmarkEnd w:id="10"/>
      <w:bookmarkEnd w:id="11"/>
      <w:bookmarkEnd w:id="12"/>
      <w:bookmarkEnd w:id="13"/>
    </w:p>
    <w:p w14:paraId="5C31744C" w14:textId="77777777" w:rsidR="00E82590" w:rsidRPr="00DA7AEA" w:rsidRDefault="00E82590" w:rsidP="007D3939">
      <w:pPr>
        <w:pStyle w:val="2"/>
        <w:numPr>
          <w:ilvl w:val="0"/>
          <w:numId w:val="0"/>
        </w:numPr>
        <w:rPr>
          <w:lang w:eastAsia="zh-CN"/>
        </w:rPr>
      </w:pPr>
      <w:bookmarkStart w:id="14" w:name="_Toc7361461"/>
      <w:bookmarkStart w:id="15" w:name="_Toc47699839"/>
      <w:bookmarkStart w:id="16" w:name="_Toc81317980"/>
      <w:r w:rsidRPr="00DA7AEA">
        <w:rPr>
          <w:lang w:eastAsia="zh-CN"/>
        </w:rPr>
        <w:t>简介</w:t>
      </w:r>
      <w:bookmarkEnd w:id="14"/>
      <w:bookmarkEnd w:id="15"/>
      <w:bookmarkEnd w:id="16"/>
    </w:p>
    <w:p w14:paraId="7047754E" w14:textId="06738CB5" w:rsidR="00E82590" w:rsidRPr="00DA7AEA" w:rsidRDefault="00E82590" w:rsidP="00BC6B56">
      <w:pPr>
        <w:pStyle w:val="1e"/>
      </w:pPr>
      <w:r w:rsidRPr="00DA7AEA">
        <w:t>本实验适用于</w:t>
      </w:r>
      <w:r w:rsidRPr="00DA7AEA">
        <w:t xml:space="preserve"> openGauss</w:t>
      </w:r>
      <w:r w:rsidRPr="00DA7AEA">
        <w:t>数据库，通过该实验可以顺利完成对数据库各项日常基本维护管理</w:t>
      </w:r>
      <w:r w:rsidR="00AF3B99">
        <w:t>。</w:t>
      </w:r>
    </w:p>
    <w:p w14:paraId="006C13A5" w14:textId="77777777" w:rsidR="00E82590" w:rsidRPr="00DA7AEA" w:rsidRDefault="00E82590" w:rsidP="007D3939">
      <w:pPr>
        <w:pStyle w:val="2"/>
        <w:numPr>
          <w:ilvl w:val="0"/>
          <w:numId w:val="0"/>
        </w:numPr>
        <w:rPr>
          <w:lang w:eastAsia="zh-CN"/>
        </w:rPr>
      </w:pPr>
      <w:bookmarkStart w:id="17" w:name="_Toc7361462"/>
      <w:bookmarkStart w:id="18" w:name="_Toc47699840"/>
      <w:bookmarkStart w:id="19" w:name="_Toc81317981"/>
      <w:r w:rsidRPr="00DA7AEA">
        <w:rPr>
          <w:lang w:eastAsia="zh-CN"/>
        </w:rPr>
        <w:t>内容描述</w:t>
      </w:r>
      <w:bookmarkEnd w:id="17"/>
      <w:bookmarkEnd w:id="18"/>
      <w:bookmarkEnd w:id="19"/>
    </w:p>
    <w:p w14:paraId="4D3A6068" w14:textId="77777777" w:rsidR="00E82590" w:rsidRDefault="00E82590" w:rsidP="00BC6B56">
      <w:pPr>
        <w:pStyle w:val="1e"/>
      </w:pPr>
      <w:r w:rsidRPr="00DA7AEA">
        <w:t>本实验主要内容为操作系统参数检查、</w:t>
      </w:r>
      <w:r w:rsidRPr="00DA7AEA">
        <w:t>openGauss</w:t>
      </w:r>
      <w:r w:rsidRPr="00DA7AEA">
        <w:t>健康状态检查、数据库性能检查、日志检查和清理、时间一致性检查、应用连接数检查、例行维护表等。</w:t>
      </w:r>
    </w:p>
    <w:p w14:paraId="132DDA51" w14:textId="77777777" w:rsidR="009D2245" w:rsidRDefault="009D2245" w:rsidP="007D3939">
      <w:pPr>
        <w:pStyle w:val="2"/>
        <w:numPr>
          <w:ilvl w:val="0"/>
          <w:numId w:val="0"/>
        </w:numPr>
      </w:pPr>
      <w:bookmarkStart w:id="20" w:name="_Toc51141491"/>
      <w:bookmarkStart w:id="21" w:name="_Toc51148678"/>
      <w:bookmarkStart w:id="22" w:name="_Toc81317982"/>
      <w:r>
        <w:rPr>
          <w:rFonts w:hint="eastAsia"/>
        </w:rPr>
        <w:t>前置条件</w:t>
      </w:r>
      <w:bookmarkEnd w:id="20"/>
      <w:bookmarkEnd w:id="21"/>
      <w:bookmarkEnd w:id="22"/>
    </w:p>
    <w:p w14:paraId="611D0C59" w14:textId="78F5A86B" w:rsidR="009D2245" w:rsidRDefault="009D2245" w:rsidP="00E95CDC">
      <w:pPr>
        <w:pStyle w:val="41"/>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进行数据库维护管理，需要掌握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884F11">
          <w:rPr>
            <w:rStyle w:val="ad"/>
            <w:rFonts w:hint="eastAsia"/>
            <w:b/>
          </w:rPr>
          <w:t>附录</w:t>
        </w:r>
        <w:proofErr w:type="gramStart"/>
        <w:r w:rsidRPr="00884F11">
          <w:rPr>
            <w:rStyle w:val="ad"/>
            <w:rFonts w:hint="eastAsia"/>
            <w:b/>
          </w:rPr>
          <w:t>一</w:t>
        </w:r>
        <w:proofErr w:type="gramEnd"/>
      </w:hyperlink>
      <w:r>
        <w:rPr>
          <w:rFonts w:hint="eastAsia"/>
        </w:rPr>
        <w:t>。</w:t>
      </w:r>
    </w:p>
    <w:p w14:paraId="6C0DA1E8" w14:textId="75FB0CFF" w:rsidR="009D2245" w:rsidRPr="00DA7AEA" w:rsidRDefault="009D2245" w:rsidP="00E95CDC">
      <w:pPr>
        <w:pStyle w:val="41"/>
      </w:pPr>
      <w:r>
        <w:rPr>
          <w:rFonts w:hint="eastAsia"/>
        </w:rPr>
        <w:t>数据库</w:t>
      </w:r>
      <w:r>
        <w:t>维护管理尤其是例行表</w:t>
      </w:r>
      <w:r>
        <w:rPr>
          <w:rFonts w:hint="eastAsia"/>
        </w:rPr>
        <w:t>、</w:t>
      </w:r>
      <w:r>
        <w:t>索引的维护</w:t>
      </w:r>
      <w:r>
        <w:rPr>
          <w:rFonts w:hint="eastAsia"/>
        </w:rPr>
        <w:t>需要掌握</w:t>
      </w:r>
      <w:r>
        <w:rPr>
          <w:rFonts w:hint="eastAsia"/>
        </w:rPr>
        <w:t>openGauss</w:t>
      </w:r>
      <w:r>
        <w:rPr>
          <w:rFonts w:hint="eastAsia"/>
        </w:rPr>
        <w:t>数据库的基本操作</w:t>
      </w:r>
      <w:r w:rsidR="00B13EEF">
        <w:rPr>
          <w:rFonts w:hint="eastAsia"/>
        </w:rPr>
        <w:t>和</w:t>
      </w:r>
      <w:r w:rsidR="00B13EEF">
        <w:rPr>
          <w:rFonts w:hint="eastAsia"/>
        </w:rPr>
        <w:t>SQL</w:t>
      </w:r>
      <w:r w:rsidR="00B13EEF">
        <w:rPr>
          <w:rFonts w:hint="eastAsia"/>
        </w:rPr>
        <w:t>语法</w:t>
      </w:r>
      <w:r>
        <w:rPr>
          <w:rFonts w:hint="eastAsia"/>
        </w:rPr>
        <w:t>，</w:t>
      </w:r>
      <w:r w:rsidR="00B13EEF">
        <w:rPr>
          <w:rFonts w:hint="eastAsia"/>
        </w:rPr>
        <w:t>openGauss</w:t>
      </w:r>
      <w:r w:rsidR="00B13EEF">
        <w:rPr>
          <w:rFonts w:hint="eastAsia"/>
        </w:rPr>
        <w:t>数据库</w:t>
      </w:r>
      <w:r w:rsidR="00B13EEF" w:rsidRPr="007A08C6">
        <w:rPr>
          <w:rFonts w:hint="eastAsia"/>
        </w:rPr>
        <w:t>支持</w:t>
      </w:r>
      <w:r w:rsidR="00B13EEF" w:rsidRPr="007A08C6">
        <w:t>SQL2003</w:t>
      </w:r>
      <w:r w:rsidR="00B13EEF" w:rsidRPr="007A08C6">
        <w:t>标准语法</w:t>
      </w:r>
      <w:r w:rsidR="00B13EEF">
        <w:rPr>
          <w:rFonts w:hint="eastAsia"/>
        </w:rPr>
        <w:t>，</w:t>
      </w:r>
      <w:r>
        <w:rPr>
          <w:rFonts w:hint="eastAsia"/>
        </w:rPr>
        <w:t>数据库基本操作参见</w:t>
      </w:r>
      <w:hyperlink w:anchor="_附录二：openGauss数据库基本操作" w:history="1">
        <w:r w:rsidRPr="00884F11">
          <w:rPr>
            <w:rStyle w:val="ad"/>
            <w:rFonts w:hint="eastAsia"/>
            <w:b/>
          </w:rPr>
          <w:t>附录二</w:t>
        </w:r>
      </w:hyperlink>
      <w:r>
        <w:rPr>
          <w:rFonts w:hint="eastAsia"/>
        </w:rPr>
        <w:t>。</w:t>
      </w:r>
    </w:p>
    <w:p w14:paraId="539149DA" w14:textId="77777777" w:rsidR="00E82590" w:rsidRPr="00DA7AEA" w:rsidRDefault="00E82590" w:rsidP="007D3939">
      <w:pPr>
        <w:pStyle w:val="2"/>
        <w:numPr>
          <w:ilvl w:val="0"/>
          <w:numId w:val="0"/>
        </w:numPr>
      </w:pPr>
      <w:bookmarkStart w:id="23" w:name="_Toc7361465"/>
      <w:bookmarkStart w:id="24" w:name="_Toc47699841"/>
      <w:bookmarkStart w:id="25" w:name="_Toc81317983"/>
      <w:r w:rsidRPr="00DA7AEA">
        <w:t>实验环境说明</w:t>
      </w:r>
      <w:bookmarkEnd w:id="23"/>
      <w:bookmarkEnd w:id="24"/>
      <w:bookmarkEnd w:id="25"/>
    </w:p>
    <w:p w14:paraId="07CB0DDC" w14:textId="77777777" w:rsidR="00E82590" w:rsidRPr="00DA7AEA" w:rsidRDefault="00E82590" w:rsidP="00E95CDC">
      <w:pPr>
        <w:pStyle w:val="41"/>
      </w:pPr>
      <w:r w:rsidRPr="00DA7AEA">
        <w:t>组网说明</w:t>
      </w:r>
    </w:p>
    <w:p w14:paraId="13DF6659" w14:textId="77777777" w:rsidR="00E82590" w:rsidRPr="00DA7AEA" w:rsidRDefault="00E82590" w:rsidP="00BC6B56">
      <w:pPr>
        <w:pStyle w:val="1e"/>
      </w:pPr>
      <w:r w:rsidRPr="00DA7AEA">
        <w:t>本实验环境为华为云</w:t>
      </w:r>
      <w:r w:rsidRPr="00DA7AEA">
        <w:t xml:space="preserve"> ECS </w:t>
      </w:r>
      <w:r w:rsidRPr="00DA7AEA">
        <w:t>服务器</w:t>
      </w:r>
      <w:r w:rsidRPr="00DA7AEA">
        <w:t xml:space="preserve"> + openGauss</w:t>
      </w:r>
      <w:r w:rsidRPr="00DA7AEA">
        <w:t>数据库。</w:t>
      </w:r>
    </w:p>
    <w:p w14:paraId="7C662B5C" w14:textId="77777777" w:rsidR="00E82590" w:rsidRPr="00DA7AEA" w:rsidRDefault="00E82590" w:rsidP="00E95CDC">
      <w:pPr>
        <w:pStyle w:val="41"/>
      </w:pPr>
      <w:r w:rsidRPr="00DA7AEA">
        <w:t>设备介绍</w:t>
      </w:r>
    </w:p>
    <w:p w14:paraId="769A701D" w14:textId="77777777" w:rsidR="00E82590" w:rsidRPr="00DA7AEA" w:rsidRDefault="00E82590" w:rsidP="00BC6B56">
      <w:pPr>
        <w:pStyle w:val="1e"/>
      </w:pPr>
      <w:r w:rsidRPr="00DA7AEA">
        <w:t>为了满足数据库原理与实践课程实验需要，建议每套实验环境采用以下配置：</w:t>
      </w:r>
    </w:p>
    <w:p w14:paraId="6C4D3315" w14:textId="2100450A" w:rsidR="00CB0381" w:rsidRPr="00DA7AEA" w:rsidRDefault="00AF3B99" w:rsidP="00AF3B99">
      <w:pPr>
        <w:pStyle w:val="50"/>
        <w:numPr>
          <w:ilvl w:val="0"/>
          <w:numId w:val="0"/>
        </w:numPr>
        <w:ind w:left="1021" w:firstLineChars="1200" w:firstLine="2795"/>
        <w:jc w:val="left"/>
      </w:pPr>
      <w:r>
        <w:t>配置</w:t>
      </w:r>
      <w:r w:rsidR="00CB0381">
        <w:rPr>
          <w:rFonts w:hint="eastAsia"/>
        </w:rPr>
        <w:t>明细表</w:t>
      </w:r>
    </w:p>
    <w:tbl>
      <w:tblPr>
        <w:tblStyle w:val="V30"/>
        <w:tblW w:w="760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6084"/>
      </w:tblGrid>
      <w:tr w:rsidR="00AF3B99" w:rsidRPr="00DA7AEA" w14:paraId="1DC39B59" w14:textId="77777777" w:rsidTr="00AF3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7330F83" w14:textId="786E251A" w:rsidR="00AF3B99" w:rsidRPr="00DA7AEA" w:rsidRDefault="00AF3B99" w:rsidP="00D8275B">
            <w:pPr>
              <w:pStyle w:val="5a"/>
              <w:rPr>
                <w:rFonts w:cs="Huawei Sans"/>
              </w:rPr>
            </w:pPr>
            <w:r w:rsidRPr="00DA7AEA">
              <w:rPr>
                <w:rFonts w:cs="Huawei Sans"/>
              </w:rPr>
              <w:t>软件名称</w:t>
            </w:r>
          </w:p>
        </w:tc>
        <w:tc>
          <w:tcPr>
            <w:tcW w:w="6084" w:type="dxa"/>
          </w:tcPr>
          <w:p w14:paraId="00E2F452" w14:textId="77777777" w:rsidR="00AF3B99" w:rsidRPr="00DA7AEA" w:rsidRDefault="00AF3B99"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软件版本</w:t>
            </w:r>
          </w:p>
        </w:tc>
      </w:tr>
      <w:tr w:rsidR="00AF3B99" w:rsidRPr="00DA7AEA" w14:paraId="6104CB37" w14:textId="77777777" w:rsidTr="00AF3B99">
        <w:tc>
          <w:tcPr>
            <w:cnfStyle w:val="001000000000" w:firstRow="0" w:lastRow="0" w:firstColumn="1" w:lastColumn="0" w:oddVBand="0" w:evenVBand="0" w:oddHBand="0" w:evenHBand="0" w:firstRowFirstColumn="0" w:firstRowLastColumn="0" w:lastRowFirstColumn="0" w:lastRowLastColumn="0"/>
            <w:tcW w:w="1519" w:type="dxa"/>
          </w:tcPr>
          <w:p w14:paraId="742B6997" w14:textId="77777777" w:rsidR="00AF3B99" w:rsidRPr="00DA7AEA" w:rsidRDefault="00AF3B99" w:rsidP="00D8275B">
            <w:pPr>
              <w:pStyle w:val="5a"/>
              <w:jc w:val="left"/>
              <w:rPr>
                <w:rFonts w:cs="Huawei Sans"/>
              </w:rPr>
            </w:pPr>
            <w:r w:rsidRPr="00DA7AEA">
              <w:rPr>
                <w:rFonts w:cs="Huawei Sans"/>
              </w:rPr>
              <w:t>数据库</w:t>
            </w:r>
          </w:p>
        </w:tc>
        <w:tc>
          <w:tcPr>
            <w:tcW w:w="6084" w:type="dxa"/>
          </w:tcPr>
          <w:p w14:paraId="5934FE18" w14:textId="145D47E9" w:rsidR="00AF3B99" w:rsidRPr="00DA7AEA" w:rsidRDefault="00AF3B99" w:rsidP="00E756B7">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 xml:space="preserve">openGauss </w:t>
            </w:r>
            <w:r>
              <w:rPr>
                <w:rFonts w:cs="Huawei Sans"/>
              </w:rPr>
              <w:t>2.0.0</w:t>
            </w:r>
          </w:p>
        </w:tc>
      </w:tr>
      <w:tr w:rsidR="00AF3B99" w:rsidRPr="00DA7AEA" w14:paraId="6F41FF52" w14:textId="77777777" w:rsidTr="00AF3B99">
        <w:tc>
          <w:tcPr>
            <w:cnfStyle w:val="001000000000" w:firstRow="0" w:lastRow="0" w:firstColumn="1" w:lastColumn="0" w:oddVBand="0" w:evenVBand="0" w:oddHBand="0" w:evenHBand="0" w:firstRowFirstColumn="0" w:firstRowLastColumn="0" w:lastRowFirstColumn="0" w:lastRowLastColumn="0"/>
            <w:tcW w:w="1519" w:type="dxa"/>
          </w:tcPr>
          <w:p w14:paraId="0FF4D76C" w14:textId="77777777" w:rsidR="00AF3B99" w:rsidRPr="00DA7AEA" w:rsidRDefault="00AF3B99" w:rsidP="00D8275B">
            <w:pPr>
              <w:pStyle w:val="5a"/>
              <w:jc w:val="left"/>
              <w:rPr>
                <w:rFonts w:cs="Huawei Sans"/>
              </w:rPr>
            </w:pPr>
            <w:r w:rsidRPr="00DA7AEA">
              <w:rPr>
                <w:rFonts w:cs="Huawei Sans"/>
              </w:rPr>
              <w:t>操作系统</w:t>
            </w:r>
          </w:p>
        </w:tc>
        <w:tc>
          <w:tcPr>
            <w:tcW w:w="6084" w:type="dxa"/>
          </w:tcPr>
          <w:p w14:paraId="728B90E1" w14:textId="77777777" w:rsidR="00AF3B99" w:rsidRPr="00DA7AEA" w:rsidRDefault="00AF3B99"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 20.3LTS</w:t>
            </w:r>
          </w:p>
        </w:tc>
      </w:tr>
    </w:tbl>
    <w:p w14:paraId="51ECE918" w14:textId="54B1C557" w:rsidR="00E87C8F" w:rsidRDefault="00704EFD" w:rsidP="00CF7615">
      <w:pPr>
        <w:pStyle w:val="2"/>
        <w:numPr>
          <w:ilvl w:val="0"/>
          <w:numId w:val="0"/>
        </w:numPr>
      </w:pPr>
      <w:bookmarkStart w:id="26" w:name="_Toc81317984"/>
      <w:r>
        <w:lastRenderedPageBreak/>
        <w:t>实验概览</w:t>
      </w:r>
      <w:bookmarkEnd w:id="26"/>
    </w:p>
    <w:p w14:paraId="2F7546FB" w14:textId="233165D0" w:rsidR="00575871" w:rsidRDefault="00575871" w:rsidP="00BC6B56">
      <w:pPr>
        <w:pStyle w:val="1e"/>
      </w:pPr>
      <w:r>
        <w:rPr>
          <w:noProof/>
        </w:rPr>
        <w:drawing>
          <wp:inline distT="0" distB="0" distL="0" distR="0" wp14:anchorId="391BAFF5" wp14:editId="473F348F">
            <wp:extent cx="5282565" cy="3594424"/>
            <wp:effectExtent l="19050" t="19050" r="13335"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313" cy="3605820"/>
                    </a:xfrm>
                    <a:prstGeom prst="rect">
                      <a:avLst/>
                    </a:prstGeom>
                    <a:noFill/>
                    <a:ln w="12700">
                      <a:solidFill>
                        <a:schemeClr val="bg1">
                          <a:lumMod val="85000"/>
                        </a:schemeClr>
                      </a:solidFill>
                    </a:ln>
                  </pic:spPr>
                </pic:pic>
              </a:graphicData>
            </a:graphic>
          </wp:inline>
        </w:drawing>
      </w:r>
    </w:p>
    <w:p w14:paraId="42029ECF" w14:textId="0CECC07C" w:rsidR="00E92778" w:rsidRPr="00DA7AEA" w:rsidRDefault="00704EFD" w:rsidP="007D3939">
      <w:pPr>
        <w:pStyle w:val="9"/>
        <w:numPr>
          <w:ilvl w:val="0"/>
          <w:numId w:val="0"/>
        </w:numPr>
        <w:ind w:left="1021"/>
      </w:pPr>
      <w:r>
        <w:rPr>
          <w:rFonts w:hint="eastAsia"/>
        </w:rPr>
        <w:t>本实验概览</w:t>
      </w:r>
      <w:r w:rsidR="007D3939">
        <w:rPr>
          <w:rFonts w:hint="eastAsia"/>
        </w:rPr>
        <w:t>图</w:t>
      </w:r>
    </w:p>
    <w:p w14:paraId="3F54CE2B" w14:textId="77777777" w:rsidR="00E87C8F" w:rsidRPr="00DA7AEA" w:rsidRDefault="00E87C8F">
      <w:pPr>
        <w:topLinePunct w:val="0"/>
        <w:adjustRightInd/>
        <w:snapToGrid/>
        <w:spacing w:before="0" w:after="0" w:line="240" w:lineRule="auto"/>
        <w:ind w:left="0"/>
        <w:rPr>
          <w:rFonts w:ascii="Huawei Sans" w:eastAsia="方正兰亭黑简体" w:hAnsi="Huawei Sans" w:cs="Huawei Sans"/>
        </w:rPr>
      </w:pPr>
      <w:r w:rsidRPr="00DA7AEA">
        <w:rPr>
          <w:rFonts w:ascii="Huawei Sans" w:eastAsia="方正兰亭黑简体" w:hAnsi="Huawei Sans" w:cs="Huawei Sans"/>
        </w:rPr>
        <w:br w:type="page"/>
      </w:r>
    </w:p>
    <w:p w14:paraId="18400443"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6AF031D0" w14:textId="77777777" w:rsidR="00E82590" w:rsidRPr="00DA7AEA" w:rsidRDefault="00E82590" w:rsidP="00664176">
      <w:pPr>
        <w:pStyle w:val="1"/>
        <w:numPr>
          <w:ilvl w:val="0"/>
          <w:numId w:val="4"/>
        </w:numPr>
        <w:wordWrap w:val="0"/>
        <w:ind w:right="442"/>
        <w:rPr>
          <w:rFonts w:cs="Huawei Sans"/>
        </w:rPr>
      </w:pPr>
      <w:bookmarkStart w:id="27" w:name="_Toc47699842"/>
      <w:bookmarkStart w:id="28" w:name="_Toc81317985"/>
      <w:r w:rsidRPr="00DA7AEA">
        <w:rPr>
          <w:rFonts w:cs="Huawei Sans"/>
        </w:rPr>
        <w:t>操作系统参数检查</w:t>
      </w:r>
      <w:bookmarkEnd w:id="27"/>
      <w:bookmarkEnd w:id="28"/>
      <w:r w:rsidRPr="00DA7AEA">
        <w:rPr>
          <w:rFonts w:cs="Huawei Sans"/>
        </w:rPr>
        <w:t xml:space="preserve"> </w:t>
      </w:r>
    </w:p>
    <w:p w14:paraId="1BB3F09A" w14:textId="77777777" w:rsidR="00E82590" w:rsidRPr="00DA7AEA" w:rsidRDefault="00E82590" w:rsidP="00664176">
      <w:pPr>
        <w:pStyle w:val="2"/>
        <w:numPr>
          <w:ilvl w:val="1"/>
          <w:numId w:val="4"/>
        </w:numPr>
        <w:ind w:left="105"/>
        <w:rPr>
          <w:rFonts w:cs="Huawei Sans"/>
        </w:rPr>
      </w:pPr>
      <w:bookmarkStart w:id="29" w:name="_Toc466755572"/>
      <w:bookmarkStart w:id="30" w:name="_Toc7361468"/>
      <w:bookmarkStart w:id="31" w:name="_Toc47699843"/>
      <w:bookmarkStart w:id="32" w:name="_Toc81317986"/>
      <w:r w:rsidRPr="00DA7AEA">
        <w:rPr>
          <w:rFonts w:cs="Huawei Sans"/>
        </w:rPr>
        <w:t>实验介绍</w:t>
      </w:r>
      <w:bookmarkEnd w:id="29"/>
      <w:bookmarkEnd w:id="30"/>
      <w:bookmarkEnd w:id="31"/>
      <w:bookmarkEnd w:id="32"/>
    </w:p>
    <w:p w14:paraId="6121F71F" w14:textId="77777777" w:rsidR="00E82590" w:rsidRPr="00DA7AEA" w:rsidRDefault="00E82590" w:rsidP="00664176">
      <w:pPr>
        <w:pStyle w:val="3"/>
        <w:numPr>
          <w:ilvl w:val="2"/>
          <w:numId w:val="4"/>
        </w:numPr>
        <w:rPr>
          <w:rFonts w:cs="Huawei Sans"/>
          <w:i/>
          <w:iCs/>
          <w:color w:val="0000FF"/>
          <w:kern w:val="2"/>
          <w:sz w:val="21"/>
        </w:rPr>
      </w:pPr>
      <w:bookmarkStart w:id="33" w:name="_Toc466755573"/>
      <w:bookmarkStart w:id="34" w:name="_Toc7361469"/>
      <w:bookmarkStart w:id="35" w:name="_Toc47699844"/>
      <w:bookmarkStart w:id="36" w:name="_Toc81317987"/>
      <w:r w:rsidRPr="00DA7AEA">
        <w:rPr>
          <w:rFonts w:cs="Huawei Sans"/>
        </w:rPr>
        <w:t>关于本实验</w:t>
      </w:r>
      <w:bookmarkEnd w:id="33"/>
      <w:bookmarkEnd w:id="34"/>
      <w:bookmarkEnd w:id="35"/>
      <w:bookmarkEnd w:id="36"/>
    </w:p>
    <w:p w14:paraId="6F123C6C" w14:textId="77777777" w:rsidR="00E82590" w:rsidRPr="00DA7AEA" w:rsidRDefault="00E82590" w:rsidP="00BC6B56">
      <w:pPr>
        <w:pStyle w:val="1e"/>
      </w:pPr>
      <w:r w:rsidRPr="00DA7AEA">
        <w:t>gs_checkos</w:t>
      </w:r>
      <w:r w:rsidRPr="00DA7AEA">
        <w:t>工具用来帮助检查操作系统、控制参数、磁盘配置等内容，并对系统控制参数、</w:t>
      </w:r>
      <w:r w:rsidRPr="00DA7AEA">
        <w:t>I/O</w:t>
      </w:r>
      <w:r w:rsidRPr="00DA7AEA">
        <w:t>配置、网络配置和</w:t>
      </w:r>
      <w:r w:rsidRPr="00DA7AEA">
        <w:t>THP</w:t>
      </w:r>
      <w:r w:rsidRPr="00DA7AEA">
        <w:t>服务等信息进行配置。</w:t>
      </w:r>
    </w:p>
    <w:p w14:paraId="29A4E51C" w14:textId="236B7CB9" w:rsidR="00E82590" w:rsidRPr="00DA7AEA" w:rsidRDefault="00E82590" w:rsidP="00BC6B56">
      <w:pPr>
        <w:pStyle w:val="1e"/>
      </w:pPr>
      <w:r w:rsidRPr="00DA7AEA">
        <w:t>本实验主要是通过</w:t>
      </w:r>
      <w:r w:rsidRPr="00DA7AEA">
        <w:t>gs_checkos</w:t>
      </w:r>
      <w:r w:rsidRPr="00DA7AEA">
        <w:t>工具来检查操作系统参数设置是否合理。先进行场景设置，然后根据检查结果进行参数调整。</w:t>
      </w:r>
    </w:p>
    <w:p w14:paraId="35F62FF9" w14:textId="77777777" w:rsidR="00E82590" w:rsidRPr="00DA7AEA" w:rsidRDefault="00E82590" w:rsidP="00664176">
      <w:pPr>
        <w:pStyle w:val="3"/>
        <w:numPr>
          <w:ilvl w:val="2"/>
          <w:numId w:val="4"/>
        </w:numPr>
        <w:rPr>
          <w:rFonts w:cs="Huawei Sans"/>
        </w:rPr>
      </w:pPr>
      <w:bookmarkStart w:id="37" w:name="_Toc466755574"/>
      <w:bookmarkStart w:id="38" w:name="_Toc7361470"/>
      <w:bookmarkStart w:id="39" w:name="_Toc47699845"/>
      <w:bookmarkStart w:id="40" w:name="_Toc81317988"/>
      <w:r w:rsidRPr="00DA7AEA">
        <w:rPr>
          <w:rFonts w:cs="Huawei Sans"/>
        </w:rPr>
        <w:t>实验目的</w:t>
      </w:r>
      <w:bookmarkEnd w:id="37"/>
      <w:bookmarkEnd w:id="38"/>
      <w:bookmarkEnd w:id="39"/>
      <w:bookmarkEnd w:id="40"/>
    </w:p>
    <w:p w14:paraId="409B4444" w14:textId="7AEF8422" w:rsidR="00E82590" w:rsidRPr="00DA7AEA" w:rsidRDefault="00E82590" w:rsidP="00C133D0">
      <w:pPr>
        <w:pStyle w:val="1e"/>
      </w:pPr>
      <w:r w:rsidRPr="00DA7AEA">
        <w:t>掌握</w:t>
      </w:r>
      <w:r w:rsidRPr="00DA7AEA">
        <w:t>gs_checkos</w:t>
      </w:r>
      <w:r w:rsidR="00C133D0">
        <w:t>工具的基本使用。</w:t>
      </w:r>
    </w:p>
    <w:p w14:paraId="1F96B242" w14:textId="77777777" w:rsidR="00E82590" w:rsidRPr="00DA7AEA" w:rsidRDefault="00E82590" w:rsidP="00664176">
      <w:pPr>
        <w:pStyle w:val="2"/>
        <w:numPr>
          <w:ilvl w:val="1"/>
          <w:numId w:val="4"/>
        </w:numPr>
        <w:ind w:left="105"/>
        <w:rPr>
          <w:rFonts w:cs="Huawei Sans"/>
        </w:rPr>
      </w:pPr>
      <w:bookmarkStart w:id="41" w:name="_Toc47699846"/>
      <w:bookmarkStart w:id="42" w:name="_Toc81317989"/>
      <w:r w:rsidRPr="00DA7AEA">
        <w:rPr>
          <w:rFonts w:cs="Huawei Sans"/>
        </w:rPr>
        <w:t>场景设置及操作步骤</w:t>
      </w:r>
      <w:bookmarkEnd w:id="41"/>
      <w:bookmarkEnd w:id="42"/>
    </w:p>
    <w:p w14:paraId="73414160" w14:textId="1BBE34D0" w:rsidR="00E82590" w:rsidRPr="0020629A" w:rsidRDefault="00E82590" w:rsidP="0020629A">
      <w:pPr>
        <w:pStyle w:val="30"/>
      </w:pPr>
      <w:r w:rsidRPr="0020629A">
        <w:t>用</w:t>
      </w:r>
      <w:r w:rsidR="00A82271">
        <w:t>ROOT</w:t>
      </w:r>
      <w:r w:rsidRPr="0020629A">
        <w:t>用户登录装有</w:t>
      </w:r>
      <w:r w:rsidRPr="0020629A">
        <w:t>openGauss</w:t>
      </w:r>
      <w:r w:rsidR="00D8275B" w:rsidRPr="0020629A">
        <w:t>数据库服务的操作系统，登录后信息如下</w:t>
      </w:r>
      <w:r w:rsidR="00C133D0">
        <w:t>。</w:t>
      </w:r>
    </w:p>
    <w:p w14:paraId="2975F0F2" w14:textId="77777777" w:rsidR="00E82590" w:rsidRPr="00693517" w:rsidRDefault="00E82590" w:rsidP="00BC6B56">
      <w:pPr>
        <w:pStyle w:val="affffc"/>
      </w:pPr>
      <w:r w:rsidRPr="00693517">
        <w:t>Welcome to 4.19.90-2003.4.0.0036.oe1.aarch64</w:t>
      </w:r>
    </w:p>
    <w:p w14:paraId="2CA92B23" w14:textId="51F02A58" w:rsidR="00E82590" w:rsidRPr="00693517" w:rsidRDefault="00E82590" w:rsidP="00BC6B56">
      <w:pPr>
        <w:pStyle w:val="affffc"/>
      </w:pPr>
      <w:r w:rsidRPr="00693517">
        <w:t xml:space="preserve">System information as of time: </w:t>
      </w:r>
      <w:r w:rsidRPr="00693517">
        <w:tab/>
        <w:t xml:space="preserve">Mon Jul 20 16:41:11 CST </w:t>
      </w:r>
      <w:r w:rsidR="007B32A6">
        <w:t>2021</w:t>
      </w:r>
    </w:p>
    <w:p w14:paraId="70E8B288" w14:textId="77777777" w:rsidR="00E82590" w:rsidRPr="00693517" w:rsidRDefault="00E82590" w:rsidP="00BC6B56">
      <w:pPr>
        <w:pStyle w:val="affffc"/>
      </w:pPr>
      <w:r w:rsidRPr="00693517">
        <w:t xml:space="preserve">System load: </w:t>
      </w:r>
      <w:r w:rsidRPr="00693517">
        <w:tab/>
        <w:t>0.00</w:t>
      </w:r>
    </w:p>
    <w:p w14:paraId="2A15FCED" w14:textId="77777777" w:rsidR="00E82590" w:rsidRPr="00693517" w:rsidRDefault="00E82590" w:rsidP="00BC6B56">
      <w:pPr>
        <w:pStyle w:val="affffc"/>
      </w:pPr>
      <w:r w:rsidRPr="00693517">
        <w:t xml:space="preserve">Processes: </w:t>
      </w:r>
      <w:r w:rsidRPr="00693517">
        <w:tab/>
        <w:t>113</w:t>
      </w:r>
    </w:p>
    <w:p w14:paraId="2894CAC5" w14:textId="77777777" w:rsidR="00E82590" w:rsidRPr="00693517" w:rsidRDefault="00E82590" w:rsidP="00BC6B56">
      <w:pPr>
        <w:pStyle w:val="affffc"/>
      </w:pPr>
      <w:r w:rsidRPr="00693517">
        <w:t xml:space="preserve">Memory used: </w:t>
      </w:r>
      <w:r w:rsidRPr="00693517">
        <w:tab/>
        <w:t>7.0%</w:t>
      </w:r>
    </w:p>
    <w:p w14:paraId="6F33A3A8" w14:textId="77777777" w:rsidR="00E82590" w:rsidRPr="00693517" w:rsidRDefault="00E82590" w:rsidP="00BC6B56">
      <w:pPr>
        <w:pStyle w:val="affffc"/>
      </w:pPr>
      <w:r w:rsidRPr="00693517">
        <w:t xml:space="preserve">Swap used: </w:t>
      </w:r>
      <w:r w:rsidRPr="00693517">
        <w:tab/>
        <w:t>0.0%</w:t>
      </w:r>
    </w:p>
    <w:p w14:paraId="2B1A57CC" w14:textId="77777777" w:rsidR="00E82590" w:rsidRPr="00693517" w:rsidRDefault="00E82590" w:rsidP="00BC6B56">
      <w:pPr>
        <w:pStyle w:val="affffc"/>
      </w:pPr>
      <w:r w:rsidRPr="00693517">
        <w:t xml:space="preserve">Usage On: </w:t>
      </w:r>
      <w:r w:rsidRPr="00693517">
        <w:tab/>
        <w:t>15%</w:t>
      </w:r>
    </w:p>
    <w:p w14:paraId="2CA6F903" w14:textId="77777777" w:rsidR="00E82590" w:rsidRPr="00693517" w:rsidRDefault="00E82590" w:rsidP="00BC6B56">
      <w:pPr>
        <w:pStyle w:val="affffc"/>
      </w:pPr>
      <w:r w:rsidRPr="00693517">
        <w:t xml:space="preserve">IP address: </w:t>
      </w:r>
      <w:r w:rsidRPr="00693517">
        <w:tab/>
        <w:t>192.168.0.96</w:t>
      </w:r>
    </w:p>
    <w:p w14:paraId="1CABC202" w14:textId="77777777" w:rsidR="00E82590" w:rsidRPr="00693517" w:rsidRDefault="00E82590" w:rsidP="00BC6B56">
      <w:pPr>
        <w:pStyle w:val="affffc"/>
      </w:pPr>
      <w:r w:rsidRPr="00693517">
        <w:t xml:space="preserve">Users online: </w:t>
      </w:r>
      <w:r w:rsidRPr="00693517">
        <w:tab/>
        <w:t>2</w:t>
      </w:r>
    </w:p>
    <w:p w14:paraId="043E7902" w14:textId="686BFA87" w:rsidR="00E82590" w:rsidRPr="00693517" w:rsidRDefault="00E82590" w:rsidP="00BC6B56">
      <w:pPr>
        <w:pStyle w:val="affffc"/>
      </w:pPr>
      <w:r w:rsidRPr="00693517">
        <w:t>[root@</w:t>
      </w:r>
      <w:r w:rsidR="0019002E">
        <w:t>ecs-e1b3</w:t>
      </w:r>
      <w:r w:rsidRPr="00693517">
        <w:t xml:space="preserve"> ~]#</w:t>
      </w:r>
    </w:p>
    <w:p w14:paraId="6BB4F0A1" w14:textId="5A68D319" w:rsidR="00E82590" w:rsidRPr="00DA7AEA" w:rsidRDefault="00E82590" w:rsidP="0020629A">
      <w:pPr>
        <w:pStyle w:val="30"/>
      </w:pPr>
      <w:r w:rsidRPr="00DA7AEA">
        <w:t>在</w:t>
      </w:r>
      <w:r w:rsidR="00C133D0">
        <w:t>root</w:t>
      </w:r>
      <w:r w:rsidRPr="00DA7AEA">
        <w:t>用户下先对系统参数进行检查</w:t>
      </w:r>
      <w:r w:rsidR="00DA7AEA">
        <w:rPr>
          <w:rFonts w:hint="eastAsia"/>
        </w:rPr>
        <w:t>。</w:t>
      </w:r>
    </w:p>
    <w:p w14:paraId="17804574" w14:textId="1CDFC292" w:rsidR="00E82590" w:rsidRPr="00693517" w:rsidRDefault="00E82590" w:rsidP="00BC6B56">
      <w:pPr>
        <w:pStyle w:val="affffc"/>
      </w:pPr>
      <w:r w:rsidRPr="00693517">
        <w:t xml:space="preserve"> [root@</w:t>
      </w:r>
      <w:r w:rsidR="0019002E">
        <w:t>ecs-e1b3</w:t>
      </w:r>
      <w:r w:rsidRPr="00693517">
        <w:t xml:space="preserve"> ~]# </w:t>
      </w:r>
      <w:r w:rsidRPr="00427FA7">
        <w:rPr>
          <w:b/>
          <w:color w:val="C7000B"/>
        </w:rPr>
        <w:t>gs_checkos -i A</w:t>
      </w:r>
    </w:p>
    <w:p w14:paraId="2EF53B73" w14:textId="77777777" w:rsidR="00E82590" w:rsidRPr="00693517" w:rsidRDefault="00E82590" w:rsidP="00BC6B56">
      <w:pPr>
        <w:pStyle w:val="affffc"/>
      </w:pPr>
      <w:r w:rsidRPr="00693517">
        <w:t>Checking items:</w:t>
      </w:r>
    </w:p>
    <w:p w14:paraId="10F6691F" w14:textId="77777777" w:rsidR="00E82590" w:rsidRPr="00693517" w:rsidRDefault="00E82590" w:rsidP="00BC6B56">
      <w:pPr>
        <w:pStyle w:val="affffc"/>
      </w:pPr>
      <w:r w:rsidRPr="00693517">
        <w:t xml:space="preserve">    A1. </w:t>
      </w:r>
      <w:proofErr w:type="gramStart"/>
      <w:r w:rsidRPr="00693517">
        <w:t>[ OS</w:t>
      </w:r>
      <w:proofErr w:type="gramEnd"/>
      <w:r w:rsidRPr="00693517">
        <w:t xml:space="preserve"> version status ]                                   : Normal</w:t>
      </w:r>
    </w:p>
    <w:p w14:paraId="582B8288" w14:textId="77777777" w:rsidR="00E82590" w:rsidRPr="00693517" w:rsidRDefault="00E82590" w:rsidP="00BC6B56">
      <w:pPr>
        <w:pStyle w:val="affffc"/>
      </w:pPr>
      <w:r w:rsidRPr="00693517">
        <w:t xml:space="preserve">    A2. </w:t>
      </w:r>
      <w:proofErr w:type="gramStart"/>
      <w:r w:rsidRPr="00693517">
        <w:t>[ Kernel</w:t>
      </w:r>
      <w:proofErr w:type="gramEnd"/>
      <w:r w:rsidRPr="00693517">
        <w:t xml:space="preserve"> version status ]                               : Normal</w:t>
      </w:r>
    </w:p>
    <w:p w14:paraId="183B850F" w14:textId="77777777" w:rsidR="00E82590" w:rsidRPr="00693517" w:rsidRDefault="00E82590" w:rsidP="00BC6B56">
      <w:pPr>
        <w:pStyle w:val="affffc"/>
      </w:pPr>
      <w:r w:rsidRPr="00693517">
        <w:t xml:space="preserve">    A3. </w:t>
      </w:r>
      <w:proofErr w:type="gramStart"/>
      <w:r w:rsidRPr="00693517">
        <w:t>[ Unicode</w:t>
      </w:r>
      <w:proofErr w:type="gramEnd"/>
      <w:r w:rsidRPr="00693517">
        <w:t xml:space="preserve"> status ]                                      : Normal</w:t>
      </w:r>
    </w:p>
    <w:p w14:paraId="3E6C4845" w14:textId="77777777" w:rsidR="00E82590" w:rsidRPr="00693517" w:rsidRDefault="00E82590" w:rsidP="00BC6B56">
      <w:pPr>
        <w:pStyle w:val="affffc"/>
      </w:pPr>
      <w:r w:rsidRPr="00693517">
        <w:lastRenderedPageBreak/>
        <w:t xml:space="preserve">    A4. </w:t>
      </w:r>
      <w:proofErr w:type="gramStart"/>
      <w:r w:rsidRPr="00693517">
        <w:t>[ Time</w:t>
      </w:r>
      <w:proofErr w:type="gramEnd"/>
      <w:r w:rsidRPr="00693517">
        <w:t xml:space="preserve"> zone status ]                                    : Normal</w:t>
      </w:r>
    </w:p>
    <w:p w14:paraId="5B1D6544" w14:textId="77777777" w:rsidR="00E82590" w:rsidRPr="00693517" w:rsidRDefault="00E82590" w:rsidP="00BC6B56">
      <w:pPr>
        <w:pStyle w:val="affffc"/>
      </w:pPr>
      <w:r w:rsidRPr="00693517">
        <w:t xml:space="preserve">    A5. </w:t>
      </w:r>
      <w:proofErr w:type="gramStart"/>
      <w:r w:rsidRPr="00693517">
        <w:t>[ Swap</w:t>
      </w:r>
      <w:proofErr w:type="gramEnd"/>
      <w:r w:rsidRPr="00693517">
        <w:t xml:space="preserve"> memory status ]                                  : Normal</w:t>
      </w:r>
    </w:p>
    <w:p w14:paraId="11C2D89E" w14:textId="77777777" w:rsidR="00E82590" w:rsidRPr="00693517" w:rsidRDefault="00E82590" w:rsidP="00BC6B56">
      <w:pPr>
        <w:pStyle w:val="affffc"/>
      </w:pPr>
      <w:r w:rsidRPr="00693517">
        <w:t xml:space="preserve">    A6. </w:t>
      </w:r>
      <w:proofErr w:type="gramStart"/>
      <w:r w:rsidRPr="00693517">
        <w:t>[ System</w:t>
      </w:r>
      <w:proofErr w:type="gramEnd"/>
      <w:r w:rsidRPr="00693517">
        <w:t xml:space="preserve"> control parameters status ]                    : Warning</w:t>
      </w:r>
    </w:p>
    <w:p w14:paraId="7AFCE2FC" w14:textId="77777777" w:rsidR="00E82590" w:rsidRPr="00693517" w:rsidRDefault="00E82590" w:rsidP="00BC6B56">
      <w:pPr>
        <w:pStyle w:val="affffc"/>
      </w:pPr>
      <w:r w:rsidRPr="00693517">
        <w:t xml:space="preserve">    A7. </w:t>
      </w:r>
      <w:proofErr w:type="gramStart"/>
      <w:r w:rsidRPr="00693517">
        <w:t>[ File</w:t>
      </w:r>
      <w:proofErr w:type="gramEnd"/>
      <w:r w:rsidRPr="00693517">
        <w:t xml:space="preserve"> system configuration status ]                    : Normal</w:t>
      </w:r>
    </w:p>
    <w:p w14:paraId="529CE996" w14:textId="77777777" w:rsidR="00E82590" w:rsidRPr="00693517" w:rsidRDefault="00E82590" w:rsidP="00BC6B56">
      <w:pPr>
        <w:pStyle w:val="affffc"/>
      </w:pPr>
      <w:r w:rsidRPr="00693517">
        <w:t xml:space="preserve">    A8. </w:t>
      </w:r>
      <w:proofErr w:type="gramStart"/>
      <w:r w:rsidRPr="00693517">
        <w:t>[ Disk</w:t>
      </w:r>
      <w:proofErr w:type="gramEnd"/>
      <w:r w:rsidRPr="00693517">
        <w:t xml:space="preserve"> configuration status ]                           : Normal</w:t>
      </w:r>
    </w:p>
    <w:p w14:paraId="68BA0C10" w14:textId="77777777" w:rsidR="00E82590" w:rsidRPr="00693517" w:rsidRDefault="00E82590" w:rsidP="00BC6B56">
      <w:pPr>
        <w:pStyle w:val="affffc"/>
      </w:pPr>
      <w:r w:rsidRPr="00693517">
        <w:t xml:space="preserve">    A9. </w:t>
      </w:r>
      <w:proofErr w:type="gramStart"/>
      <w:r w:rsidRPr="00693517">
        <w:t>[ Pre</w:t>
      </w:r>
      <w:proofErr w:type="gramEnd"/>
      <w:r w:rsidRPr="00693517">
        <w:t>-read block size status ]                          : Normal</w:t>
      </w:r>
    </w:p>
    <w:p w14:paraId="446DA338" w14:textId="77777777" w:rsidR="00E82590" w:rsidRPr="00693517" w:rsidRDefault="00E82590" w:rsidP="00BC6B56">
      <w:pPr>
        <w:pStyle w:val="affffc"/>
      </w:pPr>
      <w:r w:rsidRPr="00693517">
        <w:t xml:space="preserve">    A10</w:t>
      </w:r>
      <w:proofErr w:type="gramStart"/>
      <w:r w:rsidRPr="00693517">
        <w:t>.[</w:t>
      </w:r>
      <w:proofErr w:type="gramEnd"/>
      <w:r w:rsidRPr="00693517">
        <w:t xml:space="preserve"> IO scheduler status ]                                 : Normal</w:t>
      </w:r>
    </w:p>
    <w:p w14:paraId="3D1B7A47" w14:textId="77777777" w:rsidR="00E82590" w:rsidRPr="00693517" w:rsidRDefault="00E82590" w:rsidP="00BC6B56">
      <w:pPr>
        <w:pStyle w:val="affffc"/>
      </w:pPr>
      <w:r w:rsidRPr="00693517">
        <w:t>BondMode Null</w:t>
      </w:r>
    </w:p>
    <w:p w14:paraId="622ED4F3" w14:textId="77777777" w:rsidR="00E82590" w:rsidRPr="00693517" w:rsidRDefault="00E82590" w:rsidP="00BC6B56">
      <w:pPr>
        <w:pStyle w:val="affffc"/>
      </w:pPr>
      <w:r w:rsidRPr="00693517">
        <w:t xml:space="preserve">    A11</w:t>
      </w:r>
      <w:proofErr w:type="gramStart"/>
      <w:r w:rsidRPr="00693517">
        <w:t>.[</w:t>
      </w:r>
      <w:proofErr w:type="gramEnd"/>
      <w:r w:rsidRPr="00693517">
        <w:t xml:space="preserve"> Network card configuration status ]                   : Warning</w:t>
      </w:r>
    </w:p>
    <w:p w14:paraId="39AC6258" w14:textId="77777777" w:rsidR="00E82590" w:rsidRPr="00693517" w:rsidRDefault="00E82590" w:rsidP="00BC6B56">
      <w:pPr>
        <w:pStyle w:val="affffc"/>
      </w:pPr>
      <w:r w:rsidRPr="00693517">
        <w:t xml:space="preserve">    A12</w:t>
      </w:r>
      <w:proofErr w:type="gramStart"/>
      <w:r w:rsidRPr="00693517">
        <w:t>.[</w:t>
      </w:r>
      <w:proofErr w:type="gramEnd"/>
      <w:r w:rsidRPr="00693517">
        <w:t xml:space="preserve"> Time consistency status ]                             : Warning</w:t>
      </w:r>
    </w:p>
    <w:p w14:paraId="25458B4F" w14:textId="77777777" w:rsidR="00E82590" w:rsidRPr="00693517" w:rsidRDefault="00E82590" w:rsidP="00BC6B56">
      <w:pPr>
        <w:pStyle w:val="affffc"/>
      </w:pPr>
      <w:r w:rsidRPr="00693517">
        <w:t xml:space="preserve">    A13</w:t>
      </w:r>
      <w:proofErr w:type="gramStart"/>
      <w:r w:rsidRPr="00693517">
        <w:t>.[</w:t>
      </w:r>
      <w:proofErr w:type="gramEnd"/>
      <w:r w:rsidRPr="00693517">
        <w:t xml:space="preserve"> Firewall service status ]                             : Normal</w:t>
      </w:r>
    </w:p>
    <w:p w14:paraId="77FE1828" w14:textId="77777777" w:rsidR="00E82590" w:rsidRPr="00693517" w:rsidRDefault="00E82590" w:rsidP="00BC6B56">
      <w:pPr>
        <w:pStyle w:val="affffc"/>
      </w:pPr>
      <w:r w:rsidRPr="00693517">
        <w:t xml:space="preserve">    A14</w:t>
      </w:r>
      <w:proofErr w:type="gramStart"/>
      <w:r w:rsidRPr="00693517">
        <w:t>.[</w:t>
      </w:r>
      <w:proofErr w:type="gramEnd"/>
      <w:r w:rsidRPr="00693517">
        <w:t xml:space="preserve"> THP service status ]                                  : Normal</w:t>
      </w:r>
    </w:p>
    <w:p w14:paraId="69F1BB27" w14:textId="77777777" w:rsidR="00E82590" w:rsidRPr="00693517" w:rsidRDefault="00E82590" w:rsidP="00BC6B56">
      <w:pPr>
        <w:pStyle w:val="affffc"/>
      </w:pPr>
      <w:r w:rsidRPr="00693517">
        <w:t>Total numbers</w:t>
      </w:r>
      <w:proofErr w:type="gramStart"/>
      <w:r w:rsidRPr="00693517">
        <w:t>:14</w:t>
      </w:r>
      <w:proofErr w:type="gramEnd"/>
      <w:r w:rsidRPr="00693517">
        <w:t>. Abnormal numbers</w:t>
      </w:r>
      <w:proofErr w:type="gramStart"/>
      <w:r w:rsidRPr="00693517">
        <w:t>:0</w:t>
      </w:r>
      <w:proofErr w:type="gramEnd"/>
      <w:r w:rsidRPr="00693517">
        <w:t>. Warning numbers</w:t>
      </w:r>
      <w:proofErr w:type="gramStart"/>
      <w:r w:rsidRPr="00693517">
        <w:t>:3</w:t>
      </w:r>
      <w:proofErr w:type="gramEnd"/>
      <w:r w:rsidRPr="00693517">
        <w:t>.</w:t>
      </w:r>
    </w:p>
    <w:p w14:paraId="79A5B47C" w14:textId="77777777" w:rsidR="00E82590" w:rsidRPr="00DA7AEA" w:rsidRDefault="00E82590" w:rsidP="00BC6B56">
      <w:pPr>
        <w:pStyle w:val="1e"/>
      </w:pPr>
      <w:r w:rsidRPr="00DA7AEA">
        <w:t>说明事项：</w:t>
      </w:r>
    </w:p>
    <w:p w14:paraId="6509F9C6" w14:textId="45C0003A" w:rsidR="00E82590" w:rsidRPr="00DA7AEA" w:rsidRDefault="00E82590" w:rsidP="00BC6B56">
      <w:pPr>
        <w:pStyle w:val="1e"/>
      </w:pPr>
      <w:r w:rsidRPr="00DA7AEA">
        <w:rPr>
          <w:sz w:val="18"/>
          <w:szCs w:val="18"/>
        </w:rPr>
        <w:t>Normal</w:t>
      </w:r>
      <w:r w:rsidRPr="00DA7AEA">
        <w:t xml:space="preserve"> </w:t>
      </w:r>
      <w:r w:rsidRPr="00DA7AEA">
        <w:t>为正常项，</w:t>
      </w:r>
      <w:r w:rsidRPr="00DA7AEA">
        <w:t>Abnormal</w:t>
      </w:r>
      <w:r w:rsidRPr="00DA7AEA">
        <w:t>为必须处理项，</w:t>
      </w:r>
      <w:r w:rsidRPr="00DA7AEA">
        <w:t>Warning</w:t>
      </w:r>
      <w:r w:rsidRPr="00DA7AEA">
        <w:t>可以不处理</w:t>
      </w:r>
      <w:r w:rsidR="00DA7AEA">
        <w:rPr>
          <w:rFonts w:hint="eastAsia"/>
        </w:rPr>
        <w:t>。</w:t>
      </w:r>
    </w:p>
    <w:p w14:paraId="4ABFFD2B" w14:textId="517FBED9" w:rsidR="00E82590" w:rsidRPr="00DA7AEA" w:rsidRDefault="00E82590" w:rsidP="00BC6B56">
      <w:pPr>
        <w:pStyle w:val="1e"/>
      </w:pPr>
      <w:r w:rsidRPr="00DA7AEA">
        <w:t>Total numbers:14. Abnormal numbers:0. Warning numbers:3</w:t>
      </w:r>
      <w:r w:rsidR="00DA7AEA">
        <w:rPr>
          <w:rFonts w:hint="eastAsia"/>
        </w:rPr>
        <w:t>。</w:t>
      </w:r>
    </w:p>
    <w:p w14:paraId="7D7C1F0C" w14:textId="374A5B75" w:rsidR="00E82590" w:rsidRPr="00DA7AEA" w:rsidRDefault="00A82271" w:rsidP="00BC6B56">
      <w:pPr>
        <w:pStyle w:val="1e"/>
      </w:pPr>
      <w:r>
        <w:t>表示</w:t>
      </w:r>
      <w:r w:rsidR="00E82590" w:rsidRPr="00DA7AEA">
        <w:t>总共检查</w:t>
      </w:r>
      <w:r w:rsidR="00E82590" w:rsidRPr="00DA7AEA">
        <w:t>14</w:t>
      </w:r>
      <w:r w:rsidR="00E82590" w:rsidRPr="00DA7AEA">
        <w:t>项，其中</w:t>
      </w:r>
      <w:r w:rsidR="00E82590" w:rsidRPr="00DA7AEA">
        <w:t>Abnormal</w:t>
      </w:r>
      <w:r w:rsidR="00E82590" w:rsidRPr="00DA7AEA">
        <w:t>必须处理项为</w:t>
      </w:r>
      <w:r w:rsidR="00E82590" w:rsidRPr="00DA7AEA">
        <w:t>0</w:t>
      </w:r>
      <w:r w:rsidR="00E82590" w:rsidRPr="00DA7AEA">
        <w:t>，</w:t>
      </w:r>
      <w:r w:rsidR="00E82590" w:rsidRPr="00DA7AEA">
        <w:t>Warning</w:t>
      </w:r>
      <w:r w:rsidR="00E82590" w:rsidRPr="00DA7AEA">
        <w:t>告警项为</w:t>
      </w:r>
      <w:r w:rsidR="00E82590" w:rsidRPr="00DA7AEA">
        <w:t>3</w:t>
      </w:r>
      <w:r w:rsidR="00DA7AEA">
        <w:rPr>
          <w:rFonts w:hint="eastAsia"/>
        </w:rPr>
        <w:t>。</w:t>
      </w:r>
    </w:p>
    <w:p w14:paraId="1DC00FF0" w14:textId="2D7B6412" w:rsidR="00E82590" w:rsidRPr="00DA7AEA" w:rsidRDefault="00E82590" w:rsidP="0020629A">
      <w:pPr>
        <w:pStyle w:val="30"/>
      </w:pPr>
      <w:r w:rsidRPr="00DA7AEA">
        <w:t>调整系统参数值</w:t>
      </w:r>
      <w:r w:rsidR="00DA7AEA">
        <w:rPr>
          <w:rFonts w:hint="eastAsia"/>
        </w:rPr>
        <w:t>。</w:t>
      </w:r>
    </w:p>
    <w:p w14:paraId="4AD2C400" w14:textId="77777777" w:rsidR="000E6375" w:rsidRDefault="00E82590" w:rsidP="00BC6B56">
      <w:pPr>
        <w:pStyle w:val="1e"/>
      </w:pPr>
      <w:r w:rsidRPr="00DA7AEA">
        <w:t>在参数配置文件（</w:t>
      </w:r>
      <w:r w:rsidRPr="00DA7AEA">
        <w:t>/etc/sysctl.conf</w:t>
      </w:r>
      <w:r w:rsidRPr="00DA7AEA">
        <w:t>）中将参数</w:t>
      </w:r>
      <w:r w:rsidRPr="00DA7AEA">
        <w:t xml:space="preserve"> vm.min_free_kbytes</w:t>
      </w:r>
      <w:r w:rsidR="00A65FBB">
        <w:rPr>
          <w:rFonts w:hint="eastAsia"/>
        </w:rPr>
        <w:t>(</w:t>
      </w:r>
      <w:r w:rsidR="00A82271">
        <w:rPr>
          <w:rFonts w:hint="eastAsia"/>
        </w:rPr>
        <w:t>表示</w:t>
      </w:r>
      <w:r w:rsidR="00A65FBB">
        <w:rPr>
          <w:rFonts w:ascii="Verdana" w:hAnsi="Verdana"/>
          <w:color w:val="000000"/>
          <w:szCs w:val="21"/>
          <w:shd w:val="clear" w:color="auto" w:fill="FFFFFF"/>
        </w:rPr>
        <w:t>内核内存分配保留的内存量</w:t>
      </w:r>
      <w:r w:rsidR="00A65FBB">
        <w:t>)</w:t>
      </w:r>
      <w:r w:rsidRPr="00DA7AEA">
        <w:t xml:space="preserve"> </w:t>
      </w:r>
      <w:r w:rsidRPr="00DA7AEA">
        <w:t>的值调整为</w:t>
      </w:r>
      <w:r w:rsidRPr="00DA7AEA">
        <w:t>3488</w:t>
      </w:r>
      <w:r w:rsidR="00DA7AEA">
        <w:rPr>
          <w:rFonts w:hint="eastAsia"/>
        </w:rPr>
        <w:t>。</w:t>
      </w:r>
    </w:p>
    <w:p w14:paraId="6C303856" w14:textId="45EB7B3F" w:rsidR="00E82590" w:rsidRPr="00DA7AEA" w:rsidRDefault="000E6375" w:rsidP="00BC6B56">
      <w:pPr>
        <w:pStyle w:val="1e"/>
      </w:pPr>
      <w:r>
        <w:rPr>
          <w:rFonts w:hint="eastAsia"/>
        </w:rPr>
        <w:t>先用</w:t>
      </w:r>
      <w:r w:rsidRPr="00693517">
        <w:rPr>
          <w:b/>
          <w:color w:val="C7000B"/>
        </w:rPr>
        <w:t>vi /etc/sysctl.conf</w:t>
      </w:r>
      <w:r>
        <w:rPr>
          <w:b/>
          <w:color w:val="C7000B"/>
        </w:rPr>
        <w:t>打开文件，接着</w:t>
      </w:r>
      <w:r w:rsidR="00872709" w:rsidRPr="00122205">
        <w:rPr>
          <w:rFonts w:hint="eastAsia"/>
          <w:b/>
          <w:color w:val="C7000B"/>
        </w:rPr>
        <w:t>输入</w:t>
      </w:r>
      <w:r w:rsidR="00CF0DD9">
        <w:rPr>
          <w:rFonts w:hint="eastAsia"/>
          <w:b/>
          <w:color w:val="C7000B"/>
        </w:rPr>
        <w:t>＂</w:t>
      </w:r>
      <w:r w:rsidR="00872709" w:rsidRPr="00122205">
        <w:rPr>
          <w:rFonts w:hint="eastAsia"/>
          <w:b/>
          <w:color w:val="C7000B"/>
        </w:rPr>
        <w:t>i</w:t>
      </w:r>
      <w:r w:rsidR="00CF0DD9">
        <w:rPr>
          <w:rFonts w:hint="eastAsia"/>
          <w:b/>
          <w:color w:val="C7000B"/>
        </w:rPr>
        <w:t>＂</w:t>
      </w:r>
      <w:r w:rsidR="00872709" w:rsidRPr="00122205">
        <w:rPr>
          <w:rFonts w:hint="eastAsia"/>
          <w:b/>
          <w:color w:val="C7000B"/>
        </w:rPr>
        <w:t>进入</w:t>
      </w:r>
      <w:r w:rsidR="00872709" w:rsidRPr="00122205">
        <w:rPr>
          <w:rFonts w:hint="eastAsia"/>
          <w:b/>
          <w:color w:val="C7000B"/>
        </w:rPr>
        <w:t>INSERT</w:t>
      </w:r>
      <w:r w:rsidR="00872709" w:rsidRPr="00122205">
        <w:rPr>
          <w:rFonts w:hint="eastAsia"/>
          <w:b/>
          <w:color w:val="C7000B"/>
        </w:rPr>
        <w:t>模式，进行修改。</w:t>
      </w:r>
    </w:p>
    <w:p w14:paraId="10EE2665" w14:textId="385D43EA" w:rsidR="00E82590" w:rsidRPr="00693517" w:rsidRDefault="00E82590" w:rsidP="00BC6B56">
      <w:pPr>
        <w:pStyle w:val="affffc"/>
      </w:pPr>
      <w:r w:rsidRPr="00693517">
        <w:t>[root@</w:t>
      </w:r>
      <w:r w:rsidR="0019002E">
        <w:t>ecs-e1b3</w:t>
      </w:r>
      <w:r w:rsidRPr="00693517">
        <w:t xml:space="preserve"> ~]# </w:t>
      </w:r>
      <w:proofErr w:type="gramStart"/>
      <w:r w:rsidRPr="00693517">
        <w:rPr>
          <w:b/>
          <w:color w:val="C7000B"/>
        </w:rPr>
        <w:t>vi</w:t>
      </w:r>
      <w:proofErr w:type="gramEnd"/>
      <w:r w:rsidRPr="00693517">
        <w:rPr>
          <w:b/>
          <w:color w:val="C7000B"/>
        </w:rPr>
        <w:t xml:space="preserve"> /etc/sysctl.conf</w:t>
      </w:r>
    </w:p>
    <w:p w14:paraId="1B439A94" w14:textId="77777777" w:rsidR="00E82590" w:rsidRPr="00693517" w:rsidRDefault="00E82590" w:rsidP="00BC6B56">
      <w:pPr>
        <w:pStyle w:val="affffc"/>
      </w:pPr>
      <w:r w:rsidRPr="00693517">
        <w:t>net.ipv4.conf.default.accept_redirects=0</w:t>
      </w:r>
    </w:p>
    <w:p w14:paraId="0B8DE7DA" w14:textId="77777777" w:rsidR="00E82590" w:rsidRPr="00693517" w:rsidRDefault="00E82590" w:rsidP="00BC6B56">
      <w:pPr>
        <w:pStyle w:val="affffc"/>
      </w:pPr>
      <w:r w:rsidRPr="00693517">
        <w:t>net.ipv4.conf.all.secure_redirects=0</w:t>
      </w:r>
    </w:p>
    <w:p w14:paraId="5E043FA1" w14:textId="77777777" w:rsidR="00E82590" w:rsidRPr="00693517" w:rsidRDefault="00E82590" w:rsidP="00BC6B56">
      <w:pPr>
        <w:pStyle w:val="affffc"/>
      </w:pPr>
      <w:r w:rsidRPr="00693517">
        <w:t>net.ipv4.conf.default.secure_redirects=0</w:t>
      </w:r>
    </w:p>
    <w:p w14:paraId="6409EE7C" w14:textId="77777777" w:rsidR="00E82590" w:rsidRPr="00693517" w:rsidRDefault="00E82590" w:rsidP="00BC6B56">
      <w:pPr>
        <w:pStyle w:val="affffc"/>
      </w:pPr>
      <w:r w:rsidRPr="00693517">
        <w:t>net.ipv4.icmp_echo_ignore_broadcasts=1</w:t>
      </w:r>
    </w:p>
    <w:p w14:paraId="6C0EF392" w14:textId="77777777" w:rsidR="00E82590" w:rsidRPr="00693517" w:rsidRDefault="00E82590" w:rsidP="00BC6B56">
      <w:pPr>
        <w:pStyle w:val="affffc"/>
      </w:pPr>
      <w:r w:rsidRPr="00693517">
        <w:t>net.ipv4.icmp_ignore_bogus_error_responses=1</w:t>
      </w:r>
    </w:p>
    <w:p w14:paraId="4EC7ECD3" w14:textId="686AE5D0" w:rsidR="00E82590" w:rsidRPr="00693517" w:rsidRDefault="00D8275B" w:rsidP="00BC6B56">
      <w:pPr>
        <w:pStyle w:val="affffc"/>
      </w:pPr>
      <w:r w:rsidRPr="00693517">
        <w:t>………......</w:t>
      </w:r>
    </w:p>
    <w:p w14:paraId="00F7DCDE" w14:textId="77777777" w:rsidR="00E82590" w:rsidRPr="00693517" w:rsidRDefault="00E82590" w:rsidP="00BC6B56">
      <w:pPr>
        <w:pStyle w:val="affffc"/>
      </w:pPr>
      <w:r w:rsidRPr="00693517">
        <w:t>net.ipv4.tcp_rmem = 8192 250000 16777216</w:t>
      </w:r>
    </w:p>
    <w:p w14:paraId="3FE0F0CA" w14:textId="77777777" w:rsidR="00E82590" w:rsidRPr="00693517" w:rsidRDefault="00E82590" w:rsidP="00BC6B56">
      <w:pPr>
        <w:pStyle w:val="affffc"/>
      </w:pPr>
      <w:r w:rsidRPr="00693517">
        <w:t>net.ipv4.tcp_wmem = 8192 250000 16777216</w:t>
      </w:r>
    </w:p>
    <w:p w14:paraId="33823B71" w14:textId="77777777" w:rsidR="00E82590" w:rsidRPr="00AE2FA9" w:rsidRDefault="00E82590" w:rsidP="00BC6B56">
      <w:pPr>
        <w:pStyle w:val="affffc"/>
        <w:rPr>
          <w:b/>
          <w:color w:val="C7000B"/>
        </w:rPr>
      </w:pPr>
      <w:r w:rsidRPr="00AE2FA9">
        <w:rPr>
          <w:b/>
          <w:color w:val="C7000B"/>
        </w:rPr>
        <w:t>vm.min_free_kbytes = 3488</w:t>
      </w:r>
    </w:p>
    <w:p w14:paraId="262F3CFD" w14:textId="77777777" w:rsidR="00E82590" w:rsidRPr="00693517" w:rsidRDefault="00E82590" w:rsidP="00BC6B56">
      <w:pPr>
        <w:pStyle w:val="affffc"/>
      </w:pPr>
      <w:r w:rsidRPr="00693517">
        <w:t>net.core.netdev_max_backlog = 65535</w:t>
      </w:r>
    </w:p>
    <w:p w14:paraId="7D436EB4" w14:textId="77777777" w:rsidR="00E82590" w:rsidRPr="00693517" w:rsidRDefault="00E82590" w:rsidP="00BC6B56">
      <w:pPr>
        <w:pStyle w:val="affffc"/>
      </w:pPr>
      <w:r w:rsidRPr="00693517">
        <w:t>net.ipv4.tcp_max_syn_backlog = 65535</w:t>
      </w:r>
    </w:p>
    <w:p w14:paraId="1EFAE375" w14:textId="77777777" w:rsidR="00E82590" w:rsidRPr="00693517" w:rsidRDefault="00E82590" w:rsidP="00BC6B56">
      <w:pPr>
        <w:pStyle w:val="affffc"/>
      </w:pPr>
      <w:r w:rsidRPr="00693517">
        <w:t>net.core.somaxconn = 65535</w:t>
      </w:r>
    </w:p>
    <w:p w14:paraId="19F4C0EB" w14:textId="1FA42EA2" w:rsidR="00E82590" w:rsidRPr="00DA7AEA" w:rsidRDefault="00E82590" w:rsidP="00BC6B56">
      <w:pPr>
        <w:pStyle w:val="1e"/>
      </w:pPr>
      <w:r w:rsidRPr="00DA7AEA">
        <w:t>参数</w:t>
      </w:r>
      <w:proofErr w:type="gramStart"/>
      <w:r w:rsidRPr="00DA7AEA">
        <w:t>值修改</w:t>
      </w:r>
      <w:proofErr w:type="gramEnd"/>
      <w:r w:rsidRPr="00DA7AEA">
        <w:t>好后，按</w:t>
      </w:r>
      <w:r w:rsidR="00CF0DD9">
        <w:t>＂</w:t>
      </w:r>
      <w:r w:rsidR="00872709" w:rsidRPr="00A7580E">
        <w:rPr>
          <w:b/>
          <w:color w:val="C7000B"/>
        </w:rPr>
        <w:t>ESC</w:t>
      </w:r>
      <w:r w:rsidR="00CF0DD9">
        <w:t>＂</w:t>
      </w:r>
      <w:r w:rsidRPr="00DA7AEA">
        <w:t>键退出编辑模式，然后输入</w:t>
      </w:r>
      <w:r w:rsidR="00CF0DD9">
        <w:t>＂</w:t>
      </w:r>
      <w:r w:rsidR="00872709" w:rsidRPr="00872709">
        <w:t xml:space="preserve"> </w:t>
      </w:r>
      <w:r w:rsidR="00872709" w:rsidRPr="0031583E">
        <w:rPr>
          <w:b/>
          <w:color w:val="C7000B"/>
        </w:rPr>
        <w:t>:wq</w:t>
      </w:r>
      <w:r w:rsidR="00CF0DD9">
        <w:t>＂</w:t>
      </w:r>
      <w:r w:rsidR="00872709">
        <w:t>后回车</w:t>
      </w:r>
      <w:r w:rsidRPr="00DA7AEA">
        <w:t>进行保存。接着通过执行</w:t>
      </w:r>
      <w:r w:rsidRPr="00DA7AEA">
        <w:t xml:space="preserve">sysctl -p </w:t>
      </w:r>
      <w:r w:rsidRPr="00DA7AEA">
        <w:t>命令使刚才修改的参数生效，具体如下</w:t>
      </w:r>
      <w:r w:rsidR="00C133D0">
        <w:t>。</w:t>
      </w:r>
    </w:p>
    <w:p w14:paraId="5D99C0CD" w14:textId="2F2A88B7" w:rsidR="00E82590" w:rsidRPr="00693517" w:rsidRDefault="00E82590" w:rsidP="00BC6B56">
      <w:pPr>
        <w:pStyle w:val="affffc"/>
      </w:pPr>
      <w:r w:rsidRPr="00693517">
        <w:t>[root@</w:t>
      </w:r>
      <w:r w:rsidR="0019002E">
        <w:t>ecs-e1b3</w:t>
      </w:r>
      <w:r w:rsidRPr="00693517">
        <w:t xml:space="preserve"> ~]# </w:t>
      </w:r>
      <w:proofErr w:type="gramStart"/>
      <w:r w:rsidRPr="00427FA7">
        <w:rPr>
          <w:b/>
          <w:color w:val="C7000B"/>
        </w:rPr>
        <w:t>sysctl</w:t>
      </w:r>
      <w:proofErr w:type="gramEnd"/>
      <w:r w:rsidRPr="00427FA7">
        <w:rPr>
          <w:b/>
          <w:color w:val="C7000B"/>
        </w:rPr>
        <w:t xml:space="preserve"> </w:t>
      </w:r>
      <w:r w:rsidR="00D461F3">
        <w:rPr>
          <w:b/>
          <w:color w:val="C7000B"/>
        </w:rPr>
        <w:t>-p</w:t>
      </w:r>
    </w:p>
    <w:p w14:paraId="6E86529C" w14:textId="77777777" w:rsidR="00E82590" w:rsidRPr="00693517" w:rsidRDefault="00E82590" w:rsidP="00BC6B56">
      <w:pPr>
        <w:pStyle w:val="affffc"/>
      </w:pPr>
      <w:r w:rsidRPr="00693517">
        <w:t>kernel.sysrq = 0</w:t>
      </w:r>
    </w:p>
    <w:p w14:paraId="321C1838" w14:textId="77777777" w:rsidR="00E82590" w:rsidRPr="00693517" w:rsidRDefault="00E82590" w:rsidP="00BC6B56">
      <w:pPr>
        <w:pStyle w:val="affffc"/>
      </w:pPr>
      <w:r w:rsidRPr="00693517">
        <w:t>net.ipv4.ip_forward = 0</w:t>
      </w:r>
    </w:p>
    <w:p w14:paraId="7AD9E565" w14:textId="77777777" w:rsidR="00E82590" w:rsidRPr="00693517" w:rsidRDefault="00E82590" w:rsidP="00BC6B56">
      <w:pPr>
        <w:pStyle w:val="affffc"/>
      </w:pPr>
      <w:r w:rsidRPr="00693517">
        <w:t>net.ipv4.conf.all.send_redirects = 0</w:t>
      </w:r>
    </w:p>
    <w:p w14:paraId="144257B8" w14:textId="77777777" w:rsidR="00E82590" w:rsidRPr="00693517" w:rsidRDefault="00E82590" w:rsidP="00BC6B56">
      <w:pPr>
        <w:pStyle w:val="affffc"/>
      </w:pPr>
      <w:r w:rsidRPr="00693517">
        <w:t>net.ipv4.conf.default.send_redirects = 0</w:t>
      </w:r>
    </w:p>
    <w:p w14:paraId="502BE36B" w14:textId="77777777" w:rsidR="00E82590" w:rsidRPr="00693517" w:rsidRDefault="00E82590" w:rsidP="00BC6B56">
      <w:pPr>
        <w:pStyle w:val="affffc"/>
      </w:pPr>
      <w:r w:rsidRPr="00693517">
        <w:t>net.ipv4.conf.all.accept_source_route = 0</w:t>
      </w:r>
    </w:p>
    <w:p w14:paraId="3EC054D7" w14:textId="77777777" w:rsidR="00E82590" w:rsidRPr="00693517" w:rsidRDefault="00E82590" w:rsidP="00BC6B56">
      <w:pPr>
        <w:pStyle w:val="affffc"/>
      </w:pPr>
      <w:r w:rsidRPr="00693517">
        <w:t>net.ipv4.conf.default.accept_source_route = 0</w:t>
      </w:r>
    </w:p>
    <w:p w14:paraId="73839531" w14:textId="77777777" w:rsidR="00E82590" w:rsidRPr="00693517" w:rsidRDefault="00E82590" w:rsidP="00BC6B56">
      <w:pPr>
        <w:pStyle w:val="affffc"/>
      </w:pPr>
      <w:r w:rsidRPr="00693517">
        <w:lastRenderedPageBreak/>
        <w:t>net.ipv4.conf.all.accept_redirects = 0</w:t>
      </w:r>
    </w:p>
    <w:p w14:paraId="19FF77E2" w14:textId="77777777" w:rsidR="00E82590" w:rsidRPr="00693517" w:rsidRDefault="00E82590" w:rsidP="00BC6B56">
      <w:pPr>
        <w:pStyle w:val="affffc"/>
      </w:pPr>
      <w:r w:rsidRPr="00693517">
        <w:t>net.ipv4.conf.default.accept_redirects = 0</w:t>
      </w:r>
    </w:p>
    <w:p w14:paraId="7CE9B902" w14:textId="57BFA343" w:rsidR="00E82590" w:rsidRPr="00693517" w:rsidRDefault="00FE49B5" w:rsidP="00BC6B56">
      <w:pPr>
        <w:pStyle w:val="affffc"/>
      </w:pPr>
      <w:r w:rsidRPr="00693517">
        <w:t>…………..</w:t>
      </w:r>
    </w:p>
    <w:p w14:paraId="2D6B79C3" w14:textId="77777777" w:rsidR="00E82590" w:rsidRPr="00693517" w:rsidRDefault="00E82590" w:rsidP="00BC6B56">
      <w:pPr>
        <w:pStyle w:val="affffc"/>
      </w:pPr>
      <w:r w:rsidRPr="00693517">
        <w:t>net.core.rmem_default = 21299200</w:t>
      </w:r>
    </w:p>
    <w:p w14:paraId="0F2B0762" w14:textId="77777777" w:rsidR="00E82590" w:rsidRPr="00693517" w:rsidRDefault="00E82590" w:rsidP="00BC6B56">
      <w:pPr>
        <w:pStyle w:val="affffc"/>
      </w:pPr>
      <w:r w:rsidRPr="00693517">
        <w:t>net.sctp.sctp_mem = 94500000 915000000 927000000</w:t>
      </w:r>
    </w:p>
    <w:p w14:paraId="00C6F067" w14:textId="77777777" w:rsidR="00E82590" w:rsidRPr="00693517" w:rsidRDefault="00E82590" w:rsidP="00BC6B56">
      <w:pPr>
        <w:pStyle w:val="affffc"/>
      </w:pPr>
      <w:r w:rsidRPr="00693517">
        <w:t>net.sctp.sctp_rmem = 8192 250000 16777216</w:t>
      </w:r>
    </w:p>
    <w:p w14:paraId="6B0162ED" w14:textId="77777777" w:rsidR="00E82590" w:rsidRPr="00693517" w:rsidRDefault="00E82590" w:rsidP="00BC6B56">
      <w:pPr>
        <w:pStyle w:val="affffc"/>
      </w:pPr>
      <w:r w:rsidRPr="00693517">
        <w:t>net.sctp.sctp_wmem = 8192 250000 16777216</w:t>
      </w:r>
    </w:p>
    <w:p w14:paraId="2F3D1131" w14:textId="77777777" w:rsidR="00E82590" w:rsidRPr="00693517" w:rsidRDefault="00E82590" w:rsidP="00BC6B56">
      <w:pPr>
        <w:pStyle w:val="affffc"/>
      </w:pPr>
      <w:r w:rsidRPr="00693517">
        <w:t>kernel.sem = 250 6400000 1000 25600</w:t>
      </w:r>
    </w:p>
    <w:p w14:paraId="54C943D1" w14:textId="77777777" w:rsidR="00E82590" w:rsidRPr="00693517" w:rsidRDefault="00E82590" w:rsidP="00BC6B56">
      <w:pPr>
        <w:pStyle w:val="affffc"/>
      </w:pPr>
      <w:r w:rsidRPr="00693517">
        <w:t>net.ipv4.tcp_rmem = 8192 250000 16777216</w:t>
      </w:r>
    </w:p>
    <w:p w14:paraId="483B798C" w14:textId="77777777" w:rsidR="00E82590" w:rsidRPr="00693517" w:rsidRDefault="00E82590" w:rsidP="00BC6B56">
      <w:pPr>
        <w:pStyle w:val="affffc"/>
      </w:pPr>
      <w:r w:rsidRPr="00693517">
        <w:t>net.ipv4.tcp_wmem = 8192 250000 16777216</w:t>
      </w:r>
    </w:p>
    <w:p w14:paraId="2CB2DAC9" w14:textId="77777777" w:rsidR="00E82590" w:rsidRPr="00427FA7" w:rsidRDefault="00E82590" w:rsidP="00BC6B56">
      <w:pPr>
        <w:pStyle w:val="affffc"/>
      </w:pPr>
      <w:r w:rsidRPr="00427FA7">
        <w:t>vm.min_free_kbytes = 3488</w:t>
      </w:r>
    </w:p>
    <w:p w14:paraId="64800C36" w14:textId="77777777" w:rsidR="00E82590" w:rsidRPr="00693517" w:rsidRDefault="00E82590" w:rsidP="00BC6B56">
      <w:pPr>
        <w:pStyle w:val="affffc"/>
      </w:pPr>
      <w:r w:rsidRPr="00693517">
        <w:t>net.core.netdev_max_backlog = 65535</w:t>
      </w:r>
    </w:p>
    <w:p w14:paraId="1F61607E" w14:textId="77777777" w:rsidR="00E82590" w:rsidRPr="00693517" w:rsidRDefault="00E82590" w:rsidP="00BC6B56">
      <w:pPr>
        <w:pStyle w:val="affffc"/>
      </w:pPr>
      <w:r w:rsidRPr="00693517">
        <w:t>net.ipv4.tcp_max_syn_backlog = 65535</w:t>
      </w:r>
    </w:p>
    <w:p w14:paraId="75BF7253" w14:textId="77777777" w:rsidR="00E82590" w:rsidRPr="00693517" w:rsidRDefault="00E82590" w:rsidP="00BC6B56">
      <w:pPr>
        <w:pStyle w:val="affffc"/>
      </w:pPr>
      <w:r w:rsidRPr="00693517">
        <w:t>net.core.somaxconn = 65535</w:t>
      </w:r>
    </w:p>
    <w:p w14:paraId="4C91CEF7" w14:textId="77777777" w:rsidR="00E82590" w:rsidRPr="00693517" w:rsidRDefault="00E82590" w:rsidP="00BC6B56">
      <w:pPr>
        <w:pStyle w:val="affffc"/>
      </w:pPr>
      <w:r w:rsidRPr="00693517">
        <w:t>kernel.shmall = 1152921504606846720</w:t>
      </w:r>
    </w:p>
    <w:p w14:paraId="10BDBA77" w14:textId="77777777" w:rsidR="00E82590" w:rsidRPr="00693517" w:rsidRDefault="00E82590" w:rsidP="00BC6B56">
      <w:pPr>
        <w:pStyle w:val="affffc"/>
      </w:pPr>
      <w:r w:rsidRPr="00693517">
        <w:t>kernel.shmmax = 18446744073709551615</w:t>
      </w:r>
    </w:p>
    <w:p w14:paraId="59A72DD0" w14:textId="6264A09D" w:rsidR="00E82590" w:rsidRPr="00DA7AEA" w:rsidRDefault="00E82590" w:rsidP="0020629A">
      <w:pPr>
        <w:pStyle w:val="30"/>
      </w:pPr>
      <w:r w:rsidRPr="00DA7AEA">
        <w:t>再对系统参数进行检查</w:t>
      </w:r>
      <w:r w:rsidR="00DA7AEA">
        <w:rPr>
          <w:rFonts w:hint="eastAsia"/>
        </w:rPr>
        <w:t>。</w:t>
      </w:r>
    </w:p>
    <w:p w14:paraId="7D956272" w14:textId="57AC6B53"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gs_checkos -i A</w:t>
      </w:r>
    </w:p>
    <w:p w14:paraId="66EEA01B" w14:textId="77777777" w:rsidR="00E82590" w:rsidRPr="00693517" w:rsidRDefault="00E82590" w:rsidP="00BC6B56">
      <w:pPr>
        <w:pStyle w:val="affffc"/>
      </w:pPr>
      <w:r w:rsidRPr="00693517">
        <w:t>Checking items:</w:t>
      </w:r>
    </w:p>
    <w:p w14:paraId="6B810CD7" w14:textId="77777777" w:rsidR="00E82590" w:rsidRPr="00693517" w:rsidRDefault="00E82590" w:rsidP="00BC6B56">
      <w:pPr>
        <w:pStyle w:val="affffc"/>
      </w:pPr>
      <w:r w:rsidRPr="00693517">
        <w:t xml:space="preserve">    A1. </w:t>
      </w:r>
      <w:proofErr w:type="gramStart"/>
      <w:r w:rsidRPr="00693517">
        <w:t>[ OS</w:t>
      </w:r>
      <w:proofErr w:type="gramEnd"/>
      <w:r w:rsidRPr="00693517">
        <w:t xml:space="preserve"> version status ]                                   : Normal</w:t>
      </w:r>
    </w:p>
    <w:p w14:paraId="50D67690" w14:textId="77777777" w:rsidR="00E82590" w:rsidRPr="00693517" w:rsidRDefault="00E82590" w:rsidP="00BC6B56">
      <w:pPr>
        <w:pStyle w:val="affffc"/>
      </w:pPr>
      <w:r w:rsidRPr="00693517">
        <w:t xml:space="preserve">    A2. </w:t>
      </w:r>
      <w:proofErr w:type="gramStart"/>
      <w:r w:rsidRPr="00693517">
        <w:t>[ Kernel</w:t>
      </w:r>
      <w:proofErr w:type="gramEnd"/>
      <w:r w:rsidRPr="00693517">
        <w:t xml:space="preserve"> version status ]                               : Normal</w:t>
      </w:r>
    </w:p>
    <w:p w14:paraId="4E8F3FDD" w14:textId="77777777" w:rsidR="00E82590" w:rsidRPr="00693517" w:rsidRDefault="00E82590" w:rsidP="00BC6B56">
      <w:pPr>
        <w:pStyle w:val="affffc"/>
      </w:pPr>
      <w:r w:rsidRPr="00693517">
        <w:t xml:space="preserve">    A3. </w:t>
      </w:r>
      <w:proofErr w:type="gramStart"/>
      <w:r w:rsidRPr="00693517">
        <w:t>[ Unicode</w:t>
      </w:r>
      <w:proofErr w:type="gramEnd"/>
      <w:r w:rsidRPr="00693517">
        <w:t xml:space="preserve"> status ]                                      : Normal</w:t>
      </w:r>
    </w:p>
    <w:p w14:paraId="6891DB0C" w14:textId="77777777" w:rsidR="00E82590" w:rsidRPr="00693517" w:rsidRDefault="00E82590" w:rsidP="00BC6B56">
      <w:pPr>
        <w:pStyle w:val="affffc"/>
      </w:pPr>
      <w:r w:rsidRPr="00693517">
        <w:t xml:space="preserve">    A4. </w:t>
      </w:r>
      <w:proofErr w:type="gramStart"/>
      <w:r w:rsidRPr="00693517">
        <w:t>[ Time</w:t>
      </w:r>
      <w:proofErr w:type="gramEnd"/>
      <w:r w:rsidRPr="00693517">
        <w:t xml:space="preserve"> zone status ]                                    : Normal</w:t>
      </w:r>
    </w:p>
    <w:p w14:paraId="3E8D4C6D" w14:textId="77777777" w:rsidR="00E82590" w:rsidRPr="00693517" w:rsidRDefault="00E82590" w:rsidP="00BC6B56">
      <w:pPr>
        <w:pStyle w:val="affffc"/>
      </w:pPr>
      <w:r w:rsidRPr="00693517">
        <w:t xml:space="preserve">    A5. </w:t>
      </w:r>
      <w:proofErr w:type="gramStart"/>
      <w:r w:rsidRPr="00693517">
        <w:t>[ Swap</w:t>
      </w:r>
      <w:proofErr w:type="gramEnd"/>
      <w:r w:rsidRPr="00693517">
        <w:t xml:space="preserve"> memory status ]                                  : Normal</w:t>
      </w:r>
    </w:p>
    <w:p w14:paraId="4DB9CF1C" w14:textId="364F9F7F" w:rsidR="00E82590" w:rsidRPr="00427FA7" w:rsidRDefault="00E82590" w:rsidP="00BC6B56">
      <w:pPr>
        <w:pStyle w:val="affffc"/>
      </w:pPr>
      <w:r w:rsidRPr="00427FA7">
        <w:t xml:space="preserve">    A6. </w:t>
      </w:r>
      <w:proofErr w:type="gramStart"/>
      <w:r w:rsidRPr="00427FA7">
        <w:t>[ System</w:t>
      </w:r>
      <w:proofErr w:type="gramEnd"/>
      <w:r w:rsidRPr="00427FA7">
        <w:t xml:space="preserve"> control parameters status ]                    : </w:t>
      </w:r>
      <w:r w:rsidR="000522EF" w:rsidRPr="000522EF">
        <w:t>Warning</w:t>
      </w:r>
    </w:p>
    <w:p w14:paraId="6C4B3305" w14:textId="77777777" w:rsidR="00E82590" w:rsidRPr="00693517" w:rsidRDefault="00E82590" w:rsidP="00BC6B56">
      <w:pPr>
        <w:pStyle w:val="affffc"/>
      </w:pPr>
      <w:r w:rsidRPr="00693517">
        <w:t xml:space="preserve">    A7. </w:t>
      </w:r>
      <w:proofErr w:type="gramStart"/>
      <w:r w:rsidRPr="00693517">
        <w:t>[ File</w:t>
      </w:r>
      <w:proofErr w:type="gramEnd"/>
      <w:r w:rsidRPr="00693517">
        <w:t xml:space="preserve"> system configuration status ]                    : Normal</w:t>
      </w:r>
    </w:p>
    <w:p w14:paraId="1BF13C75" w14:textId="77777777" w:rsidR="00E82590" w:rsidRPr="00693517" w:rsidRDefault="00E82590" w:rsidP="00BC6B56">
      <w:pPr>
        <w:pStyle w:val="affffc"/>
      </w:pPr>
      <w:r w:rsidRPr="00693517">
        <w:t xml:space="preserve">    A8. </w:t>
      </w:r>
      <w:proofErr w:type="gramStart"/>
      <w:r w:rsidRPr="00693517">
        <w:t>[ Disk</w:t>
      </w:r>
      <w:proofErr w:type="gramEnd"/>
      <w:r w:rsidRPr="00693517">
        <w:t xml:space="preserve"> configuration status ]                           : Normal</w:t>
      </w:r>
    </w:p>
    <w:p w14:paraId="10A90EE0" w14:textId="77777777" w:rsidR="00E82590" w:rsidRPr="00693517" w:rsidRDefault="00E82590" w:rsidP="00BC6B56">
      <w:pPr>
        <w:pStyle w:val="affffc"/>
      </w:pPr>
      <w:r w:rsidRPr="00693517">
        <w:t xml:space="preserve">    A9. </w:t>
      </w:r>
      <w:proofErr w:type="gramStart"/>
      <w:r w:rsidRPr="00693517">
        <w:t>[ Pre</w:t>
      </w:r>
      <w:proofErr w:type="gramEnd"/>
      <w:r w:rsidRPr="00693517">
        <w:t>-read block size status ]                          : Normal</w:t>
      </w:r>
    </w:p>
    <w:p w14:paraId="40AC6DF5" w14:textId="77777777" w:rsidR="00E82590" w:rsidRPr="00693517" w:rsidRDefault="00E82590" w:rsidP="00BC6B56">
      <w:pPr>
        <w:pStyle w:val="affffc"/>
      </w:pPr>
      <w:r w:rsidRPr="00693517">
        <w:t xml:space="preserve">    A10</w:t>
      </w:r>
      <w:proofErr w:type="gramStart"/>
      <w:r w:rsidRPr="00693517">
        <w:t>.[</w:t>
      </w:r>
      <w:proofErr w:type="gramEnd"/>
      <w:r w:rsidRPr="00693517">
        <w:t xml:space="preserve"> IO scheduler status ]                                 : Normal</w:t>
      </w:r>
    </w:p>
    <w:p w14:paraId="32032DE4" w14:textId="77777777" w:rsidR="00E82590" w:rsidRPr="00693517" w:rsidRDefault="00E82590" w:rsidP="00BC6B56">
      <w:pPr>
        <w:pStyle w:val="affffc"/>
      </w:pPr>
      <w:r w:rsidRPr="00693517">
        <w:t>BondMode Null</w:t>
      </w:r>
    </w:p>
    <w:p w14:paraId="3F044E28" w14:textId="77777777" w:rsidR="00E82590" w:rsidRPr="00693517" w:rsidRDefault="00E82590" w:rsidP="00BC6B56">
      <w:pPr>
        <w:pStyle w:val="affffc"/>
      </w:pPr>
      <w:r w:rsidRPr="00693517">
        <w:t xml:space="preserve">    A11</w:t>
      </w:r>
      <w:proofErr w:type="gramStart"/>
      <w:r w:rsidRPr="00693517">
        <w:t>.[</w:t>
      </w:r>
      <w:proofErr w:type="gramEnd"/>
      <w:r w:rsidRPr="00693517">
        <w:t xml:space="preserve"> Network card configuration status ]                   : Warning</w:t>
      </w:r>
    </w:p>
    <w:p w14:paraId="23373591" w14:textId="77777777" w:rsidR="00E82590" w:rsidRPr="00693517" w:rsidRDefault="00E82590" w:rsidP="00BC6B56">
      <w:pPr>
        <w:pStyle w:val="affffc"/>
      </w:pPr>
      <w:r w:rsidRPr="00693517">
        <w:t xml:space="preserve">    A12</w:t>
      </w:r>
      <w:proofErr w:type="gramStart"/>
      <w:r w:rsidRPr="00693517">
        <w:t>.[</w:t>
      </w:r>
      <w:proofErr w:type="gramEnd"/>
      <w:r w:rsidRPr="00693517">
        <w:t xml:space="preserve"> Time consistency status ]                             : Warning</w:t>
      </w:r>
    </w:p>
    <w:p w14:paraId="180EB7C5" w14:textId="77777777" w:rsidR="00E82590" w:rsidRPr="00693517" w:rsidRDefault="00E82590" w:rsidP="00BC6B56">
      <w:pPr>
        <w:pStyle w:val="affffc"/>
      </w:pPr>
      <w:r w:rsidRPr="00693517">
        <w:t xml:space="preserve">    A13</w:t>
      </w:r>
      <w:proofErr w:type="gramStart"/>
      <w:r w:rsidRPr="00693517">
        <w:t>.[</w:t>
      </w:r>
      <w:proofErr w:type="gramEnd"/>
      <w:r w:rsidRPr="00693517">
        <w:t xml:space="preserve"> Firewall service status ]                             : Normal</w:t>
      </w:r>
    </w:p>
    <w:p w14:paraId="07ACCDF9" w14:textId="77777777" w:rsidR="00E82590" w:rsidRPr="00693517" w:rsidRDefault="00E82590" w:rsidP="00BC6B56">
      <w:pPr>
        <w:pStyle w:val="affffc"/>
      </w:pPr>
      <w:r w:rsidRPr="00693517">
        <w:t xml:space="preserve">    A14</w:t>
      </w:r>
      <w:proofErr w:type="gramStart"/>
      <w:r w:rsidRPr="00693517">
        <w:t>.[</w:t>
      </w:r>
      <w:proofErr w:type="gramEnd"/>
      <w:r w:rsidRPr="00693517">
        <w:t xml:space="preserve"> THP service status ]                                  : Normal</w:t>
      </w:r>
    </w:p>
    <w:p w14:paraId="0B666EED" w14:textId="24AE831E" w:rsidR="00E82590" w:rsidRPr="00693517" w:rsidRDefault="00E82590" w:rsidP="00BC6B56">
      <w:pPr>
        <w:pStyle w:val="affffc"/>
      </w:pPr>
      <w:r w:rsidRPr="00693517">
        <w:t>Tota</w:t>
      </w:r>
      <w:r w:rsidR="000522EF">
        <w:t>l numbers</w:t>
      </w:r>
      <w:proofErr w:type="gramStart"/>
      <w:r w:rsidR="000522EF">
        <w:t>:14</w:t>
      </w:r>
      <w:proofErr w:type="gramEnd"/>
      <w:r w:rsidR="000522EF">
        <w:t>. Abnormal numbers</w:t>
      </w:r>
      <w:proofErr w:type="gramStart"/>
      <w:r w:rsidR="000522EF">
        <w:t>:0</w:t>
      </w:r>
      <w:proofErr w:type="gramEnd"/>
      <w:r w:rsidRPr="00693517">
        <w:t>. Warning numbers</w:t>
      </w:r>
      <w:proofErr w:type="gramStart"/>
      <w:r w:rsidRPr="00693517">
        <w:t>:</w:t>
      </w:r>
      <w:r w:rsidR="000522EF">
        <w:t>3</w:t>
      </w:r>
      <w:proofErr w:type="gramEnd"/>
      <w:r w:rsidRPr="00693517">
        <w:t>.</w:t>
      </w:r>
    </w:p>
    <w:p w14:paraId="73BA26AD" w14:textId="77777777" w:rsidR="00E82590" w:rsidRPr="00693517" w:rsidRDefault="00E82590" w:rsidP="00BC6B56">
      <w:pPr>
        <w:pStyle w:val="affffc"/>
      </w:pPr>
      <w:r w:rsidRPr="00693517">
        <w:t>Do checking operation finished. Result: Abnormal.</w:t>
      </w:r>
    </w:p>
    <w:p w14:paraId="476ABDF9" w14:textId="77777777" w:rsidR="00E82590" w:rsidRPr="00DA7AEA" w:rsidRDefault="00E82590" w:rsidP="00BC6B56">
      <w:pPr>
        <w:pStyle w:val="1e"/>
      </w:pPr>
      <w:r w:rsidRPr="00DA7AEA">
        <w:t>此时</w:t>
      </w:r>
      <w:r w:rsidRPr="00DA7AEA">
        <w:t xml:space="preserve">A6. [ System control parameters status ]  </w:t>
      </w:r>
      <w:r w:rsidRPr="00DA7AEA">
        <w:t>的状态为</w:t>
      </w:r>
      <w:r w:rsidRPr="00DA7AEA">
        <w:t>Abnormal</w:t>
      </w:r>
      <w:r w:rsidRPr="00DA7AEA">
        <w:t>为必须处理项；</w:t>
      </w:r>
    </w:p>
    <w:p w14:paraId="6506CE80" w14:textId="7CD0E2C0" w:rsidR="00E82590" w:rsidRPr="00DA7AEA" w:rsidRDefault="00E82590" w:rsidP="00BC6B56">
      <w:pPr>
        <w:pStyle w:val="1e"/>
      </w:pPr>
      <w:r w:rsidRPr="00DA7AEA">
        <w:t>Total numbers:14. Abnormal numbers:</w:t>
      </w:r>
      <w:r w:rsidR="00832A46">
        <w:t>0</w:t>
      </w:r>
      <w:r w:rsidRPr="00DA7AEA">
        <w:t>. Warning numbers:</w:t>
      </w:r>
      <w:r w:rsidR="00832A46">
        <w:t>3</w:t>
      </w:r>
      <w:r w:rsidR="00DA7AEA">
        <w:rPr>
          <w:rFonts w:hint="eastAsia"/>
        </w:rPr>
        <w:t>。</w:t>
      </w:r>
    </w:p>
    <w:p w14:paraId="512CE48F" w14:textId="016DBF43" w:rsidR="00E82590" w:rsidRPr="00DA7AEA" w:rsidRDefault="00A82271" w:rsidP="00BC6B56">
      <w:pPr>
        <w:pStyle w:val="1e"/>
      </w:pPr>
      <w:r>
        <w:t>表示</w:t>
      </w:r>
      <w:r w:rsidR="00E82590" w:rsidRPr="00DA7AEA">
        <w:t>总共检查</w:t>
      </w:r>
      <w:r w:rsidR="00E82590" w:rsidRPr="00DA7AEA">
        <w:t>14</w:t>
      </w:r>
      <w:r w:rsidR="00E82590" w:rsidRPr="00DA7AEA">
        <w:t>项，其中</w:t>
      </w:r>
      <w:r w:rsidR="00E82590" w:rsidRPr="00DA7AEA">
        <w:t>Abnormal</w:t>
      </w:r>
      <w:r w:rsidR="00E82590" w:rsidRPr="00DA7AEA">
        <w:t>必须处理项为</w:t>
      </w:r>
      <w:r w:rsidR="00832A46">
        <w:t>0</w:t>
      </w:r>
      <w:r w:rsidR="00E82590" w:rsidRPr="00DA7AEA">
        <w:t>，</w:t>
      </w:r>
      <w:r w:rsidR="00E82590" w:rsidRPr="00DA7AEA">
        <w:t>Warning</w:t>
      </w:r>
      <w:r w:rsidR="00E82590" w:rsidRPr="00DA7AEA">
        <w:t>告警项为</w:t>
      </w:r>
      <w:r w:rsidR="00832A46">
        <w:t>3</w:t>
      </w:r>
      <w:r w:rsidR="00E82590" w:rsidRPr="00DA7AEA">
        <w:t>。</w:t>
      </w:r>
    </w:p>
    <w:p w14:paraId="4249168B" w14:textId="73905E07" w:rsidR="00E82590" w:rsidRPr="00DA7AEA" w:rsidRDefault="00E82590" w:rsidP="0020629A">
      <w:pPr>
        <w:pStyle w:val="30"/>
      </w:pPr>
      <w:r w:rsidRPr="00DA7AEA">
        <w:t>查看更详细的信息</w:t>
      </w:r>
      <w:r w:rsidR="00DA7AEA">
        <w:rPr>
          <w:rFonts w:hint="eastAsia"/>
        </w:rPr>
        <w:t>。</w:t>
      </w:r>
    </w:p>
    <w:p w14:paraId="08F2AF1C" w14:textId="2D4F0AA6" w:rsidR="00E82590" w:rsidRPr="00427FA7" w:rsidRDefault="00E82590" w:rsidP="00BC6B56">
      <w:pPr>
        <w:pStyle w:val="affffc"/>
      </w:pPr>
      <w:r w:rsidRPr="00693517">
        <w:t>[root@</w:t>
      </w:r>
      <w:r w:rsidR="0019002E">
        <w:t>ecs-e1b3</w:t>
      </w:r>
      <w:r w:rsidRPr="00693517">
        <w:t xml:space="preserve"> ~]# </w:t>
      </w:r>
      <w:r w:rsidRPr="00F916D2">
        <w:rPr>
          <w:b/>
          <w:color w:val="C7000B"/>
        </w:rPr>
        <w:t>gs_checkos -i A --detail</w:t>
      </w:r>
    </w:p>
    <w:p w14:paraId="61348C21" w14:textId="77777777" w:rsidR="00E82590" w:rsidRPr="00693517" w:rsidRDefault="00E82590" w:rsidP="00BC6B56">
      <w:pPr>
        <w:pStyle w:val="affffc"/>
      </w:pPr>
      <w:r w:rsidRPr="00693517">
        <w:t>Checking items:</w:t>
      </w:r>
    </w:p>
    <w:p w14:paraId="37F0A85A" w14:textId="77777777" w:rsidR="00E82590" w:rsidRPr="00693517" w:rsidRDefault="00E82590" w:rsidP="00BC6B56">
      <w:pPr>
        <w:pStyle w:val="affffc"/>
      </w:pPr>
      <w:r w:rsidRPr="00693517">
        <w:t xml:space="preserve">    A1. </w:t>
      </w:r>
      <w:proofErr w:type="gramStart"/>
      <w:r w:rsidRPr="00693517">
        <w:t>[ OS</w:t>
      </w:r>
      <w:proofErr w:type="gramEnd"/>
      <w:r w:rsidRPr="00693517">
        <w:t xml:space="preserve"> version status ]                                   : Normal     </w:t>
      </w:r>
    </w:p>
    <w:p w14:paraId="267760C9" w14:textId="74C849A1" w:rsidR="00E82590" w:rsidRPr="00693517" w:rsidRDefault="00E82590" w:rsidP="00BC6B56">
      <w:pPr>
        <w:pStyle w:val="affffc"/>
      </w:pPr>
      <w:r w:rsidRPr="00693517">
        <w:t xml:space="preserve">        [</w:t>
      </w:r>
      <w:proofErr w:type="gramStart"/>
      <w:r w:rsidR="0019002E">
        <w:t>ecs-e1b3</w:t>
      </w:r>
      <w:proofErr w:type="gramEnd"/>
      <w:r w:rsidRPr="00693517">
        <w:t>]</w:t>
      </w:r>
    </w:p>
    <w:p w14:paraId="4CC8BB90" w14:textId="77777777" w:rsidR="00E82590" w:rsidRPr="00693517" w:rsidRDefault="00E82590" w:rsidP="00BC6B56">
      <w:pPr>
        <w:pStyle w:val="affffc"/>
      </w:pPr>
      <w:r w:rsidRPr="00693517">
        <w:lastRenderedPageBreak/>
        <w:t xml:space="preserve">        openEuler_20.03_64bit</w:t>
      </w:r>
    </w:p>
    <w:p w14:paraId="4BD05429" w14:textId="77777777" w:rsidR="00E82590" w:rsidRPr="00693517" w:rsidRDefault="00E82590" w:rsidP="00BC6B56">
      <w:pPr>
        <w:pStyle w:val="affffc"/>
      </w:pPr>
      <w:r w:rsidRPr="00693517">
        <w:t xml:space="preserve">     A2. </w:t>
      </w:r>
      <w:proofErr w:type="gramStart"/>
      <w:r w:rsidRPr="00693517">
        <w:t>[ Kernel</w:t>
      </w:r>
      <w:proofErr w:type="gramEnd"/>
      <w:r w:rsidRPr="00693517">
        <w:t xml:space="preserve"> version status ]                               : Normal     </w:t>
      </w:r>
    </w:p>
    <w:p w14:paraId="1239825D" w14:textId="77F4E481" w:rsidR="00E82590" w:rsidRPr="00693517" w:rsidRDefault="00E82590" w:rsidP="00BC6B56">
      <w:pPr>
        <w:pStyle w:val="affffc"/>
      </w:pPr>
      <w:r w:rsidRPr="00693517">
        <w:t xml:space="preserve">        The names about all kernel versions are same. The value is </w:t>
      </w:r>
      <w:r w:rsidR="00CF0DD9">
        <w:t>＂</w:t>
      </w:r>
      <w:r w:rsidRPr="00693517">
        <w:t>4.19.90-2003.4.0.0036.oe1.aarch64</w:t>
      </w:r>
      <w:r w:rsidR="00CF0DD9">
        <w:t>＂</w:t>
      </w:r>
      <w:r w:rsidRPr="00693517">
        <w:t>.</w:t>
      </w:r>
    </w:p>
    <w:p w14:paraId="434AD89E" w14:textId="77777777" w:rsidR="00E82590" w:rsidRPr="00693517" w:rsidRDefault="00E82590" w:rsidP="00BC6B56">
      <w:pPr>
        <w:pStyle w:val="affffc"/>
      </w:pPr>
      <w:r w:rsidRPr="00693517">
        <w:t xml:space="preserve">    A3. </w:t>
      </w:r>
      <w:proofErr w:type="gramStart"/>
      <w:r w:rsidRPr="00693517">
        <w:t>[ Unicode</w:t>
      </w:r>
      <w:proofErr w:type="gramEnd"/>
      <w:r w:rsidRPr="00693517">
        <w:t xml:space="preserve"> status ]                                      : Normal     </w:t>
      </w:r>
    </w:p>
    <w:p w14:paraId="2964ED08" w14:textId="01D1F8A9" w:rsidR="00E82590" w:rsidRPr="00693517" w:rsidRDefault="00E82590" w:rsidP="00BC6B56">
      <w:pPr>
        <w:pStyle w:val="affffc"/>
      </w:pPr>
      <w:r w:rsidRPr="00693517">
        <w:t xml:space="preserve">        The values of all unicode are same. The value is </w:t>
      </w:r>
      <w:r w:rsidR="00CF0DD9">
        <w:t>＂</w:t>
      </w:r>
      <w:r w:rsidRPr="00693517">
        <w:t>LANG=en_US.UTF-8</w:t>
      </w:r>
      <w:r w:rsidR="00CF0DD9">
        <w:t>＂</w:t>
      </w:r>
      <w:r w:rsidRPr="00693517">
        <w:t>.</w:t>
      </w:r>
    </w:p>
    <w:p w14:paraId="1FE61843" w14:textId="77777777" w:rsidR="00E82590" w:rsidRPr="00693517" w:rsidRDefault="00E82590" w:rsidP="00BC6B56">
      <w:pPr>
        <w:pStyle w:val="affffc"/>
      </w:pPr>
      <w:r w:rsidRPr="00693517">
        <w:t xml:space="preserve">    A4. </w:t>
      </w:r>
      <w:proofErr w:type="gramStart"/>
      <w:r w:rsidRPr="00693517">
        <w:t>[ Time</w:t>
      </w:r>
      <w:proofErr w:type="gramEnd"/>
      <w:r w:rsidRPr="00693517">
        <w:t xml:space="preserve"> zone status ]                                    : Normal     </w:t>
      </w:r>
    </w:p>
    <w:p w14:paraId="593D7956" w14:textId="76574B19" w:rsidR="00E82590" w:rsidRPr="00693517" w:rsidRDefault="00E82590" w:rsidP="00BC6B56">
      <w:pPr>
        <w:pStyle w:val="affffc"/>
      </w:pPr>
      <w:r w:rsidRPr="00693517">
        <w:t xml:space="preserve">        The informations about all timezones are same. The value is </w:t>
      </w:r>
      <w:r w:rsidR="00CF0DD9">
        <w:t>＂</w:t>
      </w:r>
      <w:r w:rsidRPr="00693517">
        <w:t>+0800</w:t>
      </w:r>
      <w:r w:rsidR="00CF0DD9">
        <w:t>＂</w:t>
      </w:r>
      <w:r w:rsidRPr="00693517">
        <w:t>.</w:t>
      </w:r>
    </w:p>
    <w:p w14:paraId="2664BE85" w14:textId="77777777" w:rsidR="00E82590" w:rsidRPr="00693517" w:rsidRDefault="00E82590" w:rsidP="00BC6B56">
      <w:pPr>
        <w:pStyle w:val="affffc"/>
      </w:pPr>
      <w:r w:rsidRPr="00693517">
        <w:t xml:space="preserve">    A5. </w:t>
      </w:r>
      <w:proofErr w:type="gramStart"/>
      <w:r w:rsidRPr="00693517">
        <w:t>[ Swap</w:t>
      </w:r>
      <w:proofErr w:type="gramEnd"/>
      <w:r w:rsidRPr="00693517">
        <w:t xml:space="preserve"> memory status ]                                  : Normal     </w:t>
      </w:r>
    </w:p>
    <w:p w14:paraId="01EDCBD6" w14:textId="77777777" w:rsidR="00E82590" w:rsidRPr="00693517" w:rsidRDefault="00E82590" w:rsidP="00BC6B56">
      <w:pPr>
        <w:pStyle w:val="affffc"/>
      </w:pPr>
      <w:r w:rsidRPr="00693517">
        <w:t xml:space="preserve">        The value about swap memory is correct.            </w:t>
      </w:r>
    </w:p>
    <w:p w14:paraId="1AB18A37" w14:textId="77777777" w:rsidR="00E82590" w:rsidRPr="00427FA7" w:rsidRDefault="00E82590" w:rsidP="00BC6B56">
      <w:pPr>
        <w:pStyle w:val="affffc"/>
      </w:pPr>
      <w:r w:rsidRPr="00427FA7">
        <w:t xml:space="preserve">    </w:t>
      </w:r>
      <w:r w:rsidRPr="00F916D2">
        <w:rPr>
          <w:b/>
          <w:color w:val="C7000B"/>
        </w:rPr>
        <w:t xml:space="preserve">A6. </w:t>
      </w:r>
      <w:proofErr w:type="gramStart"/>
      <w:r w:rsidRPr="00F916D2">
        <w:rPr>
          <w:b/>
          <w:color w:val="C7000B"/>
        </w:rPr>
        <w:t>[ System</w:t>
      </w:r>
      <w:proofErr w:type="gramEnd"/>
      <w:r w:rsidRPr="00F916D2">
        <w:rPr>
          <w:b/>
          <w:color w:val="C7000B"/>
        </w:rPr>
        <w:t xml:space="preserve"> control parameters status ]                    : Abnormal  </w:t>
      </w:r>
      <w:r w:rsidRPr="00427FA7">
        <w:t xml:space="preserve"> </w:t>
      </w:r>
    </w:p>
    <w:p w14:paraId="28101FAC" w14:textId="7D31AF95" w:rsidR="00E82590" w:rsidRPr="00427FA7" w:rsidRDefault="00E82590" w:rsidP="00BC6B56">
      <w:pPr>
        <w:pStyle w:val="affffc"/>
      </w:pPr>
      <w:r w:rsidRPr="00427FA7">
        <w:t xml:space="preserve">        [</w:t>
      </w:r>
      <w:proofErr w:type="gramStart"/>
      <w:r w:rsidR="0019002E">
        <w:t>ecs-e1b3</w:t>
      </w:r>
      <w:proofErr w:type="gramEnd"/>
      <w:r w:rsidRPr="00427FA7">
        <w:t>]</w:t>
      </w:r>
    </w:p>
    <w:p w14:paraId="0D9BE31A" w14:textId="62B55B1B" w:rsidR="00E82590" w:rsidRPr="00F916D2" w:rsidRDefault="00E82590" w:rsidP="00BC6B56">
      <w:pPr>
        <w:pStyle w:val="affffc"/>
        <w:rPr>
          <w:b/>
          <w:color w:val="C7000B"/>
        </w:rPr>
      </w:pPr>
      <w:r w:rsidRPr="00427FA7">
        <w:t xml:space="preserve">    </w:t>
      </w:r>
      <w:r w:rsidRPr="00F916D2">
        <w:rPr>
          <w:b/>
          <w:color w:val="C7000B"/>
        </w:rPr>
        <w:t xml:space="preserve">    Abnormal reason: variable 'vm.min_free_kbytes' RealVa</w:t>
      </w:r>
      <w:r w:rsidR="008E2194">
        <w:rPr>
          <w:b/>
          <w:color w:val="C7000B"/>
        </w:rPr>
        <w:t>lue '3488' ExpectedValue '</w:t>
      </w:r>
      <w:r w:rsidR="008E2194" w:rsidRPr="008E2194">
        <w:rPr>
          <w:b/>
          <w:color w:val="C7000B"/>
        </w:rPr>
        <w:t>152444</w:t>
      </w:r>
      <w:r w:rsidRPr="00F916D2">
        <w:rPr>
          <w:b/>
          <w:color w:val="C7000B"/>
        </w:rPr>
        <w:t>'.</w:t>
      </w:r>
    </w:p>
    <w:p w14:paraId="30641937"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B281260"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1B55939E" w14:textId="77777777" w:rsidR="00E82590" w:rsidRPr="00F916D2" w:rsidRDefault="00E82590" w:rsidP="00BC6B56">
      <w:pPr>
        <w:pStyle w:val="affffc"/>
        <w:rPr>
          <w:b/>
          <w:color w:val="C7000B"/>
        </w:rPr>
      </w:pPr>
      <w:r w:rsidRPr="00F916D2">
        <w:rPr>
          <w:b/>
          <w:color w:val="C7000B"/>
        </w:rPr>
        <w:t xml:space="preserve">        Warning reason: variable 'net.sctp.path_max_retrans' RealValue '5' ExpectedValue '10'.</w:t>
      </w:r>
    </w:p>
    <w:p w14:paraId="3D0CC45A" w14:textId="77777777" w:rsidR="00E82590" w:rsidRPr="00F916D2" w:rsidRDefault="00E82590" w:rsidP="00BC6B56">
      <w:pPr>
        <w:pStyle w:val="affffc"/>
        <w:rPr>
          <w:b/>
          <w:color w:val="C7000B"/>
        </w:rPr>
      </w:pPr>
      <w:r w:rsidRPr="00F916D2">
        <w:rPr>
          <w:b/>
          <w:color w:val="C7000B"/>
        </w:rPr>
        <w:t xml:space="preserve">        Warning reason: variable 'net.sctp.max_init_retransmits' RealValue '8' ExpectedValue '10'.</w:t>
      </w:r>
    </w:p>
    <w:p w14:paraId="2DD59420" w14:textId="77777777" w:rsidR="00E82590" w:rsidRPr="00693517" w:rsidRDefault="00E82590" w:rsidP="00BC6B56">
      <w:pPr>
        <w:pStyle w:val="affffc"/>
      </w:pPr>
      <w:r w:rsidRPr="00693517">
        <w:t xml:space="preserve">        Check_SysCtl_Parameter failed.</w:t>
      </w:r>
    </w:p>
    <w:p w14:paraId="75A06AE2" w14:textId="77777777" w:rsidR="00E82590" w:rsidRPr="00693517" w:rsidRDefault="00E82590" w:rsidP="00BC6B56">
      <w:pPr>
        <w:pStyle w:val="affffc"/>
      </w:pPr>
      <w:r w:rsidRPr="00693517">
        <w:t xml:space="preserve">    A7. </w:t>
      </w:r>
      <w:proofErr w:type="gramStart"/>
      <w:r w:rsidRPr="00693517">
        <w:t>[ File</w:t>
      </w:r>
      <w:proofErr w:type="gramEnd"/>
      <w:r w:rsidRPr="00693517">
        <w:t xml:space="preserve"> system configuration status ]                    : Normal     </w:t>
      </w:r>
    </w:p>
    <w:p w14:paraId="26316972" w14:textId="77777777" w:rsidR="00E82590" w:rsidRPr="00693517" w:rsidRDefault="00E82590" w:rsidP="00BC6B56">
      <w:pPr>
        <w:pStyle w:val="affffc"/>
      </w:pPr>
      <w:r w:rsidRPr="00693517">
        <w:t xml:space="preserve">        Both soft nofile and hard nofile are correct.      </w:t>
      </w:r>
    </w:p>
    <w:p w14:paraId="50A7124E" w14:textId="77777777" w:rsidR="00E82590" w:rsidRPr="00693517" w:rsidRDefault="00E82590" w:rsidP="00BC6B56">
      <w:pPr>
        <w:pStyle w:val="affffc"/>
      </w:pPr>
      <w:r w:rsidRPr="00693517">
        <w:t xml:space="preserve">    A8. </w:t>
      </w:r>
      <w:proofErr w:type="gramStart"/>
      <w:r w:rsidRPr="00693517">
        <w:t>[ Disk</w:t>
      </w:r>
      <w:proofErr w:type="gramEnd"/>
      <w:r w:rsidRPr="00693517">
        <w:t xml:space="preserve"> configuration status ]                           : Normal     </w:t>
      </w:r>
    </w:p>
    <w:p w14:paraId="347616A6" w14:textId="77777777" w:rsidR="00E82590" w:rsidRPr="00693517" w:rsidRDefault="00E82590" w:rsidP="00BC6B56">
      <w:pPr>
        <w:pStyle w:val="affffc"/>
      </w:pPr>
      <w:r w:rsidRPr="00693517">
        <w:t xml:space="preserve">        The value about XFS mount parameters is correct.   </w:t>
      </w:r>
    </w:p>
    <w:p w14:paraId="314FAFC1" w14:textId="77777777" w:rsidR="00E82590" w:rsidRPr="00693517" w:rsidRDefault="00E82590" w:rsidP="00BC6B56">
      <w:pPr>
        <w:pStyle w:val="affffc"/>
      </w:pPr>
      <w:r w:rsidRPr="00693517">
        <w:t xml:space="preserve">    A9. </w:t>
      </w:r>
      <w:proofErr w:type="gramStart"/>
      <w:r w:rsidRPr="00693517">
        <w:t>[ Pre</w:t>
      </w:r>
      <w:proofErr w:type="gramEnd"/>
      <w:r w:rsidRPr="00693517">
        <w:t xml:space="preserve">-read block size status ]                          : Normal     </w:t>
      </w:r>
    </w:p>
    <w:p w14:paraId="59164399" w14:textId="77777777" w:rsidR="00E82590" w:rsidRPr="00693517" w:rsidRDefault="00E82590" w:rsidP="00BC6B56">
      <w:pPr>
        <w:pStyle w:val="affffc"/>
      </w:pPr>
      <w:r w:rsidRPr="00693517">
        <w:t xml:space="preserve">        The value about Logical block size is correct.     </w:t>
      </w:r>
    </w:p>
    <w:p w14:paraId="462C1F2C" w14:textId="77777777" w:rsidR="00E82590" w:rsidRPr="00693517" w:rsidRDefault="00E82590" w:rsidP="00BC6B56">
      <w:pPr>
        <w:pStyle w:val="affffc"/>
      </w:pPr>
      <w:r w:rsidRPr="00693517">
        <w:t xml:space="preserve">    A10</w:t>
      </w:r>
      <w:proofErr w:type="gramStart"/>
      <w:r w:rsidRPr="00693517">
        <w:t>.[</w:t>
      </w:r>
      <w:proofErr w:type="gramEnd"/>
      <w:r w:rsidRPr="00693517">
        <w:t xml:space="preserve"> IO scheduler status ]                                 : Normal     </w:t>
      </w:r>
    </w:p>
    <w:p w14:paraId="25B4A59D" w14:textId="77777777" w:rsidR="00E82590" w:rsidRPr="00693517" w:rsidRDefault="00E82590" w:rsidP="00BC6B56">
      <w:pPr>
        <w:pStyle w:val="affffc"/>
      </w:pPr>
      <w:r w:rsidRPr="00693517">
        <w:t xml:space="preserve">        The value of IO scheduler is correct.              </w:t>
      </w:r>
    </w:p>
    <w:p w14:paraId="1E424E94" w14:textId="77777777" w:rsidR="00E82590" w:rsidRPr="00693517" w:rsidRDefault="00E82590" w:rsidP="00BC6B56">
      <w:pPr>
        <w:pStyle w:val="affffc"/>
      </w:pPr>
      <w:r w:rsidRPr="00693517">
        <w:t>BondMode Null</w:t>
      </w:r>
    </w:p>
    <w:p w14:paraId="70CD55BC" w14:textId="77777777" w:rsidR="00E82590" w:rsidRPr="00693517" w:rsidRDefault="00E82590" w:rsidP="00BC6B56">
      <w:pPr>
        <w:pStyle w:val="affffc"/>
      </w:pPr>
      <w:r w:rsidRPr="00693517">
        <w:t xml:space="preserve">    A11</w:t>
      </w:r>
      <w:proofErr w:type="gramStart"/>
      <w:r w:rsidRPr="00693517">
        <w:t>.[</w:t>
      </w:r>
      <w:proofErr w:type="gramEnd"/>
      <w:r w:rsidRPr="00693517">
        <w:t xml:space="preserve"> Network card configuration status ]                   : Warning    </w:t>
      </w:r>
    </w:p>
    <w:p w14:paraId="105F0290" w14:textId="41A7CD86" w:rsidR="00E82590" w:rsidRPr="00693517" w:rsidRDefault="00E82590" w:rsidP="00BC6B56">
      <w:pPr>
        <w:pStyle w:val="affffc"/>
      </w:pPr>
      <w:r w:rsidRPr="00693517">
        <w:t xml:space="preserve">        [</w:t>
      </w:r>
      <w:proofErr w:type="gramStart"/>
      <w:r w:rsidR="0019002E">
        <w:t>ecs-e1b3</w:t>
      </w:r>
      <w:proofErr w:type="gramEnd"/>
      <w:r w:rsidRPr="00693517">
        <w:t>]</w:t>
      </w:r>
    </w:p>
    <w:p w14:paraId="27F20C21" w14:textId="77777777" w:rsidR="00E82590" w:rsidRPr="00693517" w:rsidRDefault="00E82590" w:rsidP="00BC6B56">
      <w:pPr>
        <w:pStyle w:val="affffc"/>
      </w:pPr>
      <w:r w:rsidRPr="00693517">
        <w:t>BondMode Null</w:t>
      </w:r>
    </w:p>
    <w:p w14:paraId="0BC82236" w14:textId="1D850619" w:rsidR="00E82590" w:rsidRPr="00693517" w:rsidRDefault="00E82590" w:rsidP="00BC6B56">
      <w:pPr>
        <w:pStyle w:val="affffc"/>
      </w:pPr>
      <w:r w:rsidRPr="00693517">
        <w:t xml:space="preserve">        Warning reason: Failed to obtain the network card speed value. Maybe the network card </w:t>
      </w:r>
      <w:r w:rsidR="00CF0DD9">
        <w:t>＂</w:t>
      </w:r>
      <w:r w:rsidRPr="00693517">
        <w:t>eth0</w:t>
      </w:r>
      <w:r w:rsidR="00CF0DD9">
        <w:t>＂</w:t>
      </w:r>
      <w:r w:rsidRPr="00693517">
        <w:t xml:space="preserve"> is not working.</w:t>
      </w:r>
    </w:p>
    <w:p w14:paraId="17D52B64" w14:textId="77777777" w:rsidR="00E82590" w:rsidRPr="00693517" w:rsidRDefault="00E82590" w:rsidP="00BC6B56">
      <w:pPr>
        <w:pStyle w:val="affffc"/>
      </w:pPr>
      <w:r w:rsidRPr="00693517">
        <w:t xml:space="preserve">    A12</w:t>
      </w:r>
      <w:proofErr w:type="gramStart"/>
      <w:r w:rsidRPr="00693517">
        <w:t>.[</w:t>
      </w:r>
      <w:proofErr w:type="gramEnd"/>
      <w:r w:rsidRPr="00693517">
        <w:t xml:space="preserve"> Time consistency status ]                             : Warning    </w:t>
      </w:r>
    </w:p>
    <w:p w14:paraId="67EE5086" w14:textId="3B842AFD" w:rsidR="00E82590" w:rsidRPr="00693517" w:rsidRDefault="00E82590" w:rsidP="00BC6B56">
      <w:pPr>
        <w:pStyle w:val="affffc"/>
      </w:pPr>
      <w:r w:rsidRPr="00693517">
        <w:t xml:space="preserve">        [</w:t>
      </w:r>
      <w:proofErr w:type="gramStart"/>
      <w:r w:rsidR="0019002E">
        <w:t>ecs-e1b3</w:t>
      </w:r>
      <w:proofErr w:type="gramEnd"/>
      <w:r w:rsidRPr="00693517">
        <w:t>]</w:t>
      </w:r>
    </w:p>
    <w:p w14:paraId="3C942389" w14:textId="2717F471" w:rsidR="00E82590" w:rsidRPr="00693517" w:rsidRDefault="00E82590" w:rsidP="00BC6B56">
      <w:pPr>
        <w:pStyle w:val="affffc"/>
      </w:pPr>
      <w:r w:rsidRPr="00693517">
        <w:t xml:space="preserve">        The NTPD not detected on machine and local time is </w:t>
      </w:r>
      <w:r w:rsidR="00CF0DD9">
        <w:t>＂</w:t>
      </w:r>
      <w:r w:rsidR="007B32A6">
        <w:t>2021</w:t>
      </w:r>
      <w:r w:rsidRPr="00693517">
        <w:t>-07-20 17:16:41</w:t>
      </w:r>
      <w:r w:rsidR="00CF0DD9">
        <w:t>＂</w:t>
      </w:r>
      <w:r w:rsidRPr="00693517">
        <w:t>.</w:t>
      </w:r>
    </w:p>
    <w:p w14:paraId="1A24061B" w14:textId="77777777" w:rsidR="00E82590" w:rsidRPr="00693517" w:rsidRDefault="00E82590" w:rsidP="00BC6B56">
      <w:pPr>
        <w:pStyle w:val="affffc"/>
      </w:pPr>
      <w:r w:rsidRPr="00693517">
        <w:t xml:space="preserve">    A13</w:t>
      </w:r>
      <w:proofErr w:type="gramStart"/>
      <w:r w:rsidRPr="00693517">
        <w:t>.[</w:t>
      </w:r>
      <w:proofErr w:type="gramEnd"/>
      <w:r w:rsidRPr="00693517">
        <w:t xml:space="preserve"> Firewall service status ]                             : Normal     </w:t>
      </w:r>
    </w:p>
    <w:p w14:paraId="730AEA49" w14:textId="77777777" w:rsidR="00E82590" w:rsidRPr="00693517" w:rsidRDefault="00E82590" w:rsidP="00BC6B56">
      <w:pPr>
        <w:pStyle w:val="affffc"/>
      </w:pPr>
      <w:r w:rsidRPr="00693517">
        <w:t xml:space="preserve">        The firewall service is stopped.                   </w:t>
      </w:r>
    </w:p>
    <w:p w14:paraId="04CAE05E" w14:textId="77777777" w:rsidR="00E82590" w:rsidRPr="00693517" w:rsidRDefault="00E82590" w:rsidP="00BC6B56">
      <w:pPr>
        <w:pStyle w:val="affffc"/>
      </w:pPr>
      <w:r w:rsidRPr="00693517">
        <w:t xml:space="preserve">    A14</w:t>
      </w:r>
      <w:proofErr w:type="gramStart"/>
      <w:r w:rsidRPr="00693517">
        <w:t>.[</w:t>
      </w:r>
      <w:proofErr w:type="gramEnd"/>
      <w:r w:rsidRPr="00693517">
        <w:t xml:space="preserve"> THP service status ]                                  : Normal     </w:t>
      </w:r>
    </w:p>
    <w:p w14:paraId="760E34B6" w14:textId="77777777" w:rsidR="00E82590" w:rsidRPr="00693517" w:rsidRDefault="00E82590" w:rsidP="00BC6B56">
      <w:pPr>
        <w:pStyle w:val="affffc"/>
      </w:pPr>
      <w:r w:rsidRPr="00693517">
        <w:t xml:space="preserve">        The THP service is stopped.                        </w:t>
      </w:r>
    </w:p>
    <w:p w14:paraId="1A091DA9" w14:textId="77777777" w:rsidR="00E82590" w:rsidRPr="00693517" w:rsidRDefault="00E82590" w:rsidP="00BC6B56">
      <w:pPr>
        <w:pStyle w:val="affffc"/>
      </w:pPr>
      <w:r w:rsidRPr="00693517">
        <w:t>Total numbers</w:t>
      </w:r>
      <w:proofErr w:type="gramStart"/>
      <w:r w:rsidRPr="00693517">
        <w:t>:14</w:t>
      </w:r>
      <w:proofErr w:type="gramEnd"/>
      <w:r w:rsidRPr="00693517">
        <w:t>. Abnormal numbers</w:t>
      </w:r>
      <w:proofErr w:type="gramStart"/>
      <w:r w:rsidRPr="00693517">
        <w:t>:1</w:t>
      </w:r>
      <w:proofErr w:type="gramEnd"/>
      <w:r w:rsidRPr="00693517">
        <w:t>. Warning numbers</w:t>
      </w:r>
      <w:proofErr w:type="gramStart"/>
      <w:r w:rsidRPr="00693517">
        <w:t>:2</w:t>
      </w:r>
      <w:proofErr w:type="gramEnd"/>
      <w:r w:rsidRPr="00693517">
        <w:t>.</w:t>
      </w:r>
    </w:p>
    <w:p w14:paraId="6AC39377" w14:textId="77777777" w:rsidR="00E82590" w:rsidRPr="00693517" w:rsidRDefault="00E82590" w:rsidP="00BC6B56">
      <w:pPr>
        <w:pStyle w:val="affffc"/>
      </w:pPr>
      <w:r w:rsidRPr="00693517">
        <w:t>Do checking operation finished. Result: Abnormal.</w:t>
      </w:r>
    </w:p>
    <w:p w14:paraId="6BFD2979" w14:textId="0F330928" w:rsidR="00E82590" w:rsidRPr="00DA7AEA" w:rsidRDefault="00E82590" w:rsidP="00BC6B56">
      <w:pPr>
        <w:pStyle w:val="1e"/>
      </w:pPr>
      <w:r w:rsidRPr="00DA7AEA">
        <w:t>在详细信息中，可以明确看出那些参数设置有问题，并给出了问题参数要求修改的参考值，如下</w:t>
      </w:r>
      <w:r w:rsidR="00C133D0">
        <w:t>。</w:t>
      </w:r>
    </w:p>
    <w:p w14:paraId="6A2D00B7" w14:textId="77777777" w:rsidR="00E82590" w:rsidRPr="00F916D2" w:rsidRDefault="00E82590" w:rsidP="00BC6B56">
      <w:pPr>
        <w:pStyle w:val="affffc"/>
        <w:rPr>
          <w:b/>
          <w:color w:val="C7000B"/>
        </w:rPr>
      </w:pPr>
      <w:r w:rsidRPr="00DA7AEA">
        <w:t xml:space="preserve">  </w:t>
      </w:r>
      <w:r w:rsidRPr="00F916D2">
        <w:rPr>
          <w:b/>
          <w:color w:val="C7000B"/>
        </w:rPr>
        <w:t xml:space="preserve">  A6. </w:t>
      </w:r>
      <w:proofErr w:type="gramStart"/>
      <w:r w:rsidRPr="00F916D2">
        <w:rPr>
          <w:b/>
          <w:color w:val="C7000B"/>
        </w:rPr>
        <w:t>[ System</w:t>
      </w:r>
      <w:proofErr w:type="gramEnd"/>
      <w:r w:rsidRPr="00F916D2">
        <w:rPr>
          <w:b/>
          <w:color w:val="C7000B"/>
        </w:rPr>
        <w:t xml:space="preserve"> control parameters status ]                    : Abnormal   </w:t>
      </w:r>
    </w:p>
    <w:p w14:paraId="5B814CC3" w14:textId="29422933" w:rsidR="00E82590" w:rsidRPr="00F916D2" w:rsidRDefault="00E82590" w:rsidP="00BC6B56">
      <w:pPr>
        <w:pStyle w:val="affffc"/>
        <w:rPr>
          <w:b/>
          <w:color w:val="C7000B"/>
        </w:rPr>
      </w:pPr>
      <w:r w:rsidRPr="00F916D2">
        <w:rPr>
          <w:b/>
          <w:color w:val="C7000B"/>
        </w:rPr>
        <w:t xml:space="preserve">        [</w:t>
      </w:r>
      <w:proofErr w:type="gramStart"/>
      <w:r w:rsidR="0019002E">
        <w:rPr>
          <w:b/>
          <w:color w:val="C7000B"/>
        </w:rPr>
        <w:t>ecs-e1b3</w:t>
      </w:r>
      <w:proofErr w:type="gramEnd"/>
      <w:r w:rsidRPr="00F916D2">
        <w:rPr>
          <w:b/>
          <w:color w:val="C7000B"/>
        </w:rPr>
        <w:t>]</w:t>
      </w:r>
    </w:p>
    <w:p w14:paraId="0A6ABE58" w14:textId="61BAAD38" w:rsidR="00E82590" w:rsidRPr="00F916D2" w:rsidRDefault="00E82590" w:rsidP="00BC6B56">
      <w:pPr>
        <w:pStyle w:val="affffc"/>
        <w:rPr>
          <w:b/>
          <w:color w:val="C7000B"/>
        </w:rPr>
      </w:pPr>
      <w:r w:rsidRPr="00F916D2">
        <w:rPr>
          <w:b/>
          <w:color w:val="C7000B"/>
        </w:rPr>
        <w:t xml:space="preserve">        Abnormal reason: variable 'vm.min_free_kbytes' RealVal</w:t>
      </w:r>
      <w:r w:rsidR="008E2194">
        <w:rPr>
          <w:b/>
          <w:color w:val="C7000B"/>
        </w:rPr>
        <w:t>ue '3488' ExpectedValue '</w:t>
      </w:r>
      <w:r w:rsidR="008E2194" w:rsidRPr="008E2194">
        <w:rPr>
          <w:b/>
          <w:color w:val="C7000B"/>
        </w:rPr>
        <w:t>152444</w:t>
      </w:r>
      <w:r w:rsidR="008E2194">
        <w:rPr>
          <w:b/>
          <w:color w:val="C7000B"/>
        </w:rPr>
        <w:t>’</w:t>
      </w:r>
      <w:r w:rsidRPr="00F916D2">
        <w:rPr>
          <w:b/>
          <w:color w:val="C7000B"/>
        </w:rPr>
        <w:t>.</w:t>
      </w:r>
    </w:p>
    <w:p w14:paraId="3C14DFDB"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7DC9CA5"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35720F61" w14:textId="77777777" w:rsidR="00E82590" w:rsidRPr="00F916D2" w:rsidRDefault="00E82590" w:rsidP="00BC6B56">
      <w:pPr>
        <w:pStyle w:val="affffc"/>
        <w:rPr>
          <w:b/>
          <w:color w:val="C7000B"/>
        </w:rPr>
      </w:pPr>
      <w:r w:rsidRPr="00F916D2">
        <w:rPr>
          <w:b/>
          <w:color w:val="C7000B"/>
        </w:rPr>
        <w:lastRenderedPageBreak/>
        <w:t xml:space="preserve">        Warning reason: variable 'net.sctp.path_max_retrans' RealValue '5' ExpectedValue '10'.</w:t>
      </w:r>
    </w:p>
    <w:p w14:paraId="73C4C0DF" w14:textId="77777777" w:rsidR="00E82590" w:rsidRPr="00F916D2" w:rsidRDefault="00E82590" w:rsidP="00BC6B56">
      <w:pPr>
        <w:pStyle w:val="affffc"/>
        <w:rPr>
          <w:b/>
          <w:color w:val="C7000B"/>
        </w:rPr>
      </w:pPr>
      <w:r w:rsidRPr="00F916D2">
        <w:rPr>
          <w:b/>
          <w:color w:val="C7000B"/>
        </w:rPr>
        <w:t xml:space="preserve">        Warning reason: variable 'net.sctp.max_init_retransmits' RealValue '8' ExpectedValue '10'.</w:t>
      </w:r>
    </w:p>
    <w:p w14:paraId="5E281389" w14:textId="77777777" w:rsidR="00E82590" w:rsidRPr="00F916D2" w:rsidRDefault="00E82590" w:rsidP="00BC6B56">
      <w:pPr>
        <w:pStyle w:val="affffc"/>
        <w:rPr>
          <w:b/>
          <w:color w:val="C7000B"/>
        </w:rPr>
      </w:pPr>
      <w:r w:rsidRPr="00F916D2">
        <w:rPr>
          <w:b/>
          <w:color w:val="C7000B"/>
        </w:rPr>
        <w:t xml:space="preserve">        Check_SysCtl_Parameter failed.</w:t>
      </w:r>
    </w:p>
    <w:p w14:paraId="42825798" w14:textId="5E9B9CDB" w:rsidR="00E82590" w:rsidRPr="00DA7AEA" w:rsidRDefault="00E82590" w:rsidP="0020629A">
      <w:pPr>
        <w:pStyle w:val="30"/>
      </w:pPr>
      <w:r w:rsidRPr="00DA7AEA">
        <w:t>按详细信息中的修改说明对系统参数进行修改</w:t>
      </w:r>
      <w:r w:rsidR="00DA7AEA">
        <w:rPr>
          <w:rFonts w:hint="eastAsia"/>
        </w:rPr>
        <w:t>。</w:t>
      </w:r>
    </w:p>
    <w:p w14:paraId="1D67407B" w14:textId="446F2EBE" w:rsidR="00E82590" w:rsidRPr="00DA7AEA" w:rsidRDefault="00E82590" w:rsidP="00BC6B56">
      <w:pPr>
        <w:pStyle w:val="1e"/>
      </w:pPr>
      <w:r w:rsidRPr="00DA7AEA">
        <w:t>vm.min_free_kbytes</w:t>
      </w:r>
      <w:r w:rsidRPr="00DA7AEA">
        <w:t>的值由</w:t>
      </w:r>
      <w:r w:rsidRPr="00DA7AEA">
        <w:t>3488</w:t>
      </w:r>
      <w:r w:rsidRPr="00DA7AEA">
        <w:t>调整为</w:t>
      </w:r>
      <w:r w:rsidR="008E2194" w:rsidRPr="008E2194">
        <w:t>152444</w:t>
      </w:r>
    </w:p>
    <w:p w14:paraId="1D21757E" w14:textId="786105CA" w:rsidR="00E82590" w:rsidRPr="00DA7AEA" w:rsidRDefault="00E82590" w:rsidP="00BC6B56">
      <w:pPr>
        <w:pStyle w:val="1e"/>
      </w:pPr>
      <w:r w:rsidRPr="00DA7AEA">
        <w:t>net.ipv4.tcp_retries1</w:t>
      </w:r>
      <w:r w:rsidRPr="00DA7AEA">
        <w:t>的值由</w:t>
      </w:r>
      <w:r w:rsidRPr="00DA7AEA">
        <w:t>3</w:t>
      </w:r>
      <w:r w:rsidRPr="00DA7AEA">
        <w:t>调整为</w:t>
      </w:r>
      <w:r w:rsidR="00804C69">
        <w:t>5</w:t>
      </w:r>
    </w:p>
    <w:p w14:paraId="27A52F34" w14:textId="3D27FD43" w:rsidR="00E82590" w:rsidRPr="00DA7AEA" w:rsidRDefault="00E82590" w:rsidP="00BC6B56">
      <w:pPr>
        <w:pStyle w:val="1e"/>
      </w:pPr>
      <w:r w:rsidRPr="00DA7AEA">
        <w:t>net.ipv4.tcp_syn_retries</w:t>
      </w:r>
      <w:r w:rsidRPr="00DA7AEA">
        <w:t>的值由</w:t>
      </w:r>
      <w:r w:rsidRPr="00DA7AEA">
        <w:t>6</w:t>
      </w:r>
      <w:r w:rsidRPr="00DA7AEA">
        <w:t>调整为</w:t>
      </w:r>
      <w:r w:rsidR="00804C69">
        <w:t>5</w:t>
      </w:r>
    </w:p>
    <w:p w14:paraId="07109BDC" w14:textId="422BB5F4" w:rsidR="00E82590" w:rsidRPr="00DA7AEA" w:rsidRDefault="00E82590" w:rsidP="00BC6B56">
      <w:pPr>
        <w:pStyle w:val="1e"/>
      </w:pPr>
      <w:r w:rsidRPr="00DA7AEA">
        <w:t>net.sctp.path_max_retrans</w:t>
      </w:r>
      <w:r w:rsidRPr="00DA7AEA">
        <w:t>的值由</w:t>
      </w:r>
      <w:r w:rsidRPr="00DA7AEA">
        <w:t>5</w:t>
      </w:r>
      <w:r w:rsidRPr="00DA7AEA">
        <w:t>调整为</w:t>
      </w:r>
      <w:r w:rsidRPr="00DA7AEA">
        <w:t>10</w:t>
      </w:r>
    </w:p>
    <w:p w14:paraId="233802B7" w14:textId="21F0177A" w:rsidR="00E82590" w:rsidRPr="00DA7AEA" w:rsidRDefault="00E82590" w:rsidP="00BC6B56">
      <w:pPr>
        <w:pStyle w:val="1e"/>
      </w:pPr>
      <w:r w:rsidRPr="00DA7AEA">
        <w:t>net.sctp.max_init_retransmits</w:t>
      </w:r>
      <w:r w:rsidRPr="00DA7AEA">
        <w:t>的值由</w:t>
      </w:r>
      <w:r w:rsidRPr="00DA7AEA">
        <w:t>8</w:t>
      </w:r>
      <w:r w:rsidRPr="00DA7AEA">
        <w:t>调整为</w:t>
      </w:r>
      <w:r w:rsidRPr="00DA7AEA">
        <w:t>10</w:t>
      </w:r>
    </w:p>
    <w:p w14:paraId="36CCFE5F" w14:textId="77777777" w:rsidR="00E82590" w:rsidRPr="00DA7AEA" w:rsidRDefault="00E82590" w:rsidP="00BC6B56">
      <w:pPr>
        <w:pStyle w:val="1e"/>
      </w:pPr>
      <w:r w:rsidRPr="00DA7AEA">
        <w:t>具体设置如下：</w:t>
      </w:r>
    </w:p>
    <w:p w14:paraId="71475ED2" w14:textId="0091C417" w:rsidR="00E82590" w:rsidRPr="00DA7AEA" w:rsidRDefault="00E82590" w:rsidP="00BC6B56">
      <w:pPr>
        <w:pStyle w:val="1e"/>
      </w:pPr>
      <w:r w:rsidRPr="00DA7AEA">
        <w:t xml:space="preserve">vm.min_free_kbytes = </w:t>
      </w:r>
      <w:r w:rsidR="008E2194" w:rsidRPr="008E2194">
        <w:t>152444</w:t>
      </w:r>
    </w:p>
    <w:p w14:paraId="5A0D9619" w14:textId="77777777" w:rsidR="00E82590" w:rsidRPr="00DA7AEA" w:rsidRDefault="00E82590" w:rsidP="00BC6B56">
      <w:pPr>
        <w:pStyle w:val="1e"/>
      </w:pPr>
      <w:r w:rsidRPr="00DA7AEA">
        <w:t>net.ipv4.tcp_retries1 = 5</w:t>
      </w:r>
    </w:p>
    <w:p w14:paraId="56442801" w14:textId="77777777" w:rsidR="00E82590" w:rsidRPr="00DA7AEA" w:rsidRDefault="00E82590" w:rsidP="00BC6B56">
      <w:pPr>
        <w:pStyle w:val="1e"/>
      </w:pPr>
      <w:r w:rsidRPr="00DA7AEA">
        <w:t>net.ipv4.tcp_syn_retries = 5</w:t>
      </w:r>
    </w:p>
    <w:p w14:paraId="0FBF8FEC" w14:textId="77777777" w:rsidR="00E82590" w:rsidRPr="00DA7AEA" w:rsidRDefault="00E82590" w:rsidP="00BC6B56">
      <w:pPr>
        <w:pStyle w:val="1e"/>
      </w:pPr>
      <w:r w:rsidRPr="00DA7AEA">
        <w:t>net.sctp.path_max_retrans = 10</w:t>
      </w:r>
    </w:p>
    <w:p w14:paraId="4301173E" w14:textId="77777777" w:rsidR="00E82590" w:rsidRPr="00DA7AEA" w:rsidRDefault="00E82590" w:rsidP="00BC6B56">
      <w:pPr>
        <w:pStyle w:val="1e"/>
      </w:pPr>
      <w:r w:rsidRPr="00DA7AEA">
        <w:t>net.sctp.max_init_retransmits = 10</w:t>
      </w:r>
    </w:p>
    <w:p w14:paraId="1BE57C71" w14:textId="5A32BF44" w:rsidR="00E82590" w:rsidRPr="00DA7AEA" w:rsidRDefault="00E82590" w:rsidP="00BC6B56">
      <w:pPr>
        <w:pStyle w:val="1e"/>
      </w:pPr>
      <w:r w:rsidRPr="00DA7AEA">
        <w:t>在系统参数文件中进行修改</w:t>
      </w:r>
      <w:r w:rsidR="00DF0095">
        <w:rPr>
          <w:rFonts w:hint="eastAsia"/>
        </w:rPr>
        <w:t>（输入</w:t>
      </w:r>
      <w:r w:rsidR="00CF0DD9">
        <w:rPr>
          <w:rFonts w:hint="eastAsia"/>
        </w:rPr>
        <w:t>＂</w:t>
      </w:r>
      <w:r w:rsidR="00DF0095">
        <w:rPr>
          <w:rFonts w:hint="eastAsia"/>
        </w:rPr>
        <w:t>i</w:t>
      </w:r>
      <w:r w:rsidR="00CF0DD9">
        <w:rPr>
          <w:rFonts w:hint="eastAsia"/>
        </w:rPr>
        <w:t>＂</w:t>
      </w:r>
      <w:r w:rsidR="00DF0095">
        <w:rPr>
          <w:rFonts w:hint="eastAsia"/>
        </w:rPr>
        <w:t>进入</w:t>
      </w:r>
      <w:r w:rsidR="00DF0095">
        <w:rPr>
          <w:rFonts w:hint="eastAsia"/>
        </w:rPr>
        <w:t>INSERT</w:t>
      </w:r>
      <w:r w:rsidR="00DF0095">
        <w:rPr>
          <w:rFonts w:hint="eastAsia"/>
        </w:rPr>
        <w:t>模式，进行修改。）</w:t>
      </w:r>
      <w:r w:rsidR="00C133D0">
        <w:rPr>
          <w:rFonts w:hint="eastAsia"/>
        </w:rPr>
        <w:t>。</w:t>
      </w:r>
    </w:p>
    <w:p w14:paraId="4DE3C980" w14:textId="4E5B7722" w:rsidR="00E82590" w:rsidRPr="00F916D2" w:rsidRDefault="00E82590" w:rsidP="00BC6B56">
      <w:pPr>
        <w:pStyle w:val="affffc"/>
        <w:rPr>
          <w:b/>
          <w:color w:val="C7000B"/>
        </w:rPr>
      </w:pPr>
      <w:r w:rsidRPr="00693517">
        <w:t>[root@</w:t>
      </w:r>
      <w:r w:rsidR="0019002E">
        <w:t>ecs-e1b3</w:t>
      </w:r>
      <w:r w:rsidRPr="00693517">
        <w:t xml:space="preserve"> ~]# </w:t>
      </w:r>
      <w:proofErr w:type="gramStart"/>
      <w:r w:rsidRPr="00F916D2">
        <w:rPr>
          <w:b/>
          <w:color w:val="C7000B"/>
        </w:rPr>
        <w:t>vi</w:t>
      </w:r>
      <w:proofErr w:type="gramEnd"/>
      <w:r w:rsidRPr="00F916D2">
        <w:rPr>
          <w:b/>
          <w:color w:val="C7000B"/>
        </w:rPr>
        <w:t xml:space="preserve"> /etc/sysctl.conf</w:t>
      </w:r>
    </w:p>
    <w:p w14:paraId="36B61429" w14:textId="77777777" w:rsidR="00E82590" w:rsidRPr="00693517" w:rsidRDefault="00E82590" w:rsidP="00BC6B56">
      <w:pPr>
        <w:pStyle w:val="affffc"/>
      </w:pPr>
    </w:p>
    <w:p w14:paraId="02302883" w14:textId="77777777" w:rsidR="00E82590" w:rsidRPr="00693517" w:rsidRDefault="00E82590" w:rsidP="00BC6B56">
      <w:pPr>
        <w:pStyle w:val="affffc"/>
      </w:pPr>
      <w:r w:rsidRPr="00693517">
        <w:t xml:space="preserve"># </w:t>
      </w:r>
      <w:proofErr w:type="gramStart"/>
      <w:r w:rsidRPr="00693517">
        <w:t>sysctl</w:t>
      </w:r>
      <w:proofErr w:type="gramEnd"/>
      <w:r w:rsidRPr="00693517">
        <w:t xml:space="preserve"> settings are defined through files in</w:t>
      </w:r>
    </w:p>
    <w:p w14:paraId="0C8EE53C" w14:textId="77777777" w:rsidR="00E82590" w:rsidRPr="00693517" w:rsidRDefault="00E82590" w:rsidP="00BC6B56">
      <w:pPr>
        <w:pStyle w:val="affffc"/>
      </w:pPr>
      <w:r w:rsidRPr="00693517">
        <w:t># /usr/lib/sysctl.d/, /run/sysctl.d/, and /etc/sysctl.d/.</w:t>
      </w:r>
    </w:p>
    <w:p w14:paraId="60FCF8C0" w14:textId="77777777" w:rsidR="00E82590" w:rsidRPr="00693517" w:rsidRDefault="00E82590" w:rsidP="00BC6B56">
      <w:pPr>
        <w:pStyle w:val="affffc"/>
      </w:pPr>
      <w:r w:rsidRPr="00693517">
        <w:t>#</w:t>
      </w:r>
    </w:p>
    <w:p w14:paraId="63DFD94C" w14:textId="77777777" w:rsidR="00E82590" w:rsidRPr="00693517" w:rsidRDefault="00E82590" w:rsidP="00BC6B56">
      <w:pPr>
        <w:pStyle w:val="affffc"/>
      </w:pPr>
      <w:r w:rsidRPr="00693517">
        <w:t># Vendors settings live in /usr/lib/sysctl.d/.</w:t>
      </w:r>
    </w:p>
    <w:p w14:paraId="1DA01752" w14:textId="77777777" w:rsidR="00E82590" w:rsidRPr="00693517" w:rsidRDefault="00E82590" w:rsidP="00BC6B56">
      <w:pPr>
        <w:pStyle w:val="affffc"/>
      </w:pPr>
      <w:r w:rsidRPr="00693517">
        <w:t xml:space="preserve"># </w:t>
      </w:r>
      <w:proofErr w:type="gramStart"/>
      <w:r w:rsidRPr="00693517">
        <w:t>To</w:t>
      </w:r>
      <w:proofErr w:type="gramEnd"/>
      <w:r w:rsidRPr="00693517">
        <w:t xml:space="preserve"> override a whole file, create a new file with the same in</w:t>
      </w:r>
    </w:p>
    <w:p w14:paraId="21AB6F0C" w14:textId="77777777" w:rsidR="00E82590" w:rsidRPr="00693517" w:rsidRDefault="00E82590" w:rsidP="00BC6B56">
      <w:pPr>
        <w:pStyle w:val="affffc"/>
      </w:pPr>
      <w:r w:rsidRPr="00693517">
        <w:t># /etc/sysctl.d/ and put new settings there. To override</w:t>
      </w:r>
    </w:p>
    <w:p w14:paraId="48CFD30F" w14:textId="77777777" w:rsidR="00E82590" w:rsidRPr="00693517" w:rsidRDefault="00E82590" w:rsidP="00BC6B56">
      <w:pPr>
        <w:pStyle w:val="affffc"/>
      </w:pPr>
      <w:r w:rsidRPr="00693517">
        <w:t xml:space="preserve"># </w:t>
      </w:r>
      <w:proofErr w:type="gramStart"/>
      <w:r w:rsidRPr="00693517">
        <w:t>only</w:t>
      </w:r>
      <w:proofErr w:type="gramEnd"/>
      <w:r w:rsidRPr="00693517">
        <w:t xml:space="preserve"> specific settings, add a file with a lexically later</w:t>
      </w:r>
    </w:p>
    <w:p w14:paraId="67E0CD06" w14:textId="77777777" w:rsidR="00E82590" w:rsidRPr="00693517" w:rsidRDefault="00E82590" w:rsidP="00BC6B56">
      <w:pPr>
        <w:pStyle w:val="affffc"/>
      </w:pPr>
      <w:r w:rsidRPr="00693517">
        <w:t># name in /etc/sysctl.d/ and put new settings there.</w:t>
      </w:r>
    </w:p>
    <w:p w14:paraId="36265292" w14:textId="77777777" w:rsidR="00E82590" w:rsidRPr="00693517" w:rsidRDefault="00E82590" w:rsidP="00BC6B56">
      <w:pPr>
        <w:pStyle w:val="affffc"/>
      </w:pPr>
      <w:r w:rsidRPr="00693517">
        <w:t>#</w:t>
      </w:r>
    </w:p>
    <w:p w14:paraId="773A7A63" w14:textId="77777777" w:rsidR="00E82590" w:rsidRPr="00693517" w:rsidRDefault="00E82590" w:rsidP="00BC6B56">
      <w:pPr>
        <w:pStyle w:val="affffc"/>
      </w:pPr>
      <w:r w:rsidRPr="00693517">
        <w:t xml:space="preserve"># For more information, see </w:t>
      </w:r>
      <w:proofErr w:type="gramStart"/>
      <w:r w:rsidRPr="00693517">
        <w:t>sysctl.conf(</w:t>
      </w:r>
      <w:proofErr w:type="gramEnd"/>
      <w:r w:rsidRPr="00693517">
        <w:t>5) and sysctl.d(5).</w:t>
      </w:r>
    </w:p>
    <w:p w14:paraId="19760F85" w14:textId="77777777" w:rsidR="00E82590" w:rsidRPr="00693517" w:rsidRDefault="00E82590" w:rsidP="00BC6B56">
      <w:pPr>
        <w:pStyle w:val="affffc"/>
      </w:pPr>
      <w:r w:rsidRPr="00693517">
        <w:t>kernel.sysrq=0</w:t>
      </w:r>
    </w:p>
    <w:p w14:paraId="613E15FD" w14:textId="77777777" w:rsidR="00E82590" w:rsidRPr="00693517" w:rsidRDefault="00E82590" w:rsidP="00BC6B56">
      <w:pPr>
        <w:pStyle w:val="affffc"/>
      </w:pPr>
      <w:r w:rsidRPr="00693517">
        <w:t>net.ipv4.ip_forward=0</w:t>
      </w:r>
    </w:p>
    <w:p w14:paraId="25DE7F5A" w14:textId="77777777" w:rsidR="00E82590" w:rsidRPr="00693517" w:rsidRDefault="00E82590" w:rsidP="00BC6B56">
      <w:pPr>
        <w:pStyle w:val="affffc"/>
      </w:pPr>
      <w:r w:rsidRPr="00693517">
        <w:t>net.ipv4.conf.all.send_redirects=0</w:t>
      </w:r>
    </w:p>
    <w:p w14:paraId="63C85D82" w14:textId="77777777" w:rsidR="00E82590" w:rsidRPr="00693517" w:rsidRDefault="00E82590" w:rsidP="00BC6B56">
      <w:pPr>
        <w:pStyle w:val="affffc"/>
      </w:pPr>
      <w:r w:rsidRPr="00693517">
        <w:t>net.ipv4.conf.default.send_redirects=0</w:t>
      </w:r>
    </w:p>
    <w:p w14:paraId="18B83ED0" w14:textId="77777777" w:rsidR="00E82590" w:rsidRPr="00693517" w:rsidRDefault="00E82590" w:rsidP="00BC6B56">
      <w:pPr>
        <w:pStyle w:val="affffc"/>
      </w:pPr>
      <w:r w:rsidRPr="00693517">
        <w:t>net.ipv4.conf.all.accept_source_route=0</w:t>
      </w:r>
    </w:p>
    <w:p w14:paraId="6F4E6B54" w14:textId="77777777" w:rsidR="00E82590" w:rsidRPr="00693517" w:rsidRDefault="00E82590" w:rsidP="00BC6B56">
      <w:pPr>
        <w:pStyle w:val="affffc"/>
      </w:pPr>
      <w:r w:rsidRPr="00693517">
        <w:t>net.ipv4.conf.default.accept_source_route=0</w:t>
      </w:r>
    </w:p>
    <w:p w14:paraId="2E787771" w14:textId="77777777" w:rsidR="00E82590" w:rsidRPr="00693517" w:rsidRDefault="00E82590" w:rsidP="00BC6B56">
      <w:pPr>
        <w:pStyle w:val="affffc"/>
      </w:pPr>
      <w:r w:rsidRPr="00693517">
        <w:t>net.ipv4.conf.all.accept_redirects=0</w:t>
      </w:r>
    </w:p>
    <w:p w14:paraId="5E8B02B0" w14:textId="77777777" w:rsidR="00E82590" w:rsidRPr="00693517" w:rsidRDefault="00E82590" w:rsidP="00BC6B56">
      <w:pPr>
        <w:pStyle w:val="affffc"/>
      </w:pPr>
      <w:r w:rsidRPr="00693517">
        <w:t># /etc/sysctl.d/ and put new settings there. To override</w:t>
      </w:r>
    </w:p>
    <w:p w14:paraId="15F31592" w14:textId="77777777" w:rsidR="00E82590" w:rsidRPr="00693517" w:rsidRDefault="00E82590" w:rsidP="00BC6B56">
      <w:pPr>
        <w:pStyle w:val="affffc"/>
      </w:pPr>
      <w:r w:rsidRPr="00693517">
        <w:t xml:space="preserve"># </w:t>
      </w:r>
      <w:proofErr w:type="gramStart"/>
      <w:r w:rsidRPr="00693517">
        <w:t>only</w:t>
      </w:r>
      <w:proofErr w:type="gramEnd"/>
      <w:r w:rsidRPr="00693517">
        <w:t xml:space="preserve"> specific settings, add a file with a lexically later</w:t>
      </w:r>
    </w:p>
    <w:p w14:paraId="298F50A4" w14:textId="77777777" w:rsidR="00E82590" w:rsidRPr="00693517" w:rsidRDefault="00E82590" w:rsidP="00BC6B56">
      <w:pPr>
        <w:pStyle w:val="affffc"/>
      </w:pPr>
      <w:r w:rsidRPr="00693517">
        <w:t># name in /etc/sysctl.d/ and put new settings there.</w:t>
      </w:r>
    </w:p>
    <w:p w14:paraId="7A156BCE" w14:textId="77777777" w:rsidR="00E82590" w:rsidRPr="00693517" w:rsidRDefault="00E82590" w:rsidP="00BC6B56">
      <w:pPr>
        <w:pStyle w:val="affffc"/>
      </w:pPr>
      <w:r w:rsidRPr="00693517">
        <w:t>#</w:t>
      </w:r>
    </w:p>
    <w:p w14:paraId="22D5C1F0" w14:textId="77777777" w:rsidR="00E82590" w:rsidRPr="00693517" w:rsidRDefault="00E82590" w:rsidP="00BC6B56">
      <w:pPr>
        <w:pStyle w:val="affffc"/>
      </w:pPr>
      <w:r w:rsidRPr="00693517">
        <w:t xml:space="preserve"># For more information, see </w:t>
      </w:r>
      <w:proofErr w:type="gramStart"/>
      <w:r w:rsidRPr="00693517">
        <w:t>sysctl.conf(</w:t>
      </w:r>
      <w:proofErr w:type="gramEnd"/>
      <w:r w:rsidRPr="00693517">
        <w:t>5) and sysctl.d(5).</w:t>
      </w:r>
    </w:p>
    <w:p w14:paraId="7D7DD0A7" w14:textId="77777777" w:rsidR="00E82590" w:rsidRPr="00693517" w:rsidRDefault="00E82590" w:rsidP="00BC6B56">
      <w:pPr>
        <w:pStyle w:val="affffc"/>
      </w:pPr>
      <w:r w:rsidRPr="00693517">
        <w:t>kernel.sysrq=0</w:t>
      </w:r>
    </w:p>
    <w:p w14:paraId="5EBA86E9" w14:textId="77777777" w:rsidR="00E82590" w:rsidRPr="00693517" w:rsidRDefault="00E82590" w:rsidP="00BC6B56">
      <w:pPr>
        <w:pStyle w:val="affffc"/>
      </w:pPr>
      <w:r w:rsidRPr="00693517">
        <w:t>net.ipv4.ip_forward=0</w:t>
      </w:r>
    </w:p>
    <w:p w14:paraId="34D67661" w14:textId="77777777" w:rsidR="00E82590" w:rsidRPr="00693517" w:rsidRDefault="00E82590" w:rsidP="00BC6B56">
      <w:pPr>
        <w:pStyle w:val="affffc"/>
      </w:pPr>
      <w:r w:rsidRPr="00693517">
        <w:lastRenderedPageBreak/>
        <w:t>net.ipv4.conf.all.send_redirects=0</w:t>
      </w:r>
    </w:p>
    <w:p w14:paraId="228849FF" w14:textId="77777777" w:rsidR="00E82590" w:rsidRPr="00693517" w:rsidRDefault="00E82590" w:rsidP="00BC6B56">
      <w:pPr>
        <w:pStyle w:val="affffc"/>
      </w:pPr>
      <w:r w:rsidRPr="00693517">
        <w:t>net.ipv4.conf.default.send_redirects=0</w:t>
      </w:r>
    </w:p>
    <w:p w14:paraId="618B7E8C" w14:textId="77777777" w:rsidR="00E82590" w:rsidRPr="00693517" w:rsidRDefault="00E82590" w:rsidP="00BC6B56">
      <w:pPr>
        <w:pStyle w:val="affffc"/>
      </w:pPr>
      <w:r w:rsidRPr="00693517">
        <w:t>net.ipv4.conf.all.accept_source_route=0</w:t>
      </w:r>
    </w:p>
    <w:p w14:paraId="3F82A291" w14:textId="77777777" w:rsidR="00E82590" w:rsidRPr="00693517" w:rsidRDefault="00E82590" w:rsidP="00BC6B56">
      <w:pPr>
        <w:pStyle w:val="affffc"/>
      </w:pPr>
      <w:r w:rsidRPr="00693517">
        <w:t># /etc/sysctl.d/ and put new settings there. To override</w:t>
      </w:r>
    </w:p>
    <w:p w14:paraId="11A36920" w14:textId="77777777" w:rsidR="00E82590" w:rsidRPr="00693517" w:rsidRDefault="00E82590" w:rsidP="00BC6B56">
      <w:pPr>
        <w:pStyle w:val="affffc"/>
      </w:pPr>
      <w:r w:rsidRPr="00693517">
        <w:t xml:space="preserve"># </w:t>
      </w:r>
      <w:proofErr w:type="gramStart"/>
      <w:r w:rsidRPr="00693517">
        <w:t>only</w:t>
      </w:r>
      <w:proofErr w:type="gramEnd"/>
      <w:r w:rsidRPr="00693517">
        <w:t xml:space="preserve"> specific settings, add a file with a lexically later</w:t>
      </w:r>
    </w:p>
    <w:p w14:paraId="450498F0" w14:textId="77777777" w:rsidR="00E82590" w:rsidRPr="00693517" w:rsidRDefault="00E82590" w:rsidP="00BC6B56">
      <w:pPr>
        <w:pStyle w:val="affffc"/>
      </w:pPr>
      <w:r w:rsidRPr="00693517">
        <w:t># name in /etc/sysctl.d/ and put new settings there.</w:t>
      </w:r>
    </w:p>
    <w:p w14:paraId="5C6BFE63" w14:textId="77777777" w:rsidR="00E82590" w:rsidRPr="00693517" w:rsidRDefault="00E82590" w:rsidP="00BC6B56">
      <w:pPr>
        <w:pStyle w:val="affffc"/>
      </w:pPr>
      <w:r w:rsidRPr="00693517">
        <w:t>#</w:t>
      </w:r>
    </w:p>
    <w:p w14:paraId="360AF594" w14:textId="77777777" w:rsidR="00E82590" w:rsidRPr="00693517" w:rsidRDefault="00E82590" w:rsidP="00BC6B56">
      <w:pPr>
        <w:pStyle w:val="affffc"/>
      </w:pPr>
      <w:r w:rsidRPr="00693517">
        <w:t xml:space="preserve"># For more information, see </w:t>
      </w:r>
      <w:proofErr w:type="gramStart"/>
      <w:r w:rsidRPr="00693517">
        <w:t>sysctl.conf(</w:t>
      </w:r>
      <w:proofErr w:type="gramEnd"/>
      <w:r w:rsidRPr="00693517">
        <w:t>5) and sysctl.d(5).</w:t>
      </w:r>
    </w:p>
    <w:p w14:paraId="5D7C11E5" w14:textId="77777777" w:rsidR="00E82590" w:rsidRPr="00693517" w:rsidRDefault="00E82590" w:rsidP="00BC6B56">
      <w:pPr>
        <w:pStyle w:val="affffc"/>
      </w:pPr>
      <w:r w:rsidRPr="00693517">
        <w:t>kernel.sysrq=0</w:t>
      </w:r>
    </w:p>
    <w:p w14:paraId="7BC763F1" w14:textId="77777777" w:rsidR="00E82590" w:rsidRPr="00693517" w:rsidRDefault="00E82590" w:rsidP="00BC6B56">
      <w:pPr>
        <w:pStyle w:val="affffc"/>
      </w:pPr>
      <w:r w:rsidRPr="00693517">
        <w:t>net.ipv4.ip_forward=0</w:t>
      </w:r>
    </w:p>
    <w:p w14:paraId="2B520804" w14:textId="77777777" w:rsidR="00E82590" w:rsidRPr="00693517" w:rsidRDefault="00E82590" w:rsidP="00BC6B56">
      <w:pPr>
        <w:pStyle w:val="affffc"/>
      </w:pPr>
      <w:r w:rsidRPr="00693517">
        <w:t>net.ipv4.conf.all.send_redirects=0</w:t>
      </w:r>
    </w:p>
    <w:p w14:paraId="050A57D9" w14:textId="77777777" w:rsidR="00E82590" w:rsidRPr="00693517" w:rsidRDefault="00E82590" w:rsidP="00BC6B56">
      <w:pPr>
        <w:pStyle w:val="affffc"/>
      </w:pPr>
      <w:r w:rsidRPr="00693517">
        <w:t>net.ipv4.conf.default.send_redirects=0</w:t>
      </w:r>
    </w:p>
    <w:p w14:paraId="78D8E3DD" w14:textId="77777777" w:rsidR="00E82590" w:rsidRPr="00693517" w:rsidRDefault="00E82590" w:rsidP="00BC6B56">
      <w:pPr>
        <w:pStyle w:val="affffc"/>
      </w:pPr>
      <w:r w:rsidRPr="00693517">
        <w:t>net.ipv4.conf.all.accept_source_route=0</w:t>
      </w:r>
    </w:p>
    <w:p w14:paraId="33AA92CB" w14:textId="77777777" w:rsidR="00E82590" w:rsidRPr="00693517" w:rsidRDefault="00E82590" w:rsidP="00BC6B56">
      <w:pPr>
        <w:pStyle w:val="affffc"/>
      </w:pPr>
      <w:r w:rsidRPr="00693517">
        <w:t>net.ipv4.conf.default.accept_source_route=0</w:t>
      </w:r>
    </w:p>
    <w:p w14:paraId="79D0A024" w14:textId="1484F344" w:rsidR="00E82590" w:rsidRPr="00693517" w:rsidRDefault="00FE49B5" w:rsidP="00BC6B56">
      <w:pPr>
        <w:pStyle w:val="affffc"/>
      </w:pPr>
      <w:r w:rsidRPr="00693517">
        <w:t>…………..</w:t>
      </w:r>
    </w:p>
    <w:p w14:paraId="2AD712FC" w14:textId="77777777" w:rsidR="00E82590" w:rsidRPr="00693517" w:rsidRDefault="00E82590" w:rsidP="00BC6B56">
      <w:pPr>
        <w:pStyle w:val="affffc"/>
      </w:pPr>
      <w:r w:rsidRPr="00693517">
        <w:t>net.sctp.sctp_rmem = 8192 250000 16777216</w:t>
      </w:r>
    </w:p>
    <w:p w14:paraId="18001E19" w14:textId="77777777" w:rsidR="00E82590" w:rsidRPr="00693517" w:rsidRDefault="00E82590" w:rsidP="00BC6B56">
      <w:pPr>
        <w:pStyle w:val="affffc"/>
      </w:pPr>
      <w:r w:rsidRPr="00693517">
        <w:t>net.sctp.sctp_wmem = 8192 250000 16777216</w:t>
      </w:r>
    </w:p>
    <w:p w14:paraId="578F62AC" w14:textId="77777777" w:rsidR="00E82590" w:rsidRPr="00693517" w:rsidRDefault="00E82590" w:rsidP="00BC6B56">
      <w:pPr>
        <w:pStyle w:val="affffc"/>
      </w:pPr>
      <w:r w:rsidRPr="00693517">
        <w:t>kernel.sem = 250 6400000 1000 25600</w:t>
      </w:r>
    </w:p>
    <w:p w14:paraId="32C9462A" w14:textId="77777777" w:rsidR="00E82590" w:rsidRPr="00693517" w:rsidRDefault="00E82590" w:rsidP="00BC6B56">
      <w:pPr>
        <w:pStyle w:val="affffc"/>
      </w:pPr>
      <w:r w:rsidRPr="00693517">
        <w:t>net.ipv4.tcp_rmem = 8192 250000 16777216</w:t>
      </w:r>
    </w:p>
    <w:p w14:paraId="6E957F63" w14:textId="77777777" w:rsidR="00E82590" w:rsidRPr="00693517" w:rsidRDefault="00E82590" w:rsidP="00BC6B56">
      <w:pPr>
        <w:pStyle w:val="affffc"/>
      </w:pPr>
      <w:r w:rsidRPr="00693517">
        <w:t>net.ipv4.tcp_wmem = 8192 250000 16777216</w:t>
      </w:r>
    </w:p>
    <w:p w14:paraId="7844F9C3" w14:textId="5726B92D" w:rsidR="00E82590" w:rsidRPr="00F916D2" w:rsidRDefault="00E82590" w:rsidP="00BC6B56">
      <w:pPr>
        <w:pStyle w:val="affffc"/>
        <w:rPr>
          <w:b/>
          <w:color w:val="C7000B"/>
        </w:rPr>
      </w:pPr>
      <w:r w:rsidRPr="00F916D2">
        <w:rPr>
          <w:b/>
          <w:color w:val="C7000B"/>
        </w:rPr>
        <w:t>vm.min_free_kbytes = 348844</w:t>
      </w:r>
      <w:r w:rsidR="00CF31DC">
        <w:rPr>
          <w:b/>
          <w:color w:val="C7000B"/>
        </w:rPr>
        <w:t xml:space="preserve">                     ------</w:t>
      </w:r>
      <w:r w:rsidR="00CF31DC">
        <w:rPr>
          <w:b/>
          <w:color w:val="C7000B"/>
        </w:rPr>
        <w:t>说明：此行在原有基础直接修改</w:t>
      </w:r>
    </w:p>
    <w:p w14:paraId="092EB756" w14:textId="77777777" w:rsidR="00E82590" w:rsidRPr="00693517" w:rsidRDefault="00E82590" w:rsidP="00BC6B56">
      <w:pPr>
        <w:pStyle w:val="affffc"/>
      </w:pPr>
      <w:r w:rsidRPr="00693517">
        <w:t>net.core.netdev_max_backlog = 65535</w:t>
      </w:r>
    </w:p>
    <w:p w14:paraId="603C1DB4" w14:textId="77777777" w:rsidR="00E82590" w:rsidRPr="00693517" w:rsidRDefault="00E82590" w:rsidP="00BC6B56">
      <w:pPr>
        <w:pStyle w:val="affffc"/>
      </w:pPr>
      <w:r w:rsidRPr="00693517">
        <w:t>net.ipv4.tcp_max_syn_backlog = 65535</w:t>
      </w:r>
    </w:p>
    <w:p w14:paraId="7D4C7CD2" w14:textId="77777777" w:rsidR="00E82590" w:rsidRPr="00693517" w:rsidRDefault="00E82590" w:rsidP="00BC6B56">
      <w:pPr>
        <w:pStyle w:val="affffc"/>
      </w:pPr>
      <w:r w:rsidRPr="00693517">
        <w:t>net.core.somaxconn = 65535</w:t>
      </w:r>
    </w:p>
    <w:p w14:paraId="7A5D7CD8" w14:textId="77777777" w:rsidR="00E82590" w:rsidRPr="00693517" w:rsidRDefault="00E82590" w:rsidP="00BC6B56">
      <w:pPr>
        <w:pStyle w:val="affffc"/>
      </w:pPr>
      <w:r w:rsidRPr="00693517">
        <w:t>kernel.shmall = 1152921504606846720</w:t>
      </w:r>
    </w:p>
    <w:p w14:paraId="6F8B74B5" w14:textId="77777777" w:rsidR="00E82590" w:rsidRPr="00693517" w:rsidRDefault="00E82590" w:rsidP="00BC6B56">
      <w:pPr>
        <w:pStyle w:val="affffc"/>
      </w:pPr>
      <w:r w:rsidRPr="00693517">
        <w:t>kernel.shmmax = 18446744073709551615</w:t>
      </w:r>
    </w:p>
    <w:p w14:paraId="540948E7" w14:textId="50B06960" w:rsidR="00E82590" w:rsidRPr="00F916D2" w:rsidRDefault="00E82590" w:rsidP="00BC6B56">
      <w:pPr>
        <w:pStyle w:val="affffc"/>
        <w:rPr>
          <w:b/>
          <w:color w:val="C7000B"/>
        </w:rPr>
      </w:pPr>
      <w:r w:rsidRPr="00F916D2">
        <w:rPr>
          <w:b/>
          <w:color w:val="C7000B"/>
        </w:rPr>
        <w:t>net.ipv4.tcp_retries1 = 5</w:t>
      </w:r>
      <w:r w:rsidR="00CF31DC">
        <w:rPr>
          <w:b/>
          <w:color w:val="C7000B"/>
        </w:rPr>
        <w:t xml:space="preserve">                           ------</w:t>
      </w:r>
      <w:r w:rsidR="00CF31DC">
        <w:rPr>
          <w:b/>
          <w:color w:val="C7000B"/>
        </w:rPr>
        <w:t>说明：以下几行直接添加</w:t>
      </w:r>
      <w:r w:rsidR="00A13421">
        <w:rPr>
          <w:b/>
          <w:color w:val="C7000B"/>
        </w:rPr>
        <w:t>到</w:t>
      </w:r>
      <w:r w:rsidR="00CF31DC">
        <w:rPr>
          <w:b/>
          <w:color w:val="C7000B"/>
        </w:rPr>
        <w:t>文件末尾</w:t>
      </w:r>
    </w:p>
    <w:p w14:paraId="033E9738" w14:textId="77777777" w:rsidR="00E82590" w:rsidRPr="00F916D2" w:rsidRDefault="00E82590" w:rsidP="00BC6B56">
      <w:pPr>
        <w:pStyle w:val="affffc"/>
        <w:rPr>
          <w:b/>
          <w:color w:val="C7000B"/>
        </w:rPr>
      </w:pPr>
      <w:r w:rsidRPr="00F916D2">
        <w:rPr>
          <w:b/>
          <w:color w:val="C7000B"/>
        </w:rPr>
        <w:t>net.ipv4.tcp_syn_retries = 5</w:t>
      </w:r>
    </w:p>
    <w:p w14:paraId="133BF5E5" w14:textId="77777777" w:rsidR="00E82590" w:rsidRPr="00F916D2" w:rsidRDefault="00E82590" w:rsidP="00BC6B56">
      <w:pPr>
        <w:pStyle w:val="affffc"/>
        <w:rPr>
          <w:b/>
          <w:color w:val="C7000B"/>
        </w:rPr>
      </w:pPr>
      <w:r w:rsidRPr="00F916D2">
        <w:rPr>
          <w:b/>
          <w:color w:val="C7000B"/>
        </w:rPr>
        <w:t>net.sctp.path_max_retrans = 10</w:t>
      </w:r>
    </w:p>
    <w:p w14:paraId="7E550EA8" w14:textId="77777777" w:rsidR="00E82590" w:rsidRPr="00F916D2" w:rsidRDefault="00E82590" w:rsidP="00BC6B56">
      <w:pPr>
        <w:pStyle w:val="affffc"/>
        <w:rPr>
          <w:b/>
          <w:color w:val="C7000B"/>
        </w:rPr>
      </w:pPr>
      <w:r w:rsidRPr="00F916D2">
        <w:rPr>
          <w:b/>
          <w:color w:val="C7000B"/>
        </w:rPr>
        <w:t>net.sctp.max_init_retransmits = 10</w:t>
      </w:r>
    </w:p>
    <w:p w14:paraId="20204A47" w14:textId="2E3FC4B7" w:rsidR="00E82590" w:rsidRPr="00DA7AEA" w:rsidRDefault="00E82590" w:rsidP="00BC6B56">
      <w:pPr>
        <w:pStyle w:val="1e"/>
      </w:pPr>
      <w:r w:rsidRPr="00DA7AEA">
        <w:t>参数</w:t>
      </w:r>
      <w:proofErr w:type="gramStart"/>
      <w:r w:rsidRPr="00DA7AEA">
        <w:t>值修改</w:t>
      </w:r>
      <w:proofErr w:type="gramEnd"/>
      <w:r w:rsidRPr="00DA7AEA">
        <w:t>好后，按</w:t>
      </w:r>
      <w:r w:rsidR="00CF0DD9">
        <w:t>＂</w:t>
      </w:r>
      <w:r w:rsidR="00343044">
        <w:rPr>
          <w:rFonts w:hint="eastAsia"/>
        </w:rPr>
        <w:t>ESC</w:t>
      </w:r>
      <w:r w:rsidR="00CF0DD9">
        <w:t>＂</w:t>
      </w:r>
      <w:r w:rsidRPr="00DA7AEA">
        <w:t>键退出编辑模式，然后输入</w:t>
      </w:r>
      <w:r w:rsidR="00CF0DD9">
        <w:t>＂</w:t>
      </w:r>
      <w:r w:rsidRPr="00DA7AEA">
        <w:t>:wq</w:t>
      </w:r>
      <w:r w:rsidR="00CF0DD9">
        <w:t>＂</w:t>
      </w:r>
      <w:r w:rsidR="00DF0095">
        <w:t>后回车</w:t>
      </w:r>
      <w:r w:rsidRPr="00DA7AEA">
        <w:t>进行保存。接着通过执行</w:t>
      </w:r>
      <w:r w:rsidRPr="00DA7AEA">
        <w:t xml:space="preserve">sysctl -p </w:t>
      </w:r>
      <w:r w:rsidRPr="00DA7AEA">
        <w:t>命令使刚才修改的参数生效，具体如下</w:t>
      </w:r>
      <w:r w:rsidR="00C133D0">
        <w:t>。</w:t>
      </w:r>
    </w:p>
    <w:p w14:paraId="11CE5A64" w14:textId="713EB650" w:rsidR="00E82590" w:rsidRPr="00427FA7" w:rsidRDefault="00E82590" w:rsidP="00BC6B56">
      <w:pPr>
        <w:pStyle w:val="affffc"/>
        <w:rPr>
          <w:b/>
          <w:color w:val="C7000B"/>
        </w:rPr>
      </w:pPr>
      <w:r w:rsidRPr="00693517">
        <w:t>[root@</w:t>
      </w:r>
      <w:r w:rsidR="0019002E">
        <w:t>ecs-e1b3</w:t>
      </w:r>
      <w:r w:rsidRPr="00693517">
        <w:t xml:space="preserve"> ~]# </w:t>
      </w:r>
      <w:proofErr w:type="gramStart"/>
      <w:r w:rsidRPr="00427FA7">
        <w:rPr>
          <w:b/>
          <w:color w:val="C7000B"/>
        </w:rPr>
        <w:t>sysctl</w:t>
      </w:r>
      <w:proofErr w:type="gramEnd"/>
      <w:r w:rsidRPr="00427FA7">
        <w:rPr>
          <w:b/>
          <w:color w:val="C7000B"/>
        </w:rPr>
        <w:t xml:space="preserve"> -p</w:t>
      </w:r>
    </w:p>
    <w:p w14:paraId="346E6494" w14:textId="77777777" w:rsidR="00E82590" w:rsidRPr="00693517" w:rsidRDefault="00E82590" w:rsidP="00BC6B56">
      <w:pPr>
        <w:pStyle w:val="affffc"/>
      </w:pPr>
      <w:r w:rsidRPr="00693517">
        <w:t>kernel.sysrq = 0</w:t>
      </w:r>
    </w:p>
    <w:p w14:paraId="0A1548BA" w14:textId="77777777" w:rsidR="00E82590" w:rsidRPr="00693517" w:rsidRDefault="00E82590" w:rsidP="00BC6B56">
      <w:pPr>
        <w:pStyle w:val="affffc"/>
      </w:pPr>
      <w:r w:rsidRPr="00693517">
        <w:t>net.ipv4.ip_forward = 0</w:t>
      </w:r>
    </w:p>
    <w:p w14:paraId="6D93BB91" w14:textId="77777777" w:rsidR="00E82590" w:rsidRPr="00693517" w:rsidRDefault="00E82590" w:rsidP="00BC6B56">
      <w:pPr>
        <w:pStyle w:val="affffc"/>
      </w:pPr>
      <w:r w:rsidRPr="00693517">
        <w:t>net.ipv4.conf.all.send_redirects = 0</w:t>
      </w:r>
    </w:p>
    <w:p w14:paraId="578FAC20" w14:textId="77777777" w:rsidR="00E82590" w:rsidRPr="00693517" w:rsidRDefault="00E82590" w:rsidP="00BC6B56">
      <w:pPr>
        <w:pStyle w:val="affffc"/>
      </w:pPr>
      <w:r w:rsidRPr="00693517">
        <w:t>net.ipv4.conf.default.send_redirects = 0</w:t>
      </w:r>
    </w:p>
    <w:p w14:paraId="3DCB2A9B" w14:textId="77777777" w:rsidR="00E82590" w:rsidRPr="00693517" w:rsidRDefault="00E82590" w:rsidP="00BC6B56">
      <w:pPr>
        <w:pStyle w:val="affffc"/>
      </w:pPr>
      <w:r w:rsidRPr="00693517">
        <w:t>net.ipv4.conf.all.accept_source_route = 0</w:t>
      </w:r>
    </w:p>
    <w:p w14:paraId="362E5420" w14:textId="77777777" w:rsidR="00E82590" w:rsidRPr="00693517" w:rsidRDefault="00E82590" w:rsidP="00BC6B56">
      <w:pPr>
        <w:pStyle w:val="affffc"/>
      </w:pPr>
      <w:r w:rsidRPr="00693517">
        <w:t>net.ipv4.conf.default.accept_source_route = 0</w:t>
      </w:r>
    </w:p>
    <w:p w14:paraId="2A5E24F8" w14:textId="77777777" w:rsidR="00E82590" w:rsidRPr="00693517" w:rsidRDefault="00E82590" w:rsidP="00BC6B56">
      <w:pPr>
        <w:pStyle w:val="affffc"/>
      </w:pPr>
      <w:r w:rsidRPr="00693517">
        <w:t>net.ipv4.conf.all.accept_redirects = 0</w:t>
      </w:r>
    </w:p>
    <w:p w14:paraId="78BD13A9" w14:textId="77777777" w:rsidR="00E82590" w:rsidRPr="00693517" w:rsidRDefault="00E82590" w:rsidP="00BC6B56">
      <w:pPr>
        <w:pStyle w:val="affffc"/>
      </w:pPr>
      <w:r w:rsidRPr="00693517">
        <w:t>net.ipv4.conf.default.accept_redirects = 0</w:t>
      </w:r>
    </w:p>
    <w:p w14:paraId="08A824DF" w14:textId="77777777" w:rsidR="00E82590" w:rsidRPr="00693517" w:rsidRDefault="00E82590" w:rsidP="00BC6B56">
      <w:pPr>
        <w:pStyle w:val="affffc"/>
      </w:pPr>
      <w:r w:rsidRPr="00693517">
        <w:t>net.ipv4.conf.all.secure_redirects = 0</w:t>
      </w:r>
    </w:p>
    <w:p w14:paraId="359B36D6" w14:textId="77777777" w:rsidR="00E82590" w:rsidRPr="00693517" w:rsidRDefault="00E82590" w:rsidP="00BC6B56">
      <w:pPr>
        <w:pStyle w:val="affffc"/>
      </w:pPr>
      <w:r w:rsidRPr="00693517">
        <w:t>net.ipv4.conf.default.secure_redirects = 0</w:t>
      </w:r>
    </w:p>
    <w:p w14:paraId="1E936F95" w14:textId="77777777" w:rsidR="00E82590" w:rsidRPr="00693517" w:rsidRDefault="00E82590" w:rsidP="00BC6B56">
      <w:pPr>
        <w:pStyle w:val="affffc"/>
      </w:pPr>
      <w:r w:rsidRPr="00693517">
        <w:t>net.ipv4.icmp_echo_ignore_broadcasts = 1</w:t>
      </w:r>
    </w:p>
    <w:p w14:paraId="192C77AE" w14:textId="77777777" w:rsidR="00E82590" w:rsidRPr="00693517" w:rsidRDefault="00E82590" w:rsidP="00BC6B56">
      <w:pPr>
        <w:pStyle w:val="affffc"/>
      </w:pPr>
      <w:r w:rsidRPr="00693517">
        <w:t>net.ipv4.icmp_ignore_bogus_error_responses = 1</w:t>
      </w:r>
    </w:p>
    <w:p w14:paraId="59F80BCD" w14:textId="77777777" w:rsidR="00E82590" w:rsidRPr="00693517" w:rsidRDefault="00E82590" w:rsidP="00BC6B56">
      <w:pPr>
        <w:pStyle w:val="affffc"/>
      </w:pPr>
      <w:r w:rsidRPr="00693517">
        <w:t>net.ipv4.conf.all.rp_filter = 1</w:t>
      </w:r>
    </w:p>
    <w:p w14:paraId="1BE99D27" w14:textId="77777777" w:rsidR="00E82590" w:rsidRPr="00693517" w:rsidRDefault="00E82590" w:rsidP="00BC6B56">
      <w:pPr>
        <w:pStyle w:val="affffc"/>
      </w:pPr>
      <w:r w:rsidRPr="00693517">
        <w:t>net.ipv4.conf.default.rp_filter = 1</w:t>
      </w:r>
    </w:p>
    <w:p w14:paraId="6C3EA74C" w14:textId="77777777" w:rsidR="00E82590" w:rsidRPr="00693517" w:rsidRDefault="00E82590" w:rsidP="00BC6B56">
      <w:pPr>
        <w:pStyle w:val="affffc"/>
      </w:pPr>
      <w:r w:rsidRPr="00693517">
        <w:lastRenderedPageBreak/>
        <w:t>net.ipv4.tcp_syncookies = 1</w:t>
      </w:r>
    </w:p>
    <w:p w14:paraId="3AA50F69" w14:textId="77777777" w:rsidR="00E82590" w:rsidRPr="00693517" w:rsidRDefault="00E82590" w:rsidP="00BC6B56">
      <w:pPr>
        <w:pStyle w:val="affffc"/>
      </w:pPr>
      <w:r w:rsidRPr="00693517">
        <w:t>kernel.dmesg_restrict = 1</w:t>
      </w:r>
    </w:p>
    <w:p w14:paraId="694D1246" w14:textId="77777777" w:rsidR="00E82590" w:rsidRPr="00693517" w:rsidRDefault="00E82590" w:rsidP="00BC6B56">
      <w:pPr>
        <w:pStyle w:val="affffc"/>
      </w:pPr>
      <w:r w:rsidRPr="00693517">
        <w:t>net.ipv6.conf.all.accept_redirects = 0</w:t>
      </w:r>
    </w:p>
    <w:p w14:paraId="4CC2ED2F" w14:textId="77777777" w:rsidR="00E82590" w:rsidRPr="00693517" w:rsidRDefault="00E82590" w:rsidP="00BC6B56">
      <w:pPr>
        <w:pStyle w:val="affffc"/>
      </w:pPr>
      <w:r w:rsidRPr="00693517">
        <w:t>net.ipv6.conf.default.accept_redirects = 0</w:t>
      </w:r>
    </w:p>
    <w:p w14:paraId="6D11F12C" w14:textId="77777777" w:rsidR="00E82590" w:rsidRPr="00693517" w:rsidRDefault="00E82590" w:rsidP="00BC6B56">
      <w:pPr>
        <w:pStyle w:val="affffc"/>
      </w:pPr>
      <w:r w:rsidRPr="00693517">
        <w:t>vm.swappiness = 0</w:t>
      </w:r>
    </w:p>
    <w:p w14:paraId="645E21AA" w14:textId="77777777" w:rsidR="00E82590" w:rsidRPr="00693517" w:rsidRDefault="00E82590" w:rsidP="00BC6B56">
      <w:pPr>
        <w:pStyle w:val="affffc"/>
      </w:pPr>
      <w:r w:rsidRPr="00693517">
        <w:t>net.ipv4.tcp_max_tw_buckets = 10000</w:t>
      </w:r>
    </w:p>
    <w:p w14:paraId="0A3E5A31" w14:textId="77777777" w:rsidR="00E82590" w:rsidRPr="00693517" w:rsidRDefault="00E82590" w:rsidP="00BC6B56">
      <w:pPr>
        <w:pStyle w:val="affffc"/>
      </w:pPr>
      <w:r w:rsidRPr="00693517">
        <w:t>net.ipv4.tcp_tw_reuse = 1</w:t>
      </w:r>
    </w:p>
    <w:p w14:paraId="75A7FF60" w14:textId="482956D7" w:rsidR="00E82590" w:rsidRPr="00693517" w:rsidRDefault="00FE49B5" w:rsidP="00BC6B56">
      <w:pPr>
        <w:pStyle w:val="affffc"/>
      </w:pPr>
      <w:r w:rsidRPr="00693517">
        <w:t>…………….</w:t>
      </w:r>
    </w:p>
    <w:p w14:paraId="48FCEE40" w14:textId="77777777" w:rsidR="00E82590" w:rsidRPr="00693517" w:rsidRDefault="00E82590" w:rsidP="00BC6B56">
      <w:pPr>
        <w:pStyle w:val="affffc"/>
      </w:pPr>
      <w:r w:rsidRPr="00693517">
        <w:t>net.ipv4.tcp_rmem = 8192 250000 16777216</w:t>
      </w:r>
    </w:p>
    <w:p w14:paraId="2A4CE824" w14:textId="77777777" w:rsidR="00E82590" w:rsidRPr="00693517" w:rsidRDefault="00E82590" w:rsidP="00BC6B56">
      <w:pPr>
        <w:pStyle w:val="affffc"/>
      </w:pPr>
      <w:r w:rsidRPr="00693517">
        <w:t>net.ipv4.tcp_wmem = 8192 250000 16777216</w:t>
      </w:r>
    </w:p>
    <w:p w14:paraId="63726D37" w14:textId="77777777" w:rsidR="00E82590" w:rsidRPr="00693517" w:rsidRDefault="00E82590" w:rsidP="00BC6B56">
      <w:pPr>
        <w:pStyle w:val="affffc"/>
      </w:pPr>
      <w:r w:rsidRPr="00693517">
        <w:t>vm.min_free_kbytes = 348844</w:t>
      </w:r>
    </w:p>
    <w:p w14:paraId="37D4C367" w14:textId="77777777" w:rsidR="00E82590" w:rsidRPr="00693517" w:rsidRDefault="00E82590" w:rsidP="00BC6B56">
      <w:pPr>
        <w:pStyle w:val="affffc"/>
      </w:pPr>
      <w:r w:rsidRPr="00693517">
        <w:t>net.core.netdev_max_backlog = 65535</w:t>
      </w:r>
    </w:p>
    <w:p w14:paraId="785919E3" w14:textId="77777777" w:rsidR="00E82590" w:rsidRPr="00693517" w:rsidRDefault="00E82590" w:rsidP="00BC6B56">
      <w:pPr>
        <w:pStyle w:val="affffc"/>
      </w:pPr>
      <w:r w:rsidRPr="00693517">
        <w:t>net.ipv4.tcp_max_syn_backlog = 65535</w:t>
      </w:r>
    </w:p>
    <w:p w14:paraId="0D4300A5" w14:textId="77777777" w:rsidR="00E82590" w:rsidRPr="00693517" w:rsidRDefault="00E82590" w:rsidP="00BC6B56">
      <w:pPr>
        <w:pStyle w:val="affffc"/>
      </w:pPr>
      <w:r w:rsidRPr="00693517">
        <w:t>net.core.somaxconn = 65535</w:t>
      </w:r>
    </w:p>
    <w:p w14:paraId="5E7C7210" w14:textId="77777777" w:rsidR="00E82590" w:rsidRPr="00693517" w:rsidRDefault="00E82590" w:rsidP="00BC6B56">
      <w:pPr>
        <w:pStyle w:val="affffc"/>
      </w:pPr>
      <w:r w:rsidRPr="00693517">
        <w:t>kernel.shmall = 1152921504606846720</w:t>
      </w:r>
    </w:p>
    <w:p w14:paraId="6730AB86" w14:textId="77777777" w:rsidR="00E82590" w:rsidRPr="00693517" w:rsidRDefault="00E82590" w:rsidP="00BC6B56">
      <w:pPr>
        <w:pStyle w:val="affffc"/>
      </w:pPr>
      <w:r w:rsidRPr="00693517">
        <w:t>kernel.shmmax = 18446744073709551615</w:t>
      </w:r>
    </w:p>
    <w:p w14:paraId="51311A1B" w14:textId="77777777" w:rsidR="00E82590" w:rsidRPr="00693517" w:rsidRDefault="00E82590" w:rsidP="00BC6B56">
      <w:pPr>
        <w:pStyle w:val="affffc"/>
      </w:pPr>
      <w:r w:rsidRPr="00693517">
        <w:t>net.ipv4.tcp_retries1 = 5</w:t>
      </w:r>
    </w:p>
    <w:p w14:paraId="63C36342" w14:textId="77777777" w:rsidR="00E82590" w:rsidRPr="00693517" w:rsidRDefault="00E82590" w:rsidP="00BC6B56">
      <w:pPr>
        <w:pStyle w:val="affffc"/>
      </w:pPr>
      <w:r w:rsidRPr="00693517">
        <w:t>net.ipv4.tcp_syn_retries = 5</w:t>
      </w:r>
    </w:p>
    <w:p w14:paraId="59C3D8EE" w14:textId="77777777" w:rsidR="00E82590" w:rsidRPr="00693517" w:rsidRDefault="00E82590" w:rsidP="00BC6B56">
      <w:pPr>
        <w:pStyle w:val="affffc"/>
      </w:pPr>
      <w:r w:rsidRPr="00693517">
        <w:t>net.sctp.path_max_retrans = 10</w:t>
      </w:r>
    </w:p>
    <w:p w14:paraId="49660943" w14:textId="77777777" w:rsidR="00E82590" w:rsidRPr="00693517" w:rsidRDefault="00E82590" w:rsidP="00BC6B56">
      <w:pPr>
        <w:pStyle w:val="affffc"/>
      </w:pPr>
      <w:r w:rsidRPr="00693517">
        <w:t>net.sctp.max_init_retransmits = 10</w:t>
      </w:r>
    </w:p>
    <w:p w14:paraId="12E21DC5" w14:textId="04741800" w:rsidR="00E82590" w:rsidRPr="00DA7AEA" w:rsidRDefault="00E82590" w:rsidP="0020629A">
      <w:pPr>
        <w:pStyle w:val="30"/>
      </w:pPr>
      <w:r w:rsidRPr="00DA7AEA">
        <w:t>查看系统参数检查是否能通过</w:t>
      </w:r>
      <w:r w:rsidR="00DA7AEA">
        <w:rPr>
          <w:rFonts w:hint="eastAsia"/>
        </w:rPr>
        <w:t>。</w:t>
      </w:r>
    </w:p>
    <w:p w14:paraId="079CBCBA" w14:textId="28B2D8B2"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gs_checkos -i A</w:t>
      </w:r>
    </w:p>
    <w:p w14:paraId="2300DADA" w14:textId="77777777" w:rsidR="00E82590" w:rsidRPr="00693517" w:rsidRDefault="00E82590" w:rsidP="00BC6B56">
      <w:pPr>
        <w:pStyle w:val="affffc"/>
      </w:pPr>
      <w:r w:rsidRPr="00693517">
        <w:t>Checking items:</w:t>
      </w:r>
    </w:p>
    <w:p w14:paraId="72D8A845" w14:textId="77777777" w:rsidR="00E82590" w:rsidRPr="00693517" w:rsidRDefault="00E82590" w:rsidP="00BC6B56">
      <w:pPr>
        <w:pStyle w:val="affffc"/>
      </w:pPr>
      <w:r w:rsidRPr="00693517">
        <w:t xml:space="preserve">    A1. </w:t>
      </w:r>
      <w:proofErr w:type="gramStart"/>
      <w:r w:rsidRPr="00693517">
        <w:t>[ OS</w:t>
      </w:r>
      <w:proofErr w:type="gramEnd"/>
      <w:r w:rsidRPr="00693517">
        <w:t xml:space="preserve"> version status ]                                   : Normal</w:t>
      </w:r>
    </w:p>
    <w:p w14:paraId="7CBC5F6A" w14:textId="77777777" w:rsidR="00E82590" w:rsidRPr="00693517" w:rsidRDefault="00E82590" w:rsidP="00BC6B56">
      <w:pPr>
        <w:pStyle w:val="affffc"/>
      </w:pPr>
      <w:r w:rsidRPr="00693517">
        <w:t xml:space="preserve">    A2. </w:t>
      </w:r>
      <w:proofErr w:type="gramStart"/>
      <w:r w:rsidRPr="00693517">
        <w:t>[ Kernel</w:t>
      </w:r>
      <w:proofErr w:type="gramEnd"/>
      <w:r w:rsidRPr="00693517">
        <w:t xml:space="preserve"> version status ]                               : Normal</w:t>
      </w:r>
    </w:p>
    <w:p w14:paraId="61A56B8E" w14:textId="77777777" w:rsidR="00E82590" w:rsidRPr="00693517" w:rsidRDefault="00E82590" w:rsidP="00BC6B56">
      <w:pPr>
        <w:pStyle w:val="affffc"/>
      </w:pPr>
      <w:r w:rsidRPr="00693517">
        <w:t xml:space="preserve">    A3. </w:t>
      </w:r>
      <w:proofErr w:type="gramStart"/>
      <w:r w:rsidRPr="00693517">
        <w:t>[ Unicode</w:t>
      </w:r>
      <w:proofErr w:type="gramEnd"/>
      <w:r w:rsidRPr="00693517">
        <w:t xml:space="preserve"> status ]                                      : Normal</w:t>
      </w:r>
    </w:p>
    <w:p w14:paraId="221BFEC7" w14:textId="77777777" w:rsidR="00E82590" w:rsidRPr="00693517" w:rsidRDefault="00E82590" w:rsidP="00BC6B56">
      <w:pPr>
        <w:pStyle w:val="affffc"/>
      </w:pPr>
      <w:r w:rsidRPr="00693517">
        <w:t xml:space="preserve">    A4. </w:t>
      </w:r>
      <w:proofErr w:type="gramStart"/>
      <w:r w:rsidRPr="00693517">
        <w:t>[ Time</w:t>
      </w:r>
      <w:proofErr w:type="gramEnd"/>
      <w:r w:rsidRPr="00693517">
        <w:t xml:space="preserve"> zone status ]                                    : Normal</w:t>
      </w:r>
    </w:p>
    <w:p w14:paraId="2709EA1E" w14:textId="77777777" w:rsidR="00E82590" w:rsidRPr="00693517" w:rsidRDefault="00E82590" w:rsidP="00BC6B56">
      <w:pPr>
        <w:pStyle w:val="affffc"/>
      </w:pPr>
      <w:r w:rsidRPr="00693517">
        <w:t xml:space="preserve">    A5. </w:t>
      </w:r>
      <w:proofErr w:type="gramStart"/>
      <w:r w:rsidRPr="00693517">
        <w:t>[ Swap</w:t>
      </w:r>
      <w:proofErr w:type="gramEnd"/>
      <w:r w:rsidRPr="00693517">
        <w:t xml:space="preserve"> memory status ]                                  : Normal</w:t>
      </w:r>
    </w:p>
    <w:p w14:paraId="426741DD" w14:textId="77777777" w:rsidR="00E82590" w:rsidRPr="00693517" w:rsidRDefault="00E82590" w:rsidP="00BC6B56">
      <w:pPr>
        <w:pStyle w:val="affffc"/>
      </w:pPr>
      <w:r w:rsidRPr="00693517">
        <w:t xml:space="preserve">    A6. </w:t>
      </w:r>
      <w:proofErr w:type="gramStart"/>
      <w:r w:rsidRPr="00693517">
        <w:t>[ System</w:t>
      </w:r>
      <w:proofErr w:type="gramEnd"/>
      <w:r w:rsidRPr="00693517">
        <w:t xml:space="preserve"> control parameters status ]                    : Normal</w:t>
      </w:r>
    </w:p>
    <w:p w14:paraId="0E568146" w14:textId="77777777" w:rsidR="00E82590" w:rsidRPr="00693517" w:rsidRDefault="00E82590" w:rsidP="00BC6B56">
      <w:pPr>
        <w:pStyle w:val="affffc"/>
      </w:pPr>
      <w:r w:rsidRPr="00693517">
        <w:t xml:space="preserve">    A7. </w:t>
      </w:r>
      <w:proofErr w:type="gramStart"/>
      <w:r w:rsidRPr="00693517">
        <w:t>[ File</w:t>
      </w:r>
      <w:proofErr w:type="gramEnd"/>
      <w:r w:rsidRPr="00693517">
        <w:t xml:space="preserve"> system configuration status ]                    : Normal</w:t>
      </w:r>
    </w:p>
    <w:p w14:paraId="27AA0092" w14:textId="77777777" w:rsidR="00E82590" w:rsidRPr="00693517" w:rsidRDefault="00E82590" w:rsidP="00BC6B56">
      <w:pPr>
        <w:pStyle w:val="affffc"/>
      </w:pPr>
      <w:r w:rsidRPr="00693517">
        <w:t xml:space="preserve">    A8. </w:t>
      </w:r>
      <w:proofErr w:type="gramStart"/>
      <w:r w:rsidRPr="00693517">
        <w:t>[ Disk</w:t>
      </w:r>
      <w:proofErr w:type="gramEnd"/>
      <w:r w:rsidRPr="00693517">
        <w:t xml:space="preserve"> configuration status ]                           : Normal</w:t>
      </w:r>
    </w:p>
    <w:p w14:paraId="3FE4A5F9" w14:textId="77777777" w:rsidR="00E82590" w:rsidRPr="00693517" w:rsidRDefault="00E82590" w:rsidP="00BC6B56">
      <w:pPr>
        <w:pStyle w:val="affffc"/>
      </w:pPr>
      <w:r w:rsidRPr="00693517">
        <w:t xml:space="preserve">    A9. </w:t>
      </w:r>
      <w:proofErr w:type="gramStart"/>
      <w:r w:rsidRPr="00693517">
        <w:t>[ Pre</w:t>
      </w:r>
      <w:proofErr w:type="gramEnd"/>
      <w:r w:rsidRPr="00693517">
        <w:t>-read block size status ]                          : Normal</w:t>
      </w:r>
    </w:p>
    <w:p w14:paraId="41C01F7E" w14:textId="77777777" w:rsidR="00E82590" w:rsidRPr="00693517" w:rsidRDefault="00E82590" w:rsidP="00BC6B56">
      <w:pPr>
        <w:pStyle w:val="affffc"/>
      </w:pPr>
      <w:r w:rsidRPr="00693517">
        <w:t xml:space="preserve">    A10</w:t>
      </w:r>
      <w:proofErr w:type="gramStart"/>
      <w:r w:rsidRPr="00693517">
        <w:t>.[</w:t>
      </w:r>
      <w:proofErr w:type="gramEnd"/>
      <w:r w:rsidRPr="00693517">
        <w:t xml:space="preserve"> IO scheduler status ]                                 : Normal</w:t>
      </w:r>
    </w:p>
    <w:p w14:paraId="0284FD0B" w14:textId="77777777" w:rsidR="00E82590" w:rsidRPr="00693517" w:rsidRDefault="00E82590" w:rsidP="00BC6B56">
      <w:pPr>
        <w:pStyle w:val="affffc"/>
      </w:pPr>
      <w:r w:rsidRPr="00693517">
        <w:t>BondMode Null</w:t>
      </w:r>
    </w:p>
    <w:p w14:paraId="42EC416C" w14:textId="77777777" w:rsidR="00E82590" w:rsidRPr="00693517" w:rsidRDefault="00E82590" w:rsidP="00BC6B56">
      <w:pPr>
        <w:pStyle w:val="affffc"/>
      </w:pPr>
      <w:r w:rsidRPr="00693517">
        <w:t xml:space="preserve">    A11</w:t>
      </w:r>
      <w:proofErr w:type="gramStart"/>
      <w:r w:rsidRPr="00693517">
        <w:t>.[</w:t>
      </w:r>
      <w:proofErr w:type="gramEnd"/>
      <w:r w:rsidRPr="00693517">
        <w:t xml:space="preserve"> Network card configuration status ]                   : Warning</w:t>
      </w:r>
    </w:p>
    <w:p w14:paraId="7C96AF70" w14:textId="77777777" w:rsidR="00E82590" w:rsidRPr="00693517" w:rsidRDefault="00E82590" w:rsidP="00BC6B56">
      <w:pPr>
        <w:pStyle w:val="affffc"/>
      </w:pPr>
      <w:r w:rsidRPr="00693517">
        <w:t xml:space="preserve">    A12</w:t>
      </w:r>
      <w:proofErr w:type="gramStart"/>
      <w:r w:rsidRPr="00693517">
        <w:t>.[</w:t>
      </w:r>
      <w:proofErr w:type="gramEnd"/>
      <w:r w:rsidRPr="00693517">
        <w:t xml:space="preserve"> Time consistency status ]                             : Warning</w:t>
      </w:r>
    </w:p>
    <w:p w14:paraId="3BD55F69" w14:textId="77777777" w:rsidR="00E82590" w:rsidRPr="00693517" w:rsidRDefault="00E82590" w:rsidP="00BC6B56">
      <w:pPr>
        <w:pStyle w:val="affffc"/>
      </w:pPr>
      <w:r w:rsidRPr="00693517">
        <w:t xml:space="preserve">    A13</w:t>
      </w:r>
      <w:proofErr w:type="gramStart"/>
      <w:r w:rsidRPr="00693517">
        <w:t>.[</w:t>
      </w:r>
      <w:proofErr w:type="gramEnd"/>
      <w:r w:rsidRPr="00693517">
        <w:t xml:space="preserve"> Firewall service status ]                             : Normal</w:t>
      </w:r>
    </w:p>
    <w:p w14:paraId="03BA2593" w14:textId="77777777" w:rsidR="00E82590" w:rsidRPr="00693517" w:rsidRDefault="00E82590" w:rsidP="00BC6B56">
      <w:pPr>
        <w:pStyle w:val="affffc"/>
      </w:pPr>
      <w:r w:rsidRPr="00693517">
        <w:t xml:space="preserve">    A14</w:t>
      </w:r>
      <w:proofErr w:type="gramStart"/>
      <w:r w:rsidRPr="00693517">
        <w:t>.[</w:t>
      </w:r>
      <w:proofErr w:type="gramEnd"/>
      <w:r w:rsidRPr="00693517">
        <w:t xml:space="preserve"> THP service status ]                                  : Normal</w:t>
      </w:r>
    </w:p>
    <w:p w14:paraId="1740377F" w14:textId="77777777" w:rsidR="00E82590" w:rsidRPr="00693517" w:rsidRDefault="00E82590" w:rsidP="00BC6B56">
      <w:pPr>
        <w:pStyle w:val="affffc"/>
      </w:pPr>
      <w:r w:rsidRPr="00693517">
        <w:t>Total numbers</w:t>
      </w:r>
      <w:proofErr w:type="gramStart"/>
      <w:r w:rsidRPr="00693517">
        <w:t>:14</w:t>
      </w:r>
      <w:proofErr w:type="gramEnd"/>
      <w:r w:rsidRPr="00693517">
        <w:t>. Abnormal numbers</w:t>
      </w:r>
      <w:proofErr w:type="gramStart"/>
      <w:r w:rsidRPr="00693517">
        <w:t>:0</w:t>
      </w:r>
      <w:proofErr w:type="gramEnd"/>
      <w:r w:rsidRPr="00693517">
        <w:t>. Warning numbers</w:t>
      </w:r>
      <w:proofErr w:type="gramStart"/>
      <w:r w:rsidRPr="00693517">
        <w:t>:2</w:t>
      </w:r>
      <w:proofErr w:type="gramEnd"/>
      <w:r w:rsidRPr="00693517">
        <w:t>.</w:t>
      </w:r>
    </w:p>
    <w:p w14:paraId="159DB45E" w14:textId="21D2B6BA" w:rsidR="00E82590" w:rsidRDefault="00E82590" w:rsidP="00BC6B56">
      <w:pPr>
        <w:pStyle w:val="1e"/>
      </w:pPr>
      <w:r w:rsidRPr="00DA7AEA">
        <w:t>从检查结果可以看出，系统参数检查已经通过。其中</w:t>
      </w:r>
      <w:r w:rsidRPr="00DA7AEA">
        <w:t>A6. [ System control parameters status ]</w:t>
      </w:r>
      <w:r w:rsidRPr="00DA7AEA">
        <w:t>的状态由原来的</w:t>
      </w:r>
      <w:r w:rsidRPr="00DA7AEA">
        <w:t>Abnormal</w:t>
      </w:r>
      <w:r w:rsidRPr="00DA7AEA">
        <w:t>变为了</w:t>
      </w:r>
      <w:r w:rsidRPr="00DA7AEA">
        <w:t>Normal</w:t>
      </w:r>
      <w:r w:rsidR="00DA7AEA">
        <w:rPr>
          <w:rFonts w:hint="eastAsia"/>
        </w:rPr>
        <w:t>。</w:t>
      </w:r>
    </w:p>
    <w:p w14:paraId="5E1D3A96" w14:textId="6FEFAD98" w:rsidR="00E82590" w:rsidRPr="00DA7AEA" w:rsidRDefault="00E82590" w:rsidP="00BC6B56">
      <w:pPr>
        <w:pStyle w:val="1e"/>
      </w:pPr>
      <w:r w:rsidRPr="00DA7AEA">
        <w:t>操作系统参数检查实验结束</w:t>
      </w:r>
      <w:r w:rsidR="00DA7AEA">
        <w:rPr>
          <w:rFonts w:hint="eastAsia"/>
        </w:rPr>
        <w:t>。</w:t>
      </w:r>
    </w:p>
    <w:p w14:paraId="225D6E6D" w14:textId="33761D6A"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06E1D691" w14:textId="77777777" w:rsidR="00E82590" w:rsidRPr="00DA7AEA" w:rsidRDefault="00E82590" w:rsidP="00664176">
      <w:pPr>
        <w:pStyle w:val="1"/>
        <w:numPr>
          <w:ilvl w:val="0"/>
          <w:numId w:val="4"/>
        </w:numPr>
        <w:wordWrap w:val="0"/>
        <w:ind w:right="442"/>
        <w:rPr>
          <w:rFonts w:cs="Huawei Sans"/>
        </w:rPr>
      </w:pPr>
      <w:bookmarkStart w:id="43" w:name="_Toc47699852"/>
      <w:bookmarkStart w:id="44" w:name="_Toc81317990"/>
      <w:r w:rsidRPr="00DA7AEA">
        <w:rPr>
          <w:rFonts w:cs="Huawei Sans"/>
        </w:rPr>
        <w:lastRenderedPageBreak/>
        <w:t>数据库性能检查</w:t>
      </w:r>
      <w:bookmarkEnd w:id="43"/>
      <w:bookmarkEnd w:id="44"/>
      <w:r w:rsidRPr="00DA7AEA">
        <w:rPr>
          <w:rFonts w:cs="Huawei Sans"/>
        </w:rPr>
        <w:t xml:space="preserve"> </w:t>
      </w:r>
    </w:p>
    <w:p w14:paraId="20F1397E" w14:textId="77777777" w:rsidR="00E82590" w:rsidRPr="00DA7AEA" w:rsidRDefault="00E82590" w:rsidP="00664176">
      <w:pPr>
        <w:pStyle w:val="2"/>
        <w:numPr>
          <w:ilvl w:val="1"/>
          <w:numId w:val="4"/>
        </w:numPr>
        <w:ind w:left="105"/>
        <w:rPr>
          <w:rFonts w:cs="Huawei Sans"/>
        </w:rPr>
      </w:pPr>
      <w:bookmarkStart w:id="45" w:name="_Toc47699853"/>
      <w:bookmarkStart w:id="46" w:name="_Toc81317991"/>
      <w:r w:rsidRPr="00DA7AEA">
        <w:rPr>
          <w:rFonts w:cs="Huawei Sans"/>
        </w:rPr>
        <w:t>实验介绍</w:t>
      </w:r>
      <w:bookmarkEnd w:id="45"/>
      <w:bookmarkEnd w:id="46"/>
    </w:p>
    <w:p w14:paraId="61374ED1" w14:textId="77777777" w:rsidR="00E82590" w:rsidRPr="00DA7AEA" w:rsidRDefault="00E82590" w:rsidP="00664176">
      <w:pPr>
        <w:pStyle w:val="3"/>
        <w:numPr>
          <w:ilvl w:val="2"/>
          <w:numId w:val="4"/>
        </w:numPr>
        <w:rPr>
          <w:rFonts w:cs="Huawei Sans"/>
          <w:i/>
          <w:iCs/>
          <w:color w:val="0000FF"/>
          <w:kern w:val="2"/>
          <w:sz w:val="21"/>
        </w:rPr>
      </w:pPr>
      <w:bookmarkStart w:id="47" w:name="_Toc47699854"/>
      <w:bookmarkStart w:id="48" w:name="_Toc81317992"/>
      <w:r w:rsidRPr="00DA7AEA">
        <w:rPr>
          <w:rFonts w:cs="Huawei Sans"/>
        </w:rPr>
        <w:t>关于本实验</w:t>
      </w:r>
      <w:bookmarkEnd w:id="47"/>
      <w:bookmarkEnd w:id="48"/>
    </w:p>
    <w:p w14:paraId="21D7A309" w14:textId="238036D8" w:rsidR="00E82590" w:rsidRPr="00DA7AEA" w:rsidRDefault="00E82590" w:rsidP="00BC6B56">
      <w:pPr>
        <w:pStyle w:val="1e"/>
      </w:pPr>
      <w:r w:rsidRPr="00DA7AEA">
        <w:t xml:space="preserve">openGauss </w:t>
      </w:r>
      <w:r w:rsidRPr="00DA7AEA">
        <w:t>不仅提供了</w:t>
      </w:r>
      <w:r w:rsidRPr="00DA7AEA">
        <w:t>gs_checkperf</w:t>
      </w:r>
      <w:r w:rsidRPr="00DA7AEA">
        <w:t>工具来帮助用户了解</w:t>
      </w:r>
      <w:r w:rsidRPr="00DA7AEA">
        <w:t>openGauss</w:t>
      </w:r>
      <w:r w:rsidRPr="00DA7AEA">
        <w:t>的负载情况。</w:t>
      </w:r>
    </w:p>
    <w:p w14:paraId="68965474" w14:textId="04CF65C7" w:rsidR="00E82590" w:rsidRPr="00DA7AEA" w:rsidRDefault="00E82590" w:rsidP="00BC6B56">
      <w:pPr>
        <w:pStyle w:val="1e"/>
      </w:pPr>
      <w:r w:rsidRPr="00DA7AEA">
        <w:t>本实验主要是通过</w:t>
      </w:r>
      <w:r w:rsidRPr="00DA7AEA">
        <w:t>gs_checkperf</w:t>
      </w:r>
      <w:r w:rsidRPr="00DA7AEA">
        <w:t>工具来检查</w:t>
      </w:r>
      <w:r w:rsidRPr="00DA7AEA">
        <w:t>openGauss</w:t>
      </w:r>
      <w:r w:rsidRPr="00DA7AEA">
        <w:t>数据库性能以及通过</w:t>
      </w:r>
      <w:r w:rsidRPr="00DA7AEA">
        <w:t>EXPLAIN</w:t>
      </w:r>
      <w:r w:rsidRPr="00DA7AEA">
        <w:t>来进行</w:t>
      </w:r>
      <w:r w:rsidRPr="00DA7AEA">
        <w:t>SQL</w:t>
      </w:r>
      <w:r w:rsidRPr="00DA7AEA">
        <w:t>语句优化。</w:t>
      </w:r>
    </w:p>
    <w:p w14:paraId="6A32CB37" w14:textId="77777777" w:rsidR="00E82590" w:rsidRPr="00DA7AEA" w:rsidRDefault="00E82590" w:rsidP="00664176">
      <w:pPr>
        <w:pStyle w:val="3"/>
        <w:numPr>
          <w:ilvl w:val="2"/>
          <w:numId w:val="4"/>
        </w:numPr>
        <w:rPr>
          <w:rFonts w:cs="Huawei Sans"/>
        </w:rPr>
      </w:pPr>
      <w:bookmarkStart w:id="49" w:name="_Toc47699855"/>
      <w:bookmarkStart w:id="50" w:name="_Toc81317993"/>
      <w:r w:rsidRPr="00DA7AEA">
        <w:rPr>
          <w:rFonts w:cs="Huawei Sans"/>
        </w:rPr>
        <w:t>实验目的</w:t>
      </w:r>
      <w:bookmarkEnd w:id="49"/>
      <w:bookmarkEnd w:id="50"/>
    </w:p>
    <w:p w14:paraId="39AAFE75" w14:textId="49ACA373" w:rsidR="00E82590" w:rsidRPr="00DA7AEA" w:rsidRDefault="00E82590" w:rsidP="00680966">
      <w:pPr>
        <w:pStyle w:val="1e"/>
      </w:pPr>
      <w:r w:rsidRPr="00DA7AEA">
        <w:t>掌握</w:t>
      </w:r>
      <w:r w:rsidRPr="00DA7AEA">
        <w:t>gs_checkperf</w:t>
      </w:r>
      <w:r w:rsidR="00680966">
        <w:t>工具的基本使用。</w:t>
      </w:r>
    </w:p>
    <w:p w14:paraId="7DBF11EA" w14:textId="77777777" w:rsidR="00E82590" w:rsidRPr="00DA7AEA" w:rsidRDefault="00E82590" w:rsidP="00664176">
      <w:pPr>
        <w:pStyle w:val="2"/>
        <w:numPr>
          <w:ilvl w:val="1"/>
          <w:numId w:val="4"/>
        </w:numPr>
        <w:ind w:left="105"/>
        <w:rPr>
          <w:rFonts w:cs="Huawei Sans"/>
        </w:rPr>
      </w:pPr>
      <w:bookmarkStart w:id="51" w:name="_Toc47699856"/>
      <w:bookmarkStart w:id="52" w:name="_Toc81317994"/>
      <w:r w:rsidRPr="00DA7AEA">
        <w:rPr>
          <w:rFonts w:cs="Huawei Sans"/>
        </w:rPr>
        <w:t>通过</w:t>
      </w:r>
      <w:r w:rsidRPr="00DA7AEA">
        <w:rPr>
          <w:rFonts w:cs="Huawei Sans"/>
        </w:rPr>
        <w:t>gs_checkperf</w:t>
      </w:r>
      <w:r w:rsidRPr="00DA7AEA">
        <w:rPr>
          <w:rFonts w:cs="Huawei Sans"/>
        </w:rPr>
        <w:t>工具来检查数据库性能</w:t>
      </w:r>
      <w:bookmarkEnd w:id="51"/>
      <w:bookmarkEnd w:id="52"/>
    </w:p>
    <w:p w14:paraId="261F391E" w14:textId="77777777" w:rsidR="00E82590" w:rsidRPr="00DA7AEA" w:rsidRDefault="00E82590" w:rsidP="00BC6B56">
      <w:pPr>
        <w:pStyle w:val="1e"/>
      </w:pPr>
      <w:r w:rsidRPr="00DA7AEA">
        <w:t>说明：</w:t>
      </w:r>
    </w:p>
    <w:p w14:paraId="16DEF829" w14:textId="77777777" w:rsidR="00E82590" w:rsidRPr="00DA7AEA" w:rsidRDefault="00E82590" w:rsidP="00BC6B56">
      <w:pPr>
        <w:pStyle w:val="1e"/>
      </w:pPr>
      <w:bookmarkStart w:id="53" w:name="OLE_LINK1"/>
      <w:bookmarkStart w:id="54" w:name="OLE_LINK2"/>
      <w:r w:rsidRPr="00DA7AEA">
        <w:t>gs_checkperf</w:t>
      </w:r>
      <w:bookmarkEnd w:id="53"/>
      <w:bookmarkEnd w:id="54"/>
      <w:r w:rsidRPr="00DA7AEA">
        <w:t>可以对以下级别进行检查：</w:t>
      </w:r>
    </w:p>
    <w:p w14:paraId="02E30295" w14:textId="1DE429C0" w:rsidR="00E82590" w:rsidRPr="00DA7AEA" w:rsidRDefault="00E82590" w:rsidP="00E95CDC">
      <w:pPr>
        <w:pStyle w:val="41"/>
      </w:pPr>
      <w:r w:rsidRPr="00DA7AEA">
        <w:t>openGauss</w:t>
      </w:r>
      <w:r w:rsidRPr="00DA7AEA">
        <w:t>级别（主机</w:t>
      </w:r>
      <w:r w:rsidRPr="00DA7AEA">
        <w:t>CPU</w:t>
      </w:r>
      <w:r w:rsidRPr="00DA7AEA">
        <w:t>占用率、</w:t>
      </w:r>
      <w:r w:rsidRPr="00DA7AEA">
        <w:t>Gauss CPU</w:t>
      </w:r>
      <w:r w:rsidRPr="00DA7AEA">
        <w:t>占用率、</w:t>
      </w:r>
      <w:r w:rsidRPr="00DA7AEA">
        <w:t>I/O</w:t>
      </w:r>
      <w:r w:rsidRPr="00DA7AEA">
        <w:t>使用情况等）</w:t>
      </w:r>
    </w:p>
    <w:p w14:paraId="59E6BEC2" w14:textId="259D481C" w:rsidR="00E82590" w:rsidRPr="00DA7AEA" w:rsidRDefault="00E82590" w:rsidP="00E95CDC">
      <w:pPr>
        <w:pStyle w:val="41"/>
      </w:pPr>
      <w:r w:rsidRPr="00DA7AEA">
        <w:t>节点级别（</w:t>
      </w:r>
      <w:r w:rsidRPr="00DA7AEA">
        <w:t>CPU</w:t>
      </w:r>
      <w:r w:rsidRPr="00DA7AEA">
        <w:t>使用情况、内存使用情况、</w:t>
      </w:r>
      <w:r w:rsidRPr="00DA7AEA">
        <w:t>I/O</w:t>
      </w:r>
      <w:r w:rsidRPr="00DA7AEA">
        <w:t>使用情况）</w:t>
      </w:r>
    </w:p>
    <w:p w14:paraId="0430EDE7" w14:textId="3C79BEE6" w:rsidR="00E82590" w:rsidRPr="00DA7AEA" w:rsidRDefault="00E82590" w:rsidP="00E95CDC">
      <w:pPr>
        <w:pStyle w:val="41"/>
      </w:pPr>
      <w:r w:rsidRPr="00DA7AEA">
        <w:t>会话</w:t>
      </w:r>
      <w:r w:rsidRPr="00DA7AEA">
        <w:t>/</w:t>
      </w:r>
      <w:r w:rsidRPr="00DA7AEA">
        <w:t>进程级别（</w:t>
      </w:r>
      <w:r w:rsidRPr="00DA7AEA">
        <w:t>CPU</w:t>
      </w:r>
      <w:r w:rsidRPr="00DA7AEA">
        <w:t>使用情况、内存使用情况、</w:t>
      </w:r>
      <w:r w:rsidRPr="00DA7AEA">
        <w:t>I/O</w:t>
      </w:r>
      <w:r w:rsidRPr="00DA7AEA">
        <w:t>使用情况）</w:t>
      </w:r>
    </w:p>
    <w:p w14:paraId="64235DBB" w14:textId="77777777" w:rsidR="00E82590" w:rsidRPr="00DA7AEA" w:rsidRDefault="00E82590" w:rsidP="00E95CDC">
      <w:pPr>
        <w:pStyle w:val="41"/>
      </w:pPr>
      <w:r w:rsidRPr="00DA7AEA">
        <w:t>SSD</w:t>
      </w:r>
      <w:r w:rsidRPr="00DA7AEA">
        <w:t>性能（写入、读取性能）</w:t>
      </w:r>
    </w:p>
    <w:p w14:paraId="3BCFAC38" w14:textId="77777777" w:rsidR="00E82590" w:rsidRPr="00DA7AEA" w:rsidRDefault="00E82590" w:rsidP="00BC6B56">
      <w:pPr>
        <w:pStyle w:val="1e"/>
      </w:pPr>
      <w:r w:rsidRPr="00DA7AEA">
        <w:t>其中检查</w:t>
      </w:r>
      <w:r w:rsidRPr="00DA7AEA">
        <w:t>SSD</w:t>
      </w:r>
      <w:r w:rsidRPr="00DA7AEA">
        <w:t>性能要用</w:t>
      </w:r>
      <w:r w:rsidRPr="00DA7AEA">
        <w:t>root</w:t>
      </w:r>
      <w:r w:rsidRPr="00DA7AEA">
        <w:t>用户执行，检查</w:t>
      </w:r>
      <w:r w:rsidRPr="00DA7AEA">
        <w:t>openGauss</w:t>
      </w:r>
      <w:r w:rsidRPr="00DA7AEA">
        <w:t>性能要用</w:t>
      </w:r>
      <w:r w:rsidRPr="00DA7AEA">
        <w:t>openGauss</w:t>
      </w:r>
      <w:r w:rsidRPr="00DA7AEA">
        <w:t>安装用户执行</w:t>
      </w:r>
    </w:p>
    <w:p w14:paraId="290EBFA7" w14:textId="77777777" w:rsidR="00E82590" w:rsidRPr="00DA7AEA" w:rsidRDefault="00E82590" w:rsidP="00BC6B56">
      <w:pPr>
        <w:pStyle w:val="1e"/>
      </w:pPr>
      <w:r w:rsidRPr="00DA7AEA">
        <w:t>本实验为检查</w:t>
      </w:r>
      <w:r w:rsidRPr="00DA7AEA">
        <w:t>openGauss</w:t>
      </w:r>
      <w:r w:rsidRPr="00DA7AEA">
        <w:t>性能。</w:t>
      </w:r>
    </w:p>
    <w:p w14:paraId="35DB454E" w14:textId="77777777" w:rsidR="00E82590" w:rsidRPr="00DA7AEA" w:rsidRDefault="00E82590" w:rsidP="00BC6B56">
      <w:pPr>
        <w:pStyle w:val="1e"/>
      </w:pPr>
    </w:p>
    <w:p w14:paraId="37FEA0CC" w14:textId="57CC5BBC" w:rsidR="00E82590" w:rsidRPr="00DA7AEA" w:rsidRDefault="00E82590" w:rsidP="0020629A">
      <w:pPr>
        <w:pStyle w:val="30"/>
      </w:pPr>
      <w:r w:rsidRPr="00DA7AEA">
        <w:t>用</w:t>
      </w:r>
      <w:r w:rsidR="00705F95">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3E6B7552" w14:textId="77777777" w:rsidR="00E82590" w:rsidRPr="00693517" w:rsidRDefault="00E82590" w:rsidP="00BC6B56">
      <w:pPr>
        <w:pStyle w:val="affffc"/>
      </w:pPr>
      <w:r w:rsidRPr="00693517">
        <w:t>Welcome to 4.19.90-2003.4.0.0036.oe1.aarch64</w:t>
      </w:r>
    </w:p>
    <w:p w14:paraId="3B80A202" w14:textId="49E16881" w:rsidR="00E82590" w:rsidRPr="00693517" w:rsidRDefault="00E82590" w:rsidP="00BC6B56">
      <w:pPr>
        <w:pStyle w:val="affffc"/>
      </w:pPr>
      <w:r w:rsidRPr="00693517">
        <w:t xml:space="preserve">System information as of time: </w:t>
      </w:r>
      <w:r w:rsidRPr="00693517">
        <w:tab/>
        <w:t xml:space="preserve">Tue Jul 21 09:21:11 CST </w:t>
      </w:r>
      <w:r w:rsidR="007B32A6">
        <w:t>2021</w:t>
      </w:r>
    </w:p>
    <w:p w14:paraId="50D3EAB0" w14:textId="77777777" w:rsidR="00E82590" w:rsidRPr="00693517" w:rsidRDefault="00E82590" w:rsidP="00BC6B56">
      <w:pPr>
        <w:pStyle w:val="affffc"/>
      </w:pPr>
      <w:r w:rsidRPr="00693517">
        <w:t xml:space="preserve">System load: </w:t>
      </w:r>
      <w:r w:rsidRPr="00693517">
        <w:tab/>
        <w:t>0.01</w:t>
      </w:r>
    </w:p>
    <w:p w14:paraId="6CDF321C" w14:textId="77777777" w:rsidR="00E82590" w:rsidRPr="00693517" w:rsidRDefault="00E82590" w:rsidP="00BC6B56">
      <w:pPr>
        <w:pStyle w:val="affffc"/>
      </w:pPr>
      <w:r w:rsidRPr="00693517">
        <w:t xml:space="preserve">Processes: </w:t>
      </w:r>
      <w:r w:rsidRPr="00693517">
        <w:tab/>
        <w:t>109</w:t>
      </w:r>
    </w:p>
    <w:p w14:paraId="499243A6" w14:textId="77777777" w:rsidR="00E82590" w:rsidRPr="00693517" w:rsidRDefault="00E82590" w:rsidP="00BC6B56">
      <w:pPr>
        <w:pStyle w:val="affffc"/>
      </w:pPr>
      <w:r w:rsidRPr="00693517">
        <w:t xml:space="preserve">Memory used: </w:t>
      </w:r>
      <w:r w:rsidRPr="00693517">
        <w:tab/>
        <w:t>6.7%</w:t>
      </w:r>
    </w:p>
    <w:p w14:paraId="0B3A0B4E" w14:textId="77777777" w:rsidR="00E82590" w:rsidRPr="00693517" w:rsidRDefault="00E82590" w:rsidP="00BC6B56">
      <w:pPr>
        <w:pStyle w:val="affffc"/>
      </w:pPr>
      <w:r w:rsidRPr="00693517">
        <w:t xml:space="preserve">Swap used: </w:t>
      </w:r>
      <w:r w:rsidRPr="00693517">
        <w:tab/>
        <w:t>0.0%</w:t>
      </w:r>
    </w:p>
    <w:p w14:paraId="4CD05433" w14:textId="77777777" w:rsidR="00E82590" w:rsidRPr="00693517" w:rsidRDefault="00E82590" w:rsidP="00BC6B56">
      <w:pPr>
        <w:pStyle w:val="affffc"/>
      </w:pPr>
      <w:r w:rsidRPr="00693517">
        <w:lastRenderedPageBreak/>
        <w:t xml:space="preserve">Usage On: </w:t>
      </w:r>
      <w:r w:rsidRPr="00693517">
        <w:tab/>
        <w:t>15%</w:t>
      </w:r>
    </w:p>
    <w:p w14:paraId="6F3B1073" w14:textId="77777777" w:rsidR="00E82590" w:rsidRPr="00693517" w:rsidRDefault="00E82590" w:rsidP="00BC6B56">
      <w:pPr>
        <w:pStyle w:val="affffc"/>
      </w:pPr>
      <w:r w:rsidRPr="00693517">
        <w:t xml:space="preserve">IP address: </w:t>
      </w:r>
      <w:r w:rsidRPr="00693517">
        <w:tab/>
        <w:t>192.168.0.96</w:t>
      </w:r>
    </w:p>
    <w:p w14:paraId="47F30982" w14:textId="77777777" w:rsidR="00E82590" w:rsidRPr="00693517" w:rsidRDefault="00E82590" w:rsidP="00BC6B56">
      <w:pPr>
        <w:pStyle w:val="affffc"/>
      </w:pPr>
      <w:r w:rsidRPr="00693517">
        <w:t xml:space="preserve">Users online: </w:t>
      </w:r>
      <w:r w:rsidRPr="00693517">
        <w:tab/>
        <w:t>1</w:t>
      </w:r>
    </w:p>
    <w:p w14:paraId="51C09246" w14:textId="56C22426" w:rsidR="00E82590" w:rsidRPr="00427FA7" w:rsidRDefault="00E82590" w:rsidP="00BC6B56">
      <w:pPr>
        <w:pStyle w:val="affffc"/>
        <w:rPr>
          <w:b/>
          <w:color w:val="C7000B"/>
        </w:rPr>
      </w:pPr>
      <w:r w:rsidRPr="00693517">
        <w:t>[root@</w:t>
      </w:r>
      <w:r w:rsidR="0019002E">
        <w:t>ecs-e1b3</w:t>
      </w:r>
      <w:r w:rsidRPr="00693517">
        <w:t xml:space="preserve"> ~]#</w:t>
      </w:r>
      <w:r w:rsidRPr="00427FA7">
        <w:rPr>
          <w:b/>
          <w:color w:val="C7000B"/>
        </w:rPr>
        <w:t xml:space="preserve"> </w:t>
      </w:r>
      <w:proofErr w:type="gramStart"/>
      <w:r w:rsidRPr="00427FA7">
        <w:rPr>
          <w:b/>
          <w:color w:val="C7000B"/>
        </w:rPr>
        <w:t>su</w:t>
      </w:r>
      <w:proofErr w:type="gramEnd"/>
      <w:r w:rsidRPr="00427FA7">
        <w:rPr>
          <w:b/>
          <w:color w:val="C7000B"/>
        </w:rPr>
        <w:t xml:space="preserve"> - omm</w:t>
      </w:r>
    </w:p>
    <w:p w14:paraId="63B85D4C" w14:textId="40EAC380" w:rsidR="00E82590" w:rsidRPr="00693517" w:rsidRDefault="00E82590" w:rsidP="00BC6B56">
      <w:pPr>
        <w:pStyle w:val="affffc"/>
      </w:pPr>
      <w:r w:rsidRPr="00693517">
        <w:t xml:space="preserve">Last login: Fri Jul 10 19:05:39 CST </w:t>
      </w:r>
      <w:r w:rsidR="007B32A6">
        <w:t>2021</w:t>
      </w:r>
      <w:r w:rsidRPr="00693517">
        <w:t xml:space="preserve"> on pts/0</w:t>
      </w:r>
    </w:p>
    <w:p w14:paraId="32E00C98" w14:textId="77777777" w:rsidR="00E82590" w:rsidRPr="00693517" w:rsidRDefault="00E82590" w:rsidP="00BC6B56">
      <w:pPr>
        <w:pStyle w:val="affffc"/>
      </w:pPr>
      <w:r w:rsidRPr="00693517">
        <w:t>Welcome to 4.19.90-2003.4.0.0036.oe1.aarch64</w:t>
      </w:r>
    </w:p>
    <w:p w14:paraId="584FF0D8" w14:textId="005625D7" w:rsidR="00E82590" w:rsidRPr="00693517" w:rsidRDefault="00E82590" w:rsidP="00BC6B56">
      <w:pPr>
        <w:pStyle w:val="affffc"/>
      </w:pPr>
      <w:r w:rsidRPr="00693517">
        <w:t xml:space="preserve">System information as of time: </w:t>
      </w:r>
      <w:r w:rsidRPr="00693517">
        <w:tab/>
        <w:t xml:space="preserve">Tue Jul 21 09:21:25 CST </w:t>
      </w:r>
      <w:r w:rsidR="007B32A6">
        <w:t>2021</w:t>
      </w:r>
    </w:p>
    <w:p w14:paraId="0DD76F34" w14:textId="77777777" w:rsidR="00E82590" w:rsidRPr="00693517" w:rsidRDefault="00E82590" w:rsidP="00BC6B56">
      <w:pPr>
        <w:pStyle w:val="affffc"/>
      </w:pPr>
      <w:r w:rsidRPr="00693517">
        <w:t xml:space="preserve">System load: </w:t>
      </w:r>
      <w:r w:rsidRPr="00693517">
        <w:tab/>
        <w:t>0.01</w:t>
      </w:r>
    </w:p>
    <w:p w14:paraId="1CD1E47A" w14:textId="77777777" w:rsidR="00E82590" w:rsidRPr="00693517" w:rsidRDefault="00E82590" w:rsidP="00BC6B56">
      <w:pPr>
        <w:pStyle w:val="affffc"/>
      </w:pPr>
      <w:r w:rsidRPr="00693517">
        <w:t xml:space="preserve">Processes: </w:t>
      </w:r>
      <w:r w:rsidRPr="00693517">
        <w:tab/>
        <w:t>111</w:t>
      </w:r>
    </w:p>
    <w:p w14:paraId="3B36D3D8" w14:textId="77777777" w:rsidR="00E82590" w:rsidRPr="00693517" w:rsidRDefault="00E82590" w:rsidP="00BC6B56">
      <w:pPr>
        <w:pStyle w:val="affffc"/>
      </w:pPr>
      <w:r w:rsidRPr="00693517">
        <w:t xml:space="preserve">Memory used: </w:t>
      </w:r>
      <w:r w:rsidRPr="00693517">
        <w:tab/>
        <w:t>7.0%</w:t>
      </w:r>
    </w:p>
    <w:p w14:paraId="4169CFCC" w14:textId="77777777" w:rsidR="00E82590" w:rsidRPr="00693517" w:rsidRDefault="00E82590" w:rsidP="00BC6B56">
      <w:pPr>
        <w:pStyle w:val="affffc"/>
      </w:pPr>
      <w:r w:rsidRPr="00693517">
        <w:t xml:space="preserve">Swap used: </w:t>
      </w:r>
      <w:r w:rsidRPr="00693517">
        <w:tab/>
        <w:t>0.0%</w:t>
      </w:r>
    </w:p>
    <w:p w14:paraId="1355A625" w14:textId="77777777" w:rsidR="00E82590" w:rsidRPr="00693517" w:rsidRDefault="00E82590" w:rsidP="00BC6B56">
      <w:pPr>
        <w:pStyle w:val="affffc"/>
      </w:pPr>
      <w:r w:rsidRPr="00693517">
        <w:t xml:space="preserve">Usage On: </w:t>
      </w:r>
      <w:r w:rsidRPr="00693517">
        <w:tab/>
        <w:t>15%</w:t>
      </w:r>
    </w:p>
    <w:p w14:paraId="57D39588" w14:textId="77777777" w:rsidR="00E82590" w:rsidRPr="00693517" w:rsidRDefault="00E82590" w:rsidP="00BC6B56">
      <w:pPr>
        <w:pStyle w:val="affffc"/>
      </w:pPr>
      <w:r w:rsidRPr="00693517">
        <w:t xml:space="preserve">IP address: </w:t>
      </w:r>
      <w:r w:rsidRPr="00693517">
        <w:tab/>
        <w:t>192.168.0.96</w:t>
      </w:r>
    </w:p>
    <w:p w14:paraId="6B1C762B" w14:textId="77777777" w:rsidR="00E82590" w:rsidRPr="00693517" w:rsidRDefault="00E82590" w:rsidP="00BC6B56">
      <w:pPr>
        <w:pStyle w:val="affffc"/>
      </w:pPr>
      <w:r w:rsidRPr="00693517">
        <w:t xml:space="preserve">Users online: </w:t>
      </w:r>
      <w:r w:rsidRPr="00693517">
        <w:tab/>
        <w:t>1</w:t>
      </w:r>
    </w:p>
    <w:p w14:paraId="3DEE41D0" w14:textId="02F332AF" w:rsidR="00E82590" w:rsidRPr="00693517" w:rsidRDefault="00E82590" w:rsidP="00BC6B56">
      <w:pPr>
        <w:pStyle w:val="affffc"/>
      </w:pPr>
      <w:r w:rsidRPr="00693517">
        <w:t>[omm@</w:t>
      </w:r>
      <w:r w:rsidR="0019002E">
        <w:t>ecs-e1b3</w:t>
      </w:r>
      <w:r w:rsidRPr="00693517">
        <w:t xml:space="preserve"> ~]$</w:t>
      </w:r>
    </w:p>
    <w:p w14:paraId="785F9B81" w14:textId="0714BE91" w:rsidR="00E82590" w:rsidRDefault="00705F95" w:rsidP="0020629A">
      <w:pPr>
        <w:pStyle w:val="30"/>
      </w:pPr>
      <w:r>
        <w:rPr>
          <w:rFonts w:hint="eastAsia"/>
        </w:rPr>
        <w:t>检测准备</w:t>
      </w:r>
      <w:r w:rsidR="00E82590" w:rsidRPr="00DA7AEA">
        <w:t>。</w:t>
      </w:r>
    </w:p>
    <w:p w14:paraId="01EDFCF0" w14:textId="63000734" w:rsidR="00454D78" w:rsidRPr="00DA7AEA" w:rsidRDefault="00454D78" w:rsidP="00454D78">
      <w:pPr>
        <w:pStyle w:val="1e"/>
      </w:pPr>
      <w:r>
        <w:rPr>
          <w:rFonts w:hint="eastAsia"/>
        </w:rPr>
        <w:t>先</w:t>
      </w:r>
      <w:r w:rsidRPr="00DA7AEA">
        <w:t>启动数据库</w:t>
      </w:r>
      <w:r>
        <w:t>服务</w:t>
      </w:r>
      <w:r>
        <w:rPr>
          <w:rFonts w:hint="eastAsia"/>
        </w:rPr>
        <w:t>。</w:t>
      </w:r>
    </w:p>
    <w:p w14:paraId="06DDA6FE" w14:textId="6906AD5D"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start;</w:t>
      </w:r>
    </w:p>
    <w:p w14:paraId="005C0CF5" w14:textId="77777777" w:rsidR="00E82590" w:rsidRPr="00693517" w:rsidRDefault="00E82590" w:rsidP="00BC6B56">
      <w:pPr>
        <w:pStyle w:val="affffc"/>
      </w:pPr>
      <w:r w:rsidRPr="00693517">
        <w:t>Starting cluster.</w:t>
      </w:r>
    </w:p>
    <w:p w14:paraId="6669CCB2" w14:textId="77777777" w:rsidR="00E82590" w:rsidRPr="00693517" w:rsidRDefault="00E82590" w:rsidP="00BC6B56">
      <w:pPr>
        <w:pStyle w:val="affffc"/>
      </w:pPr>
      <w:r w:rsidRPr="00693517">
        <w:t>=========================================</w:t>
      </w:r>
    </w:p>
    <w:p w14:paraId="03DEC3A0" w14:textId="77777777" w:rsidR="00E82590" w:rsidRPr="00693517" w:rsidRDefault="00E82590" w:rsidP="00BC6B56">
      <w:pPr>
        <w:pStyle w:val="affffc"/>
      </w:pPr>
      <w:r w:rsidRPr="00693517">
        <w:t>=========================================</w:t>
      </w:r>
    </w:p>
    <w:p w14:paraId="140395C3" w14:textId="77777777" w:rsidR="00E82590" w:rsidRDefault="00E82590" w:rsidP="00BC6B56">
      <w:pPr>
        <w:pStyle w:val="affffc"/>
      </w:pPr>
      <w:r w:rsidRPr="00693517">
        <w:t>Successfully started.</w:t>
      </w:r>
    </w:p>
    <w:p w14:paraId="5B6D0F3A" w14:textId="775AC1A3" w:rsidR="00454D78" w:rsidRPr="00693517" w:rsidRDefault="00454D78" w:rsidP="00454D78">
      <w:pPr>
        <w:pStyle w:val="1e"/>
      </w:pPr>
      <w:r w:rsidRPr="00DA7AEA">
        <w:t>用</w:t>
      </w:r>
      <w:r w:rsidRPr="00DA7AEA">
        <w:t>gs_checkperf</w:t>
      </w:r>
      <w:r w:rsidR="004D4496">
        <w:t>检查</w:t>
      </w:r>
      <w:r>
        <w:rPr>
          <w:rFonts w:hint="eastAsia"/>
        </w:rPr>
        <w:t>。</w:t>
      </w:r>
    </w:p>
    <w:p w14:paraId="46D28DCF" w14:textId="65C37940" w:rsidR="004C7ACB" w:rsidRPr="00D71754" w:rsidRDefault="004C7ACB" w:rsidP="00BC6B56">
      <w:pPr>
        <w:pStyle w:val="affffc"/>
        <w:rPr>
          <w:b/>
          <w:color w:val="C7000B"/>
        </w:rPr>
      </w:pPr>
      <w:r w:rsidRPr="00693517">
        <w:t>[omm@</w:t>
      </w:r>
      <w:r w:rsidR="0019002E">
        <w:t>ecs-e1b3</w:t>
      </w:r>
      <w:r w:rsidRPr="00693517">
        <w:t xml:space="preserve"> ~]$ </w:t>
      </w:r>
      <w:r w:rsidRPr="00D71754">
        <w:rPr>
          <w:b/>
          <w:color w:val="C7000B"/>
        </w:rPr>
        <w:t>gs_checkperf</w:t>
      </w:r>
    </w:p>
    <w:p w14:paraId="16970F6D" w14:textId="77777777" w:rsidR="004C7ACB" w:rsidRPr="00693517" w:rsidRDefault="004C7ACB" w:rsidP="00BC6B56">
      <w:pPr>
        <w:pStyle w:val="affffc"/>
      </w:pPr>
      <w:r w:rsidRPr="00693517">
        <w:t>Cluster statistics information:</w:t>
      </w:r>
    </w:p>
    <w:p w14:paraId="3C37782D" w14:textId="77777777" w:rsidR="004C7ACB" w:rsidRPr="00693517" w:rsidRDefault="004C7ACB" w:rsidP="00BC6B56">
      <w:pPr>
        <w:pStyle w:val="affffc"/>
      </w:pPr>
      <w:r w:rsidRPr="00693517">
        <w:t xml:space="preserve">    Host CPU busy time ratio                     :    .72        %</w:t>
      </w:r>
    </w:p>
    <w:p w14:paraId="370A3D4D" w14:textId="77777777" w:rsidR="004C7ACB" w:rsidRPr="00693517" w:rsidRDefault="004C7ACB" w:rsidP="00BC6B56">
      <w:pPr>
        <w:pStyle w:val="affffc"/>
      </w:pPr>
      <w:r w:rsidRPr="00693517">
        <w:t xml:space="preserve">    MPPDB CPU time % in busy time                :    .33        %</w:t>
      </w:r>
    </w:p>
    <w:p w14:paraId="1EDE7C7B" w14:textId="77777777" w:rsidR="004C7ACB" w:rsidRPr="00693517" w:rsidRDefault="004C7ACB" w:rsidP="00BC6B56">
      <w:pPr>
        <w:pStyle w:val="affffc"/>
      </w:pPr>
      <w:r w:rsidRPr="00693517">
        <w:t xml:space="preserve">    Shared Buffer Hit ratio                      :    97.33      %</w:t>
      </w:r>
    </w:p>
    <w:p w14:paraId="585A356D" w14:textId="77777777" w:rsidR="004C7ACB" w:rsidRPr="00693517" w:rsidRDefault="004C7ACB" w:rsidP="00BC6B56">
      <w:pPr>
        <w:pStyle w:val="affffc"/>
      </w:pPr>
      <w:r w:rsidRPr="00693517">
        <w:t xml:space="preserve">    In-memory sort ratio                         :    0</w:t>
      </w:r>
    </w:p>
    <w:p w14:paraId="17C08006" w14:textId="77777777" w:rsidR="004C7ACB" w:rsidRPr="00693517" w:rsidRDefault="004C7ACB" w:rsidP="00BC6B56">
      <w:pPr>
        <w:pStyle w:val="affffc"/>
      </w:pPr>
      <w:r w:rsidRPr="00693517">
        <w:t xml:space="preserve">    Physical Reads                               :    466</w:t>
      </w:r>
    </w:p>
    <w:p w14:paraId="4EFC2F75" w14:textId="77777777" w:rsidR="004C7ACB" w:rsidRPr="00693517" w:rsidRDefault="004C7ACB" w:rsidP="00BC6B56">
      <w:pPr>
        <w:pStyle w:val="affffc"/>
      </w:pPr>
      <w:r w:rsidRPr="00693517">
        <w:t xml:space="preserve">    Physical Writes                              :    175</w:t>
      </w:r>
    </w:p>
    <w:p w14:paraId="3BB58E12" w14:textId="77777777" w:rsidR="004C7ACB" w:rsidRPr="00693517" w:rsidRDefault="004C7ACB" w:rsidP="00BC6B56">
      <w:pPr>
        <w:pStyle w:val="affffc"/>
      </w:pPr>
      <w:r w:rsidRPr="00693517">
        <w:t xml:space="preserve">    DB size                                      :    47         MB</w:t>
      </w:r>
    </w:p>
    <w:p w14:paraId="3F1817F7" w14:textId="77777777" w:rsidR="004C7ACB" w:rsidRPr="00693517" w:rsidRDefault="004C7ACB" w:rsidP="00BC6B56">
      <w:pPr>
        <w:pStyle w:val="affffc"/>
      </w:pPr>
      <w:r w:rsidRPr="00693517">
        <w:t xml:space="preserve">    Total Physical writes                        :    175</w:t>
      </w:r>
    </w:p>
    <w:p w14:paraId="1A5C26E4" w14:textId="77777777" w:rsidR="004C7ACB" w:rsidRPr="00693517" w:rsidRDefault="004C7ACB" w:rsidP="00BC6B56">
      <w:pPr>
        <w:pStyle w:val="affffc"/>
      </w:pPr>
      <w:r w:rsidRPr="00693517">
        <w:t xml:space="preserve">    Active SQL count                             :    3</w:t>
      </w:r>
    </w:p>
    <w:p w14:paraId="21ECC7CF" w14:textId="26D38AE7" w:rsidR="004C7ACB" w:rsidRDefault="004C7ACB" w:rsidP="00454D78">
      <w:pPr>
        <w:pStyle w:val="affffc"/>
        <w:ind w:firstLine="330"/>
      </w:pPr>
      <w:r w:rsidRPr="00693517">
        <w:t>Session count                                :    4</w:t>
      </w:r>
    </w:p>
    <w:p w14:paraId="212EF81E" w14:textId="6B477427" w:rsidR="00C43F63" w:rsidRPr="00DA7AEA" w:rsidRDefault="00C43F63" w:rsidP="00C43F63">
      <w:pPr>
        <w:pStyle w:val="1e"/>
      </w:pPr>
      <w:r w:rsidRPr="00DA7AEA">
        <w:t>确认</w:t>
      </w:r>
      <w:r w:rsidRPr="00DA7AEA">
        <w:t>openGauss</w:t>
      </w:r>
      <w:r w:rsidR="00CD7CD2">
        <w:t>数据库服务是否</w:t>
      </w:r>
      <w:r w:rsidR="00CD7CD2">
        <w:rPr>
          <w:rFonts w:hint="eastAsia"/>
        </w:rPr>
        <w:t>正常</w:t>
      </w:r>
      <w:r>
        <w:rPr>
          <w:rFonts w:hint="eastAsia"/>
        </w:rPr>
        <w:t>。</w:t>
      </w:r>
    </w:p>
    <w:p w14:paraId="21F154CB" w14:textId="4810CC65" w:rsidR="00C43F63" w:rsidRPr="00693517" w:rsidRDefault="00C43F63" w:rsidP="00C43F63">
      <w:pPr>
        <w:pStyle w:val="affffc"/>
      </w:pPr>
      <w:r w:rsidRPr="00693517">
        <w:t>[omm@</w:t>
      </w:r>
      <w:r w:rsidR="0019002E">
        <w:t>ecs-e1b3</w:t>
      </w:r>
      <w:r w:rsidRPr="00693517">
        <w:t xml:space="preserve"> ~]$ </w:t>
      </w:r>
      <w:r w:rsidRPr="00427FA7">
        <w:rPr>
          <w:b/>
          <w:color w:val="C7000B"/>
        </w:rPr>
        <w:t>gs_om -t status;</w:t>
      </w:r>
    </w:p>
    <w:p w14:paraId="424EA492" w14:textId="77777777" w:rsidR="00C43F63" w:rsidRPr="00693517" w:rsidRDefault="00C43F63" w:rsidP="00C43F63">
      <w:pPr>
        <w:pStyle w:val="affffc"/>
      </w:pPr>
      <w:r w:rsidRPr="00693517">
        <w:t>----------------------------------------------------------------------</w:t>
      </w:r>
    </w:p>
    <w:p w14:paraId="5E0C510D" w14:textId="640A44F8" w:rsidR="00C43F63" w:rsidRPr="00693517" w:rsidRDefault="00C43F63" w:rsidP="00C43F63">
      <w:pPr>
        <w:pStyle w:val="affffc"/>
      </w:pPr>
      <w:r w:rsidRPr="00693517">
        <w:t xml:space="preserve">cluster_state   : </w:t>
      </w:r>
      <w:r w:rsidRPr="00C43F63">
        <w:t>Unavailable</w:t>
      </w:r>
    </w:p>
    <w:p w14:paraId="198E3BAA" w14:textId="77777777" w:rsidR="00C43F63" w:rsidRPr="00693517" w:rsidRDefault="00C43F63" w:rsidP="00C43F63">
      <w:pPr>
        <w:pStyle w:val="affffc"/>
      </w:pPr>
      <w:proofErr w:type="gramStart"/>
      <w:r w:rsidRPr="00693517">
        <w:t>redistributing  :</w:t>
      </w:r>
      <w:proofErr w:type="gramEnd"/>
      <w:r w:rsidRPr="00693517">
        <w:t xml:space="preserve"> No</w:t>
      </w:r>
    </w:p>
    <w:p w14:paraId="3922A3E0" w14:textId="77777777" w:rsidR="00C43F63" w:rsidRPr="00693517" w:rsidRDefault="00C43F63" w:rsidP="00C43F63">
      <w:pPr>
        <w:pStyle w:val="affffc"/>
      </w:pPr>
      <w:r w:rsidRPr="00693517">
        <w:t>----------------------------------------------------------------------</w:t>
      </w:r>
    </w:p>
    <w:p w14:paraId="00F5A118" w14:textId="5BA0C1B8" w:rsidR="00C43F63" w:rsidRPr="00DA7AEA" w:rsidRDefault="00C43F63" w:rsidP="00C43F63">
      <w:pPr>
        <w:pStyle w:val="1e"/>
      </w:pPr>
      <w:r w:rsidRPr="00DA7AEA">
        <w:t>cluste</w:t>
      </w:r>
      <w:r>
        <w:t xml:space="preserve">r_state  </w:t>
      </w:r>
      <w:r w:rsidRPr="00DA7AEA">
        <w:t xml:space="preserve">: Normal  </w:t>
      </w:r>
      <w:r w:rsidRPr="00DA7AEA">
        <w:t>表示已启动，可以正常使用。如果状态为</w:t>
      </w:r>
      <w:r w:rsidRPr="00C43F63">
        <w:t>Unavailable</w:t>
      </w:r>
      <w:r w:rsidRPr="00DA7AEA">
        <w:t>表示</w:t>
      </w:r>
      <w:proofErr w:type="gramStart"/>
      <w:r w:rsidRPr="00DA7AEA">
        <w:t>不</w:t>
      </w:r>
      <w:proofErr w:type="gramEnd"/>
      <w:r w:rsidRPr="00DA7AEA">
        <w:t>可用</w:t>
      </w:r>
    </w:p>
    <w:p w14:paraId="30F0CE81" w14:textId="35799855" w:rsidR="00C43F63" w:rsidRDefault="00C43F63" w:rsidP="00C43F63">
      <w:pPr>
        <w:pStyle w:val="1e"/>
      </w:pPr>
      <w:r w:rsidRPr="00DA7AEA">
        <w:t>为了实验</w:t>
      </w:r>
      <w:r>
        <w:rPr>
          <w:rFonts w:hint="eastAsia"/>
        </w:rPr>
        <w:t>继续进行</w:t>
      </w:r>
      <w:r w:rsidRPr="00DA7AEA">
        <w:t>，</w:t>
      </w:r>
      <w:r>
        <w:rPr>
          <w:rFonts w:hint="eastAsia"/>
        </w:rPr>
        <w:t>请先启动</w:t>
      </w:r>
      <w:r w:rsidRPr="00DA7AEA">
        <w:t>数据库服务</w:t>
      </w:r>
      <w:r>
        <w:rPr>
          <w:rFonts w:hint="eastAsia"/>
        </w:rPr>
        <w:t>。</w:t>
      </w:r>
    </w:p>
    <w:p w14:paraId="6289827B" w14:textId="6BDA1381" w:rsidR="00C43F63" w:rsidRPr="00DA7AEA" w:rsidRDefault="00C43F63" w:rsidP="00C43F63">
      <w:pPr>
        <w:pStyle w:val="1e"/>
      </w:pPr>
      <w:r w:rsidRPr="00DA7AEA">
        <w:lastRenderedPageBreak/>
        <w:t>启动数据库</w:t>
      </w:r>
      <w:r>
        <w:t>服务</w:t>
      </w:r>
      <w:r w:rsidR="002C1832">
        <w:rPr>
          <w:rFonts w:hint="eastAsia"/>
        </w:rPr>
        <w:t>（如果</w:t>
      </w:r>
      <w:r w:rsidR="002C1832" w:rsidRPr="00DA7AEA">
        <w:t>数据库服务</w:t>
      </w:r>
      <w:r w:rsidR="002C1832">
        <w:rPr>
          <w:rFonts w:hint="eastAsia"/>
        </w:rPr>
        <w:t>是正常的，此步骤可以不执行）</w:t>
      </w:r>
      <w:r>
        <w:rPr>
          <w:rFonts w:hint="eastAsia"/>
        </w:rPr>
        <w:t>。</w:t>
      </w:r>
    </w:p>
    <w:p w14:paraId="505FA224" w14:textId="49F05D0E" w:rsidR="00C43F63" w:rsidRPr="00427FA7" w:rsidRDefault="00C43F63" w:rsidP="00C43F63">
      <w:pPr>
        <w:pStyle w:val="affffc"/>
        <w:rPr>
          <w:b/>
          <w:color w:val="C7000B"/>
        </w:rPr>
      </w:pPr>
      <w:r w:rsidRPr="00693517">
        <w:t>[omm@</w:t>
      </w:r>
      <w:r w:rsidR="0019002E">
        <w:t>ecs-e1b3</w:t>
      </w:r>
      <w:r w:rsidRPr="00693517">
        <w:t xml:space="preserve"> ~]$ </w:t>
      </w:r>
      <w:r w:rsidRPr="00427FA7">
        <w:rPr>
          <w:b/>
          <w:color w:val="C7000B"/>
        </w:rPr>
        <w:t>gs_om -t start;</w:t>
      </w:r>
    </w:p>
    <w:p w14:paraId="7FDC29C6" w14:textId="77777777" w:rsidR="00C43F63" w:rsidRPr="00693517" w:rsidRDefault="00C43F63" w:rsidP="00C43F63">
      <w:pPr>
        <w:pStyle w:val="affffc"/>
      </w:pPr>
      <w:r w:rsidRPr="00693517">
        <w:t>Starting cluster.</w:t>
      </w:r>
    </w:p>
    <w:p w14:paraId="3C3B83F2" w14:textId="77777777" w:rsidR="00C43F63" w:rsidRPr="00693517" w:rsidRDefault="00C43F63" w:rsidP="00C43F63">
      <w:pPr>
        <w:pStyle w:val="affffc"/>
      </w:pPr>
      <w:r w:rsidRPr="00693517">
        <w:t>=========================================</w:t>
      </w:r>
    </w:p>
    <w:p w14:paraId="5241ADDC" w14:textId="77777777" w:rsidR="00C43F63" w:rsidRPr="00693517" w:rsidRDefault="00C43F63" w:rsidP="00C43F63">
      <w:pPr>
        <w:pStyle w:val="affffc"/>
      </w:pPr>
      <w:r w:rsidRPr="00693517">
        <w:t>=========================================</w:t>
      </w:r>
    </w:p>
    <w:p w14:paraId="3CB7ADAF" w14:textId="77777777" w:rsidR="00C43F63" w:rsidRDefault="00C43F63" w:rsidP="00C43F63">
      <w:pPr>
        <w:pStyle w:val="affffc"/>
      </w:pPr>
      <w:r w:rsidRPr="00693517">
        <w:t>Successfully started.</w:t>
      </w:r>
    </w:p>
    <w:p w14:paraId="68A1EB7A" w14:textId="62C283C2" w:rsidR="00454D78" w:rsidRPr="00693517" w:rsidRDefault="00454D78" w:rsidP="00454D78">
      <w:pPr>
        <w:pStyle w:val="1e"/>
      </w:pPr>
      <w:r>
        <w:rPr>
          <w:rFonts w:hint="eastAsia"/>
        </w:rPr>
        <w:t>然后</w:t>
      </w:r>
      <w:r w:rsidRPr="00DA7AEA">
        <w:t>连接</w:t>
      </w:r>
      <w:r w:rsidRPr="00DA7AEA">
        <w:t>postgres</w:t>
      </w:r>
      <w:r w:rsidRPr="00DA7AEA">
        <w:t>数据库</w:t>
      </w:r>
      <w:r>
        <w:rPr>
          <w:rFonts w:hint="eastAsia"/>
        </w:rPr>
        <w:t>。</w:t>
      </w:r>
    </w:p>
    <w:p w14:paraId="68951C00" w14:textId="0C766A13" w:rsidR="00E82590" w:rsidRPr="00693517" w:rsidRDefault="00E82590" w:rsidP="00BC6B56">
      <w:pPr>
        <w:pStyle w:val="affffc"/>
      </w:pPr>
      <w:r w:rsidRPr="00693517">
        <w:t>[omm@</w:t>
      </w:r>
      <w:r w:rsidR="0019002E">
        <w:t>ecs-e1b3</w:t>
      </w:r>
      <w:r w:rsidRPr="00693517">
        <w:t xml:space="preserve"> ~]$ </w:t>
      </w:r>
      <w:proofErr w:type="gramStart"/>
      <w:r w:rsidRPr="00DE7DEC">
        <w:rPr>
          <w:b/>
          <w:color w:val="C7000B"/>
        </w:rPr>
        <w:t>gsql</w:t>
      </w:r>
      <w:proofErr w:type="gramEnd"/>
      <w:r w:rsidRPr="00DE7DEC">
        <w:rPr>
          <w:b/>
          <w:color w:val="C7000B"/>
        </w:rPr>
        <w:t xml:space="preserve"> -d postgres -p 26000</w:t>
      </w:r>
      <w:r w:rsidR="00DE7DEC" w:rsidRPr="00DE7DEC">
        <w:rPr>
          <w:b/>
          <w:color w:val="C7000B"/>
        </w:rPr>
        <w:t xml:space="preserve"> -r</w:t>
      </w:r>
    </w:p>
    <w:p w14:paraId="3B6014C0" w14:textId="1B7BC6A0" w:rsidR="00E82590" w:rsidRPr="00693517" w:rsidRDefault="00E82590" w:rsidP="00BC6B56">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14:57:08 commit 472 last mr 549 )</w:t>
      </w:r>
    </w:p>
    <w:p w14:paraId="7008E10A" w14:textId="77777777" w:rsidR="00E82590" w:rsidRPr="00693517" w:rsidRDefault="00E82590" w:rsidP="00BC6B56">
      <w:pPr>
        <w:pStyle w:val="affffc"/>
      </w:pPr>
      <w:r w:rsidRPr="00693517">
        <w:t>Non-SSL connection (SSL connection is recommended when requiring high-security)</w:t>
      </w:r>
    </w:p>
    <w:p w14:paraId="1FAE2DED" w14:textId="247489DC" w:rsidR="00E82590" w:rsidRPr="00693517" w:rsidRDefault="00E82590" w:rsidP="00BC6B56">
      <w:pPr>
        <w:pStyle w:val="affffc"/>
      </w:pPr>
      <w:r w:rsidRPr="00693517">
        <w:t xml:space="preserve">Type </w:t>
      </w:r>
      <w:r w:rsidR="00CF0DD9">
        <w:t>＂</w:t>
      </w:r>
      <w:r w:rsidRPr="00693517">
        <w:t>help</w:t>
      </w:r>
      <w:r w:rsidR="00CF0DD9">
        <w:t>＂</w:t>
      </w:r>
      <w:r w:rsidRPr="00693517">
        <w:t xml:space="preserve"> for help.</w:t>
      </w:r>
    </w:p>
    <w:p w14:paraId="7824A926" w14:textId="77777777" w:rsidR="00E82590" w:rsidRPr="00693517" w:rsidRDefault="00E82590" w:rsidP="00BC6B56">
      <w:pPr>
        <w:pStyle w:val="affffc"/>
      </w:pPr>
    </w:p>
    <w:p w14:paraId="3179FEA8" w14:textId="77777777" w:rsidR="00E82590" w:rsidRPr="00693517" w:rsidRDefault="00E82590" w:rsidP="00BC6B56">
      <w:pPr>
        <w:pStyle w:val="affffc"/>
      </w:pPr>
      <w:proofErr w:type="gramStart"/>
      <w:r w:rsidRPr="00693517">
        <w:t>postgres</w:t>
      </w:r>
      <w:proofErr w:type="gramEnd"/>
      <w:r w:rsidRPr="00693517">
        <w:t>=#</w:t>
      </w:r>
    </w:p>
    <w:p w14:paraId="302B4395" w14:textId="64B31030" w:rsidR="00E82590" w:rsidRPr="00DA7AEA" w:rsidRDefault="00E82590" w:rsidP="0020629A">
      <w:pPr>
        <w:pStyle w:val="30"/>
      </w:pPr>
      <w:r w:rsidRPr="00DA7AEA">
        <w:t>对</w:t>
      </w:r>
      <w:r w:rsidRPr="00DA7AEA">
        <w:t>PMK</w:t>
      </w:r>
      <w:r w:rsidRPr="00DA7AEA">
        <w:t>模式下的表进行统计信息收集</w:t>
      </w:r>
      <w:r w:rsidR="00625393">
        <w:rPr>
          <w:rFonts w:hint="eastAsia"/>
        </w:rPr>
        <w:t>。</w:t>
      </w:r>
    </w:p>
    <w:p w14:paraId="06CC68B9" w14:textId="77777777" w:rsidR="00E82590" w:rsidRPr="00F916D2" w:rsidRDefault="00E82590" w:rsidP="00BC6B56">
      <w:pPr>
        <w:pStyle w:val="affffc"/>
        <w:rPr>
          <w:b/>
          <w:color w:val="C7000B"/>
        </w:rPr>
      </w:pPr>
      <w:proofErr w:type="gramStart"/>
      <w:r w:rsidRPr="00693517">
        <w:t>postgres</w:t>
      </w:r>
      <w:proofErr w:type="gramEnd"/>
      <w:r w:rsidRPr="00693517">
        <w:t xml:space="preserve">=# </w:t>
      </w:r>
      <w:r w:rsidRPr="00F916D2">
        <w:rPr>
          <w:b/>
          <w:color w:val="C7000B"/>
        </w:rPr>
        <w:t xml:space="preserve">analyze pmk.pmk_configuration; </w:t>
      </w:r>
    </w:p>
    <w:p w14:paraId="6ADA4085" w14:textId="77777777" w:rsidR="00E82590" w:rsidRPr="00693517" w:rsidRDefault="00E82590" w:rsidP="00BC6B56">
      <w:pPr>
        <w:pStyle w:val="affffc"/>
      </w:pPr>
      <w:r w:rsidRPr="00693517">
        <w:t>ANALYZE</w:t>
      </w:r>
    </w:p>
    <w:p w14:paraId="51EA1AD0" w14:textId="77777777" w:rsidR="00E82590" w:rsidRPr="00427FA7" w:rsidRDefault="00E82590" w:rsidP="00BC6B56">
      <w:pPr>
        <w:pStyle w:val="affffc"/>
      </w:pPr>
      <w:proofErr w:type="gramStart"/>
      <w:r w:rsidRPr="00693517">
        <w:t>postgres</w:t>
      </w:r>
      <w:proofErr w:type="gramEnd"/>
      <w:r w:rsidRPr="00693517">
        <w:t xml:space="preserve">=# </w:t>
      </w:r>
      <w:r w:rsidRPr="00F916D2">
        <w:rPr>
          <w:b/>
          <w:color w:val="C7000B"/>
        </w:rPr>
        <w:t>analyze pmk.pmk_meta_data;</w:t>
      </w:r>
    </w:p>
    <w:p w14:paraId="1D137801" w14:textId="77777777" w:rsidR="00E82590" w:rsidRPr="00693517" w:rsidRDefault="00E82590" w:rsidP="00BC6B56">
      <w:pPr>
        <w:pStyle w:val="affffc"/>
      </w:pPr>
      <w:r w:rsidRPr="00693517">
        <w:t>ANALYZE</w:t>
      </w:r>
    </w:p>
    <w:p w14:paraId="0EEF7B0F" w14:textId="77777777" w:rsidR="00E82590" w:rsidRPr="00427FA7" w:rsidRDefault="00E82590" w:rsidP="00BC6B56">
      <w:pPr>
        <w:pStyle w:val="affffc"/>
      </w:pPr>
      <w:proofErr w:type="gramStart"/>
      <w:r w:rsidRPr="00693517">
        <w:t>postgres</w:t>
      </w:r>
      <w:proofErr w:type="gramEnd"/>
      <w:r w:rsidRPr="00693517">
        <w:t xml:space="preserve">=# </w:t>
      </w:r>
      <w:r w:rsidRPr="00F916D2">
        <w:rPr>
          <w:b/>
          <w:color w:val="C7000B"/>
        </w:rPr>
        <w:t>analyze pmk.pmk_snapshot;</w:t>
      </w:r>
    </w:p>
    <w:p w14:paraId="1450A6E0" w14:textId="77777777" w:rsidR="00E82590" w:rsidRPr="00693517" w:rsidRDefault="00E82590" w:rsidP="00BC6B56">
      <w:pPr>
        <w:pStyle w:val="affffc"/>
      </w:pPr>
      <w:r w:rsidRPr="00693517">
        <w:t>ANALYZE</w:t>
      </w:r>
    </w:p>
    <w:p w14:paraId="751E8A3B" w14:textId="77777777" w:rsidR="00E82590" w:rsidRPr="00F916D2" w:rsidRDefault="00E82590" w:rsidP="00BC6B56">
      <w:pPr>
        <w:pStyle w:val="affffc"/>
        <w:rPr>
          <w:b/>
          <w:color w:val="C7000B"/>
        </w:rPr>
      </w:pPr>
      <w:proofErr w:type="gramStart"/>
      <w:r w:rsidRPr="00693517">
        <w:t>postgres</w:t>
      </w:r>
      <w:proofErr w:type="gramEnd"/>
      <w:r w:rsidRPr="00693517">
        <w:t xml:space="preserve">=# </w:t>
      </w:r>
      <w:r w:rsidRPr="00F916D2">
        <w:rPr>
          <w:b/>
          <w:color w:val="C7000B"/>
        </w:rPr>
        <w:t>analyze pmk.pmk_snapshot_datanode_stat;</w:t>
      </w:r>
    </w:p>
    <w:p w14:paraId="2FA9F5BE" w14:textId="77777777" w:rsidR="00E82590" w:rsidRPr="00693517" w:rsidRDefault="00E82590" w:rsidP="00BC6B56">
      <w:pPr>
        <w:pStyle w:val="affffc"/>
      </w:pPr>
      <w:r w:rsidRPr="00693517">
        <w:t>ANALYZE</w:t>
      </w:r>
    </w:p>
    <w:p w14:paraId="26453AB0" w14:textId="77777777" w:rsidR="00E82590" w:rsidRPr="00693517" w:rsidRDefault="00E82590" w:rsidP="00BC6B56">
      <w:pPr>
        <w:pStyle w:val="affffc"/>
      </w:pPr>
      <w:proofErr w:type="gramStart"/>
      <w:r w:rsidRPr="00693517">
        <w:t>postgres</w:t>
      </w:r>
      <w:proofErr w:type="gramEnd"/>
      <w:r w:rsidRPr="00693517">
        <w:t>=#</w:t>
      </w:r>
    </w:p>
    <w:p w14:paraId="48E94269" w14:textId="77777777" w:rsidR="00E82590" w:rsidRPr="00DA7AEA" w:rsidRDefault="00E82590" w:rsidP="00BC6B56">
      <w:pPr>
        <w:pStyle w:val="1e"/>
      </w:pPr>
      <w:r w:rsidRPr="00DA7AEA">
        <w:t>说明：</w:t>
      </w:r>
    </w:p>
    <w:p w14:paraId="37A59322" w14:textId="77777777" w:rsidR="00E82590" w:rsidRPr="00DA7AEA" w:rsidRDefault="00E82590" w:rsidP="00346867">
      <w:pPr>
        <w:pStyle w:val="1e"/>
      </w:pPr>
      <w:r w:rsidRPr="00DA7AEA">
        <w:t>gs_checkperf</w:t>
      </w:r>
      <w:r w:rsidRPr="00DA7AEA">
        <w:t>工具的监控信息依赖于</w:t>
      </w:r>
      <w:r w:rsidRPr="00DA7AEA">
        <w:t>pmk</w:t>
      </w:r>
      <w:r w:rsidRPr="00DA7AEA">
        <w:t>模式下的表的数据，如果</w:t>
      </w:r>
      <w:r w:rsidRPr="00DA7AEA">
        <w:t>pmk</w:t>
      </w:r>
      <w:r w:rsidRPr="00DA7AEA">
        <w:t>模式下</w:t>
      </w:r>
      <w:proofErr w:type="gramStart"/>
      <w:r w:rsidRPr="00DA7AEA">
        <w:t>的表未执行</w:t>
      </w:r>
      <w:proofErr w:type="gramEnd"/>
      <w:r w:rsidRPr="00DA7AEA">
        <w:t>analyze</w:t>
      </w:r>
      <w:r w:rsidRPr="00DA7AEA">
        <w:t>操作，则可能导致</w:t>
      </w:r>
      <w:r w:rsidRPr="00DA7AEA">
        <w:t>gs_checkperf</w:t>
      </w:r>
      <w:r w:rsidRPr="00DA7AEA">
        <w:t>工具执行失败。</w:t>
      </w:r>
    </w:p>
    <w:p w14:paraId="660A42C9" w14:textId="2169F520" w:rsidR="00E82590" w:rsidRPr="00DA7AEA" w:rsidRDefault="00E82590" w:rsidP="0020629A">
      <w:pPr>
        <w:pStyle w:val="30"/>
      </w:pPr>
      <w:r w:rsidRPr="00DA7AEA">
        <w:t>执行简要性能检查</w:t>
      </w:r>
      <w:r w:rsidR="00625393">
        <w:rPr>
          <w:rFonts w:hint="eastAsia"/>
        </w:rPr>
        <w:t>。</w:t>
      </w:r>
    </w:p>
    <w:p w14:paraId="32B10524" w14:textId="23E6AA99" w:rsidR="00E82590" w:rsidRPr="00DA7AEA" w:rsidRDefault="00E82590" w:rsidP="00BC6B56">
      <w:pPr>
        <w:pStyle w:val="1e"/>
      </w:pPr>
      <w:r w:rsidRPr="00DA7AEA">
        <w:t>用</w:t>
      </w:r>
      <w:r w:rsidRPr="00DA7AEA">
        <w:t xml:space="preserve"> \q </w:t>
      </w:r>
      <w:r w:rsidRPr="00DA7AEA">
        <w:t>先退出</w:t>
      </w:r>
      <w:r w:rsidRPr="00DA7AEA">
        <w:t>postgres</w:t>
      </w:r>
      <w:r w:rsidRPr="00DA7AEA">
        <w:t>数据库，然后在操作系统用户</w:t>
      </w:r>
      <w:r w:rsidRPr="00DA7AEA">
        <w:t xml:space="preserve"> omm </w:t>
      </w:r>
      <w:r w:rsidRPr="00DA7AEA">
        <w:t>环境下去执行</w:t>
      </w:r>
      <w:r w:rsidRPr="00DA7AEA">
        <w:t>gs_checkperf</w:t>
      </w:r>
      <w:r w:rsidRPr="00DA7AEA">
        <w:t>检查工具，具体如下</w:t>
      </w:r>
      <w:r w:rsidR="00C133D0">
        <w:t>。</w:t>
      </w:r>
    </w:p>
    <w:p w14:paraId="4C1F140A" w14:textId="7A7CBE7F" w:rsidR="00E82590" w:rsidRPr="00693517" w:rsidRDefault="00F916D2" w:rsidP="00BC6B56">
      <w:pPr>
        <w:pStyle w:val="affffc"/>
      </w:pPr>
      <w:proofErr w:type="gramStart"/>
      <w:r>
        <w:t>postgres</w:t>
      </w:r>
      <w:proofErr w:type="gramEnd"/>
      <w:r w:rsidRPr="00693517">
        <w:t>=</w:t>
      </w:r>
      <w:r w:rsidR="00E82590" w:rsidRPr="00693517">
        <w:t xml:space="preserve"># </w:t>
      </w:r>
    </w:p>
    <w:p w14:paraId="5F5094EE" w14:textId="11C4E324" w:rsidR="00E82590" w:rsidRPr="00427FA7" w:rsidRDefault="00F916D2" w:rsidP="00BC6B56">
      <w:pPr>
        <w:pStyle w:val="affffc"/>
        <w:rPr>
          <w:b/>
          <w:color w:val="C7000B"/>
        </w:rPr>
      </w:pPr>
      <w:proofErr w:type="gramStart"/>
      <w:r>
        <w:t>postgres</w:t>
      </w:r>
      <w:proofErr w:type="gramEnd"/>
      <w:r w:rsidRPr="00693517">
        <w:t>=</w:t>
      </w:r>
      <w:r w:rsidR="00E82590" w:rsidRPr="00693517">
        <w:t xml:space="preserve"># </w:t>
      </w:r>
      <w:r w:rsidR="00E82590" w:rsidRPr="00427FA7">
        <w:rPr>
          <w:b/>
          <w:color w:val="C7000B"/>
        </w:rPr>
        <w:t>\q</w:t>
      </w:r>
    </w:p>
    <w:p w14:paraId="316E4B60" w14:textId="0C0636EB"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gs_checkperf</w:t>
      </w:r>
    </w:p>
    <w:p w14:paraId="6F4E5E57" w14:textId="77777777" w:rsidR="00E82590" w:rsidRPr="00693517" w:rsidRDefault="00E82590" w:rsidP="00BC6B56">
      <w:pPr>
        <w:pStyle w:val="affffc"/>
      </w:pPr>
      <w:r w:rsidRPr="00693517">
        <w:t>Cluster statistics information:</w:t>
      </w:r>
    </w:p>
    <w:p w14:paraId="2C861FD9" w14:textId="77777777" w:rsidR="00E82590" w:rsidRPr="00693517" w:rsidRDefault="00E82590" w:rsidP="00BC6B56">
      <w:pPr>
        <w:pStyle w:val="affffc"/>
      </w:pPr>
      <w:r w:rsidRPr="00693517">
        <w:t xml:space="preserve">    Host CPU busy time ratio           :    1.66      % -----</w:t>
      </w:r>
      <w:r w:rsidRPr="00693517">
        <w:t>主机</w:t>
      </w:r>
      <w:r w:rsidRPr="00693517">
        <w:t>CPU</w:t>
      </w:r>
      <w:r w:rsidRPr="00693517">
        <w:t>占用率</w:t>
      </w:r>
    </w:p>
    <w:p w14:paraId="3080A592" w14:textId="77777777" w:rsidR="00E82590" w:rsidRPr="00693517" w:rsidRDefault="00E82590" w:rsidP="00BC6B56">
      <w:pPr>
        <w:pStyle w:val="affffc"/>
      </w:pPr>
      <w:r w:rsidRPr="00693517">
        <w:t xml:space="preserve">    MPPDB CPU time % in busy time     :    2.51      % ----Gauss CPU</w:t>
      </w:r>
      <w:r w:rsidRPr="00693517">
        <w:t>占用率</w:t>
      </w:r>
    </w:p>
    <w:p w14:paraId="525C8E6E" w14:textId="77777777" w:rsidR="00E82590" w:rsidRPr="00693517" w:rsidRDefault="00E82590" w:rsidP="00BC6B56">
      <w:pPr>
        <w:pStyle w:val="affffc"/>
      </w:pPr>
      <w:r w:rsidRPr="00693517">
        <w:t xml:space="preserve">    Shared Buffer Hit ratio             :    99.14    % ----</w:t>
      </w:r>
      <w:r w:rsidRPr="00693517">
        <w:t>共享内存命中率</w:t>
      </w:r>
    </w:p>
    <w:p w14:paraId="43D0FB3C" w14:textId="77777777" w:rsidR="00E82590" w:rsidRPr="00693517" w:rsidRDefault="00E82590" w:rsidP="00BC6B56">
      <w:pPr>
        <w:pStyle w:val="affffc"/>
      </w:pPr>
      <w:r w:rsidRPr="00693517">
        <w:t xml:space="preserve">    In-memory sort ratio                 :    0            ---</w:t>
      </w:r>
      <w:r w:rsidRPr="00693517">
        <w:t>内存中排序比率</w:t>
      </w:r>
    </w:p>
    <w:p w14:paraId="43430E81" w14:textId="77777777" w:rsidR="00E82590" w:rsidRPr="00693517" w:rsidRDefault="00E82590" w:rsidP="00BC6B56">
      <w:pPr>
        <w:pStyle w:val="affffc"/>
      </w:pPr>
      <w:r w:rsidRPr="00693517">
        <w:t xml:space="preserve">    Physical Reads                        :    504           ---</w:t>
      </w:r>
      <w:proofErr w:type="gramStart"/>
      <w:r w:rsidRPr="00693517">
        <w:t>物理读次数</w:t>
      </w:r>
      <w:proofErr w:type="gramEnd"/>
    </w:p>
    <w:p w14:paraId="7E903F4E" w14:textId="77777777" w:rsidR="00E82590" w:rsidRPr="00693517" w:rsidRDefault="00E82590" w:rsidP="00BC6B56">
      <w:pPr>
        <w:pStyle w:val="affffc"/>
      </w:pPr>
      <w:r w:rsidRPr="00693517">
        <w:t xml:space="preserve">    Physical Writes                       :    162           ---</w:t>
      </w:r>
      <w:r w:rsidRPr="00693517">
        <w:t>物理写次数</w:t>
      </w:r>
    </w:p>
    <w:p w14:paraId="7ED9885F" w14:textId="77777777" w:rsidR="00E82590" w:rsidRPr="00693517" w:rsidRDefault="00E82590" w:rsidP="00BC6B56">
      <w:pPr>
        <w:pStyle w:val="affffc"/>
      </w:pPr>
      <w:r w:rsidRPr="00693517">
        <w:t xml:space="preserve">    DB size                                 :    57         MB ---DB</w:t>
      </w:r>
      <w:r w:rsidRPr="00693517">
        <w:t>大小</w:t>
      </w:r>
      <w:r w:rsidRPr="00693517">
        <w:t xml:space="preserve"> </w:t>
      </w:r>
    </w:p>
    <w:p w14:paraId="7A519A39" w14:textId="77777777" w:rsidR="00E82590" w:rsidRPr="00693517" w:rsidRDefault="00E82590" w:rsidP="00BC6B56">
      <w:pPr>
        <w:pStyle w:val="affffc"/>
      </w:pPr>
      <w:r w:rsidRPr="00693517">
        <w:t xml:space="preserve">    Total Physical writes               :    162         ---</w:t>
      </w:r>
      <w:r w:rsidRPr="00693517">
        <w:t>总物理写次数</w:t>
      </w:r>
    </w:p>
    <w:p w14:paraId="27966456" w14:textId="77777777" w:rsidR="00E82590" w:rsidRPr="00693517" w:rsidRDefault="00E82590" w:rsidP="00BC6B56">
      <w:pPr>
        <w:pStyle w:val="affffc"/>
      </w:pPr>
      <w:r w:rsidRPr="00693517">
        <w:lastRenderedPageBreak/>
        <w:t xml:space="preserve">    Active SQL count                     :    4             ---</w:t>
      </w:r>
      <w:r w:rsidRPr="00693517">
        <w:t>当前</w:t>
      </w:r>
      <w:r w:rsidRPr="00693517">
        <w:t>SQL</w:t>
      </w:r>
      <w:r w:rsidRPr="00693517">
        <w:t>执行数</w:t>
      </w:r>
    </w:p>
    <w:p w14:paraId="4F93F2CF" w14:textId="77777777" w:rsidR="00E82590" w:rsidRPr="00693517" w:rsidRDefault="00E82590" w:rsidP="00BC6B56">
      <w:pPr>
        <w:pStyle w:val="affffc"/>
      </w:pPr>
      <w:r w:rsidRPr="00693517">
        <w:t xml:space="preserve">    Session count                         :    5             ---Session</w:t>
      </w:r>
      <w:r w:rsidRPr="00693517">
        <w:t>数量</w:t>
      </w:r>
    </w:p>
    <w:p w14:paraId="79D6D88C" w14:textId="2F1632D2" w:rsidR="00E82590" w:rsidRPr="00DA7AEA" w:rsidRDefault="00E82590" w:rsidP="0020629A">
      <w:pPr>
        <w:pStyle w:val="30"/>
      </w:pPr>
      <w:r w:rsidRPr="00DA7AEA">
        <w:t>执行详细性能检查</w:t>
      </w:r>
      <w:r w:rsidR="00625393">
        <w:rPr>
          <w:rFonts w:hint="eastAsia"/>
        </w:rPr>
        <w:t>。</w:t>
      </w:r>
    </w:p>
    <w:p w14:paraId="423E5B89" w14:textId="6B574440" w:rsidR="00E82590" w:rsidRPr="00427FA7" w:rsidRDefault="00E82590" w:rsidP="00BC6B56">
      <w:pPr>
        <w:pStyle w:val="affffc"/>
      </w:pPr>
      <w:r w:rsidRPr="00693517">
        <w:t>[omm@</w:t>
      </w:r>
      <w:r w:rsidR="0019002E">
        <w:t>ecs-e1b3</w:t>
      </w:r>
      <w:r w:rsidRPr="00693517">
        <w:t xml:space="preserve"> ~]$ </w:t>
      </w:r>
      <w:r w:rsidRPr="00C47001">
        <w:rPr>
          <w:b/>
          <w:color w:val="C7000B"/>
        </w:rPr>
        <w:t>gs_checkperf --detail</w:t>
      </w:r>
    </w:p>
    <w:p w14:paraId="6D4A672A" w14:textId="77777777" w:rsidR="00E82590" w:rsidRPr="00693517" w:rsidRDefault="00E82590" w:rsidP="00BC6B56">
      <w:pPr>
        <w:pStyle w:val="affffc"/>
      </w:pPr>
      <w:r w:rsidRPr="00693517">
        <w:t>Cluster statistics information:</w:t>
      </w:r>
    </w:p>
    <w:p w14:paraId="5A64B2A3" w14:textId="77777777" w:rsidR="00E82590" w:rsidRPr="00693517" w:rsidRDefault="00E82590" w:rsidP="00BC6B56">
      <w:pPr>
        <w:pStyle w:val="affffc"/>
      </w:pPr>
      <w:r w:rsidRPr="00693517">
        <w:t>Host CPU usage rate:</w:t>
      </w:r>
    </w:p>
    <w:p w14:paraId="64260522" w14:textId="77777777" w:rsidR="00E82590" w:rsidRPr="00693517" w:rsidRDefault="00E82590" w:rsidP="00BC6B56">
      <w:pPr>
        <w:pStyle w:val="affffc"/>
      </w:pPr>
      <w:r w:rsidRPr="00693517">
        <w:t xml:space="preserve">    Host total CPU time                          :    45719980.000 Jiffies</w:t>
      </w:r>
    </w:p>
    <w:p w14:paraId="219FD51A" w14:textId="77777777" w:rsidR="00E82590" w:rsidRPr="00693517" w:rsidRDefault="00E82590" w:rsidP="00BC6B56">
      <w:pPr>
        <w:pStyle w:val="affffc"/>
      </w:pPr>
      <w:r w:rsidRPr="00693517">
        <w:t xml:space="preserve">    Host CPU busy time                           :    761060.000 Jiffies</w:t>
      </w:r>
    </w:p>
    <w:p w14:paraId="0BBF0191" w14:textId="77777777" w:rsidR="00E82590" w:rsidRPr="00693517" w:rsidRDefault="00E82590" w:rsidP="00BC6B56">
      <w:pPr>
        <w:pStyle w:val="affffc"/>
      </w:pPr>
      <w:r w:rsidRPr="00693517">
        <w:t xml:space="preserve">    Host CPU iowait time                         :    6640.000   Jiffies</w:t>
      </w:r>
    </w:p>
    <w:p w14:paraId="39ABD737" w14:textId="77777777" w:rsidR="00E82590" w:rsidRPr="00693517" w:rsidRDefault="00E82590" w:rsidP="00BC6B56">
      <w:pPr>
        <w:pStyle w:val="affffc"/>
      </w:pPr>
      <w:r w:rsidRPr="00693517">
        <w:t xml:space="preserve">    Host CPU busy time ratio                     :    1.66       %</w:t>
      </w:r>
    </w:p>
    <w:p w14:paraId="106C3406" w14:textId="77777777" w:rsidR="00E82590" w:rsidRPr="00693517" w:rsidRDefault="00E82590" w:rsidP="00BC6B56">
      <w:pPr>
        <w:pStyle w:val="affffc"/>
      </w:pPr>
      <w:r w:rsidRPr="00693517">
        <w:t xml:space="preserve">    Host CPU iowait time ratio                   :    .01        %</w:t>
      </w:r>
    </w:p>
    <w:p w14:paraId="221471E5" w14:textId="77777777" w:rsidR="00E82590" w:rsidRPr="00693517" w:rsidRDefault="00E82590" w:rsidP="00BC6B56">
      <w:pPr>
        <w:pStyle w:val="affffc"/>
      </w:pPr>
      <w:r w:rsidRPr="00693517">
        <w:t>MPPDB CPU usage rate:</w:t>
      </w:r>
    </w:p>
    <w:p w14:paraId="05621C03" w14:textId="77777777" w:rsidR="00E82590" w:rsidRPr="00693517" w:rsidRDefault="00E82590" w:rsidP="00BC6B56">
      <w:pPr>
        <w:pStyle w:val="affffc"/>
      </w:pPr>
      <w:r w:rsidRPr="00693517">
        <w:t xml:space="preserve">    MPPDB CPU time % in busy time                :    5.12       %</w:t>
      </w:r>
    </w:p>
    <w:p w14:paraId="1FD94CF3" w14:textId="77777777" w:rsidR="00E82590" w:rsidRPr="00693517" w:rsidRDefault="00E82590" w:rsidP="00BC6B56">
      <w:pPr>
        <w:pStyle w:val="affffc"/>
      </w:pPr>
      <w:r w:rsidRPr="00693517">
        <w:t xml:space="preserve">    MPPDB CPU time % in total time               :    .09        %</w:t>
      </w:r>
    </w:p>
    <w:p w14:paraId="6E69C00B" w14:textId="77777777" w:rsidR="00E82590" w:rsidRPr="00693517" w:rsidRDefault="00E82590" w:rsidP="00BC6B56">
      <w:pPr>
        <w:pStyle w:val="affffc"/>
      </w:pPr>
      <w:r w:rsidRPr="00693517">
        <w:t>Shared buffer hit rate:</w:t>
      </w:r>
    </w:p>
    <w:p w14:paraId="69F967EB" w14:textId="77777777" w:rsidR="00E82590" w:rsidRPr="00693517" w:rsidRDefault="00E82590" w:rsidP="00BC6B56">
      <w:pPr>
        <w:pStyle w:val="affffc"/>
      </w:pPr>
      <w:r w:rsidRPr="00693517">
        <w:t xml:space="preserve">    Shared Buffer Reads                          :    1057</w:t>
      </w:r>
    </w:p>
    <w:p w14:paraId="2014A160" w14:textId="77777777" w:rsidR="00E82590" w:rsidRPr="00693517" w:rsidRDefault="00E82590" w:rsidP="00BC6B56">
      <w:pPr>
        <w:pStyle w:val="affffc"/>
      </w:pPr>
      <w:r w:rsidRPr="00693517">
        <w:t xml:space="preserve">    Shared Buffer Hits                           :    139798</w:t>
      </w:r>
    </w:p>
    <w:p w14:paraId="527FB525" w14:textId="77777777" w:rsidR="00E82590" w:rsidRPr="00693517" w:rsidRDefault="00E82590" w:rsidP="00BC6B56">
      <w:pPr>
        <w:pStyle w:val="affffc"/>
      </w:pPr>
      <w:r w:rsidRPr="00693517">
        <w:t xml:space="preserve">    Shared Buffer Hit ratio                      :    99.25      %</w:t>
      </w:r>
    </w:p>
    <w:p w14:paraId="08551B0B" w14:textId="77777777" w:rsidR="00E82590" w:rsidRPr="00693517" w:rsidRDefault="00E82590" w:rsidP="00BC6B56">
      <w:pPr>
        <w:pStyle w:val="affffc"/>
      </w:pPr>
      <w:r w:rsidRPr="00693517">
        <w:t>In memory sort rate:</w:t>
      </w:r>
    </w:p>
    <w:p w14:paraId="43FB3D3A" w14:textId="77777777" w:rsidR="00E82590" w:rsidRPr="00693517" w:rsidRDefault="00E82590" w:rsidP="00BC6B56">
      <w:pPr>
        <w:pStyle w:val="affffc"/>
      </w:pPr>
      <w:r w:rsidRPr="00693517">
        <w:t xml:space="preserve">    In-memory sort count                         :    0</w:t>
      </w:r>
    </w:p>
    <w:p w14:paraId="1868B7CF" w14:textId="77777777" w:rsidR="00E82590" w:rsidRPr="00693517" w:rsidRDefault="00E82590" w:rsidP="00BC6B56">
      <w:pPr>
        <w:pStyle w:val="affffc"/>
      </w:pPr>
      <w:r w:rsidRPr="00693517">
        <w:t xml:space="preserve">    In-disk sort count                           :    0</w:t>
      </w:r>
    </w:p>
    <w:p w14:paraId="04603C98" w14:textId="77777777" w:rsidR="00E82590" w:rsidRPr="00693517" w:rsidRDefault="00E82590" w:rsidP="00BC6B56">
      <w:pPr>
        <w:pStyle w:val="affffc"/>
      </w:pPr>
      <w:r w:rsidRPr="00693517">
        <w:t xml:space="preserve">    In-memory sort ratio                         :    0</w:t>
      </w:r>
    </w:p>
    <w:p w14:paraId="7B015620" w14:textId="77777777" w:rsidR="00E82590" w:rsidRPr="00693517" w:rsidRDefault="00E82590" w:rsidP="00BC6B56">
      <w:pPr>
        <w:pStyle w:val="affffc"/>
      </w:pPr>
      <w:r w:rsidRPr="00693517">
        <w:t>I/O usage:</w:t>
      </w:r>
    </w:p>
    <w:p w14:paraId="7D5211B1" w14:textId="77777777" w:rsidR="00E82590" w:rsidRPr="00693517" w:rsidRDefault="00E82590" w:rsidP="00BC6B56">
      <w:pPr>
        <w:pStyle w:val="affffc"/>
      </w:pPr>
      <w:r w:rsidRPr="00693517">
        <w:t xml:space="preserve">    Number of files                              :    106</w:t>
      </w:r>
    </w:p>
    <w:p w14:paraId="507DAE1C" w14:textId="77777777" w:rsidR="00E82590" w:rsidRPr="00693517" w:rsidRDefault="00E82590" w:rsidP="00BC6B56">
      <w:pPr>
        <w:pStyle w:val="affffc"/>
      </w:pPr>
      <w:r w:rsidRPr="00693517">
        <w:t xml:space="preserve">    Physical Reads                               :    584</w:t>
      </w:r>
    </w:p>
    <w:p w14:paraId="008D36ED" w14:textId="77777777" w:rsidR="00E82590" w:rsidRPr="00693517" w:rsidRDefault="00E82590" w:rsidP="00BC6B56">
      <w:pPr>
        <w:pStyle w:val="affffc"/>
      </w:pPr>
      <w:r w:rsidRPr="00693517">
        <w:t xml:space="preserve">    Physical Writes                              :    362</w:t>
      </w:r>
    </w:p>
    <w:p w14:paraId="4480D1E7" w14:textId="77777777" w:rsidR="00E82590" w:rsidRPr="00693517" w:rsidRDefault="00E82590" w:rsidP="00BC6B56">
      <w:pPr>
        <w:pStyle w:val="affffc"/>
      </w:pPr>
      <w:r w:rsidRPr="00693517">
        <w:t xml:space="preserve">    Read Time                                    :    5794       ms</w:t>
      </w:r>
    </w:p>
    <w:p w14:paraId="1D01606A" w14:textId="77777777" w:rsidR="00E82590" w:rsidRPr="00693517" w:rsidRDefault="00E82590" w:rsidP="00BC6B56">
      <w:pPr>
        <w:pStyle w:val="affffc"/>
      </w:pPr>
      <w:r w:rsidRPr="00693517">
        <w:t xml:space="preserve">    Write Time                                   :    4046       ms</w:t>
      </w:r>
    </w:p>
    <w:p w14:paraId="58DC8B1D" w14:textId="77777777" w:rsidR="00E82590" w:rsidRPr="00693517" w:rsidRDefault="00E82590" w:rsidP="00BC6B56">
      <w:pPr>
        <w:pStyle w:val="affffc"/>
      </w:pPr>
      <w:r w:rsidRPr="00693517">
        <w:t>Disk usage:</w:t>
      </w:r>
    </w:p>
    <w:p w14:paraId="1FD1B1C0" w14:textId="77777777" w:rsidR="00E82590" w:rsidRPr="00693517" w:rsidRDefault="00E82590" w:rsidP="00BC6B56">
      <w:pPr>
        <w:pStyle w:val="affffc"/>
      </w:pPr>
      <w:r w:rsidRPr="00693517">
        <w:t xml:space="preserve">    DB size                                      :    57         MB</w:t>
      </w:r>
    </w:p>
    <w:p w14:paraId="4A9CE0E6" w14:textId="77777777" w:rsidR="00E82590" w:rsidRPr="00693517" w:rsidRDefault="00E82590" w:rsidP="00BC6B56">
      <w:pPr>
        <w:pStyle w:val="affffc"/>
      </w:pPr>
      <w:r w:rsidRPr="00693517">
        <w:t xml:space="preserve">    Total Physical writes                        :    362</w:t>
      </w:r>
    </w:p>
    <w:p w14:paraId="7F6CC2B3" w14:textId="77777777" w:rsidR="00E82590" w:rsidRPr="00693517" w:rsidRDefault="00E82590" w:rsidP="00BC6B56">
      <w:pPr>
        <w:pStyle w:val="affffc"/>
      </w:pPr>
      <w:r w:rsidRPr="00693517">
        <w:t xml:space="preserve">    Average Physical write                       :    89471.08</w:t>
      </w:r>
    </w:p>
    <w:p w14:paraId="0A76437E" w14:textId="77777777" w:rsidR="00E82590" w:rsidRPr="00693517" w:rsidRDefault="00E82590" w:rsidP="00BC6B56">
      <w:pPr>
        <w:pStyle w:val="affffc"/>
      </w:pPr>
      <w:r w:rsidRPr="00693517">
        <w:t xml:space="preserve">    Maximum Physical write                       :    362</w:t>
      </w:r>
    </w:p>
    <w:p w14:paraId="7607F2FD" w14:textId="77777777" w:rsidR="00E82590" w:rsidRPr="00693517" w:rsidRDefault="00E82590" w:rsidP="00BC6B56">
      <w:pPr>
        <w:pStyle w:val="affffc"/>
      </w:pPr>
      <w:r w:rsidRPr="00693517">
        <w:t>Activity statistics:</w:t>
      </w:r>
    </w:p>
    <w:p w14:paraId="2A01D949" w14:textId="77777777" w:rsidR="00E82590" w:rsidRPr="00693517" w:rsidRDefault="00E82590" w:rsidP="00BC6B56">
      <w:pPr>
        <w:pStyle w:val="affffc"/>
      </w:pPr>
      <w:r w:rsidRPr="00693517">
        <w:t xml:space="preserve">    Active SQL count                             :    4</w:t>
      </w:r>
    </w:p>
    <w:p w14:paraId="23F98549" w14:textId="77777777" w:rsidR="00E82590" w:rsidRPr="00693517" w:rsidRDefault="00E82590" w:rsidP="00BC6B56">
      <w:pPr>
        <w:pStyle w:val="affffc"/>
      </w:pPr>
      <w:r w:rsidRPr="00693517">
        <w:t xml:space="preserve">    Session count                                :    5</w:t>
      </w:r>
    </w:p>
    <w:p w14:paraId="367B0B1A" w14:textId="77777777" w:rsidR="00E82590" w:rsidRPr="00693517" w:rsidRDefault="00E82590" w:rsidP="00BC6B56">
      <w:pPr>
        <w:pStyle w:val="affffc"/>
      </w:pPr>
      <w:r w:rsidRPr="00693517">
        <w:t>Node statistics information:</w:t>
      </w:r>
    </w:p>
    <w:p w14:paraId="2965A629" w14:textId="77777777" w:rsidR="00E82590" w:rsidRPr="00693517" w:rsidRDefault="00E82590" w:rsidP="00BC6B56">
      <w:pPr>
        <w:pStyle w:val="affffc"/>
      </w:pPr>
      <w:r w:rsidRPr="00693517">
        <w:t>dn_6001:</w:t>
      </w:r>
    </w:p>
    <w:p w14:paraId="3BA431D6" w14:textId="77777777" w:rsidR="00E82590" w:rsidRPr="00693517" w:rsidRDefault="00E82590" w:rsidP="00BC6B56">
      <w:pPr>
        <w:pStyle w:val="affffc"/>
      </w:pPr>
      <w:r w:rsidRPr="00693517">
        <w:t xml:space="preserve">    MPPDB CPU Time                               :    38960      Jiffies</w:t>
      </w:r>
    </w:p>
    <w:p w14:paraId="2518A866" w14:textId="77777777" w:rsidR="00E82590" w:rsidRPr="00693517" w:rsidRDefault="00E82590" w:rsidP="00BC6B56">
      <w:pPr>
        <w:pStyle w:val="affffc"/>
      </w:pPr>
      <w:r w:rsidRPr="00693517">
        <w:t xml:space="preserve">    Host CPU Busy Time                           :    761060     Jiffies</w:t>
      </w:r>
    </w:p>
    <w:p w14:paraId="3E0119BC" w14:textId="77777777" w:rsidR="00E82590" w:rsidRPr="00693517" w:rsidRDefault="00E82590" w:rsidP="00BC6B56">
      <w:pPr>
        <w:pStyle w:val="affffc"/>
      </w:pPr>
      <w:r w:rsidRPr="00693517">
        <w:t xml:space="preserve">    Host CPU Total Time                          :    45719980   Jiffies</w:t>
      </w:r>
    </w:p>
    <w:p w14:paraId="4B45227A" w14:textId="77777777" w:rsidR="00E82590" w:rsidRPr="00693517" w:rsidRDefault="00E82590" w:rsidP="00BC6B56">
      <w:pPr>
        <w:pStyle w:val="affffc"/>
      </w:pPr>
      <w:r w:rsidRPr="00693517">
        <w:t xml:space="preserve">    MPPDB CPU Time % in Busy Time                :    5.12       %</w:t>
      </w:r>
    </w:p>
    <w:p w14:paraId="364892B7" w14:textId="77777777" w:rsidR="00E82590" w:rsidRPr="00693517" w:rsidRDefault="00E82590" w:rsidP="00BC6B56">
      <w:pPr>
        <w:pStyle w:val="affffc"/>
      </w:pPr>
      <w:r w:rsidRPr="00693517">
        <w:t xml:space="preserve">    MPPDB CPU Time % in Total Time               :    .09        %</w:t>
      </w:r>
    </w:p>
    <w:p w14:paraId="19313BA4" w14:textId="77777777" w:rsidR="00E82590" w:rsidRPr="00693517" w:rsidRDefault="00E82590" w:rsidP="00BC6B56">
      <w:pPr>
        <w:pStyle w:val="affffc"/>
      </w:pPr>
      <w:r w:rsidRPr="00693517">
        <w:t xml:space="preserve">    Physical memory                              :    7144341504 Bytes</w:t>
      </w:r>
    </w:p>
    <w:p w14:paraId="10C9CF28" w14:textId="77777777" w:rsidR="00E82590" w:rsidRPr="00693517" w:rsidRDefault="00E82590" w:rsidP="00BC6B56">
      <w:pPr>
        <w:pStyle w:val="affffc"/>
      </w:pPr>
      <w:r w:rsidRPr="00693517">
        <w:t xml:space="preserve">    DB Memory usage                              :    14922285056 Bytes</w:t>
      </w:r>
    </w:p>
    <w:p w14:paraId="291CFD6F" w14:textId="77777777" w:rsidR="00E82590" w:rsidRPr="00693517" w:rsidRDefault="00E82590" w:rsidP="00BC6B56">
      <w:pPr>
        <w:pStyle w:val="affffc"/>
      </w:pPr>
      <w:r w:rsidRPr="00693517">
        <w:t xml:space="preserve">    Shared buffer size                           :    1073741824 Bytes</w:t>
      </w:r>
    </w:p>
    <w:p w14:paraId="5833653D" w14:textId="77777777" w:rsidR="00E82590" w:rsidRPr="00693517" w:rsidRDefault="00E82590" w:rsidP="00BC6B56">
      <w:pPr>
        <w:pStyle w:val="affffc"/>
      </w:pPr>
      <w:r w:rsidRPr="00693517">
        <w:lastRenderedPageBreak/>
        <w:t xml:space="preserve">    Shared buffer hit ratio                      :    99.25      %</w:t>
      </w:r>
    </w:p>
    <w:p w14:paraId="46BFADCD" w14:textId="77777777" w:rsidR="00E82590" w:rsidRPr="00693517" w:rsidRDefault="00E82590" w:rsidP="00BC6B56">
      <w:pPr>
        <w:pStyle w:val="affffc"/>
      </w:pPr>
      <w:r w:rsidRPr="00693517">
        <w:t xml:space="preserve">    Sorts in memory                              :    0</w:t>
      </w:r>
    </w:p>
    <w:p w14:paraId="427B66BE" w14:textId="77777777" w:rsidR="00E82590" w:rsidRPr="00693517" w:rsidRDefault="00E82590" w:rsidP="00BC6B56">
      <w:pPr>
        <w:pStyle w:val="affffc"/>
      </w:pPr>
      <w:r w:rsidRPr="00693517">
        <w:t xml:space="preserve">    Sorts in disk                                :    0</w:t>
      </w:r>
    </w:p>
    <w:p w14:paraId="132155A0" w14:textId="77777777" w:rsidR="00E82590" w:rsidRPr="00693517" w:rsidRDefault="00E82590" w:rsidP="00BC6B56">
      <w:pPr>
        <w:pStyle w:val="affffc"/>
      </w:pPr>
      <w:r w:rsidRPr="00693517">
        <w:t xml:space="preserve">    In-memory sort ratio                         :    0</w:t>
      </w:r>
    </w:p>
    <w:p w14:paraId="00DEA35C" w14:textId="77777777" w:rsidR="00E82590" w:rsidRPr="00693517" w:rsidRDefault="00E82590" w:rsidP="00BC6B56">
      <w:pPr>
        <w:pStyle w:val="affffc"/>
      </w:pPr>
      <w:r w:rsidRPr="00693517">
        <w:t xml:space="preserve">    Number of files                              :    106</w:t>
      </w:r>
    </w:p>
    <w:p w14:paraId="782DB7CA" w14:textId="77777777" w:rsidR="00E82590" w:rsidRPr="00693517" w:rsidRDefault="00E82590" w:rsidP="00BC6B56">
      <w:pPr>
        <w:pStyle w:val="affffc"/>
      </w:pPr>
      <w:r w:rsidRPr="00693517">
        <w:t xml:space="preserve">    Physical Reads                               :    584</w:t>
      </w:r>
    </w:p>
    <w:p w14:paraId="0CF0C982" w14:textId="77777777" w:rsidR="00E82590" w:rsidRPr="00693517" w:rsidRDefault="00E82590" w:rsidP="00BC6B56">
      <w:pPr>
        <w:pStyle w:val="affffc"/>
      </w:pPr>
      <w:r w:rsidRPr="00693517">
        <w:t xml:space="preserve">    Physical Writes                              :    362</w:t>
      </w:r>
    </w:p>
    <w:p w14:paraId="0C6F2851" w14:textId="77777777" w:rsidR="00E82590" w:rsidRPr="00693517" w:rsidRDefault="00E82590" w:rsidP="00BC6B56">
      <w:pPr>
        <w:pStyle w:val="affffc"/>
      </w:pPr>
      <w:r w:rsidRPr="00693517">
        <w:t xml:space="preserve">    Read Time                                    :    5794</w:t>
      </w:r>
    </w:p>
    <w:p w14:paraId="1F6A65B9" w14:textId="77777777" w:rsidR="00E82590" w:rsidRPr="00693517" w:rsidRDefault="00E82590" w:rsidP="00BC6B56">
      <w:pPr>
        <w:pStyle w:val="affffc"/>
      </w:pPr>
      <w:r w:rsidRPr="00693517">
        <w:t xml:space="preserve">    Write Time                                   :    4046</w:t>
      </w:r>
    </w:p>
    <w:p w14:paraId="4FCD29D2" w14:textId="77777777" w:rsidR="00E82590" w:rsidRPr="00693517" w:rsidRDefault="00E82590" w:rsidP="00BC6B56">
      <w:pPr>
        <w:pStyle w:val="affffc"/>
      </w:pPr>
      <w:r w:rsidRPr="00693517">
        <w:t xml:space="preserve">Session statistics </w:t>
      </w:r>
      <w:proofErr w:type="gramStart"/>
      <w:r w:rsidRPr="00693517">
        <w:t>information(</w:t>
      </w:r>
      <w:proofErr w:type="gramEnd"/>
      <w:r w:rsidRPr="00693517">
        <w:t>Top 10):</w:t>
      </w:r>
    </w:p>
    <w:p w14:paraId="0CCA3F4C" w14:textId="77777777" w:rsidR="00E82590" w:rsidRPr="00693517" w:rsidRDefault="00E82590" w:rsidP="00BC6B56">
      <w:pPr>
        <w:pStyle w:val="affffc"/>
      </w:pPr>
      <w:r w:rsidRPr="00693517">
        <w:t>Session CPU statistics:</w:t>
      </w:r>
    </w:p>
    <w:p w14:paraId="45EB1090" w14:textId="77777777" w:rsidR="00E82590" w:rsidRPr="00693517" w:rsidRDefault="00E82590" w:rsidP="00BC6B56">
      <w:pPr>
        <w:pStyle w:val="affffc"/>
      </w:pPr>
      <w:r w:rsidRPr="00693517">
        <w:t>1 dn_6001-postgres-omm:</w:t>
      </w:r>
    </w:p>
    <w:p w14:paraId="65E748DD" w14:textId="77777777" w:rsidR="00E82590" w:rsidRPr="00693517" w:rsidRDefault="00E82590" w:rsidP="00BC6B56">
      <w:pPr>
        <w:pStyle w:val="affffc"/>
      </w:pPr>
      <w:r w:rsidRPr="00693517">
        <w:t xml:space="preserve">    Session CPU time                             :    2</w:t>
      </w:r>
    </w:p>
    <w:p w14:paraId="74E33D58" w14:textId="77777777" w:rsidR="00E82590" w:rsidRPr="00693517" w:rsidRDefault="00E82590" w:rsidP="00BC6B56">
      <w:pPr>
        <w:pStyle w:val="affffc"/>
      </w:pPr>
      <w:r w:rsidRPr="00693517">
        <w:t xml:space="preserve">    Database CPU time                            :    39020</w:t>
      </w:r>
    </w:p>
    <w:p w14:paraId="4CB54ADC" w14:textId="77777777" w:rsidR="00E82590" w:rsidRPr="00693517" w:rsidRDefault="00E82590" w:rsidP="00BC6B56">
      <w:pPr>
        <w:pStyle w:val="affffc"/>
      </w:pPr>
      <w:r w:rsidRPr="00693517">
        <w:t xml:space="preserve">    Session CPU time %                           :    .01        %</w:t>
      </w:r>
    </w:p>
    <w:p w14:paraId="548A56C3" w14:textId="1886CB6C" w:rsidR="00E82590" w:rsidRPr="00693517" w:rsidRDefault="00C33F3D" w:rsidP="00BC6B56">
      <w:pPr>
        <w:pStyle w:val="affffc"/>
      </w:pPr>
      <w:r w:rsidRPr="00693517">
        <w:t>……………</w:t>
      </w:r>
    </w:p>
    <w:p w14:paraId="5A2F5EC4" w14:textId="77777777" w:rsidR="00E82590" w:rsidRPr="00693517" w:rsidRDefault="00E82590" w:rsidP="00BC6B56">
      <w:pPr>
        <w:pStyle w:val="affffc"/>
      </w:pPr>
      <w:r w:rsidRPr="00693517">
        <w:t>Session Memory statistics:</w:t>
      </w:r>
    </w:p>
    <w:p w14:paraId="66535C91" w14:textId="77777777" w:rsidR="00E82590" w:rsidRPr="00693517" w:rsidRDefault="00E82590" w:rsidP="00BC6B56">
      <w:pPr>
        <w:pStyle w:val="affffc"/>
      </w:pPr>
      <w:r w:rsidRPr="00693517">
        <w:t>1 dn_6001-postgres-omm:</w:t>
      </w:r>
    </w:p>
    <w:p w14:paraId="27131EF0" w14:textId="77777777" w:rsidR="00E82590" w:rsidRPr="00693517" w:rsidRDefault="00E82590" w:rsidP="00BC6B56">
      <w:pPr>
        <w:pStyle w:val="affffc"/>
      </w:pPr>
      <w:r w:rsidRPr="00693517">
        <w:t xml:space="preserve">    Buffer Reads                                 :    1309</w:t>
      </w:r>
    </w:p>
    <w:p w14:paraId="2396A51F" w14:textId="77777777" w:rsidR="00E82590" w:rsidRPr="00693517" w:rsidRDefault="00E82590" w:rsidP="00BC6B56">
      <w:pPr>
        <w:pStyle w:val="affffc"/>
      </w:pPr>
      <w:r w:rsidRPr="00693517">
        <w:t xml:space="preserve">    Shared Buffer Hit ratio                      :    93.03</w:t>
      </w:r>
    </w:p>
    <w:p w14:paraId="6549581F" w14:textId="77777777" w:rsidR="00E82590" w:rsidRPr="00693517" w:rsidRDefault="00E82590" w:rsidP="00BC6B56">
      <w:pPr>
        <w:pStyle w:val="affffc"/>
      </w:pPr>
      <w:r w:rsidRPr="00693517">
        <w:t xml:space="preserve">    In Memory sorts                              :    0</w:t>
      </w:r>
    </w:p>
    <w:p w14:paraId="49C69080" w14:textId="77777777" w:rsidR="00E82590" w:rsidRPr="00693517" w:rsidRDefault="00E82590" w:rsidP="00BC6B56">
      <w:pPr>
        <w:pStyle w:val="affffc"/>
      </w:pPr>
      <w:r w:rsidRPr="00693517">
        <w:t xml:space="preserve">    In Disk sorts                                :    0</w:t>
      </w:r>
    </w:p>
    <w:p w14:paraId="61A26646" w14:textId="77777777" w:rsidR="00E82590" w:rsidRPr="00693517" w:rsidRDefault="00E82590" w:rsidP="00BC6B56">
      <w:pPr>
        <w:pStyle w:val="affffc"/>
      </w:pPr>
      <w:r w:rsidRPr="00693517">
        <w:t xml:space="preserve">    In Memory sorts ratio                        :    0</w:t>
      </w:r>
    </w:p>
    <w:p w14:paraId="2E3A7B39" w14:textId="77777777" w:rsidR="00E82590" w:rsidRPr="00693517" w:rsidRDefault="00E82590" w:rsidP="00BC6B56">
      <w:pPr>
        <w:pStyle w:val="affffc"/>
      </w:pPr>
      <w:r w:rsidRPr="00693517">
        <w:t xml:space="preserve">    Total Memory Size                            :    7433136</w:t>
      </w:r>
    </w:p>
    <w:p w14:paraId="149613D9" w14:textId="77777777" w:rsidR="00E82590" w:rsidRPr="00693517" w:rsidRDefault="00E82590" w:rsidP="00BC6B56">
      <w:pPr>
        <w:pStyle w:val="affffc"/>
      </w:pPr>
      <w:r w:rsidRPr="00693517">
        <w:t xml:space="preserve">    Used Memory Size                             :    6443268</w:t>
      </w:r>
    </w:p>
    <w:p w14:paraId="6D52FBC0" w14:textId="31591D2E" w:rsidR="00E82590" w:rsidRPr="00693517" w:rsidRDefault="00C33F3D" w:rsidP="00BC6B56">
      <w:pPr>
        <w:pStyle w:val="affffc"/>
      </w:pPr>
      <w:r w:rsidRPr="00693517">
        <w:t>………………..</w:t>
      </w:r>
    </w:p>
    <w:p w14:paraId="2390EB37" w14:textId="77777777" w:rsidR="00E82590" w:rsidRPr="00693517" w:rsidRDefault="00E82590" w:rsidP="00BC6B56">
      <w:pPr>
        <w:pStyle w:val="affffc"/>
      </w:pPr>
      <w:r w:rsidRPr="00693517">
        <w:t>Session IO statistics:</w:t>
      </w:r>
    </w:p>
    <w:p w14:paraId="099C5734" w14:textId="77777777" w:rsidR="00E82590" w:rsidRPr="00693517" w:rsidRDefault="00E82590" w:rsidP="00BC6B56">
      <w:pPr>
        <w:pStyle w:val="affffc"/>
      </w:pPr>
      <w:r w:rsidRPr="00693517">
        <w:t>1 dn_6001-postgres-omm:</w:t>
      </w:r>
    </w:p>
    <w:p w14:paraId="4DCA1E89" w14:textId="77777777" w:rsidR="00E82590" w:rsidRPr="00693517" w:rsidRDefault="00E82590" w:rsidP="00BC6B56">
      <w:pPr>
        <w:pStyle w:val="affffc"/>
      </w:pPr>
      <w:r w:rsidRPr="00693517">
        <w:t xml:space="preserve">    Physical Reads                               :    98</w:t>
      </w:r>
    </w:p>
    <w:p w14:paraId="5E0253E5" w14:textId="77777777" w:rsidR="00E82590" w:rsidRPr="00693517" w:rsidRDefault="00E82590" w:rsidP="00BC6B56">
      <w:pPr>
        <w:pStyle w:val="affffc"/>
      </w:pPr>
      <w:r w:rsidRPr="00693517">
        <w:t xml:space="preserve">    Read Time                                    :    1069</w:t>
      </w:r>
    </w:p>
    <w:p w14:paraId="1A596823" w14:textId="77777777" w:rsidR="00E82590" w:rsidRPr="00693517" w:rsidRDefault="00E82590" w:rsidP="00BC6B56">
      <w:pPr>
        <w:pStyle w:val="affffc"/>
      </w:pPr>
      <w:r w:rsidRPr="00693517">
        <w:t>2 dn_6001-postgres-omm:</w:t>
      </w:r>
    </w:p>
    <w:p w14:paraId="72FCC86D" w14:textId="77777777" w:rsidR="00E82590" w:rsidRPr="00693517" w:rsidRDefault="00E82590" w:rsidP="00BC6B56">
      <w:pPr>
        <w:pStyle w:val="affffc"/>
      </w:pPr>
      <w:r w:rsidRPr="00693517">
        <w:t xml:space="preserve">    Physical Reads                               :    13</w:t>
      </w:r>
    </w:p>
    <w:p w14:paraId="66A1E2E6" w14:textId="77777777" w:rsidR="00E82590" w:rsidRPr="00693517" w:rsidRDefault="00E82590" w:rsidP="00BC6B56">
      <w:pPr>
        <w:pStyle w:val="affffc"/>
      </w:pPr>
      <w:r w:rsidRPr="00693517">
        <w:t xml:space="preserve">    Read Time                                    :    173</w:t>
      </w:r>
    </w:p>
    <w:p w14:paraId="73DB8A38" w14:textId="16C109BE" w:rsidR="00E82590" w:rsidRPr="00693517" w:rsidRDefault="00C33F3D" w:rsidP="00BC6B56">
      <w:pPr>
        <w:pStyle w:val="affffc"/>
      </w:pPr>
      <w:r w:rsidRPr="00693517">
        <w:t>……….........</w:t>
      </w:r>
    </w:p>
    <w:p w14:paraId="48527191" w14:textId="38C10900" w:rsidR="00E82590" w:rsidRPr="00693517" w:rsidRDefault="00E82590" w:rsidP="00BC6B56">
      <w:pPr>
        <w:pStyle w:val="affffc"/>
      </w:pPr>
      <w:r w:rsidRPr="00693517">
        <w:t>[omm@</w:t>
      </w:r>
      <w:r w:rsidR="0019002E">
        <w:t>ecs-e1b3</w:t>
      </w:r>
      <w:r w:rsidRPr="00693517">
        <w:t xml:space="preserve"> ~]$</w:t>
      </w:r>
    </w:p>
    <w:p w14:paraId="1DDB9ED2" w14:textId="3F2FFFCE" w:rsidR="00E82590" w:rsidRPr="00DA7AEA" w:rsidRDefault="00E82590" w:rsidP="00BC6B56">
      <w:pPr>
        <w:pStyle w:val="1e"/>
      </w:pPr>
      <w:r w:rsidRPr="00DA7AEA">
        <w:t xml:space="preserve">gs_checkperf </w:t>
      </w:r>
      <w:r w:rsidRPr="00DA7AEA">
        <w:t>检查实验结束</w:t>
      </w:r>
      <w:r w:rsidR="00C33F3D" w:rsidRPr="00DA7AEA">
        <w:t>。</w:t>
      </w:r>
    </w:p>
    <w:p w14:paraId="5A454C68" w14:textId="77777777" w:rsidR="00E82590" w:rsidRPr="00DA7AEA" w:rsidRDefault="00E82590" w:rsidP="00664176">
      <w:pPr>
        <w:pStyle w:val="2"/>
        <w:numPr>
          <w:ilvl w:val="1"/>
          <w:numId w:val="4"/>
        </w:numPr>
        <w:ind w:left="105"/>
        <w:rPr>
          <w:rFonts w:cs="Huawei Sans"/>
        </w:rPr>
      </w:pPr>
      <w:bookmarkStart w:id="55" w:name="_Toc47699858"/>
      <w:bookmarkStart w:id="56" w:name="_Toc81317995"/>
      <w:r w:rsidRPr="00DA7AEA">
        <w:rPr>
          <w:rFonts w:cs="Huawei Sans"/>
        </w:rPr>
        <w:t>通过</w:t>
      </w:r>
      <w:r w:rsidRPr="00DA7AEA">
        <w:rPr>
          <w:rFonts w:cs="Huawei Sans"/>
        </w:rPr>
        <w:t>EXPLAIN</w:t>
      </w:r>
      <w:r w:rsidRPr="00DA7AEA">
        <w:rPr>
          <w:rFonts w:cs="Huawei Sans"/>
        </w:rPr>
        <w:t>进行</w:t>
      </w:r>
      <w:r w:rsidRPr="00DA7AEA">
        <w:rPr>
          <w:rFonts w:cs="Huawei Sans"/>
        </w:rPr>
        <w:t>SQL</w:t>
      </w:r>
      <w:r w:rsidRPr="00DA7AEA">
        <w:rPr>
          <w:rFonts w:cs="Huawei Sans"/>
        </w:rPr>
        <w:t>语句优化</w:t>
      </w:r>
      <w:bookmarkEnd w:id="55"/>
      <w:bookmarkEnd w:id="56"/>
    </w:p>
    <w:p w14:paraId="2F9126D2" w14:textId="77777777" w:rsidR="00E82590" w:rsidRPr="00DA7AEA" w:rsidRDefault="00E82590" w:rsidP="00BC6B56">
      <w:pPr>
        <w:pStyle w:val="1e"/>
      </w:pPr>
      <w:r w:rsidRPr="00DA7AEA">
        <w:t>说明：</w:t>
      </w:r>
    </w:p>
    <w:p w14:paraId="6E8B157C" w14:textId="08B26D80" w:rsidR="00E82590" w:rsidRPr="00DA7AEA" w:rsidRDefault="00E82590" w:rsidP="00E95CDC">
      <w:pPr>
        <w:pStyle w:val="41"/>
      </w:pPr>
      <w:r w:rsidRPr="00DA7AEA">
        <w:t>使用</w:t>
      </w:r>
      <w:r w:rsidRPr="00DA7AEA">
        <w:t>explain</w:t>
      </w:r>
      <w:r w:rsidRPr="00DA7AEA">
        <w:t>能显示</w:t>
      </w:r>
      <w:r w:rsidRPr="00DA7AEA">
        <w:t>SQL</w:t>
      </w:r>
      <w:r w:rsidRPr="00DA7AEA">
        <w:t>语句的执行计划</w:t>
      </w:r>
      <w:r w:rsidR="00042B4F">
        <w:rPr>
          <w:rFonts w:hint="eastAsia"/>
        </w:rPr>
        <w:t>；</w:t>
      </w:r>
    </w:p>
    <w:p w14:paraId="68C43606" w14:textId="4A24CACC" w:rsidR="00E82590" w:rsidRPr="00DA7AEA" w:rsidRDefault="00E82590" w:rsidP="00E95CDC">
      <w:pPr>
        <w:pStyle w:val="41"/>
      </w:pPr>
      <w:r w:rsidRPr="00DA7AEA">
        <w:t>执行计划将显示</w:t>
      </w:r>
      <w:r w:rsidRPr="00DA7AEA">
        <w:t>SQL</w:t>
      </w:r>
      <w:r w:rsidRPr="00DA7AEA">
        <w:t>语句所引用的表会采用什么样的扫描方式，如：简单的顺序扫描、索引扫描等</w:t>
      </w:r>
      <w:r w:rsidR="00042B4F">
        <w:t>，</w:t>
      </w:r>
      <w:r w:rsidRPr="00DA7AEA">
        <w:t>如果引用了多个表，执行计划还会显示用到的</w:t>
      </w:r>
      <w:r w:rsidRPr="00DA7AEA">
        <w:t>JOIN</w:t>
      </w:r>
      <w:r w:rsidRPr="00DA7AEA">
        <w:t>算法</w:t>
      </w:r>
      <w:r w:rsidR="00042B4F">
        <w:t>；</w:t>
      </w:r>
    </w:p>
    <w:p w14:paraId="4A59674F" w14:textId="011D1D9E" w:rsidR="00E82590" w:rsidRPr="00DA7AEA" w:rsidRDefault="00E82590" w:rsidP="00E95CDC">
      <w:pPr>
        <w:pStyle w:val="41"/>
      </w:pPr>
      <w:r w:rsidRPr="00DA7AEA">
        <w:lastRenderedPageBreak/>
        <w:t>执行计划的</w:t>
      </w:r>
      <w:proofErr w:type="gramStart"/>
      <w:r w:rsidRPr="00DA7AEA">
        <w:t>最</w:t>
      </w:r>
      <w:proofErr w:type="gramEnd"/>
      <w:r w:rsidRPr="00DA7AEA">
        <w:t>关键的部分是语句的预计执行开销，这是计划生成器估算执行该语句将花费多长的时间</w:t>
      </w:r>
      <w:r w:rsidR="00042B4F">
        <w:t>；</w:t>
      </w:r>
    </w:p>
    <w:p w14:paraId="62DD2773" w14:textId="2C17A342" w:rsidR="00E82590" w:rsidRPr="00DA7AEA" w:rsidRDefault="00E82590" w:rsidP="00E95CDC">
      <w:pPr>
        <w:pStyle w:val="41"/>
      </w:pPr>
      <w:r w:rsidRPr="00DA7AEA">
        <w:t>若指定了</w:t>
      </w:r>
      <w:r w:rsidRPr="00DA7AEA">
        <w:t>ANALYZE</w:t>
      </w:r>
      <w:r w:rsidRPr="00DA7AEA">
        <w:t>选项，则该</w:t>
      </w:r>
      <w:r w:rsidR="00444612" w:rsidRPr="00DA7AEA">
        <w:t>语句模拟执行并形成最优的执行计划（并非真正执行）</w:t>
      </w:r>
      <w:r w:rsidRPr="00DA7AEA">
        <w:t>，然后根据实际的运行结果显示统计数据，包括每个计划节点内时间总开销（</w:t>
      </w:r>
      <w:proofErr w:type="gramStart"/>
      <w:r w:rsidRPr="00DA7AEA">
        <w:t>毫秒为</w:t>
      </w:r>
      <w:proofErr w:type="gramEnd"/>
      <w:r w:rsidRPr="00DA7AEA">
        <w:t>单位）和实际返回的总行数。这对于判断计划生成器的估计是否接近现实非常有用。</w:t>
      </w:r>
    </w:p>
    <w:p w14:paraId="593F5A3E" w14:textId="6F3F7155" w:rsidR="00E82590" w:rsidRPr="00DA7AEA" w:rsidRDefault="00E82590" w:rsidP="0020629A">
      <w:pPr>
        <w:pStyle w:val="30"/>
      </w:pPr>
      <w:r w:rsidRPr="00DA7AEA">
        <w:t>用</w:t>
      </w:r>
      <w:r w:rsidR="00042B4F">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E75D2D7" w14:textId="77777777" w:rsidR="00E82590" w:rsidRPr="00693517" w:rsidRDefault="00E82590" w:rsidP="00BC6B56">
      <w:pPr>
        <w:pStyle w:val="affffc"/>
      </w:pPr>
      <w:r w:rsidRPr="00693517">
        <w:t>Welcome to 4.19.90-2003.4.0.0036.oe1.aarch64</w:t>
      </w:r>
    </w:p>
    <w:p w14:paraId="39266589" w14:textId="1C495F0E" w:rsidR="00E82590" w:rsidRPr="00693517" w:rsidRDefault="00E82590" w:rsidP="00BC6B56">
      <w:pPr>
        <w:pStyle w:val="affffc"/>
      </w:pPr>
      <w:r w:rsidRPr="00693517">
        <w:t xml:space="preserve">System information as of time: </w:t>
      </w:r>
      <w:r w:rsidRPr="00693517">
        <w:tab/>
        <w:t xml:space="preserve">Tue Jul 21 09:21:11 CST </w:t>
      </w:r>
      <w:r w:rsidR="007B32A6">
        <w:t>2021</w:t>
      </w:r>
    </w:p>
    <w:p w14:paraId="1112141C" w14:textId="77777777" w:rsidR="00E82590" w:rsidRPr="00693517" w:rsidRDefault="00E82590" w:rsidP="00BC6B56">
      <w:pPr>
        <w:pStyle w:val="affffc"/>
      </w:pPr>
      <w:r w:rsidRPr="00693517">
        <w:t xml:space="preserve">System load: </w:t>
      </w:r>
      <w:r w:rsidRPr="00693517">
        <w:tab/>
        <w:t>0.01</w:t>
      </w:r>
    </w:p>
    <w:p w14:paraId="7D9A39C1" w14:textId="77777777" w:rsidR="00E82590" w:rsidRPr="00693517" w:rsidRDefault="00E82590" w:rsidP="00BC6B56">
      <w:pPr>
        <w:pStyle w:val="affffc"/>
      </w:pPr>
      <w:r w:rsidRPr="00693517">
        <w:t xml:space="preserve">Processes: </w:t>
      </w:r>
      <w:r w:rsidRPr="00693517">
        <w:tab/>
        <w:t>109</w:t>
      </w:r>
    </w:p>
    <w:p w14:paraId="20A69B2C" w14:textId="77777777" w:rsidR="00E82590" w:rsidRPr="00693517" w:rsidRDefault="00E82590" w:rsidP="00BC6B56">
      <w:pPr>
        <w:pStyle w:val="affffc"/>
      </w:pPr>
      <w:r w:rsidRPr="00693517">
        <w:t xml:space="preserve">Memory used: </w:t>
      </w:r>
      <w:r w:rsidRPr="00693517">
        <w:tab/>
        <w:t>6.7%</w:t>
      </w:r>
    </w:p>
    <w:p w14:paraId="329BBCC7" w14:textId="77777777" w:rsidR="00E82590" w:rsidRPr="00693517" w:rsidRDefault="00E82590" w:rsidP="00BC6B56">
      <w:pPr>
        <w:pStyle w:val="affffc"/>
      </w:pPr>
      <w:r w:rsidRPr="00693517">
        <w:t xml:space="preserve">Swap used: </w:t>
      </w:r>
      <w:r w:rsidRPr="00693517">
        <w:tab/>
        <w:t>0.0%</w:t>
      </w:r>
    </w:p>
    <w:p w14:paraId="1BA5F74F" w14:textId="77777777" w:rsidR="00E82590" w:rsidRPr="00693517" w:rsidRDefault="00E82590" w:rsidP="00BC6B56">
      <w:pPr>
        <w:pStyle w:val="affffc"/>
      </w:pPr>
      <w:r w:rsidRPr="00693517">
        <w:t xml:space="preserve">Usage On: </w:t>
      </w:r>
      <w:r w:rsidRPr="00693517">
        <w:tab/>
        <w:t>15%</w:t>
      </w:r>
    </w:p>
    <w:p w14:paraId="490D6372" w14:textId="77777777" w:rsidR="00E82590" w:rsidRPr="00693517" w:rsidRDefault="00E82590" w:rsidP="00BC6B56">
      <w:pPr>
        <w:pStyle w:val="affffc"/>
      </w:pPr>
      <w:r w:rsidRPr="00693517">
        <w:t xml:space="preserve">IP address: </w:t>
      </w:r>
      <w:r w:rsidRPr="00693517">
        <w:tab/>
        <w:t>192.168.0.96</w:t>
      </w:r>
    </w:p>
    <w:p w14:paraId="21ACECC6" w14:textId="77777777" w:rsidR="00E82590" w:rsidRPr="00693517" w:rsidRDefault="00E82590" w:rsidP="00BC6B56">
      <w:pPr>
        <w:pStyle w:val="affffc"/>
      </w:pPr>
      <w:r w:rsidRPr="00693517">
        <w:t xml:space="preserve">Users online: </w:t>
      </w:r>
      <w:r w:rsidRPr="00693517">
        <w:tab/>
        <w:t>1</w:t>
      </w:r>
    </w:p>
    <w:p w14:paraId="0204320A" w14:textId="21400FE9" w:rsidR="00E82590" w:rsidRPr="00427FA7" w:rsidRDefault="00E82590" w:rsidP="00BC6B56">
      <w:pPr>
        <w:pStyle w:val="affffc"/>
        <w:rPr>
          <w:b/>
          <w:color w:val="C7000B"/>
        </w:rPr>
      </w:pPr>
      <w:r w:rsidRPr="00693517">
        <w:t>[root@</w:t>
      </w:r>
      <w:r w:rsidR="0019002E">
        <w:t>ecs-e1b3</w:t>
      </w:r>
      <w:r w:rsidRPr="00693517">
        <w:t xml:space="preserve"> ~]# </w:t>
      </w:r>
      <w:proofErr w:type="gramStart"/>
      <w:r w:rsidRPr="00427FA7">
        <w:rPr>
          <w:b/>
          <w:color w:val="C7000B"/>
        </w:rPr>
        <w:t>su</w:t>
      </w:r>
      <w:proofErr w:type="gramEnd"/>
      <w:r w:rsidRPr="00427FA7">
        <w:rPr>
          <w:b/>
          <w:color w:val="C7000B"/>
        </w:rPr>
        <w:t xml:space="preserve"> - omm</w:t>
      </w:r>
    </w:p>
    <w:p w14:paraId="76004F65" w14:textId="681DE438" w:rsidR="00E82590" w:rsidRPr="00693517" w:rsidRDefault="00E82590" w:rsidP="00BC6B56">
      <w:pPr>
        <w:pStyle w:val="affffc"/>
      </w:pPr>
      <w:r w:rsidRPr="00693517">
        <w:t xml:space="preserve">Last login: Fri Jul 10 19:05:39 CST </w:t>
      </w:r>
      <w:r w:rsidR="007B32A6">
        <w:t>2021</w:t>
      </w:r>
      <w:r w:rsidRPr="00693517">
        <w:t xml:space="preserve"> on pts/0</w:t>
      </w:r>
    </w:p>
    <w:p w14:paraId="04F2C484" w14:textId="77777777" w:rsidR="00E82590" w:rsidRPr="00693517" w:rsidRDefault="00E82590" w:rsidP="00BC6B56">
      <w:pPr>
        <w:pStyle w:val="affffc"/>
      </w:pPr>
      <w:r w:rsidRPr="00693517">
        <w:t>Welcome to 4.19.90-2003.4.0.0036.oe1.aarch64</w:t>
      </w:r>
    </w:p>
    <w:p w14:paraId="7069B8DE" w14:textId="06B71C25" w:rsidR="00E82590" w:rsidRPr="00693517" w:rsidRDefault="00E82590" w:rsidP="00BC6B56">
      <w:pPr>
        <w:pStyle w:val="affffc"/>
      </w:pPr>
      <w:r w:rsidRPr="00693517">
        <w:t xml:space="preserve">System information as of time: </w:t>
      </w:r>
      <w:r w:rsidRPr="00693517">
        <w:tab/>
        <w:t xml:space="preserve">Tue Jul 21 09:21:25 CST </w:t>
      </w:r>
      <w:r w:rsidR="007B32A6">
        <w:t>2021</w:t>
      </w:r>
    </w:p>
    <w:p w14:paraId="22E61057" w14:textId="77777777" w:rsidR="00E82590" w:rsidRPr="00693517" w:rsidRDefault="00E82590" w:rsidP="00BC6B56">
      <w:pPr>
        <w:pStyle w:val="affffc"/>
      </w:pPr>
      <w:r w:rsidRPr="00693517">
        <w:t xml:space="preserve">System load: </w:t>
      </w:r>
      <w:r w:rsidRPr="00693517">
        <w:tab/>
        <w:t>0.01</w:t>
      </w:r>
    </w:p>
    <w:p w14:paraId="6F0D9E76" w14:textId="77777777" w:rsidR="00E82590" w:rsidRPr="00693517" w:rsidRDefault="00E82590" w:rsidP="00BC6B56">
      <w:pPr>
        <w:pStyle w:val="affffc"/>
      </w:pPr>
      <w:r w:rsidRPr="00693517">
        <w:t xml:space="preserve">Processes: </w:t>
      </w:r>
      <w:r w:rsidRPr="00693517">
        <w:tab/>
        <w:t>111</w:t>
      </w:r>
    </w:p>
    <w:p w14:paraId="7885124B" w14:textId="77777777" w:rsidR="00E82590" w:rsidRPr="00693517" w:rsidRDefault="00E82590" w:rsidP="00BC6B56">
      <w:pPr>
        <w:pStyle w:val="affffc"/>
      </w:pPr>
      <w:r w:rsidRPr="00693517">
        <w:t xml:space="preserve">Memory used: </w:t>
      </w:r>
      <w:r w:rsidRPr="00693517">
        <w:tab/>
        <w:t>7.0%</w:t>
      </w:r>
    </w:p>
    <w:p w14:paraId="241BCA26" w14:textId="77777777" w:rsidR="00E82590" w:rsidRPr="00693517" w:rsidRDefault="00E82590" w:rsidP="00BC6B56">
      <w:pPr>
        <w:pStyle w:val="affffc"/>
      </w:pPr>
      <w:r w:rsidRPr="00693517">
        <w:t xml:space="preserve">Swap used: </w:t>
      </w:r>
      <w:r w:rsidRPr="00693517">
        <w:tab/>
        <w:t>0.0%</w:t>
      </w:r>
    </w:p>
    <w:p w14:paraId="5926D3DE" w14:textId="77777777" w:rsidR="00E82590" w:rsidRPr="00693517" w:rsidRDefault="00E82590" w:rsidP="00BC6B56">
      <w:pPr>
        <w:pStyle w:val="affffc"/>
      </w:pPr>
      <w:r w:rsidRPr="00693517">
        <w:t xml:space="preserve">Usage On: </w:t>
      </w:r>
      <w:r w:rsidRPr="00693517">
        <w:tab/>
        <w:t>15%</w:t>
      </w:r>
    </w:p>
    <w:p w14:paraId="419AD11A" w14:textId="77777777" w:rsidR="00E82590" w:rsidRPr="00693517" w:rsidRDefault="00E82590" w:rsidP="00BC6B56">
      <w:pPr>
        <w:pStyle w:val="affffc"/>
      </w:pPr>
      <w:r w:rsidRPr="00693517">
        <w:t xml:space="preserve">IP address: </w:t>
      </w:r>
      <w:r w:rsidRPr="00693517">
        <w:tab/>
        <w:t>192.168.0.96</w:t>
      </w:r>
    </w:p>
    <w:p w14:paraId="6B54AA09" w14:textId="77777777" w:rsidR="00E82590" w:rsidRPr="00693517" w:rsidRDefault="00E82590" w:rsidP="00BC6B56">
      <w:pPr>
        <w:pStyle w:val="affffc"/>
      </w:pPr>
      <w:r w:rsidRPr="00693517">
        <w:t xml:space="preserve">Users online: </w:t>
      </w:r>
      <w:r w:rsidRPr="00693517">
        <w:tab/>
        <w:t>1</w:t>
      </w:r>
    </w:p>
    <w:p w14:paraId="2A0C0213" w14:textId="24BD7D99" w:rsidR="00E82590" w:rsidRPr="00693517" w:rsidRDefault="00E82590" w:rsidP="00BC6B56">
      <w:pPr>
        <w:pStyle w:val="affffc"/>
      </w:pPr>
      <w:r w:rsidRPr="00693517">
        <w:t>[omm@</w:t>
      </w:r>
      <w:r w:rsidR="0019002E">
        <w:t>ecs-e1b3</w:t>
      </w:r>
      <w:r w:rsidRPr="00693517">
        <w:t xml:space="preserve"> ~]$</w:t>
      </w:r>
    </w:p>
    <w:p w14:paraId="29B84E79" w14:textId="77521CD7" w:rsidR="00E82590" w:rsidRDefault="00BA5D15" w:rsidP="0020629A">
      <w:pPr>
        <w:pStyle w:val="30"/>
      </w:pPr>
      <w:r w:rsidRPr="00DA7AEA">
        <w:t>启动</w:t>
      </w:r>
      <w:r>
        <w:rPr>
          <w:rFonts w:hint="eastAsia"/>
        </w:rPr>
        <w:t>、</w:t>
      </w:r>
      <w:r w:rsidR="00C869B3" w:rsidRPr="00DA7AEA">
        <w:t>连接</w:t>
      </w:r>
      <w:r w:rsidR="00A337FF" w:rsidRPr="00DA7AEA">
        <w:t>数据库</w:t>
      </w:r>
      <w:r w:rsidR="00E82590" w:rsidRPr="00DA7AEA">
        <w:t>。</w:t>
      </w:r>
    </w:p>
    <w:p w14:paraId="2DB7ED7B" w14:textId="7AD2E69B" w:rsidR="00847D0F" w:rsidRPr="00DA7AEA" w:rsidRDefault="00847D0F" w:rsidP="00847D0F">
      <w:pPr>
        <w:pStyle w:val="1e"/>
      </w:pPr>
      <w:r w:rsidRPr="00DA7AEA">
        <w:t>启动数据库</w:t>
      </w:r>
      <w:r>
        <w:t>服务</w:t>
      </w:r>
      <w:r>
        <w:rPr>
          <w:rFonts w:hint="eastAsia"/>
        </w:rPr>
        <w:t>。</w:t>
      </w:r>
    </w:p>
    <w:p w14:paraId="1EA73AF2" w14:textId="46212324"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start;</w:t>
      </w:r>
    </w:p>
    <w:p w14:paraId="108D183B" w14:textId="77777777" w:rsidR="00E82590" w:rsidRPr="00693517" w:rsidRDefault="00E82590" w:rsidP="00BC6B56">
      <w:pPr>
        <w:pStyle w:val="affffc"/>
      </w:pPr>
      <w:r w:rsidRPr="00693517">
        <w:t>Starting cluster.</w:t>
      </w:r>
    </w:p>
    <w:p w14:paraId="0FE73966" w14:textId="77777777" w:rsidR="00E82590" w:rsidRPr="00693517" w:rsidRDefault="00E82590" w:rsidP="00BC6B56">
      <w:pPr>
        <w:pStyle w:val="affffc"/>
      </w:pPr>
      <w:r w:rsidRPr="00693517">
        <w:t>=========================================</w:t>
      </w:r>
    </w:p>
    <w:p w14:paraId="3491A6BE" w14:textId="77777777" w:rsidR="00E82590" w:rsidRPr="00693517" w:rsidRDefault="00E82590" w:rsidP="00BC6B56">
      <w:pPr>
        <w:pStyle w:val="affffc"/>
      </w:pPr>
      <w:r w:rsidRPr="00693517">
        <w:t>=========================================</w:t>
      </w:r>
    </w:p>
    <w:p w14:paraId="52B692B3" w14:textId="77777777" w:rsidR="00E82590" w:rsidRDefault="00E82590" w:rsidP="00BC6B56">
      <w:pPr>
        <w:pStyle w:val="affffc"/>
      </w:pPr>
      <w:r w:rsidRPr="00693517">
        <w:t>Successfully started.</w:t>
      </w:r>
    </w:p>
    <w:p w14:paraId="0B13EEEB" w14:textId="774F0677" w:rsidR="00847D0F" w:rsidRPr="00693517" w:rsidRDefault="00847D0F" w:rsidP="00847D0F">
      <w:pPr>
        <w:pStyle w:val="1e"/>
      </w:pPr>
      <w:r>
        <w:rPr>
          <w:rFonts w:hint="eastAsia"/>
        </w:rPr>
        <w:t>然后</w:t>
      </w:r>
      <w:r w:rsidRPr="00DA7AEA">
        <w:t>连接</w:t>
      </w:r>
      <w:r w:rsidRPr="00DA7AEA">
        <w:t>postgres</w:t>
      </w:r>
      <w:r w:rsidRPr="00DA7AEA">
        <w:t>数据库</w:t>
      </w:r>
      <w:r>
        <w:rPr>
          <w:rFonts w:hint="eastAsia"/>
        </w:rPr>
        <w:t>。</w:t>
      </w:r>
    </w:p>
    <w:p w14:paraId="4126C866" w14:textId="4AA6611E" w:rsidR="00E82590" w:rsidRPr="00C47001" w:rsidRDefault="00E82590" w:rsidP="00BC6B56">
      <w:pPr>
        <w:pStyle w:val="affffc"/>
        <w:rPr>
          <w:b/>
          <w:color w:val="C7000B"/>
        </w:rPr>
      </w:pPr>
      <w:r w:rsidRPr="00693517">
        <w:t>[omm@</w:t>
      </w:r>
      <w:r w:rsidR="0019002E">
        <w:t>ecs-e1b3</w:t>
      </w:r>
      <w:r w:rsidRPr="00693517">
        <w:t xml:space="preserve"> ~]$ </w:t>
      </w:r>
      <w:proofErr w:type="gramStart"/>
      <w:r w:rsidRPr="00C47001">
        <w:rPr>
          <w:b/>
          <w:color w:val="C7000B"/>
        </w:rPr>
        <w:t>gsql</w:t>
      </w:r>
      <w:proofErr w:type="gramEnd"/>
      <w:r w:rsidRPr="00C47001">
        <w:rPr>
          <w:b/>
          <w:color w:val="C7000B"/>
        </w:rPr>
        <w:t xml:space="preserve"> -d postgres -p 26000</w:t>
      </w:r>
      <w:r w:rsidR="00C47001" w:rsidRPr="00C47001">
        <w:rPr>
          <w:b/>
          <w:color w:val="C7000B"/>
        </w:rPr>
        <w:t xml:space="preserve"> -r</w:t>
      </w:r>
    </w:p>
    <w:p w14:paraId="07E2D610" w14:textId="007DFF26" w:rsidR="00E82590" w:rsidRPr="00693517" w:rsidRDefault="00E82590" w:rsidP="00BC6B56">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14:56:08 commit 472 last mr 549 )</w:t>
      </w:r>
    </w:p>
    <w:p w14:paraId="243AD199" w14:textId="77777777" w:rsidR="00E82590" w:rsidRPr="00693517" w:rsidRDefault="00E82590" w:rsidP="00BC6B56">
      <w:pPr>
        <w:pStyle w:val="affffc"/>
      </w:pPr>
      <w:r w:rsidRPr="00693517">
        <w:t>Non-SSL connection (SSL connection is recommended when requiring high-security)</w:t>
      </w:r>
    </w:p>
    <w:p w14:paraId="7F878D61" w14:textId="0D7A806F" w:rsidR="00E82590" w:rsidRPr="00693517" w:rsidRDefault="00E82590" w:rsidP="00BC6B56">
      <w:pPr>
        <w:pStyle w:val="affffc"/>
      </w:pPr>
      <w:r w:rsidRPr="00693517">
        <w:t xml:space="preserve">Type </w:t>
      </w:r>
      <w:r w:rsidR="00CF0DD9">
        <w:t>＂</w:t>
      </w:r>
      <w:r w:rsidRPr="00693517">
        <w:t>help</w:t>
      </w:r>
      <w:r w:rsidR="00CF0DD9">
        <w:t>＂</w:t>
      </w:r>
      <w:r w:rsidRPr="00693517">
        <w:t xml:space="preserve"> for help.</w:t>
      </w:r>
    </w:p>
    <w:p w14:paraId="0E47C84A" w14:textId="77777777" w:rsidR="00E82590" w:rsidRPr="00693517" w:rsidRDefault="00E82590" w:rsidP="00BC6B56">
      <w:pPr>
        <w:pStyle w:val="affffc"/>
      </w:pPr>
    </w:p>
    <w:p w14:paraId="72DB70B5" w14:textId="77777777" w:rsidR="00E82590" w:rsidRPr="00693517" w:rsidRDefault="00E82590" w:rsidP="00BC6B56">
      <w:pPr>
        <w:pStyle w:val="affffc"/>
      </w:pPr>
      <w:proofErr w:type="gramStart"/>
      <w:r w:rsidRPr="00693517">
        <w:t>postgres</w:t>
      </w:r>
      <w:proofErr w:type="gramEnd"/>
      <w:r w:rsidRPr="00693517">
        <w:t>=#</w:t>
      </w:r>
    </w:p>
    <w:p w14:paraId="677FC7F0" w14:textId="6A4AFF42" w:rsidR="00E82590" w:rsidRPr="00DA7AEA" w:rsidRDefault="00E82590" w:rsidP="0020629A">
      <w:pPr>
        <w:pStyle w:val="30"/>
      </w:pPr>
      <w:r w:rsidRPr="00DA7AEA">
        <w:lastRenderedPageBreak/>
        <w:t>创建</w:t>
      </w:r>
      <w:r w:rsidRPr="00DA7AEA">
        <w:t>student</w:t>
      </w:r>
      <w:r w:rsidRPr="00DA7AEA">
        <w:t>表</w:t>
      </w:r>
      <w:r w:rsidR="00625393">
        <w:rPr>
          <w:rFonts w:hint="eastAsia"/>
        </w:rPr>
        <w:t>。</w:t>
      </w:r>
    </w:p>
    <w:p w14:paraId="2C262984"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CREATE TABLE student</w:t>
      </w:r>
    </w:p>
    <w:p w14:paraId="4F1372F0"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std_id</w:t>
      </w:r>
      <w:proofErr w:type="gramEnd"/>
      <w:r w:rsidRPr="00C47001">
        <w:rPr>
          <w:b/>
          <w:color w:val="C7000B"/>
        </w:rPr>
        <w:t xml:space="preserve"> INT NOT NULL,</w:t>
      </w:r>
    </w:p>
    <w:p w14:paraId="382D2DB1"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std_name</w:t>
      </w:r>
      <w:proofErr w:type="gramEnd"/>
      <w:r w:rsidRPr="00C47001">
        <w:rPr>
          <w:b/>
          <w:color w:val="C7000B"/>
        </w:rPr>
        <w:t xml:space="preserve"> VARCHAR(20) NOT NULL,</w:t>
      </w:r>
    </w:p>
    <w:p w14:paraId="383EA43C"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std_sex</w:t>
      </w:r>
      <w:proofErr w:type="gramEnd"/>
      <w:r w:rsidRPr="00C47001">
        <w:rPr>
          <w:b/>
          <w:color w:val="C7000B"/>
        </w:rPr>
        <w:t xml:space="preserve"> VARCHAR(6),</w:t>
      </w:r>
    </w:p>
    <w:p w14:paraId="562F6FD5"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std_birth</w:t>
      </w:r>
      <w:proofErr w:type="gramEnd"/>
      <w:r w:rsidRPr="00C47001">
        <w:rPr>
          <w:b/>
          <w:color w:val="C7000B"/>
        </w:rPr>
        <w:t xml:space="preserve"> DATE,</w:t>
      </w:r>
    </w:p>
    <w:p w14:paraId="74E216A4"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std_in</w:t>
      </w:r>
      <w:proofErr w:type="gramEnd"/>
      <w:r w:rsidRPr="00C47001">
        <w:rPr>
          <w:b/>
          <w:color w:val="C7000B"/>
        </w:rPr>
        <w:t xml:space="preserve"> DATE NOT NULL,</w:t>
      </w:r>
    </w:p>
    <w:p w14:paraId="208B90BC" w14:textId="77777777" w:rsidR="00E82590" w:rsidRPr="00C47001" w:rsidRDefault="00E82590" w:rsidP="00BC6B56">
      <w:pPr>
        <w:pStyle w:val="affffc"/>
        <w:rPr>
          <w:b/>
          <w:color w:val="C7000B"/>
        </w:rPr>
      </w:pPr>
      <w:r w:rsidRPr="00C47001">
        <w:rPr>
          <w:b/>
          <w:color w:val="C7000B"/>
        </w:rPr>
        <w:t xml:space="preserve">         </w:t>
      </w:r>
      <w:proofErr w:type="gramStart"/>
      <w:r w:rsidRPr="00C47001">
        <w:rPr>
          <w:b/>
          <w:color w:val="C7000B"/>
        </w:rPr>
        <w:t>std_address</w:t>
      </w:r>
      <w:proofErr w:type="gramEnd"/>
      <w:r w:rsidRPr="00C47001">
        <w:rPr>
          <w:b/>
          <w:color w:val="C7000B"/>
        </w:rPr>
        <w:t xml:space="preserve"> VARCHAR(100)</w:t>
      </w:r>
    </w:p>
    <w:p w14:paraId="253C3937" w14:textId="77777777" w:rsidR="00E82590" w:rsidRDefault="00E82590" w:rsidP="00BC6B56">
      <w:pPr>
        <w:pStyle w:val="affffc"/>
        <w:rPr>
          <w:b/>
          <w:color w:val="C7000B"/>
        </w:rPr>
      </w:pPr>
      <w:r w:rsidRPr="00C47001">
        <w:rPr>
          <w:b/>
          <w:color w:val="C7000B"/>
        </w:rPr>
        <w:t>);</w:t>
      </w:r>
    </w:p>
    <w:p w14:paraId="63015D7C" w14:textId="77777777" w:rsidR="003B0FB2" w:rsidRPr="00C47001" w:rsidRDefault="003B0FB2" w:rsidP="00BC6B56">
      <w:pPr>
        <w:pStyle w:val="affffc"/>
        <w:rPr>
          <w:b/>
          <w:color w:val="C7000B"/>
        </w:rPr>
      </w:pPr>
    </w:p>
    <w:p w14:paraId="126BC04F" w14:textId="77777777" w:rsidR="00E82590" w:rsidRPr="00693517" w:rsidRDefault="00E82590" w:rsidP="00BC6B56">
      <w:pPr>
        <w:pStyle w:val="affffc"/>
      </w:pPr>
      <w:r w:rsidRPr="00693517">
        <w:t>CREATE TABLE</w:t>
      </w:r>
    </w:p>
    <w:p w14:paraId="4ABD5B8F" w14:textId="33458A59" w:rsidR="00E82590" w:rsidRPr="00DA7AEA" w:rsidRDefault="004A09DD" w:rsidP="0020629A">
      <w:pPr>
        <w:pStyle w:val="30"/>
      </w:pPr>
      <w:r>
        <w:t>插入表数据</w:t>
      </w:r>
      <w:r w:rsidR="00625393">
        <w:rPr>
          <w:rFonts w:hint="eastAsia"/>
        </w:rPr>
        <w:t>。</w:t>
      </w:r>
    </w:p>
    <w:p w14:paraId="5D6E5404"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6C99F9D6" w14:textId="77777777" w:rsidR="00E82590" w:rsidRPr="00693517" w:rsidRDefault="00E82590" w:rsidP="00BC6B56">
      <w:pPr>
        <w:pStyle w:val="affffc"/>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6A128585"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6399260B"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05554EF7"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34C2FA7A"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370FDC42"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681A3D1" w14:textId="77777777" w:rsidR="00E82590" w:rsidRPr="00693517" w:rsidRDefault="00E82590" w:rsidP="00BC6B56">
      <w:pPr>
        <w:pStyle w:val="affffc"/>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667692F1"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DF017DE"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2ED08434"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106C8FBE"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2FD31F20"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515DE3D1"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19F9B6EC"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1BEB4817" w14:textId="77777777" w:rsidR="00E82590" w:rsidRPr="00693517" w:rsidRDefault="00E82590" w:rsidP="00BC6B56">
      <w:pPr>
        <w:pStyle w:val="affffc"/>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2C39515B" w14:textId="77777777" w:rsidR="00E82590" w:rsidRPr="00693517" w:rsidRDefault="00E82590" w:rsidP="00BC6B56">
      <w:pPr>
        <w:pStyle w:val="affffc"/>
      </w:pPr>
      <w:r w:rsidRPr="00693517">
        <w:lastRenderedPageBreak/>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2DF2CFF9"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57215AF9"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5ABE24B"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1E1516F0"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2A1DB7CD"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5120F94E" w14:textId="77777777" w:rsidR="00E82590" w:rsidRPr="00693517" w:rsidRDefault="00E82590" w:rsidP="00BC6B56">
      <w:pPr>
        <w:pStyle w:val="affffc"/>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79090A43"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6ADB9FE1" w14:textId="77777777" w:rsidR="00E82590" w:rsidRPr="00693517" w:rsidRDefault="00E82590" w:rsidP="00BC6B56">
      <w:pPr>
        <w:pStyle w:val="affffc"/>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0691582D"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10F07D4F"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7503F3B2"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3A8F61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73F69983"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566C34C5" w14:textId="77777777" w:rsidR="00E82590" w:rsidRPr="00693517" w:rsidRDefault="00E82590" w:rsidP="00BC6B56">
      <w:pPr>
        <w:pStyle w:val="affffc"/>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10313EEA"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4C474636"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655D7017"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CA20077"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7DF8B476"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49300D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53921449"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2621054B" w14:textId="77777777" w:rsidR="00E82590" w:rsidRPr="00693517" w:rsidRDefault="00E82590" w:rsidP="00BC6B56">
      <w:pPr>
        <w:pStyle w:val="affffc"/>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5BD4E0BE" w14:textId="77777777" w:rsidR="00E82590" w:rsidRPr="00693517" w:rsidRDefault="00E82590" w:rsidP="00BC6B56">
      <w:pPr>
        <w:pStyle w:val="affffc"/>
      </w:pPr>
      <w:r w:rsidRPr="00693517">
        <w:lastRenderedPageBreak/>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10BEB25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7ECC7ADC"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0592402A"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56B430A5"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59BB1C48"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7A38D709" w14:textId="77777777" w:rsidR="00E82590" w:rsidRPr="00693517" w:rsidRDefault="00E82590" w:rsidP="00BC6B56">
      <w:pPr>
        <w:pStyle w:val="affffc"/>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719E6F26"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661B00CF" w14:textId="77777777" w:rsidR="00E82590" w:rsidRPr="00693517" w:rsidRDefault="00E82590" w:rsidP="00BC6B56">
      <w:pPr>
        <w:pStyle w:val="affffc"/>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34FAF6B7"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1AD7AB71"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5ED8C32C" w14:textId="21F852BF" w:rsidR="00E82590" w:rsidRPr="00DA7AEA" w:rsidRDefault="00E82590" w:rsidP="0020629A">
      <w:pPr>
        <w:pStyle w:val="30"/>
      </w:pPr>
      <w:r w:rsidRPr="00DA7AEA">
        <w:t>查询统计</w:t>
      </w:r>
      <w:r w:rsidR="004A09DD" w:rsidRPr="00DA7AEA">
        <w:t>数据</w:t>
      </w:r>
      <w:r w:rsidR="004A09DD">
        <w:rPr>
          <w:rFonts w:hint="eastAsia"/>
        </w:rPr>
        <w:t>。</w:t>
      </w:r>
    </w:p>
    <w:p w14:paraId="3CC466DF"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select count(*) from student;</w:t>
      </w:r>
    </w:p>
    <w:p w14:paraId="55AB4477" w14:textId="77777777" w:rsidR="00E82590" w:rsidRPr="00693517" w:rsidRDefault="00E82590" w:rsidP="00BC6B56">
      <w:pPr>
        <w:pStyle w:val="affffc"/>
      </w:pPr>
      <w:r w:rsidRPr="00693517">
        <w:t xml:space="preserve"> </w:t>
      </w:r>
      <w:proofErr w:type="gramStart"/>
      <w:r w:rsidRPr="00693517">
        <w:t>count</w:t>
      </w:r>
      <w:proofErr w:type="gramEnd"/>
      <w:r w:rsidRPr="00693517">
        <w:t xml:space="preserve"> </w:t>
      </w:r>
    </w:p>
    <w:p w14:paraId="266E5FB3" w14:textId="77777777" w:rsidR="00E82590" w:rsidRPr="00693517" w:rsidRDefault="00E82590" w:rsidP="00BC6B56">
      <w:pPr>
        <w:pStyle w:val="affffc"/>
      </w:pPr>
      <w:r w:rsidRPr="00693517">
        <w:t>-------</w:t>
      </w:r>
    </w:p>
    <w:p w14:paraId="735A2107" w14:textId="77777777" w:rsidR="00E82590" w:rsidRPr="00693517" w:rsidRDefault="00E82590" w:rsidP="00BC6B56">
      <w:pPr>
        <w:pStyle w:val="affffc"/>
      </w:pPr>
      <w:r w:rsidRPr="00693517">
        <w:t xml:space="preserve">    50</w:t>
      </w:r>
    </w:p>
    <w:p w14:paraId="63B202ED" w14:textId="77777777" w:rsidR="00E82590" w:rsidRPr="00693517" w:rsidRDefault="00E82590" w:rsidP="00BC6B56">
      <w:pPr>
        <w:pStyle w:val="affffc"/>
      </w:pPr>
      <w:r w:rsidRPr="00693517">
        <w:t>(1 row)</w:t>
      </w:r>
    </w:p>
    <w:p w14:paraId="3F2721D4" w14:textId="77777777" w:rsidR="00E82590" w:rsidRPr="00693517" w:rsidRDefault="00E82590" w:rsidP="00BC6B56">
      <w:pPr>
        <w:pStyle w:val="affffc"/>
      </w:pPr>
    </w:p>
    <w:p w14:paraId="5B4992C9"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select * from student order by std_id;</w:t>
      </w:r>
    </w:p>
    <w:p w14:paraId="309121E1" w14:textId="77777777" w:rsidR="00E82590" w:rsidRPr="00693517" w:rsidRDefault="00E82590" w:rsidP="00BC6B56">
      <w:pPr>
        <w:pStyle w:val="affffc"/>
      </w:pPr>
      <w:r w:rsidRPr="00693517">
        <w:t xml:space="preserve"> std_id | std_name | std_sex |      std_birth      |       std_in        |     std_address      </w:t>
      </w:r>
    </w:p>
    <w:p w14:paraId="4ACD8E0D" w14:textId="77777777" w:rsidR="00E82590" w:rsidRPr="00693517" w:rsidRDefault="00E82590" w:rsidP="00BC6B56">
      <w:pPr>
        <w:pStyle w:val="affffc"/>
      </w:pPr>
      <w:r w:rsidRPr="00693517">
        <w:t>--------+----------+---------+---------------------+---------------------+----------------------</w:t>
      </w:r>
    </w:p>
    <w:p w14:paraId="4ACF7658"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13FBDDD8"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07A7312"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349D5DF2"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7785901" w14:textId="5001876D" w:rsidR="00E82590" w:rsidRPr="00693517" w:rsidRDefault="00EA4971" w:rsidP="00BC6B56">
      <w:pPr>
        <w:pStyle w:val="affffc"/>
      </w:pPr>
      <w:r w:rsidRPr="00693517">
        <w:t>……………..</w:t>
      </w:r>
    </w:p>
    <w:p w14:paraId="65B53437" w14:textId="77777777" w:rsidR="00EA4971" w:rsidRPr="00693517" w:rsidRDefault="00EA4971" w:rsidP="00BC6B56">
      <w:pPr>
        <w:pStyle w:val="affffc"/>
      </w:pPr>
    </w:p>
    <w:p w14:paraId="4EFB3CB3" w14:textId="30D0A433" w:rsidR="00E82590" w:rsidRPr="00DA7AEA" w:rsidRDefault="00E82590" w:rsidP="0020629A">
      <w:pPr>
        <w:pStyle w:val="30"/>
      </w:pPr>
      <w:r w:rsidRPr="00DA7AEA">
        <w:t>查看表信息</w:t>
      </w:r>
      <w:r w:rsidR="00625393">
        <w:rPr>
          <w:rFonts w:hint="eastAsia"/>
        </w:rPr>
        <w:t>。</w:t>
      </w:r>
    </w:p>
    <w:p w14:paraId="175487DB" w14:textId="77777777" w:rsidR="00E82590" w:rsidRPr="00C47001" w:rsidRDefault="00E82590" w:rsidP="00BC6B56">
      <w:pPr>
        <w:pStyle w:val="affffc"/>
        <w:rPr>
          <w:b/>
          <w:color w:val="C7000B"/>
        </w:rPr>
      </w:pPr>
      <w:proofErr w:type="gramStart"/>
      <w:r w:rsidRPr="00693517">
        <w:t>postgres</w:t>
      </w:r>
      <w:proofErr w:type="gramEnd"/>
      <w:r w:rsidRPr="00693517">
        <w:t>=#</w:t>
      </w:r>
      <w:r w:rsidRPr="00427FA7">
        <w:t xml:space="preserve"> </w:t>
      </w:r>
      <w:r w:rsidRPr="00C47001">
        <w:rPr>
          <w:b/>
          <w:color w:val="C7000B"/>
        </w:rPr>
        <w:t>\d student</w:t>
      </w:r>
    </w:p>
    <w:p w14:paraId="20EC9475" w14:textId="38E9F51A" w:rsidR="00E82590" w:rsidRPr="00693517" w:rsidRDefault="00E82590" w:rsidP="00BC6B56">
      <w:pPr>
        <w:pStyle w:val="affffc"/>
      </w:pPr>
      <w:r w:rsidRPr="00693517">
        <w:t xml:space="preserve">                  Table </w:t>
      </w:r>
      <w:r w:rsidR="00CF0DD9">
        <w:t>＂</w:t>
      </w:r>
      <w:r w:rsidRPr="00693517">
        <w:t>public.student</w:t>
      </w:r>
      <w:r w:rsidR="00CF0DD9">
        <w:t>＂</w:t>
      </w:r>
    </w:p>
    <w:p w14:paraId="2F081350" w14:textId="77777777" w:rsidR="00E82590" w:rsidRPr="00693517" w:rsidRDefault="00E82590" w:rsidP="00BC6B56">
      <w:pPr>
        <w:pStyle w:val="affffc"/>
      </w:pPr>
      <w:r w:rsidRPr="00693517">
        <w:t xml:space="preserve">   Column    |              Type              | Modifiers </w:t>
      </w:r>
    </w:p>
    <w:p w14:paraId="63D9B07D" w14:textId="77777777" w:rsidR="00E82590" w:rsidRPr="00693517" w:rsidRDefault="00E82590" w:rsidP="00BC6B56">
      <w:pPr>
        <w:pStyle w:val="affffc"/>
      </w:pPr>
      <w:r w:rsidRPr="00693517">
        <w:t>-------------+--------------------------------+-----------</w:t>
      </w:r>
    </w:p>
    <w:p w14:paraId="31548FBE" w14:textId="77777777" w:rsidR="00E82590" w:rsidRPr="00693517" w:rsidRDefault="00E82590" w:rsidP="00BC6B56">
      <w:pPr>
        <w:pStyle w:val="affffc"/>
      </w:pPr>
      <w:r w:rsidRPr="00693517">
        <w:lastRenderedPageBreak/>
        <w:t xml:space="preserve"> std_id      | integer                        | not null</w:t>
      </w:r>
    </w:p>
    <w:p w14:paraId="141B27D2" w14:textId="77777777" w:rsidR="00E82590" w:rsidRPr="00693517" w:rsidRDefault="00E82590" w:rsidP="00BC6B56">
      <w:pPr>
        <w:pStyle w:val="affffc"/>
      </w:pPr>
      <w:r w:rsidRPr="00693517">
        <w:t xml:space="preserve"> std_name    | character </w:t>
      </w:r>
      <w:proofErr w:type="gramStart"/>
      <w:r w:rsidRPr="00693517">
        <w:t>varying(</w:t>
      </w:r>
      <w:proofErr w:type="gramEnd"/>
      <w:r w:rsidRPr="00693517">
        <w:t>20)          | not null</w:t>
      </w:r>
    </w:p>
    <w:p w14:paraId="70D354D0" w14:textId="77777777" w:rsidR="00E82590" w:rsidRPr="00693517" w:rsidRDefault="00E82590" w:rsidP="00BC6B56">
      <w:pPr>
        <w:pStyle w:val="affffc"/>
      </w:pPr>
      <w:r w:rsidRPr="00693517">
        <w:t xml:space="preserve"> std_sex     | character </w:t>
      </w:r>
      <w:proofErr w:type="gramStart"/>
      <w:r w:rsidRPr="00693517">
        <w:t>varying(</w:t>
      </w:r>
      <w:proofErr w:type="gramEnd"/>
      <w:r w:rsidRPr="00693517">
        <w:t xml:space="preserve">6)           | </w:t>
      </w:r>
    </w:p>
    <w:p w14:paraId="7669B23C" w14:textId="77777777" w:rsidR="00E82590" w:rsidRPr="00693517" w:rsidRDefault="00E82590" w:rsidP="00BC6B56">
      <w:pPr>
        <w:pStyle w:val="affffc"/>
      </w:pPr>
      <w:r w:rsidRPr="00693517">
        <w:t xml:space="preserve"> std_birth   | </w:t>
      </w:r>
      <w:proofErr w:type="gramStart"/>
      <w:r w:rsidRPr="00693517">
        <w:t>timestamp(</w:t>
      </w:r>
      <w:proofErr w:type="gramEnd"/>
      <w:r w:rsidRPr="00693517">
        <w:t xml:space="preserve">0) without time zone | </w:t>
      </w:r>
    </w:p>
    <w:p w14:paraId="4FE79F9B" w14:textId="77777777" w:rsidR="00E82590" w:rsidRPr="00693517" w:rsidRDefault="00E82590" w:rsidP="00BC6B56">
      <w:pPr>
        <w:pStyle w:val="affffc"/>
      </w:pPr>
      <w:r w:rsidRPr="00693517">
        <w:t xml:space="preserve"> std_in      | </w:t>
      </w:r>
      <w:proofErr w:type="gramStart"/>
      <w:r w:rsidRPr="00693517">
        <w:t>timestamp(</w:t>
      </w:r>
      <w:proofErr w:type="gramEnd"/>
      <w:r w:rsidRPr="00693517">
        <w:t>0) without time zone | not null</w:t>
      </w:r>
    </w:p>
    <w:p w14:paraId="03E2E83C" w14:textId="77777777" w:rsidR="00E82590" w:rsidRPr="00693517" w:rsidRDefault="00E82590" w:rsidP="00BC6B56">
      <w:pPr>
        <w:pStyle w:val="affffc"/>
      </w:pPr>
      <w:r w:rsidRPr="00693517">
        <w:t xml:space="preserve"> std_address | character </w:t>
      </w:r>
      <w:proofErr w:type="gramStart"/>
      <w:r w:rsidRPr="00693517">
        <w:t>varying(</w:t>
      </w:r>
      <w:proofErr w:type="gramEnd"/>
      <w:r w:rsidRPr="00693517">
        <w:t>100)         |</w:t>
      </w:r>
    </w:p>
    <w:p w14:paraId="32F400FE" w14:textId="1A56E10D" w:rsidR="00E82590" w:rsidRPr="00DA7AEA" w:rsidRDefault="00E82590" w:rsidP="0020629A">
      <w:pPr>
        <w:pStyle w:val="30"/>
      </w:pPr>
      <w:r w:rsidRPr="00DA7AEA">
        <w:t>收集表的统计信息</w:t>
      </w:r>
      <w:r w:rsidR="00625393">
        <w:rPr>
          <w:rFonts w:hint="eastAsia"/>
        </w:rPr>
        <w:t>。</w:t>
      </w:r>
    </w:p>
    <w:p w14:paraId="55D6D6C8"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ANALYZE VERBOSE student;</w:t>
      </w:r>
    </w:p>
    <w:p w14:paraId="2DFA8D93" w14:textId="7962A761" w:rsidR="00E82590" w:rsidRPr="00693517" w:rsidRDefault="00E82590" w:rsidP="00BC6B56">
      <w:pPr>
        <w:pStyle w:val="affffc"/>
      </w:pPr>
      <w:r w:rsidRPr="00693517">
        <w:t xml:space="preserve">INFO:  analyzing </w:t>
      </w:r>
      <w:r w:rsidR="00CF0DD9">
        <w:t>＂</w:t>
      </w:r>
      <w:r w:rsidRPr="00693517">
        <w:t>public.student</w:t>
      </w:r>
      <w:r w:rsidR="00CF0DD9">
        <w:t>＂</w:t>
      </w:r>
      <w:r w:rsidRPr="00693517">
        <w:t>(dn_6001 pid=48036)</w:t>
      </w:r>
    </w:p>
    <w:p w14:paraId="00160EDB" w14:textId="2C8F6827" w:rsidR="00E82590" w:rsidRPr="00693517" w:rsidRDefault="00E82590" w:rsidP="00BC6B56">
      <w:pPr>
        <w:pStyle w:val="affffc"/>
      </w:pPr>
      <w:r w:rsidRPr="00693517">
        <w:t xml:space="preserve">INFO:  ANALYZE INFO : </w:t>
      </w:r>
      <w:r w:rsidR="00CF0DD9">
        <w:t>＂</w:t>
      </w:r>
      <w:r w:rsidRPr="00693517">
        <w:t>student</w:t>
      </w:r>
      <w:r w:rsidR="00CF0DD9">
        <w:t>＂</w:t>
      </w:r>
      <w:r w:rsidRPr="00693517">
        <w:t xml:space="preserve">: </w:t>
      </w:r>
      <w:proofErr w:type="gramStart"/>
      <w:r w:rsidRPr="00693517">
        <w:t>scanned</w:t>
      </w:r>
      <w:proofErr w:type="gramEnd"/>
      <w:r w:rsidRPr="00693517">
        <w:t xml:space="preserve"> 1 of 1 pages, containing 50 live rows and 0 dead rows; 50 rows in sample, 50 estimated total rows(dn_6001 pid=48036)</w:t>
      </w:r>
    </w:p>
    <w:p w14:paraId="6944A1DA" w14:textId="77777777" w:rsidR="00E82590" w:rsidRPr="00693517" w:rsidRDefault="00E82590" w:rsidP="00BC6B56">
      <w:pPr>
        <w:pStyle w:val="affffc"/>
      </w:pPr>
      <w:r w:rsidRPr="00693517">
        <w:t>ANALYZE</w:t>
      </w:r>
    </w:p>
    <w:p w14:paraId="09020E2E" w14:textId="40F0DF1C" w:rsidR="00E82590" w:rsidRPr="00DA7AEA" w:rsidRDefault="00E82590" w:rsidP="00BC6B56">
      <w:pPr>
        <w:pStyle w:val="1e"/>
      </w:pPr>
      <w:r w:rsidRPr="00DA7AEA">
        <w:t>使用</w:t>
      </w:r>
      <w:r w:rsidRPr="00DA7AEA">
        <w:t>ANALYZE VERBOSE</w:t>
      </w:r>
      <w:r w:rsidRPr="00DA7AEA">
        <w:t>语句更新统计信息，会同时输出表的相关信息</w:t>
      </w:r>
      <w:r w:rsidR="00EA4971" w:rsidRPr="00DA7AEA">
        <w:t>。</w:t>
      </w:r>
    </w:p>
    <w:p w14:paraId="2EE69DA1" w14:textId="388A15BF" w:rsidR="00E82590" w:rsidRPr="00DA7AEA" w:rsidRDefault="00E82590" w:rsidP="0020629A">
      <w:pPr>
        <w:pStyle w:val="30"/>
      </w:pPr>
      <w:r w:rsidRPr="00DA7AEA">
        <w:t>查看语句的执行计划</w:t>
      </w:r>
      <w:r w:rsidR="00625393">
        <w:rPr>
          <w:rFonts w:hint="eastAsia"/>
        </w:rPr>
        <w:t>。</w:t>
      </w:r>
    </w:p>
    <w:p w14:paraId="6039F5B0"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explain select * from student where std_id=30;</w:t>
      </w:r>
    </w:p>
    <w:p w14:paraId="2A9356BA" w14:textId="77777777" w:rsidR="00E82590" w:rsidRPr="00693517" w:rsidRDefault="00E82590" w:rsidP="00BC6B56">
      <w:pPr>
        <w:pStyle w:val="affffc"/>
      </w:pPr>
      <w:r w:rsidRPr="00693517">
        <w:t xml:space="preserve">                       QUERY PLAN                       </w:t>
      </w:r>
    </w:p>
    <w:p w14:paraId="7172E5B9" w14:textId="77777777" w:rsidR="00E82590" w:rsidRPr="00693517" w:rsidRDefault="00E82590" w:rsidP="00BC6B56">
      <w:pPr>
        <w:pStyle w:val="affffc"/>
      </w:pPr>
      <w:r w:rsidRPr="00693517">
        <w:t>--------------------------------------------------------</w:t>
      </w:r>
    </w:p>
    <w:p w14:paraId="5FE3E756" w14:textId="77777777" w:rsidR="00E82590" w:rsidRPr="00693517" w:rsidRDefault="00E82590" w:rsidP="00BC6B56">
      <w:pPr>
        <w:pStyle w:val="affffc"/>
      </w:pPr>
      <w:r w:rsidRPr="00693517">
        <w:t xml:space="preserve"> Seq Scan on </w:t>
      </w:r>
      <w:proofErr w:type="gramStart"/>
      <w:r w:rsidRPr="00693517">
        <w:t>student  (</w:t>
      </w:r>
      <w:proofErr w:type="gramEnd"/>
      <w:r w:rsidRPr="00693517">
        <w:t>cost=0.00..1.62 rows=1 width=62)</w:t>
      </w:r>
    </w:p>
    <w:p w14:paraId="452EB545" w14:textId="77777777" w:rsidR="00E82590" w:rsidRPr="00693517" w:rsidRDefault="00E82590" w:rsidP="00BC6B56">
      <w:pPr>
        <w:pStyle w:val="affffc"/>
      </w:pPr>
      <w:r w:rsidRPr="00693517">
        <w:t xml:space="preserve">   Filter: (std_id = 30)</w:t>
      </w:r>
    </w:p>
    <w:p w14:paraId="2BECE88A" w14:textId="77777777" w:rsidR="00E82590" w:rsidRPr="00693517" w:rsidRDefault="00E82590" w:rsidP="00BC6B56">
      <w:pPr>
        <w:pStyle w:val="affffc"/>
      </w:pPr>
      <w:r w:rsidRPr="00693517">
        <w:t xml:space="preserve">(2 rows) </w:t>
      </w:r>
    </w:p>
    <w:p w14:paraId="3AA1D31F" w14:textId="73AC003F" w:rsidR="00E82590" w:rsidRPr="00DA7AEA" w:rsidRDefault="00E82590" w:rsidP="00BC6B56">
      <w:pPr>
        <w:pStyle w:val="1e"/>
      </w:pPr>
      <w:r w:rsidRPr="00DA7AEA">
        <w:t xml:space="preserve">Seq Scan on student  </w:t>
      </w:r>
      <w:r w:rsidRPr="00DA7AEA">
        <w:t>表示使用的</w:t>
      </w:r>
      <w:proofErr w:type="gramStart"/>
      <w:r w:rsidRPr="00DA7AEA">
        <w:t>是全表扫描</w:t>
      </w:r>
      <w:proofErr w:type="gramEnd"/>
      <w:r w:rsidR="00EA4971" w:rsidRPr="00DA7AEA">
        <w:t>。</w:t>
      </w:r>
    </w:p>
    <w:p w14:paraId="6D2D0FB2" w14:textId="5784D381" w:rsidR="00E82590" w:rsidRPr="00DA7AEA" w:rsidRDefault="00E82590" w:rsidP="0020629A">
      <w:pPr>
        <w:pStyle w:val="30"/>
      </w:pPr>
      <w:r w:rsidRPr="00DA7AEA">
        <w:t>给表添加主键</w:t>
      </w:r>
      <w:r w:rsidR="00625393">
        <w:rPr>
          <w:rFonts w:hint="eastAsia"/>
        </w:rPr>
        <w:t>。</w:t>
      </w:r>
    </w:p>
    <w:p w14:paraId="74C00BC8" w14:textId="2D430E79" w:rsidR="00E82590" w:rsidRPr="00C47001" w:rsidRDefault="00CC16A0" w:rsidP="00BC6B56">
      <w:pPr>
        <w:pStyle w:val="affffc"/>
        <w:rPr>
          <w:b/>
          <w:color w:val="C7000B"/>
        </w:rPr>
      </w:pPr>
      <w:proofErr w:type="gramStart"/>
      <w:r w:rsidRPr="00693517">
        <w:t>postgres</w:t>
      </w:r>
      <w:proofErr w:type="gramEnd"/>
      <w:r w:rsidRPr="00693517">
        <w:t xml:space="preserve">=# </w:t>
      </w:r>
      <w:r w:rsidRPr="00C47001">
        <w:rPr>
          <w:b/>
          <w:color w:val="C7000B"/>
        </w:rPr>
        <w:t xml:space="preserve">alter table student </w:t>
      </w:r>
      <w:r w:rsidR="00E82590" w:rsidRPr="00C47001">
        <w:rPr>
          <w:b/>
          <w:color w:val="C7000B"/>
        </w:rPr>
        <w:t>add primary key (std_id);</w:t>
      </w:r>
    </w:p>
    <w:p w14:paraId="0690FC0F" w14:textId="57A5D4C2" w:rsidR="00E82590" w:rsidRPr="00693517" w:rsidRDefault="00E82590" w:rsidP="00BC6B56">
      <w:pPr>
        <w:pStyle w:val="affffc"/>
      </w:pPr>
      <w:r w:rsidRPr="00693517">
        <w:t xml:space="preserve">NOTICE:  ALTER TABLE / ADD PRIMARY KEY will create implicit index </w:t>
      </w:r>
      <w:r w:rsidR="00CF0DD9">
        <w:t>＂</w:t>
      </w:r>
      <w:r w:rsidRPr="00693517">
        <w:t>student_pkey</w:t>
      </w:r>
      <w:r w:rsidR="00CF0DD9">
        <w:t>＂</w:t>
      </w:r>
      <w:r w:rsidRPr="00693517">
        <w:t xml:space="preserve"> for table </w:t>
      </w:r>
      <w:r w:rsidR="00CF0DD9">
        <w:t>＂</w:t>
      </w:r>
      <w:r w:rsidRPr="00693517">
        <w:t>student</w:t>
      </w:r>
      <w:r w:rsidR="00CF0DD9">
        <w:t>＂</w:t>
      </w:r>
    </w:p>
    <w:p w14:paraId="03227D6E" w14:textId="77777777" w:rsidR="00E82590" w:rsidRPr="00693517" w:rsidRDefault="00E82590" w:rsidP="00BC6B56">
      <w:pPr>
        <w:pStyle w:val="affffc"/>
      </w:pPr>
      <w:r w:rsidRPr="00693517">
        <w:t>ALTER TABLE</w:t>
      </w:r>
    </w:p>
    <w:p w14:paraId="5D329E5B" w14:textId="62C137A2" w:rsidR="00E82590" w:rsidRPr="00DA7AEA" w:rsidRDefault="00E82590" w:rsidP="0020629A">
      <w:pPr>
        <w:pStyle w:val="30"/>
      </w:pPr>
      <w:r w:rsidRPr="00DA7AEA">
        <w:t>再次查看表信息</w:t>
      </w:r>
      <w:r w:rsidR="00625393">
        <w:rPr>
          <w:rFonts w:hint="eastAsia"/>
        </w:rPr>
        <w:t>。</w:t>
      </w:r>
    </w:p>
    <w:p w14:paraId="79F1E824" w14:textId="2892713E" w:rsidR="00E82590" w:rsidRPr="00DA7AEA" w:rsidRDefault="00E82590" w:rsidP="00BC6B56">
      <w:pPr>
        <w:pStyle w:val="1e"/>
      </w:pPr>
      <w:r w:rsidRPr="00DA7AEA">
        <w:t>确定主键是否建好</w:t>
      </w:r>
      <w:r w:rsidR="00EA4971" w:rsidRPr="00DA7AEA">
        <w:t>。</w:t>
      </w:r>
    </w:p>
    <w:p w14:paraId="5063B12D"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\d student</w:t>
      </w:r>
    </w:p>
    <w:p w14:paraId="1B90EE2E" w14:textId="66C3FE3C" w:rsidR="00E82590" w:rsidRPr="00693517" w:rsidRDefault="00E82590" w:rsidP="00BC6B56">
      <w:pPr>
        <w:pStyle w:val="affffc"/>
      </w:pPr>
      <w:r w:rsidRPr="00693517">
        <w:t xml:space="preserve">                  Table </w:t>
      </w:r>
      <w:r w:rsidR="00CF0DD9">
        <w:t>＂</w:t>
      </w:r>
      <w:r w:rsidRPr="00693517">
        <w:t>public.student</w:t>
      </w:r>
      <w:r w:rsidR="00CF0DD9">
        <w:t>＂</w:t>
      </w:r>
    </w:p>
    <w:p w14:paraId="220E2498" w14:textId="77777777" w:rsidR="00E82590" w:rsidRPr="00693517" w:rsidRDefault="00E82590" w:rsidP="00BC6B56">
      <w:pPr>
        <w:pStyle w:val="affffc"/>
      </w:pPr>
      <w:r w:rsidRPr="00693517">
        <w:t xml:space="preserve">   Column    |              Type              | Modifiers </w:t>
      </w:r>
    </w:p>
    <w:p w14:paraId="139E9272" w14:textId="77777777" w:rsidR="00E82590" w:rsidRPr="00693517" w:rsidRDefault="00E82590" w:rsidP="00BC6B56">
      <w:pPr>
        <w:pStyle w:val="affffc"/>
      </w:pPr>
      <w:r w:rsidRPr="00693517">
        <w:t>-------------+--------------------------------+-----------</w:t>
      </w:r>
    </w:p>
    <w:p w14:paraId="4564CDDF" w14:textId="77777777" w:rsidR="00E82590" w:rsidRPr="00693517" w:rsidRDefault="00E82590" w:rsidP="00BC6B56">
      <w:pPr>
        <w:pStyle w:val="affffc"/>
      </w:pPr>
      <w:r w:rsidRPr="00693517">
        <w:t xml:space="preserve"> std_id      | integer                        | not null</w:t>
      </w:r>
    </w:p>
    <w:p w14:paraId="473AAF2A" w14:textId="77777777" w:rsidR="00E82590" w:rsidRPr="00693517" w:rsidRDefault="00E82590" w:rsidP="00BC6B56">
      <w:pPr>
        <w:pStyle w:val="affffc"/>
      </w:pPr>
      <w:r w:rsidRPr="00693517">
        <w:t xml:space="preserve"> std_name    | character </w:t>
      </w:r>
      <w:proofErr w:type="gramStart"/>
      <w:r w:rsidRPr="00693517">
        <w:t>varying(</w:t>
      </w:r>
      <w:proofErr w:type="gramEnd"/>
      <w:r w:rsidRPr="00693517">
        <w:t>20)          | not null</w:t>
      </w:r>
    </w:p>
    <w:p w14:paraId="315EBF37" w14:textId="77777777" w:rsidR="00E82590" w:rsidRPr="00693517" w:rsidRDefault="00E82590" w:rsidP="00BC6B56">
      <w:pPr>
        <w:pStyle w:val="affffc"/>
      </w:pPr>
      <w:r w:rsidRPr="00693517">
        <w:t xml:space="preserve"> std_sex     | character </w:t>
      </w:r>
      <w:proofErr w:type="gramStart"/>
      <w:r w:rsidRPr="00693517">
        <w:t>varying(</w:t>
      </w:r>
      <w:proofErr w:type="gramEnd"/>
      <w:r w:rsidRPr="00693517">
        <w:t xml:space="preserve">6)           | </w:t>
      </w:r>
    </w:p>
    <w:p w14:paraId="1ADA7C78" w14:textId="77777777" w:rsidR="00E82590" w:rsidRPr="00693517" w:rsidRDefault="00E82590" w:rsidP="00BC6B56">
      <w:pPr>
        <w:pStyle w:val="affffc"/>
      </w:pPr>
      <w:r w:rsidRPr="00693517">
        <w:t xml:space="preserve"> std_birth   | </w:t>
      </w:r>
      <w:proofErr w:type="gramStart"/>
      <w:r w:rsidRPr="00693517">
        <w:t>timestamp(</w:t>
      </w:r>
      <w:proofErr w:type="gramEnd"/>
      <w:r w:rsidRPr="00693517">
        <w:t xml:space="preserve">0) without time zone | </w:t>
      </w:r>
    </w:p>
    <w:p w14:paraId="4AE5D91E" w14:textId="77777777" w:rsidR="00E82590" w:rsidRPr="00693517" w:rsidRDefault="00E82590" w:rsidP="00BC6B56">
      <w:pPr>
        <w:pStyle w:val="affffc"/>
      </w:pPr>
      <w:r w:rsidRPr="00693517">
        <w:t xml:space="preserve"> std_in      | </w:t>
      </w:r>
      <w:proofErr w:type="gramStart"/>
      <w:r w:rsidRPr="00693517">
        <w:t>timestamp(</w:t>
      </w:r>
      <w:proofErr w:type="gramEnd"/>
      <w:r w:rsidRPr="00693517">
        <w:t>0) without time zone | not null</w:t>
      </w:r>
    </w:p>
    <w:p w14:paraId="6EC71F59" w14:textId="77777777" w:rsidR="00E82590" w:rsidRPr="00693517" w:rsidRDefault="00E82590" w:rsidP="00BC6B56">
      <w:pPr>
        <w:pStyle w:val="affffc"/>
      </w:pPr>
      <w:r w:rsidRPr="00693517">
        <w:t xml:space="preserve"> std_address | character </w:t>
      </w:r>
      <w:proofErr w:type="gramStart"/>
      <w:r w:rsidRPr="00693517">
        <w:t>varying(</w:t>
      </w:r>
      <w:proofErr w:type="gramEnd"/>
      <w:r w:rsidRPr="00693517">
        <w:t xml:space="preserve">100)         | </w:t>
      </w:r>
    </w:p>
    <w:p w14:paraId="680A9629" w14:textId="77777777" w:rsidR="00E82590" w:rsidRPr="00693517" w:rsidRDefault="00E82590" w:rsidP="00BC6B56">
      <w:pPr>
        <w:pStyle w:val="affffc"/>
      </w:pPr>
      <w:r w:rsidRPr="00693517">
        <w:t>Indexes:</w:t>
      </w:r>
    </w:p>
    <w:p w14:paraId="792F9468" w14:textId="36924D21" w:rsidR="00E82590" w:rsidRPr="00C47001" w:rsidRDefault="00E82590" w:rsidP="00BC6B56">
      <w:pPr>
        <w:pStyle w:val="affffc"/>
        <w:rPr>
          <w:b/>
          <w:color w:val="C7000B"/>
        </w:rPr>
      </w:pPr>
      <w:r w:rsidRPr="00693517">
        <w:t xml:space="preserve">    </w:t>
      </w:r>
      <w:r w:rsidR="00CF0DD9">
        <w:rPr>
          <w:b/>
          <w:color w:val="C7000B"/>
        </w:rPr>
        <w:t>＂</w:t>
      </w:r>
      <w:r w:rsidRPr="00C47001">
        <w:rPr>
          <w:b/>
          <w:color w:val="C7000B"/>
        </w:rPr>
        <w:t>student_pkey</w:t>
      </w:r>
      <w:r w:rsidR="00CF0DD9">
        <w:rPr>
          <w:b/>
          <w:color w:val="C7000B"/>
        </w:rPr>
        <w:t>＂</w:t>
      </w:r>
      <w:r w:rsidRPr="00C47001">
        <w:rPr>
          <w:b/>
          <w:color w:val="C7000B"/>
        </w:rPr>
        <w:t xml:space="preserve"> PRIMARY KEY, btree (std_id) TABLESPACE pg_default</w:t>
      </w:r>
    </w:p>
    <w:p w14:paraId="315D611A" w14:textId="150F10D9" w:rsidR="00E82590" w:rsidRPr="00DA7AEA" w:rsidRDefault="00E82590" w:rsidP="00BC6B56">
      <w:pPr>
        <w:pStyle w:val="1e"/>
      </w:pPr>
      <w:r w:rsidRPr="00DA7AEA">
        <w:lastRenderedPageBreak/>
        <w:t xml:space="preserve">student_pkey </w:t>
      </w:r>
      <w:r w:rsidRPr="00DA7AEA">
        <w:t>为主键名称</w:t>
      </w:r>
      <w:r w:rsidR="00EA4971" w:rsidRPr="00DA7AEA">
        <w:t>。</w:t>
      </w:r>
    </w:p>
    <w:p w14:paraId="6662FE15" w14:textId="77D638EB" w:rsidR="00E82590" w:rsidRPr="00DA7AEA" w:rsidRDefault="00E82590" w:rsidP="0020629A">
      <w:pPr>
        <w:pStyle w:val="30"/>
      </w:pPr>
      <w:r w:rsidRPr="00DA7AEA">
        <w:t>通过</w:t>
      </w:r>
      <w:r w:rsidRPr="00DA7AEA">
        <w:t>hint</w:t>
      </w:r>
      <w:r w:rsidRPr="00DA7AEA">
        <w:t>来优化语句扫描方式</w:t>
      </w:r>
      <w:r w:rsidR="00625393">
        <w:rPr>
          <w:rFonts w:hint="eastAsia"/>
        </w:rPr>
        <w:t>。</w:t>
      </w:r>
    </w:p>
    <w:p w14:paraId="7EBA4B16" w14:textId="7E060695" w:rsidR="00E82590" w:rsidRPr="00BC6B56" w:rsidRDefault="00E82590" w:rsidP="00BC6B56">
      <w:pPr>
        <w:pStyle w:val="1e"/>
      </w:pPr>
      <w:r w:rsidRPr="00BC6B56">
        <w:t>通过加</w:t>
      </w:r>
      <w:r w:rsidRPr="00BC6B56">
        <w:t>hint</w:t>
      </w:r>
      <w:r w:rsidRPr="00BC6B56">
        <w:t>来使查询语句进行索引扫描</w:t>
      </w:r>
      <w:r w:rsidR="00EA4971" w:rsidRPr="00BC6B56">
        <w:t>。</w:t>
      </w:r>
    </w:p>
    <w:p w14:paraId="4BDF7491" w14:textId="77777777" w:rsidR="00E82590" w:rsidRPr="00C47001" w:rsidRDefault="00E82590" w:rsidP="00BC6B56">
      <w:pPr>
        <w:pStyle w:val="affffc"/>
        <w:rPr>
          <w:b/>
          <w:color w:val="C7000B"/>
        </w:rPr>
      </w:pPr>
      <w:proofErr w:type="gramStart"/>
      <w:r w:rsidRPr="00693517">
        <w:t>postgres</w:t>
      </w:r>
      <w:proofErr w:type="gramEnd"/>
      <w:r w:rsidRPr="00693517">
        <w:t xml:space="preserve">=# </w:t>
      </w:r>
      <w:r w:rsidRPr="00C47001">
        <w:rPr>
          <w:b/>
          <w:color w:val="C7000B"/>
        </w:rPr>
        <w:t>explain select /*+indexscan(student student_pkey)*/ * from student where std_id=30;</w:t>
      </w:r>
    </w:p>
    <w:p w14:paraId="5687B5F7" w14:textId="77777777" w:rsidR="00E82590" w:rsidRPr="00693517" w:rsidRDefault="00E82590" w:rsidP="00BC6B56">
      <w:pPr>
        <w:pStyle w:val="affffc"/>
      </w:pPr>
      <w:r w:rsidRPr="00693517">
        <w:t xml:space="preserve">                                 QUERY PLAN                                  </w:t>
      </w:r>
    </w:p>
    <w:p w14:paraId="2F5CB606" w14:textId="77777777" w:rsidR="00E82590" w:rsidRPr="00693517" w:rsidRDefault="00E82590" w:rsidP="00BC6B56">
      <w:pPr>
        <w:pStyle w:val="affffc"/>
      </w:pPr>
      <w:r w:rsidRPr="00693517">
        <w:t>----------------------------------------------------------------------</w:t>
      </w:r>
    </w:p>
    <w:p w14:paraId="12BFD03C" w14:textId="77777777" w:rsidR="00E82590" w:rsidRPr="00693517" w:rsidRDefault="00E82590" w:rsidP="00BC6B56">
      <w:pPr>
        <w:pStyle w:val="affffc"/>
      </w:pPr>
      <w:r w:rsidRPr="00693517">
        <w:t xml:space="preserve"> [Bypass]</w:t>
      </w:r>
    </w:p>
    <w:p w14:paraId="63A44F48" w14:textId="77777777" w:rsidR="00E82590" w:rsidRPr="00693517" w:rsidRDefault="00E82590" w:rsidP="00BC6B56">
      <w:pPr>
        <w:pStyle w:val="affffc"/>
      </w:pPr>
      <w:r w:rsidRPr="00693517">
        <w:t xml:space="preserve"> Index Scan using student_pkey on </w:t>
      </w:r>
      <w:proofErr w:type="gramStart"/>
      <w:r w:rsidRPr="00693517">
        <w:t>student  (</w:t>
      </w:r>
      <w:proofErr w:type="gramEnd"/>
      <w:r w:rsidRPr="00693517">
        <w:t>cost=0.00..8.27 rows=1 width=62)</w:t>
      </w:r>
    </w:p>
    <w:p w14:paraId="318273EB" w14:textId="77777777" w:rsidR="00E82590" w:rsidRPr="00693517" w:rsidRDefault="00E82590" w:rsidP="00BC6B56">
      <w:pPr>
        <w:pStyle w:val="affffc"/>
      </w:pPr>
      <w:r w:rsidRPr="00693517">
        <w:t xml:space="preserve">   Index Cond: (std_id = 30)</w:t>
      </w:r>
    </w:p>
    <w:p w14:paraId="74A5D463" w14:textId="77777777" w:rsidR="00E82590" w:rsidRPr="00693517" w:rsidRDefault="00E82590" w:rsidP="00BC6B56">
      <w:pPr>
        <w:pStyle w:val="affffc"/>
      </w:pPr>
      <w:r w:rsidRPr="00693517">
        <w:t>(3 rows)</w:t>
      </w:r>
    </w:p>
    <w:p w14:paraId="18D1C7E3" w14:textId="77777777" w:rsidR="00E82590" w:rsidRPr="00693517" w:rsidRDefault="00E82590" w:rsidP="00BC6B56">
      <w:pPr>
        <w:pStyle w:val="affffc"/>
      </w:pPr>
    </w:p>
    <w:p w14:paraId="7976A467" w14:textId="37DEB01B" w:rsidR="003B0FB2" w:rsidRPr="00693517" w:rsidRDefault="00E82590" w:rsidP="003B0FB2">
      <w:pPr>
        <w:pStyle w:val="affffc"/>
      </w:pPr>
      <w:proofErr w:type="gramStart"/>
      <w:r w:rsidRPr="00693517">
        <w:t>postgres</w:t>
      </w:r>
      <w:proofErr w:type="gramEnd"/>
      <w:r w:rsidRPr="00693517">
        <w:t>=#</w:t>
      </w:r>
    </w:p>
    <w:p w14:paraId="42A58A2F" w14:textId="77C57CA5" w:rsidR="00E82590" w:rsidRDefault="00E82590" w:rsidP="00BC6B56">
      <w:pPr>
        <w:pStyle w:val="1e"/>
      </w:pPr>
      <w:r w:rsidRPr="00DA7AEA">
        <w:t xml:space="preserve">Index Scan using student_pkey on student </w:t>
      </w:r>
      <w:r w:rsidRPr="00DA7AEA">
        <w:t>表示语句通过</w:t>
      </w:r>
      <w:r w:rsidRPr="00DA7AEA">
        <w:t>student</w:t>
      </w:r>
      <w:r w:rsidRPr="00DA7AEA">
        <w:t>表上的主键索引</w:t>
      </w:r>
      <w:r w:rsidRPr="00DA7AEA">
        <w:t>student_pkey</w:t>
      </w:r>
      <w:r w:rsidRPr="00DA7AEA">
        <w:t>进行了索引扫描</w:t>
      </w:r>
      <w:r w:rsidR="00EA4971" w:rsidRPr="00DA7AEA">
        <w:t>。</w:t>
      </w:r>
    </w:p>
    <w:p w14:paraId="7516D38C" w14:textId="541C4C75" w:rsidR="003B0FB2" w:rsidRDefault="003B0FB2" w:rsidP="003B0FB2">
      <w:pPr>
        <w:pStyle w:val="30"/>
      </w:pPr>
      <w:r>
        <w:t>退出数据库</w:t>
      </w:r>
      <w:r w:rsidR="008B6898">
        <w:t>。</w:t>
      </w:r>
    </w:p>
    <w:p w14:paraId="3D16D343" w14:textId="6D60EAF0" w:rsidR="003B0FB2" w:rsidRPr="00DA7AEA" w:rsidRDefault="003B0FB2" w:rsidP="003B0FB2">
      <w:pPr>
        <w:pStyle w:val="affffc"/>
      </w:pPr>
      <w:proofErr w:type="gramStart"/>
      <w:r w:rsidRPr="00693517">
        <w:t>postgres</w:t>
      </w:r>
      <w:proofErr w:type="gramEnd"/>
      <w:r w:rsidRPr="00693517">
        <w:t>=#</w:t>
      </w:r>
      <w:r w:rsidRPr="003B0FB2">
        <w:rPr>
          <w:color w:val="C00000"/>
        </w:rPr>
        <w:t xml:space="preserve"> </w:t>
      </w:r>
      <w:r w:rsidRPr="003B0FB2">
        <w:rPr>
          <w:rFonts w:hint="eastAsia"/>
          <w:b/>
          <w:color w:val="C00000"/>
        </w:rPr>
        <w:t>\</w:t>
      </w:r>
      <w:r w:rsidRPr="003B0FB2">
        <w:rPr>
          <w:b/>
          <w:color w:val="C00000"/>
        </w:rPr>
        <w:t>q</w:t>
      </w:r>
    </w:p>
    <w:p w14:paraId="674DC2F8" w14:textId="440DC85A" w:rsidR="00E82590" w:rsidRPr="00DA7AEA" w:rsidRDefault="00E82590" w:rsidP="00BC6B56">
      <w:pPr>
        <w:pStyle w:val="1e"/>
      </w:pPr>
      <w:r w:rsidRPr="00DA7AEA">
        <w:t>EXPLAIN</w:t>
      </w:r>
      <w:r w:rsidRPr="00DA7AEA">
        <w:t>进行</w:t>
      </w:r>
      <w:r w:rsidRPr="00DA7AEA">
        <w:t>SQL</w:t>
      </w:r>
      <w:r w:rsidRPr="00DA7AEA">
        <w:t>优化实验结束</w:t>
      </w:r>
      <w:r w:rsidR="00EA4971" w:rsidRPr="00DA7AEA">
        <w:t>。</w:t>
      </w:r>
    </w:p>
    <w:p w14:paraId="3A90E7B9" w14:textId="413DFF49" w:rsidR="00401199" w:rsidRDefault="00401199">
      <w:pPr>
        <w:topLinePunct w:val="0"/>
        <w:adjustRightInd/>
        <w:snapToGrid/>
        <w:spacing w:before="0" w:after="0" w:line="240" w:lineRule="auto"/>
        <w:ind w:left="0"/>
        <w:rPr>
          <w:rFonts w:ascii="Huawei Sans" w:eastAsia="方正兰亭黑简体" w:hAnsi="Huawei Sans" w:cs="Huawei Sans"/>
          <w:sz w:val="21"/>
        </w:rPr>
      </w:pPr>
      <w:r>
        <w:rPr>
          <w:rFonts w:ascii="Huawei Sans" w:eastAsia="方正兰亭黑简体" w:hAnsi="Huawei Sans" w:cs="Huawei Sans"/>
          <w:sz w:val="21"/>
        </w:rPr>
        <w:br w:type="page"/>
      </w:r>
    </w:p>
    <w:p w14:paraId="64166578" w14:textId="1FE4E2C6" w:rsidR="00E82590" w:rsidRPr="00DA7AEA" w:rsidRDefault="00E82590" w:rsidP="00664176">
      <w:pPr>
        <w:pStyle w:val="1"/>
        <w:numPr>
          <w:ilvl w:val="0"/>
          <w:numId w:val="4"/>
        </w:numPr>
        <w:wordWrap w:val="0"/>
        <w:ind w:right="442"/>
        <w:rPr>
          <w:rFonts w:cs="Huawei Sans"/>
        </w:rPr>
      </w:pPr>
      <w:bookmarkStart w:id="57" w:name="_Toc47699859"/>
      <w:bookmarkStart w:id="58" w:name="_Toc81317996"/>
      <w:r w:rsidRPr="00DA7AEA">
        <w:rPr>
          <w:rFonts w:cs="Huawei Sans"/>
        </w:rPr>
        <w:lastRenderedPageBreak/>
        <w:t>日志检查</w:t>
      </w:r>
      <w:bookmarkEnd w:id="57"/>
      <w:bookmarkEnd w:id="58"/>
    </w:p>
    <w:p w14:paraId="4A3F8E73" w14:textId="77777777" w:rsidR="00E82590" w:rsidRPr="00DA7AEA" w:rsidRDefault="00E82590" w:rsidP="00664176">
      <w:pPr>
        <w:pStyle w:val="2"/>
        <w:numPr>
          <w:ilvl w:val="1"/>
          <w:numId w:val="4"/>
        </w:numPr>
        <w:ind w:left="105"/>
        <w:rPr>
          <w:rFonts w:cs="Huawei Sans"/>
        </w:rPr>
      </w:pPr>
      <w:bookmarkStart w:id="59" w:name="_Toc47699860"/>
      <w:bookmarkStart w:id="60" w:name="_Toc81317997"/>
      <w:r w:rsidRPr="00DA7AEA">
        <w:rPr>
          <w:rFonts w:cs="Huawei Sans"/>
        </w:rPr>
        <w:t>实验介绍</w:t>
      </w:r>
      <w:bookmarkEnd w:id="59"/>
      <w:bookmarkEnd w:id="60"/>
    </w:p>
    <w:p w14:paraId="0348B42A" w14:textId="77777777" w:rsidR="00E82590" w:rsidRPr="00DA7AEA" w:rsidRDefault="00E82590" w:rsidP="00664176">
      <w:pPr>
        <w:pStyle w:val="3"/>
        <w:numPr>
          <w:ilvl w:val="2"/>
          <w:numId w:val="4"/>
        </w:numPr>
        <w:rPr>
          <w:rFonts w:cs="Huawei Sans"/>
          <w:i/>
          <w:iCs/>
          <w:color w:val="0000FF"/>
          <w:kern w:val="2"/>
          <w:sz w:val="21"/>
        </w:rPr>
      </w:pPr>
      <w:bookmarkStart w:id="61" w:name="_Toc47699861"/>
      <w:bookmarkStart w:id="62" w:name="_Toc81317998"/>
      <w:r w:rsidRPr="00DA7AEA">
        <w:rPr>
          <w:rFonts w:cs="Huawei Sans"/>
        </w:rPr>
        <w:t>关于本实验</w:t>
      </w:r>
      <w:bookmarkEnd w:id="61"/>
      <w:bookmarkEnd w:id="62"/>
    </w:p>
    <w:p w14:paraId="17344F54" w14:textId="77777777" w:rsidR="00E82590" w:rsidRPr="00DA7AEA" w:rsidRDefault="00E82590" w:rsidP="00BC6B56">
      <w:pPr>
        <w:pStyle w:val="1e"/>
      </w:pPr>
      <w:r w:rsidRPr="00DA7AEA">
        <w:t>数据库运行时，某些操作在执行过程中可能会出现错误，数据库依然能够运行。但是此时数据库中的数据可能已经发生不一致的情况。建议检查</w:t>
      </w:r>
      <w:r w:rsidRPr="00DA7AEA">
        <w:t>openGauss</w:t>
      </w:r>
      <w:r w:rsidRPr="00DA7AEA">
        <w:t>运行日志，及时发现隐患。</w:t>
      </w:r>
    </w:p>
    <w:p w14:paraId="4CD41977" w14:textId="77777777" w:rsidR="00E82590" w:rsidRPr="00DA7AEA" w:rsidRDefault="00E82590" w:rsidP="00BC6B56">
      <w:pPr>
        <w:pStyle w:val="1e"/>
      </w:pPr>
      <w:r w:rsidRPr="00DA7AEA">
        <w:t>当</w:t>
      </w:r>
      <w:r w:rsidRPr="00DA7AEA">
        <w:t>openGauss</w:t>
      </w:r>
      <w:r w:rsidRPr="00DA7AEA">
        <w:t>发生故障时，使用</w:t>
      </w:r>
      <w:r w:rsidRPr="00DA7AEA">
        <w:t xml:space="preserve"> gs_collector </w:t>
      </w:r>
      <w:r w:rsidRPr="00DA7AEA">
        <w:t>此工具收集</w:t>
      </w:r>
      <w:r w:rsidRPr="00DA7AEA">
        <w:t>OS</w:t>
      </w:r>
      <w:r w:rsidRPr="00DA7AEA">
        <w:t>信息、日志信息以及配置文件等信息，来定位问题。</w:t>
      </w:r>
    </w:p>
    <w:p w14:paraId="7FE1D3CD" w14:textId="77777777" w:rsidR="00E82590" w:rsidRPr="00DA7AEA" w:rsidRDefault="00E82590" w:rsidP="00BC6B56">
      <w:pPr>
        <w:pStyle w:val="1e"/>
      </w:pPr>
      <w:r w:rsidRPr="00DA7AEA">
        <w:t>本实验主要是先手工设置收集配置信息，然后通过</w:t>
      </w:r>
      <w:r w:rsidRPr="00DA7AEA">
        <w:t>gs_collector</w:t>
      </w:r>
      <w:r w:rsidRPr="00DA7AEA">
        <w:t>工具调整用配置来收集相关日志信息。</w:t>
      </w:r>
    </w:p>
    <w:p w14:paraId="15875D0E"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63" w:name="_Toc47699862"/>
      <w:bookmarkStart w:id="64" w:name="_Toc81317999"/>
      <w:r w:rsidRPr="00DA7AEA">
        <w:rPr>
          <w:rFonts w:cs="Huawei Sans"/>
        </w:rPr>
        <w:t>实验目的</w:t>
      </w:r>
      <w:bookmarkEnd w:id="63"/>
      <w:bookmarkEnd w:id="64"/>
    </w:p>
    <w:p w14:paraId="0509A60D" w14:textId="16E521E3" w:rsidR="00E82590" w:rsidRPr="00DA7AEA" w:rsidRDefault="00E82590" w:rsidP="008B6898">
      <w:pPr>
        <w:pStyle w:val="1e"/>
      </w:pPr>
      <w:r w:rsidRPr="00DA7AEA">
        <w:t>掌握</w:t>
      </w:r>
      <w:r w:rsidRPr="00DA7AEA">
        <w:t>gs_collector</w:t>
      </w:r>
      <w:r w:rsidR="008B6898">
        <w:t>工具的基本使用。</w:t>
      </w:r>
    </w:p>
    <w:p w14:paraId="5E33EA88" w14:textId="77777777" w:rsidR="00E82590" w:rsidRPr="00DA7AEA" w:rsidRDefault="00E82590" w:rsidP="00664176">
      <w:pPr>
        <w:pStyle w:val="2"/>
        <w:numPr>
          <w:ilvl w:val="1"/>
          <w:numId w:val="4"/>
        </w:numPr>
        <w:ind w:left="105"/>
        <w:rPr>
          <w:rFonts w:cs="Huawei Sans"/>
        </w:rPr>
      </w:pPr>
      <w:bookmarkStart w:id="65" w:name="_Toc47699863"/>
      <w:bookmarkStart w:id="66" w:name="_Toc81318000"/>
      <w:r w:rsidRPr="00DA7AEA">
        <w:rPr>
          <w:rFonts w:cs="Huawei Sans"/>
        </w:rPr>
        <w:t>通过</w:t>
      </w:r>
      <w:r w:rsidRPr="00DA7AEA">
        <w:rPr>
          <w:rFonts w:cs="Huawei Sans"/>
        </w:rPr>
        <w:t>gs_collector</w:t>
      </w:r>
      <w:r w:rsidRPr="00DA7AEA">
        <w:rPr>
          <w:rFonts w:cs="Huawei Sans"/>
        </w:rPr>
        <w:t>工具来收集日志信息</w:t>
      </w:r>
      <w:bookmarkEnd w:id="65"/>
      <w:bookmarkEnd w:id="66"/>
    </w:p>
    <w:p w14:paraId="08B94AE3" w14:textId="45B4E7E1" w:rsidR="00E82590" w:rsidRPr="00DA7AEA" w:rsidRDefault="00E82590" w:rsidP="00E82590">
      <w:pPr>
        <w:pStyle w:val="50"/>
        <w:rPr>
          <w:rFonts w:cs="Huawei Sans"/>
        </w:rPr>
      </w:pPr>
      <w:r w:rsidRPr="00DA7AEA">
        <w:rPr>
          <w:rFonts w:cs="Huawei Sans"/>
        </w:rPr>
        <w:t>gs_collector</w:t>
      </w:r>
      <w:r w:rsidR="00CF7615">
        <w:rPr>
          <w:rFonts w:cs="Huawei Sans"/>
        </w:rPr>
        <w:t>内容收集对照表</w:t>
      </w:r>
    </w:p>
    <w:tbl>
      <w:tblPr>
        <w:tblW w:w="8590"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shd w:val="clear" w:color="auto" w:fill="FFFFFF"/>
        <w:tblCellMar>
          <w:top w:w="74" w:type="dxa"/>
          <w:left w:w="142" w:type="dxa"/>
          <w:bottom w:w="74" w:type="dxa"/>
          <w:right w:w="142" w:type="dxa"/>
        </w:tblCellMar>
        <w:tblLook w:val="04A0" w:firstRow="1" w:lastRow="0" w:firstColumn="1" w:lastColumn="0" w:noHBand="0" w:noVBand="1"/>
      </w:tblPr>
      <w:tblGrid>
        <w:gridCol w:w="1543"/>
        <w:gridCol w:w="2395"/>
        <w:gridCol w:w="4652"/>
      </w:tblGrid>
      <w:tr w:rsidR="00E82590" w:rsidRPr="00DA7AEA" w14:paraId="2CECC54A" w14:textId="77777777" w:rsidTr="002C42EA">
        <w:trPr>
          <w:tblHeader/>
          <w:jc w:val="center"/>
        </w:trPr>
        <w:tc>
          <w:tcPr>
            <w:tcW w:w="898" w:type="pct"/>
            <w:shd w:val="clear" w:color="auto" w:fill="D9D9D9" w:themeFill="background1" w:themeFillShade="D9"/>
            <w:tcMar>
              <w:top w:w="120" w:type="dxa"/>
              <w:left w:w="180" w:type="dxa"/>
              <w:bottom w:w="120" w:type="dxa"/>
              <w:right w:w="180" w:type="dxa"/>
            </w:tcMar>
            <w:hideMark/>
          </w:tcPr>
          <w:p w14:paraId="477A9405" w14:textId="77777777" w:rsidR="00E82590" w:rsidRPr="00DA7AEA" w:rsidRDefault="00E82590" w:rsidP="00D8275B">
            <w:pPr>
              <w:pStyle w:val="5a"/>
              <w:jc w:val="center"/>
              <w:rPr>
                <w:rFonts w:cs="Huawei Sans"/>
                <w:b/>
              </w:rPr>
            </w:pPr>
            <w:r w:rsidRPr="00DA7AEA">
              <w:rPr>
                <w:rFonts w:cs="Huawei Sans"/>
                <w:b/>
              </w:rPr>
              <w:t>TypeName</w:t>
            </w:r>
          </w:p>
        </w:tc>
        <w:tc>
          <w:tcPr>
            <w:tcW w:w="1394" w:type="pct"/>
            <w:shd w:val="clear" w:color="auto" w:fill="D9D9D9" w:themeFill="background1" w:themeFillShade="D9"/>
            <w:tcMar>
              <w:top w:w="120" w:type="dxa"/>
              <w:left w:w="180" w:type="dxa"/>
              <w:bottom w:w="120" w:type="dxa"/>
              <w:right w:w="180" w:type="dxa"/>
            </w:tcMar>
            <w:hideMark/>
          </w:tcPr>
          <w:p w14:paraId="448D6E70" w14:textId="77777777" w:rsidR="00E82590" w:rsidRPr="00DA7AEA" w:rsidRDefault="00E82590" w:rsidP="00D8275B">
            <w:pPr>
              <w:pStyle w:val="5a"/>
              <w:jc w:val="center"/>
              <w:rPr>
                <w:rFonts w:cs="Huawei Sans"/>
                <w:b/>
              </w:rPr>
            </w:pPr>
            <w:bookmarkStart w:id="67" w:name="zh-cn_topic_0237152334_p21183192318"/>
            <w:bookmarkEnd w:id="67"/>
            <w:r w:rsidRPr="00DA7AEA">
              <w:rPr>
                <w:rFonts w:cs="Huawei Sans"/>
                <w:b/>
              </w:rPr>
              <w:t>Content</w:t>
            </w:r>
          </w:p>
        </w:tc>
        <w:tc>
          <w:tcPr>
            <w:tcW w:w="2708" w:type="pct"/>
            <w:shd w:val="clear" w:color="auto" w:fill="D9D9D9" w:themeFill="background1" w:themeFillShade="D9"/>
            <w:tcMar>
              <w:top w:w="120" w:type="dxa"/>
              <w:left w:w="180" w:type="dxa"/>
              <w:bottom w:w="120" w:type="dxa"/>
              <w:right w:w="180" w:type="dxa"/>
            </w:tcMar>
            <w:hideMark/>
          </w:tcPr>
          <w:p w14:paraId="00D2AABD" w14:textId="77777777" w:rsidR="00E82590" w:rsidRPr="00DA7AEA" w:rsidRDefault="00E82590" w:rsidP="00D8275B">
            <w:pPr>
              <w:pStyle w:val="5a"/>
              <w:jc w:val="center"/>
              <w:rPr>
                <w:rFonts w:cs="Huawei Sans"/>
                <w:b/>
              </w:rPr>
            </w:pPr>
            <w:bookmarkStart w:id="68" w:name="zh-cn_topic_0237152334_p21116316232"/>
            <w:bookmarkEnd w:id="68"/>
            <w:r w:rsidRPr="00DA7AEA">
              <w:rPr>
                <w:rFonts w:cs="Huawei Sans"/>
                <w:b/>
              </w:rPr>
              <w:t>描述</w:t>
            </w:r>
          </w:p>
        </w:tc>
        <w:bookmarkStart w:id="69" w:name="zh-cn_topic_0237152334_p12111832231"/>
        <w:bookmarkEnd w:id="69"/>
      </w:tr>
      <w:tr w:rsidR="00E82590" w:rsidRPr="00DA7AEA" w14:paraId="68F1F00E" w14:textId="77777777" w:rsidTr="002C42EA">
        <w:trPr>
          <w:jc w:val="center"/>
        </w:trPr>
        <w:tc>
          <w:tcPr>
            <w:tcW w:w="898" w:type="pct"/>
            <w:shd w:val="clear" w:color="auto" w:fill="F9F9F9"/>
            <w:tcMar>
              <w:top w:w="120" w:type="dxa"/>
              <w:left w:w="180" w:type="dxa"/>
              <w:bottom w:w="120" w:type="dxa"/>
              <w:right w:w="180" w:type="dxa"/>
            </w:tcMar>
            <w:vAlign w:val="center"/>
            <w:hideMark/>
          </w:tcPr>
          <w:p w14:paraId="12597D4E" w14:textId="77777777" w:rsidR="00E82590" w:rsidRPr="00DA7AEA" w:rsidRDefault="00E82590" w:rsidP="00D8275B">
            <w:pPr>
              <w:pStyle w:val="5a"/>
              <w:rPr>
                <w:rFonts w:cs="Huawei Sans"/>
              </w:rPr>
            </w:pPr>
            <w:bookmarkStart w:id="70" w:name="zh-cn_topic_0237152334_p121114320238"/>
            <w:bookmarkEnd w:id="70"/>
            <w:r w:rsidRPr="00DA7AEA">
              <w:rPr>
                <w:rFonts w:cs="Huawei Sans"/>
              </w:rPr>
              <w:t>System</w:t>
            </w:r>
          </w:p>
        </w:tc>
        <w:tc>
          <w:tcPr>
            <w:tcW w:w="1394" w:type="pct"/>
            <w:shd w:val="clear" w:color="auto" w:fill="F9F9F9"/>
            <w:tcMar>
              <w:top w:w="120" w:type="dxa"/>
              <w:left w:w="180" w:type="dxa"/>
              <w:bottom w:w="120" w:type="dxa"/>
              <w:right w:w="180" w:type="dxa"/>
            </w:tcMar>
            <w:vAlign w:val="center"/>
            <w:hideMark/>
          </w:tcPr>
          <w:p w14:paraId="0E28DB04" w14:textId="77777777" w:rsidR="00E82590" w:rsidRPr="00DA7AEA" w:rsidRDefault="00E82590" w:rsidP="00D8275B">
            <w:pPr>
              <w:pStyle w:val="5a"/>
              <w:rPr>
                <w:rFonts w:cs="Huawei Sans"/>
              </w:rPr>
            </w:pPr>
            <w:bookmarkStart w:id="71" w:name="zh-cn_topic_0237152334_p9173483258"/>
            <w:bookmarkEnd w:id="71"/>
            <w:r w:rsidRPr="00DA7AEA">
              <w:rPr>
                <w:rFonts w:cs="Huawei Sans"/>
              </w:rPr>
              <w:t>HardWareInfo</w:t>
            </w:r>
          </w:p>
          <w:p w14:paraId="5066D0BA" w14:textId="77777777" w:rsidR="00E82590" w:rsidRPr="00DA7AEA" w:rsidRDefault="00E82590" w:rsidP="00D8275B">
            <w:pPr>
              <w:pStyle w:val="5a"/>
              <w:rPr>
                <w:rFonts w:cs="Huawei Sans"/>
              </w:rPr>
            </w:pPr>
            <w:bookmarkStart w:id="72" w:name="zh-cn_topic_0237152334_p6181348172513"/>
            <w:bookmarkEnd w:id="72"/>
            <w:r w:rsidRPr="00DA7AEA">
              <w:rPr>
                <w:rFonts w:cs="Huawei Sans"/>
              </w:rPr>
              <w:t>RunTimeInfo</w:t>
            </w:r>
          </w:p>
        </w:tc>
        <w:tc>
          <w:tcPr>
            <w:tcW w:w="2708" w:type="pct"/>
            <w:shd w:val="clear" w:color="auto" w:fill="F9F9F9"/>
            <w:tcMar>
              <w:top w:w="120" w:type="dxa"/>
              <w:left w:w="180" w:type="dxa"/>
              <w:bottom w:w="120" w:type="dxa"/>
              <w:right w:w="180" w:type="dxa"/>
            </w:tcMar>
            <w:vAlign w:val="center"/>
            <w:hideMark/>
          </w:tcPr>
          <w:p w14:paraId="13624E78" w14:textId="77777777" w:rsidR="00E82590" w:rsidRPr="00DA7AEA" w:rsidRDefault="00E82590" w:rsidP="00D8275B">
            <w:pPr>
              <w:pStyle w:val="5a"/>
              <w:rPr>
                <w:rFonts w:cs="Huawei Sans"/>
              </w:rPr>
            </w:pPr>
            <w:bookmarkStart w:id="73" w:name="zh-cn_topic_0237152334_p698955702519"/>
            <w:bookmarkEnd w:id="73"/>
            <w:r w:rsidRPr="00DA7AEA">
              <w:rPr>
                <w:rFonts w:cs="Huawei Sans"/>
              </w:rPr>
              <w:t>收集现在操作系统的状态信息：</w:t>
            </w:r>
            <w:bookmarkStart w:id="74" w:name="zh-cn_topic_0237152334_ul9921101417234"/>
            <w:bookmarkEnd w:id="74"/>
          </w:p>
          <w:p w14:paraId="3D691A20" w14:textId="77777777" w:rsidR="00E82590" w:rsidRPr="00DA7AEA" w:rsidRDefault="00E82590" w:rsidP="00D8275B">
            <w:pPr>
              <w:pStyle w:val="5a"/>
              <w:rPr>
                <w:rFonts w:cs="Huawei Sans"/>
              </w:rPr>
            </w:pPr>
            <w:r w:rsidRPr="00DA7AEA">
              <w:rPr>
                <w:rFonts w:cs="Huawei Sans"/>
              </w:rPr>
              <w:t>HardWareInfo</w:t>
            </w:r>
          </w:p>
          <w:p w14:paraId="041C10E0" w14:textId="77777777" w:rsidR="00E82590" w:rsidRPr="00DA7AEA" w:rsidRDefault="00E82590" w:rsidP="00D8275B">
            <w:pPr>
              <w:pStyle w:val="5a"/>
              <w:rPr>
                <w:rFonts w:cs="Huawei Sans"/>
              </w:rPr>
            </w:pPr>
            <w:r w:rsidRPr="00DA7AEA">
              <w:rPr>
                <w:rFonts w:cs="Huawei Sans"/>
              </w:rPr>
              <w:t>Cpu</w:t>
            </w:r>
            <w:r w:rsidRPr="00DA7AEA">
              <w:rPr>
                <w:rFonts w:cs="Huawei Sans"/>
              </w:rPr>
              <w:t>（</w:t>
            </w:r>
            <w:r w:rsidRPr="00DA7AEA">
              <w:rPr>
                <w:rFonts w:cs="Huawei Sans"/>
              </w:rPr>
              <w:t>cat /proc/cpuinfo</w:t>
            </w:r>
            <w:r w:rsidRPr="00DA7AEA">
              <w:rPr>
                <w:rFonts w:cs="Huawei Sans"/>
              </w:rPr>
              <w:t>）</w:t>
            </w:r>
          </w:p>
          <w:p w14:paraId="43C00D48" w14:textId="77777777" w:rsidR="00E82590" w:rsidRPr="00DA7AEA" w:rsidRDefault="00E82590" w:rsidP="00D8275B">
            <w:pPr>
              <w:pStyle w:val="5a"/>
              <w:rPr>
                <w:rFonts w:cs="Huawei Sans"/>
              </w:rPr>
            </w:pPr>
            <w:r w:rsidRPr="00DA7AEA">
              <w:rPr>
                <w:rFonts w:cs="Huawei Sans"/>
              </w:rPr>
              <w:t>内存（</w:t>
            </w:r>
            <w:r w:rsidRPr="00DA7AEA">
              <w:rPr>
                <w:rFonts w:cs="Huawei Sans"/>
              </w:rPr>
              <w:t>cat /proc/meminfo</w:t>
            </w:r>
            <w:r w:rsidRPr="00DA7AEA">
              <w:rPr>
                <w:rFonts w:cs="Huawei Sans"/>
              </w:rPr>
              <w:t>）</w:t>
            </w:r>
          </w:p>
          <w:p w14:paraId="39CA6DEE" w14:textId="77777777" w:rsidR="00E82590" w:rsidRPr="00DA7AEA" w:rsidRDefault="00E82590" w:rsidP="00D8275B">
            <w:pPr>
              <w:pStyle w:val="5a"/>
              <w:rPr>
                <w:rFonts w:cs="Huawei Sans"/>
              </w:rPr>
            </w:pPr>
            <w:r w:rsidRPr="00DA7AEA">
              <w:rPr>
                <w:rFonts w:cs="Huawei Sans"/>
              </w:rPr>
              <w:t>磁盘（</w:t>
            </w:r>
            <w:r w:rsidRPr="00DA7AEA">
              <w:rPr>
                <w:rFonts w:cs="Huawei Sans"/>
              </w:rPr>
              <w:t>df -h</w:t>
            </w:r>
            <w:r w:rsidRPr="00DA7AEA">
              <w:rPr>
                <w:rFonts w:cs="Huawei Sans"/>
              </w:rPr>
              <w:t>）</w:t>
            </w:r>
          </w:p>
          <w:p w14:paraId="25E81715" w14:textId="77777777" w:rsidR="00E82590" w:rsidRPr="00DA7AEA" w:rsidRDefault="00E82590" w:rsidP="00D8275B">
            <w:pPr>
              <w:pStyle w:val="5a"/>
              <w:rPr>
                <w:rFonts w:cs="Huawei Sans"/>
              </w:rPr>
            </w:pPr>
            <w:r w:rsidRPr="00DA7AEA">
              <w:rPr>
                <w:rFonts w:cs="Huawei Sans"/>
              </w:rPr>
              <w:t>RunTimeInfo</w:t>
            </w:r>
            <w:r w:rsidRPr="00DA7AEA">
              <w:rPr>
                <w:rFonts w:cs="Huawei Sans"/>
              </w:rPr>
              <w:t>：</w:t>
            </w:r>
          </w:p>
          <w:p w14:paraId="53CA4F61" w14:textId="77777777" w:rsidR="00E82590" w:rsidRPr="00DA7AEA" w:rsidRDefault="00E82590" w:rsidP="00D8275B">
            <w:pPr>
              <w:pStyle w:val="5a"/>
              <w:rPr>
                <w:rFonts w:cs="Huawei Sans"/>
              </w:rPr>
            </w:pPr>
            <w:r w:rsidRPr="00DA7AEA">
              <w:rPr>
                <w:rFonts w:cs="Huawei Sans"/>
              </w:rPr>
              <w:t>topStatus</w:t>
            </w:r>
            <w:r w:rsidRPr="00DA7AEA">
              <w:rPr>
                <w:rFonts w:cs="Huawei Sans"/>
              </w:rPr>
              <w:t>（</w:t>
            </w:r>
            <w:r w:rsidRPr="00DA7AEA">
              <w:rPr>
                <w:rFonts w:cs="Huawei Sans"/>
              </w:rPr>
              <w:t>ps ux</w:t>
            </w:r>
            <w:r w:rsidRPr="00DA7AEA">
              <w:rPr>
                <w:rFonts w:cs="Huawei Sans"/>
              </w:rPr>
              <w:t>）</w:t>
            </w:r>
          </w:p>
          <w:p w14:paraId="13541269" w14:textId="77777777" w:rsidR="00E82590" w:rsidRPr="00DA7AEA" w:rsidRDefault="00E82590" w:rsidP="00D8275B">
            <w:pPr>
              <w:pStyle w:val="5a"/>
              <w:rPr>
                <w:rFonts w:cs="Huawei Sans"/>
              </w:rPr>
            </w:pPr>
            <w:r w:rsidRPr="00DA7AEA">
              <w:rPr>
                <w:rFonts w:cs="Huawei Sans"/>
              </w:rPr>
              <w:t>ioStat</w:t>
            </w:r>
            <w:r w:rsidRPr="00DA7AEA">
              <w:rPr>
                <w:rFonts w:cs="Huawei Sans"/>
              </w:rPr>
              <w:t>（</w:t>
            </w:r>
            <w:r w:rsidRPr="00DA7AEA">
              <w:rPr>
                <w:rFonts w:cs="Huawei Sans"/>
              </w:rPr>
              <w:t>iostat -xm 2 3</w:t>
            </w:r>
            <w:r w:rsidRPr="00DA7AEA">
              <w:rPr>
                <w:rFonts w:cs="Huawei Sans"/>
              </w:rPr>
              <w:t>）</w:t>
            </w:r>
          </w:p>
          <w:p w14:paraId="1B52F547" w14:textId="77777777" w:rsidR="00E82590" w:rsidRPr="00DA7AEA" w:rsidRDefault="00E82590" w:rsidP="00D8275B">
            <w:pPr>
              <w:pStyle w:val="5a"/>
              <w:rPr>
                <w:rFonts w:cs="Huawei Sans"/>
              </w:rPr>
            </w:pPr>
            <w:r w:rsidRPr="00DA7AEA">
              <w:rPr>
                <w:rFonts w:cs="Huawei Sans"/>
              </w:rPr>
              <w:t>网络状态（</w:t>
            </w:r>
            <w:r w:rsidRPr="00DA7AEA">
              <w:rPr>
                <w:rFonts w:cs="Huawei Sans"/>
              </w:rPr>
              <w:t>cat /proc/net/dev</w:t>
            </w:r>
            <w:r w:rsidRPr="00DA7AEA">
              <w:rPr>
                <w:rFonts w:cs="Huawei Sans"/>
              </w:rPr>
              <w:t>）</w:t>
            </w:r>
          </w:p>
          <w:p w14:paraId="589861EF" w14:textId="77777777" w:rsidR="00E82590" w:rsidRPr="00DA7AEA" w:rsidRDefault="00E82590" w:rsidP="00D8275B">
            <w:pPr>
              <w:pStyle w:val="5a"/>
              <w:rPr>
                <w:rFonts w:cs="Huawei Sans"/>
              </w:rPr>
            </w:pPr>
            <w:r w:rsidRPr="00DA7AEA">
              <w:rPr>
                <w:rFonts w:cs="Huawei Sans"/>
              </w:rPr>
              <w:lastRenderedPageBreak/>
              <w:t>内存使用情况（</w:t>
            </w:r>
            <w:r w:rsidRPr="00DA7AEA">
              <w:rPr>
                <w:rFonts w:cs="Huawei Sans"/>
              </w:rPr>
              <w:t>free -m</w:t>
            </w:r>
            <w:r w:rsidRPr="00DA7AEA">
              <w:rPr>
                <w:rFonts w:cs="Huawei Sans"/>
              </w:rPr>
              <w:t>）</w:t>
            </w:r>
          </w:p>
        </w:tc>
        <w:bookmarkStart w:id="75" w:name="zh-cn_topic_0237152334_p11283122310"/>
        <w:bookmarkEnd w:id="75"/>
      </w:tr>
      <w:tr w:rsidR="00E82590" w:rsidRPr="00DA7AEA" w14:paraId="42A60FD1" w14:textId="77777777" w:rsidTr="002C42EA">
        <w:trPr>
          <w:jc w:val="center"/>
        </w:trPr>
        <w:tc>
          <w:tcPr>
            <w:tcW w:w="898" w:type="pct"/>
            <w:shd w:val="clear" w:color="auto" w:fill="FFFFFF"/>
            <w:tcMar>
              <w:top w:w="120" w:type="dxa"/>
              <w:left w:w="180" w:type="dxa"/>
              <w:bottom w:w="120" w:type="dxa"/>
              <w:right w:w="180" w:type="dxa"/>
            </w:tcMar>
            <w:vAlign w:val="center"/>
            <w:hideMark/>
          </w:tcPr>
          <w:p w14:paraId="249327F2" w14:textId="77777777" w:rsidR="00E82590" w:rsidRPr="00DA7AEA" w:rsidRDefault="00E82590" w:rsidP="00D8275B">
            <w:pPr>
              <w:pStyle w:val="5a"/>
              <w:rPr>
                <w:rFonts w:cs="Huawei Sans"/>
              </w:rPr>
            </w:pPr>
            <w:bookmarkStart w:id="76" w:name="zh-cn_topic_0237152334_p111263102314"/>
            <w:bookmarkEnd w:id="76"/>
            <w:r w:rsidRPr="00DA7AEA">
              <w:rPr>
                <w:rFonts w:cs="Huawei Sans"/>
              </w:rPr>
              <w:lastRenderedPageBreak/>
              <w:t>Database</w:t>
            </w:r>
          </w:p>
        </w:tc>
        <w:tc>
          <w:tcPr>
            <w:tcW w:w="1394" w:type="pct"/>
            <w:shd w:val="clear" w:color="auto" w:fill="FFFFFF"/>
            <w:tcMar>
              <w:top w:w="120" w:type="dxa"/>
              <w:left w:w="180" w:type="dxa"/>
              <w:bottom w:w="120" w:type="dxa"/>
              <w:right w:w="180" w:type="dxa"/>
            </w:tcMar>
            <w:vAlign w:val="center"/>
            <w:hideMark/>
          </w:tcPr>
          <w:p w14:paraId="3C70471B" w14:textId="77777777" w:rsidR="00E82590" w:rsidRPr="00DA7AEA" w:rsidRDefault="00E82590" w:rsidP="00D8275B">
            <w:pPr>
              <w:pStyle w:val="5a"/>
              <w:rPr>
                <w:rFonts w:cs="Huawei Sans"/>
              </w:rPr>
            </w:pPr>
            <w:bookmarkStart w:id="77" w:name="zh-cn_topic_0237152334_p103186476250"/>
            <w:bookmarkEnd w:id="77"/>
            <w:r w:rsidRPr="00DA7AEA">
              <w:rPr>
                <w:rFonts w:cs="Huawei Sans"/>
              </w:rPr>
              <w:t>具体列表见表</w:t>
            </w:r>
            <w:r w:rsidRPr="00DA7AEA">
              <w:rPr>
                <w:rFonts w:cs="Huawei Sans"/>
              </w:rPr>
              <w:t>4-2</w:t>
            </w:r>
          </w:p>
        </w:tc>
        <w:tc>
          <w:tcPr>
            <w:tcW w:w="2708" w:type="pct"/>
            <w:shd w:val="clear" w:color="auto" w:fill="FFFFFF"/>
            <w:tcMar>
              <w:top w:w="120" w:type="dxa"/>
              <w:left w:w="180" w:type="dxa"/>
              <w:bottom w:w="120" w:type="dxa"/>
              <w:right w:w="180" w:type="dxa"/>
            </w:tcMar>
            <w:vAlign w:val="center"/>
            <w:hideMark/>
          </w:tcPr>
          <w:p w14:paraId="3A64A8A2" w14:textId="77777777" w:rsidR="00E82590" w:rsidRPr="00DA7AEA" w:rsidRDefault="00E82590" w:rsidP="00D8275B">
            <w:pPr>
              <w:pStyle w:val="5a"/>
              <w:rPr>
                <w:rFonts w:cs="Huawei Sans"/>
              </w:rPr>
            </w:pPr>
            <w:bookmarkStart w:id="78" w:name="zh-cn_topic_0237152334_p127501419122615"/>
            <w:bookmarkEnd w:id="78"/>
            <w:r w:rsidRPr="00DA7AEA">
              <w:rPr>
                <w:rFonts w:cs="Huawei Sans"/>
              </w:rPr>
              <w:t>收集系统视图或者系统表的内容。</w:t>
            </w:r>
          </w:p>
        </w:tc>
        <w:bookmarkStart w:id="79" w:name="zh-cn_topic_0237152334_p022210297269"/>
        <w:bookmarkEnd w:id="79"/>
      </w:tr>
      <w:tr w:rsidR="00E82590" w:rsidRPr="00DA7AEA" w14:paraId="02DF637A" w14:textId="77777777" w:rsidTr="002C42EA">
        <w:trPr>
          <w:jc w:val="center"/>
        </w:trPr>
        <w:tc>
          <w:tcPr>
            <w:tcW w:w="898" w:type="pct"/>
            <w:shd w:val="clear" w:color="auto" w:fill="F9F9F9"/>
            <w:tcMar>
              <w:top w:w="120" w:type="dxa"/>
              <w:left w:w="180" w:type="dxa"/>
              <w:bottom w:w="120" w:type="dxa"/>
              <w:right w:w="180" w:type="dxa"/>
            </w:tcMar>
            <w:vAlign w:val="center"/>
            <w:hideMark/>
          </w:tcPr>
          <w:p w14:paraId="77B98AE8" w14:textId="77777777" w:rsidR="00E82590" w:rsidRPr="00DA7AEA" w:rsidRDefault="00E82590" w:rsidP="00D8275B">
            <w:pPr>
              <w:pStyle w:val="5a"/>
              <w:rPr>
                <w:rFonts w:cs="Huawei Sans"/>
              </w:rPr>
            </w:pPr>
            <w:bookmarkStart w:id="80" w:name="zh-cn_topic_0237152334_p6133313233"/>
            <w:bookmarkEnd w:id="80"/>
            <w:r w:rsidRPr="00DA7AEA">
              <w:rPr>
                <w:rFonts w:cs="Huawei Sans"/>
              </w:rPr>
              <w:t>Log</w:t>
            </w:r>
          </w:p>
        </w:tc>
        <w:tc>
          <w:tcPr>
            <w:tcW w:w="1394" w:type="pct"/>
            <w:shd w:val="clear" w:color="auto" w:fill="F9F9F9"/>
            <w:tcMar>
              <w:top w:w="120" w:type="dxa"/>
              <w:left w:w="180" w:type="dxa"/>
              <w:bottom w:w="120" w:type="dxa"/>
              <w:right w:w="180" w:type="dxa"/>
            </w:tcMar>
            <w:vAlign w:val="center"/>
            <w:hideMark/>
          </w:tcPr>
          <w:p w14:paraId="2412D926" w14:textId="77777777" w:rsidR="00E82590" w:rsidRPr="00DA7AEA" w:rsidRDefault="00E82590" w:rsidP="00D8275B">
            <w:pPr>
              <w:pStyle w:val="5a"/>
              <w:rPr>
                <w:rFonts w:cs="Huawei Sans"/>
              </w:rPr>
            </w:pPr>
            <w:bookmarkStart w:id="81" w:name="zh-cn_topic_0237152334_p8657174819262"/>
            <w:bookmarkEnd w:id="81"/>
            <w:r w:rsidRPr="00DA7AEA">
              <w:rPr>
                <w:rFonts w:cs="Huawei Sans"/>
              </w:rPr>
              <w:t>DBnode</w:t>
            </w:r>
          </w:p>
          <w:p w14:paraId="02214BD1" w14:textId="77777777" w:rsidR="00E82590" w:rsidRPr="00DA7AEA" w:rsidRDefault="00E82590" w:rsidP="00D8275B">
            <w:pPr>
              <w:pStyle w:val="5a"/>
              <w:rPr>
                <w:rFonts w:cs="Huawei Sans"/>
              </w:rPr>
            </w:pPr>
            <w:bookmarkStart w:id="82" w:name="zh-cn_topic_0237152334_p46574483267"/>
            <w:bookmarkEnd w:id="82"/>
            <w:r w:rsidRPr="00DA7AEA">
              <w:rPr>
                <w:rFonts w:cs="Huawei Sans"/>
              </w:rPr>
              <w:t>ClusterManager</w:t>
            </w:r>
          </w:p>
        </w:tc>
        <w:tc>
          <w:tcPr>
            <w:tcW w:w="2708" w:type="pct"/>
            <w:shd w:val="clear" w:color="auto" w:fill="F9F9F9"/>
            <w:tcMar>
              <w:top w:w="120" w:type="dxa"/>
              <w:left w:w="180" w:type="dxa"/>
              <w:bottom w:w="120" w:type="dxa"/>
              <w:right w:w="180" w:type="dxa"/>
            </w:tcMar>
            <w:vAlign w:val="center"/>
            <w:hideMark/>
          </w:tcPr>
          <w:p w14:paraId="52664F91" w14:textId="77777777" w:rsidR="00E82590" w:rsidRPr="00DA7AEA" w:rsidRDefault="00E82590" w:rsidP="00D8275B">
            <w:pPr>
              <w:pStyle w:val="5a"/>
              <w:rPr>
                <w:rFonts w:cs="Huawei Sans"/>
              </w:rPr>
            </w:pPr>
            <w:bookmarkStart w:id="83" w:name="zh-cn_topic_0237152334_ul122531334158"/>
            <w:bookmarkEnd w:id="83"/>
            <w:r w:rsidRPr="00DA7AEA">
              <w:rPr>
                <w:rFonts w:cs="Huawei Sans"/>
              </w:rPr>
              <w:t>收集</w:t>
            </w:r>
            <w:r w:rsidRPr="00DA7AEA">
              <w:rPr>
                <w:rFonts w:cs="Huawei Sans"/>
              </w:rPr>
              <w:t>DBnode</w:t>
            </w:r>
            <w:r w:rsidRPr="00DA7AEA">
              <w:rPr>
                <w:rFonts w:cs="Huawei Sans"/>
              </w:rPr>
              <w:t>的</w:t>
            </w:r>
            <w:r w:rsidRPr="00DA7AEA">
              <w:rPr>
                <w:rFonts w:cs="Huawei Sans"/>
              </w:rPr>
              <w:t>pg_log</w:t>
            </w:r>
            <w:r w:rsidRPr="00DA7AEA">
              <w:rPr>
                <w:rFonts w:cs="Huawei Sans"/>
              </w:rPr>
              <w:t>和</w:t>
            </w:r>
            <w:r w:rsidRPr="00DA7AEA">
              <w:rPr>
                <w:rFonts w:cs="Huawei Sans"/>
              </w:rPr>
              <w:t>gs_profile</w:t>
            </w:r>
          </w:p>
          <w:p w14:paraId="3A0741D3" w14:textId="77777777" w:rsidR="00E82590" w:rsidRPr="00DA7AEA" w:rsidRDefault="00E82590" w:rsidP="00D8275B">
            <w:pPr>
              <w:pStyle w:val="5a"/>
              <w:rPr>
                <w:rFonts w:cs="Huawei Sans"/>
              </w:rPr>
            </w:pPr>
            <w:r w:rsidRPr="00DA7AEA">
              <w:rPr>
                <w:rFonts w:cs="Huawei Sans"/>
              </w:rPr>
              <w:t>收集</w:t>
            </w:r>
            <w:r w:rsidRPr="00DA7AEA">
              <w:rPr>
                <w:rFonts w:cs="Huawei Sans"/>
              </w:rPr>
              <w:t>ClusterManager</w:t>
            </w:r>
            <w:r w:rsidRPr="00DA7AEA">
              <w:rPr>
                <w:rFonts w:cs="Huawei Sans"/>
              </w:rPr>
              <w:t>的日志信息包括：</w:t>
            </w:r>
            <w:bookmarkStart w:id="84" w:name="zh-cn_topic_0237152334_ul19311954111513"/>
            <w:bookmarkEnd w:id="84"/>
          </w:p>
          <w:p w14:paraId="43750575" w14:textId="77777777" w:rsidR="00E82590" w:rsidRPr="00DA7AEA" w:rsidRDefault="00E82590" w:rsidP="00D8275B">
            <w:pPr>
              <w:pStyle w:val="5a"/>
              <w:rPr>
                <w:rFonts w:cs="Huawei Sans"/>
              </w:rPr>
            </w:pPr>
            <w:r w:rsidRPr="00DA7AEA">
              <w:rPr>
                <w:rFonts w:cs="Huawei Sans"/>
              </w:rPr>
              <w:t>om</w:t>
            </w:r>
          </w:p>
          <w:p w14:paraId="7B5F301E" w14:textId="77777777" w:rsidR="00E82590" w:rsidRPr="00DA7AEA" w:rsidRDefault="00E82590" w:rsidP="00D8275B">
            <w:pPr>
              <w:pStyle w:val="5a"/>
              <w:rPr>
                <w:rFonts w:cs="Huawei Sans"/>
              </w:rPr>
            </w:pPr>
            <w:r w:rsidRPr="00DA7AEA">
              <w:rPr>
                <w:rFonts w:cs="Huawei Sans"/>
              </w:rPr>
              <w:t>gs_ctl</w:t>
            </w:r>
          </w:p>
          <w:p w14:paraId="0DC5EE34" w14:textId="77777777" w:rsidR="00E82590" w:rsidRPr="00DA7AEA" w:rsidRDefault="00E82590" w:rsidP="00D8275B">
            <w:pPr>
              <w:pStyle w:val="5a"/>
              <w:rPr>
                <w:rFonts w:cs="Huawei Sans"/>
              </w:rPr>
            </w:pPr>
            <w:r w:rsidRPr="00DA7AEA">
              <w:rPr>
                <w:rFonts w:cs="Huawei Sans"/>
              </w:rPr>
              <w:t>gs_guc</w:t>
            </w:r>
          </w:p>
          <w:p w14:paraId="7D500BBE" w14:textId="77777777" w:rsidR="00E82590" w:rsidRPr="00DA7AEA" w:rsidRDefault="00E82590" w:rsidP="00D8275B">
            <w:pPr>
              <w:pStyle w:val="5a"/>
              <w:rPr>
                <w:rFonts w:cs="Huawei Sans"/>
              </w:rPr>
            </w:pPr>
            <w:r w:rsidRPr="00DA7AEA">
              <w:rPr>
                <w:rFonts w:cs="Huawei Sans"/>
              </w:rPr>
              <w:t>gs_initdb</w:t>
            </w:r>
          </w:p>
        </w:tc>
        <w:bookmarkStart w:id="85" w:name="zh-cn_topic_0237152334_p1014133162314"/>
        <w:bookmarkEnd w:id="85"/>
      </w:tr>
      <w:tr w:rsidR="00E82590" w:rsidRPr="00DA7AEA" w14:paraId="62CF5244" w14:textId="77777777" w:rsidTr="002C42EA">
        <w:trPr>
          <w:jc w:val="center"/>
        </w:trPr>
        <w:tc>
          <w:tcPr>
            <w:tcW w:w="898" w:type="pct"/>
            <w:shd w:val="clear" w:color="auto" w:fill="FFFFFF"/>
            <w:tcMar>
              <w:top w:w="120" w:type="dxa"/>
              <w:left w:w="180" w:type="dxa"/>
              <w:bottom w:w="120" w:type="dxa"/>
              <w:right w:w="180" w:type="dxa"/>
            </w:tcMar>
            <w:vAlign w:val="center"/>
            <w:hideMark/>
          </w:tcPr>
          <w:p w14:paraId="4EF7DEB7" w14:textId="77777777" w:rsidR="00E82590" w:rsidRPr="00DA7AEA" w:rsidRDefault="00E82590" w:rsidP="00D8275B">
            <w:pPr>
              <w:pStyle w:val="5a"/>
              <w:rPr>
                <w:rFonts w:cs="Huawei Sans"/>
              </w:rPr>
            </w:pPr>
            <w:bookmarkStart w:id="86" w:name="zh-cn_topic_0237152334_p1514135239"/>
            <w:bookmarkEnd w:id="86"/>
            <w:r w:rsidRPr="00DA7AEA">
              <w:rPr>
                <w:rFonts w:cs="Huawei Sans"/>
              </w:rPr>
              <w:t>Config</w:t>
            </w:r>
          </w:p>
        </w:tc>
        <w:tc>
          <w:tcPr>
            <w:tcW w:w="1394" w:type="pct"/>
            <w:shd w:val="clear" w:color="auto" w:fill="FFFFFF"/>
            <w:tcMar>
              <w:top w:w="120" w:type="dxa"/>
              <w:left w:w="180" w:type="dxa"/>
              <w:bottom w:w="120" w:type="dxa"/>
              <w:right w:w="180" w:type="dxa"/>
            </w:tcMar>
            <w:vAlign w:val="center"/>
            <w:hideMark/>
          </w:tcPr>
          <w:p w14:paraId="1627F072" w14:textId="77777777" w:rsidR="00E82590" w:rsidRPr="00DA7AEA" w:rsidRDefault="00E82590" w:rsidP="00D8275B">
            <w:pPr>
              <w:pStyle w:val="5a"/>
              <w:rPr>
                <w:rFonts w:cs="Huawei Sans"/>
              </w:rPr>
            </w:pPr>
            <w:bookmarkStart w:id="87" w:name="zh-cn_topic_0237152334_p20995135132817"/>
            <w:bookmarkEnd w:id="87"/>
            <w:r w:rsidRPr="00DA7AEA">
              <w:rPr>
                <w:rFonts w:cs="Huawei Sans"/>
              </w:rPr>
              <w:t>DBnode</w:t>
            </w:r>
          </w:p>
        </w:tc>
        <w:tc>
          <w:tcPr>
            <w:tcW w:w="2708" w:type="pct"/>
            <w:shd w:val="clear" w:color="auto" w:fill="FFFFFF"/>
            <w:tcMar>
              <w:top w:w="120" w:type="dxa"/>
              <w:left w:w="180" w:type="dxa"/>
              <w:bottom w:w="120" w:type="dxa"/>
              <w:right w:w="180" w:type="dxa"/>
            </w:tcMar>
            <w:vAlign w:val="center"/>
            <w:hideMark/>
          </w:tcPr>
          <w:p w14:paraId="1540075B" w14:textId="77777777" w:rsidR="00E82590" w:rsidRPr="00DA7AEA" w:rsidRDefault="00E82590" w:rsidP="00D8275B">
            <w:pPr>
              <w:pStyle w:val="5a"/>
              <w:rPr>
                <w:rFonts w:cs="Huawei Sans"/>
              </w:rPr>
            </w:pPr>
            <w:bookmarkStart w:id="88" w:name="zh-cn_topic_0237152334_ul498532372610"/>
            <w:bookmarkEnd w:id="88"/>
            <w:r w:rsidRPr="00DA7AEA">
              <w:rPr>
                <w:rFonts w:cs="Huawei Sans"/>
              </w:rPr>
              <w:t>收集</w:t>
            </w:r>
            <w:r w:rsidRPr="00DA7AEA">
              <w:rPr>
                <w:rFonts w:cs="Huawei Sans"/>
              </w:rPr>
              <w:t>DBnode</w:t>
            </w:r>
            <w:r w:rsidRPr="00DA7AEA">
              <w:rPr>
                <w:rFonts w:cs="Huawei Sans"/>
              </w:rPr>
              <w:t>的配置信息</w:t>
            </w:r>
            <w:r w:rsidRPr="00DA7AEA">
              <w:rPr>
                <w:rFonts w:cs="Huawei Sans"/>
              </w:rPr>
              <w:t>:</w:t>
            </w:r>
            <w:bookmarkStart w:id="89" w:name="zh-cn_topic_0237152334_ul1741811415273"/>
            <w:bookmarkEnd w:id="89"/>
          </w:p>
          <w:p w14:paraId="5466DB8A" w14:textId="77777777" w:rsidR="00E82590" w:rsidRPr="00DA7AEA" w:rsidRDefault="00E82590" w:rsidP="00D8275B">
            <w:pPr>
              <w:pStyle w:val="5a"/>
              <w:rPr>
                <w:rFonts w:cs="Huawei Sans"/>
              </w:rPr>
            </w:pPr>
            <w:r w:rsidRPr="00DA7AEA">
              <w:rPr>
                <w:rFonts w:cs="Huawei Sans"/>
              </w:rPr>
              <w:t>postgresql.conf</w:t>
            </w:r>
          </w:p>
          <w:p w14:paraId="090120CB" w14:textId="77777777" w:rsidR="00E82590" w:rsidRPr="00DA7AEA" w:rsidRDefault="00E82590" w:rsidP="00D8275B">
            <w:pPr>
              <w:pStyle w:val="5a"/>
              <w:rPr>
                <w:rFonts w:cs="Huawei Sans"/>
              </w:rPr>
            </w:pPr>
            <w:r w:rsidRPr="00DA7AEA">
              <w:rPr>
                <w:rFonts w:cs="Huawei Sans"/>
              </w:rPr>
              <w:t>gaussdb.state</w:t>
            </w:r>
          </w:p>
          <w:p w14:paraId="0B53AF31" w14:textId="77777777" w:rsidR="00E82590" w:rsidRPr="00DA7AEA" w:rsidRDefault="00E82590" w:rsidP="00D8275B">
            <w:pPr>
              <w:pStyle w:val="5a"/>
              <w:rPr>
                <w:rFonts w:cs="Huawei Sans"/>
              </w:rPr>
            </w:pPr>
            <w:r w:rsidRPr="00DA7AEA">
              <w:rPr>
                <w:rFonts w:cs="Huawei Sans"/>
              </w:rPr>
              <w:t>pg_hba.conf</w:t>
            </w:r>
          </w:p>
          <w:p w14:paraId="24749B0E" w14:textId="77777777" w:rsidR="00E82590" w:rsidRPr="00DA7AEA" w:rsidRDefault="00E82590" w:rsidP="00D8275B">
            <w:pPr>
              <w:pStyle w:val="5a"/>
              <w:rPr>
                <w:rFonts w:cs="Huawei Sans"/>
              </w:rPr>
            </w:pPr>
            <w:r w:rsidRPr="00DA7AEA">
              <w:rPr>
                <w:rFonts w:cs="Huawei Sans"/>
              </w:rPr>
              <w:t>pg_control</w:t>
            </w:r>
          </w:p>
          <w:p w14:paraId="286D4107" w14:textId="77777777" w:rsidR="00E82590" w:rsidRPr="00DA7AEA" w:rsidRDefault="00E82590" w:rsidP="00D8275B">
            <w:pPr>
              <w:pStyle w:val="5a"/>
              <w:rPr>
                <w:rFonts w:cs="Huawei Sans"/>
              </w:rPr>
            </w:pPr>
            <w:r w:rsidRPr="00DA7AEA">
              <w:rPr>
                <w:rFonts w:cs="Huawei Sans"/>
              </w:rPr>
              <w:t>pg_replslot</w:t>
            </w:r>
          </w:p>
          <w:p w14:paraId="02647453" w14:textId="77777777" w:rsidR="00E82590" w:rsidRPr="00DA7AEA" w:rsidRDefault="00E82590" w:rsidP="00D8275B">
            <w:pPr>
              <w:pStyle w:val="5a"/>
              <w:rPr>
                <w:rFonts w:cs="Huawei Sans"/>
              </w:rPr>
            </w:pPr>
            <w:r w:rsidRPr="00DA7AEA">
              <w:rPr>
                <w:rFonts w:cs="Huawei Sans"/>
              </w:rPr>
              <w:t>pg_ident.conf</w:t>
            </w:r>
          </w:p>
        </w:tc>
        <w:bookmarkStart w:id="90" w:name="zh-cn_topic_0237152334_p515933239"/>
        <w:bookmarkEnd w:id="90"/>
      </w:tr>
      <w:tr w:rsidR="00E82590" w:rsidRPr="00DA7AEA" w14:paraId="79A802F8" w14:textId="77777777" w:rsidTr="002C42EA">
        <w:trPr>
          <w:jc w:val="center"/>
        </w:trPr>
        <w:tc>
          <w:tcPr>
            <w:tcW w:w="898" w:type="pct"/>
            <w:shd w:val="clear" w:color="auto" w:fill="F9F9F9"/>
            <w:tcMar>
              <w:top w:w="120" w:type="dxa"/>
              <w:left w:w="180" w:type="dxa"/>
              <w:bottom w:w="120" w:type="dxa"/>
              <w:right w:w="180" w:type="dxa"/>
            </w:tcMar>
            <w:vAlign w:val="center"/>
            <w:hideMark/>
          </w:tcPr>
          <w:p w14:paraId="4693EACC" w14:textId="77777777" w:rsidR="00E82590" w:rsidRPr="00DA7AEA" w:rsidRDefault="00E82590" w:rsidP="00D8275B">
            <w:pPr>
              <w:pStyle w:val="5a"/>
              <w:rPr>
                <w:rFonts w:cs="Huawei Sans"/>
              </w:rPr>
            </w:pPr>
            <w:bookmarkStart w:id="91" w:name="zh-cn_topic_0237152334_p81518317232"/>
            <w:bookmarkEnd w:id="91"/>
            <w:r w:rsidRPr="00DA7AEA">
              <w:rPr>
                <w:rFonts w:cs="Huawei Sans"/>
              </w:rPr>
              <w:t>Gstack</w:t>
            </w:r>
          </w:p>
        </w:tc>
        <w:tc>
          <w:tcPr>
            <w:tcW w:w="1394" w:type="pct"/>
            <w:shd w:val="clear" w:color="auto" w:fill="F9F9F9"/>
            <w:tcMar>
              <w:top w:w="120" w:type="dxa"/>
              <w:left w:w="180" w:type="dxa"/>
              <w:bottom w:w="120" w:type="dxa"/>
              <w:right w:w="180" w:type="dxa"/>
            </w:tcMar>
            <w:vAlign w:val="center"/>
            <w:hideMark/>
          </w:tcPr>
          <w:p w14:paraId="33A37AC3" w14:textId="77777777" w:rsidR="00E82590" w:rsidRPr="00DA7AEA" w:rsidRDefault="00E82590" w:rsidP="00D8275B">
            <w:pPr>
              <w:pStyle w:val="5a"/>
              <w:rPr>
                <w:rFonts w:cs="Huawei Sans"/>
              </w:rPr>
            </w:pPr>
            <w:bookmarkStart w:id="92" w:name="zh-cn_topic_0237152334_p979113464295"/>
            <w:bookmarkEnd w:id="92"/>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21A95ED6" w14:textId="77777777" w:rsidR="00E82590" w:rsidRPr="00DA7AEA" w:rsidRDefault="00E82590" w:rsidP="00D8275B">
            <w:pPr>
              <w:pStyle w:val="5a"/>
              <w:rPr>
                <w:rFonts w:cs="Huawei Sans"/>
              </w:rPr>
            </w:pPr>
            <w:bookmarkStart w:id="93" w:name="zh-cn_topic_0237152334_p41510310234"/>
            <w:bookmarkEnd w:id="93"/>
            <w:r w:rsidRPr="00DA7AEA">
              <w:rPr>
                <w:rFonts w:cs="Huawei Sans"/>
              </w:rPr>
              <w:t>利用</w:t>
            </w:r>
            <w:r w:rsidRPr="00DA7AEA">
              <w:rPr>
                <w:rFonts w:cs="Huawei Sans"/>
              </w:rPr>
              <w:t>gstack</w:t>
            </w:r>
            <w:r w:rsidRPr="00DA7AEA">
              <w:rPr>
                <w:rFonts w:cs="Huawei Sans"/>
              </w:rPr>
              <w:t>命令得到</w:t>
            </w:r>
            <w:r w:rsidRPr="00DA7AEA">
              <w:rPr>
                <w:rFonts w:cs="Huawei Sans"/>
              </w:rPr>
              <w:t>DBnode</w:t>
            </w:r>
            <w:r w:rsidRPr="00DA7AEA">
              <w:rPr>
                <w:rFonts w:cs="Huawei Sans"/>
              </w:rPr>
              <w:t>的当前堆栈信息。</w:t>
            </w:r>
          </w:p>
        </w:tc>
        <w:bookmarkStart w:id="94" w:name="zh-cn_topic_0237152334_p12151316239"/>
        <w:bookmarkEnd w:id="94"/>
      </w:tr>
      <w:tr w:rsidR="00E82590" w:rsidRPr="00DA7AEA" w14:paraId="1C50FCB3" w14:textId="77777777" w:rsidTr="002C42EA">
        <w:trPr>
          <w:jc w:val="center"/>
        </w:trPr>
        <w:tc>
          <w:tcPr>
            <w:tcW w:w="898" w:type="pct"/>
            <w:shd w:val="clear" w:color="auto" w:fill="FFFFFF"/>
            <w:tcMar>
              <w:top w:w="120" w:type="dxa"/>
              <w:left w:w="180" w:type="dxa"/>
              <w:bottom w:w="120" w:type="dxa"/>
              <w:right w:w="180" w:type="dxa"/>
            </w:tcMar>
            <w:vAlign w:val="center"/>
            <w:hideMark/>
          </w:tcPr>
          <w:p w14:paraId="3D86CC05" w14:textId="77777777" w:rsidR="00E82590" w:rsidRPr="00DA7AEA" w:rsidRDefault="00E82590" w:rsidP="00D8275B">
            <w:pPr>
              <w:pStyle w:val="5a"/>
              <w:rPr>
                <w:rFonts w:cs="Huawei Sans"/>
              </w:rPr>
            </w:pPr>
            <w:bookmarkStart w:id="95" w:name="zh-cn_topic_0237152334_p2151038237"/>
            <w:bookmarkEnd w:id="95"/>
            <w:r w:rsidRPr="00DA7AEA">
              <w:rPr>
                <w:rFonts w:cs="Huawei Sans"/>
              </w:rPr>
              <w:t>CoreDump</w:t>
            </w:r>
          </w:p>
        </w:tc>
        <w:tc>
          <w:tcPr>
            <w:tcW w:w="1394" w:type="pct"/>
            <w:shd w:val="clear" w:color="auto" w:fill="FFFFFF"/>
            <w:tcMar>
              <w:top w:w="120" w:type="dxa"/>
              <w:left w:w="180" w:type="dxa"/>
              <w:bottom w:w="120" w:type="dxa"/>
              <w:right w:w="180" w:type="dxa"/>
            </w:tcMar>
            <w:vAlign w:val="center"/>
            <w:hideMark/>
          </w:tcPr>
          <w:p w14:paraId="774DB341" w14:textId="77777777" w:rsidR="00E82590" w:rsidRPr="00DA7AEA" w:rsidRDefault="00E82590" w:rsidP="00D8275B">
            <w:pPr>
              <w:pStyle w:val="5a"/>
              <w:rPr>
                <w:rFonts w:cs="Huawei Sans"/>
              </w:rPr>
            </w:pPr>
            <w:bookmarkStart w:id="96" w:name="zh-cn_topic_0237152334_p86827507318"/>
            <w:bookmarkEnd w:id="96"/>
            <w:r w:rsidRPr="00DA7AEA">
              <w:rPr>
                <w:rFonts w:cs="Huawei Sans"/>
              </w:rPr>
              <w:t>gaussdb</w:t>
            </w:r>
          </w:p>
          <w:p w14:paraId="7AE2C3D7" w14:textId="77777777" w:rsidR="00E82590" w:rsidRPr="00DA7AEA" w:rsidRDefault="00E82590" w:rsidP="00D8275B">
            <w:pPr>
              <w:pStyle w:val="5a"/>
              <w:rPr>
                <w:rFonts w:cs="Huawei Sans"/>
              </w:rPr>
            </w:pPr>
            <w:bookmarkStart w:id="97" w:name="zh-cn_topic_0237152334_p16196104803113"/>
            <w:bookmarkEnd w:id="97"/>
            <w:r w:rsidRPr="00DA7AEA">
              <w:rPr>
                <w:rFonts w:cs="Huawei Sans"/>
              </w:rPr>
              <w:t>gs_ctl</w:t>
            </w:r>
          </w:p>
        </w:tc>
        <w:tc>
          <w:tcPr>
            <w:tcW w:w="2708" w:type="pct"/>
            <w:shd w:val="clear" w:color="auto" w:fill="FFFFFF"/>
            <w:tcMar>
              <w:top w:w="120" w:type="dxa"/>
              <w:left w:w="180" w:type="dxa"/>
              <w:bottom w:w="120" w:type="dxa"/>
              <w:right w:w="180" w:type="dxa"/>
            </w:tcMar>
            <w:vAlign w:val="center"/>
            <w:hideMark/>
          </w:tcPr>
          <w:p w14:paraId="687FF96D" w14:textId="77777777" w:rsidR="00E82590" w:rsidRPr="00DA7AEA" w:rsidRDefault="00E82590" w:rsidP="00D8275B">
            <w:pPr>
              <w:pStyle w:val="5a"/>
              <w:rPr>
                <w:rFonts w:cs="Huawei Sans"/>
              </w:rPr>
            </w:pPr>
            <w:bookmarkStart w:id="98" w:name="zh-cn_topic_0237152334_p5229047123010"/>
            <w:bookmarkEnd w:id="98"/>
            <w:r w:rsidRPr="00DA7AEA">
              <w:rPr>
                <w:rFonts w:cs="Huawei Sans"/>
              </w:rPr>
              <w:t>通过时间筛选</w:t>
            </w:r>
            <w:r w:rsidRPr="00DA7AEA">
              <w:rPr>
                <w:rFonts w:cs="Huawei Sans"/>
              </w:rPr>
              <w:t>gaussdb</w:t>
            </w:r>
            <w:r w:rsidRPr="00DA7AEA">
              <w:rPr>
                <w:rFonts w:cs="Huawei Sans"/>
              </w:rPr>
              <w:t>进程的</w:t>
            </w:r>
            <w:r w:rsidRPr="00DA7AEA">
              <w:rPr>
                <w:rFonts w:cs="Huawei Sans"/>
              </w:rPr>
              <w:t>core</w:t>
            </w:r>
            <w:r w:rsidRPr="00DA7AEA">
              <w:rPr>
                <w:rFonts w:cs="Huawei Sans"/>
              </w:rPr>
              <w:t>文件。</w:t>
            </w:r>
          </w:p>
          <w:p w14:paraId="1090C136" w14:textId="69D8ADC6" w:rsidR="00E82590" w:rsidRPr="00DA7AEA" w:rsidRDefault="00E82590" w:rsidP="00D8275B">
            <w:pPr>
              <w:pStyle w:val="5a"/>
              <w:rPr>
                <w:rFonts w:cs="Huawei Sans"/>
              </w:rPr>
            </w:pPr>
            <w:bookmarkStart w:id="99" w:name="zh-cn_topic_0237152334_note1316119421297"/>
            <w:bookmarkEnd w:id="99"/>
            <w:r w:rsidRPr="00DA7AEA">
              <w:rPr>
                <w:rFonts w:cs="Huawei Sans"/>
              </w:rPr>
              <w:t>注意：</w:t>
            </w:r>
            <w:bookmarkStart w:id="100" w:name="zh-cn_topic_0237152334_p016104214295"/>
            <w:bookmarkEnd w:id="100"/>
            <w:r w:rsidRPr="00DA7AEA">
              <w:rPr>
                <w:rFonts w:cs="Huawei Sans"/>
              </w:rPr>
              <w:t>关于</w:t>
            </w:r>
            <w:r w:rsidRPr="00DA7AEA">
              <w:rPr>
                <w:rFonts w:cs="Huawei Sans"/>
              </w:rPr>
              <w:t>Core</w:t>
            </w:r>
            <w:r w:rsidRPr="00DA7AEA">
              <w:rPr>
                <w:rFonts w:cs="Huawei Sans"/>
              </w:rPr>
              <w:t>的配置和方式请按照如下要求：</w:t>
            </w:r>
            <w:r w:rsidR="001C7305" w:rsidRPr="00DA7AEA">
              <w:rPr>
                <w:rFonts w:cs="Huawei Sans"/>
              </w:rPr>
              <w:t>在</w:t>
            </w:r>
            <w:r w:rsidR="001C7305" w:rsidRPr="00DA7AEA">
              <w:rPr>
                <w:rFonts w:cs="Huawei Sans"/>
              </w:rPr>
              <w:t>/proc/sys/kernel/core_pattern</w:t>
            </w:r>
            <w:r w:rsidR="001C7305" w:rsidRPr="00DA7AEA">
              <w:rPr>
                <w:rFonts w:cs="Huawei Sans"/>
              </w:rPr>
              <w:t>文件中添加</w:t>
            </w:r>
            <w:r w:rsidR="001C7305" w:rsidRPr="00DA7AEA">
              <w:rPr>
                <w:rFonts w:cs="Huawei Sans"/>
              </w:rPr>
              <w:t>core</w:t>
            </w:r>
            <w:r w:rsidR="001C7305" w:rsidRPr="00DA7AEA">
              <w:rPr>
                <w:rFonts w:cs="Huawei Sans"/>
              </w:rPr>
              <w:t>文件的格式：</w:t>
            </w:r>
            <w:r w:rsidR="001C7305" w:rsidRPr="00DA7AEA">
              <w:rPr>
                <w:rFonts w:cs="Huawei Sans"/>
              </w:rPr>
              <w:t>/gauss/corefile/core-%e-%p-%t</w:t>
            </w:r>
            <w:r w:rsidR="001C7305" w:rsidRPr="00DA7AEA">
              <w:rPr>
                <w:rFonts w:cs="Huawei Sans"/>
              </w:rPr>
              <w:t>。</w:t>
            </w:r>
          </w:p>
        </w:tc>
        <w:bookmarkStart w:id="101" w:name="zh-cn_topic_0237152334_p181614310230"/>
        <w:bookmarkEnd w:id="101"/>
      </w:tr>
      <w:tr w:rsidR="00E82590" w:rsidRPr="00DA7AEA" w14:paraId="398ACCC4" w14:textId="77777777" w:rsidTr="002C42EA">
        <w:trPr>
          <w:jc w:val="center"/>
        </w:trPr>
        <w:tc>
          <w:tcPr>
            <w:tcW w:w="898" w:type="pct"/>
            <w:shd w:val="clear" w:color="auto" w:fill="F9F9F9"/>
            <w:tcMar>
              <w:top w:w="120" w:type="dxa"/>
              <w:left w:w="180" w:type="dxa"/>
              <w:bottom w:w="120" w:type="dxa"/>
              <w:right w:w="180" w:type="dxa"/>
            </w:tcMar>
            <w:vAlign w:val="center"/>
            <w:hideMark/>
          </w:tcPr>
          <w:p w14:paraId="69FB2ED3" w14:textId="77777777" w:rsidR="00E82590" w:rsidRPr="00DA7AEA" w:rsidRDefault="00E82590" w:rsidP="00D8275B">
            <w:pPr>
              <w:pStyle w:val="5a"/>
              <w:rPr>
                <w:rFonts w:cs="Huawei Sans"/>
              </w:rPr>
            </w:pPr>
            <w:bookmarkStart w:id="102" w:name="zh-cn_topic_0237152334_p71613318234"/>
            <w:bookmarkEnd w:id="102"/>
            <w:r w:rsidRPr="00DA7AEA">
              <w:rPr>
                <w:rFonts w:cs="Huawei Sans"/>
              </w:rPr>
              <w:t>XLog</w:t>
            </w:r>
          </w:p>
        </w:tc>
        <w:tc>
          <w:tcPr>
            <w:tcW w:w="1394" w:type="pct"/>
            <w:shd w:val="clear" w:color="auto" w:fill="F9F9F9"/>
            <w:tcMar>
              <w:top w:w="120" w:type="dxa"/>
              <w:left w:w="180" w:type="dxa"/>
              <w:bottom w:w="120" w:type="dxa"/>
              <w:right w:w="180" w:type="dxa"/>
            </w:tcMar>
            <w:vAlign w:val="center"/>
            <w:hideMark/>
          </w:tcPr>
          <w:p w14:paraId="64403FA6" w14:textId="77777777" w:rsidR="00E82590" w:rsidRPr="00DA7AEA" w:rsidRDefault="00E82590" w:rsidP="00D8275B">
            <w:pPr>
              <w:pStyle w:val="5a"/>
              <w:rPr>
                <w:rFonts w:cs="Huawei Sans"/>
              </w:rPr>
            </w:pPr>
            <w:bookmarkStart w:id="103" w:name="zh-cn_topic_0237152334_p566195453213"/>
            <w:bookmarkEnd w:id="103"/>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0FD6ABD5" w14:textId="77777777" w:rsidR="00E82590" w:rsidRPr="00DA7AEA" w:rsidRDefault="00E82590" w:rsidP="00D8275B">
            <w:pPr>
              <w:pStyle w:val="5a"/>
              <w:rPr>
                <w:rFonts w:cs="Huawei Sans"/>
              </w:rPr>
            </w:pPr>
            <w:bookmarkStart w:id="104" w:name="zh-cn_topic_0237152334_p0174312313"/>
            <w:bookmarkEnd w:id="104"/>
            <w:r w:rsidRPr="00DA7AEA">
              <w:rPr>
                <w:rFonts w:cs="Huawei Sans"/>
              </w:rPr>
              <w:t>通过时间筛选收集</w:t>
            </w:r>
            <w:r w:rsidRPr="00DA7AEA">
              <w:rPr>
                <w:rFonts w:cs="Huawei Sans"/>
              </w:rPr>
              <w:t>xlog</w:t>
            </w:r>
            <w:r w:rsidRPr="00DA7AEA">
              <w:rPr>
                <w:rFonts w:cs="Huawei Sans"/>
              </w:rPr>
              <w:t>。</w:t>
            </w:r>
          </w:p>
        </w:tc>
        <w:bookmarkStart w:id="105" w:name="zh-cn_topic_0237152334_p16174392310"/>
        <w:bookmarkEnd w:id="105"/>
      </w:tr>
      <w:tr w:rsidR="00E82590" w:rsidRPr="00DA7AEA" w14:paraId="5889E15E" w14:textId="77777777" w:rsidTr="002C42EA">
        <w:trPr>
          <w:jc w:val="center"/>
        </w:trPr>
        <w:tc>
          <w:tcPr>
            <w:tcW w:w="898" w:type="pct"/>
            <w:shd w:val="clear" w:color="auto" w:fill="FFFFFF"/>
            <w:tcMar>
              <w:top w:w="120" w:type="dxa"/>
              <w:left w:w="180" w:type="dxa"/>
              <w:bottom w:w="120" w:type="dxa"/>
              <w:right w:w="180" w:type="dxa"/>
            </w:tcMar>
            <w:vAlign w:val="center"/>
            <w:hideMark/>
          </w:tcPr>
          <w:p w14:paraId="1CDE527F" w14:textId="77777777" w:rsidR="00E82590" w:rsidRPr="00DA7AEA" w:rsidRDefault="00E82590" w:rsidP="00D8275B">
            <w:pPr>
              <w:pStyle w:val="5a"/>
              <w:rPr>
                <w:rFonts w:cs="Huawei Sans"/>
              </w:rPr>
            </w:pPr>
            <w:bookmarkStart w:id="106" w:name="zh-cn_topic_0237152334_p9138429193316"/>
            <w:bookmarkEnd w:id="106"/>
            <w:r w:rsidRPr="00DA7AEA">
              <w:rPr>
                <w:rFonts w:cs="Huawei Sans"/>
              </w:rPr>
              <w:t>Plan</w:t>
            </w:r>
          </w:p>
        </w:tc>
        <w:tc>
          <w:tcPr>
            <w:tcW w:w="1394" w:type="pct"/>
            <w:shd w:val="clear" w:color="auto" w:fill="FFFFFF"/>
            <w:tcMar>
              <w:top w:w="120" w:type="dxa"/>
              <w:left w:w="180" w:type="dxa"/>
              <w:bottom w:w="120" w:type="dxa"/>
              <w:right w:w="180" w:type="dxa"/>
            </w:tcMar>
            <w:vAlign w:val="center"/>
            <w:hideMark/>
          </w:tcPr>
          <w:p w14:paraId="180F9D11" w14:textId="77777777" w:rsidR="00E82590" w:rsidRPr="00DA7AEA" w:rsidRDefault="00E82590" w:rsidP="00D8275B">
            <w:pPr>
              <w:pStyle w:val="5a"/>
              <w:rPr>
                <w:rFonts w:cs="Huawei Sans"/>
              </w:rPr>
            </w:pPr>
            <w:bookmarkStart w:id="107" w:name="zh-cn_topic_0237152334_p713892916335"/>
            <w:bookmarkEnd w:id="107"/>
            <w:r w:rsidRPr="00DA7AEA">
              <w:rPr>
                <w:rFonts w:cs="Huawei Sans"/>
              </w:rPr>
              <w:t>*</w:t>
            </w:r>
          </w:p>
        </w:tc>
        <w:tc>
          <w:tcPr>
            <w:tcW w:w="2708" w:type="pct"/>
            <w:shd w:val="clear" w:color="auto" w:fill="FFFFFF"/>
            <w:tcMar>
              <w:top w:w="120" w:type="dxa"/>
              <w:left w:w="180" w:type="dxa"/>
              <w:bottom w:w="120" w:type="dxa"/>
              <w:right w:w="180" w:type="dxa"/>
            </w:tcMar>
            <w:vAlign w:val="center"/>
            <w:hideMark/>
          </w:tcPr>
          <w:p w14:paraId="2A09613B" w14:textId="77777777" w:rsidR="00E82590" w:rsidRPr="00DA7AEA" w:rsidRDefault="00E82590" w:rsidP="00D8275B">
            <w:pPr>
              <w:pStyle w:val="5a"/>
              <w:rPr>
                <w:rFonts w:cs="Huawei Sans"/>
              </w:rPr>
            </w:pPr>
            <w:bookmarkStart w:id="108" w:name="zh-cn_topic_0237152334_p45021115203417"/>
            <w:bookmarkEnd w:id="108"/>
            <w:r w:rsidRPr="00DA7AEA">
              <w:rPr>
                <w:rFonts w:cs="Huawei Sans"/>
              </w:rPr>
              <w:t>收集计划复现信息：</w:t>
            </w:r>
            <w:bookmarkStart w:id="109" w:name="zh-cn_topic_0237152334_ul16465440162515"/>
            <w:bookmarkEnd w:id="109"/>
          </w:p>
          <w:p w14:paraId="44E3D5EC" w14:textId="77777777" w:rsidR="00E82590" w:rsidRPr="00DA7AEA" w:rsidRDefault="00E82590" w:rsidP="00D8275B">
            <w:pPr>
              <w:pStyle w:val="5a"/>
              <w:rPr>
                <w:rFonts w:cs="Huawei Sans"/>
              </w:rPr>
            </w:pPr>
            <w:r w:rsidRPr="00DA7AEA">
              <w:rPr>
                <w:rFonts w:cs="Huawei Sans"/>
              </w:rPr>
              <w:t>用户输入</w:t>
            </w:r>
            <w:r w:rsidRPr="00DA7AEA">
              <w:rPr>
                <w:rFonts w:cs="Huawei Sans"/>
              </w:rPr>
              <w:t>*</w:t>
            </w:r>
            <w:r w:rsidRPr="00DA7AEA">
              <w:rPr>
                <w:rFonts w:cs="Huawei Sans"/>
              </w:rPr>
              <w:t>表示收集所有数据库上的计划复现信息。</w:t>
            </w:r>
          </w:p>
          <w:p w14:paraId="73928F21" w14:textId="77777777" w:rsidR="00E82590" w:rsidRPr="00DA7AEA" w:rsidRDefault="00E82590" w:rsidP="00D8275B">
            <w:pPr>
              <w:pStyle w:val="5a"/>
              <w:rPr>
                <w:rFonts w:cs="Huawei Sans"/>
              </w:rPr>
            </w:pPr>
            <w:r w:rsidRPr="00DA7AEA">
              <w:rPr>
                <w:rFonts w:cs="Huawei Sans"/>
              </w:rPr>
              <w:t>用户输入具体的数据库名称表示收集指定数据</w:t>
            </w:r>
            <w:r w:rsidRPr="00DA7AEA">
              <w:rPr>
                <w:rFonts w:cs="Huawei Sans"/>
              </w:rPr>
              <w:lastRenderedPageBreak/>
              <w:t>库上的计划复现信息。</w:t>
            </w:r>
          </w:p>
        </w:tc>
        <w:bookmarkStart w:id="110" w:name="zh-cn_topic_0237152334_p8138132953313"/>
        <w:bookmarkEnd w:id="110"/>
      </w:tr>
    </w:tbl>
    <w:p w14:paraId="3C97C112" w14:textId="77777777" w:rsidR="00E82590" w:rsidRPr="00DA7AEA" w:rsidRDefault="00E82590" w:rsidP="00E82590">
      <w:pPr>
        <w:pStyle w:val="50"/>
        <w:rPr>
          <w:rFonts w:cs="Huawei Sans"/>
        </w:rPr>
      </w:pPr>
      <w:r w:rsidRPr="00DA7AEA">
        <w:rPr>
          <w:rFonts w:cs="Huawei Sans"/>
        </w:rPr>
        <w:lastRenderedPageBreak/>
        <w:t> gs_collector</w:t>
      </w:r>
      <w:r w:rsidRPr="00DA7AEA">
        <w:rPr>
          <w:rFonts w:cs="Huawei Sans"/>
        </w:rPr>
        <w:t>工具支持收集的系统表和视图列表</w:t>
      </w:r>
    </w:p>
    <w:tbl>
      <w:tblPr>
        <w:tblStyle w:val="V30"/>
        <w:tblW w:w="8590" w:type="dxa"/>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638"/>
        <w:gridCol w:w="4952"/>
      </w:tblGrid>
      <w:tr w:rsidR="00E82590" w:rsidRPr="00DA7AEA" w14:paraId="68B43AE1" w14:textId="77777777" w:rsidTr="002C42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38" w:type="dxa"/>
            <w:vAlign w:val="top"/>
          </w:tcPr>
          <w:p w14:paraId="24D694ED" w14:textId="77777777" w:rsidR="00E82590" w:rsidRPr="00DA7AEA" w:rsidRDefault="00E82590" w:rsidP="00D8275B">
            <w:pPr>
              <w:pStyle w:val="5a"/>
              <w:rPr>
                <w:rFonts w:cs="Huawei Sans"/>
              </w:rPr>
            </w:pPr>
            <w:r w:rsidRPr="00DA7AEA">
              <w:rPr>
                <w:rFonts w:cs="Huawei Sans"/>
              </w:rPr>
              <w:t>Class</w:t>
            </w:r>
          </w:p>
        </w:tc>
        <w:tc>
          <w:tcPr>
            <w:tcW w:w="4952" w:type="dxa"/>
            <w:vAlign w:val="top"/>
          </w:tcPr>
          <w:p w14:paraId="571C0337"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View Name</w:t>
            </w:r>
          </w:p>
        </w:tc>
      </w:tr>
      <w:tr w:rsidR="00E82590" w:rsidRPr="00DA7AEA" w14:paraId="285AA65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6543CB23" w14:textId="77777777" w:rsidR="00E82590" w:rsidRPr="00DA7AEA" w:rsidRDefault="00E82590" w:rsidP="00D8275B">
            <w:pPr>
              <w:pStyle w:val="5a"/>
              <w:jc w:val="left"/>
              <w:rPr>
                <w:rFonts w:cs="Huawei Sans"/>
              </w:rPr>
            </w:pPr>
            <w:r w:rsidRPr="00DA7AEA">
              <w:rPr>
                <w:rFonts w:cs="Huawei Sans"/>
              </w:rPr>
              <w:t>OS</w:t>
            </w:r>
          </w:p>
        </w:tc>
        <w:tc>
          <w:tcPr>
            <w:tcW w:w="4952" w:type="dxa"/>
          </w:tcPr>
          <w:p w14:paraId="74D4F2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gs_os_run_info</w:t>
            </w:r>
          </w:p>
        </w:tc>
      </w:tr>
      <w:tr w:rsidR="00E82590" w:rsidRPr="00DA7AEA" w14:paraId="4CE37D8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8AC78A1" w14:textId="77777777" w:rsidR="00E82590" w:rsidRPr="00DA7AEA" w:rsidRDefault="00E82590" w:rsidP="00D8275B">
            <w:pPr>
              <w:pStyle w:val="5a"/>
              <w:jc w:val="left"/>
              <w:rPr>
                <w:rFonts w:cs="Huawei Sans"/>
              </w:rPr>
            </w:pPr>
          </w:p>
        </w:tc>
        <w:tc>
          <w:tcPr>
            <w:tcW w:w="4952" w:type="dxa"/>
          </w:tcPr>
          <w:p w14:paraId="4B9C793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pg_os_threads</w:t>
            </w:r>
          </w:p>
        </w:tc>
      </w:tr>
      <w:tr w:rsidR="00E82590" w:rsidRPr="00DA7AEA" w14:paraId="020DBCA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4E52E374" w14:textId="77777777" w:rsidR="00E82590" w:rsidRPr="00DA7AEA" w:rsidRDefault="00E82590" w:rsidP="00D8275B">
            <w:pPr>
              <w:pStyle w:val="5a"/>
              <w:jc w:val="left"/>
              <w:rPr>
                <w:rFonts w:cs="Huawei Sans"/>
                <w:szCs w:val="21"/>
              </w:rPr>
            </w:pPr>
            <w:r w:rsidRPr="00DA7AEA">
              <w:rPr>
                <w:rFonts w:cs="Huawei Sans"/>
                <w:szCs w:val="21"/>
              </w:rPr>
              <w:t>Session/Thread</w:t>
            </w:r>
          </w:p>
        </w:tc>
        <w:tc>
          <w:tcPr>
            <w:tcW w:w="4952" w:type="dxa"/>
          </w:tcPr>
          <w:p w14:paraId="5CECC35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gs_session_stat</w:t>
            </w:r>
          </w:p>
        </w:tc>
      </w:tr>
      <w:tr w:rsidR="00E82590" w:rsidRPr="00DA7AEA" w14:paraId="436CE80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40B8F1C" w14:textId="77777777" w:rsidR="00E82590" w:rsidRPr="00DA7AEA" w:rsidRDefault="00E82590" w:rsidP="00D8275B">
            <w:pPr>
              <w:pStyle w:val="5a"/>
              <w:jc w:val="left"/>
              <w:rPr>
                <w:rFonts w:cs="Huawei Sans"/>
              </w:rPr>
            </w:pPr>
          </w:p>
        </w:tc>
        <w:tc>
          <w:tcPr>
            <w:tcW w:w="4952" w:type="dxa"/>
          </w:tcPr>
          <w:p w14:paraId="2A7E1EB6"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gs_session_time</w:t>
            </w:r>
          </w:p>
        </w:tc>
      </w:tr>
      <w:tr w:rsidR="00E82590" w:rsidRPr="00DA7AEA" w14:paraId="14F3C0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40F6D47" w14:textId="77777777" w:rsidR="00E82590" w:rsidRPr="00DA7AEA" w:rsidRDefault="00E82590" w:rsidP="00D8275B">
            <w:pPr>
              <w:pStyle w:val="5a"/>
              <w:jc w:val="left"/>
              <w:rPr>
                <w:rFonts w:cs="Huawei Sans"/>
              </w:rPr>
            </w:pPr>
          </w:p>
        </w:tc>
        <w:tc>
          <w:tcPr>
            <w:tcW w:w="4952" w:type="dxa"/>
          </w:tcPr>
          <w:p w14:paraId="1EE010D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gs_session_cpu_statistics</w:t>
            </w:r>
          </w:p>
        </w:tc>
      </w:tr>
      <w:tr w:rsidR="00E82590" w:rsidRPr="00DA7AEA" w14:paraId="55412F8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2C127C" w14:textId="77777777" w:rsidR="00E82590" w:rsidRPr="00DA7AEA" w:rsidRDefault="00E82590" w:rsidP="00D8275B">
            <w:pPr>
              <w:pStyle w:val="5a"/>
              <w:jc w:val="left"/>
              <w:rPr>
                <w:rFonts w:cs="Huawei Sans"/>
              </w:rPr>
            </w:pPr>
          </w:p>
        </w:tc>
        <w:tc>
          <w:tcPr>
            <w:tcW w:w="4952" w:type="dxa"/>
          </w:tcPr>
          <w:p w14:paraId="43CE1D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gs_session_memory_statistics</w:t>
            </w:r>
          </w:p>
        </w:tc>
      </w:tr>
      <w:tr w:rsidR="00E82590" w:rsidRPr="00DA7AEA" w14:paraId="3897039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C9C12F" w14:textId="77777777" w:rsidR="00E82590" w:rsidRPr="00DA7AEA" w:rsidRDefault="00E82590" w:rsidP="00D8275B">
            <w:pPr>
              <w:pStyle w:val="5a"/>
              <w:jc w:val="left"/>
              <w:rPr>
                <w:rFonts w:cs="Huawei Sans"/>
              </w:rPr>
            </w:pPr>
          </w:p>
        </w:tc>
        <w:tc>
          <w:tcPr>
            <w:tcW w:w="4952" w:type="dxa"/>
          </w:tcPr>
          <w:p w14:paraId="170512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gs_session_memory_context</w:t>
            </w:r>
          </w:p>
        </w:tc>
      </w:tr>
      <w:tr w:rsidR="00E82590" w:rsidRPr="00DA7AEA" w14:paraId="2FC693C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47291E1" w14:textId="77777777" w:rsidR="00E82590" w:rsidRPr="00DA7AEA" w:rsidRDefault="00E82590" w:rsidP="00D8275B">
            <w:pPr>
              <w:pStyle w:val="5a"/>
              <w:jc w:val="left"/>
              <w:rPr>
                <w:rFonts w:cs="Huawei Sans"/>
              </w:rPr>
            </w:pPr>
          </w:p>
        </w:tc>
        <w:tc>
          <w:tcPr>
            <w:tcW w:w="4952" w:type="dxa"/>
          </w:tcPr>
          <w:p w14:paraId="0A5311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w:t>
            </w:r>
          </w:p>
        </w:tc>
      </w:tr>
      <w:tr w:rsidR="00E82590" w:rsidRPr="00DA7AEA" w14:paraId="583A201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0214955" w14:textId="77777777" w:rsidR="00E82590" w:rsidRPr="00DA7AEA" w:rsidRDefault="00E82590" w:rsidP="00D8275B">
            <w:pPr>
              <w:pStyle w:val="5a"/>
              <w:jc w:val="left"/>
              <w:rPr>
                <w:rFonts w:cs="Huawei Sans"/>
              </w:rPr>
            </w:pPr>
          </w:p>
        </w:tc>
        <w:tc>
          <w:tcPr>
            <w:tcW w:w="4952" w:type="dxa"/>
          </w:tcPr>
          <w:p w14:paraId="4807399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gs_session_memory_detail</w:t>
            </w:r>
          </w:p>
        </w:tc>
      </w:tr>
      <w:tr w:rsidR="00E82590" w:rsidRPr="00DA7AEA" w14:paraId="3891448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8ECF275" w14:textId="77777777" w:rsidR="00E82590" w:rsidRPr="00DA7AEA" w:rsidRDefault="00E82590" w:rsidP="00D8275B">
            <w:pPr>
              <w:pStyle w:val="5a"/>
              <w:jc w:val="left"/>
              <w:rPr>
                <w:rFonts w:cs="Huawei Sans"/>
              </w:rPr>
            </w:pPr>
          </w:p>
        </w:tc>
        <w:tc>
          <w:tcPr>
            <w:tcW w:w="4952" w:type="dxa"/>
          </w:tcPr>
          <w:p w14:paraId="451E5AE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pg_stat_activity</w:t>
            </w:r>
          </w:p>
        </w:tc>
      </w:tr>
      <w:tr w:rsidR="00E82590" w:rsidRPr="00DA7AEA" w14:paraId="3BAB402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FFB4C2" w14:textId="77777777" w:rsidR="00E82590" w:rsidRPr="00DA7AEA" w:rsidRDefault="00E82590" w:rsidP="00D8275B">
            <w:pPr>
              <w:pStyle w:val="5a"/>
              <w:jc w:val="left"/>
              <w:rPr>
                <w:rFonts w:cs="Huawei Sans"/>
              </w:rPr>
            </w:pPr>
          </w:p>
        </w:tc>
        <w:tc>
          <w:tcPr>
            <w:tcW w:w="4952" w:type="dxa"/>
          </w:tcPr>
          <w:p w14:paraId="67C640A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gs_thread_memory_context</w:t>
            </w:r>
          </w:p>
        </w:tc>
      </w:tr>
      <w:tr w:rsidR="00E82590" w:rsidRPr="00DA7AEA" w14:paraId="04DCA3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3C7F653" w14:textId="77777777" w:rsidR="00E82590" w:rsidRPr="00DA7AEA" w:rsidRDefault="00E82590" w:rsidP="00D8275B">
            <w:pPr>
              <w:pStyle w:val="5a"/>
              <w:jc w:val="left"/>
              <w:rPr>
                <w:rFonts w:cs="Huawei Sans"/>
              </w:rPr>
            </w:pPr>
            <w:r w:rsidRPr="00DA7AEA">
              <w:rPr>
                <w:rFonts w:cs="Huawei Sans"/>
              </w:rPr>
              <w:t>WLM</w:t>
            </w:r>
          </w:p>
        </w:tc>
        <w:tc>
          <w:tcPr>
            <w:tcW w:w="4952" w:type="dxa"/>
          </w:tcPr>
          <w:p w14:paraId="19419AC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gs_cluster_resource_info</w:t>
            </w:r>
          </w:p>
        </w:tc>
      </w:tr>
      <w:tr w:rsidR="00E82590" w:rsidRPr="00DA7AEA" w14:paraId="69B1961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12C8D" w14:textId="77777777" w:rsidR="00E82590" w:rsidRPr="00DA7AEA" w:rsidRDefault="00E82590" w:rsidP="00D8275B">
            <w:pPr>
              <w:pStyle w:val="5a"/>
              <w:jc w:val="left"/>
              <w:rPr>
                <w:rFonts w:cs="Huawei Sans"/>
              </w:rPr>
            </w:pPr>
          </w:p>
        </w:tc>
        <w:tc>
          <w:tcPr>
            <w:tcW w:w="4952" w:type="dxa"/>
          </w:tcPr>
          <w:p w14:paraId="3996CF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w:t>
            </w:r>
          </w:p>
        </w:tc>
      </w:tr>
      <w:tr w:rsidR="00E82590" w:rsidRPr="00DA7AEA" w14:paraId="416374C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CD9039E" w14:textId="77777777" w:rsidR="00E82590" w:rsidRPr="00DA7AEA" w:rsidRDefault="00E82590" w:rsidP="00D8275B">
            <w:pPr>
              <w:pStyle w:val="5a"/>
              <w:jc w:val="left"/>
              <w:rPr>
                <w:rFonts w:cs="Huawei Sans"/>
              </w:rPr>
            </w:pPr>
          </w:p>
        </w:tc>
        <w:tc>
          <w:tcPr>
            <w:tcW w:w="4952" w:type="dxa"/>
          </w:tcPr>
          <w:p w14:paraId="0C6CB4D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pg_total_user_resource_info_oid</w:t>
            </w:r>
          </w:p>
        </w:tc>
      </w:tr>
      <w:tr w:rsidR="00E82590" w:rsidRPr="00DA7AEA" w14:paraId="688A1AE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3BEC0" w14:textId="77777777" w:rsidR="00E82590" w:rsidRPr="00DA7AEA" w:rsidRDefault="00E82590" w:rsidP="00D8275B">
            <w:pPr>
              <w:pStyle w:val="5a"/>
              <w:jc w:val="left"/>
              <w:rPr>
                <w:rFonts w:cs="Huawei Sans"/>
              </w:rPr>
            </w:pPr>
          </w:p>
        </w:tc>
        <w:tc>
          <w:tcPr>
            <w:tcW w:w="4952" w:type="dxa"/>
          </w:tcPr>
          <w:p w14:paraId="1C39980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gs_wlm_rebuild_user_resource_pool</w:t>
            </w:r>
          </w:p>
        </w:tc>
      </w:tr>
      <w:tr w:rsidR="00E82590" w:rsidRPr="00DA7AEA" w14:paraId="53ABFA3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5382D3A" w14:textId="77777777" w:rsidR="00E82590" w:rsidRPr="00DA7AEA" w:rsidRDefault="00E82590" w:rsidP="00D8275B">
            <w:pPr>
              <w:pStyle w:val="5a"/>
              <w:jc w:val="left"/>
              <w:rPr>
                <w:rFonts w:cs="Huawei Sans"/>
              </w:rPr>
            </w:pPr>
          </w:p>
        </w:tc>
        <w:tc>
          <w:tcPr>
            <w:tcW w:w="4952" w:type="dxa"/>
          </w:tcPr>
          <w:p w14:paraId="272BBAD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gs_wlm_resource_pool</w:t>
            </w:r>
          </w:p>
        </w:tc>
      </w:tr>
      <w:tr w:rsidR="00E82590" w:rsidRPr="00DA7AEA" w14:paraId="5D2F18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7A9D7BC" w14:textId="77777777" w:rsidR="00E82590" w:rsidRPr="00DA7AEA" w:rsidRDefault="00E82590" w:rsidP="00D8275B">
            <w:pPr>
              <w:pStyle w:val="5a"/>
              <w:jc w:val="left"/>
              <w:rPr>
                <w:rFonts w:cs="Huawei Sans"/>
              </w:rPr>
            </w:pPr>
          </w:p>
        </w:tc>
        <w:tc>
          <w:tcPr>
            <w:tcW w:w="4952" w:type="dxa"/>
          </w:tcPr>
          <w:p w14:paraId="19C6080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gs_wlm_workload_records</w:t>
            </w:r>
          </w:p>
        </w:tc>
      </w:tr>
      <w:tr w:rsidR="00E82590" w:rsidRPr="00DA7AEA" w14:paraId="33D09CB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2D3D6FB" w14:textId="77777777" w:rsidR="00E82590" w:rsidRPr="00DA7AEA" w:rsidRDefault="00E82590" w:rsidP="00D8275B">
            <w:pPr>
              <w:pStyle w:val="5a"/>
              <w:jc w:val="left"/>
              <w:rPr>
                <w:rFonts w:cs="Huawei Sans"/>
              </w:rPr>
            </w:pPr>
          </w:p>
        </w:tc>
        <w:tc>
          <w:tcPr>
            <w:tcW w:w="4952" w:type="dxa"/>
          </w:tcPr>
          <w:p w14:paraId="43EB455B"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pg_wlm_statistics</w:t>
            </w:r>
          </w:p>
        </w:tc>
      </w:tr>
      <w:tr w:rsidR="00E82590" w:rsidRPr="00DA7AEA" w14:paraId="11B3B93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19A89E" w14:textId="77777777" w:rsidR="00E82590" w:rsidRPr="00DA7AEA" w:rsidRDefault="00E82590" w:rsidP="00D8275B">
            <w:pPr>
              <w:pStyle w:val="5a"/>
              <w:jc w:val="left"/>
              <w:rPr>
                <w:rFonts w:cs="Huawei Sans"/>
              </w:rPr>
            </w:pPr>
          </w:p>
        </w:tc>
        <w:tc>
          <w:tcPr>
            <w:tcW w:w="4952" w:type="dxa"/>
          </w:tcPr>
          <w:p w14:paraId="2466AAD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pg_app_workloadgroup_mapping</w:t>
            </w:r>
          </w:p>
        </w:tc>
      </w:tr>
      <w:tr w:rsidR="00E82590" w:rsidRPr="00DA7AEA" w14:paraId="4CF58A0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6D64489" w14:textId="77777777" w:rsidR="00E82590" w:rsidRPr="00DA7AEA" w:rsidRDefault="00E82590" w:rsidP="00D8275B">
            <w:pPr>
              <w:pStyle w:val="5a"/>
              <w:jc w:val="left"/>
              <w:rPr>
                <w:rFonts w:cs="Huawei Sans"/>
                <w:szCs w:val="21"/>
              </w:rPr>
            </w:pPr>
            <w:r w:rsidRPr="00DA7AEA">
              <w:rPr>
                <w:rFonts w:cs="Huawei Sans"/>
                <w:szCs w:val="21"/>
              </w:rPr>
              <w:t>Query-AP</w:t>
            </w:r>
          </w:p>
          <w:p w14:paraId="550FFA69" w14:textId="77777777" w:rsidR="00E82590" w:rsidRPr="00DA7AEA" w:rsidRDefault="00E82590" w:rsidP="00D8275B">
            <w:pPr>
              <w:pStyle w:val="5a"/>
              <w:jc w:val="left"/>
              <w:rPr>
                <w:rFonts w:cs="Huawei Sans"/>
              </w:rPr>
            </w:pPr>
            <w:r w:rsidRPr="00DA7AEA">
              <w:rPr>
                <w:rFonts w:cs="Huawei Sans"/>
              </w:rPr>
              <w:t>Operator</w:t>
            </w:r>
          </w:p>
        </w:tc>
        <w:tc>
          <w:tcPr>
            <w:tcW w:w="4952" w:type="dxa"/>
          </w:tcPr>
          <w:p w14:paraId="6106624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gs_wlm_operator_info</w:t>
            </w:r>
          </w:p>
        </w:tc>
      </w:tr>
      <w:tr w:rsidR="00E82590" w:rsidRPr="00DA7AEA" w14:paraId="1025A76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2BDCE0C" w14:textId="77777777" w:rsidR="00E82590" w:rsidRPr="00DA7AEA" w:rsidRDefault="00E82590" w:rsidP="00D8275B">
            <w:pPr>
              <w:pStyle w:val="5a"/>
              <w:jc w:val="left"/>
              <w:rPr>
                <w:rFonts w:cs="Huawei Sans"/>
                <w:szCs w:val="21"/>
              </w:rPr>
            </w:pPr>
          </w:p>
        </w:tc>
        <w:tc>
          <w:tcPr>
            <w:tcW w:w="4952" w:type="dxa"/>
          </w:tcPr>
          <w:p w14:paraId="469654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gs_wlm_operator_history</w:t>
            </w:r>
          </w:p>
        </w:tc>
      </w:tr>
      <w:tr w:rsidR="00E82590" w:rsidRPr="00DA7AEA" w14:paraId="19571F5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F93836B" w14:textId="77777777" w:rsidR="00E82590" w:rsidRPr="00DA7AEA" w:rsidRDefault="00E82590" w:rsidP="00D8275B">
            <w:pPr>
              <w:pStyle w:val="5a"/>
              <w:jc w:val="left"/>
              <w:rPr>
                <w:rFonts w:cs="Huawei Sans"/>
                <w:szCs w:val="21"/>
              </w:rPr>
            </w:pPr>
          </w:p>
        </w:tc>
        <w:tc>
          <w:tcPr>
            <w:tcW w:w="4952" w:type="dxa"/>
          </w:tcPr>
          <w:p w14:paraId="29255C6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gs_wlm_operator_statistics</w:t>
            </w:r>
          </w:p>
        </w:tc>
      </w:tr>
      <w:tr w:rsidR="00E82590" w:rsidRPr="00DA7AEA" w14:paraId="4DFBF50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E5ABF86" w14:textId="77777777" w:rsidR="00E82590" w:rsidRPr="00DA7AEA" w:rsidRDefault="00E82590" w:rsidP="00D8275B">
            <w:pPr>
              <w:pStyle w:val="5a"/>
              <w:jc w:val="left"/>
              <w:rPr>
                <w:rFonts w:cs="Huawei Sans"/>
                <w:szCs w:val="21"/>
              </w:rPr>
            </w:pPr>
            <w:r w:rsidRPr="00DA7AEA">
              <w:rPr>
                <w:rFonts w:cs="Huawei Sans"/>
                <w:szCs w:val="21"/>
              </w:rPr>
              <w:t>Query-AP</w:t>
            </w:r>
          </w:p>
        </w:tc>
        <w:tc>
          <w:tcPr>
            <w:tcW w:w="4952" w:type="dxa"/>
          </w:tcPr>
          <w:p w14:paraId="3A724C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gs_wlm_session_info_all</w:t>
            </w:r>
          </w:p>
        </w:tc>
      </w:tr>
      <w:tr w:rsidR="00E82590" w:rsidRPr="00DA7AEA" w14:paraId="26A136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5F31A14" w14:textId="77777777" w:rsidR="00E82590" w:rsidRPr="00DA7AEA" w:rsidRDefault="00E82590" w:rsidP="00D8275B">
            <w:pPr>
              <w:pStyle w:val="5a"/>
              <w:jc w:val="left"/>
              <w:rPr>
                <w:rFonts w:cs="Huawei Sans"/>
                <w:szCs w:val="21"/>
              </w:rPr>
            </w:pPr>
          </w:p>
        </w:tc>
        <w:tc>
          <w:tcPr>
            <w:tcW w:w="4952" w:type="dxa"/>
          </w:tcPr>
          <w:p w14:paraId="6A3C4EA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gs_wlm_session_history</w:t>
            </w:r>
          </w:p>
        </w:tc>
      </w:tr>
      <w:tr w:rsidR="00E82590" w:rsidRPr="00DA7AEA" w14:paraId="4E2D071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1B0E4F0" w14:textId="77777777" w:rsidR="00E82590" w:rsidRPr="00DA7AEA" w:rsidRDefault="00E82590" w:rsidP="00D8275B">
            <w:pPr>
              <w:pStyle w:val="5a"/>
              <w:jc w:val="left"/>
              <w:rPr>
                <w:rFonts w:cs="Huawei Sans"/>
                <w:szCs w:val="21"/>
              </w:rPr>
            </w:pPr>
          </w:p>
        </w:tc>
        <w:tc>
          <w:tcPr>
            <w:tcW w:w="4952" w:type="dxa"/>
          </w:tcPr>
          <w:p w14:paraId="4A4B84A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w:t>
            </w:r>
          </w:p>
        </w:tc>
      </w:tr>
      <w:tr w:rsidR="00E82590" w:rsidRPr="00DA7AEA" w14:paraId="54706B0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075999B" w14:textId="77777777" w:rsidR="00E82590" w:rsidRPr="00DA7AEA" w:rsidRDefault="00E82590" w:rsidP="00D8275B">
            <w:pPr>
              <w:pStyle w:val="5a"/>
              <w:jc w:val="left"/>
              <w:rPr>
                <w:rFonts w:cs="Huawei Sans"/>
                <w:szCs w:val="21"/>
              </w:rPr>
            </w:pPr>
          </w:p>
        </w:tc>
        <w:tc>
          <w:tcPr>
            <w:tcW w:w="4952" w:type="dxa"/>
          </w:tcPr>
          <w:p w14:paraId="2A92952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gs_wlm_user_session_info</w:t>
            </w:r>
          </w:p>
        </w:tc>
      </w:tr>
      <w:tr w:rsidR="00E82590" w:rsidRPr="00DA7AEA" w14:paraId="421E114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7C5F8E6" w14:textId="77777777" w:rsidR="00E82590" w:rsidRPr="00DA7AEA" w:rsidRDefault="00E82590" w:rsidP="00D8275B">
            <w:pPr>
              <w:pStyle w:val="5a"/>
              <w:jc w:val="left"/>
              <w:rPr>
                <w:rFonts w:cs="Huawei Sans"/>
                <w:szCs w:val="21"/>
              </w:rPr>
            </w:pPr>
          </w:p>
        </w:tc>
        <w:tc>
          <w:tcPr>
            <w:tcW w:w="4952" w:type="dxa"/>
          </w:tcPr>
          <w:p w14:paraId="00EA933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gs_wlm_session_statistics</w:t>
            </w:r>
          </w:p>
        </w:tc>
      </w:tr>
      <w:tr w:rsidR="00E82590" w:rsidRPr="00DA7AEA" w14:paraId="7ED589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6898D0A" w14:textId="77777777" w:rsidR="00E82590" w:rsidRPr="00DA7AEA" w:rsidRDefault="00E82590" w:rsidP="00D8275B">
            <w:pPr>
              <w:pStyle w:val="5a"/>
              <w:jc w:val="left"/>
              <w:rPr>
                <w:rFonts w:cs="Huawei Sans"/>
                <w:szCs w:val="21"/>
              </w:rPr>
            </w:pPr>
          </w:p>
        </w:tc>
        <w:tc>
          <w:tcPr>
            <w:tcW w:w="4952" w:type="dxa"/>
          </w:tcPr>
          <w:p w14:paraId="35F4791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pg_session_iostat</w:t>
            </w:r>
          </w:p>
        </w:tc>
      </w:tr>
      <w:tr w:rsidR="00E82590" w:rsidRPr="00DA7AEA" w14:paraId="3097202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107A9F1" w14:textId="77777777" w:rsidR="00E82590" w:rsidRPr="00DA7AEA" w:rsidRDefault="00E82590" w:rsidP="00D8275B">
            <w:pPr>
              <w:pStyle w:val="5a"/>
              <w:jc w:val="left"/>
              <w:rPr>
                <w:rFonts w:cs="Huawei Sans"/>
                <w:szCs w:val="21"/>
              </w:rPr>
            </w:pPr>
          </w:p>
        </w:tc>
        <w:tc>
          <w:tcPr>
            <w:tcW w:w="4952" w:type="dxa"/>
          </w:tcPr>
          <w:p w14:paraId="7E0F6B5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pg_session_wlmstat</w:t>
            </w:r>
          </w:p>
        </w:tc>
      </w:tr>
      <w:tr w:rsidR="00E82590" w:rsidRPr="00DA7AEA" w14:paraId="61C00DE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0B8A5AC" w14:textId="77777777" w:rsidR="00E82590" w:rsidRPr="00DA7AEA" w:rsidRDefault="00E82590" w:rsidP="00D8275B">
            <w:pPr>
              <w:pStyle w:val="5a"/>
              <w:jc w:val="left"/>
              <w:rPr>
                <w:rFonts w:cs="Huawei Sans"/>
                <w:szCs w:val="21"/>
              </w:rPr>
            </w:pPr>
            <w:r w:rsidRPr="00DA7AEA">
              <w:rPr>
                <w:rFonts w:cs="Huawei Sans"/>
                <w:szCs w:val="21"/>
              </w:rPr>
              <w:t>Cache I/O</w:t>
            </w:r>
          </w:p>
        </w:tc>
        <w:tc>
          <w:tcPr>
            <w:tcW w:w="4952" w:type="dxa"/>
          </w:tcPr>
          <w:p w14:paraId="36B891D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pg_statio_all_indexes</w:t>
            </w:r>
          </w:p>
        </w:tc>
      </w:tr>
      <w:tr w:rsidR="00E82590" w:rsidRPr="00DA7AEA" w14:paraId="59C13C0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E2D347" w14:textId="77777777" w:rsidR="00E82590" w:rsidRPr="00DA7AEA" w:rsidRDefault="00E82590" w:rsidP="00D8275B">
            <w:pPr>
              <w:pStyle w:val="5a"/>
              <w:jc w:val="left"/>
              <w:rPr>
                <w:rFonts w:cs="Huawei Sans"/>
                <w:szCs w:val="21"/>
              </w:rPr>
            </w:pPr>
          </w:p>
        </w:tc>
        <w:tc>
          <w:tcPr>
            <w:tcW w:w="4952" w:type="dxa"/>
          </w:tcPr>
          <w:p w14:paraId="5BD01B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pg_statio_all_sequences</w:t>
            </w:r>
          </w:p>
        </w:tc>
      </w:tr>
      <w:tr w:rsidR="00E82590" w:rsidRPr="00DA7AEA" w14:paraId="4DDA70A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294730" w14:textId="77777777" w:rsidR="00E82590" w:rsidRPr="00DA7AEA" w:rsidRDefault="00E82590" w:rsidP="00D8275B">
            <w:pPr>
              <w:pStyle w:val="5a"/>
              <w:jc w:val="left"/>
              <w:rPr>
                <w:rFonts w:cs="Huawei Sans"/>
                <w:szCs w:val="21"/>
              </w:rPr>
            </w:pPr>
          </w:p>
        </w:tc>
        <w:tc>
          <w:tcPr>
            <w:tcW w:w="4952" w:type="dxa"/>
          </w:tcPr>
          <w:p w14:paraId="7B9CEA6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pg_statio_all_tables</w:t>
            </w:r>
          </w:p>
        </w:tc>
      </w:tr>
      <w:tr w:rsidR="00E82590" w:rsidRPr="00DA7AEA" w14:paraId="1F3E87D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0217A48" w14:textId="77777777" w:rsidR="00E82590" w:rsidRPr="00DA7AEA" w:rsidRDefault="00E82590" w:rsidP="00D8275B">
            <w:pPr>
              <w:pStyle w:val="5a"/>
              <w:jc w:val="left"/>
              <w:rPr>
                <w:rFonts w:cs="Huawei Sans"/>
                <w:szCs w:val="21"/>
              </w:rPr>
            </w:pPr>
          </w:p>
        </w:tc>
        <w:tc>
          <w:tcPr>
            <w:tcW w:w="4952" w:type="dxa"/>
          </w:tcPr>
          <w:p w14:paraId="2F5D096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pg_statio_sys_indexes</w:t>
            </w:r>
          </w:p>
        </w:tc>
      </w:tr>
      <w:tr w:rsidR="00E82590" w:rsidRPr="00DA7AEA" w14:paraId="0E4CA17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CED16C5" w14:textId="77777777" w:rsidR="00E82590" w:rsidRPr="00DA7AEA" w:rsidRDefault="00E82590" w:rsidP="00D8275B">
            <w:pPr>
              <w:pStyle w:val="5a"/>
              <w:jc w:val="left"/>
              <w:rPr>
                <w:rFonts w:cs="Huawei Sans"/>
                <w:szCs w:val="21"/>
              </w:rPr>
            </w:pPr>
          </w:p>
        </w:tc>
        <w:tc>
          <w:tcPr>
            <w:tcW w:w="4952" w:type="dxa"/>
          </w:tcPr>
          <w:p w14:paraId="6E8F661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pg_statio_sys_sequences</w:t>
            </w:r>
          </w:p>
        </w:tc>
      </w:tr>
      <w:tr w:rsidR="00E82590" w:rsidRPr="00DA7AEA" w14:paraId="1062D33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CDAA700" w14:textId="77777777" w:rsidR="00E82590" w:rsidRPr="00DA7AEA" w:rsidRDefault="00E82590" w:rsidP="00D8275B">
            <w:pPr>
              <w:pStyle w:val="5a"/>
              <w:jc w:val="left"/>
              <w:rPr>
                <w:rFonts w:cs="Huawei Sans"/>
                <w:szCs w:val="21"/>
              </w:rPr>
            </w:pPr>
          </w:p>
        </w:tc>
        <w:tc>
          <w:tcPr>
            <w:tcW w:w="4952" w:type="dxa"/>
          </w:tcPr>
          <w:p w14:paraId="5B4565E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pg_statio_sys_tables</w:t>
            </w:r>
          </w:p>
        </w:tc>
      </w:tr>
      <w:tr w:rsidR="00E82590" w:rsidRPr="00DA7AEA" w14:paraId="196CCFD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4CBFD7" w14:textId="77777777" w:rsidR="00E82590" w:rsidRPr="00DA7AEA" w:rsidRDefault="00E82590" w:rsidP="00D8275B">
            <w:pPr>
              <w:pStyle w:val="5a"/>
              <w:jc w:val="left"/>
              <w:rPr>
                <w:rFonts w:cs="Huawei Sans"/>
                <w:szCs w:val="21"/>
              </w:rPr>
            </w:pPr>
          </w:p>
        </w:tc>
        <w:tc>
          <w:tcPr>
            <w:tcW w:w="4952" w:type="dxa"/>
          </w:tcPr>
          <w:p w14:paraId="2D68680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pg_statio_user_indexes</w:t>
            </w:r>
          </w:p>
        </w:tc>
      </w:tr>
      <w:tr w:rsidR="00E82590" w:rsidRPr="00DA7AEA" w14:paraId="0CD872C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E6DE3AF" w14:textId="77777777" w:rsidR="00E82590" w:rsidRPr="00DA7AEA" w:rsidRDefault="00E82590" w:rsidP="00D8275B">
            <w:pPr>
              <w:pStyle w:val="5a"/>
              <w:jc w:val="left"/>
              <w:rPr>
                <w:rFonts w:cs="Huawei Sans"/>
                <w:szCs w:val="21"/>
              </w:rPr>
            </w:pPr>
          </w:p>
        </w:tc>
        <w:tc>
          <w:tcPr>
            <w:tcW w:w="4952" w:type="dxa"/>
          </w:tcPr>
          <w:p w14:paraId="58C4B17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pg_statio_user_sequences</w:t>
            </w:r>
          </w:p>
        </w:tc>
      </w:tr>
      <w:tr w:rsidR="00E82590" w:rsidRPr="00DA7AEA" w14:paraId="1C1044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B8FD22" w14:textId="77777777" w:rsidR="00E82590" w:rsidRPr="00DA7AEA" w:rsidRDefault="00E82590" w:rsidP="00D8275B">
            <w:pPr>
              <w:pStyle w:val="5a"/>
              <w:jc w:val="left"/>
              <w:rPr>
                <w:rFonts w:cs="Huawei Sans"/>
                <w:szCs w:val="21"/>
              </w:rPr>
            </w:pPr>
          </w:p>
        </w:tc>
        <w:tc>
          <w:tcPr>
            <w:tcW w:w="4952" w:type="dxa"/>
          </w:tcPr>
          <w:p w14:paraId="61D3F94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pg_statio_user_tables</w:t>
            </w:r>
          </w:p>
        </w:tc>
      </w:tr>
      <w:tr w:rsidR="00E82590" w:rsidRPr="00DA7AEA" w14:paraId="3AAD2B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201B65" w14:textId="77777777" w:rsidR="00E82590" w:rsidRPr="00DA7AEA" w:rsidRDefault="00E82590" w:rsidP="00D8275B">
            <w:pPr>
              <w:pStyle w:val="5a"/>
              <w:jc w:val="left"/>
              <w:rPr>
                <w:rFonts w:cs="Huawei Sans"/>
                <w:szCs w:val="21"/>
              </w:rPr>
            </w:pPr>
          </w:p>
        </w:tc>
        <w:tc>
          <w:tcPr>
            <w:tcW w:w="4952" w:type="dxa"/>
          </w:tcPr>
          <w:p w14:paraId="65C7BD1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gs_stat_db_cu</w:t>
            </w:r>
          </w:p>
        </w:tc>
      </w:tr>
      <w:tr w:rsidR="00E82590" w:rsidRPr="00DA7AEA" w14:paraId="1112D2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058EDC2" w14:textId="77777777" w:rsidR="00E82590" w:rsidRPr="00DA7AEA" w:rsidRDefault="00E82590" w:rsidP="00D8275B">
            <w:pPr>
              <w:pStyle w:val="5a"/>
              <w:jc w:val="left"/>
              <w:rPr>
                <w:rFonts w:cs="Huawei Sans"/>
                <w:szCs w:val="21"/>
              </w:rPr>
            </w:pPr>
          </w:p>
        </w:tc>
        <w:tc>
          <w:tcPr>
            <w:tcW w:w="4952" w:type="dxa"/>
          </w:tcPr>
          <w:p w14:paraId="0EA5FE2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gs_stat_session_cu</w:t>
            </w:r>
          </w:p>
        </w:tc>
      </w:tr>
      <w:tr w:rsidR="00E82590" w:rsidRPr="00DA7AEA" w14:paraId="505179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1A22D0F8" w14:textId="77777777" w:rsidR="00E82590" w:rsidRPr="00DA7AEA" w:rsidRDefault="00E82590" w:rsidP="00D8275B">
            <w:pPr>
              <w:pStyle w:val="5a"/>
              <w:jc w:val="left"/>
              <w:rPr>
                <w:rFonts w:cs="Huawei Sans"/>
                <w:szCs w:val="21"/>
              </w:rPr>
            </w:pPr>
            <w:r w:rsidRPr="00DA7AEA">
              <w:rPr>
                <w:rFonts w:cs="Huawei Sans"/>
                <w:szCs w:val="21"/>
              </w:rPr>
              <w:t>Memory</w:t>
            </w:r>
          </w:p>
        </w:tc>
        <w:tc>
          <w:tcPr>
            <w:tcW w:w="4952" w:type="dxa"/>
          </w:tcPr>
          <w:p w14:paraId="44B78A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pg_total_memory_detail</w:t>
            </w:r>
          </w:p>
        </w:tc>
      </w:tr>
      <w:tr w:rsidR="00E82590" w:rsidRPr="00DA7AEA" w14:paraId="44D1C36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0AB45F9" w14:textId="77777777" w:rsidR="00E82590" w:rsidRPr="00DA7AEA" w:rsidRDefault="00E82590" w:rsidP="00D8275B">
            <w:pPr>
              <w:pStyle w:val="5a"/>
              <w:jc w:val="left"/>
              <w:rPr>
                <w:rFonts w:cs="Huawei Sans"/>
                <w:szCs w:val="21"/>
              </w:rPr>
            </w:pPr>
          </w:p>
        </w:tc>
        <w:tc>
          <w:tcPr>
            <w:tcW w:w="4952" w:type="dxa"/>
          </w:tcPr>
          <w:p w14:paraId="25A84E5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pg_shared_memory_detail</w:t>
            </w:r>
          </w:p>
        </w:tc>
      </w:tr>
      <w:tr w:rsidR="00E82590" w:rsidRPr="00DA7AEA" w14:paraId="519DFB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E4347C6" w14:textId="77777777" w:rsidR="00E82590" w:rsidRPr="00DA7AEA" w:rsidRDefault="00E82590" w:rsidP="00D8275B">
            <w:pPr>
              <w:pStyle w:val="5a"/>
              <w:jc w:val="left"/>
              <w:rPr>
                <w:rFonts w:cs="Huawei Sans"/>
                <w:szCs w:val="21"/>
              </w:rPr>
            </w:pPr>
          </w:p>
        </w:tc>
        <w:tc>
          <w:tcPr>
            <w:tcW w:w="4952" w:type="dxa"/>
          </w:tcPr>
          <w:p w14:paraId="3625579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gs_total_memory_detail</w:t>
            </w:r>
          </w:p>
        </w:tc>
      </w:tr>
      <w:tr w:rsidR="00E82590" w:rsidRPr="00DA7AEA" w14:paraId="2697111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4C50C9A" w14:textId="77777777" w:rsidR="00E82590" w:rsidRPr="00DA7AEA" w:rsidRDefault="00E82590" w:rsidP="00D8275B">
            <w:pPr>
              <w:pStyle w:val="5a"/>
              <w:jc w:val="left"/>
              <w:rPr>
                <w:rFonts w:cs="Huawei Sans"/>
                <w:szCs w:val="21"/>
              </w:rPr>
            </w:pPr>
            <w:r w:rsidRPr="00DA7AEA">
              <w:rPr>
                <w:rFonts w:cs="Huawei Sans"/>
                <w:szCs w:val="21"/>
              </w:rPr>
              <w:t>File</w:t>
            </w:r>
          </w:p>
        </w:tc>
        <w:tc>
          <w:tcPr>
            <w:tcW w:w="4952" w:type="dxa"/>
          </w:tcPr>
          <w:p w14:paraId="068139E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gs_file_stat</w:t>
            </w:r>
          </w:p>
        </w:tc>
      </w:tr>
      <w:tr w:rsidR="00E82590" w:rsidRPr="00DA7AEA" w14:paraId="6CFF109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C782FE0" w14:textId="77777777" w:rsidR="00E82590" w:rsidRPr="00DA7AEA" w:rsidRDefault="00E82590" w:rsidP="00D8275B">
            <w:pPr>
              <w:pStyle w:val="5a"/>
              <w:jc w:val="left"/>
              <w:rPr>
                <w:rFonts w:cs="Huawei Sans"/>
                <w:szCs w:val="21"/>
              </w:rPr>
            </w:pPr>
          </w:p>
        </w:tc>
        <w:tc>
          <w:tcPr>
            <w:tcW w:w="4952" w:type="dxa"/>
          </w:tcPr>
          <w:p w14:paraId="79D1498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gs_redo_stat</w:t>
            </w:r>
          </w:p>
        </w:tc>
      </w:tr>
      <w:tr w:rsidR="00E82590" w:rsidRPr="00DA7AEA" w14:paraId="231E57F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02B7800" w14:textId="77777777" w:rsidR="00E82590" w:rsidRPr="00DA7AEA" w:rsidRDefault="00E82590" w:rsidP="00D8275B">
            <w:pPr>
              <w:pStyle w:val="5a"/>
              <w:jc w:val="left"/>
              <w:rPr>
                <w:rFonts w:cs="Huawei Sans"/>
                <w:szCs w:val="21"/>
              </w:rPr>
            </w:pPr>
          </w:p>
        </w:tc>
        <w:tc>
          <w:tcPr>
            <w:tcW w:w="4952" w:type="dxa"/>
          </w:tcPr>
          <w:p w14:paraId="6EA74C1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pg_stat_bad_block</w:t>
            </w:r>
          </w:p>
        </w:tc>
      </w:tr>
      <w:tr w:rsidR="00E82590" w:rsidRPr="00DA7AEA" w14:paraId="741A920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E2130F0" w14:textId="77777777" w:rsidR="00E82590" w:rsidRPr="00DA7AEA" w:rsidRDefault="00E82590" w:rsidP="00D8275B">
            <w:pPr>
              <w:pStyle w:val="5a"/>
              <w:jc w:val="left"/>
              <w:rPr>
                <w:rFonts w:cs="Huawei Sans"/>
                <w:szCs w:val="21"/>
              </w:rPr>
            </w:pPr>
            <w:r w:rsidRPr="00DA7AEA">
              <w:rPr>
                <w:rFonts w:cs="Huawei Sans"/>
                <w:szCs w:val="21"/>
              </w:rPr>
              <w:t>Object</w:t>
            </w:r>
          </w:p>
        </w:tc>
        <w:tc>
          <w:tcPr>
            <w:tcW w:w="4952" w:type="dxa"/>
          </w:tcPr>
          <w:p w14:paraId="3A5F465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pg_stat_user_tables</w:t>
            </w:r>
          </w:p>
        </w:tc>
      </w:tr>
      <w:tr w:rsidR="00E82590" w:rsidRPr="00DA7AEA" w14:paraId="3E3DF19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61249C" w14:textId="77777777" w:rsidR="00E82590" w:rsidRPr="00DA7AEA" w:rsidRDefault="00E82590" w:rsidP="00D8275B">
            <w:pPr>
              <w:pStyle w:val="5a"/>
              <w:jc w:val="left"/>
              <w:rPr>
                <w:rFonts w:cs="Huawei Sans"/>
                <w:szCs w:val="21"/>
              </w:rPr>
            </w:pPr>
          </w:p>
        </w:tc>
        <w:tc>
          <w:tcPr>
            <w:tcW w:w="4952" w:type="dxa"/>
          </w:tcPr>
          <w:p w14:paraId="3BC6372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pg_stat_user_indexes</w:t>
            </w:r>
          </w:p>
        </w:tc>
      </w:tr>
      <w:tr w:rsidR="00E82590" w:rsidRPr="00DA7AEA" w14:paraId="7CAAA1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96ADAD7" w14:textId="77777777" w:rsidR="00E82590" w:rsidRPr="00DA7AEA" w:rsidRDefault="00E82590" w:rsidP="00D8275B">
            <w:pPr>
              <w:pStyle w:val="5a"/>
              <w:jc w:val="left"/>
              <w:rPr>
                <w:rFonts w:cs="Huawei Sans"/>
                <w:szCs w:val="21"/>
              </w:rPr>
            </w:pPr>
          </w:p>
        </w:tc>
        <w:tc>
          <w:tcPr>
            <w:tcW w:w="4952" w:type="dxa"/>
          </w:tcPr>
          <w:p w14:paraId="435A5CE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pg_stat_sys_tables</w:t>
            </w:r>
          </w:p>
        </w:tc>
      </w:tr>
      <w:tr w:rsidR="00E82590" w:rsidRPr="00DA7AEA" w14:paraId="34DA0AE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9034D79" w14:textId="77777777" w:rsidR="00E82590" w:rsidRPr="00DA7AEA" w:rsidRDefault="00E82590" w:rsidP="00D8275B">
            <w:pPr>
              <w:pStyle w:val="5a"/>
              <w:jc w:val="left"/>
              <w:rPr>
                <w:rFonts w:cs="Huawei Sans"/>
                <w:szCs w:val="21"/>
              </w:rPr>
            </w:pPr>
          </w:p>
        </w:tc>
        <w:tc>
          <w:tcPr>
            <w:tcW w:w="4952" w:type="dxa"/>
          </w:tcPr>
          <w:p w14:paraId="4EBFF2F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pg_stat_sys_indexes</w:t>
            </w:r>
          </w:p>
        </w:tc>
      </w:tr>
      <w:tr w:rsidR="00E82590" w:rsidRPr="00DA7AEA" w14:paraId="26F50C6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BE06FAC" w14:textId="77777777" w:rsidR="00E82590" w:rsidRPr="00DA7AEA" w:rsidRDefault="00E82590" w:rsidP="00D8275B">
            <w:pPr>
              <w:pStyle w:val="5a"/>
              <w:jc w:val="left"/>
              <w:rPr>
                <w:rFonts w:cs="Huawei Sans"/>
                <w:szCs w:val="21"/>
              </w:rPr>
            </w:pPr>
          </w:p>
        </w:tc>
        <w:tc>
          <w:tcPr>
            <w:tcW w:w="4952" w:type="dxa"/>
          </w:tcPr>
          <w:p w14:paraId="5C28DE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pg_stat_all_tables</w:t>
            </w:r>
          </w:p>
        </w:tc>
      </w:tr>
      <w:tr w:rsidR="00E82590" w:rsidRPr="00DA7AEA" w14:paraId="14C1FFF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E9201D" w14:textId="77777777" w:rsidR="00E82590" w:rsidRPr="00DA7AEA" w:rsidRDefault="00E82590" w:rsidP="00D8275B">
            <w:pPr>
              <w:pStyle w:val="5a"/>
              <w:jc w:val="left"/>
              <w:rPr>
                <w:rFonts w:cs="Huawei Sans"/>
                <w:szCs w:val="21"/>
              </w:rPr>
            </w:pPr>
          </w:p>
        </w:tc>
        <w:tc>
          <w:tcPr>
            <w:tcW w:w="4952" w:type="dxa"/>
          </w:tcPr>
          <w:p w14:paraId="0781AC7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pg_stat_all_indexes</w:t>
            </w:r>
          </w:p>
        </w:tc>
      </w:tr>
      <w:tr w:rsidR="00E82590" w:rsidRPr="00DA7AEA" w14:paraId="5F0BFE8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1864D92" w14:textId="77777777" w:rsidR="00E82590" w:rsidRPr="00DA7AEA" w:rsidRDefault="00E82590" w:rsidP="00D8275B">
            <w:pPr>
              <w:pStyle w:val="5a"/>
              <w:jc w:val="left"/>
              <w:rPr>
                <w:rFonts w:cs="Huawei Sans"/>
                <w:szCs w:val="21"/>
              </w:rPr>
            </w:pPr>
          </w:p>
        </w:tc>
        <w:tc>
          <w:tcPr>
            <w:tcW w:w="4952" w:type="dxa"/>
          </w:tcPr>
          <w:p w14:paraId="485AD0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w:t>
            </w:r>
          </w:p>
        </w:tc>
      </w:tr>
      <w:tr w:rsidR="00E82590" w:rsidRPr="00DA7AEA" w14:paraId="411EE49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A2FB8F6" w14:textId="77777777" w:rsidR="00E82590" w:rsidRPr="00DA7AEA" w:rsidRDefault="00E82590" w:rsidP="00D8275B">
            <w:pPr>
              <w:pStyle w:val="5a"/>
              <w:jc w:val="left"/>
              <w:rPr>
                <w:rFonts w:cs="Huawei Sans"/>
                <w:szCs w:val="21"/>
              </w:rPr>
            </w:pPr>
          </w:p>
        </w:tc>
        <w:tc>
          <w:tcPr>
            <w:tcW w:w="4952" w:type="dxa"/>
          </w:tcPr>
          <w:p w14:paraId="43D7993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pg_stat_database_conflicts</w:t>
            </w:r>
          </w:p>
        </w:tc>
      </w:tr>
      <w:tr w:rsidR="00E82590" w:rsidRPr="00DA7AEA" w14:paraId="2F3F476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9348BD6" w14:textId="77777777" w:rsidR="00E82590" w:rsidRPr="00DA7AEA" w:rsidRDefault="00E82590" w:rsidP="00D8275B">
            <w:pPr>
              <w:pStyle w:val="5a"/>
              <w:jc w:val="left"/>
              <w:rPr>
                <w:rFonts w:cs="Huawei Sans"/>
                <w:szCs w:val="21"/>
              </w:rPr>
            </w:pPr>
          </w:p>
        </w:tc>
        <w:tc>
          <w:tcPr>
            <w:tcW w:w="4952" w:type="dxa"/>
          </w:tcPr>
          <w:p w14:paraId="4FE56AC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pg_stat_xact_all_tables</w:t>
            </w:r>
          </w:p>
        </w:tc>
      </w:tr>
      <w:tr w:rsidR="00E82590" w:rsidRPr="00DA7AEA" w14:paraId="5184CB7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9A37A89" w14:textId="77777777" w:rsidR="00E82590" w:rsidRPr="00DA7AEA" w:rsidRDefault="00E82590" w:rsidP="00D8275B">
            <w:pPr>
              <w:pStyle w:val="5a"/>
              <w:jc w:val="left"/>
              <w:rPr>
                <w:rFonts w:cs="Huawei Sans"/>
                <w:szCs w:val="21"/>
              </w:rPr>
            </w:pPr>
          </w:p>
        </w:tc>
        <w:tc>
          <w:tcPr>
            <w:tcW w:w="4952" w:type="dxa"/>
          </w:tcPr>
          <w:p w14:paraId="7FA0A9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pg_stat_xact_sys_tables</w:t>
            </w:r>
          </w:p>
        </w:tc>
      </w:tr>
      <w:tr w:rsidR="00E82590" w:rsidRPr="00DA7AEA" w14:paraId="18E1C15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E7DD5D0" w14:textId="77777777" w:rsidR="00E82590" w:rsidRPr="00DA7AEA" w:rsidRDefault="00E82590" w:rsidP="00D8275B">
            <w:pPr>
              <w:pStyle w:val="5a"/>
              <w:jc w:val="left"/>
              <w:rPr>
                <w:rFonts w:cs="Huawei Sans"/>
                <w:szCs w:val="21"/>
              </w:rPr>
            </w:pPr>
          </w:p>
        </w:tc>
        <w:tc>
          <w:tcPr>
            <w:tcW w:w="4952" w:type="dxa"/>
          </w:tcPr>
          <w:p w14:paraId="6C80810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pg_stat_xact_user_tables</w:t>
            </w:r>
          </w:p>
        </w:tc>
      </w:tr>
      <w:tr w:rsidR="00E82590" w:rsidRPr="00DA7AEA" w14:paraId="2CA50C1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7C295C0" w14:textId="77777777" w:rsidR="00E82590" w:rsidRPr="00DA7AEA" w:rsidRDefault="00E82590" w:rsidP="00D8275B">
            <w:pPr>
              <w:pStyle w:val="5a"/>
              <w:jc w:val="left"/>
              <w:rPr>
                <w:rFonts w:cs="Huawei Sans"/>
                <w:szCs w:val="21"/>
              </w:rPr>
            </w:pPr>
          </w:p>
        </w:tc>
        <w:tc>
          <w:tcPr>
            <w:tcW w:w="4952" w:type="dxa"/>
          </w:tcPr>
          <w:p w14:paraId="6EF79F3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pg_stat_xact_user_functions</w:t>
            </w:r>
          </w:p>
        </w:tc>
      </w:tr>
      <w:tr w:rsidR="00E82590" w:rsidRPr="00DA7AEA" w14:paraId="562555A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52CD2D29" w14:textId="77777777" w:rsidR="00E82590" w:rsidRPr="00DA7AEA" w:rsidRDefault="00E82590" w:rsidP="00D8275B">
            <w:pPr>
              <w:pStyle w:val="5a"/>
              <w:jc w:val="left"/>
              <w:rPr>
                <w:rFonts w:cs="Huawei Sans"/>
                <w:szCs w:val="21"/>
              </w:rPr>
            </w:pPr>
            <w:r w:rsidRPr="00DA7AEA">
              <w:rPr>
                <w:rFonts w:cs="Huawei Sans"/>
                <w:szCs w:val="21"/>
              </w:rPr>
              <w:t>Lock</w:t>
            </w:r>
          </w:p>
        </w:tc>
        <w:tc>
          <w:tcPr>
            <w:tcW w:w="4952" w:type="dxa"/>
          </w:tcPr>
          <w:p w14:paraId="244A6C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pg_locks</w:t>
            </w:r>
          </w:p>
        </w:tc>
      </w:tr>
      <w:tr w:rsidR="00E82590" w:rsidRPr="00DA7AEA" w14:paraId="31583EF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715427A2" w14:textId="77777777" w:rsidR="00E82590" w:rsidRPr="00DA7AEA" w:rsidRDefault="00E82590" w:rsidP="00D8275B">
            <w:pPr>
              <w:pStyle w:val="5a"/>
              <w:jc w:val="left"/>
              <w:rPr>
                <w:rFonts w:cs="Huawei Sans"/>
                <w:szCs w:val="21"/>
              </w:rPr>
            </w:pPr>
            <w:r w:rsidRPr="00DA7AEA">
              <w:rPr>
                <w:rFonts w:cs="Huawei Sans"/>
                <w:szCs w:val="21"/>
              </w:rPr>
              <w:t>Utility</w:t>
            </w:r>
          </w:p>
        </w:tc>
        <w:tc>
          <w:tcPr>
            <w:tcW w:w="4952" w:type="dxa"/>
          </w:tcPr>
          <w:p w14:paraId="448159A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pg_stat_replication</w:t>
            </w:r>
          </w:p>
        </w:tc>
      </w:tr>
      <w:tr w:rsidR="00E82590" w:rsidRPr="00DA7AEA" w14:paraId="4E201C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757762" w14:textId="77777777" w:rsidR="00E82590" w:rsidRPr="00DA7AEA" w:rsidRDefault="00E82590" w:rsidP="00D8275B">
            <w:pPr>
              <w:pStyle w:val="5a"/>
              <w:jc w:val="left"/>
              <w:rPr>
                <w:rFonts w:cs="Huawei Sans"/>
                <w:szCs w:val="21"/>
              </w:rPr>
            </w:pPr>
          </w:p>
        </w:tc>
        <w:tc>
          <w:tcPr>
            <w:tcW w:w="4952" w:type="dxa"/>
          </w:tcPr>
          <w:p w14:paraId="3271ADA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pg_replication_slots</w:t>
            </w:r>
          </w:p>
        </w:tc>
      </w:tr>
      <w:tr w:rsidR="00E82590" w:rsidRPr="00DA7AEA" w14:paraId="14DF65C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E077D6" w14:textId="77777777" w:rsidR="00E82590" w:rsidRPr="00DA7AEA" w:rsidRDefault="00E82590" w:rsidP="00D8275B">
            <w:pPr>
              <w:pStyle w:val="5a"/>
              <w:jc w:val="left"/>
              <w:rPr>
                <w:rFonts w:cs="Huawei Sans"/>
                <w:szCs w:val="21"/>
              </w:rPr>
            </w:pPr>
          </w:p>
        </w:tc>
        <w:tc>
          <w:tcPr>
            <w:tcW w:w="4952" w:type="dxa"/>
          </w:tcPr>
          <w:p w14:paraId="7E621C2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pg_stat_bgwriter</w:t>
            </w:r>
          </w:p>
        </w:tc>
      </w:tr>
      <w:tr w:rsidR="00E82590" w:rsidRPr="00DA7AEA" w14:paraId="360D3AF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9505A22" w14:textId="77777777" w:rsidR="00E82590" w:rsidRPr="00DA7AEA" w:rsidRDefault="00E82590" w:rsidP="00D8275B">
            <w:pPr>
              <w:pStyle w:val="5a"/>
              <w:jc w:val="left"/>
              <w:rPr>
                <w:rFonts w:cs="Huawei Sans"/>
                <w:szCs w:val="21"/>
              </w:rPr>
            </w:pPr>
            <w:r w:rsidRPr="00DA7AEA">
              <w:rPr>
                <w:rFonts w:cs="Huawei Sans"/>
                <w:szCs w:val="21"/>
              </w:rPr>
              <w:t>Transaction</w:t>
            </w:r>
          </w:p>
        </w:tc>
        <w:tc>
          <w:tcPr>
            <w:tcW w:w="4952" w:type="dxa"/>
          </w:tcPr>
          <w:p w14:paraId="7A9EB8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pg_running_xacts</w:t>
            </w:r>
          </w:p>
        </w:tc>
      </w:tr>
      <w:tr w:rsidR="00E82590" w:rsidRPr="00DA7AEA" w14:paraId="1E8F1B1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49B153B" w14:textId="77777777" w:rsidR="00E82590" w:rsidRPr="00DA7AEA" w:rsidRDefault="00E82590" w:rsidP="00D8275B">
            <w:pPr>
              <w:pStyle w:val="5a"/>
              <w:jc w:val="left"/>
              <w:rPr>
                <w:rFonts w:cs="Huawei Sans"/>
                <w:szCs w:val="21"/>
              </w:rPr>
            </w:pPr>
          </w:p>
        </w:tc>
        <w:tc>
          <w:tcPr>
            <w:tcW w:w="4952" w:type="dxa"/>
          </w:tcPr>
          <w:p w14:paraId="3C8A3E9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pg_prepared_xacts</w:t>
            </w:r>
          </w:p>
        </w:tc>
      </w:tr>
      <w:tr w:rsidR="00E82590" w:rsidRPr="00DA7AEA" w14:paraId="60DE61E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73100A96" w14:textId="77777777" w:rsidR="00E82590" w:rsidRPr="00DA7AEA" w:rsidRDefault="00E82590" w:rsidP="00D8275B">
            <w:pPr>
              <w:pStyle w:val="5a"/>
              <w:jc w:val="left"/>
              <w:rPr>
                <w:rFonts w:cs="Huawei Sans"/>
                <w:szCs w:val="21"/>
              </w:rPr>
            </w:pPr>
            <w:r w:rsidRPr="00DA7AEA">
              <w:rPr>
                <w:rFonts w:cs="Huawei Sans"/>
                <w:szCs w:val="21"/>
              </w:rPr>
              <w:t>Waits</w:t>
            </w:r>
          </w:p>
        </w:tc>
        <w:tc>
          <w:tcPr>
            <w:tcW w:w="4952" w:type="dxa"/>
          </w:tcPr>
          <w:p w14:paraId="497321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pg_thread_wait_status</w:t>
            </w:r>
          </w:p>
        </w:tc>
      </w:tr>
    </w:tbl>
    <w:p w14:paraId="50BC0B29" w14:textId="6F7A93D9" w:rsidR="001F1346" w:rsidRPr="00DA7AEA" w:rsidRDefault="001F1346" w:rsidP="0020629A">
      <w:pPr>
        <w:pStyle w:val="30"/>
        <w:numPr>
          <w:ilvl w:val="5"/>
          <w:numId w:val="20"/>
        </w:numPr>
      </w:pPr>
      <w:r w:rsidRPr="00DA7AEA">
        <w:t>设置收集配置文件</w:t>
      </w:r>
      <w:r w:rsidR="0060581D">
        <w:rPr>
          <w:rFonts w:hint="eastAsia"/>
        </w:rPr>
        <w:t>。</w:t>
      </w:r>
    </w:p>
    <w:p w14:paraId="7A80F259" w14:textId="77777777" w:rsidR="00E82590" w:rsidRPr="00427FA7" w:rsidRDefault="00E82590" w:rsidP="00BC6B56">
      <w:pPr>
        <w:pStyle w:val="affffc"/>
        <w:rPr>
          <w:b/>
          <w:color w:val="C7000B"/>
        </w:rPr>
      </w:pPr>
      <w:r w:rsidRPr="00693517">
        <w:t xml:space="preserve">[omm@ecs-e1b3 ~]$ </w:t>
      </w:r>
      <w:proofErr w:type="gramStart"/>
      <w:r w:rsidRPr="00427FA7">
        <w:rPr>
          <w:b/>
          <w:color w:val="C7000B"/>
        </w:rPr>
        <w:t>pwd</w:t>
      </w:r>
      <w:proofErr w:type="gramEnd"/>
    </w:p>
    <w:p w14:paraId="3FDE3093" w14:textId="77777777" w:rsidR="00E82590" w:rsidRPr="00693517" w:rsidRDefault="00E82590" w:rsidP="00BC6B56">
      <w:pPr>
        <w:pStyle w:val="affffc"/>
      </w:pPr>
      <w:r w:rsidRPr="00693517">
        <w:t>/home/omm</w:t>
      </w:r>
    </w:p>
    <w:p w14:paraId="49FA5523" w14:textId="77777777" w:rsidR="00E82590" w:rsidRDefault="00E82590" w:rsidP="00BC6B56">
      <w:pPr>
        <w:pStyle w:val="affffc"/>
        <w:rPr>
          <w:b/>
          <w:color w:val="C7000B"/>
        </w:rPr>
      </w:pPr>
      <w:r w:rsidRPr="00693517">
        <w:t xml:space="preserve">[omm@ecs-e1b3 ~]$ </w:t>
      </w:r>
      <w:proofErr w:type="gramStart"/>
      <w:r w:rsidRPr="00C47001">
        <w:rPr>
          <w:b/>
          <w:color w:val="C7000B"/>
        </w:rPr>
        <w:t>vi</w:t>
      </w:r>
      <w:proofErr w:type="gramEnd"/>
      <w:r w:rsidRPr="00C47001">
        <w:rPr>
          <w:b/>
          <w:color w:val="C7000B"/>
        </w:rPr>
        <w:t xml:space="preserve"> collector.json</w:t>
      </w:r>
    </w:p>
    <w:p w14:paraId="3CEDA527" w14:textId="5149EC7A" w:rsidR="00EB6FE8" w:rsidRPr="00C47001" w:rsidRDefault="00EB6FE8" w:rsidP="00EB6FE8">
      <w:pPr>
        <w:pStyle w:val="1e"/>
      </w:pPr>
      <w:r>
        <w:rPr>
          <w:rFonts w:hint="eastAsia"/>
        </w:rPr>
        <w:t>在</w:t>
      </w:r>
      <w:r w:rsidR="005C61CF">
        <w:rPr>
          <w:rFonts w:hint="eastAsia"/>
        </w:rPr>
        <w:t>用</w:t>
      </w:r>
      <w:r w:rsidRPr="00EB6FE8">
        <w:t>vi collector.json</w:t>
      </w:r>
      <w:r w:rsidRPr="00EB6FE8">
        <w:rPr>
          <w:rFonts w:hint="eastAsia"/>
        </w:rPr>
        <w:t>创建配置文件后，</w:t>
      </w:r>
      <w:r w:rsidRPr="009E3D25">
        <w:t>输入</w:t>
      </w:r>
      <w:r w:rsidR="00CF0DD9">
        <w:t>＂</w:t>
      </w:r>
      <w:r w:rsidRPr="009E3D25">
        <w:t>i</w:t>
      </w:r>
      <w:r w:rsidR="00CF0DD9">
        <w:t>＂</w:t>
      </w:r>
      <w:r w:rsidRPr="009E3D25">
        <w:t>进入</w:t>
      </w:r>
      <w:r w:rsidRPr="009E3D25">
        <w:t>INSERT</w:t>
      </w:r>
      <w:r w:rsidRPr="009E3D25">
        <w:t>模式，</w:t>
      </w:r>
      <w:r w:rsidR="005C61CF">
        <w:rPr>
          <w:rFonts w:hint="eastAsia"/>
        </w:rPr>
        <w:t>并将以下</w:t>
      </w:r>
      <w:r w:rsidRPr="009E3D25">
        <w:t>文本</w:t>
      </w:r>
      <w:r w:rsidR="005C61CF">
        <w:rPr>
          <w:rFonts w:hint="eastAsia"/>
        </w:rPr>
        <w:t>内容</w:t>
      </w:r>
      <w:r w:rsidR="005C61CF" w:rsidRPr="009E3D25">
        <w:t>添加</w:t>
      </w:r>
      <w:r w:rsidR="005C61CF">
        <w:rPr>
          <w:rFonts w:hint="eastAsia"/>
        </w:rPr>
        <w:t>至</w:t>
      </w:r>
      <w:r w:rsidR="005C61CF" w:rsidRPr="00EB6FE8">
        <w:rPr>
          <w:rFonts w:hint="eastAsia"/>
        </w:rPr>
        <w:t>配置文件</w:t>
      </w:r>
      <w:r w:rsidR="005C61CF">
        <w:rPr>
          <w:rFonts w:hint="eastAsia"/>
        </w:rPr>
        <w:t>中，具体</w:t>
      </w:r>
      <w:r w:rsidR="005C61CF">
        <w:t>如下</w:t>
      </w:r>
      <w:r w:rsidR="00C133D0">
        <w:rPr>
          <w:rFonts w:hint="eastAsia"/>
        </w:rPr>
        <w:t>。</w:t>
      </w:r>
    </w:p>
    <w:p w14:paraId="23A10279" w14:textId="77777777" w:rsidR="00E82590" w:rsidRPr="00693517" w:rsidRDefault="00E82590" w:rsidP="00BC6B56">
      <w:pPr>
        <w:pStyle w:val="affffc"/>
      </w:pPr>
      <w:r w:rsidRPr="00693517">
        <w:t>{</w:t>
      </w:r>
    </w:p>
    <w:p w14:paraId="72E89EDD" w14:textId="3BBF276A" w:rsidR="00E82590" w:rsidRPr="00693517" w:rsidRDefault="00E82590" w:rsidP="00BC6B56">
      <w:pPr>
        <w:pStyle w:val="affffc"/>
      </w:pPr>
      <w:r w:rsidRPr="00693517">
        <w:t xml:space="preserve">    </w:t>
      </w:r>
      <w:r w:rsidR="00CF0DD9">
        <w:t>＂</w:t>
      </w:r>
      <w:r w:rsidRPr="00693517">
        <w:t>Collect</w:t>
      </w:r>
      <w:r w:rsidR="00CF0DD9">
        <w:t>＂</w:t>
      </w:r>
      <w:r w:rsidRPr="00693517">
        <w:t>:</w:t>
      </w:r>
    </w:p>
    <w:p w14:paraId="61238C5A" w14:textId="77777777" w:rsidR="00E82590" w:rsidRPr="00693517" w:rsidRDefault="00E82590" w:rsidP="00BC6B56">
      <w:pPr>
        <w:pStyle w:val="affffc"/>
      </w:pPr>
      <w:r w:rsidRPr="00693517">
        <w:t xml:space="preserve">    [</w:t>
      </w:r>
    </w:p>
    <w:p w14:paraId="2BCC5381" w14:textId="0D39F807" w:rsidR="00E82590" w:rsidRPr="00693517" w:rsidRDefault="00E82590" w:rsidP="00BC6B56">
      <w:pPr>
        <w:pStyle w:val="affffc"/>
      </w:pPr>
      <w:r w:rsidRPr="00693517">
        <w:t xml:space="preserve">                {</w:t>
      </w:r>
      <w:r w:rsidR="00CF0DD9">
        <w:t>＂</w:t>
      </w:r>
      <w:r w:rsidRPr="00693517">
        <w:t>TypeName</w:t>
      </w:r>
      <w:r w:rsidR="00CF0DD9">
        <w:t>＂</w:t>
      </w:r>
      <w:r w:rsidRPr="00693517">
        <w:t xml:space="preserve">: </w:t>
      </w:r>
      <w:r w:rsidR="00CF0DD9">
        <w:t>＂</w:t>
      </w:r>
      <w:r w:rsidRPr="00693517">
        <w:t>System</w:t>
      </w:r>
      <w:r w:rsidR="00CF0DD9">
        <w:t>＂</w:t>
      </w:r>
      <w:r w:rsidRPr="00693517">
        <w:t xml:space="preserve">, </w:t>
      </w:r>
      <w:r w:rsidR="00CF0DD9">
        <w:t>＂</w:t>
      </w:r>
      <w:r w:rsidRPr="00693517">
        <w:t>Content</w:t>
      </w:r>
      <w:r w:rsidR="00CF0DD9">
        <w:t>＂</w:t>
      </w:r>
      <w:r w:rsidRPr="00693517">
        <w:t>:</w:t>
      </w:r>
      <w:r w:rsidR="00CF0DD9">
        <w:t>＂</w:t>
      </w:r>
      <w:r w:rsidRPr="00693517">
        <w:t>RunTimeInfo, HardWareInfo</w:t>
      </w:r>
      <w:r w:rsidR="00CF0DD9">
        <w:t>＂</w:t>
      </w:r>
      <w:r w:rsidRPr="00693517">
        <w:t>,</w:t>
      </w:r>
      <w:r w:rsidR="00CF0DD9">
        <w:t>＂</w:t>
      </w:r>
      <w:r w:rsidRPr="00693517">
        <w:t>Interval</w:t>
      </w:r>
      <w:r w:rsidR="00CF0DD9">
        <w:t>＂</w:t>
      </w:r>
      <w:r w:rsidRPr="00693517">
        <w:t>:</w:t>
      </w:r>
      <w:r w:rsidR="00CF0DD9">
        <w:t>＂</w:t>
      </w:r>
      <w:r w:rsidRPr="00693517">
        <w:t>0</w:t>
      </w:r>
      <w:r w:rsidR="00CF0DD9">
        <w:t>＂</w:t>
      </w:r>
      <w:r w:rsidRPr="00693517">
        <w:t xml:space="preserve">, </w:t>
      </w:r>
      <w:r w:rsidR="00CF0DD9">
        <w:t>＂</w:t>
      </w:r>
      <w:r w:rsidRPr="00693517">
        <w:t>Count</w:t>
      </w:r>
      <w:r w:rsidR="00CF0DD9">
        <w:t>＂</w:t>
      </w:r>
      <w:r w:rsidRPr="00693517">
        <w:t>:</w:t>
      </w:r>
      <w:r w:rsidR="00CF0DD9">
        <w:t>＂</w:t>
      </w:r>
      <w:r w:rsidRPr="00693517">
        <w:t>1</w:t>
      </w:r>
      <w:r w:rsidR="00CF0DD9">
        <w:t>＂</w:t>
      </w:r>
      <w:r w:rsidRPr="00693517">
        <w:t>},</w:t>
      </w:r>
    </w:p>
    <w:p w14:paraId="58AC4A89" w14:textId="0AEB7213" w:rsidR="00E82590" w:rsidRPr="00693517" w:rsidRDefault="00E82590" w:rsidP="00BC6B56">
      <w:pPr>
        <w:pStyle w:val="affffc"/>
      </w:pPr>
      <w:r w:rsidRPr="00693517">
        <w:t xml:space="preserve">                {</w:t>
      </w:r>
      <w:r w:rsidR="00CF0DD9">
        <w:t>＂</w:t>
      </w:r>
      <w:r w:rsidRPr="00693517">
        <w:t>TypeName</w:t>
      </w:r>
      <w:r w:rsidR="00CF0DD9">
        <w:t>＂</w:t>
      </w:r>
      <w:r w:rsidRPr="00693517">
        <w:t xml:space="preserve">: </w:t>
      </w:r>
      <w:r w:rsidR="00CF0DD9">
        <w:t>＂</w:t>
      </w:r>
      <w:r w:rsidRPr="00693517">
        <w:t>Log</w:t>
      </w:r>
      <w:r w:rsidR="00CF0DD9">
        <w:t>＂</w:t>
      </w:r>
      <w:r w:rsidRPr="00693517">
        <w:t xml:space="preserve">, </w:t>
      </w:r>
      <w:r w:rsidR="00CF0DD9">
        <w:t>＂</w:t>
      </w:r>
      <w:r w:rsidRPr="00693517">
        <w:t>Content</w:t>
      </w:r>
      <w:r w:rsidR="00CF0DD9">
        <w:t>＂</w:t>
      </w:r>
      <w:r w:rsidRPr="00693517">
        <w:t xml:space="preserve"> : </w:t>
      </w:r>
      <w:r w:rsidR="00CF0DD9">
        <w:t>＂</w:t>
      </w:r>
      <w:r w:rsidRPr="00693517">
        <w:t>Coordinator,DataNode,Gtm,ClusterManager</w:t>
      </w:r>
      <w:r w:rsidR="00CF0DD9">
        <w:t>＂</w:t>
      </w:r>
      <w:r w:rsidRPr="00693517">
        <w:t xml:space="preserve">, </w:t>
      </w:r>
      <w:r w:rsidR="00CF0DD9">
        <w:t>＂</w:t>
      </w:r>
      <w:r w:rsidRPr="00693517">
        <w:t>Interval</w:t>
      </w:r>
      <w:r w:rsidR="00CF0DD9">
        <w:t>＂</w:t>
      </w:r>
      <w:r w:rsidRPr="00693517">
        <w:t>:</w:t>
      </w:r>
      <w:r w:rsidR="00CF0DD9">
        <w:t>＂</w:t>
      </w:r>
      <w:r w:rsidRPr="00693517">
        <w:t>0</w:t>
      </w:r>
      <w:r w:rsidR="00CF0DD9">
        <w:t>＂</w:t>
      </w:r>
      <w:r w:rsidRPr="00693517">
        <w:t xml:space="preserve">, </w:t>
      </w:r>
      <w:r w:rsidR="00CF0DD9">
        <w:t>＂</w:t>
      </w:r>
      <w:r w:rsidRPr="00693517">
        <w:t>Count</w:t>
      </w:r>
      <w:r w:rsidR="00CF0DD9">
        <w:t>＂</w:t>
      </w:r>
      <w:r w:rsidRPr="00693517">
        <w:t>:</w:t>
      </w:r>
      <w:r w:rsidR="00CF0DD9">
        <w:t>＂</w:t>
      </w:r>
      <w:r w:rsidRPr="00693517">
        <w:t>1</w:t>
      </w:r>
      <w:r w:rsidR="00CF0DD9">
        <w:t>＂</w:t>
      </w:r>
      <w:r w:rsidRPr="00693517">
        <w:t>},</w:t>
      </w:r>
    </w:p>
    <w:p w14:paraId="64B45F55" w14:textId="4DC490AE" w:rsidR="00E82590" w:rsidRPr="00693517" w:rsidRDefault="00E82590" w:rsidP="00BC6B56">
      <w:pPr>
        <w:pStyle w:val="affffc"/>
      </w:pPr>
      <w:r w:rsidRPr="00693517">
        <w:t xml:space="preserve">                {</w:t>
      </w:r>
      <w:r w:rsidR="00CF0DD9">
        <w:t>＂</w:t>
      </w:r>
      <w:r w:rsidRPr="00693517">
        <w:t>TypeName</w:t>
      </w:r>
      <w:r w:rsidR="00CF0DD9">
        <w:t>＂</w:t>
      </w:r>
      <w:r w:rsidRPr="00693517">
        <w:t xml:space="preserve">: </w:t>
      </w:r>
      <w:r w:rsidR="00CF0DD9">
        <w:t>＂</w:t>
      </w:r>
      <w:r w:rsidRPr="00693517">
        <w:t>Database</w:t>
      </w:r>
      <w:r w:rsidR="00CF0DD9">
        <w:t>＂</w:t>
      </w:r>
      <w:r w:rsidRPr="00693517">
        <w:t xml:space="preserve">, </w:t>
      </w:r>
      <w:r w:rsidR="00CF0DD9">
        <w:t>＂</w:t>
      </w:r>
      <w:r w:rsidRPr="00693517">
        <w:t>Content</w:t>
      </w:r>
      <w:r w:rsidR="00CF0DD9">
        <w:t>＂</w:t>
      </w:r>
      <w:r w:rsidRPr="00693517">
        <w:t xml:space="preserve">: </w:t>
      </w:r>
      <w:r w:rsidR="00CF0DD9">
        <w:t>＂</w:t>
      </w:r>
      <w:r w:rsidRPr="00693517">
        <w:t>pg_locks,pg_stat_activity,pg_thread_wait_status</w:t>
      </w:r>
      <w:r w:rsidR="00CF0DD9">
        <w:t>＂</w:t>
      </w:r>
      <w:r w:rsidRPr="00693517">
        <w:t>,</w:t>
      </w:r>
      <w:r w:rsidR="00CF0DD9">
        <w:t>＂</w:t>
      </w:r>
      <w:r w:rsidRPr="00693517">
        <w:t>Interval</w:t>
      </w:r>
      <w:r w:rsidR="00CF0DD9">
        <w:t>＂</w:t>
      </w:r>
      <w:r w:rsidRPr="00693517">
        <w:t>:</w:t>
      </w:r>
      <w:r w:rsidR="00CF0DD9">
        <w:t>＂</w:t>
      </w:r>
      <w:r w:rsidRPr="00693517">
        <w:t>0</w:t>
      </w:r>
      <w:r w:rsidR="00CF0DD9">
        <w:t>＂</w:t>
      </w:r>
      <w:r w:rsidRPr="00693517">
        <w:t xml:space="preserve">, </w:t>
      </w:r>
      <w:r w:rsidR="00CF0DD9">
        <w:t>＂</w:t>
      </w:r>
      <w:r w:rsidRPr="00693517">
        <w:t>Count</w:t>
      </w:r>
      <w:r w:rsidR="00CF0DD9">
        <w:t>＂</w:t>
      </w:r>
      <w:r w:rsidRPr="00693517">
        <w:t>:</w:t>
      </w:r>
      <w:r w:rsidR="00CF0DD9">
        <w:t>＂</w:t>
      </w:r>
      <w:r w:rsidRPr="00693517">
        <w:t>1</w:t>
      </w:r>
      <w:r w:rsidR="00CF0DD9">
        <w:t>＂</w:t>
      </w:r>
      <w:r w:rsidRPr="00693517">
        <w:t>},</w:t>
      </w:r>
    </w:p>
    <w:p w14:paraId="76BA197D" w14:textId="4B2E1F97" w:rsidR="00E82590" w:rsidRPr="00693517" w:rsidRDefault="00E82590" w:rsidP="00BC6B56">
      <w:pPr>
        <w:pStyle w:val="affffc"/>
      </w:pPr>
      <w:r w:rsidRPr="00693517">
        <w:t xml:space="preserve">                {</w:t>
      </w:r>
      <w:r w:rsidR="00CF0DD9">
        <w:t>＂</w:t>
      </w:r>
      <w:r w:rsidRPr="00693517">
        <w:t>TypeName</w:t>
      </w:r>
      <w:r w:rsidR="00CF0DD9">
        <w:t>＂</w:t>
      </w:r>
      <w:r w:rsidRPr="00693517">
        <w:t xml:space="preserve">: </w:t>
      </w:r>
      <w:r w:rsidR="00CF0DD9">
        <w:t>＂</w:t>
      </w:r>
      <w:r w:rsidRPr="00693517">
        <w:t>Config</w:t>
      </w:r>
      <w:r w:rsidR="00CF0DD9">
        <w:t>＂</w:t>
      </w:r>
      <w:r w:rsidRPr="00693517">
        <w:t xml:space="preserve">, </w:t>
      </w:r>
      <w:r w:rsidR="00CF0DD9">
        <w:t>＂</w:t>
      </w:r>
      <w:r w:rsidRPr="00693517">
        <w:t>Content</w:t>
      </w:r>
      <w:r w:rsidR="00CF0DD9">
        <w:t>＂</w:t>
      </w:r>
      <w:r w:rsidRPr="00693517">
        <w:t xml:space="preserve">: </w:t>
      </w:r>
      <w:r w:rsidR="00CF0DD9">
        <w:t>＂</w:t>
      </w:r>
      <w:r w:rsidRPr="00693517">
        <w:t>Coordinator,DataNode,Gtm</w:t>
      </w:r>
      <w:r w:rsidR="00CF0DD9">
        <w:t>＂</w:t>
      </w:r>
      <w:r w:rsidRPr="00693517">
        <w:t xml:space="preserve">, </w:t>
      </w:r>
      <w:r w:rsidR="00CF0DD9">
        <w:t>＂</w:t>
      </w:r>
      <w:r w:rsidRPr="00693517">
        <w:t>Interval</w:t>
      </w:r>
      <w:r w:rsidR="00CF0DD9">
        <w:t>＂</w:t>
      </w:r>
      <w:r w:rsidRPr="00693517">
        <w:t>:</w:t>
      </w:r>
      <w:r w:rsidR="00CF0DD9">
        <w:t>＂</w:t>
      </w:r>
      <w:r w:rsidRPr="00693517">
        <w:t>0</w:t>
      </w:r>
      <w:r w:rsidR="00CF0DD9">
        <w:t>＂</w:t>
      </w:r>
      <w:r w:rsidRPr="00693517">
        <w:t xml:space="preserve">, </w:t>
      </w:r>
      <w:r w:rsidR="00CF0DD9">
        <w:t>＂</w:t>
      </w:r>
      <w:r w:rsidRPr="00693517">
        <w:t>Count</w:t>
      </w:r>
      <w:r w:rsidR="00CF0DD9">
        <w:t>＂</w:t>
      </w:r>
      <w:r w:rsidRPr="00693517">
        <w:t>:</w:t>
      </w:r>
      <w:r w:rsidR="00CF0DD9">
        <w:t>＂</w:t>
      </w:r>
      <w:r w:rsidRPr="00693517">
        <w:t>1</w:t>
      </w:r>
      <w:r w:rsidR="00CF0DD9">
        <w:t>＂</w:t>
      </w:r>
      <w:r w:rsidRPr="00693517">
        <w:t>}</w:t>
      </w:r>
    </w:p>
    <w:p w14:paraId="5C70D9E7" w14:textId="77777777" w:rsidR="00E82590" w:rsidRPr="00693517" w:rsidRDefault="00E82590" w:rsidP="00BC6B56">
      <w:pPr>
        <w:pStyle w:val="affffc"/>
      </w:pPr>
      <w:r w:rsidRPr="00693517">
        <w:t xml:space="preserve">    ]</w:t>
      </w:r>
    </w:p>
    <w:p w14:paraId="706458BE" w14:textId="77777777" w:rsidR="00E82590" w:rsidRPr="00693517" w:rsidRDefault="00E82590" w:rsidP="00BC6B56">
      <w:pPr>
        <w:pStyle w:val="affffc"/>
      </w:pPr>
      <w:r w:rsidRPr="00693517">
        <w:t>}</w:t>
      </w:r>
    </w:p>
    <w:p w14:paraId="41411AC6" w14:textId="1595AC3B" w:rsidR="00020A03" w:rsidRDefault="00020A03" w:rsidP="00BC6B56">
      <w:pPr>
        <w:pStyle w:val="1e"/>
      </w:pPr>
      <w:r>
        <w:rPr>
          <w:rFonts w:hint="eastAsia"/>
        </w:rPr>
        <w:t>内容</w:t>
      </w:r>
      <w:r w:rsidRPr="009E3D25">
        <w:t>添加</w:t>
      </w:r>
      <w:r>
        <w:rPr>
          <w:rFonts w:hint="eastAsia"/>
        </w:rPr>
        <w:t>好后，按下</w:t>
      </w:r>
      <w:r w:rsidR="00CF0DD9">
        <w:rPr>
          <w:rFonts w:hint="eastAsia"/>
        </w:rPr>
        <w:t>＂</w:t>
      </w:r>
      <w:r>
        <w:rPr>
          <w:rFonts w:hint="eastAsia"/>
        </w:rPr>
        <w:t>E</w:t>
      </w:r>
      <w:r>
        <w:t>sc</w:t>
      </w:r>
      <w:r w:rsidR="00CF0DD9">
        <w:rPr>
          <w:rFonts w:hint="eastAsia"/>
        </w:rPr>
        <w:t>＂</w:t>
      </w:r>
      <w:r>
        <w:rPr>
          <w:rFonts w:hint="eastAsia"/>
        </w:rPr>
        <w:t>键，然后输入</w:t>
      </w:r>
      <w:r w:rsidR="00CF0DD9">
        <w:rPr>
          <w:rFonts w:hint="eastAsia"/>
        </w:rPr>
        <w:t>＂</w:t>
      </w:r>
      <w:r>
        <w:rPr>
          <w:rFonts w:hint="eastAsia"/>
        </w:rPr>
        <w:t>:</w:t>
      </w:r>
      <w:r>
        <w:t>wq</w:t>
      </w:r>
      <w:r w:rsidR="00CF0DD9">
        <w:rPr>
          <w:rFonts w:hint="eastAsia"/>
        </w:rPr>
        <w:t>＂</w:t>
      </w:r>
      <w:r>
        <w:rPr>
          <w:rFonts w:hint="eastAsia"/>
        </w:rPr>
        <w:t>进行保存文件退出。</w:t>
      </w:r>
    </w:p>
    <w:p w14:paraId="54AD6B75" w14:textId="77777777" w:rsidR="00E82590" w:rsidRPr="00DA7AEA" w:rsidRDefault="00E82590" w:rsidP="00BC6B56">
      <w:pPr>
        <w:pStyle w:val="1e"/>
      </w:pPr>
      <w:r w:rsidRPr="00DA7AEA">
        <w:t>配置文件中</w:t>
      </w:r>
    </w:p>
    <w:p w14:paraId="1C0039DA" w14:textId="77777777" w:rsidR="00E82590" w:rsidRPr="00DA7AEA" w:rsidRDefault="00E82590" w:rsidP="00BC6B56">
      <w:pPr>
        <w:pStyle w:val="1e"/>
      </w:pPr>
      <w:r w:rsidRPr="00DA7AEA">
        <w:t>利用</w:t>
      </w:r>
      <w:r w:rsidRPr="00DA7AEA">
        <w:t>TypeName</w:t>
      </w:r>
      <w:r w:rsidRPr="00DA7AEA">
        <w:t>指定需要收集的信息类型；</w:t>
      </w:r>
    </w:p>
    <w:p w14:paraId="4FB82B93" w14:textId="77777777" w:rsidR="00E82590" w:rsidRPr="00DA7AEA" w:rsidRDefault="00E82590" w:rsidP="00BC6B56">
      <w:pPr>
        <w:pStyle w:val="1e"/>
      </w:pPr>
      <w:r w:rsidRPr="00DA7AEA">
        <w:t>利用</w:t>
      </w:r>
      <w:r w:rsidRPr="00DA7AEA">
        <w:t>Content</w:t>
      </w:r>
      <w:r w:rsidRPr="00DA7AEA">
        <w:t>指定每一类信息的具体内容；</w:t>
      </w:r>
    </w:p>
    <w:p w14:paraId="676C75E6" w14:textId="77777777" w:rsidR="00E82590" w:rsidRPr="00DA7AEA" w:rsidRDefault="00E82590" w:rsidP="00BC6B56">
      <w:pPr>
        <w:pStyle w:val="1e"/>
      </w:pPr>
      <w:r w:rsidRPr="00DA7AEA">
        <w:t>利用</w:t>
      </w:r>
      <w:r w:rsidRPr="00DA7AEA">
        <w:t>Count</w:t>
      </w:r>
      <w:r w:rsidRPr="00DA7AEA">
        <w:t>指定此类信息收集的次数；</w:t>
      </w:r>
    </w:p>
    <w:p w14:paraId="46F3EE0B" w14:textId="77777777" w:rsidR="00E82590" w:rsidRPr="00DA7AEA" w:rsidRDefault="00E82590" w:rsidP="00BC6B56">
      <w:pPr>
        <w:pStyle w:val="1e"/>
      </w:pPr>
      <w:r w:rsidRPr="00DA7AEA">
        <w:t>利用</w:t>
      </w:r>
      <w:r w:rsidRPr="00DA7AEA">
        <w:t>Interval</w:t>
      </w:r>
      <w:r w:rsidRPr="00DA7AEA">
        <w:t>指定收集间隔，单位为秒；</w:t>
      </w:r>
    </w:p>
    <w:p w14:paraId="16FFEEA5" w14:textId="77777777" w:rsidR="00E82590" w:rsidRPr="00DA7AEA" w:rsidRDefault="00E82590" w:rsidP="00BC6B56">
      <w:pPr>
        <w:pStyle w:val="1e"/>
      </w:pPr>
      <w:r w:rsidRPr="00DA7AEA">
        <w:t>TypeName</w:t>
      </w:r>
      <w:r w:rsidRPr="00DA7AEA">
        <w:t>和</w:t>
      </w:r>
      <w:r w:rsidRPr="00DA7AEA">
        <w:t>Content</w:t>
      </w:r>
      <w:r w:rsidRPr="00DA7AEA">
        <w:t>不允许缺失或者内容为空；</w:t>
      </w:r>
    </w:p>
    <w:p w14:paraId="7372F0D4" w14:textId="77777777" w:rsidR="00E82590" w:rsidRPr="00DA7AEA" w:rsidRDefault="00E82590" w:rsidP="00BC6B56">
      <w:pPr>
        <w:pStyle w:val="1e"/>
      </w:pPr>
      <w:r w:rsidRPr="00DA7AEA">
        <w:t>Interval</w:t>
      </w:r>
      <w:r w:rsidRPr="00DA7AEA">
        <w:t>和</w:t>
      </w:r>
      <w:r w:rsidRPr="00DA7AEA">
        <w:t>Count</w:t>
      </w:r>
      <w:r w:rsidRPr="00DA7AEA">
        <w:t>可以不指定，如果没有指定</w:t>
      </w:r>
      <w:r w:rsidRPr="00DA7AEA">
        <w:t>Count</w:t>
      </w:r>
      <w:r w:rsidRPr="00DA7AEA">
        <w:t>，则默认收集一次；</w:t>
      </w:r>
    </w:p>
    <w:p w14:paraId="1B8DDA65" w14:textId="77777777" w:rsidR="00E82590" w:rsidRPr="00DA7AEA" w:rsidRDefault="00E82590" w:rsidP="00BC6B56">
      <w:pPr>
        <w:pStyle w:val="1e"/>
      </w:pPr>
      <w:r w:rsidRPr="00DA7AEA">
        <w:t>如果没有指定</w:t>
      </w:r>
      <w:r w:rsidRPr="00DA7AEA">
        <w:t>Interval</w:t>
      </w:r>
      <w:r w:rsidRPr="00DA7AEA">
        <w:t>则表示间隔为</w:t>
      </w:r>
      <w:r w:rsidRPr="00DA7AEA">
        <w:t>0</w:t>
      </w:r>
      <w:r w:rsidRPr="00DA7AEA">
        <w:t>秒，</w:t>
      </w:r>
      <w:r w:rsidRPr="00DA7AEA">
        <w:t>Interval</w:t>
      </w:r>
      <w:r w:rsidRPr="00DA7AEA">
        <w:t>和</w:t>
      </w:r>
      <w:r w:rsidRPr="00DA7AEA">
        <w:t>Count</w:t>
      </w:r>
      <w:r w:rsidRPr="00DA7AEA">
        <w:t>的值不能小于</w:t>
      </w:r>
      <w:r w:rsidRPr="00DA7AEA">
        <w:t>0</w:t>
      </w:r>
      <w:r w:rsidRPr="00DA7AEA">
        <w:t>；</w:t>
      </w:r>
    </w:p>
    <w:p w14:paraId="2C002564" w14:textId="77777777" w:rsidR="00E82590" w:rsidRPr="00DA7AEA" w:rsidRDefault="00E82590" w:rsidP="00BC6B56">
      <w:pPr>
        <w:pStyle w:val="1e"/>
      </w:pPr>
      <w:r w:rsidRPr="00DA7AEA">
        <w:t>如果不指定则使用默认的配置文件；</w:t>
      </w:r>
    </w:p>
    <w:p w14:paraId="1CA738DC" w14:textId="77777777" w:rsidR="00E82590" w:rsidRPr="00DA7AEA" w:rsidRDefault="00E82590" w:rsidP="00BC6B56">
      <w:pPr>
        <w:pStyle w:val="1e"/>
      </w:pPr>
      <w:r w:rsidRPr="00DA7AEA">
        <w:t>可以根据</w:t>
      </w:r>
      <w:r w:rsidRPr="00DA7AEA">
        <w:t>gs_collector</w:t>
      </w:r>
      <w:r w:rsidRPr="00DA7AEA">
        <w:t>内容收集对照表进行个性化定制配置；</w:t>
      </w:r>
    </w:p>
    <w:p w14:paraId="563D06FE" w14:textId="77777777" w:rsidR="00E82590" w:rsidRDefault="00E82590" w:rsidP="00BC6B56">
      <w:pPr>
        <w:pStyle w:val="1e"/>
      </w:pPr>
      <w:r w:rsidRPr="00DA7AEA">
        <w:t>配置文件格式采用</w:t>
      </w:r>
      <w:r w:rsidRPr="00DA7AEA">
        <w:t>json</w:t>
      </w:r>
      <w:r w:rsidRPr="00DA7AEA">
        <w:t>格式。</w:t>
      </w:r>
    </w:p>
    <w:p w14:paraId="6040910C" w14:textId="77777777" w:rsidR="00DC4EE5" w:rsidRDefault="00DC4EE5" w:rsidP="00BC6B56">
      <w:pPr>
        <w:pStyle w:val="1e"/>
      </w:pPr>
    </w:p>
    <w:p w14:paraId="1C108EFC" w14:textId="530EF4FB" w:rsidR="00FB0270" w:rsidRDefault="00FB0270" w:rsidP="00FB0270">
      <w:pPr>
        <w:pStyle w:val="30"/>
      </w:pPr>
      <w:r>
        <w:rPr>
          <w:rFonts w:hint="eastAsia"/>
        </w:rPr>
        <w:t>确定数据库</w:t>
      </w:r>
      <w:r w:rsidR="00C22313">
        <w:rPr>
          <w:rFonts w:hint="eastAsia"/>
        </w:rPr>
        <w:t>服务</w:t>
      </w:r>
      <w:r>
        <w:rPr>
          <w:rFonts w:hint="eastAsia"/>
        </w:rPr>
        <w:t>是否启动。</w:t>
      </w:r>
    </w:p>
    <w:p w14:paraId="6EA77FE1" w14:textId="58154D91" w:rsidR="00125F78" w:rsidRDefault="00125F78" w:rsidP="00125F78">
      <w:pPr>
        <w:pStyle w:val="affffc"/>
      </w:pPr>
      <w:r>
        <w:t>[omm@</w:t>
      </w:r>
      <w:r w:rsidR="0019002E">
        <w:t>ecs-e1b3</w:t>
      </w:r>
      <w:r>
        <w:t xml:space="preserve"> ~]$ </w:t>
      </w:r>
      <w:r w:rsidRPr="00297BCC">
        <w:rPr>
          <w:b/>
          <w:color w:val="C7000B"/>
        </w:rPr>
        <w:t>gs_om -t status;</w:t>
      </w:r>
    </w:p>
    <w:p w14:paraId="2AE1C91C" w14:textId="77777777" w:rsidR="00125F78" w:rsidRDefault="00125F78" w:rsidP="00125F78">
      <w:pPr>
        <w:pStyle w:val="affffc"/>
      </w:pPr>
      <w:r>
        <w:t>-----------------------------------------------------------------------</w:t>
      </w:r>
    </w:p>
    <w:p w14:paraId="4928CEFD" w14:textId="77777777" w:rsidR="00125F78" w:rsidRDefault="00125F78" w:rsidP="00125F78">
      <w:pPr>
        <w:pStyle w:val="affffc"/>
      </w:pPr>
      <w:r>
        <w:t>cluster_state   : Unavailable</w:t>
      </w:r>
    </w:p>
    <w:p w14:paraId="3D99A3F1" w14:textId="77777777" w:rsidR="00125F78" w:rsidRDefault="00125F78" w:rsidP="00125F78">
      <w:pPr>
        <w:pStyle w:val="affffc"/>
      </w:pPr>
      <w:proofErr w:type="gramStart"/>
      <w:r>
        <w:t>redistributing  :</w:t>
      </w:r>
      <w:proofErr w:type="gramEnd"/>
      <w:r>
        <w:t xml:space="preserve"> No</w:t>
      </w:r>
    </w:p>
    <w:p w14:paraId="05E41628" w14:textId="259945C2" w:rsidR="00FB0270" w:rsidRPr="00C964D9" w:rsidRDefault="00125F78" w:rsidP="00125F78">
      <w:pPr>
        <w:pStyle w:val="affffc"/>
      </w:pPr>
      <w:r>
        <w:t>-----------------------------------------------------------------------</w:t>
      </w:r>
    </w:p>
    <w:p w14:paraId="44DCB15F" w14:textId="42613258" w:rsidR="00297BCC" w:rsidRPr="00DA7AEA" w:rsidRDefault="00297BCC" w:rsidP="00297BCC">
      <w:pPr>
        <w:pStyle w:val="1e"/>
      </w:pPr>
      <w:r w:rsidRPr="00DA7AEA">
        <w:t>cluste</w:t>
      </w:r>
      <w:r>
        <w:t xml:space="preserve">r_state  </w:t>
      </w:r>
      <w:r w:rsidR="00C35F89">
        <w:t>: Normal</w:t>
      </w:r>
      <w:r w:rsidRPr="00DA7AEA">
        <w:t>表示已启动，可以正常使用。如果状态为</w:t>
      </w:r>
      <w:r w:rsidRPr="00C43F63">
        <w:t>Unavailable</w:t>
      </w:r>
      <w:r w:rsidRPr="00DA7AEA">
        <w:t>表示</w:t>
      </w:r>
      <w:proofErr w:type="gramStart"/>
      <w:r w:rsidRPr="00DA7AEA">
        <w:t>不</w:t>
      </w:r>
      <w:proofErr w:type="gramEnd"/>
      <w:r w:rsidRPr="00DA7AEA">
        <w:t>可用</w:t>
      </w:r>
    </w:p>
    <w:p w14:paraId="618D533D" w14:textId="77777777" w:rsidR="00297BCC" w:rsidRDefault="00297BCC" w:rsidP="00297BCC">
      <w:pPr>
        <w:pStyle w:val="1e"/>
      </w:pPr>
      <w:r w:rsidRPr="00DA7AEA">
        <w:t>为了实验</w:t>
      </w:r>
      <w:r>
        <w:rPr>
          <w:rFonts w:hint="eastAsia"/>
        </w:rPr>
        <w:t>继续进行</w:t>
      </w:r>
      <w:r w:rsidRPr="00DA7AEA">
        <w:t>，</w:t>
      </w:r>
      <w:r>
        <w:rPr>
          <w:rFonts w:hint="eastAsia"/>
        </w:rPr>
        <w:t>请先启动</w:t>
      </w:r>
      <w:r w:rsidRPr="00DA7AEA">
        <w:t>数据库服务</w:t>
      </w:r>
      <w:r>
        <w:rPr>
          <w:rFonts w:hint="eastAsia"/>
        </w:rPr>
        <w:t>。</w:t>
      </w:r>
    </w:p>
    <w:p w14:paraId="05BF412D" w14:textId="22F55DB3" w:rsidR="00297BCC" w:rsidRPr="00DA7AEA" w:rsidRDefault="00297BCC" w:rsidP="00297BCC">
      <w:pPr>
        <w:pStyle w:val="1e"/>
      </w:pPr>
      <w:r w:rsidRPr="00DA7AEA">
        <w:t>启动数据库</w:t>
      </w:r>
      <w:r>
        <w:t>服务</w:t>
      </w:r>
      <w:r w:rsidR="00C05A23">
        <w:rPr>
          <w:rFonts w:hint="eastAsia"/>
        </w:rPr>
        <w:t>（如果</w:t>
      </w:r>
      <w:r w:rsidR="00C05A23" w:rsidRPr="00DA7AEA">
        <w:t>数据库服务</w:t>
      </w:r>
      <w:r w:rsidR="00C05A23">
        <w:rPr>
          <w:rFonts w:hint="eastAsia"/>
        </w:rPr>
        <w:t>是正常状态，此步骤可以不执行）</w:t>
      </w:r>
      <w:r>
        <w:rPr>
          <w:rFonts w:hint="eastAsia"/>
        </w:rPr>
        <w:t>。</w:t>
      </w:r>
    </w:p>
    <w:p w14:paraId="1534120C" w14:textId="6F3D86FC" w:rsidR="00297BCC" w:rsidRPr="00427FA7" w:rsidRDefault="00297BCC" w:rsidP="00297BCC">
      <w:pPr>
        <w:pStyle w:val="affffc"/>
        <w:rPr>
          <w:b/>
          <w:color w:val="C7000B"/>
        </w:rPr>
      </w:pPr>
      <w:r w:rsidRPr="00693517">
        <w:t>[omm@</w:t>
      </w:r>
      <w:r w:rsidR="0019002E">
        <w:t>ecs-e1b3</w:t>
      </w:r>
      <w:r w:rsidRPr="00693517">
        <w:t xml:space="preserve"> ~]$ </w:t>
      </w:r>
      <w:r w:rsidRPr="00427FA7">
        <w:rPr>
          <w:b/>
          <w:color w:val="C7000B"/>
        </w:rPr>
        <w:t>gs_om -t start;</w:t>
      </w:r>
    </w:p>
    <w:p w14:paraId="09A520C4" w14:textId="77777777" w:rsidR="00297BCC" w:rsidRPr="00693517" w:rsidRDefault="00297BCC" w:rsidP="00297BCC">
      <w:pPr>
        <w:pStyle w:val="affffc"/>
      </w:pPr>
      <w:r w:rsidRPr="00693517">
        <w:t>Starting cluster.</w:t>
      </w:r>
    </w:p>
    <w:p w14:paraId="1EE6C0D8" w14:textId="77777777" w:rsidR="00297BCC" w:rsidRPr="00693517" w:rsidRDefault="00297BCC" w:rsidP="00297BCC">
      <w:pPr>
        <w:pStyle w:val="affffc"/>
      </w:pPr>
      <w:r w:rsidRPr="00693517">
        <w:t>=========================================</w:t>
      </w:r>
    </w:p>
    <w:p w14:paraId="1580D671" w14:textId="77777777" w:rsidR="00297BCC" w:rsidRPr="00693517" w:rsidRDefault="00297BCC" w:rsidP="00297BCC">
      <w:pPr>
        <w:pStyle w:val="affffc"/>
      </w:pPr>
      <w:r w:rsidRPr="00693517">
        <w:t>=========================================</w:t>
      </w:r>
    </w:p>
    <w:p w14:paraId="0AAF7AD4" w14:textId="77777777" w:rsidR="00297BCC" w:rsidRDefault="00297BCC" w:rsidP="00297BCC">
      <w:pPr>
        <w:pStyle w:val="affffc"/>
      </w:pPr>
      <w:r w:rsidRPr="00693517">
        <w:t>Successfully started.</w:t>
      </w:r>
    </w:p>
    <w:p w14:paraId="7E422B84" w14:textId="4ECE9EA3" w:rsidR="00E82590" w:rsidRPr="00DA7AEA" w:rsidRDefault="00E82590" w:rsidP="0020629A">
      <w:pPr>
        <w:pStyle w:val="30"/>
      </w:pPr>
      <w:r w:rsidRPr="00DA7AEA">
        <w:t>收集</w:t>
      </w:r>
      <w:r w:rsidRPr="00DA7AEA">
        <w:t>OS</w:t>
      </w:r>
      <w:r w:rsidRPr="00DA7AEA">
        <w:t>信息及日志信息</w:t>
      </w:r>
      <w:r w:rsidR="00625393">
        <w:rPr>
          <w:rFonts w:hint="eastAsia"/>
        </w:rPr>
        <w:t>。</w:t>
      </w:r>
    </w:p>
    <w:p w14:paraId="30CED0E4" w14:textId="12FE66F9" w:rsidR="00D90232" w:rsidRPr="00DA7AEA" w:rsidRDefault="00D90232" w:rsidP="00BC6B56">
      <w:pPr>
        <w:pStyle w:val="1e"/>
      </w:pPr>
      <w:r w:rsidRPr="000E449E">
        <w:t>begin-time</w:t>
      </w:r>
      <w:r w:rsidRPr="000E449E">
        <w:t>、</w:t>
      </w:r>
      <w:r w:rsidRPr="000E449E">
        <w:t>end-time</w:t>
      </w:r>
      <w:r w:rsidRPr="00DA7AEA">
        <w:t>的</w:t>
      </w:r>
      <w:proofErr w:type="gramStart"/>
      <w:r w:rsidRPr="00DA7AEA">
        <w:t>值根据</w:t>
      </w:r>
      <w:proofErr w:type="gramEnd"/>
      <w:r w:rsidRPr="00DA7AEA">
        <w:t>自己实际想收集的时间来设置</w:t>
      </w:r>
      <w:r w:rsidR="00625393">
        <w:rPr>
          <w:rFonts w:hint="eastAsia"/>
        </w:rPr>
        <w:t>。</w:t>
      </w:r>
    </w:p>
    <w:p w14:paraId="4B8C60B6" w14:textId="54FAAFFA" w:rsidR="00E82590" w:rsidRPr="00C47001" w:rsidRDefault="00D90232" w:rsidP="00BC6B56">
      <w:pPr>
        <w:pStyle w:val="affffc"/>
        <w:rPr>
          <w:b/>
          <w:color w:val="C7000B"/>
        </w:rPr>
      </w:pPr>
      <w:r w:rsidRPr="00693517">
        <w:t xml:space="preserve"> </w:t>
      </w:r>
      <w:r w:rsidR="00E82590" w:rsidRPr="00693517">
        <w:t xml:space="preserve">[omm@ecs-e1b3 ~]$ </w:t>
      </w:r>
      <w:r w:rsidR="00E82590" w:rsidRPr="00C47001">
        <w:rPr>
          <w:b/>
          <w:color w:val="C7000B"/>
        </w:rPr>
        <w:t>gs_collector --begin-time=</w:t>
      </w:r>
      <w:r w:rsidR="00CF0DD9">
        <w:rPr>
          <w:b/>
          <w:color w:val="C7000B"/>
        </w:rPr>
        <w:t>＂</w:t>
      </w:r>
      <w:r w:rsidR="00E82590" w:rsidRPr="00C47001">
        <w:rPr>
          <w:b/>
          <w:color w:val="C7000B"/>
        </w:rPr>
        <w:t>20200720 23:00</w:t>
      </w:r>
      <w:r w:rsidR="00CF0DD9">
        <w:rPr>
          <w:b/>
          <w:color w:val="C7000B"/>
        </w:rPr>
        <w:t>＂</w:t>
      </w:r>
      <w:r w:rsidR="00E82590" w:rsidRPr="00C47001">
        <w:rPr>
          <w:b/>
          <w:color w:val="C7000B"/>
        </w:rPr>
        <w:t xml:space="preserve"> --end-time=</w:t>
      </w:r>
      <w:r w:rsidR="00CF0DD9">
        <w:rPr>
          <w:b/>
          <w:color w:val="C7000B"/>
        </w:rPr>
        <w:t>＂</w:t>
      </w:r>
      <w:r w:rsidR="00E82590" w:rsidRPr="00C47001">
        <w:rPr>
          <w:b/>
          <w:color w:val="C7000B"/>
        </w:rPr>
        <w:t>20200729 20:00</w:t>
      </w:r>
      <w:r w:rsidR="00CF0DD9">
        <w:rPr>
          <w:b/>
          <w:color w:val="C7000B"/>
        </w:rPr>
        <w:t>＂</w:t>
      </w:r>
      <w:r w:rsidR="00E82590" w:rsidRPr="00C47001">
        <w:rPr>
          <w:b/>
          <w:color w:val="C7000B"/>
        </w:rPr>
        <w:t xml:space="preserve">  -C /home/omm/collector.</w:t>
      </w:r>
      <w:proofErr w:type="gramStart"/>
      <w:r w:rsidR="00E82590" w:rsidRPr="00C47001">
        <w:rPr>
          <w:b/>
          <w:color w:val="C7000B"/>
        </w:rPr>
        <w:t>json</w:t>
      </w:r>
      <w:proofErr w:type="gramEnd"/>
    </w:p>
    <w:p w14:paraId="63670666" w14:textId="77777777" w:rsidR="00E82590" w:rsidRPr="00693517" w:rsidRDefault="00E82590" w:rsidP="00BC6B56">
      <w:pPr>
        <w:pStyle w:val="affffc"/>
      </w:pPr>
      <w:r w:rsidRPr="00693517">
        <w:t>Successfully parsed the configuration file.</w:t>
      </w:r>
    </w:p>
    <w:p w14:paraId="026D608F" w14:textId="77777777" w:rsidR="00E82590" w:rsidRPr="00693517" w:rsidRDefault="00E82590" w:rsidP="00BC6B56">
      <w:pPr>
        <w:pStyle w:val="affffc"/>
      </w:pPr>
      <w:proofErr w:type="gramStart"/>
      <w:r w:rsidRPr="00693517">
        <w:t>create</w:t>
      </w:r>
      <w:proofErr w:type="gramEnd"/>
      <w:r w:rsidRPr="00693517">
        <w:t xml:space="preserve"> Dir.</w:t>
      </w:r>
    </w:p>
    <w:p w14:paraId="391DF7D6" w14:textId="77777777" w:rsidR="00E82590" w:rsidRPr="00693517" w:rsidRDefault="00E82590" w:rsidP="00BC6B56">
      <w:pPr>
        <w:pStyle w:val="affffc"/>
      </w:pPr>
      <w:r w:rsidRPr="00693517">
        <w:t>Successfully create dir.</w:t>
      </w:r>
    </w:p>
    <w:p w14:paraId="4DB994D3" w14:textId="77777777" w:rsidR="00E82590" w:rsidRPr="00693517" w:rsidRDefault="00E82590" w:rsidP="00BC6B56">
      <w:pPr>
        <w:pStyle w:val="affffc"/>
      </w:pPr>
      <w:proofErr w:type="gramStart"/>
      <w:r w:rsidRPr="00693517">
        <w:t>do</w:t>
      </w:r>
      <w:proofErr w:type="gramEnd"/>
      <w:r w:rsidRPr="00693517">
        <w:t xml:space="preserve"> system check interval 0 : count 1</w:t>
      </w:r>
    </w:p>
    <w:p w14:paraId="638F4974" w14:textId="77777777" w:rsidR="00E82590" w:rsidRPr="00693517" w:rsidRDefault="00E82590" w:rsidP="00BC6B56">
      <w:pPr>
        <w:pStyle w:val="affffc"/>
      </w:pPr>
      <w:r w:rsidRPr="00693517">
        <w:t>Collecting OS information.</w:t>
      </w:r>
    </w:p>
    <w:p w14:paraId="0B01C913" w14:textId="77777777" w:rsidR="00E82590" w:rsidRPr="00693517" w:rsidRDefault="00E82590" w:rsidP="00BC6B56">
      <w:pPr>
        <w:pStyle w:val="affffc"/>
      </w:pPr>
      <w:r w:rsidRPr="00693517">
        <w:t>Failed to collect OS information.</w:t>
      </w:r>
    </w:p>
    <w:p w14:paraId="5E8BA0E3" w14:textId="77777777" w:rsidR="00E82590" w:rsidRPr="00693517" w:rsidRDefault="00E82590" w:rsidP="00BC6B56">
      <w:pPr>
        <w:pStyle w:val="affffc"/>
      </w:pPr>
      <w:proofErr w:type="gramStart"/>
      <w:r w:rsidRPr="00693517">
        <w:t>do</w:t>
      </w:r>
      <w:proofErr w:type="gramEnd"/>
      <w:r w:rsidRPr="00693517">
        <w:t xml:space="preserve"> database check interval 0 : count 1</w:t>
      </w:r>
    </w:p>
    <w:p w14:paraId="2DA80D24" w14:textId="77777777" w:rsidR="00E82590" w:rsidRPr="00693517" w:rsidRDefault="00E82590" w:rsidP="00BC6B56">
      <w:pPr>
        <w:pStyle w:val="affffc"/>
      </w:pPr>
      <w:r w:rsidRPr="00693517">
        <w:t>Collecting catalog statistics.</w:t>
      </w:r>
    </w:p>
    <w:p w14:paraId="230CEE67" w14:textId="77777777" w:rsidR="00E82590" w:rsidRPr="00693517" w:rsidRDefault="00E82590" w:rsidP="00BC6B56">
      <w:pPr>
        <w:pStyle w:val="affffc"/>
      </w:pPr>
      <w:r w:rsidRPr="00693517">
        <w:t>Successfully collected catalog statistics.</w:t>
      </w:r>
    </w:p>
    <w:p w14:paraId="4222B478" w14:textId="77777777" w:rsidR="00E82590" w:rsidRPr="00693517" w:rsidRDefault="00E82590" w:rsidP="00BC6B56">
      <w:pPr>
        <w:pStyle w:val="affffc"/>
      </w:pPr>
      <w:proofErr w:type="gramStart"/>
      <w:r w:rsidRPr="00693517">
        <w:t>do</w:t>
      </w:r>
      <w:proofErr w:type="gramEnd"/>
      <w:r w:rsidRPr="00693517">
        <w:t xml:space="preserve"> log check interval 0 : count 1</w:t>
      </w:r>
    </w:p>
    <w:p w14:paraId="48722B45" w14:textId="77777777" w:rsidR="00E82590" w:rsidRPr="00693517" w:rsidRDefault="00E82590" w:rsidP="00BC6B56">
      <w:pPr>
        <w:pStyle w:val="affffc"/>
      </w:pPr>
      <w:r w:rsidRPr="00693517">
        <w:t>Collecting Log files.</w:t>
      </w:r>
    </w:p>
    <w:p w14:paraId="5EF2E170" w14:textId="77777777" w:rsidR="00E82590" w:rsidRPr="00693517" w:rsidRDefault="00E82590" w:rsidP="00BC6B56">
      <w:pPr>
        <w:pStyle w:val="affffc"/>
      </w:pPr>
      <w:r w:rsidRPr="00693517">
        <w:t>Successfully collected Log files.</w:t>
      </w:r>
    </w:p>
    <w:p w14:paraId="26BF6AB1" w14:textId="77777777" w:rsidR="00E82590" w:rsidRPr="00693517" w:rsidRDefault="00E82590" w:rsidP="00BC6B56">
      <w:pPr>
        <w:pStyle w:val="affffc"/>
      </w:pPr>
      <w:proofErr w:type="gramStart"/>
      <w:r w:rsidRPr="00693517">
        <w:t>do</w:t>
      </w:r>
      <w:proofErr w:type="gramEnd"/>
      <w:r w:rsidRPr="00693517">
        <w:t xml:space="preserve"> Config check 0:1</w:t>
      </w:r>
    </w:p>
    <w:p w14:paraId="186CDC73" w14:textId="77777777" w:rsidR="00E82590" w:rsidRPr="00693517" w:rsidRDefault="00E82590" w:rsidP="00BC6B56">
      <w:pPr>
        <w:pStyle w:val="affffc"/>
      </w:pPr>
      <w:r w:rsidRPr="00693517">
        <w:t>Collecting Config files.</w:t>
      </w:r>
    </w:p>
    <w:p w14:paraId="2351DA95" w14:textId="77777777" w:rsidR="00E82590" w:rsidRPr="00693517" w:rsidRDefault="00E82590" w:rsidP="00BC6B56">
      <w:pPr>
        <w:pStyle w:val="affffc"/>
      </w:pPr>
      <w:r w:rsidRPr="00693517">
        <w:t>Successfully collected Config files.</w:t>
      </w:r>
    </w:p>
    <w:p w14:paraId="163B3F74" w14:textId="77777777" w:rsidR="00E82590" w:rsidRPr="00693517" w:rsidRDefault="00E82590" w:rsidP="00BC6B56">
      <w:pPr>
        <w:pStyle w:val="affffc"/>
      </w:pPr>
      <w:r w:rsidRPr="00693517">
        <w:t>Collecting files.</w:t>
      </w:r>
    </w:p>
    <w:p w14:paraId="79FDF6E4" w14:textId="77777777" w:rsidR="00E82590" w:rsidRPr="00693517" w:rsidRDefault="00E82590" w:rsidP="00BC6B56">
      <w:pPr>
        <w:pStyle w:val="affffc"/>
      </w:pPr>
      <w:r w:rsidRPr="00693517">
        <w:t>Successfully collected files.</w:t>
      </w:r>
    </w:p>
    <w:p w14:paraId="1EF57A0C" w14:textId="77777777" w:rsidR="00E82590" w:rsidRPr="005D675E" w:rsidRDefault="00E82590" w:rsidP="00BC6B56">
      <w:pPr>
        <w:pStyle w:val="affffc"/>
        <w:rPr>
          <w:b/>
          <w:color w:val="C7000B"/>
        </w:rPr>
      </w:pPr>
      <w:r w:rsidRPr="005D675E">
        <w:rPr>
          <w:b/>
          <w:color w:val="C7000B"/>
        </w:rPr>
        <w:t>All results are stored in /opt/huawei/wisequery/omm_mppdb/collector_20200727_094932.tar.gz.</w:t>
      </w:r>
    </w:p>
    <w:p w14:paraId="4A57E385" w14:textId="72EB6358" w:rsidR="00E82590" w:rsidRPr="00DA7AEA" w:rsidRDefault="00E82590" w:rsidP="00BC6B56">
      <w:pPr>
        <w:pStyle w:val="1e"/>
      </w:pPr>
      <w:r w:rsidRPr="00DA7AEA">
        <w:t>收集完后，所有的结果存放在</w:t>
      </w:r>
      <w:r w:rsidRPr="00DA7AEA">
        <w:t>/opt/huawei/wisequery/omm_mppdb/collector_20200727_094932.tar.gz</w:t>
      </w:r>
      <w:r w:rsidRPr="00DA7AEA">
        <w:t>包中</w:t>
      </w:r>
      <w:r w:rsidR="0062690B">
        <w:rPr>
          <w:rFonts w:hint="eastAsia"/>
        </w:rPr>
        <w:t>，请注意自己生成的</w:t>
      </w:r>
      <w:r w:rsidR="007625A2">
        <w:rPr>
          <w:rFonts w:hint="eastAsia"/>
        </w:rPr>
        <w:t>文件</w:t>
      </w:r>
      <w:r w:rsidR="0062690B">
        <w:rPr>
          <w:rFonts w:hint="eastAsia"/>
        </w:rPr>
        <w:t>包名称，因为</w:t>
      </w:r>
      <w:r w:rsidR="0062690B" w:rsidRPr="007F41DC">
        <w:rPr>
          <w:rFonts w:hint="eastAsia"/>
          <w:b/>
          <w:color w:val="C00000"/>
        </w:rPr>
        <w:t>每次的</w:t>
      </w:r>
      <w:proofErr w:type="gramStart"/>
      <w:r w:rsidR="0062690B" w:rsidRPr="007F41DC">
        <w:rPr>
          <w:rFonts w:hint="eastAsia"/>
          <w:b/>
          <w:color w:val="C00000"/>
        </w:rPr>
        <w:t>文件包名不一样</w:t>
      </w:r>
      <w:proofErr w:type="gramEnd"/>
      <w:r w:rsidR="00625393">
        <w:rPr>
          <w:rFonts w:hint="eastAsia"/>
        </w:rPr>
        <w:t>。</w:t>
      </w:r>
    </w:p>
    <w:p w14:paraId="28C031E5" w14:textId="32E1E8F1" w:rsidR="00E82590" w:rsidRPr="00DA7AEA" w:rsidRDefault="00E82590" w:rsidP="0020629A">
      <w:pPr>
        <w:pStyle w:val="30"/>
      </w:pPr>
      <w:r w:rsidRPr="00DA7AEA">
        <w:t>查看日志信息</w:t>
      </w:r>
      <w:r w:rsidR="00625393">
        <w:rPr>
          <w:rFonts w:hint="eastAsia"/>
        </w:rPr>
        <w:t>。</w:t>
      </w:r>
    </w:p>
    <w:p w14:paraId="7046EA17" w14:textId="77777777" w:rsidR="00E82590" w:rsidRPr="00DA7AEA" w:rsidRDefault="00E82590" w:rsidP="00BC6B56">
      <w:pPr>
        <w:pStyle w:val="1e"/>
      </w:pPr>
      <w:r w:rsidRPr="00DA7AEA">
        <w:lastRenderedPageBreak/>
        <w:t>先进入日志</w:t>
      </w:r>
      <w:proofErr w:type="gramStart"/>
      <w:r w:rsidRPr="00DA7AEA">
        <w:t>包所在</w:t>
      </w:r>
      <w:proofErr w:type="gramEnd"/>
      <w:r w:rsidRPr="00DA7AEA">
        <w:t>的目录，然后将日志包进行解压。</w:t>
      </w:r>
    </w:p>
    <w:p w14:paraId="6B8F74A1" w14:textId="77777777" w:rsidR="00E82590" w:rsidRPr="00C47001" w:rsidRDefault="00E82590" w:rsidP="00BC6B56">
      <w:pPr>
        <w:pStyle w:val="affffc"/>
        <w:rPr>
          <w:b/>
          <w:color w:val="C7000B"/>
        </w:rPr>
      </w:pPr>
      <w:r w:rsidRPr="00693517">
        <w:t xml:space="preserve">[omm@ecs-e1b3 omm_mppdb]$ </w:t>
      </w:r>
      <w:proofErr w:type="gramStart"/>
      <w:r w:rsidRPr="00C47001">
        <w:rPr>
          <w:b/>
          <w:color w:val="C7000B"/>
        </w:rPr>
        <w:t>cd</w:t>
      </w:r>
      <w:proofErr w:type="gramEnd"/>
      <w:r w:rsidRPr="00C47001">
        <w:rPr>
          <w:b/>
          <w:color w:val="C7000B"/>
        </w:rPr>
        <w:t xml:space="preserve"> /opt/huawei/wisequery/omm_mppdb/</w:t>
      </w:r>
    </w:p>
    <w:p w14:paraId="797A437D" w14:textId="77777777" w:rsidR="00E82590" w:rsidRPr="00427FA7" w:rsidRDefault="00E82590" w:rsidP="00BC6B56">
      <w:pPr>
        <w:pStyle w:val="affffc"/>
        <w:rPr>
          <w:b/>
          <w:color w:val="C7000B"/>
        </w:rPr>
      </w:pPr>
      <w:r w:rsidRPr="00693517">
        <w:t xml:space="preserve">[omm@ecs-e1b3 omm_mppdb]$ </w:t>
      </w:r>
      <w:proofErr w:type="gramStart"/>
      <w:r w:rsidRPr="00427FA7">
        <w:rPr>
          <w:b/>
          <w:color w:val="C7000B"/>
        </w:rPr>
        <w:t>ll</w:t>
      </w:r>
      <w:proofErr w:type="gramEnd"/>
    </w:p>
    <w:p w14:paraId="627C0E1D" w14:textId="77777777" w:rsidR="00E82590" w:rsidRPr="00693517" w:rsidRDefault="00E82590" w:rsidP="00BC6B56">
      <w:pPr>
        <w:pStyle w:val="affffc"/>
      </w:pPr>
      <w:proofErr w:type="gramStart"/>
      <w:r w:rsidRPr="00693517">
        <w:t>total</w:t>
      </w:r>
      <w:proofErr w:type="gramEnd"/>
      <w:r w:rsidRPr="00693517">
        <w:t xml:space="preserve"> 48K</w:t>
      </w:r>
    </w:p>
    <w:p w14:paraId="4C366A8B" w14:textId="77777777" w:rsidR="00E82590" w:rsidRPr="00693517" w:rsidRDefault="00E82590" w:rsidP="00BC6B56">
      <w:pPr>
        <w:pStyle w:val="affffc"/>
      </w:pPr>
      <w:r w:rsidRPr="00693517">
        <w:t>-</w:t>
      </w:r>
      <w:proofErr w:type="gramStart"/>
      <w:r w:rsidRPr="00693517">
        <w:t>rw</w:t>
      </w:r>
      <w:proofErr w:type="gramEnd"/>
      <w:r w:rsidRPr="00693517">
        <w:t>------- 1 omm dbgrp 46K Jul 27 09:49 collector_20200727_094932.tar.gz</w:t>
      </w:r>
    </w:p>
    <w:p w14:paraId="5EA22193" w14:textId="77777777" w:rsidR="00E82590" w:rsidRPr="00693517" w:rsidRDefault="00E82590" w:rsidP="00BC6B56">
      <w:pPr>
        <w:pStyle w:val="affffc"/>
      </w:pPr>
      <w:r w:rsidRPr="00693517">
        <w:t>[omm@ecs-e1b3 omm_mppdb]$</w:t>
      </w:r>
      <w:r w:rsidRPr="009B4AAE">
        <w:rPr>
          <w:b/>
          <w:color w:val="C7000B"/>
        </w:rPr>
        <w:t xml:space="preserve"> </w:t>
      </w:r>
      <w:proofErr w:type="gramStart"/>
      <w:r w:rsidRPr="009B4AAE">
        <w:rPr>
          <w:b/>
          <w:color w:val="C7000B"/>
        </w:rPr>
        <w:t>tar</w:t>
      </w:r>
      <w:proofErr w:type="gramEnd"/>
      <w:r w:rsidRPr="009B4AAE">
        <w:rPr>
          <w:b/>
          <w:color w:val="C7000B"/>
        </w:rPr>
        <w:t xml:space="preserve"> -zxvf collector_20200727_094932.tar.gz</w:t>
      </w:r>
    </w:p>
    <w:p w14:paraId="0CEEDE65" w14:textId="77777777" w:rsidR="00E82590" w:rsidRPr="00693517" w:rsidRDefault="00E82590" w:rsidP="00BC6B56">
      <w:pPr>
        <w:pStyle w:val="affffc"/>
      </w:pPr>
      <w:r w:rsidRPr="00693517">
        <w:t>collector_20200727_094932/</w:t>
      </w:r>
    </w:p>
    <w:p w14:paraId="42D681F0" w14:textId="77777777" w:rsidR="00E82590" w:rsidRPr="00693517" w:rsidRDefault="00E82590" w:rsidP="00BC6B56">
      <w:pPr>
        <w:pStyle w:val="affffc"/>
      </w:pPr>
      <w:r w:rsidRPr="00693517">
        <w:t>collector_20200727_094932/ecs-e1b3.tar.gz</w:t>
      </w:r>
    </w:p>
    <w:p w14:paraId="3A43A556" w14:textId="77777777" w:rsidR="00E82590" w:rsidRPr="00693517" w:rsidRDefault="00E82590" w:rsidP="00BC6B56">
      <w:pPr>
        <w:pStyle w:val="affffc"/>
      </w:pPr>
      <w:proofErr w:type="gramStart"/>
      <w:r w:rsidRPr="00693517">
        <w:t>collector_20200727_094932/Summary.log</w:t>
      </w:r>
      <w:proofErr w:type="gramEnd"/>
    </w:p>
    <w:p w14:paraId="502AA337" w14:textId="77777777" w:rsidR="00E82590" w:rsidRPr="00693517" w:rsidRDefault="00E82590" w:rsidP="00BC6B56">
      <w:pPr>
        <w:pStyle w:val="affffc"/>
      </w:pPr>
      <w:proofErr w:type="gramStart"/>
      <w:r w:rsidRPr="00693517">
        <w:t>collector_20200727_094932/Detail.log</w:t>
      </w:r>
      <w:proofErr w:type="gramEnd"/>
    </w:p>
    <w:p w14:paraId="0EC4600E" w14:textId="1955AA29" w:rsidR="00E82590" w:rsidRPr="00DA7AEA" w:rsidRDefault="00E82590" w:rsidP="00BC6B56">
      <w:pPr>
        <w:pStyle w:val="1e"/>
      </w:pPr>
      <w:r w:rsidRPr="00DA7AEA">
        <w:t>接下来，进入解压后的文件夹</w:t>
      </w:r>
      <w:r w:rsidRPr="00DA7AEA">
        <w:t>collector_20200727_094932</w:t>
      </w:r>
      <w:r w:rsidRPr="00DA7AEA">
        <w:t>，并对</w:t>
      </w:r>
      <w:r w:rsidRPr="00DA7AEA">
        <w:t>ecs-e1b3.tar.gz</w:t>
      </w:r>
      <w:r w:rsidRPr="00DA7AEA">
        <w:t>包进一步解压</w:t>
      </w:r>
      <w:r w:rsidR="005415DE" w:rsidRPr="00DA7AEA">
        <w:t>。</w:t>
      </w:r>
    </w:p>
    <w:p w14:paraId="1EA5C238" w14:textId="77777777" w:rsidR="00E82590" w:rsidRPr="00C47001" w:rsidRDefault="00E82590" w:rsidP="00BC6B56">
      <w:pPr>
        <w:pStyle w:val="affffc"/>
        <w:rPr>
          <w:b/>
          <w:color w:val="C7000B"/>
        </w:rPr>
      </w:pPr>
      <w:r w:rsidRPr="00693517">
        <w:t xml:space="preserve">[omm@ecs-e1b3 omm_mppdb]$ </w:t>
      </w:r>
      <w:proofErr w:type="gramStart"/>
      <w:r w:rsidRPr="00C47001">
        <w:rPr>
          <w:b/>
          <w:color w:val="C7000B"/>
        </w:rPr>
        <w:t>cd</w:t>
      </w:r>
      <w:proofErr w:type="gramEnd"/>
      <w:r w:rsidRPr="00C47001">
        <w:rPr>
          <w:b/>
          <w:color w:val="C7000B"/>
        </w:rPr>
        <w:t xml:space="preserve"> collector_20200727_094932</w:t>
      </w:r>
    </w:p>
    <w:p w14:paraId="58189C9C" w14:textId="77777777" w:rsidR="00E82590" w:rsidRPr="00C47001" w:rsidRDefault="00E82590" w:rsidP="00BC6B56">
      <w:pPr>
        <w:pStyle w:val="affffc"/>
        <w:rPr>
          <w:b/>
          <w:color w:val="C7000B"/>
        </w:rPr>
      </w:pPr>
      <w:r w:rsidRPr="00693517">
        <w:t xml:space="preserve">[omm@ecs-e1b3 collector_20200727_094932]$ </w:t>
      </w:r>
      <w:proofErr w:type="gramStart"/>
      <w:r w:rsidRPr="00C47001">
        <w:rPr>
          <w:b/>
          <w:color w:val="C7000B"/>
        </w:rPr>
        <w:t>ll</w:t>
      </w:r>
      <w:proofErr w:type="gramEnd"/>
    </w:p>
    <w:p w14:paraId="67EC2C0E" w14:textId="77777777" w:rsidR="007F41DC" w:rsidRDefault="007F41DC" w:rsidP="007F41DC">
      <w:pPr>
        <w:pStyle w:val="affffc"/>
      </w:pPr>
      <w:proofErr w:type="gramStart"/>
      <w:r>
        <w:t>total</w:t>
      </w:r>
      <w:proofErr w:type="gramEnd"/>
      <w:r>
        <w:t xml:space="preserve"> 24K</w:t>
      </w:r>
    </w:p>
    <w:p w14:paraId="6A6307F3" w14:textId="77777777" w:rsidR="007F41DC" w:rsidRDefault="007F41DC" w:rsidP="007F41DC">
      <w:pPr>
        <w:pStyle w:val="affffc"/>
      </w:pPr>
      <w:r>
        <w:t>-</w:t>
      </w:r>
      <w:proofErr w:type="gramStart"/>
      <w:r>
        <w:t>rw</w:t>
      </w:r>
      <w:proofErr w:type="gramEnd"/>
      <w:r>
        <w:t xml:space="preserve">-------. 1 omm </w:t>
      </w:r>
      <w:proofErr w:type="gramStart"/>
      <w:r>
        <w:t>dbgrp  16K</w:t>
      </w:r>
      <w:proofErr w:type="gramEnd"/>
      <w:r>
        <w:t xml:space="preserve"> Feb  7 15:16 db1.tar.gz</w:t>
      </w:r>
    </w:p>
    <w:p w14:paraId="7434E092" w14:textId="77777777" w:rsidR="007F41DC" w:rsidRDefault="007F41DC" w:rsidP="007F41DC">
      <w:pPr>
        <w:pStyle w:val="affffc"/>
      </w:pPr>
      <w:r>
        <w:t>-</w:t>
      </w:r>
      <w:proofErr w:type="gramStart"/>
      <w:r>
        <w:t>rw</w:t>
      </w:r>
      <w:proofErr w:type="gramEnd"/>
      <w:r>
        <w:t xml:space="preserve">-------. 1 omm dbgrp 2.7K </w:t>
      </w:r>
      <w:proofErr w:type="gramStart"/>
      <w:r>
        <w:t>Feb  7</w:t>
      </w:r>
      <w:proofErr w:type="gramEnd"/>
      <w:r>
        <w:t xml:space="preserve"> 15:16 Detail.log</w:t>
      </w:r>
    </w:p>
    <w:p w14:paraId="7B36964C" w14:textId="77777777" w:rsidR="007F41DC" w:rsidRDefault="007F41DC" w:rsidP="007F41DC">
      <w:pPr>
        <w:pStyle w:val="affffc"/>
      </w:pPr>
      <w:r>
        <w:t>-</w:t>
      </w:r>
      <w:proofErr w:type="gramStart"/>
      <w:r>
        <w:t>rw</w:t>
      </w:r>
      <w:proofErr w:type="gramEnd"/>
      <w:r>
        <w:t xml:space="preserve">-------. 1 omm dbgrp 1.1K </w:t>
      </w:r>
      <w:proofErr w:type="gramStart"/>
      <w:r>
        <w:t>Feb  7</w:t>
      </w:r>
      <w:proofErr w:type="gramEnd"/>
      <w:r>
        <w:t xml:space="preserve"> 15:16 Summary.log</w:t>
      </w:r>
      <w:r w:rsidRPr="00693517">
        <w:t xml:space="preserve"> </w:t>
      </w:r>
    </w:p>
    <w:p w14:paraId="1F72CEF3" w14:textId="4EA4F76F" w:rsidR="00E82590" w:rsidRPr="00693517" w:rsidRDefault="00E82590" w:rsidP="007F41DC">
      <w:pPr>
        <w:pStyle w:val="affffc"/>
      </w:pPr>
      <w:r w:rsidRPr="00693517">
        <w:t xml:space="preserve">[omm@ecs-e1b3 collector_20200727_094932]$ </w:t>
      </w:r>
      <w:proofErr w:type="gramStart"/>
      <w:r w:rsidRPr="00C47001">
        <w:rPr>
          <w:b/>
          <w:color w:val="C7000B"/>
        </w:rPr>
        <w:t>tar</w:t>
      </w:r>
      <w:proofErr w:type="gramEnd"/>
      <w:r w:rsidRPr="00C47001">
        <w:rPr>
          <w:b/>
          <w:color w:val="C7000B"/>
        </w:rPr>
        <w:t xml:space="preserve"> -zxvf </w:t>
      </w:r>
      <w:r w:rsidR="007F41DC">
        <w:rPr>
          <w:b/>
          <w:color w:val="C7000B"/>
        </w:rPr>
        <w:t>db1</w:t>
      </w:r>
      <w:r w:rsidRPr="00C47001">
        <w:rPr>
          <w:b/>
          <w:color w:val="C7000B"/>
        </w:rPr>
        <w:t>.tar.gz</w:t>
      </w:r>
      <w:r w:rsidRPr="00693517">
        <w:t xml:space="preserve"> </w:t>
      </w:r>
    </w:p>
    <w:p w14:paraId="1279FC26" w14:textId="77777777" w:rsidR="00E82590" w:rsidRPr="00693517" w:rsidRDefault="00E82590" w:rsidP="00BC6B56">
      <w:pPr>
        <w:pStyle w:val="affffc"/>
      </w:pPr>
      <w:proofErr w:type="gramStart"/>
      <w:r w:rsidRPr="00693517">
        <w:t>ecs-e1b3</w:t>
      </w:r>
      <w:proofErr w:type="gramEnd"/>
      <w:r w:rsidRPr="00693517">
        <w:t>/</w:t>
      </w:r>
    </w:p>
    <w:p w14:paraId="6CCAF64C" w14:textId="77777777" w:rsidR="00E82590" w:rsidRPr="00693517" w:rsidRDefault="00E82590" w:rsidP="00BC6B56">
      <w:pPr>
        <w:pStyle w:val="affffc"/>
      </w:pPr>
      <w:proofErr w:type="gramStart"/>
      <w:r w:rsidRPr="00693517">
        <w:t>ecs-e1b3/logfiles</w:t>
      </w:r>
      <w:proofErr w:type="gramEnd"/>
      <w:r w:rsidRPr="00693517">
        <w:t>/</w:t>
      </w:r>
    </w:p>
    <w:p w14:paraId="4157C02A" w14:textId="77777777" w:rsidR="00E82590" w:rsidRPr="00693517" w:rsidRDefault="00E82590" w:rsidP="00BC6B56">
      <w:pPr>
        <w:pStyle w:val="affffc"/>
      </w:pPr>
      <w:r w:rsidRPr="00693517">
        <w:t>ecs-e1b3/logfiles/log_20200727_094935975042.tar.gz</w:t>
      </w:r>
    </w:p>
    <w:p w14:paraId="5E73DD27" w14:textId="77777777" w:rsidR="00E82590" w:rsidRPr="00693517" w:rsidRDefault="00E82590" w:rsidP="00BC6B56">
      <w:pPr>
        <w:pStyle w:val="affffc"/>
      </w:pPr>
      <w:proofErr w:type="gramStart"/>
      <w:r w:rsidRPr="00693517">
        <w:t>ecs-e1b3/planSimulatorfiles</w:t>
      </w:r>
      <w:proofErr w:type="gramEnd"/>
      <w:r w:rsidRPr="00693517">
        <w:t>/</w:t>
      </w:r>
    </w:p>
    <w:p w14:paraId="1DF80F77" w14:textId="77777777" w:rsidR="00E82590" w:rsidRPr="00693517" w:rsidRDefault="00E82590" w:rsidP="00BC6B56">
      <w:pPr>
        <w:pStyle w:val="affffc"/>
      </w:pPr>
      <w:proofErr w:type="gramStart"/>
      <w:r w:rsidRPr="00693517">
        <w:t>ecs-e1b3/catalogfiles</w:t>
      </w:r>
      <w:proofErr w:type="gramEnd"/>
      <w:r w:rsidRPr="00693517">
        <w:t>/</w:t>
      </w:r>
    </w:p>
    <w:p w14:paraId="50760A17" w14:textId="77777777" w:rsidR="00E82590" w:rsidRPr="00693517" w:rsidRDefault="00E82590" w:rsidP="00BC6B56">
      <w:pPr>
        <w:pStyle w:val="affffc"/>
      </w:pPr>
      <w:r w:rsidRPr="00693517">
        <w:t>ecs-e1b3/catalogfiles/dn_6001_pg_thread_wait_status_20200727_094935303146.csv</w:t>
      </w:r>
    </w:p>
    <w:p w14:paraId="5B6E0798" w14:textId="77777777" w:rsidR="00E82590" w:rsidRPr="00693517" w:rsidRDefault="00E82590" w:rsidP="00BC6B56">
      <w:pPr>
        <w:pStyle w:val="affffc"/>
      </w:pPr>
      <w:r w:rsidRPr="00693517">
        <w:t>ecs-e1b3/catalogfiles/gs_clean_20200727_094935470508.txt</w:t>
      </w:r>
    </w:p>
    <w:p w14:paraId="679D53B2" w14:textId="37CFDD64" w:rsidR="007541DB" w:rsidRDefault="007541DB" w:rsidP="00BC6B56">
      <w:pPr>
        <w:pStyle w:val="affffc"/>
      </w:pPr>
      <w:r>
        <w:t>…………………………</w:t>
      </w:r>
    </w:p>
    <w:p w14:paraId="66721097" w14:textId="77777777" w:rsidR="00E82590" w:rsidRPr="00693517" w:rsidRDefault="00E82590" w:rsidP="00BC6B56">
      <w:pPr>
        <w:pStyle w:val="affffc"/>
      </w:pPr>
      <w:proofErr w:type="gramStart"/>
      <w:r w:rsidRPr="00693517">
        <w:t>ecs-e1b3/systemfiles</w:t>
      </w:r>
      <w:proofErr w:type="gramEnd"/>
      <w:r w:rsidRPr="00693517">
        <w:t>/</w:t>
      </w:r>
    </w:p>
    <w:p w14:paraId="40F35B68" w14:textId="77777777" w:rsidR="00E82590" w:rsidRPr="00693517" w:rsidRDefault="00E82590" w:rsidP="00BC6B56">
      <w:pPr>
        <w:pStyle w:val="affffc"/>
      </w:pPr>
      <w:r w:rsidRPr="00693517">
        <w:t>ecs-e1b3/systemfiles/OS_information_20200727_094933424734.txt</w:t>
      </w:r>
    </w:p>
    <w:p w14:paraId="53066EF6" w14:textId="77777777" w:rsidR="00E82590" w:rsidRPr="00693517" w:rsidRDefault="00E82590" w:rsidP="00BC6B56">
      <w:pPr>
        <w:pStyle w:val="affffc"/>
      </w:pPr>
      <w:r w:rsidRPr="00693517">
        <w:t>ecs-e1b3/systemfiles/database_system_info_20200727_094933446671.txt</w:t>
      </w:r>
    </w:p>
    <w:p w14:paraId="38DBA677" w14:textId="77777777" w:rsidR="00E82590" w:rsidRPr="00693517" w:rsidRDefault="00E82590" w:rsidP="00BC6B56">
      <w:pPr>
        <w:pStyle w:val="affffc"/>
      </w:pPr>
      <w:r w:rsidRPr="00693517">
        <w:t>[omm@ecs-e1b3 collector_20200727_094932]$</w:t>
      </w:r>
    </w:p>
    <w:p w14:paraId="5D8DE790" w14:textId="70D1C903" w:rsidR="00E82590" w:rsidRPr="00DA7AEA" w:rsidRDefault="00E82590" w:rsidP="00BC6B56">
      <w:pPr>
        <w:pStyle w:val="1e"/>
      </w:pPr>
      <w:r w:rsidRPr="00DA7AEA">
        <w:t>在解压的</w:t>
      </w:r>
      <w:r w:rsidR="007F41DC">
        <w:rPr>
          <w:b/>
          <w:color w:val="C7000B"/>
        </w:rPr>
        <w:t>db1</w:t>
      </w:r>
      <w:r w:rsidR="00201D88">
        <w:rPr>
          <w:rFonts w:hint="eastAsia"/>
          <w:b/>
          <w:color w:val="C7000B"/>
        </w:rPr>
        <w:t>（指的是服务器名，各自</w:t>
      </w:r>
      <w:r w:rsidR="005D675E" w:rsidRPr="005D675E">
        <w:rPr>
          <w:rFonts w:hint="eastAsia"/>
          <w:b/>
          <w:color w:val="C7000B"/>
        </w:rPr>
        <w:t>的不一样，请注意观察）</w:t>
      </w:r>
      <w:r w:rsidRPr="00DA7AEA">
        <w:t>下有各种定制收集的日志类型目录如下</w:t>
      </w:r>
      <w:r w:rsidR="00C133D0">
        <w:t>。</w:t>
      </w:r>
    </w:p>
    <w:p w14:paraId="27A3D363" w14:textId="67BEA1AA" w:rsidR="00E82590" w:rsidRPr="00427FA7" w:rsidRDefault="00E82590" w:rsidP="00BC6B56">
      <w:pPr>
        <w:pStyle w:val="affffc"/>
        <w:rPr>
          <w:b/>
          <w:color w:val="C7000B"/>
        </w:rPr>
      </w:pPr>
      <w:r w:rsidRPr="00693517">
        <w:t xml:space="preserve">[omm@ecs-e1b3 collector_20200727_094932]$ </w:t>
      </w:r>
      <w:proofErr w:type="gramStart"/>
      <w:r w:rsidRPr="00427FA7">
        <w:rPr>
          <w:b/>
          <w:color w:val="C7000B"/>
        </w:rPr>
        <w:t>cd</w:t>
      </w:r>
      <w:proofErr w:type="gramEnd"/>
      <w:r w:rsidRPr="00427FA7">
        <w:rPr>
          <w:b/>
          <w:color w:val="C7000B"/>
        </w:rPr>
        <w:t xml:space="preserve"> </w:t>
      </w:r>
      <w:r w:rsidR="007F41DC">
        <w:rPr>
          <w:b/>
          <w:color w:val="C7000B"/>
        </w:rPr>
        <w:t>db1</w:t>
      </w:r>
    </w:p>
    <w:p w14:paraId="52F152C2" w14:textId="77777777" w:rsidR="00E82590" w:rsidRPr="00427FA7" w:rsidRDefault="00E82590" w:rsidP="00BC6B56">
      <w:pPr>
        <w:pStyle w:val="affffc"/>
        <w:rPr>
          <w:b/>
          <w:color w:val="C7000B"/>
        </w:rPr>
      </w:pPr>
      <w:r w:rsidRPr="00693517">
        <w:t>[omm@ecs-e1b3 ecs-e1b3]$</w:t>
      </w:r>
      <w:r w:rsidRPr="00427FA7">
        <w:rPr>
          <w:b/>
          <w:color w:val="C7000B"/>
        </w:rPr>
        <w:t xml:space="preserve"> </w:t>
      </w:r>
      <w:proofErr w:type="gramStart"/>
      <w:r w:rsidRPr="00427FA7">
        <w:rPr>
          <w:b/>
          <w:color w:val="C7000B"/>
        </w:rPr>
        <w:t>ll</w:t>
      </w:r>
      <w:proofErr w:type="gramEnd"/>
    </w:p>
    <w:p w14:paraId="0F00B57F" w14:textId="77777777" w:rsidR="00E82590" w:rsidRPr="00693517" w:rsidRDefault="00E82590" w:rsidP="00BC6B56">
      <w:pPr>
        <w:pStyle w:val="affffc"/>
      </w:pPr>
      <w:proofErr w:type="gramStart"/>
      <w:r w:rsidRPr="00693517">
        <w:t>total</w:t>
      </w:r>
      <w:proofErr w:type="gramEnd"/>
      <w:r w:rsidRPr="00693517">
        <w:t xml:space="preserve"> 32K</w:t>
      </w:r>
    </w:p>
    <w:p w14:paraId="293F7486" w14:textId="77777777" w:rsidR="00E82590" w:rsidRPr="00693517" w:rsidRDefault="00E82590" w:rsidP="00BC6B56">
      <w:pPr>
        <w:pStyle w:val="affffc"/>
      </w:pPr>
      <w:proofErr w:type="gramStart"/>
      <w:r w:rsidRPr="00693517">
        <w:t>drwx------</w:t>
      </w:r>
      <w:proofErr w:type="gramEnd"/>
      <w:r w:rsidRPr="00693517">
        <w:t xml:space="preserve"> 2 omm dbgrp 4.0K Jul 27 09:49 catalogfiles</w:t>
      </w:r>
    </w:p>
    <w:p w14:paraId="0265F2AE" w14:textId="77777777" w:rsidR="00E82590" w:rsidRPr="00693517" w:rsidRDefault="00E82590" w:rsidP="00BC6B56">
      <w:pPr>
        <w:pStyle w:val="affffc"/>
      </w:pPr>
      <w:proofErr w:type="gramStart"/>
      <w:r w:rsidRPr="00693517">
        <w:t>drwx------</w:t>
      </w:r>
      <w:proofErr w:type="gramEnd"/>
      <w:r w:rsidRPr="00693517">
        <w:t xml:space="preserve"> 2 omm dbgrp 4.0K Jul 27 09:49 configfiles</w:t>
      </w:r>
    </w:p>
    <w:p w14:paraId="1C1BA0F4" w14:textId="77777777" w:rsidR="00E82590" w:rsidRPr="00693517" w:rsidRDefault="00E82590" w:rsidP="00BC6B56">
      <w:pPr>
        <w:pStyle w:val="affffc"/>
      </w:pPr>
      <w:proofErr w:type="gramStart"/>
      <w:r w:rsidRPr="00693517">
        <w:t>drwx------</w:t>
      </w:r>
      <w:proofErr w:type="gramEnd"/>
      <w:r w:rsidRPr="00693517">
        <w:t xml:space="preserve"> 2 omm dbgrp 4.0K Jul 27 09:49 coreDumpfiles</w:t>
      </w:r>
    </w:p>
    <w:p w14:paraId="6AFA7CC5" w14:textId="77777777" w:rsidR="00E82590" w:rsidRPr="00693517" w:rsidRDefault="00E82590" w:rsidP="00BC6B56">
      <w:pPr>
        <w:pStyle w:val="affffc"/>
      </w:pPr>
      <w:proofErr w:type="gramStart"/>
      <w:r w:rsidRPr="00693517">
        <w:t>drwx------</w:t>
      </w:r>
      <w:proofErr w:type="gramEnd"/>
      <w:r w:rsidRPr="00693517">
        <w:t xml:space="preserve"> 2 omm dbgrp 4.0K Jul 27 09:49 gstackfiles</w:t>
      </w:r>
    </w:p>
    <w:p w14:paraId="26917107" w14:textId="77777777" w:rsidR="00E82590" w:rsidRPr="00693517" w:rsidRDefault="00E82590" w:rsidP="00BC6B56">
      <w:pPr>
        <w:pStyle w:val="affffc"/>
      </w:pPr>
      <w:proofErr w:type="gramStart"/>
      <w:r w:rsidRPr="00693517">
        <w:t>drwx------</w:t>
      </w:r>
      <w:proofErr w:type="gramEnd"/>
      <w:r w:rsidRPr="00693517">
        <w:t xml:space="preserve"> 2 omm dbgrp 4.0K Jul 27 09:49 logfiles</w:t>
      </w:r>
    </w:p>
    <w:p w14:paraId="34A9DCE8" w14:textId="77777777" w:rsidR="00E82590" w:rsidRPr="00693517" w:rsidRDefault="00E82590" w:rsidP="00BC6B56">
      <w:pPr>
        <w:pStyle w:val="affffc"/>
      </w:pPr>
      <w:proofErr w:type="gramStart"/>
      <w:r w:rsidRPr="00693517">
        <w:t>drwx------</w:t>
      </w:r>
      <w:proofErr w:type="gramEnd"/>
      <w:r w:rsidRPr="00693517">
        <w:t xml:space="preserve"> 2 omm dbgrp 4.0K Jul 27 09:49 planSimulatorfiles</w:t>
      </w:r>
    </w:p>
    <w:p w14:paraId="738C6F11" w14:textId="77777777" w:rsidR="00E82590" w:rsidRPr="00693517" w:rsidRDefault="00E82590" w:rsidP="00BC6B56">
      <w:pPr>
        <w:pStyle w:val="affffc"/>
      </w:pPr>
      <w:proofErr w:type="gramStart"/>
      <w:r w:rsidRPr="00693517">
        <w:t>drwx------</w:t>
      </w:r>
      <w:proofErr w:type="gramEnd"/>
      <w:r w:rsidRPr="00693517">
        <w:t xml:space="preserve"> 2 omm dbgrp 4.0K Jul 27 09:49 systemfiles</w:t>
      </w:r>
    </w:p>
    <w:p w14:paraId="6D8DE79E" w14:textId="77777777" w:rsidR="00E82590" w:rsidRPr="00693517" w:rsidRDefault="00E82590" w:rsidP="00BC6B56">
      <w:pPr>
        <w:pStyle w:val="affffc"/>
      </w:pPr>
      <w:proofErr w:type="gramStart"/>
      <w:r w:rsidRPr="00693517">
        <w:t>drwx------</w:t>
      </w:r>
      <w:proofErr w:type="gramEnd"/>
      <w:r w:rsidRPr="00693517">
        <w:t xml:space="preserve"> 2 omm dbgrp 4.0K Jul 27 09:49 xlogfiles</w:t>
      </w:r>
    </w:p>
    <w:p w14:paraId="77FB8FC2" w14:textId="77777777" w:rsidR="00E82590" w:rsidRPr="00CC5936" w:rsidRDefault="00E82590" w:rsidP="00BC6B56">
      <w:pPr>
        <w:pStyle w:val="affffc"/>
        <w:rPr>
          <w:b/>
          <w:color w:val="C7000B"/>
        </w:rPr>
      </w:pPr>
      <w:r w:rsidRPr="00693517">
        <w:t xml:space="preserve">[omm@ecs-e1b3 ecs-e1b3]$ </w:t>
      </w:r>
      <w:proofErr w:type="gramStart"/>
      <w:r w:rsidRPr="00CC5936">
        <w:rPr>
          <w:b/>
          <w:color w:val="C7000B"/>
        </w:rPr>
        <w:t>cd</w:t>
      </w:r>
      <w:proofErr w:type="gramEnd"/>
      <w:r w:rsidRPr="00CC5936">
        <w:rPr>
          <w:b/>
          <w:color w:val="C7000B"/>
        </w:rPr>
        <w:t xml:space="preserve"> catalogfiles/</w:t>
      </w:r>
    </w:p>
    <w:p w14:paraId="08C6ECF5" w14:textId="77777777" w:rsidR="00E82590" w:rsidRPr="00A222A6" w:rsidRDefault="00E82590" w:rsidP="00BC6B56">
      <w:pPr>
        <w:pStyle w:val="affffc"/>
        <w:rPr>
          <w:b/>
          <w:color w:val="C7000B"/>
        </w:rPr>
      </w:pPr>
      <w:r w:rsidRPr="00693517">
        <w:t xml:space="preserve">[omm@ecs-e1b3 catalogfiles]$ </w:t>
      </w:r>
      <w:proofErr w:type="gramStart"/>
      <w:r w:rsidRPr="00A222A6">
        <w:rPr>
          <w:b/>
          <w:color w:val="C7000B"/>
        </w:rPr>
        <w:t>ll</w:t>
      </w:r>
      <w:proofErr w:type="gramEnd"/>
    </w:p>
    <w:p w14:paraId="527D20A2" w14:textId="77777777" w:rsidR="00E82590" w:rsidRPr="00693517" w:rsidRDefault="00E82590" w:rsidP="00BC6B56">
      <w:pPr>
        <w:pStyle w:val="affffc"/>
      </w:pPr>
      <w:proofErr w:type="gramStart"/>
      <w:r w:rsidRPr="00693517">
        <w:lastRenderedPageBreak/>
        <w:t>total</w:t>
      </w:r>
      <w:proofErr w:type="gramEnd"/>
      <w:r w:rsidRPr="00693517">
        <w:t xml:space="preserve"> 16K</w:t>
      </w:r>
    </w:p>
    <w:p w14:paraId="2559D872" w14:textId="77777777" w:rsidR="00E82590" w:rsidRPr="00693517" w:rsidRDefault="00E82590" w:rsidP="00BC6B56">
      <w:pPr>
        <w:pStyle w:val="affffc"/>
      </w:pPr>
      <w:r w:rsidRPr="00693517">
        <w:t>-</w:t>
      </w:r>
      <w:proofErr w:type="gramStart"/>
      <w:r w:rsidRPr="00693517">
        <w:t>rw</w:t>
      </w:r>
      <w:proofErr w:type="gramEnd"/>
      <w:r w:rsidRPr="00693517">
        <w:t>------- 1 omm dbgrp  389 Jul 27 09:49 dn_6001_pg_locks_20200727_094934961507.csv</w:t>
      </w:r>
    </w:p>
    <w:p w14:paraId="02D14EFB" w14:textId="77777777" w:rsidR="00E82590" w:rsidRPr="00693517" w:rsidRDefault="00E82590" w:rsidP="00BC6B56">
      <w:pPr>
        <w:pStyle w:val="affffc"/>
      </w:pPr>
      <w:r w:rsidRPr="00693517">
        <w:t>-</w:t>
      </w:r>
      <w:proofErr w:type="gramStart"/>
      <w:r w:rsidRPr="00693517">
        <w:t>rw</w:t>
      </w:r>
      <w:proofErr w:type="gramEnd"/>
      <w:r w:rsidRPr="00693517">
        <w:t>------- 1 omm dbgrp 1.4K Jul 27 09:49 dn_6001_pg_stat_activity_20200727_094935134988.csv</w:t>
      </w:r>
    </w:p>
    <w:p w14:paraId="32CFA430" w14:textId="77777777" w:rsidR="00E82590" w:rsidRPr="00693517" w:rsidRDefault="00E82590" w:rsidP="00BC6B56">
      <w:pPr>
        <w:pStyle w:val="affffc"/>
      </w:pPr>
      <w:r w:rsidRPr="00693517">
        <w:t>-</w:t>
      </w:r>
      <w:proofErr w:type="gramStart"/>
      <w:r w:rsidRPr="00693517">
        <w:t>rw</w:t>
      </w:r>
      <w:proofErr w:type="gramEnd"/>
      <w:r w:rsidRPr="00693517">
        <w:t>------- 1 omm dbgrp  878 Jul 27 09:49 dn_6001_pg_thread_wait_status_20200727_094935303146.csv</w:t>
      </w:r>
    </w:p>
    <w:p w14:paraId="62DA9756" w14:textId="77777777" w:rsidR="00E82590" w:rsidRPr="00693517" w:rsidRDefault="00E82590" w:rsidP="00BC6B56">
      <w:pPr>
        <w:pStyle w:val="affffc"/>
      </w:pPr>
      <w:r w:rsidRPr="00693517">
        <w:t>-</w:t>
      </w:r>
      <w:proofErr w:type="gramStart"/>
      <w:r w:rsidRPr="00693517">
        <w:t>rw</w:t>
      </w:r>
      <w:proofErr w:type="gramEnd"/>
      <w:r w:rsidRPr="00693517">
        <w:t>------- 1 omm dbgrp  281 Jul 27 09:49 gs_clean_20200727_094935470508.txt</w:t>
      </w:r>
    </w:p>
    <w:p w14:paraId="76EC9D2C" w14:textId="34853581" w:rsidR="00E82590" w:rsidRPr="00DA7AEA" w:rsidRDefault="00E82590" w:rsidP="0020629A">
      <w:pPr>
        <w:pStyle w:val="30"/>
      </w:pPr>
      <w:r w:rsidRPr="00DA7AEA">
        <w:t>下载收集后的日志文件</w:t>
      </w:r>
      <w:r w:rsidR="00625393">
        <w:rPr>
          <w:rFonts w:hint="eastAsia"/>
        </w:rPr>
        <w:t>。</w:t>
      </w:r>
    </w:p>
    <w:p w14:paraId="6E56A681" w14:textId="3FFFFDEC" w:rsidR="00E82590" w:rsidRDefault="00E82590" w:rsidP="00BC6B56">
      <w:pPr>
        <w:pStyle w:val="1e"/>
      </w:pPr>
      <w:r w:rsidRPr="00DA7AEA">
        <w:t>根据自己需要</w:t>
      </w:r>
      <w:r w:rsidR="00E95CDC">
        <w:rPr>
          <w:rFonts w:hint="eastAsia"/>
        </w:rPr>
        <w:t>比如</w:t>
      </w:r>
      <w:r w:rsidRPr="00DA7AEA">
        <w:t>可以通过</w:t>
      </w:r>
      <w:r w:rsidR="00C47001">
        <w:rPr>
          <w:rFonts w:hint="eastAsia"/>
        </w:rPr>
        <w:t>W</w:t>
      </w:r>
      <w:r w:rsidR="00C47001">
        <w:t>inSCP</w:t>
      </w:r>
      <w:r w:rsidR="00C47001">
        <w:rPr>
          <w:rFonts w:hint="eastAsia"/>
        </w:rPr>
        <w:t>或者</w:t>
      </w:r>
      <w:r w:rsidRPr="00DA7AEA">
        <w:t>XFTP</w:t>
      </w:r>
      <w:r w:rsidRPr="00DA7AEA">
        <w:t>等</w:t>
      </w:r>
      <w:r w:rsidR="00C47001">
        <w:rPr>
          <w:rFonts w:hint="eastAsia"/>
        </w:rPr>
        <w:t>S</w:t>
      </w:r>
      <w:r w:rsidR="00C47001">
        <w:t>SH</w:t>
      </w:r>
      <w:r w:rsidR="007115A3">
        <w:t>工具将日志文件下载至自己本地电脑</w:t>
      </w:r>
      <w:r w:rsidR="007115A3">
        <w:rPr>
          <w:rFonts w:hint="eastAsia"/>
        </w:rPr>
        <w:t>。</w:t>
      </w:r>
    </w:p>
    <w:p w14:paraId="5B759BDB" w14:textId="5790D060" w:rsidR="007115A3" w:rsidRDefault="007115A3" w:rsidP="00BC6B56">
      <w:pPr>
        <w:pStyle w:val="1e"/>
      </w:pPr>
      <w:r>
        <w:rPr>
          <w:rFonts w:hint="eastAsia"/>
        </w:rPr>
        <w:t>使用</w:t>
      </w:r>
      <w:r>
        <w:rPr>
          <w:rFonts w:hint="eastAsia"/>
        </w:rPr>
        <w:t>root</w:t>
      </w:r>
      <w:r>
        <w:rPr>
          <w:rFonts w:hint="eastAsia"/>
        </w:rPr>
        <w:t>用户和密码登录数据库服务器（主机名为</w:t>
      </w:r>
      <w:r>
        <w:rPr>
          <w:rFonts w:hint="eastAsia"/>
        </w:rPr>
        <w:t>ecs</w:t>
      </w:r>
      <w:r>
        <w:rPr>
          <w:rFonts w:hint="eastAsia"/>
        </w:rPr>
        <w:t>的弹性公网</w:t>
      </w:r>
      <w:r>
        <w:rPr>
          <w:rFonts w:hint="eastAsia"/>
        </w:rPr>
        <w:t>IP</w:t>
      </w:r>
      <w:r>
        <w:rPr>
          <w:rFonts w:hint="eastAsia"/>
        </w:rPr>
        <w:t>）</w:t>
      </w:r>
      <w:r w:rsidR="00C133D0">
        <w:rPr>
          <w:rFonts w:hint="eastAsia"/>
        </w:rPr>
        <w:t>。</w:t>
      </w:r>
    </w:p>
    <w:p w14:paraId="6AA6C316" w14:textId="2D36DAD8" w:rsidR="00277C3F" w:rsidRDefault="00277C3F" w:rsidP="00BC6B56">
      <w:pPr>
        <w:pStyle w:val="1e"/>
        <w:rPr>
          <w:rFonts w:hint="eastAsia"/>
        </w:rPr>
      </w:pPr>
      <w:bookmarkStart w:id="111" w:name="_GoBack"/>
      <w:bookmarkEnd w:id="111"/>
      <w:r>
        <w:rPr>
          <w:noProof/>
        </w:rPr>
        <w:drawing>
          <wp:inline distT="0" distB="0" distL="0" distR="0" wp14:anchorId="2C76490B" wp14:editId="20603111">
            <wp:extent cx="5186567" cy="34763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200" cy="3483494"/>
                    </a:xfrm>
                    <a:prstGeom prst="rect">
                      <a:avLst/>
                    </a:prstGeom>
                    <a:noFill/>
                    <a:ln>
                      <a:noFill/>
                    </a:ln>
                  </pic:spPr>
                </pic:pic>
              </a:graphicData>
            </a:graphic>
          </wp:inline>
        </w:drawing>
      </w:r>
    </w:p>
    <w:p w14:paraId="18F525A3" w14:textId="4A65EF44" w:rsidR="007115A3" w:rsidRDefault="00C35F89" w:rsidP="007115A3">
      <w:pPr>
        <w:pStyle w:val="1e"/>
      </w:pPr>
      <w:r>
        <w:rPr>
          <w:rFonts w:hint="eastAsia"/>
        </w:rPr>
        <w:t>单</w:t>
      </w:r>
      <w:r w:rsidR="007115A3">
        <w:t>击</w:t>
      </w:r>
      <w:r w:rsidR="00CF0DD9">
        <w:rPr>
          <w:rFonts w:hint="eastAsia"/>
        </w:rPr>
        <w:t>＂</w:t>
      </w:r>
      <w:r w:rsidR="007115A3">
        <w:t>打开目录</w:t>
      </w:r>
      <w:r w:rsidR="007115A3">
        <w:rPr>
          <w:rFonts w:hint="eastAsia"/>
        </w:rPr>
        <w:t>/</w:t>
      </w:r>
      <w:r w:rsidR="007115A3">
        <w:rPr>
          <w:rFonts w:hint="eastAsia"/>
        </w:rPr>
        <w:t>书签</w:t>
      </w:r>
      <w:r w:rsidR="00CF0DD9">
        <w:rPr>
          <w:rFonts w:hint="eastAsia"/>
        </w:rPr>
        <w:t>＂</w:t>
      </w:r>
      <w:r w:rsidR="007115A3">
        <w:rPr>
          <w:rFonts w:hint="eastAsia"/>
        </w:rPr>
        <w:t>，输入目录路径</w:t>
      </w:r>
      <w:r w:rsidR="00CF0DD9">
        <w:rPr>
          <w:rFonts w:hint="eastAsia"/>
        </w:rPr>
        <w:t>＂</w:t>
      </w:r>
      <w:r w:rsidR="007115A3" w:rsidRPr="007115A3">
        <w:t>/opt/huawei/wisequery/omm_mppdb/</w:t>
      </w:r>
      <w:r w:rsidR="00CF0DD9">
        <w:rPr>
          <w:rFonts w:hint="eastAsia"/>
        </w:rPr>
        <w:t>＂</w:t>
      </w:r>
      <w:r>
        <w:rPr>
          <w:rFonts w:hint="eastAsia"/>
        </w:rPr>
        <w:t>，单</w:t>
      </w:r>
      <w:r w:rsidR="00CB7364">
        <w:rPr>
          <w:rFonts w:hint="eastAsia"/>
        </w:rPr>
        <w:t>击确定后进入此目录</w:t>
      </w:r>
      <w:r w:rsidR="007115A3">
        <w:rPr>
          <w:rFonts w:hint="eastAsia"/>
        </w:rPr>
        <w:t>：</w:t>
      </w:r>
    </w:p>
    <w:p w14:paraId="5ABD0C6B" w14:textId="400FBD4C" w:rsidR="007115A3" w:rsidRDefault="007115A3" w:rsidP="00BC6B56">
      <w:pPr>
        <w:pStyle w:val="1e"/>
      </w:pPr>
      <w:r>
        <w:rPr>
          <w:noProof/>
        </w:rPr>
        <mc:AlternateContent>
          <mc:Choice Requires="wps">
            <w:drawing>
              <wp:anchor distT="0" distB="0" distL="114300" distR="114300" simplePos="0" relativeHeight="251665408" behindDoc="0" locked="0" layoutInCell="1" allowOverlap="1" wp14:anchorId="36DDDA3C" wp14:editId="12D1E2C4">
                <wp:simplePos x="0" y="0"/>
                <wp:positionH relativeFrom="column">
                  <wp:posOffset>3630429</wp:posOffset>
                </wp:positionH>
                <wp:positionV relativeFrom="paragraph">
                  <wp:posOffset>316179</wp:posOffset>
                </wp:positionV>
                <wp:extent cx="186677" cy="117069"/>
                <wp:effectExtent l="19050" t="19050" r="23495" b="16510"/>
                <wp:wrapNone/>
                <wp:docPr id="11" name="矩形 11"/>
                <wp:cNvGraphicFramePr/>
                <a:graphic xmlns:a="http://schemas.openxmlformats.org/drawingml/2006/main">
                  <a:graphicData uri="http://schemas.microsoft.com/office/word/2010/wordprocessingShape">
                    <wps:wsp>
                      <wps:cNvSpPr/>
                      <wps:spPr>
                        <a:xfrm>
                          <a:off x="0" y="0"/>
                          <a:ext cx="186677" cy="1170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0BED" id="矩形 11" o:spid="_x0000_s1026" style="position:absolute;left:0;text-align:left;margin-left:285.85pt;margin-top:24.9pt;width:14.7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" filled="f" strokecolor="#c00000" strokeweight="2.25pt"/>
            </w:pict>
          </mc:Fallback>
        </mc:AlternateContent>
      </w:r>
      <w:r>
        <w:rPr>
          <w:noProof/>
        </w:rPr>
        <w:drawing>
          <wp:inline distT="0" distB="0" distL="0" distR="0" wp14:anchorId="0D79FFA9" wp14:editId="7BD34DD8">
            <wp:extent cx="5454000" cy="1382400"/>
            <wp:effectExtent l="19050" t="19050" r="13970" b="27305"/>
            <wp:docPr id="10" name="图片 10" descr="C:\Users\swx941157\AppData\Roaming\eSpace_Desktop\UserData\swx941157\imagefiles\originalImgfiles\7C85F90C-2A8B-4505-8A87-DF7A5ABDBA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5F90C-2A8B-4505-8A87-DF7A5ABDBAEF" descr="C:\Users\swx941157\AppData\Roaming\eSpace_Desktop\UserData\swx941157\imagefiles\originalImgfiles\7C85F90C-2A8B-4505-8A87-DF7A5ABDBAE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4000" cy="1382400"/>
                    </a:xfrm>
                    <a:prstGeom prst="rect">
                      <a:avLst/>
                    </a:prstGeom>
                    <a:noFill/>
                    <a:ln w="12700">
                      <a:solidFill>
                        <a:schemeClr val="bg1">
                          <a:lumMod val="85000"/>
                        </a:schemeClr>
                      </a:solidFill>
                    </a:ln>
                  </pic:spPr>
                </pic:pic>
              </a:graphicData>
            </a:graphic>
          </wp:inline>
        </w:drawing>
      </w:r>
    </w:p>
    <w:p w14:paraId="58A498B2" w14:textId="56E0DD8C" w:rsidR="007115A3" w:rsidRDefault="00CB7364" w:rsidP="00BC6B56">
      <w:pPr>
        <w:pStyle w:val="1e"/>
      </w:pPr>
      <w:r>
        <w:rPr>
          <w:noProof/>
        </w:rPr>
        <w:lastRenderedPageBreak/>
        <mc:AlternateContent>
          <mc:Choice Requires="wps">
            <w:drawing>
              <wp:anchor distT="0" distB="0" distL="114300" distR="114300" simplePos="0" relativeHeight="251669504" behindDoc="0" locked="0" layoutInCell="1" allowOverlap="1" wp14:anchorId="51C23714" wp14:editId="1B610512">
                <wp:simplePos x="0" y="0"/>
                <wp:positionH relativeFrom="column">
                  <wp:posOffset>4069959</wp:posOffset>
                </wp:positionH>
                <wp:positionV relativeFrom="paragraph">
                  <wp:posOffset>548699</wp:posOffset>
                </wp:positionV>
                <wp:extent cx="1686419" cy="205029"/>
                <wp:effectExtent l="19050" t="19050" r="28575" b="24130"/>
                <wp:wrapNone/>
                <wp:docPr id="16" name="矩形 16"/>
                <wp:cNvGraphicFramePr/>
                <a:graphic xmlns:a="http://schemas.openxmlformats.org/drawingml/2006/main">
                  <a:graphicData uri="http://schemas.microsoft.com/office/word/2010/wordprocessingShape">
                    <wps:wsp>
                      <wps:cNvSpPr/>
                      <wps:spPr>
                        <a:xfrm>
                          <a:off x="0" y="0"/>
                          <a:ext cx="1686419" cy="2050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4F18" id="矩形 16" o:spid="_x0000_s1026" style="position:absolute;left:0;text-align:left;margin-left:320.45pt;margin-top:43.2pt;width:132.8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" filled="f" strokecolor="#c00000" strokeweight="2.25pt"/>
            </w:pict>
          </mc:Fallback>
        </mc:AlternateContent>
      </w:r>
      <w:r w:rsidR="007115A3">
        <w:rPr>
          <w:noProof/>
        </w:rPr>
        <mc:AlternateContent>
          <mc:Choice Requires="wps">
            <w:drawing>
              <wp:anchor distT="0" distB="0" distL="114300" distR="114300" simplePos="0" relativeHeight="251667456" behindDoc="0" locked="0" layoutInCell="1" allowOverlap="1" wp14:anchorId="643ABC91" wp14:editId="0BA03887">
                <wp:simplePos x="0" y="0"/>
                <wp:positionH relativeFrom="column">
                  <wp:posOffset>1058086</wp:posOffset>
                </wp:positionH>
                <wp:positionV relativeFrom="paragraph">
                  <wp:posOffset>394295</wp:posOffset>
                </wp:positionV>
                <wp:extent cx="1686419" cy="205029"/>
                <wp:effectExtent l="19050" t="19050" r="28575" b="24130"/>
                <wp:wrapNone/>
                <wp:docPr id="13" name="矩形 13"/>
                <wp:cNvGraphicFramePr/>
                <a:graphic xmlns:a="http://schemas.openxmlformats.org/drawingml/2006/main">
                  <a:graphicData uri="http://schemas.microsoft.com/office/word/2010/wordprocessingShape">
                    <wps:wsp>
                      <wps:cNvSpPr/>
                      <wps:spPr>
                        <a:xfrm>
                          <a:off x="0" y="0"/>
                          <a:ext cx="1686419" cy="2050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40384" id="矩形 13" o:spid="_x0000_s1026" style="position:absolute;left:0;text-align:left;margin-left:83.3pt;margin-top:31.05pt;width:132.8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" filled="f" strokecolor="#c00000" strokeweight="2.25pt"/>
            </w:pict>
          </mc:Fallback>
        </mc:AlternateContent>
      </w:r>
      <w:r w:rsidR="007115A3">
        <w:rPr>
          <w:noProof/>
        </w:rPr>
        <w:drawing>
          <wp:inline distT="0" distB="0" distL="0" distR="0" wp14:anchorId="5F3EB714" wp14:editId="368299B9">
            <wp:extent cx="5454000" cy="2962800"/>
            <wp:effectExtent l="19050" t="19050" r="13970" b="28575"/>
            <wp:docPr id="12" name="图片 12" descr="C:\Users\swx941157\AppData\Roaming\eSpace_Desktop\UserData\swx941157\imagefiles\EF96593E-A5BB-4258-A1C6-257BC81CE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96593E-A5BB-4258-A1C6-257BC81CE531" descr="C:\Users\swx941157\AppData\Roaming\eSpace_Desktop\UserData\swx941157\imagefiles\EF96593E-A5BB-4258-A1C6-257BC81CE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00" cy="2962800"/>
                    </a:xfrm>
                    <a:prstGeom prst="rect">
                      <a:avLst/>
                    </a:prstGeom>
                    <a:noFill/>
                    <a:ln>
                      <a:solidFill>
                        <a:schemeClr val="bg1">
                          <a:lumMod val="85000"/>
                        </a:schemeClr>
                      </a:solidFill>
                    </a:ln>
                  </pic:spPr>
                </pic:pic>
              </a:graphicData>
            </a:graphic>
          </wp:inline>
        </w:drawing>
      </w:r>
    </w:p>
    <w:p w14:paraId="0799B151" w14:textId="52777F6C" w:rsidR="007115A3" w:rsidRPr="00DA7AEA" w:rsidRDefault="00CB7364" w:rsidP="00BC6B56">
      <w:pPr>
        <w:pStyle w:val="1e"/>
      </w:pPr>
      <w:r>
        <w:rPr>
          <w:rFonts w:hint="eastAsia"/>
        </w:rPr>
        <w:t>逐层查找到</w:t>
      </w:r>
      <w:r w:rsidR="00CF0DD9">
        <w:rPr>
          <w:rFonts w:hint="eastAsia"/>
        </w:rPr>
        <w:t>＂</w:t>
      </w:r>
      <w:r>
        <w:rPr>
          <w:rFonts w:hint="eastAsia"/>
        </w:rPr>
        <w:t>catalogfiles</w:t>
      </w:r>
      <w:r w:rsidR="00CF0DD9">
        <w:rPr>
          <w:rFonts w:hint="eastAsia"/>
        </w:rPr>
        <w:t>＂</w:t>
      </w:r>
      <w:r>
        <w:rPr>
          <w:rFonts w:hint="eastAsia"/>
        </w:rPr>
        <w:t>文件夹，点击选中文件夹，然后点击</w:t>
      </w:r>
      <w:r w:rsidR="00CF0DD9">
        <w:rPr>
          <w:rFonts w:hint="eastAsia"/>
        </w:rPr>
        <w:t>＂</w:t>
      </w:r>
      <w:r>
        <w:rPr>
          <w:rFonts w:hint="eastAsia"/>
        </w:rPr>
        <w:t>下载</w:t>
      </w:r>
      <w:r w:rsidR="00CF0DD9">
        <w:rPr>
          <w:rFonts w:hint="eastAsia"/>
        </w:rPr>
        <w:t>＂</w:t>
      </w:r>
      <w:r>
        <w:rPr>
          <w:rFonts w:hint="eastAsia"/>
        </w:rPr>
        <w:t>，下载到</w:t>
      </w:r>
      <w:r>
        <w:rPr>
          <w:rFonts w:hint="eastAsia"/>
        </w:rPr>
        <w:t>Windows</w:t>
      </w:r>
      <w:r>
        <w:rPr>
          <w:rFonts w:hint="eastAsia"/>
        </w:rPr>
        <w:t>对应文件夹下</w:t>
      </w:r>
      <w:r w:rsidR="00C133D0">
        <w:rPr>
          <w:rFonts w:hint="eastAsia"/>
        </w:rPr>
        <w:t>。</w:t>
      </w:r>
    </w:p>
    <w:p w14:paraId="0D3E9715" w14:textId="1EEC8FF6" w:rsidR="00E82590" w:rsidRDefault="00CB7364" w:rsidP="00BC6B56">
      <w:pPr>
        <w:pStyle w:val="1e"/>
      </w:pPr>
      <w:r>
        <w:rPr>
          <w:noProof/>
        </w:rPr>
        <mc:AlternateContent>
          <mc:Choice Requires="wps">
            <w:drawing>
              <wp:anchor distT="0" distB="0" distL="114300" distR="114300" simplePos="0" relativeHeight="251673600" behindDoc="0" locked="0" layoutInCell="1" allowOverlap="1" wp14:anchorId="5DC9FF49" wp14:editId="19AC1A98">
                <wp:simplePos x="0" y="0"/>
                <wp:positionH relativeFrom="column">
                  <wp:posOffset>3430905</wp:posOffset>
                </wp:positionH>
                <wp:positionV relativeFrom="paragraph">
                  <wp:posOffset>407079</wp:posOffset>
                </wp:positionV>
                <wp:extent cx="297417" cy="125369"/>
                <wp:effectExtent l="19050" t="19050" r="26670" b="27305"/>
                <wp:wrapNone/>
                <wp:docPr id="18" name="矩形 18"/>
                <wp:cNvGraphicFramePr/>
                <a:graphic xmlns:a="http://schemas.openxmlformats.org/drawingml/2006/main">
                  <a:graphicData uri="http://schemas.microsoft.com/office/word/2010/wordprocessingShape">
                    <wps:wsp>
                      <wps:cNvSpPr/>
                      <wps:spPr>
                        <a:xfrm>
                          <a:off x="0" y="0"/>
                          <a:ext cx="297417" cy="1253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C6D3" id="矩形 18" o:spid="_x0000_s1026" style="position:absolute;left:0;text-align:left;margin-left:270.15pt;margin-top:32.05pt;width:23.4pt;height: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" filled="f" strokecolor="#c00000" strokeweight="2.25pt"/>
            </w:pict>
          </mc:Fallback>
        </mc:AlternateContent>
      </w:r>
      <w:r>
        <w:rPr>
          <w:noProof/>
        </w:rPr>
        <mc:AlternateContent>
          <mc:Choice Requires="wps">
            <w:drawing>
              <wp:anchor distT="0" distB="0" distL="114300" distR="114300" simplePos="0" relativeHeight="251671552" behindDoc="0" locked="0" layoutInCell="1" allowOverlap="1" wp14:anchorId="69227B38" wp14:editId="745B8377">
                <wp:simplePos x="0" y="0"/>
                <wp:positionH relativeFrom="column">
                  <wp:posOffset>3468469</wp:posOffset>
                </wp:positionH>
                <wp:positionV relativeFrom="paragraph">
                  <wp:posOffset>755650</wp:posOffset>
                </wp:positionV>
                <wp:extent cx="1559365" cy="125369"/>
                <wp:effectExtent l="19050" t="19050" r="22225" b="27305"/>
                <wp:wrapNone/>
                <wp:docPr id="17" name="矩形 17"/>
                <wp:cNvGraphicFramePr/>
                <a:graphic xmlns:a="http://schemas.openxmlformats.org/drawingml/2006/main">
                  <a:graphicData uri="http://schemas.microsoft.com/office/word/2010/wordprocessingShape">
                    <wps:wsp>
                      <wps:cNvSpPr/>
                      <wps:spPr>
                        <a:xfrm>
                          <a:off x="0" y="0"/>
                          <a:ext cx="1559365" cy="1253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97E3" id="矩形 17" o:spid="_x0000_s1026" style="position:absolute;left:0;text-align:left;margin-left:273.1pt;margin-top:59.5pt;width:122.8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" filled="f" strokecolor="#c00000" strokeweight="2.25pt"/>
            </w:pict>
          </mc:Fallback>
        </mc:AlternateContent>
      </w:r>
      <w:r w:rsidR="007115A3">
        <w:rPr>
          <w:noProof/>
        </w:rPr>
        <w:drawing>
          <wp:inline distT="0" distB="0" distL="0" distR="0" wp14:anchorId="6FB9A9BA" wp14:editId="39C2F765">
            <wp:extent cx="5454000" cy="1605600"/>
            <wp:effectExtent l="19050" t="19050" r="1397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000" cy="1605600"/>
                    </a:xfrm>
                    <a:prstGeom prst="rect">
                      <a:avLst/>
                    </a:prstGeom>
                    <a:ln>
                      <a:solidFill>
                        <a:schemeClr val="bg1">
                          <a:lumMod val="85000"/>
                        </a:schemeClr>
                      </a:solidFill>
                    </a:ln>
                  </pic:spPr>
                </pic:pic>
              </a:graphicData>
            </a:graphic>
          </wp:inline>
        </w:drawing>
      </w:r>
    </w:p>
    <w:p w14:paraId="10B24D6E" w14:textId="1D0E9BC0" w:rsidR="00CB7364" w:rsidRDefault="00CB7364" w:rsidP="00BC6B56">
      <w:pPr>
        <w:pStyle w:val="1e"/>
      </w:pPr>
      <w:r>
        <w:t>查看下载后的文件夹</w:t>
      </w:r>
      <w:r>
        <w:rPr>
          <w:rFonts w:hint="eastAsia"/>
        </w:rPr>
        <w:t>内容</w:t>
      </w:r>
      <w:r w:rsidR="00C133D0">
        <w:rPr>
          <w:rFonts w:hint="eastAsia"/>
        </w:rPr>
        <w:t>。</w:t>
      </w:r>
    </w:p>
    <w:p w14:paraId="02027E7B" w14:textId="3B1D7718" w:rsidR="00CB7364" w:rsidRDefault="00CB7364" w:rsidP="00BC6B56">
      <w:pPr>
        <w:pStyle w:val="1e"/>
      </w:pPr>
      <w:r>
        <w:rPr>
          <w:noProof/>
        </w:rPr>
        <mc:AlternateContent>
          <mc:Choice Requires="wps">
            <w:drawing>
              <wp:anchor distT="0" distB="0" distL="114300" distR="114300" simplePos="0" relativeHeight="251675648" behindDoc="0" locked="0" layoutInCell="1" allowOverlap="1" wp14:anchorId="37158804" wp14:editId="2858868A">
                <wp:simplePos x="0" y="0"/>
                <wp:positionH relativeFrom="column">
                  <wp:posOffset>988477</wp:posOffset>
                </wp:positionH>
                <wp:positionV relativeFrom="paragraph">
                  <wp:posOffset>353284</wp:posOffset>
                </wp:positionV>
                <wp:extent cx="1933213" cy="401830"/>
                <wp:effectExtent l="19050" t="19050" r="10160" b="17780"/>
                <wp:wrapNone/>
                <wp:docPr id="20" name="矩形 20"/>
                <wp:cNvGraphicFramePr/>
                <a:graphic xmlns:a="http://schemas.openxmlformats.org/drawingml/2006/main">
                  <a:graphicData uri="http://schemas.microsoft.com/office/word/2010/wordprocessingShape">
                    <wps:wsp>
                      <wps:cNvSpPr/>
                      <wps:spPr>
                        <a:xfrm>
                          <a:off x="0" y="0"/>
                          <a:ext cx="1933213" cy="40183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E52B" id="矩形 20" o:spid="_x0000_s1026" style="position:absolute;left:0;text-align:left;margin-left:77.85pt;margin-top:27.8pt;width:152.2pt;height:3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" filled="f" strokecolor="#c00000" strokeweight="2.25pt"/>
            </w:pict>
          </mc:Fallback>
        </mc:AlternateContent>
      </w:r>
      <w:r>
        <w:rPr>
          <w:noProof/>
        </w:rPr>
        <w:drawing>
          <wp:inline distT="0" distB="0" distL="0" distR="0" wp14:anchorId="3588C838" wp14:editId="1E3B217D">
            <wp:extent cx="5454000" cy="763200"/>
            <wp:effectExtent l="19050" t="19050" r="13970" b="18415"/>
            <wp:docPr id="19" name="图片 19" descr="C:\Users\swx941157\AppData\Roaming\eSpace_Desktop\UserData\swx941157\imagefiles\E27F924C-0F86-4B63-ACE8-39B77E703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7F924C-0F86-4B63-ACE8-39B77E703E43" descr="C:\Users\swx941157\AppData\Roaming\eSpace_Desktop\UserData\swx941157\imagefiles\E27F924C-0F86-4B63-ACE8-39B77E703E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000" cy="763200"/>
                    </a:xfrm>
                    <a:prstGeom prst="rect">
                      <a:avLst/>
                    </a:prstGeom>
                    <a:noFill/>
                    <a:ln>
                      <a:solidFill>
                        <a:schemeClr val="bg1">
                          <a:lumMod val="85000"/>
                        </a:schemeClr>
                      </a:solidFill>
                    </a:ln>
                  </pic:spPr>
                </pic:pic>
              </a:graphicData>
            </a:graphic>
          </wp:inline>
        </w:drawing>
      </w:r>
    </w:p>
    <w:p w14:paraId="6697D83C" w14:textId="4C1F94F5" w:rsidR="00CF7615" w:rsidRPr="00DA7AEA" w:rsidRDefault="009325EB" w:rsidP="00CF7615">
      <w:pPr>
        <w:pStyle w:val="9"/>
      </w:pPr>
      <w:r>
        <w:rPr>
          <w:rFonts w:hint="eastAsia"/>
        </w:rPr>
        <w:t>日志文件下载</w:t>
      </w:r>
    </w:p>
    <w:p w14:paraId="3536A99E" w14:textId="54531ECD" w:rsidR="00A24135" w:rsidRDefault="00A24135">
      <w:pPr>
        <w:topLinePunct w:val="0"/>
        <w:adjustRightInd/>
        <w:snapToGrid/>
        <w:spacing w:before="0" w:after="0" w:line="240" w:lineRule="auto"/>
        <w:ind w:left="0"/>
        <w:rPr>
          <w:rFonts w:ascii="Huawei Sans" w:eastAsia="方正兰亭黑简体" w:hAnsi="Huawei Sans" w:cs="Huawei Sans"/>
          <w:sz w:val="21"/>
        </w:rPr>
      </w:pPr>
      <w:r>
        <w:br w:type="page"/>
      </w:r>
    </w:p>
    <w:p w14:paraId="257B30C5" w14:textId="77777777" w:rsidR="00E82590" w:rsidRPr="00DA7AEA" w:rsidRDefault="00E82590" w:rsidP="00664176">
      <w:pPr>
        <w:pStyle w:val="1"/>
        <w:numPr>
          <w:ilvl w:val="0"/>
          <w:numId w:val="4"/>
        </w:numPr>
        <w:wordWrap w:val="0"/>
        <w:ind w:right="442"/>
        <w:rPr>
          <w:rFonts w:cs="Huawei Sans"/>
        </w:rPr>
      </w:pPr>
      <w:bookmarkStart w:id="112" w:name="_Toc47699864"/>
      <w:bookmarkStart w:id="113" w:name="_Toc81318001"/>
      <w:r w:rsidRPr="00DA7AEA">
        <w:rPr>
          <w:rFonts w:cs="Huawei Sans"/>
        </w:rPr>
        <w:lastRenderedPageBreak/>
        <w:t>最大连接数设置</w:t>
      </w:r>
      <w:bookmarkEnd w:id="112"/>
      <w:bookmarkEnd w:id="113"/>
      <w:r w:rsidRPr="00DA7AEA">
        <w:rPr>
          <w:rFonts w:cs="Huawei Sans"/>
        </w:rPr>
        <w:t xml:space="preserve"> </w:t>
      </w:r>
    </w:p>
    <w:p w14:paraId="020AB81B" w14:textId="77777777" w:rsidR="00E82590" w:rsidRPr="00DA7AEA" w:rsidRDefault="00E82590" w:rsidP="00664176">
      <w:pPr>
        <w:pStyle w:val="2"/>
        <w:numPr>
          <w:ilvl w:val="1"/>
          <w:numId w:val="4"/>
        </w:numPr>
        <w:ind w:left="105"/>
        <w:rPr>
          <w:rFonts w:cs="Huawei Sans"/>
        </w:rPr>
      </w:pPr>
      <w:bookmarkStart w:id="114" w:name="_Toc47699865"/>
      <w:bookmarkStart w:id="115" w:name="_Toc81318002"/>
      <w:r w:rsidRPr="00DA7AEA">
        <w:rPr>
          <w:rFonts w:cs="Huawei Sans"/>
        </w:rPr>
        <w:t>实验介绍</w:t>
      </w:r>
      <w:bookmarkEnd w:id="114"/>
      <w:bookmarkEnd w:id="115"/>
    </w:p>
    <w:p w14:paraId="7045A2AC" w14:textId="77777777" w:rsidR="00E82590" w:rsidRPr="00DA7AEA" w:rsidRDefault="00E82590" w:rsidP="00664176">
      <w:pPr>
        <w:pStyle w:val="3"/>
        <w:numPr>
          <w:ilvl w:val="2"/>
          <w:numId w:val="4"/>
        </w:numPr>
        <w:rPr>
          <w:rFonts w:cs="Huawei Sans"/>
          <w:i/>
          <w:iCs/>
          <w:color w:val="0000FF"/>
          <w:kern w:val="2"/>
          <w:sz w:val="21"/>
        </w:rPr>
      </w:pPr>
      <w:bookmarkStart w:id="116" w:name="_Toc47699866"/>
      <w:bookmarkStart w:id="117" w:name="_Toc81318003"/>
      <w:r w:rsidRPr="00DA7AEA">
        <w:rPr>
          <w:rFonts w:cs="Huawei Sans"/>
        </w:rPr>
        <w:t>关于本实验</w:t>
      </w:r>
      <w:bookmarkEnd w:id="116"/>
      <w:bookmarkEnd w:id="117"/>
    </w:p>
    <w:p w14:paraId="3A7E8989" w14:textId="0F681336" w:rsidR="00E82590" w:rsidRPr="00DA7AEA" w:rsidRDefault="00E82590" w:rsidP="00BC6B56">
      <w:pPr>
        <w:pStyle w:val="1e"/>
      </w:pPr>
      <w:r w:rsidRPr="00DA7AEA">
        <w:t>当应用程序与数据库的连接数超过最大值，则新的连接无法建立。</w:t>
      </w:r>
      <w:r w:rsidR="001C7305" w:rsidRPr="00DA7AEA">
        <w:t>建议对连接数进行监控</w:t>
      </w:r>
      <w:r w:rsidRPr="00DA7AEA">
        <w:t>，及时释放空闲的连接或者增加最大连接数。</w:t>
      </w:r>
    </w:p>
    <w:p w14:paraId="236F30A7" w14:textId="77777777" w:rsidR="00E82590" w:rsidRPr="00DA7AEA" w:rsidRDefault="00E82590" w:rsidP="00BC6B56">
      <w:pPr>
        <w:pStyle w:val="1e"/>
      </w:pPr>
      <w:r w:rsidRPr="00DA7AEA">
        <w:t>本实验主要是讲如何来设置数据库最大连接个数。</w:t>
      </w:r>
    </w:p>
    <w:p w14:paraId="7BAA2F03"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18" w:name="_Toc47699867"/>
      <w:bookmarkStart w:id="119" w:name="_Toc81318004"/>
      <w:r w:rsidRPr="00DA7AEA">
        <w:rPr>
          <w:rFonts w:cs="Huawei Sans"/>
        </w:rPr>
        <w:t>实验目的</w:t>
      </w:r>
      <w:bookmarkEnd w:id="118"/>
      <w:bookmarkEnd w:id="119"/>
    </w:p>
    <w:p w14:paraId="4ADA76B5" w14:textId="3E2210BD" w:rsidR="00E82590" w:rsidRPr="00DA7AEA" w:rsidRDefault="001C7305" w:rsidP="00C35F89">
      <w:pPr>
        <w:pStyle w:val="1e"/>
      </w:pPr>
      <w:r w:rsidRPr="00DA7AEA">
        <w:t>掌握对数据库最大连接数的设置方法。</w:t>
      </w:r>
    </w:p>
    <w:p w14:paraId="3A08D7E5" w14:textId="77777777" w:rsidR="00E82590" w:rsidRPr="00DA7AEA" w:rsidRDefault="00E82590" w:rsidP="00664176">
      <w:pPr>
        <w:pStyle w:val="2"/>
        <w:numPr>
          <w:ilvl w:val="1"/>
          <w:numId w:val="4"/>
        </w:numPr>
        <w:ind w:left="105"/>
        <w:rPr>
          <w:rFonts w:cs="Huawei Sans"/>
        </w:rPr>
      </w:pPr>
      <w:bookmarkStart w:id="120" w:name="_Toc47699868"/>
      <w:bookmarkStart w:id="121" w:name="_Toc81318005"/>
      <w:r w:rsidRPr="00DA7AEA">
        <w:rPr>
          <w:rFonts w:cs="Huawei Sans"/>
        </w:rPr>
        <w:t>场景设置及操作步骤</w:t>
      </w:r>
      <w:bookmarkEnd w:id="120"/>
      <w:bookmarkEnd w:id="121"/>
    </w:p>
    <w:p w14:paraId="004F3361"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7972B2C7" w14:textId="77777777" w:rsidR="00E82590" w:rsidRPr="00693517" w:rsidRDefault="00E82590" w:rsidP="00BC6B56">
      <w:pPr>
        <w:pStyle w:val="affffc"/>
      </w:pPr>
      <w:r w:rsidRPr="00693517">
        <w:t>Welcome to 4.19.90-2003.4.0.0036.oe1.aarch64</w:t>
      </w:r>
    </w:p>
    <w:p w14:paraId="40417262" w14:textId="558FBCD8" w:rsidR="00E82590" w:rsidRPr="00693517" w:rsidRDefault="00E82590" w:rsidP="00BC6B56">
      <w:pPr>
        <w:pStyle w:val="affffc"/>
      </w:pPr>
      <w:r w:rsidRPr="00693517">
        <w:t xml:space="preserve">System information as of time: </w:t>
      </w:r>
      <w:r w:rsidRPr="00693517">
        <w:tab/>
        <w:t xml:space="preserve">Mon Jul 27 11:22:46 CST </w:t>
      </w:r>
      <w:r w:rsidR="007B32A6">
        <w:t>2021</w:t>
      </w:r>
    </w:p>
    <w:p w14:paraId="29CDE5A8" w14:textId="77777777" w:rsidR="00E82590" w:rsidRPr="00693517" w:rsidRDefault="00E82590" w:rsidP="00BC6B56">
      <w:pPr>
        <w:pStyle w:val="affffc"/>
      </w:pPr>
      <w:r w:rsidRPr="00693517">
        <w:t xml:space="preserve">System load: </w:t>
      </w:r>
      <w:r w:rsidRPr="00693517">
        <w:tab/>
        <w:t>0.03</w:t>
      </w:r>
    </w:p>
    <w:p w14:paraId="5AF01F84" w14:textId="77777777" w:rsidR="00E82590" w:rsidRPr="00693517" w:rsidRDefault="00E82590" w:rsidP="00BC6B56">
      <w:pPr>
        <w:pStyle w:val="affffc"/>
      </w:pPr>
      <w:r w:rsidRPr="00693517">
        <w:t xml:space="preserve">Processes: </w:t>
      </w:r>
      <w:r w:rsidRPr="00693517">
        <w:tab/>
        <w:t>154</w:t>
      </w:r>
    </w:p>
    <w:p w14:paraId="196FB90F" w14:textId="6A45416F" w:rsidR="00E82590" w:rsidRPr="00693517" w:rsidRDefault="00FC4A4E" w:rsidP="00BC6B56">
      <w:pPr>
        <w:pStyle w:val="affffc"/>
      </w:pPr>
      <w:r>
        <w:t>---------</w:t>
      </w:r>
    </w:p>
    <w:p w14:paraId="6E1B39D5" w14:textId="77777777" w:rsidR="00E82590" w:rsidRPr="00693517" w:rsidRDefault="00E82590" w:rsidP="00BC6B56">
      <w:pPr>
        <w:pStyle w:val="affffc"/>
      </w:pPr>
      <w:r w:rsidRPr="00693517">
        <w:t xml:space="preserve">IP address: </w:t>
      </w:r>
      <w:r w:rsidRPr="00693517">
        <w:tab/>
        <w:t>192.168.0.12</w:t>
      </w:r>
    </w:p>
    <w:p w14:paraId="258681DD" w14:textId="77777777" w:rsidR="00E82590" w:rsidRPr="00693517" w:rsidRDefault="00E82590" w:rsidP="00BC6B56">
      <w:pPr>
        <w:pStyle w:val="affffc"/>
      </w:pPr>
      <w:r w:rsidRPr="00693517">
        <w:t xml:space="preserve">Users online: </w:t>
      </w:r>
      <w:r w:rsidRPr="00693517">
        <w:tab/>
        <w:t>3</w:t>
      </w:r>
    </w:p>
    <w:p w14:paraId="3430BAE6" w14:textId="77777777" w:rsidR="00E82590" w:rsidRPr="00427FA7" w:rsidRDefault="00E82590" w:rsidP="00BC6B56">
      <w:pPr>
        <w:pStyle w:val="affffc"/>
        <w:rPr>
          <w:b/>
          <w:color w:val="C7000B"/>
        </w:rPr>
      </w:pPr>
      <w:r w:rsidRPr="00693517">
        <w:t xml:space="preserve">[root@ecs-e1b3 ~]# </w:t>
      </w:r>
      <w:proofErr w:type="gramStart"/>
      <w:r w:rsidRPr="00427FA7">
        <w:rPr>
          <w:b/>
          <w:color w:val="C7000B"/>
        </w:rPr>
        <w:t>su</w:t>
      </w:r>
      <w:proofErr w:type="gramEnd"/>
      <w:r w:rsidRPr="00427FA7">
        <w:rPr>
          <w:b/>
          <w:color w:val="C7000B"/>
        </w:rPr>
        <w:t xml:space="preserve"> - omm</w:t>
      </w:r>
    </w:p>
    <w:p w14:paraId="4C7EEB8F" w14:textId="434B3C0A" w:rsidR="00E82590" w:rsidRPr="00693517" w:rsidRDefault="00E82590" w:rsidP="00BC6B56">
      <w:pPr>
        <w:pStyle w:val="affffc"/>
      </w:pPr>
      <w:r w:rsidRPr="00693517">
        <w:t xml:space="preserve">Last login: Mon Jul 27 09:23:44 CST </w:t>
      </w:r>
      <w:r w:rsidR="007B32A6">
        <w:t>2021</w:t>
      </w:r>
      <w:r w:rsidRPr="00693517">
        <w:t xml:space="preserve"> on pts/0</w:t>
      </w:r>
    </w:p>
    <w:p w14:paraId="3C1FBD44" w14:textId="77777777" w:rsidR="00E82590" w:rsidRPr="00693517" w:rsidRDefault="00E82590" w:rsidP="00BC6B56">
      <w:pPr>
        <w:pStyle w:val="affffc"/>
      </w:pPr>
      <w:r w:rsidRPr="00693517">
        <w:t>Welcome to 4.19.90-2003.4.0.0036.oe1.aarch64</w:t>
      </w:r>
    </w:p>
    <w:p w14:paraId="28ACBE42" w14:textId="36ACDBD6" w:rsidR="00E82590" w:rsidRPr="00693517" w:rsidRDefault="00E82590" w:rsidP="00BC6B56">
      <w:pPr>
        <w:pStyle w:val="affffc"/>
      </w:pPr>
      <w:r w:rsidRPr="00693517">
        <w:t xml:space="preserve">System information as of time: </w:t>
      </w:r>
      <w:r w:rsidRPr="00693517">
        <w:tab/>
        <w:t xml:space="preserve">Mon Jul 27 11:23:37 CST </w:t>
      </w:r>
      <w:r w:rsidR="007B32A6">
        <w:t>2021</w:t>
      </w:r>
    </w:p>
    <w:p w14:paraId="060BBAAE" w14:textId="77777777" w:rsidR="00E82590" w:rsidRPr="00693517" w:rsidRDefault="00E82590" w:rsidP="00BC6B56">
      <w:pPr>
        <w:pStyle w:val="affffc"/>
      </w:pPr>
      <w:r w:rsidRPr="00693517">
        <w:t xml:space="preserve">System load: </w:t>
      </w:r>
      <w:r w:rsidRPr="00693517">
        <w:tab/>
        <w:t>0.01</w:t>
      </w:r>
    </w:p>
    <w:p w14:paraId="0B054A61" w14:textId="77777777" w:rsidR="00E82590" w:rsidRPr="00693517" w:rsidRDefault="00E82590" w:rsidP="00BC6B56">
      <w:pPr>
        <w:pStyle w:val="affffc"/>
      </w:pPr>
      <w:r w:rsidRPr="00693517">
        <w:t xml:space="preserve">Processes: </w:t>
      </w:r>
      <w:r w:rsidRPr="00693517">
        <w:tab/>
        <w:t>156</w:t>
      </w:r>
    </w:p>
    <w:p w14:paraId="6503224F" w14:textId="77777777" w:rsidR="00E82590" w:rsidRPr="00693517" w:rsidRDefault="00E82590" w:rsidP="00BC6B56">
      <w:pPr>
        <w:pStyle w:val="affffc"/>
      </w:pPr>
      <w:r w:rsidRPr="00693517">
        <w:t xml:space="preserve">Memory used: </w:t>
      </w:r>
      <w:r w:rsidRPr="00693517">
        <w:tab/>
        <w:t>2.4%</w:t>
      </w:r>
    </w:p>
    <w:p w14:paraId="44481DF2" w14:textId="77777777" w:rsidR="00E82590" w:rsidRPr="00693517" w:rsidRDefault="00E82590" w:rsidP="00BC6B56">
      <w:pPr>
        <w:pStyle w:val="affffc"/>
      </w:pPr>
      <w:r w:rsidRPr="00693517">
        <w:t xml:space="preserve">Swap used: </w:t>
      </w:r>
      <w:r w:rsidRPr="00693517">
        <w:tab/>
        <w:t>0.0%</w:t>
      </w:r>
    </w:p>
    <w:p w14:paraId="1DB1A050" w14:textId="77777777" w:rsidR="00E82590" w:rsidRPr="00693517" w:rsidRDefault="00E82590" w:rsidP="00BC6B56">
      <w:pPr>
        <w:pStyle w:val="affffc"/>
      </w:pPr>
      <w:r w:rsidRPr="00693517">
        <w:t xml:space="preserve">Usage On: </w:t>
      </w:r>
      <w:r w:rsidRPr="00693517">
        <w:tab/>
        <w:t>14%</w:t>
      </w:r>
    </w:p>
    <w:p w14:paraId="425FD6E8" w14:textId="77777777" w:rsidR="00E82590" w:rsidRPr="00693517" w:rsidRDefault="00E82590" w:rsidP="00BC6B56">
      <w:pPr>
        <w:pStyle w:val="affffc"/>
      </w:pPr>
      <w:r w:rsidRPr="00693517">
        <w:t xml:space="preserve">IP address: </w:t>
      </w:r>
      <w:r w:rsidRPr="00693517">
        <w:tab/>
        <w:t>192.168.0.12</w:t>
      </w:r>
    </w:p>
    <w:p w14:paraId="71C464CF" w14:textId="77777777" w:rsidR="00E82590" w:rsidRPr="00693517" w:rsidRDefault="00E82590" w:rsidP="00BC6B56">
      <w:pPr>
        <w:pStyle w:val="affffc"/>
      </w:pPr>
      <w:r w:rsidRPr="00693517">
        <w:t xml:space="preserve">Users online: </w:t>
      </w:r>
      <w:r w:rsidRPr="00693517">
        <w:tab/>
        <w:t>3</w:t>
      </w:r>
    </w:p>
    <w:p w14:paraId="165C53EF" w14:textId="1D25B55C" w:rsidR="00E82590" w:rsidRPr="00DA7AEA" w:rsidRDefault="00E82590" w:rsidP="0020629A">
      <w:pPr>
        <w:pStyle w:val="30"/>
      </w:pPr>
      <w:r w:rsidRPr="00DA7AEA">
        <w:lastRenderedPageBreak/>
        <w:t>确认</w:t>
      </w:r>
      <w:r w:rsidRPr="00DA7AEA">
        <w:t>openGauss</w:t>
      </w:r>
      <w:r w:rsidRPr="00DA7AEA">
        <w:t>数据库服务是否启动</w:t>
      </w:r>
      <w:r w:rsidR="00452D9A">
        <w:t>。</w:t>
      </w:r>
    </w:p>
    <w:p w14:paraId="6F0CBFAE" w14:textId="77777777" w:rsidR="00E82590" w:rsidRPr="00427FA7" w:rsidRDefault="00E82590" w:rsidP="00BC6B56">
      <w:pPr>
        <w:pStyle w:val="affffc"/>
        <w:rPr>
          <w:b/>
          <w:color w:val="C7000B"/>
        </w:rPr>
      </w:pPr>
      <w:r w:rsidRPr="00693517">
        <w:t xml:space="preserve">[omm@ecs-e1b3 ~]$ </w:t>
      </w:r>
      <w:r w:rsidRPr="00427FA7">
        <w:rPr>
          <w:b/>
          <w:color w:val="C7000B"/>
        </w:rPr>
        <w:t>gs_om -t status;</w:t>
      </w:r>
    </w:p>
    <w:p w14:paraId="4FB66DB5" w14:textId="77777777" w:rsidR="00CB7364" w:rsidRDefault="00CB7364" w:rsidP="00CB7364">
      <w:pPr>
        <w:pStyle w:val="affffc"/>
      </w:pPr>
      <w:r>
        <w:t>-----------------------------------------------------------------------</w:t>
      </w:r>
    </w:p>
    <w:p w14:paraId="02D47A8C" w14:textId="77777777" w:rsidR="00CB7364" w:rsidRDefault="00CB7364" w:rsidP="00CB7364">
      <w:pPr>
        <w:pStyle w:val="affffc"/>
      </w:pPr>
      <w:r>
        <w:t>cluster_name    : dbCluster</w:t>
      </w:r>
    </w:p>
    <w:p w14:paraId="2C6DEC1B" w14:textId="77777777" w:rsidR="00CB7364" w:rsidRDefault="00CB7364" w:rsidP="00CB7364">
      <w:pPr>
        <w:pStyle w:val="affffc"/>
      </w:pPr>
      <w:r>
        <w:t>cluster_state   : Normal</w:t>
      </w:r>
    </w:p>
    <w:p w14:paraId="100797D6" w14:textId="77777777" w:rsidR="00CB7364" w:rsidRDefault="00CB7364" w:rsidP="00CB7364">
      <w:pPr>
        <w:pStyle w:val="affffc"/>
      </w:pPr>
      <w:proofErr w:type="gramStart"/>
      <w:r>
        <w:t>redistributing  :</w:t>
      </w:r>
      <w:proofErr w:type="gramEnd"/>
      <w:r>
        <w:t xml:space="preserve"> No</w:t>
      </w:r>
    </w:p>
    <w:p w14:paraId="59634DF0" w14:textId="7C6E4ED4" w:rsidR="00CB7364" w:rsidRPr="00693517" w:rsidRDefault="00CB7364" w:rsidP="00CB7364">
      <w:pPr>
        <w:pStyle w:val="affffc"/>
      </w:pPr>
      <w:r>
        <w:t>-----------------------------------------------------------------------</w:t>
      </w:r>
    </w:p>
    <w:p w14:paraId="1229CBB6"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w:t>
      </w:r>
      <w:proofErr w:type="gramStart"/>
      <w:r w:rsidRPr="00DA7AEA">
        <w:t>不</w:t>
      </w:r>
      <w:proofErr w:type="gramEnd"/>
      <w:r w:rsidRPr="00DA7AEA">
        <w:t>可用</w:t>
      </w:r>
    </w:p>
    <w:p w14:paraId="6878CE3F" w14:textId="77777777" w:rsidR="00E82590" w:rsidRPr="00DA7AEA" w:rsidRDefault="00E82590" w:rsidP="00BC6B56">
      <w:pPr>
        <w:pStyle w:val="1e"/>
      </w:pPr>
      <w:r w:rsidRPr="00DA7AEA">
        <w:t>为了实验场景设置，如果数据库服务没有启动，请执行步</w:t>
      </w:r>
      <w:r w:rsidRPr="00DA7AEA">
        <w:rPr>
          <w:spacing w:val="-4"/>
          <w:kern w:val="2"/>
        </w:rPr>
        <w:t xml:space="preserve">gs_om -t start </w:t>
      </w:r>
      <w:r w:rsidRPr="00DA7AEA">
        <w:rPr>
          <w:spacing w:val="-4"/>
          <w:kern w:val="2"/>
        </w:rPr>
        <w:t>命令启动</w:t>
      </w:r>
      <w:r w:rsidRPr="00DA7AEA">
        <w:t>服务。</w:t>
      </w:r>
    </w:p>
    <w:p w14:paraId="7D8D2B83" w14:textId="4AAB59FF" w:rsidR="00E82590" w:rsidRPr="00DA7AEA" w:rsidRDefault="00E82590" w:rsidP="0020629A">
      <w:pPr>
        <w:pStyle w:val="30"/>
      </w:pPr>
      <w:r w:rsidRPr="00DA7AEA">
        <w:t>登录数据库</w:t>
      </w:r>
      <w:r w:rsidR="00452D9A">
        <w:t>。</w:t>
      </w:r>
    </w:p>
    <w:p w14:paraId="2BCB3E9F"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数据库，假设端口号为</w:t>
      </w:r>
      <w:r w:rsidRPr="00DA7AEA">
        <w:t>26000</w:t>
      </w:r>
      <w:r w:rsidRPr="00DA7AEA">
        <w:t>。</w:t>
      </w:r>
    </w:p>
    <w:p w14:paraId="2F2E2152" w14:textId="0972C715" w:rsidR="00E82590" w:rsidRPr="00427FA7" w:rsidRDefault="00E82590" w:rsidP="00BC6B56">
      <w:pPr>
        <w:pStyle w:val="affffc"/>
      </w:pPr>
      <w:r w:rsidRPr="00693517">
        <w:t>[omm@ecs-e1b3 ~]$</w:t>
      </w:r>
      <w:r w:rsidRPr="00493037">
        <w:rPr>
          <w:b/>
          <w:color w:val="C7000B"/>
        </w:rPr>
        <w:t xml:space="preserve"> </w:t>
      </w:r>
      <w:proofErr w:type="gramStart"/>
      <w:r w:rsidRPr="00493037">
        <w:rPr>
          <w:b/>
          <w:color w:val="C7000B"/>
        </w:rPr>
        <w:t>gsql</w:t>
      </w:r>
      <w:proofErr w:type="gramEnd"/>
      <w:r w:rsidRPr="00493037">
        <w:rPr>
          <w:b/>
          <w:color w:val="C7000B"/>
        </w:rPr>
        <w:t xml:space="preserve"> -d postgres -p 26000</w:t>
      </w:r>
      <w:r w:rsidR="00493037" w:rsidRPr="00493037">
        <w:rPr>
          <w:b/>
          <w:color w:val="C7000B"/>
        </w:rPr>
        <w:t xml:space="preserve"> -r</w:t>
      </w:r>
    </w:p>
    <w:p w14:paraId="17C10C2D" w14:textId="13EBCCC1" w:rsidR="00E82590" w:rsidRPr="00693517" w:rsidRDefault="00E82590" w:rsidP="00BC6B56">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14:57:08 commit 472 last mr 549 )</w:t>
      </w:r>
    </w:p>
    <w:p w14:paraId="63FCD577" w14:textId="77777777" w:rsidR="00E82590" w:rsidRPr="00693517" w:rsidRDefault="00E82590" w:rsidP="00BC6B56">
      <w:pPr>
        <w:pStyle w:val="affffc"/>
      </w:pPr>
      <w:r w:rsidRPr="00693517">
        <w:t>Non-SSL connection (SSL connection is recommended when requiring high-security)</w:t>
      </w:r>
    </w:p>
    <w:p w14:paraId="75961C21" w14:textId="6F23CBAD" w:rsidR="00E82590" w:rsidRPr="00693517" w:rsidRDefault="00E82590" w:rsidP="00BC6B56">
      <w:pPr>
        <w:pStyle w:val="affffc"/>
      </w:pPr>
      <w:r w:rsidRPr="00693517">
        <w:t xml:space="preserve">Type </w:t>
      </w:r>
      <w:r w:rsidR="00CF0DD9">
        <w:t>＂</w:t>
      </w:r>
      <w:r w:rsidRPr="00693517">
        <w:t>help</w:t>
      </w:r>
      <w:r w:rsidR="00CF0DD9">
        <w:t>＂</w:t>
      </w:r>
      <w:r w:rsidRPr="00693517">
        <w:t xml:space="preserve"> for help.</w:t>
      </w:r>
    </w:p>
    <w:p w14:paraId="243B0D7B" w14:textId="77777777" w:rsidR="00E82590" w:rsidRPr="00693517" w:rsidRDefault="00E82590" w:rsidP="00BC6B56">
      <w:pPr>
        <w:pStyle w:val="affffc"/>
      </w:pPr>
      <w:proofErr w:type="gramStart"/>
      <w:r w:rsidRPr="00693517">
        <w:t>postgres</w:t>
      </w:r>
      <w:proofErr w:type="gramEnd"/>
      <w:r w:rsidRPr="00693517">
        <w:t>=#</w:t>
      </w:r>
    </w:p>
    <w:p w14:paraId="0880EC79" w14:textId="2AA861BB" w:rsidR="00E82590" w:rsidRPr="00DA7AEA" w:rsidRDefault="00E82590" w:rsidP="0020629A">
      <w:pPr>
        <w:pStyle w:val="30"/>
      </w:pPr>
      <w:r w:rsidRPr="00DA7AEA">
        <w:t>查看当前数据库已使用的连接数</w:t>
      </w:r>
      <w:r w:rsidR="00452D9A">
        <w:t>。</w:t>
      </w:r>
    </w:p>
    <w:p w14:paraId="54FC87B1" w14:textId="3A848D39" w:rsidR="00E82590" w:rsidRPr="000C467C" w:rsidRDefault="00E82590" w:rsidP="00CB7364">
      <w:pPr>
        <w:pStyle w:val="affffc"/>
        <w:tabs>
          <w:tab w:val="left" w:pos="5421"/>
        </w:tabs>
        <w:rPr>
          <w:b/>
          <w:color w:val="C7000B"/>
        </w:rPr>
      </w:pPr>
      <w:proofErr w:type="gramStart"/>
      <w:r w:rsidRPr="00693517">
        <w:t>postgres</w:t>
      </w:r>
      <w:proofErr w:type="gramEnd"/>
      <w:r w:rsidRPr="00693517">
        <w:t xml:space="preserve">=# </w:t>
      </w:r>
      <w:r w:rsidR="00E67279" w:rsidRPr="00E67279">
        <w:rPr>
          <w:b/>
          <w:color w:val="C7000B"/>
        </w:rPr>
        <w:t>select count(1) from pg_stat_activity</w:t>
      </w:r>
      <w:r w:rsidR="00557180">
        <w:rPr>
          <w:b/>
          <w:color w:val="C7000B"/>
        </w:rPr>
        <w:t>;</w:t>
      </w:r>
      <w:r w:rsidR="00CB7364">
        <w:rPr>
          <w:b/>
          <w:color w:val="C7000B"/>
        </w:rPr>
        <w:tab/>
      </w:r>
    </w:p>
    <w:p w14:paraId="76EE71CE" w14:textId="77777777" w:rsidR="00E82590" w:rsidRPr="00693517" w:rsidRDefault="00E82590" w:rsidP="00BC6B56">
      <w:pPr>
        <w:pStyle w:val="affffc"/>
      </w:pPr>
      <w:r w:rsidRPr="00693517">
        <w:t xml:space="preserve"> </w:t>
      </w:r>
      <w:proofErr w:type="gramStart"/>
      <w:r w:rsidRPr="00693517">
        <w:t>count</w:t>
      </w:r>
      <w:proofErr w:type="gramEnd"/>
      <w:r w:rsidRPr="00693517">
        <w:t xml:space="preserve"> </w:t>
      </w:r>
    </w:p>
    <w:p w14:paraId="3490EA3E" w14:textId="77777777" w:rsidR="00E82590" w:rsidRPr="00693517" w:rsidRDefault="00E82590" w:rsidP="00BC6B56">
      <w:pPr>
        <w:pStyle w:val="affffc"/>
      </w:pPr>
      <w:r w:rsidRPr="00693517">
        <w:t>-------</w:t>
      </w:r>
    </w:p>
    <w:p w14:paraId="3677107C" w14:textId="77777777" w:rsidR="00E82590" w:rsidRPr="00693517" w:rsidRDefault="00E82590" w:rsidP="00BC6B56">
      <w:pPr>
        <w:pStyle w:val="affffc"/>
      </w:pPr>
      <w:r w:rsidRPr="00693517">
        <w:t xml:space="preserve">    10</w:t>
      </w:r>
    </w:p>
    <w:p w14:paraId="10C03539" w14:textId="77777777" w:rsidR="00E82590" w:rsidRPr="00693517" w:rsidRDefault="00E82590" w:rsidP="00BC6B56">
      <w:pPr>
        <w:pStyle w:val="affffc"/>
      </w:pPr>
      <w:r w:rsidRPr="00693517">
        <w:t>(1 row)</w:t>
      </w:r>
    </w:p>
    <w:p w14:paraId="38C68CD2" w14:textId="18BA1176" w:rsidR="00E82590" w:rsidRPr="00DA7AEA" w:rsidRDefault="00E82590" w:rsidP="00BC6B56">
      <w:pPr>
        <w:pStyle w:val="1e"/>
      </w:pPr>
      <w:r w:rsidRPr="00DA7AEA">
        <w:t>10</w:t>
      </w:r>
      <w:r w:rsidRPr="00DA7AEA">
        <w:t>表示当前有</w:t>
      </w:r>
      <w:r w:rsidRPr="00DA7AEA">
        <w:t>10</w:t>
      </w:r>
      <w:r w:rsidRPr="00DA7AEA">
        <w:t>个应用已连接到数据库</w:t>
      </w:r>
      <w:r w:rsidR="00452D9A">
        <w:t>。</w:t>
      </w:r>
    </w:p>
    <w:p w14:paraId="34152836" w14:textId="353C9D21" w:rsidR="00E82590" w:rsidRPr="00DA7AEA" w:rsidRDefault="00E82590" w:rsidP="0020629A">
      <w:pPr>
        <w:pStyle w:val="30"/>
      </w:pPr>
      <w:r w:rsidRPr="00DA7AEA">
        <w:t>查看数据库设置的最大连接数</w:t>
      </w:r>
      <w:r w:rsidR="00452D9A">
        <w:t>。</w:t>
      </w:r>
    </w:p>
    <w:p w14:paraId="2AB463E1" w14:textId="77777777" w:rsidR="00E82590" w:rsidRPr="000C467C" w:rsidRDefault="00E82590" w:rsidP="00BC6B56">
      <w:pPr>
        <w:pStyle w:val="affffc"/>
        <w:rPr>
          <w:b/>
          <w:color w:val="C7000B"/>
        </w:rPr>
      </w:pPr>
      <w:proofErr w:type="gramStart"/>
      <w:r w:rsidRPr="00693517">
        <w:t>postgres</w:t>
      </w:r>
      <w:proofErr w:type="gramEnd"/>
      <w:r w:rsidRPr="00693517">
        <w:t xml:space="preserve">=# </w:t>
      </w:r>
      <w:r w:rsidRPr="000C467C">
        <w:rPr>
          <w:b/>
          <w:color w:val="C7000B"/>
        </w:rPr>
        <w:t>SHOW max_connections;</w:t>
      </w:r>
    </w:p>
    <w:p w14:paraId="6568746B" w14:textId="77777777" w:rsidR="00E82590" w:rsidRPr="00693517" w:rsidRDefault="00E82590" w:rsidP="00BC6B56">
      <w:pPr>
        <w:pStyle w:val="affffc"/>
      </w:pPr>
      <w:r w:rsidRPr="00693517">
        <w:t xml:space="preserve"> max_connections </w:t>
      </w:r>
    </w:p>
    <w:p w14:paraId="73472A39" w14:textId="77777777" w:rsidR="00E82590" w:rsidRPr="00693517" w:rsidRDefault="00E82590" w:rsidP="00BC6B56">
      <w:pPr>
        <w:pStyle w:val="affffc"/>
      </w:pPr>
      <w:r w:rsidRPr="00693517">
        <w:t>-----------------</w:t>
      </w:r>
    </w:p>
    <w:p w14:paraId="0C2BC87E" w14:textId="77777777" w:rsidR="00E82590" w:rsidRPr="00693517" w:rsidRDefault="00E82590" w:rsidP="00BC6B56">
      <w:pPr>
        <w:pStyle w:val="affffc"/>
      </w:pPr>
      <w:r w:rsidRPr="00693517">
        <w:t xml:space="preserve"> 5000</w:t>
      </w:r>
    </w:p>
    <w:p w14:paraId="06B73FF3" w14:textId="77777777" w:rsidR="00E82590" w:rsidRPr="00693517" w:rsidRDefault="00E82590" w:rsidP="00BC6B56">
      <w:pPr>
        <w:pStyle w:val="affffc"/>
      </w:pPr>
      <w:r w:rsidRPr="00693517">
        <w:t>(1 row)</w:t>
      </w:r>
    </w:p>
    <w:p w14:paraId="3F1D0D44" w14:textId="77777777" w:rsidR="00E82590" w:rsidRPr="00DA7AEA" w:rsidRDefault="00E82590" w:rsidP="00BC6B56">
      <w:pPr>
        <w:pStyle w:val="1e"/>
      </w:pPr>
      <w:r w:rsidRPr="00DA7AEA">
        <w:t xml:space="preserve">5000 </w:t>
      </w:r>
      <w:r w:rsidRPr="00DA7AEA">
        <w:t>表示数据库设置的最大连接个数为</w:t>
      </w:r>
      <w:r w:rsidRPr="00DA7AEA">
        <w:t>5000</w:t>
      </w:r>
      <w:r w:rsidRPr="00DA7AEA">
        <w:t>。如果当前数据库已使用的</w:t>
      </w:r>
      <w:proofErr w:type="gramStart"/>
      <w:r w:rsidRPr="00DA7AEA">
        <w:t>连接数快接近</w:t>
      </w:r>
      <w:proofErr w:type="gramEnd"/>
      <w:r w:rsidRPr="00DA7AEA">
        <w:t>于最大连接数时，运</w:t>
      </w:r>
      <w:proofErr w:type="gramStart"/>
      <w:r w:rsidRPr="00DA7AEA">
        <w:t>维人员</w:t>
      </w:r>
      <w:proofErr w:type="gramEnd"/>
      <w:r w:rsidRPr="00DA7AEA">
        <w:t>先要果断的增加最大连接数以防系统新的连接无法建立。</w:t>
      </w:r>
    </w:p>
    <w:p w14:paraId="5892C830" w14:textId="7164DCD8" w:rsidR="00E82590" w:rsidRPr="00DA7AEA" w:rsidRDefault="00E82590" w:rsidP="0020629A">
      <w:pPr>
        <w:pStyle w:val="30"/>
      </w:pPr>
      <w:r w:rsidRPr="00DA7AEA">
        <w:t>调整最大连接数参数</w:t>
      </w:r>
      <w:r w:rsidR="00452D9A">
        <w:t>。</w:t>
      </w:r>
    </w:p>
    <w:p w14:paraId="4030E2C7" w14:textId="5F22C951" w:rsidR="00DC4EE5" w:rsidRDefault="00DC4EE5" w:rsidP="001F7AB0">
      <w:pPr>
        <w:pStyle w:val="41"/>
      </w:pPr>
      <w:r>
        <w:rPr>
          <w:rFonts w:hint="eastAsia"/>
        </w:rPr>
        <w:t>参数修改方式</w:t>
      </w:r>
      <w:proofErr w:type="gramStart"/>
      <w:r>
        <w:rPr>
          <w:rFonts w:hint="eastAsia"/>
        </w:rPr>
        <w:t>一</w:t>
      </w:r>
      <w:proofErr w:type="gramEnd"/>
      <w:r w:rsidR="00C133D0">
        <w:rPr>
          <w:rFonts w:hint="eastAsia"/>
        </w:rPr>
        <w:t>。</w:t>
      </w:r>
    </w:p>
    <w:p w14:paraId="1216B527" w14:textId="0510E6F8" w:rsidR="00E82590" w:rsidRDefault="00E82590" w:rsidP="00BC6B56">
      <w:pPr>
        <w:pStyle w:val="1e"/>
      </w:pPr>
      <w:r w:rsidRPr="00DA7AEA">
        <w:t>先</w:t>
      </w:r>
      <w:r w:rsidRPr="00DA7AEA">
        <w:t xml:space="preserve"> </w:t>
      </w:r>
      <w:r w:rsidRPr="00CB7364">
        <w:rPr>
          <w:b/>
          <w:color w:val="C00000"/>
        </w:rPr>
        <w:t xml:space="preserve">\q </w:t>
      </w:r>
      <w:r w:rsidRPr="00DA7AEA">
        <w:t>退出数据库，然后在</w:t>
      </w:r>
      <w:r w:rsidRPr="00DA7AEA">
        <w:t xml:space="preserve">omm </w:t>
      </w:r>
      <w:r w:rsidRPr="00DA7AEA">
        <w:t>用户环境下通过</w:t>
      </w:r>
      <w:r w:rsidRPr="00DA7AEA">
        <w:t>gs_guc</w:t>
      </w:r>
      <w:r w:rsidRPr="00DA7AEA">
        <w:t>工具来增大参数值，如下</w:t>
      </w:r>
      <w:r w:rsidR="00C133D0">
        <w:t>。</w:t>
      </w:r>
    </w:p>
    <w:p w14:paraId="0C30593C" w14:textId="1539AB1B" w:rsidR="00E82590" w:rsidRPr="000C467C" w:rsidRDefault="00DC4EE5" w:rsidP="00BC6B56">
      <w:pPr>
        <w:pStyle w:val="affffc"/>
        <w:rPr>
          <w:b/>
          <w:color w:val="C7000B"/>
        </w:rPr>
      </w:pPr>
      <w:r w:rsidRPr="00693517">
        <w:t xml:space="preserve"> </w:t>
      </w:r>
      <w:r w:rsidR="00E82590" w:rsidRPr="00693517">
        <w:t xml:space="preserve">[omm@ecs-e1b3 ~]$ </w:t>
      </w:r>
      <w:r w:rsidR="00E82590" w:rsidRPr="000C467C">
        <w:rPr>
          <w:b/>
          <w:color w:val="C7000B"/>
        </w:rPr>
        <w:t xml:space="preserve">gs_guc reload -I all -c </w:t>
      </w:r>
      <w:r w:rsidR="00CF0DD9">
        <w:rPr>
          <w:b/>
          <w:color w:val="C7000B"/>
        </w:rPr>
        <w:t>＂</w:t>
      </w:r>
      <w:r w:rsidR="00E82590" w:rsidRPr="000C467C">
        <w:rPr>
          <w:b/>
          <w:color w:val="C7000B"/>
        </w:rPr>
        <w:t>max_connections= 6000</w:t>
      </w:r>
      <w:r w:rsidR="00CF0DD9">
        <w:rPr>
          <w:b/>
          <w:color w:val="C7000B"/>
        </w:rPr>
        <w:t>＂</w:t>
      </w:r>
      <w:r w:rsidR="00E82590" w:rsidRPr="000C467C">
        <w:rPr>
          <w:b/>
          <w:color w:val="C7000B"/>
        </w:rPr>
        <w:t>;</w:t>
      </w:r>
    </w:p>
    <w:p w14:paraId="35DC11E3" w14:textId="77777777" w:rsidR="00E82590" w:rsidRPr="00693517" w:rsidRDefault="00E82590" w:rsidP="00BC6B56">
      <w:pPr>
        <w:pStyle w:val="affffc"/>
      </w:pPr>
      <w:proofErr w:type="gramStart"/>
      <w:r w:rsidRPr="00693517">
        <w:t>expected</w:t>
      </w:r>
      <w:proofErr w:type="gramEnd"/>
      <w:r w:rsidRPr="00693517">
        <w:t xml:space="preserve"> instance path: [/gaussdb/data/db1/postgresql.conf]</w:t>
      </w:r>
    </w:p>
    <w:p w14:paraId="56A7090E" w14:textId="77777777" w:rsidR="00E82590" w:rsidRPr="00693517" w:rsidRDefault="00E82590" w:rsidP="00BC6B56">
      <w:pPr>
        <w:pStyle w:val="affffc"/>
      </w:pPr>
      <w:proofErr w:type="gramStart"/>
      <w:r w:rsidRPr="00693517">
        <w:t>gs_guc</w:t>
      </w:r>
      <w:proofErr w:type="gramEnd"/>
      <w:r w:rsidRPr="00693517">
        <w:t xml:space="preserve"> reload: max_connections=6000: [/gaussdb/data/db1/postgresql.conf]</w:t>
      </w:r>
    </w:p>
    <w:p w14:paraId="611344E3" w14:textId="77777777" w:rsidR="00E82590" w:rsidRPr="00693517" w:rsidRDefault="00E82590" w:rsidP="00BC6B56">
      <w:pPr>
        <w:pStyle w:val="affffc"/>
      </w:pPr>
      <w:proofErr w:type="gramStart"/>
      <w:r w:rsidRPr="00693517">
        <w:t>server</w:t>
      </w:r>
      <w:proofErr w:type="gramEnd"/>
      <w:r w:rsidRPr="00693517">
        <w:t xml:space="preserve"> signaled</w:t>
      </w:r>
    </w:p>
    <w:p w14:paraId="1E9DFE0B" w14:textId="77777777" w:rsidR="00E82590" w:rsidRPr="00693517" w:rsidRDefault="00E82590" w:rsidP="00BC6B56">
      <w:pPr>
        <w:pStyle w:val="affffc"/>
      </w:pPr>
      <w:r w:rsidRPr="00693517">
        <w:lastRenderedPageBreak/>
        <w:t>Total instances: 1. Failed instances: 0.</w:t>
      </w:r>
    </w:p>
    <w:p w14:paraId="2E27AE4F" w14:textId="77777777" w:rsidR="00E82590" w:rsidRDefault="00E82590" w:rsidP="00BC6B56">
      <w:pPr>
        <w:pStyle w:val="affffc"/>
      </w:pPr>
      <w:r w:rsidRPr="00693517">
        <w:t>Success to perform gs_guc!</w:t>
      </w:r>
    </w:p>
    <w:p w14:paraId="36FA002F" w14:textId="6EF5CAAB" w:rsidR="00AA1B82" w:rsidRDefault="00052B0D" w:rsidP="001F7AB0">
      <w:pPr>
        <w:pStyle w:val="41"/>
      </w:pPr>
      <w:r>
        <w:rPr>
          <w:rFonts w:hint="eastAsia"/>
        </w:rPr>
        <w:t>参数修改</w:t>
      </w:r>
      <w:r w:rsidR="00AA1B82">
        <w:rPr>
          <w:rFonts w:hint="eastAsia"/>
        </w:rPr>
        <w:t>方式二</w:t>
      </w:r>
      <w:r w:rsidR="00C133D0">
        <w:rPr>
          <w:rFonts w:hint="eastAsia"/>
        </w:rPr>
        <w:t>。</w:t>
      </w:r>
    </w:p>
    <w:p w14:paraId="47BDEF70" w14:textId="7D66CE43" w:rsidR="004B0B68" w:rsidRDefault="004B0B68" w:rsidP="004B0B68">
      <w:pPr>
        <w:pStyle w:val="1e"/>
      </w:pPr>
      <w:r>
        <w:rPr>
          <w:rFonts w:hint="eastAsia"/>
        </w:rPr>
        <w:t>也可以用</w:t>
      </w:r>
      <w:r>
        <w:rPr>
          <w:rFonts w:hint="eastAsia"/>
        </w:rPr>
        <w:t>a</w:t>
      </w:r>
      <w:r>
        <w:t xml:space="preserve">lter system set </w:t>
      </w:r>
      <w:r>
        <w:rPr>
          <w:rFonts w:hint="eastAsia"/>
        </w:rPr>
        <w:t>语句来设置此参数，如下</w:t>
      </w:r>
      <w:r w:rsidR="00C133D0">
        <w:rPr>
          <w:rFonts w:hint="eastAsia"/>
        </w:rPr>
        <w:t>。</w:t>
      </w:r>
    </w:p>
    <w:p w14:paraId="30026507" w14:textId="77777777" w:rsidR="009B4AAE" w:rsidRPr="00427FA7" w:rsidRDefault="009B4AAE" w:rsidP="009B4AAE">
      <w:pPr>
        <w:pStyle w:val="affffc"/>
      </w:pPr>
      <w:r w:rsidRPr="00693517">
        <w:t>[omm@ecs-e1b3 ~]$</w:t>
      </w:r>
      <w:r w:rsidRPr="00493037">
        <w:rPr>
          <w:b/>
          <w:color w:val="C7000B"/>
        </w:rPr>
        <w:t xml:space="preserve"> </w:t>
      </w:r>
      <w:proofErr w:type="gramStart"/>
      <w:r w:rsidRPr="00493037">
        <w:rPr>
          <w:b/>
          <w:color w:val="C7000B"/>
        </w:rPr>
        <w:t>gsql</w:t>
      </w:r>
      <w:proofErr w:type="gramEnd"/>
      <w:r w:rsidRPr="00493037">
        <w:rPr>
          <w:b/>
          <w:color w:val="C7000B"/>
        </w:rPr>
        <w:t xml:space="preserve"> -d postgres -p 26000 -r</w:t>
      </w:r>
    </w:p>
    <w:p w14:paraId="66EA973B" w14:textId="16DA47AA" w:rsidR="009B4AAE" w:rsidRPr="00693517" w:rsidRDefault="009B4AAE" w:rsidP="009B4AAE">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14:57:08 commit 472 last mr 549 )</w:t>
      </w:r>
    </w:p>
    <w:p w14:paraId="50B89C88" w14:textId="77777777" w:rsidR="009B4AAE" w:rsidRPr="00693517" w:rsidRDefault="009B4AAE" w:rsidP="009B4AAE">
      <w:pPr>
        <w:pStyle w:val="affffc"/>
      </w:pPr>
      <w:r w:rsidRPr="00693517">
        <w:t>Non-SSL connection (SSL connection is recommended when requiring high-security)</w:t>
      </w:r>
    </w:p>
    <w:p w14:paraId="5559EF09" w14:textId="5A541216" w:rsidR="009B4AAE" w:rsidRPr="00693517" w:rsidRDefault="009B4AAE" w:rsidP="009B4AAE">
      <w:pPr>
        <w:pStyle w:val="affffc"/>
      </w:pPr>
      <w:r w:rsidRPr="00693517">
        <w:t xml:space="preserve">Type </w:t>
      </w:r>
      <w:r w:rsidR="00CF0DD9">
        <w:t>＂</w:t>
      </w:r>
      <w:r w:rsidRPr="00693517">
        <w:t>help</w:t>
      </w:r>
      <w:r w:rsidR="00CF0DD9">
        <w:t>＂</w:t>
      </w:r>
      <w:r w:rsidRPr="00693517">
        <w:t xml:space="preserve"> for help.</w:t>
      </w:r>
    </w:p>
    <w:p w14:paraId="3304E860" w14:textId="60ABAC7C" w:rsidR="004B0B68" w:rsidRPr="004B0B68" w:rsidRDefault="004B0B68" w:rsidP="004B0B68">
      <w:pPr>
        <w:pStyle w:val="affffc"/>
        <w:rPr>
          <w:b/>
          <w:color w:val="C7000B"/>
        </w:rPr>
      </w:pPr>
      <w:proofErr w:type="gramStart"/>
      <w:r>
        <w:t>postgres</w:t>
      </w:r>
      <w:proofErr w:type="gramEnd"/>
      <w:r>
        <w:t xml:space="preserve">=# </w:t>
      </w:r>
      <w:r w:rsidRPr="004B0B68">
        <w:rPr>
          <w:b/>
          <w:color w:val="C7000B"/>
        </w:rPr>
        <w:t>alter system set max_connections=6000;</w:t>
      </w:r>
    </w:p>
    <w:p w14:paraId="5E536F35" w14:textId="77777777" w:rsidR="004B0B68" w:rsidRDefault="004B0B68" w:rsidP="004B0B68">
      <w:pPr>
        <w:pStyle w:val="affffc"/>
      </w:pPr>
      <w:r>
        <w:t>NOTICE:  please restart the database for the POSTMASTER level parameter to take effect.</w:t>
      </w:r>
    </w:p>
    <w:p w14:paraId="244457E4" w14:textId="41DE3745" w:rsidR="004B0B68" w:rsidRDefault="004B0B68" w:rsidP="004B0B68">
      <w:pPr>
        <w:pStyle w:val="affffc"/>
      </w:pPr>
      <w:r>
        <w:t>ALTER SYSTEM SET</w:t>
      </w:r>
    </w:p>
    <w:p w14:paraId="577A71A5" w14:textId="4945667C" w:rsidR="00414CDC" w:rsidRPr="00693517" w:rsidRDefault="00414CDC" w:rsidP="004B0B68">
      <w:pPr>
        <w:pStyle w:val="affffc"/>
      </w:pPr>
      <w:proofErr w:type="gramStart"/>
      <w:r>
        <w:t>postgres</w:t>
      </w:r>
      <w:proofErr w:type="gramEnd"/>
      <w:r>
        <w:t>=#</w:t>
      </w:r>
      <w:r w:rsidRPr="00414CDC">
        <w:rPr>
          <w:rFonts w:hint="eastAsia"/>
          <w:b/>
          <w:color w:val="C7000B"/>
        </w:rPr>
        <w:t>\</w:t>
      </w:r>
      <w:r w:rsidRPr="00414CDC">
        <w:rPr>
          <w:b/>
          <w:color w:val="C7000B"/>
        </w:rPr>
        <w:t>q</w:t>
      </w:r>
    </w:p>
    <w:p w14:paraId="4356DD06" w14:textId="45792CD9" w:rsidR="00E82590" w:rsidRPr="00DA7AEA" w:rsidRDefault="00E82590" w:rsidP="0020629A">
      <w:pPr>
        <w:pStyle w:val="30"/>
      </w:pPr>
      <w:r w:rsidRPr="00DA7AEA">
        <w:t>重启数据库</w:t>
      </w:r>
      <w:r w:rsidR="00452D9A">
        <w:t>。</w:t>
      </w:r>
    </w:p>
    <w:p w14:paraId="7669FE3A" w14:textId="54BA6DB4" w:rsidR="00E82590" w:rsidRPr="00DA7AEA" w:rsidRDefault="00E82590" w:rsidP="00BC6B56">
      <w:pPr>
        <w:pStyle w:val="1e"/>
      </w:pPr>
      <w:r w:rsidRPr="00DA7AEA">
        <w:t>gs_om -t stop</w:t>
      </w:r>
      <w:r w:rsidRPr="00DA7AEA">
        <w:t>先关闭数据库</w:t>
      </w:r>
      <w:r w:rsidRPr="00DA7AEA">
        <w:t>,</w:t>
      </w:r>
      <w:r w:rsidRPr="00DA7AEA">
        <w:t>然后用</w:t>
      </w:r>
      <w:r w:rsidRPr="00DA7AEA">
        <w:t>gs_om -t start</w:t>
      </w:r>
      <w:r w:rsidRPr="00DA7AEA">
        <w:t>再启动数据库</w:t>
      </w:r>
      <w:r w:rsidR="00452D9A">
        <w:t>。</w:t>
      </w:r>
    </w:p>
    <w:p w14:paraId="5B4AE91C" w14:textId="77777777" w:rsidR="00E82590" w:rsidRPr="000C467C" w:rsidRDefault="00E82590" w:rsidP="00BC6B56">
      <w:pPr>
        <w:pStyle w:val="affffc"/>
        <w:rPr>
          <w:b/>
          <w:color w:val="C7000B"/>
        </w:rPr>
      </w:pPr>
      <w:r w:rsidRPr="00693517">
        <w:t xml:space="preserve">[omm@ecs-e1b3 ~]$ </w:t>
      </w:r>
      <w:r w:rsidRPr="000C467C">
        <w:rPr>
          <w:b/>
          <w:color w:val="C7000B"/>
        </w:rPr>
        <w:t>gs_om -t stop;</w:t>
      </w:r>
    </w:p>
    <w:p w14:paraId="63DDC2B1" w14:textId="77777777" w:rsidR="00E82590" w:rsidRPr="00693517" w:rsidRDefault="00E82590" w:rsidP="00BC6B56">
      <w:pPr>
        <w:pStyle w:val="affffc"/>
      </w:pPr>
      <w:r w:rsidRPr="00693517">
        <w:t>Stopping cluster.</w:t>
      </w:r>
    </w:p>
    <w:p w14:paraId="4D82F33E" w14:textId="77777777" w:rsidR="00E82590" w:rsidRPr="00693517" w:rsidRDefault="00E82590" w:rsidP="00BC6B56">
      <w:pPr>
        <w:pStyle w:val="affffc"/>
      </w:pPr>
      <w:r w:rsidRPr="00693517">
        <w:t>=========================================</w:t>
      </w:r>
    </w:p>
    <w:p w14:paraId="33BA5D6D" w14:textId="77777777" w:rsidR="00E82590" w:rsidRPr="00693517" w:rsidRDefault="00E82590" w:rsidP="00BC6B56">
      <w:pPr>
        <w:pStyle w:val="affffc"/>
      </w:pPr>
      <w:r w:rsidRPr="00693517">
        <w:t>Successfully stopped cluster.</w:t>
      </w:r>
    </w:p>
    <w:p w14:paraId="0F9EF884" w14:textId="77777777" w:rsidR="00E82590" w:rsidRPr="00693517" w:rsidRDefault="00E82590" w:rsidP="00BC6B56">
      <w:pPr>
        <w:pStyle w:val="affffc"/>
      </w:pPr>
      <w:r w:rsidRPr="00693517">
        <w:t>=========================================</w:t>
      </w:r>
    </w:p>
    <w:p w14:paraId="60B0923A" w14:textId="77777777" w:rsidR="00E82590" w:rsidRPr="00693517" w:rsidRDefault="00E82590" w:rsidP="00BC6B56">
      <w:pPr>
        <w:pStyle w:val="affffc"/>
      </w:pPr>
      <w:r w:rsidRPr="00693517">
        <w:t>End stop cluster.</w:t>
      </w:r>
    </w:p>
    <w:p w14:paraId="70E6B6B3" w14:textId="77777777" w:rsidR="00E82590" w:rsidRPr="000C467C" w:rsidRDefault="00E82590" w:rsidP="00BC6B56">
      <w:pPr>
        <w:pStyle w:val="affffc"/>
        <w:rPr>
          <w:b/>
          <w:color w:val="C7000B"/>
        </w:rPr>
      </w:pPr>
      <w:r w:rsidRPr="00693517">
        <w:t xml:space="preserve">[omm@ecs-e1b3 ~]$ </w:t>
      </w:r>
      <w:r w:rsidRPr="000C467C">
        <w:rPr>
          <w:b/>
          <w:color w:val="C7000B"/>
        </w:rPr>
        <w:t>gs_om -t start;</w:t>
      </w:r>
    </w:p>
    <w:p w14:paraId="5DFBE5FD" w14:textId="77777777" w:rsidR="00E82590" w:rsidRPr="00693517" w:rsidRDefault="00E82590" w:rsidP="00BC6B56">
      <w:pPr>
        <w:pStyle w:val="affffc"/>
      </w:pPr>
      <w:r w:rsidRPr="00693517">
        <w:t>Starting cluster.</w:t>
      </w:r>
    </w:p>
    <w:p w14:paraId="23B30995" w14:textId="77777777" w:rsidR="00E82590" w:rsidRPr="00693517" w:rsidRDefault="00E82590" w:rsidP="00BC6B56">
      <w:pPr>
        <w:pStyle w:val="affffc"/>
      </w:pPr>
      <w:r w:rsidRPr="00693517">
        <w:t>=========================================</w:t>
      </w:r>
    </w:p>
    <w:p w14:paraId="26835779" w14:textId="77777777" w:rsidR="00E82590" w:rsidRPr="00693517" w:rsidRDefault="00E82590" w:rsidP="00BC6B56">
      <w:pPr>
        <w:pStyle w:val="affffc"/>
      </w:pPr>
      <w:r w:rsidRPr="00693517">
        <w:t>=========================================</w:t>
      </w:r>
    </w:p>
    <w:p w14:paraId="17BF753B" w14:textId="77777777" w:rsidR="00E82590" w:rsidRPr="00693517" w:rsidRDefault="00E82590" w:rsidP="00BC6B56">
      <w:pPr>
        <w:pStyle w:val="affffc"/>
      </w:pPr>
      <w:r w:rsidRPr="00693517">
        <w:t>Successfully started.</w:t>
      </w:r>
    </w:p>
    <w:p w14:paraId="27011BB9" w14:textId="0F0F6950" w:rsidR="00E82590" w:rsidRPr="00DA7AEA" w:rsidRDefault="00E82590" w:rsidP="0020629A">
      <w:pPr>
        <w:pStyle w:val="30"/>
      </w:pPr>
      <w:r w:rsidRPr="00DA7AEA">
        <w:t>验证参数设置是否成功</w:t>
      </w:r>
      <w:r w:rsidR="00452D9A">
        <w:t>。</w:t>
      </w:r>
    </w:p>
    <w:p w14:paraId="70914007"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数据库，然后查看参数值。</w:t>
      </w:r>
    </w:p>
    <w:p w14:paraId="0F5232C0" w14:textId="061BB219" w:rsidR="00E82590" w:rsidRPr="000C467C" w:rsidRDefault="00E82590" w:rsidP="00BC6B56">
      <w:pPr>
        <w:pStyle w:val="affffc"/>
        <w:rPr>
          <w:b/>
          <w:color w:val="C7000B"/>
        </w:rPr>
      </w:pPr>
      <w:r w:rsidRPr="00693517">
        <w:t xml:space="preserve">[omm@ecs-e1b3 ~]$ </w:t>
      </w:r>
      <w:proofErr w:type="gramStart"/>
      <w:r w:rsidRPr="000C467C">
        <w:rPr>
          <w:b/>
          <w:color w:val="C7000B"/>
        </w:rPr>
        <w:t>gsql</w:t>
      </w:r>
      <w:proofErr w:type="gramEnd"/>
      <w:r w:rsidRPr="000C467C">
        <w:rPr>
          <w:b/>
          <w:color w:val="C7000B"/>
        </w:rPr>
        <w:t xml:space="preserve"> -d postgres -p 26000</w:t>
      </w:r>
      <w:r w:rsidR="000C467C">
        <w:rPr>
          <w:b/>
          <w:color w:val="C7000B"/>
        </w:rPr>
        <w:t xml:space="preserve"> -r</w:t>
      </w:r>
    </w:p>
    <w:p w14:paraId="5F7199EF" w14:textId="3654861B" w:rsidR="00E82590" w:rsidRPr="00693517" w:rsidRDefault="00E82590" w:rsidP="00BC6B56">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14:57:08 commit 472 last mr 549 )</w:t>
      </w:r>
    </w:p>
    <w:p w14:paraId="242B49C8" w14:textId="77777777" w:rsidR="00E82590" w:rsidRPr="00693517" w:rsidRDefault="00E82590" w:rsidP="00BC6B56">
      <w:pPr>
        <w:pStyle w:val="affffc"/>
      </w:pPr>
      <w:r w:rsidRPr="00693517">
        <w:t>Non-SSL connection (SSL connection is recommended when requiring high-security)</w:t>
      </w:r>
    </w:p>
    <w:p w14:paraId="2BBA3CF9" w14:textId="76DBDAD9" w:rsidR="00E82590" w:rsidRPr="00693517" w:rsidRDefault="00E82590" w:rsidP="00BC6B56">
      <w:pPr>
        <w:pStyle w:val="affffc"/>
      </w:pPr>
      <w:r w:rsidRPr="00693517">
        <w:t xml:space="preserve">Type </w:t>
      </w:r>
      <w:r w:rsidR="00CF0DD9">
        <w:t>＂</w:t>
      </w:r>
      <w:r w:rsidRPr="00693517">
        <w:t>help</w:t>
      </w:r>
      <w:r w:rsidR="00CF0DD9">
        <w:t>＂</w:t>
      </w:r>
      <w:r w:rsidRPr="00693517">
        <w:t xml:space="preserve"> for help.</w:t>
      </w:r>
    </w:p>
    <w:p w14:paraId="031E954C"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SHOW max_connections;</w:t>
      </w:r>
    </w:p>
    <w:p w14:paraId="4752414D" w14:textId="77777777" w:rsidR="00E82590" w:rsidRPr="00693517" w:rsidRDefault="00E82590" w:rsidP="00BC6B56">
      <w:pPr>
        <w:pStyle w:val="affffc"/>
      </w:pPr>
      <w:r w:rsidRPr="00693517">
        <w:t xml:space="preserve"> max_connections </w:t>
      </w:r>
    </w:p>
    <w:p w14:paraId="39A005C3" w14:textId="77777777" w:rsidR="00E82590" w:rsidRPr="00693517" w:rsidRDefault="00E82590" w:rsidP="00BC6B56">
      <w:pPr>
        <w:pStyle w:val="affffc"/>
      </w:pPr>
      <w:r w:rsidRPr="00693517">
        <w:t>-----------------</w:t>
      </w:r>
    </w:p>
    <w:p w14:paraId="4B09CBB4" w14:textId="77777777" w:rsidR="00E82590" w:rsidRPr="00693517" w:rsidRDefault="00E82590" w:rsidP="00BC6B56">
      <w:pPr>
        <w:pStyle w:val="affffc"/>
      </w:pPr>
      <w:r w:rsidRPr="00693517">
        <w:t xml:space="preserve"> 6000</w:t>
      </w:r>
    </w:p>
    <w:p w14:paraId="51D88544" w14:textId="77777777" w:rsidR="00E82590" w:rsidRPr="00693517" w:rsidRDefault="00E82590" w:rsidP="00BC6B56">
      <w:pPr>
        <w:pStyle w:val="affffc"/>
      </w:pPr>
      <w:r w:rsidRPr="00693517">
        <w:t>(1 row)</w:t>
      </w:r>
    </w:p>
    <w:p w14:paraId="7A7D697A" w14:textId="77777777" w:rsidR="00E82590" w:rsidRDefault="00E82590" w:rsidP="00BC6B56">
      <w:pPr>
        <w:pStyle w:val="1e"/>
      </w:pPr>
      <w:r w:rsidRPr="00DA7AEA">
        <w:t>这里显示</w:t>
      </w:r>
      <w:r w:rsidRPr="00DA7AEA">
        <w:t xml:space="preserve">max_connections </w:t>
      </w:r>
      <w:r w:rsidRPr="00DA7AEA">
        <w:t>为</w:t>
      </w:r>
      <w:r w:rsidRPr="00DA7AEA">
        <w:t xml:space="preserve"> 6000</w:t>
      </w:r>
      <w:r w:rsidRPr="00DA7AEA">
        <w:t>，说明前面参数的修改已经生效。</w:t>
      </w:r>
    </w:p>
    <w:p w14:paraId="10534C21" w14:textId="5D47CA26" w:rsidR="00CB7364" w:rsidRDefault="00CB7364" w:rsidP="00CB7364">
      <w:pPr>
        <w:pStyle w:val="30"/>
      </w:pPr>
      <w:r>
        <w:t>退出数据库</w:t>
      </w:r>
      <w:r w:rsidR="00452D9A">
        <w:t>。</w:t>
      </w:r>
    </w:p>
    <w:p w14:paraId="74738F74" w14:textId="77777777" w:rsidR="00CB7364" w:rsidRPr="00693517" w:rsidRDefault="00CB7364" w:rsidP="00CB7364">
      <w:pPr>
        <w:pStyle w:val="affffc"/>
      </w:pPr>
      <w:proofErr w:type="gramStart"/>
      <w:r>
        <w:t>postgres</w:t>
      </w:r>
      <w:proofErr w:type="gramEnd"/>
      <w:r>
        <w:t>=#</w:t>
      </w:r>
      <w:r w:rsidRPr="00414CDC">
        <w:rPr>
          <w:rFonts w:hint="eastAsia"/>
          <w:b/>
          <w:color w:val="C7000B"/>
        </w:rPr>
        <w:t>\</w:t>
      </w:r>
      <w:r w:rsidRPr="00414CDC">
        <w:rPr>
          <w:b/>
          <w:color w:val="C7000B"/>
        </w:rPr>
        <w:t>q</w:t>
      </w:r>
    </w:p>
    <w:p w14:paraId="38445D1D" w14:textId="77777777" w:rsidR="00E82590" w:rsidRDefault="00E82590" w:rsidP="00BC6B56">
      <w:pPr>
        <w:pStyle w:val="1e"/>
      </w:pPr>
      <w:r w:rsidRPr="00DA7AEA">
        <w:t>最大连接</w:t>
      </w:r>
      <w:proofErr w:type="gramStart"/>
      <w:r w:rsidRPr="00DA7AEA">
        <w:t>数设置</w:t>
      </w:r>
      <w:proofErr w:type="gramEnd"/>
      <w:r w:rsidRPr="00DA7AEA">
        <w:t>实验结束。</w:t>
      </w:r>
    </w:p>
    <w:p w14:paraId="2FEF9BA0" w14:textId="053A88FB" w:rsidR="00E82590" w:rsidRPr="00DA7AEA" w:rsidRDefault="00E82590" w:rsidP="00664176">
      <w:pPr>
        <w:pStyle w:val="1"/>
        <w:numPr>
          <w:ilvl w:val="0"/>
          <w:numId w:val="4"/>
        </w:numPr>
        <w:wordWrap w:val="0"/>
        <w:ind w:right="442"/>
        <w:rPr>
          <w:rFonts w:cs="Huawei Sans"/>
        </w:rPr>
      </w:pPr>
      <w:bookmarkStart w:id="122" w:name="_Toc47699874"/>
      <w:bookmarkStart w:id="123" w:name="_Toc81318006"/>
      <w:r w:rsidRPr="00DA7AEA">
        <w:rPr>
          <w:rFonts w:cs="Huawei Sans"/>
        </w:rPr>
        <w:lastRenderedPageBreak/>
        <w:t>例行表、索引的维护</w:t>
      </w:r>
      <w:bookmarkEnd w:id="122"/>
      <w:bookmarkEnd w:id="123"/>
      <w:r w:rsidRPr="00DA7AEA">
        <w:rPr>
          <w:rFonts w:cs="Huawei Sans"/>
        </w:rPr>
        <w:t xml:space="preserve"> </w:t>
      </w:r>
    </w:p>
    <w:p w14:paraId="1632061F" w14:textId="77777777" w:rsidR="00E82590" w:rsidRPr="00DA7AEA" w:rsidRDefault="00E82590" w:rsidP="00664176">
      <w:pPr>
        <w:pStyle w:val="2"/>
        <w:numPr>
          <w:ilvl w:val="1"/>
          <w:numId w:val="4"/>
        </w:numPr>
        <w:ind w:left="105"/>
        <w:rPr>
          <w:rFonts w:cs="Huawei Sans"/>
        </w:rPr>
      </w:pPr>
      <w:bookmarkStart w:id="124" w:name="_Toc47699875"/>
      <w:bookmarkStart w:id="125" w:name="_Toc81318007"/>
      <w:r w:rsidRPr="00DA7AEA">
        <w:rPr>
          <w:rFonts w:cs="Huawei Sans"/>
        </w:rPr>
        <w:t>实验介绍</w:t>
      </w:r>
      <w:bookmarkEnd w:id="124"/>
      <w:bookmarkEnd w:id="125"/>
    </w:p>
    <w:p w14:paraId="18218132" w14:textId="77777777" w:rsidR="00E82590" w:rsidRPr="00DA7AEA" w:rsidRDefault="00E82590" w:rsidP="00664176">
      <w:pPr>
        <w:pStyle w:val="3"/>
        <w:numPr>
          <w:ilvl w:val="2"/>
          <w:numId w:val="4"/>
        </w:numPr>
        <w:rPr>
          <w:rFonts w:cs="Huawei Sans"/>
          <w:i/>
          <w:iCs/>
          <w:color w:val="0000FF"/>
          <w:kern w:val="2"/>
          <w:sz w:val="21"/>
        </w:rPr>
      </w:pPr>
      <w:bookmarkStart w:id="126" w:name="_Toc47699876"/>
      <w:bookmarkStart w:id="127" w:name="_Toc81318008"/>
      <w:r w:rsidRPr="00DA7AEA">
        <w:rPr>
          <w:rFonts w:cs="Huawei Sans"/>
        </w:rPr>
        <w:t>关于本实验</w:t>
      </w:r>
      <w:bookmarkEnd w:id="126"/>
      <w:bookmarkEnd w:id="127"/>
    </w:p>
    <w:p w14:paraId="58661BE7" w14:textId="02C8A05E" w:rsidR="00E82590" w:rsidRPr="00DA7AEA" w:rsidRDefault="00E82590" w:rsidP="00BC6B56">
      <w:pPr>
        <w:pStyle w:val="1e"/>
      </w:pPr>
      <w:r w:rsidRPr="00DA7AEA">
        <w:t>为了保证数据库的有效运行，数据库必须在插入</w:t>
      </w:r>
      <w:r w:rsidRPr="00DA7AEA">
        <w:t>/</w:t>
      </w:r>
      <w:r w:rsidRPr="00DA7AEA">
        <w:t>删除操作后，基于客户场景，定期做</w:t>
      </w:r>
      <w:r w:rsidRPr="00DA7AEA">
        <w:t>VACUUM FULL</w:t>
      </w:r>
      <w:r w:rsidRPr="00DA7AEA">
        <w:t>和</w:t>
      </w:r>
      <w:r w:rsidRPr="00DA7AEA">
        <w:t>ANALYZE</w:t>
      </w:r>
      <w:r w:rsidR="00B111C9">
        <w:t>，更新统计信息，以便获得更优的性能。</w:t>
      </w:r>
    </w:p>
    <w:p w14:paraId="6049445C" w14:textId="77777777" w:rsidR="00E82590" w:rsidRPr="00DA7AEA" w:rsidRDefault="00E82590" w:rsidP="00E95CDC">
      <w:pPr>
        <w:pStyle w:val="41"/>
      </w:pPr>
      <w:r w:rsidRPr="00DA7AEA">
        <w:t>VACUUM FULL</w:t>
      </w:r>
      <w:r w:rsidRPr="00DA7AEA">
        <w:t>可回收已更新或已删除的数据所占据的磁盘空间，同时将小数据文件合并；</w:t>
      </w:r>
    </w:p>
    <w:p w14:paraId="75D05649" w14:textId="77777777" w:rsidR="00E82590" w:rsidRPr="00DA7AEA" w:rsidRDefault="00E82590" w:rsidP="00E95CDC">
      <w:pPr>
        <w:pStyle w:val="41"/>
      </w:pPr>
      <w:r w:rsidRPr="00DA7AEA">
        <w:t>VACUUM</w:t>
      </w:r>
      <w:r w:rsidRPr="00DA7AEA">
        <w:t>对每个</w:t>
      </w:r>
      <w:proofErr w:type="gramStart"/>
      <w:r w:rsidRPr="00DA7AEA">
        <w:t>表维护</w:t>
      </w:r>
      <w:proofErr w:type="gramEnd"/>
      <w:r w:rsidRPr="00DA7AEA">
        <w:t>了一个可视化映射来跟踪包含对别的活动事务可见的数组的页。一个普通的索引扫描首先通过可视化映射来获取对应的数组，来检查是否对当前事务可见。若无法获取，</w:t>
      </w:r>
      <w:proofErr w:type="gramStart"/>
      <w:r w:rsidRPr="00DA7AEA">
        <w:t>再通过堆数组</w:t>
      </w:r>
      <w:proofErr w:type="gramEnd"/>
      <w:r w:rsidRPr="00DA7AEA">
        <w:t>抓取的方式来检查。因此更新表的可视化映射，可加速唯一索引扫描；</w:t>
      </w:r>
    </w:p>
    <w:p w14:paraId="548B18B1" w14:textId="77777777" w:rsidR="00E82590" w:rsidRPr="00DA7AEA" w:rsidRDefault="00E82590" w:rsidP="00E95CDC">
      <w:pPr>
        <w:pStyle w:val="41"/>
      </w:pPr>
      <w:r w:rsidRPr="00DA7AEA">
        <w:t>ANALYZE</w:t>
      </w:r>
      <w:r w:rsidRPr="00DA7AEA">
        <w:t>可收集与数据库中表内容相关的统计信息。统计结果存储在系统表</w:t>
      </w:r>
      <w:r w:rsidRPr="00DA7AEA">
        <w:t>PG_STATISTIC</w:t>
      </w:r>
      <w:r w:rsidRPr="00DA7AEA">
        <w:t>中。查询优化器会使用这些统计数据，生成最有效的执行计划。</w:t>
      </w:r>
    </w:p>
    <w:p w14:paraId="773F26F9" w14:textId="19B83406" w:rsidR="00E82590" w:rsidRPr="00DA7AEA" w:rsidRDefault="00E82590" w:rsidP="00E95CDC">
      <w:pPr>
        <w:pStyle w:val="41"/>
      </w:pPr>
      <w:r w:rsidRPr="00DA7AEA">
        <w:t>数据库经过多次删除操作后，索引页面上的索引键将被删除，造成索引膨胀。例行重建索引，可有效的提高查询效率</w:t>
      </w:r>
      <w:r w:rsidR="003673DD" w:rsidRPr="00DA7AEA">
        <w:t>。</w:t>
      </w:r>
    </w:p>
    <w:p w14:paraId="4CC71525" w14:textId="77777777" w:rsidR="00E82590" w:rsidRPr="00DA7AEA" w:rsidRDefault="00E82590" w:rsidP="00BC6B56">
      <w:pPr>
        <w:pStyle w:val="1e"/>
      </w:pPr>
      <w:r w:rsidRPr="00DA7AEA">
        <w:t>本实验主要是通过使用</w:t>
      </w:r>
      <w:r w:rsidRPr="00DA7AEA">
        <w:t>VACUUM</w:t>
      </w:r>
      <w:r w:rsidRPr="00DA7AEA">
        <w:t>、</w:t>
      </w:r>
      <w:r w:rsidRPr="00DA7AEA">
        <w:t>VACUUM</w:t>
      </w:r>
      <w:proofErr w:type="gramStart"/>
      <w:r w:rsidRPr="00DA7AEA">
        <w:t xml:space="preserve"> FULL FULL</w:t>
      </w:r>
      <w:proofErr w:type="gramEnd"/>
      <w:r w:rsidRPr="00DA7AEA">
        <w:t>来收缩表，用</w:t>
      </w:r>
      <w:r w:rsidRPr="00DA7AEA">
        <w:t>ANALYZE</w:t>
      </w:r>
      <w:r w:rsidRPr="00DA7AEA">
        <w:t>来收集表的统计信息以及对表上的索引进行重建。</w:t>
      </w:r>
    </w:p>
    <w:p w14:paraId="0C82FB7F"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28" w:name="_Toc47699877"/>
      <w:bookmarkStart w:id="129" w:name="_Toc81318009"/>
      <w:r w:rsidRPr="00DA7AEA">
        <w:rPr>
          <w:rFonts w:cs="Huawei Sans"/>
        </w:rPr>
        <w:t>实验目的</w:t>
      </w:r>
      <w:bookmarkEnd w:id="128"/>
      <w:bookmarkEnd w:id="129"/>
    </w:p>
    <w:p w14:paraId="17F6DC74" w14:textId="77777777" w:rsidR="00E82590" w:rsidRPr="00DA7AEA" w:rsidRDefault="00E82590" w:rsidP="00E95CDC">
      <w:pPr>
        <w:pStyle w:val="41"/>
      </w:pPr>
      <w:r w:rsidRPr="00DA7AEA">
        <w:t>掌握</w:t>
      </w:r>
      <w:r w:rsidRPr="00DA7AEA">
        <w:t>VACUUM</w:t>
      </w:r>
      <w:r w:rsidRPr="00DA7AEA">
        <w:t>、</w:t>
      </w:r>
      <w:r w:rsidRPr="00DA7AEA">
        <w:t>VACUUM</w:t>
      </w:r>
      <w:proofErr w:type="gramStart"/>
      <w:r w:rsidRPr="00DA7AEA">
        <w:t xml:space="preserve"> FULL FULL</w:t>
      </w:r>
      <w:proofErr w:type="gramEnd"/>
      <w:r w:rsidRPr="00DA7AEA">
        <w:t>、</w:t>
      </w:r>
      <w:r w:rsidRPr="00DA7AEA">
        <w:t>ANALYZE</w:t>
      </w:r>
      <w:r w:rsidRPr="00DA7AEA">
        <w:t>基本的使用及如何重建索引；</w:t>
      </w:r>
    </w:p>
    <w:p w14:paraId="74741326" w14:textId="77777777" w:rsidR="00E82590" w:rsidRPr="00DA7AEA" w:rsidRDefault="00E82590" w:rsidP="00664176">
      <w:pPr>
        <w:pStyle w:val="2"/>
        <w:numPr>
          <w:ilvl w:val="1"/>
          <w:numId w:val="4"/>
        </w:numPr>
        <w:ind w:left="105"/>
        <w:rPr>
          <w:rFonts w:cs="Huawei Sans"/>
        </w:rPr>
      </w:pPr>
      <w:bookmarkStart w:id="130" w:name="_Toc47699878"/>
      <w:bookmarkStart w:id="131" w:name="_Toc81318010"/>
      <w:r w:rsidRPr="00DA7AEA">
        <w:rPr>
          <w:rFonts w:cs="Huawei Sans"/>
        </w:rPr>
        <w:t>场景设置及操作步骤</w:t>
      </w:r>
      <w:bookmarkEnd w:id="130"/>
      <w:bookmarkEnd w:id="131"/>
    </w:p>
    <w:p w14:paraId="240F7DCF"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015A4259" w14:textId="77777777" w:rsidR="00E82590" w:rsidRPr="00693517" w:rsidRDefault="00E82590" w:rsidP="00BC6B56">
      <w:pPr>
        <w:pStyle w:val="affffc"/>
      </w:pPr>
      <w:r w:rsidRPr="00693517">
        <w:t>Welcome to 4.19.90-2003.4.0.0036.oe1.aarch64</w:t>
      </w:r>
    </w:p>
    <w:p w14:paraId="7EB00321" w14:textId="7764C915" w:rsidR="00E82590" w:rsidRPr="00693517" w:rsidRDefault="00E82590" w:rsidP="00BC6B56">
      <w:pPr>
        <w:pStyle w:val="affffc"/>
      </w:pPr>
      <w:r w:rsidRPr="00693517">
        <w:t xml:space="preserve">System information as of time: </w:t>
      </w:r>
      <w:r w:rsidRPr="00693517">
        <w:tab/>
        <w:t xml:space="preserve">Tue Jul 27 16:21:11 CST </w:t>
      </w:r>
      <w:r w:rsidR="007B32A6">
        <w:t>2021</w:t>
      </w:r>
    </w:p>
    <w:p w14:paraId="41750F09" w14:textId="77777777" w:rsidR="00E82590" w:rsidRPr="00693517" w:rsidRDefault="00E82590" w:rsidP="00BC6B56">
      <w:pPr>
        <w:pStyle w:val="affffc"/>
      </w:pPr>
      <w:r w:rsidRPr="00693517">
        <w:t xml:space="preserve">System load: </w:t>
      </w:r>
      <w:r w:rsidRPr="00693517">
        <w:tab/>
        <w:t>0.01</w:t>
      </w:r>
    </w:p>
    <w:p w14:paraId="42CEB000" w14:textId="77777777" w:rsidR="00E82590" w:rsidRPr="00693517" w:rsidRDefault="00E82590" w:rsidP="00BC6B56">
      <w:pPr>
        <w:pStyle w:val="affffc"/>
      </w:pPr>
      <w:r w:rsidRPr="00693517">
        <w:t xml:space="preserve">Processes: </w:t>
      </w:r>
      <w:r w:rsidRPr="00693517">
        <w:tab/>
        <w:t>109</w:t>
      </w:r>
    </w:p>
    <w:p w14:paraId="0E42C0C7" w14:textId="77777777" w:rsidR="00E82590" w:rsidRPr="00693517" w:rsidRDefault="00E82590" w:rsidP="00BC6B56">
      <w:pPr>
        <w:pStyle w:val="affffc"/>
      </w:pPr>
      <w:r w:rsidRPr="00693517">
        <w:t xml:space="preserve">Memory used: </w:t>
      </w:r>
      <w:r w:rsidRPr="00693517">
        <w:tab/>
        <w:t>6.7%</w:t>
      </w:r>
    </w:p>
    <w:p w14:paraId="31EA3E6D" w14:textId="77777777" w:rsidR="00E82590" w:rsidRPr="00693517" w:rsidRDefault="00E82590" w:rsidP="00BC6B56">
      <w:pPr>
        <w:pStyle w:val="affffc"/>
      </w:pPr>
      <w:r w:rsidRPr="00693517">
        <w:lastRenderedPageBreak/>
        <w:t xml:space="preserve">Swap used: </w:t>
      </w:r>
      <w:r w:rsidRPr="00693517">
        <w:tab/>
        <w:t>0.0%</w:t>
      </w:r>
    </w:p>
    <w:p w14:paraId="0269B4EB" w14:textId="77777777" w:rsidR="00E82590" w:rsidRPr="00693517" w:rsidRDefault="00E82590" w:rsidP="00BC6B56">
      <w:pPr>
        <w:pStyle w:val="affffc"/>
      </w:pPr>
      <w:r w:rsidRPr="00693517">
        <w:t xml:space="preserve">Usage On: </w:t>
      </w:r>
      <w:r w:rsidRPr="00693517">
        <w:tab/>
        <w:t>15%</w:t>
      </w:r>
    </w:p>
    <w:p w14:paraId="2C4E3C44" w14:textId="77777777" w:rsidR="00E82590" w:rsidRPr="00693517" w:rsidRDefault="00E82590" w:rsidP="00BC6B56">
      <w:pPr>
        <w:pStyle w:val="affffc"/>
      </w:pPr>
      <w:r w:rsidRPr="00693517">
        <w:t xml:space="preserve">IP address: </w:t>
      </w:r>
      <w:r w:rsidRPr="00693517">
        <w:tab/>
        <w:t>192.168.0.96</w:t>
      </w:r>
    </w:p>
    <w:p w14:paraId="506ACC94" w14:textId="77777777" w:rsidR="00E82590" w:rsidRPr="00693517" w:rsidRDefault="00E82590" w:rsidP="00BC6B56">
      <w:pPr>
        <w:pStyle w:val="affffc"/>
      </w:pPr>
      <w:r w:rsidRPr="00693517">
        <w:t xml:space="preserve">Users online: </w:t>
      </w:r>
      <w:r w:rsidRPr="00693517">
        <w:tab/>
        <w:t>1</w:t>
      </w:r>
    </w:p>
    <w:p w14:paraId="2C372C5F" w14:textId="3EE05181" w:rsidR="00E82590" w:rsidRPr="00427FA7" w:rsidRDefault="00E82590" w:rsidP="00BC6B56">
      <w:pPr>
        <w:pStyle w:val="affffc"/>
        <w:rPr>
          <w:b/>
          <w:color w:val="C7000B"/>
        </w:rPr>
      </w:pPr>
      <w:r w:rsidRPr="00693517">
        <w:t>[root@</w:t>
      </w:r>
      <w:r w:rsidR="0019002E">
        <w:t>ecs-e1b3</w:t>
      </w:r>
      <w:r w:rsidRPr="00693517">
        <w:t xml:space="preserve"> ~]# </w:t>
      </w:r>
      <w:proofErr w:type="gramStart"/>
      <w:r w:rsidRPr="00427FA7">
        <w:rPr>
          <w:b/>
          <w:color w:val="C7000B"/>
        </w:rPr>
        <w:t>su</w:t>
      </w:r>
      <w:proofErr w:type="gramEnd"/>
      <w:r w:rsidRPr="00427FA7">
        <w:rPr>
          <w:b/>
          <w:color w:val="C7000B"/>
        </w:rPr>
        <w:t xml:space="preserve"> - omm</w:t>
      </w:r>
    </w:p>
    <w:p w14:paraId="5BAE13D9" w14:textId="72C4427C" w:rsidR="00E82590" w:rsidRPr="00693517" w:rsidRDefault="00E82590" w:rsidP="00BC6B56">
      <w:pPr>
        <w:pStyle w:val="affffc"/>
      </w:pPr>
      <w:r w:rsidRPr="00693517">
        <w:t xml:space="preserve">Last login: Fri </w:t>
      </w:r>
      <w:proofErr w:type="gramStart"/>
      <w:r w:rsidRPr="00693517">
        <w:t>Jul  27</w:t>
      </w:r>
      <w:proofErr w:type="gramEnd"/>
      <w:r w:rsidRPr="00693517">
        <w:t xml:space="preserve"> 16:22:11 CST </w:t>
      </w:r>
      <w:r w:rsidR="007B32A6">
        <w:t>2021</w:t>
      </w:r>
      <w:r w:rsidRPr="00693517">
        <w:t xml:space="preserve"> on pts/0</w:t>
      </w:r>
    </w:p>
    <w:p w14:paraId="403C55C8" w14:textId="77777777" w:rsidR="00E82590" w:rsidRPr="00693517" w:rsidRDefault="00E82590" w:rsidP="00BC6B56">
      <w:pPr>
        <w:pStyle w:val="affffc"/>
      </w:pPr>
      <w:r w:rsidRPr="00693517">
        <w:t>Welcome to 4.19.90-2003.4.0.0036.oe1.aarch64</w:t>
      </w:r>
    </w:p>
    <w:p w14:paraId="65B3AD59" w14:textId="644B9E53" w:rsidR="00E82590" w:rsidRPr="00693517" w:rsidRDefault="00E82590" w:rsidP="00BC6B56">
      <w:pPr>
        <w:pStyle w:val="affffc"/>
      </w:pPr>
      <w:r w:rsidRPr="00693517">
        <w:t xml:space="preserve">System information as of time: </w:t>
      </w:r>
      <w:r w:rsidRPr="00693517">
        <w:tab/>
        <w:t xml:space="preserve">Tue Jul 27 16:21:11 CST </w:t>
      </w:r>
      <w:r w:rsidR="007B32A6">
        <w:t>2021</w:t>
      </w:r>
    </w:p>
    <w:p w14:paraId="390E2B6A" w14:textId="77777777" w:rsidR="00E82590" w:rsidRPr="00693517" w:rsidRDefault="00E82590" w:rsidP="00BC6B56">
      <w:pPr>
        <w:pStyle w:val="affffc"/>
      </w:pPr>
      <w:r w:rsidRPr="00693517">
        <w:t xml:space="preserve">System load: </w:t>
      </w:r>
      <w:r w:rsidRPr="00693517">
        <w:tab/>
        <w:t>0.01</w:t>
      </w:r>
    </w:p>
    <w:p w14:paraId="6FA4538D" w14:textId="77777777" w:rsidR="00E82590" w:rsidRPr="00693517" w:rsidRDefault="00E82590" w:rsidP="00BC6B56">
      <w:pPr>
        <w:pStyle w:val="affffc"/>
      </w:pPr>
      <w:r w:rsidRPr="00693517">
        <w:t xml:space="preserve">Processes: </w:t>
      </w:r>
      <w:r w:rsidRPr="00693517">
        <w:tab/>
        <w:t>111</w:t>
      </w:r>
    </w:p>
    <w:p w14:paraId="0E264475" w14:textId="77777777" w:rsidR="00E82590" w:rsidRPr="00693517" w:rsidRDefault="00E82590" w:rsidP="00BC6B56">
      <w:pPr>
        <w:pStyle w:val="affffc"/>
      </w:pPr>
      <w:r w:rsidRPr="00693517">
        <w:t xml:space="preserve">Memory used: </w:t>
      </w:r>
      <w:r w:rsidRPr="00693517">
        <w:tab/>
        <w:t>7.0%</w:t>
      </w:r>
    </w:p>
    <w:p w14:paraId="6D1CF645" w14:textId="77777777" w:rsidR="00E82590" w:rsidRPr="00693517" w:rsidRDefault="00E82590" w:rsidP="00BC6B56">
      <w:pPr>
        <w:pStyle w:val="affffc"/>
      </w:pPr>
      <w:r w:rsidRPr="00693517">
        <w:t xml:space="preserve">Swap used: </w:t>
      </w:r>
      <w:r w:rsidRPr="00693517">
        <w:tab/>
        <w:t>0.0%</w:t>
      </w:r>
    </w:p>
    <w:p w14:paraId="0B20B6FF" w14:textId="77777777" w:rsidR="00E82590" w:rsidRPr="00693517" w:rsidRDefault="00E82590" w:rsidP="00BC6B56">
      <w:pPr>
        <w:pStyle w:val="affffc"/>
      </w:pPr>
      <w:r w:rsidRPr="00693517">
        <w:t xml:space="preserve">Usage On: </w:t>
      </w:r>
      <w:r w:rsidRPr="00693517">
        <w:tab/>
        <w:t>15%</w:t>
      </w:r>
    </w:p>
    <w:p w14:paraId="011906EB" w14:textId="77777777" w:rsidR="00E82590" w:rsidRPr="00693517" w:rsidRDefault="00E82590" w:rsidP="00BC6B56">
      <w:pPr>
        <w:pStyle w:val="affffc"/>
      </w:pPr>
      <w:r w:rsidRPr="00693517">
        <w:t xml:space="preserve">IP address: </w:t>
      </w:r>
      <w:r w:rsidRPr="00693517">
        <w:tab/>
        <w:t>192.168.0.96</w:t>
      </w:r>
    </w:p>
    <w:p w14:paraId="382B1447" w14:textId="77777777" w:rsidR="00E82590" w:rsidRPr="00693517" w:rsidRDefault="00E82590" w:rsidP="00BC6B56">
      <w:pPr>
        <w:pStyle w:val="affffc"/>
      </w:pPr>
      <w:r w:rsidRPr="00693517">
        <w:t xml:space="preserve">Users online: </w:t>
      </w:r>
      <w:r w:rsidRPr="00693517">
        <w:tab/>
        <w:t>1</w:t>
      </w:r>
    </w:p>
    <w:p w14:paraId="67B5B664" w14:textId="2306D7AE" w:rsidR="00E82590" w:rsidRPr="00693517" w:rsidRDefault="00E82590" w:rsidP="00BC6B56">
      <w:pPr>
        <w:pStyle w:val="affffc"/>
      </w:pPr>
      <w:r w:rsidRPr="00693517">
        <w:t>[omm@</w:t>
      </w:r>
      <w:r w:rsidR="0019002E">
        <w:t>ecs-e1b3</w:t>
      </w:r>
      <w:r w:rsidRPr="00693517">
        <w:t xml:space="preserve"> ~]$</w:t>
      </w:r>
    </w:p>
    <w:p w14:paraId="41231463" w14:textId="4A20B014" w:rsidR="00E82590" w:rsidRDefault="00D86EC2" w:rsidP="0020629A">
      <w:pPr>
        <w:pStyle w:val="30"/>
      </w:pPr>
      <w:r>
        <w:t>启动服务器后，</w:t>
      </w:r>
      <w:r>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43A8636B" w14:textId="0C81A127" w:rsidR="00D86EC2" w:rsidRPr="00DA7AEA" w:rsidRDefault="00D86EC2" w:rsidP="00D86EC2">
      <w:pPr>
        <w:pStyle w:val="1e"/>
      </w:pPr>
      <w:r w:rsidRPr="00DA7AEA">
        <w:t>启动数据库</w:t>
      </w:r>
      <w:r>
        <w:t>服务</w:t>
      </w:r>
      <w:r>
        <w:rPr>
          <w:rFonts w:hint="eastAsia"/>
        </w:rPr>
        <w:t>。</w:t>
      </w:r>
    </w:p>
    <w:p w14:paraId="79D1EFAE" w14:textId="331C27AF" w:rsidR="00E82590" w:rsidRPr="00EA5E0E" w:rsidRDefault="00E82590" w:rsidP="00BC6B56">
      <w:pPr>
        <w:pStyle w:val="affffc"/>
        <w:rPr>
          <w:b/>
          <w:color w:val="C7000B"/>
        </w:rPr>
      </w:pPr>
      <w:r w:rsidRPr="00693517">
        <w:t>[omm@</w:t>
      </w:r>
      <w:r w:rsidR="0019002E">
        <w:t>ecs-e1b3</w:t>
      </w:r>
      <w:r w:rsidRPr="00693517">
        <w:t xml:space="preserve"> ~]$</w:t>
      </w:r>
      <w:r w:rsidRPr="00427FA7">
        <w:rPr>
          <w:color w:val="C7000B"/>
        </w:rPr>
        <w:t xml:space="preserve"> </w:t>
      </w:r>
      <w:r w:rsidRPr="00EA5E0E">
        <w:rPr>
          <w:b/>
          <w:color w:val="C7000B"/>
        </w:rPr>
        <w:t>gs_om -t start;</w:t>
      </w:r>
    </w:p>
    <w:p w14:paraId="05E4DEA0" w14:textId="77777777" w:rsidR="00E82590" w:rsidRPr="00693517" w:rsidRDefault="00E82590" w:rsidP="00BC6B56">
      <w:pPr>
        <w:pStyle w:val="affffc"/>
      </w:pPr>
      <w:r w:rsidRPr="00693517">
        <w:t>Starting cluster.</w:t>
      </w:r>
    </w:p>
    <w:p w14:paraId="383D4FB5" w14:textId="77777777" w:rsidR="00E82590" w:rsidRPr="00693517" w:rsidRDefault="00E82590" w:rsidP="00BC6B56">
      <w:pPr>
        <w:pStyle w:val="affffc"/>
      </w:pPr>
      <w:r w:rsidRPr="00693517">
        <w:t>=========================================</w:t>
      </w:r>
    </w:p>
    <w:p w14:paraId="23279358" w14:textId="77777777" w:rsidR="00E82590" w:rsidRPr="00693517" w:rsidRDefault="00E82590" w:rsidP="00BC6B56">
      <w:pPr>
        <w:pStyle w:val="affffc"/>
      </w:pPr>
      <w:r w:rsidRPr="00693517">
        <w:t>=========================================</w:t>
      </w:r>
    </w:p>
    <w:p w14:paraId="404C6079" w14:textId="77777777" w:rsidR="00E82590" w:rsidRDefault="00E82590" w:rsidP="00BC6B56">
      <w:pPr>
        <w:pStyle w:val="affffc"/>
      </w:pPr>
      <w:r w:rsidRPr="00693517">
        <w:t>Successfully started.</w:t>
      </w:r>
    </w:p>
    <w:p w14:paraId="614CEDDA" w14:textId="6454CEDE" w:rsidR="00D86EC2" w:rsidRPr="00693517" w:rsidRDefault="00D86EC2" w:rsidP="00D86EC2">
      <w:pPr>
        <w:pStyle w:val="1e"/>
      </w:pPr>
      <w:r>
        <w:rPr>
          <w:rFonts w:hint="eastAsia"/>
        </w:rPr>
        <w:t>连接</w:t>
      </w:r>
      <w:r w:rsidRPr="00DA7AEA">
        <w:t>postgres</w:t>
      </w:r>
      <w:r w:rsidRPr="00DA7AEA">
        <w:t>数据库</w:t>
      </w:r>
      <w:r>
        <w:rPr>
          <w:rFonts w:hint="eastAsia"/>
        </w:rPr>
        <w:t>。</w:t>
      </w:r>
    </w:p>
    <w:p w14:paraId="4D1DE310" w14:textId="46097112" w:rsidR="00E82590" w:rsidRPr="00693517" w:rsidRDefault="00E82590" w:rsidP="00BC6B56">
      <w:pPr>
        <w:pStyle w:val="affffc"/>
      </w:pPr>
      <w:r w:rsidRPr="00693517">
        <w:t>[omm@</w:t>
      </w:r>
      <w:r w:rsidR="0019002E">
        <w:t>ecs-e1b3</w:t>
      </w:r>
      <w:r w:rsidRPr="00693517">
        <w:t xml:space="preserve"> ~]$ </w:t>
      </w:r>
      <w:proofErr w:type="gramStart"/>
      <w:r w:rsidRPr="00883423">
        <w:rPr>
          <w:b/>
          <w:color w:val="C7000B"/>
        </w:rPr>
        <w:t>gsql</w:t>
      </w:r>
      <w:proofErr w:type="gramEnd"/>
      <w:r w:rsidRPr="00883423">
        <w:rPr>
          <w:b/>
          <w:color w:val="C7000B"/>
        </w:rPr>
        <w:t xml:space="preserve"> -d postgres -p 26000</w:t>
      </w:r>
      <w:r w:rsidR="00883423" w:rsidRPr="00883423">
        <w:rPr>
          <w:b/>
          <w:color w:val="C7000B"/>
        </w:rPr>
        <w:t xml:space="preserve"> -r</w:t>
      </w:r>
    </w:p>
    <w:p w14:paraId="0E9CC63D" w14:textId="29D8ADF7" w:rsidR="00E82590" w:rsidRPr="00693517" w:rsidRDefault="00E82590" w:rsidP="00BC6B56">
      <w:pPr>
        <w:pStyle w:val="affffc"/>
      </w:pPr>
      <w:proofErr w:type="gramStart"/>
      <w:r w:rsidRPr="00693517">
        <w:t>gsql</w:t>
      </w:r>
      <w:proofErr w:type="gramEnd"/>
      <w:r w:rsidRPr="00693517">
        <w:t xml:space="preserve"> ((openGauss </w:t>
      </w:r>
      <w:r w:rsidR="006A1E3E">
        <w:t>2.0.0</w:t>
      </w:r>
      <w:r w:rsidRPr="00693517">
        <w:t xml:space="preserve"> build 38a9312a) compiled at </w:t>
      </w:r>
      <w:r w:rsidR="007B32A6">
        <w:t>2021</w:t>
      </w:r>
      <w:r w:rsidRPr="00693517">
        <w:t>-05-27 14:56:08 commit 472 last mr 549 )</w:t>
      </w:r>
    </w:p>
    <w:p w14:paraId="2F6DDB71" w14:textId="77777777" w:rsidR="00E82590" w:rsidRPr="00693517" w:rsidRDefault="00E82590" w:rsidP="00BC6B56">
      <w:pPr>
        <w:pStyle w:val="affffc"/>
      </w:pPr>
      <w:r w:rsidRPr="00693517">
        <w:t>Non-SSL connection (SSL connection is recommended when requiring high-security)</w:t>
      </w:r>
    </w:p>
    <w:p w14:paraId="24884A41" w14:textId="261EDCC0" w:rsidR="00E82590" w:rsidRPr="00693517" w:rsidRDefault="00E82590" w:rsidP="00BC6B56">
      <w:pPr>
        <w:pStyle w:val="affffc"/>
      </w:pPr>
      <w:r w:rsidRPr="00693517">
        <w:t xml:space="preserve">Type </w:t>
      </w:r>
      <w:r w:rsidR="00CF0DD9">
        <w:t>＂</w:t>
      </w:r>
      <w:r w:rsidRPr="00693517">
        <w:t>help</w:t>
      </w:r>
      <w:r w:rsidR="00CF0DD9">
        <w:t>＂</w:t>
      </w:r>
      <w:r w:rsidRPr="00693517">
        <w:t xml:space="preserve"> for help.</w:t>
      </w:r>
    </w:p>
    <w:p w14:paraId="1B956F0A" w14:textId="77777777" w:rsidR="00E82590" w:rsidRPr="00693517" w:rsidRDefault="00E82590" w:rsidP="00BC6B56">
      <w:pPr>
        <w:pStyle w:val="affffc"/>
      </w:pPr>
    </w:p>
    <w:p w14:paraId="4ED19ACA" w14:textId="77777777" w:rsidR="00E82590" w:rsidRPr="00693517" w:rsidRDefault="00E82590" w:rsidP="00BC6B56">
      <w:pPr>
        <w:pStyle w:val="affffc"/>
      </w:pPr>
      <w:proofErr w:type="gramStart"/>
      <w:r w:rsidRPr="00693517">
        <w:t>postgres</w:t>
      </w:r>
      <w:proofErr w:type="gramEnd"/>
      <w:r w:rsidRPr="00693517">
        <w:t>=#</w:t>
      </w:r>
    </w:p>
    <w:p w14:paraId="5A2C0E26" w14:textId="030851D1" w:rsidR="00E82590" w:rsidRPr="00DA7AEA" w:rsidRDefault="00E82590" w:rsidP="0020629A">
      <w:pPr>
        <w:pStyle w:val="30"/>
      </w:pPr>
      <w:r w:rsidRPr="00DA7AEA">
        <w:t>创建</w:t>
      </w:r>
      <w:r w:rsidRPr="00DA7AEA">
        <w:t>student</w:t>
      </w:r>
      <w:r w:rsidRPr="00DA7AEA">
        <w:t>表</w:t>
      </w:r>
      <w:r w:rsidR="003877FA">
        <w:t>。</w:t>
      </w:r>
    </w:p>
    <w:p w14:paraId="3DE60629" w14:textId="4DF3F62B" w:rsidR="00A26628" w:rsidRPr="00EA5E0E" w:rsidRDefault="00A26628" w:rsidP="00BC6B56">
      <w:pPr>
        <w:pStyle w:val="affffc"/>
        <w:rPr>
          <w:b/>
          <w:color w:val="C7000B"/>
        </w:rPr>
      </w:pPr>
      <w:proofErr w:type="gramStart"/>
      <w:r w:rsidRPr="00693517">
        <w:t>postgres</w:t>
      </w:r>
      <w:proofErr w:type="gramEnd"/>
      <w:r w:rsidRPr="00693517">
        <w:t xml:space="preserve">=# </w:t>
      </w:r>
      <w:r w:rsidRPr="00EA5E0E">
        <w:rPr>
          <w:b/>
          <w:color w:val="C7000B"/>
        </w:rPr>
        <w:t>drop table student;</w:t>
      </w:r>
    </w:p>
    <w:p w14:paraId="6727AEAE"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CREATE TABLE student</w:t>
      </w:r>
    </w:p>
    <w:p w14:paraId="7865321C"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std_id</w:t>
      </w:r>
      <w:proofErr w:type="gramEnd"/>
      <w:r w:rsidRPr="00EA5E0E">
        <w:rPr>
          <w:b/>
          <w:color w:val="C7000B"/>
        </w:rPr>
        <w:t xml:space="preserve"> INT NOT NULL,</w:t>
      </w:r>
    </w:p>
    <w:p w14:paraId="5D404166"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std_name</w:t>
      </w:r>
      <w:proofErr w:type="gramEnd"/>
      <w:r w:rsidRPr="00EA5E0E">
        <w:rPr>
          <w:b/>
          <w:color w:val="C7000B"/>
        </w:rPr>
        <w:t xml:space="preserve"> VARCHAR(20) NOT NULL,</w:t>
      </w:r>
    </w:p>
    <w:p w14:paraId="0519CF2F"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std_sex</w:t>
      </w:r>
      <w:proofErr w:type="gramEnd"/>
      <w:r w:rsidRPr="00EA5E0E">
        <w:rPr>
          <w:b/>
          <w:color w:val="C7000B"/>
        </w:rPr>
        <w:t xml:space="preserve"> VARCHAR(6),</w:t>
      </w:r>
    </w:p>
    <w:p w14:paraId="4A2DEB7B"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std_birth</w:t>
      </w:r>
      <w:proofErr w:type="gramEnd"/>
      <w:r w:rsidRPr="00EA5E0E">
        <w:rPr>
          <w:b/>
          <w:color w:val="C7000B"/>
        </w:rPr>
        <w:t xml:space="preserve"> DATE,</w:t>
      </w:r>
    </w:p>
    <w:p w14:paraId="5EAFAA5E"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std_in</w:t>
      </w:r>
      <w:proofErr w:type="gramEnd"/>
      <w:r w:rsidRPr="00EA5E0E">
        <w:rPr>
          <w:b/>
          <w:color w:val="C7000B"/>
        </w:rPr>
        <w:t xml:space="preserve"> DATE NOT NULL,</w:t>
      </w:r>
    </w:p>
    <w:p w14:paraId="1427CC71" w14:textId="77777777" w:rsidR="00E82590" w:rsidRPr="00EA5E0E" w:rsidRDefault="00E82590" w:rsidP="00BC6B56">
      <w:pPr>
        <w:pStyle w:val="affffc"/>
        <w:rPr>
          <w:b/>
          <w:color w:val="C7000B"/>
        </w:rPr>
      </w:pPr>
      <w:r w:rsidRPr="00EA5E0E">
        <w:rPr>
          <w:b/>
          <w:color w:val="C7000B"/>
        </w:rPr>
        <w:t xml:space="preserve">         </w:t>
      </w:r>
      <w:proofErr w:type="gramStart"/>
      <w:r w:rsidRPr="00EA5E0E">
        <w:rPr>
          <w:b/>
          <w:color w:val="C7000B"/>
        </w:rPr>
        <w:t>std_address</w:t>
      </w:r>
      <w:proofErr w:type="gramEnd"/>
      <w:r w:rsidRPr="00EA5E0E">
        <w:rPr>
          <w:b/>
          <w:color w:val="C7000B"/>
        </w:rPr>
        <w:t xml:space="preserve"> VARCHAR(100)</w:t>
      </w:r>
    </w:p>
    <w:p w14:paraId="55DABAEE" w14:textId="77777777" w:rsidR="00E82590" w:rsidRDefault="00E82590" w:rsidP="00BC6B56">
      <w:pPr>
        <w:pStyle w:val="affffc"/>
        <w:rPr>
          <w:b/>
          <w:color w:val="C7000B"/>
        </w:rPr>
      </w:pPr>
      <w:r w:rsidRPr="00EA5E0E">
        <w:rPr>
          <w:b/>
          <w:color w:val="C7000B"/>
        </w:rPr>
        <w:t>);</w:t>
      </w:r>
    </w:p>
    <w:p w14:paraId="3464C0B8" w14:textId="77777777" w:rsidR="00CB7364" w:rsidRPr="00EA5E0E" w:rsidRDefault="00CB7364" w:rsidP="00BC6B56">
      <w:pPr>
        <w:pStyle w:val="affffc"/>
        <w:rPr>
          <w:b/>
          <w:color w:val="C7000B"/>
        </w:rPr>
      </w:pPr>
    </w:p>
    <w:p w14:paraId="434218EC" w14:textId="77777777" w:rsidR="00E82590" w:rsidRPr="00693517" w:rsidRDefault="00E82590" w:rsidP="00BC6B56">
      <w:pPr>
        <w:pStyle w:val="affffc"/>
      </w:pPr>
      <w:r w:rsidRPr="00693517">
        <w:t>CREATE TABLE</w:t>
      </w:r>
    </w:p>
    <w:p w14:paraId="59C2F51E" w14:textId="64F38129" w:rsidR="00E82590" w:rsidRPr="00DA7AEA" w:rsidRDefault="00E82590" w:rsidP="0020629A">
      <w:pPr>
        <w:pStyle w:val="30"/>
      </w:pPr>
      <w:r w:rsidRPr="00DA7AEA">
        <w:lastRenderedPageBreak/>
        <w:t>插入</w:t>
      </w:r>
      <w:r w:rsidR="003877FA" w:rsidRPr="00DA7AEA">
        <w:t>表数据</w:t>
      </w:r>
      <w:r w:rsidR="003877FA">
        <w:t>。</w:t>
      </w:r>
    </w:p>
    <w:p w14:paraId="27426282"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38C9CA34" w14:textId="77777777" w:rsidR="00E82590" w:rsidRPr="00693517" w:rsidRDefault="00E82590" w:rsidP="00BC6B56">
      <w:pPr>
        <w:pStyle w:val="affffc"/>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305EF07A"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453C4C04"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353D0B2C"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01E26909"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65E42DC6"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DBCE4E9" w14:textId="77777777" w:rsidR="00E82590" w:rsidRPr="00693517" w:rsidRDefault="00E82590" w:rsidP="00BC6B56">
      <w:pPr>
        <w:pStyle w:val="affffc"/>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52A6C9A3"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39249F4"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7E2C0A60"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7A9704ED"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0EA4E246"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668959BD"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3E449E59"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697B8B61" w14:textId="77777777" w:rsidR="00E82590" w:rsidRPr="00693517" w:rsidRDefault="00E82590" w:rsidP="00BC6B56">
      <w:pPr>
        <w:pStyle w:val="affffc"/>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439EFA47" w14:textId="77777777" w:rsidR="00E82590" w:rsidRPr="00693517" w:rsidRDefault="00E82590" w:rsidP="00BC6B56">
      <w:pPr>
        <w:pStyle w:val="affffc"/>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44F4612A"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6E406D42"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8AC777C"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4B70A949"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3C1B3C2C"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7BE037FA" w14:textId="77777777" w:rsidR="00E82590" w:rsidRPr="00693517" w:rsidRDefault="00E82590" w:rsidP="00BC6B56">
      <w:pPr>
        <w:pStyle w:val="affffc"/>
      </w:pPr>
      <w:r w:rsidRPr="00693517">
        <w:lastRenderedPageBreak/>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63D06369"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4C829B12" w14:textId="77777777" w:rsidR="00E82590" w:rsidRPr="00693517" w:rsidRDefault="00E82590" w:rsidP="00BC6B56">
      <w:pPr>
        <w:pStyle w:val="affffc"/>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4983D8E8"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62250E2D"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429DC2A4"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940F5C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0C22ACB7"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2948A9E5" w14:textId="77777777" w:rsidR="00E82590" w:rsidRPr="00693517" w:rsidRDefault="00E82590" w:rsidP="00BC6B56">
      <w:pPr>
        <w:pStyle w:val="affffc"/>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63AA7F9F"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1EEED0E7"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4AD0F519"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D57AF5A"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37EEDF6B"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61FDEF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65E93733"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3EF787E7" w14:textId="77777777" w:rsidR="00E82590" w:rsidRPr="00693517" w:rsidRDefault="00E82590" w:rsidP="00BC6B56">
      <w:pPr>
        <w:pStyle w:val="affffc"/>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392583BB" w14:textId="77777777" w:rsidR="00E82590" w:rsidRPr="00693517" w:rsidRDefault="00E82590" w:rsidP="00BC6B56">
      <w:pPr>
        <w:pStyle w:val="affffc"/>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6F3B7C7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5822D1C6"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4AD66C2D"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1F00CC9F"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7CB6B42B"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082ACF9C" w14:textId="77777777" w:rsidR="00E82590" w:rsidRPr="00693517" w:rsidRDefault="00E82590" w:rsidP="00BC6B56">
      <w:pPr>
        <w:pStyle w:val="affffc"/>
      </w:pPr>
      <w:r w:rsidRPr="00693517">
        <w:lastRenderedPageBreak/>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6D6B3C0E"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45EBE19E" w14:textId="77777777" w:rsidR="00E82590" w:rsidRPr="00693517" w:rsidRDefault="00E82590" w:rsidP="00BC6B56">
      <w:pPr>
        <w:pStyle w:val="affffc"/>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053B400C"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4D14B113"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2DD9FFE5" w14:textId="002CB1D1" w:rsidR="00E82590" w:rsidRPr="00DA7AEA" w:rsidRDefault="00E82590" w:rsidP="0020629A">
      <w:pPr>
        <w:pStyle w:val="30"/>
      </w:pPr>
      <w:r w:rsidRPr="00DA7AEA">
        <w:t>查询统计</w:t>
      </w:r>
      <w:r w:rsidR="003877FA" w:rsidRPr="00DA7AEA">
        <w:t>数据</w:t>
      </w:r>
      <w:r w:rsidR="003877FA">
        <w:t>。</w:t>
      </w:r>
    </w:p>
    <w:p w14:paraId="1F3AAD70"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select count(*) from student;</w:t>
      </w:r>
    </w:p>
    <w:p w14:paraId="291C72D6" w14:textId="77777777" w:rsidR="00E82590" w:rsidRPr="00693517" w:rsidRDefault="00E82590" w:rsidP="00BC6B56">
      <w:pPr>
        <w:pStyle w:val="affffc"/>
      </w:pPr>
      <w:r w:rsidRPr="00693517">
        <w:t xml:space="preserve"> </w:t>
      </w:r>
      <w:proofErr w:type="gramStart"/>
      <w:r w:rsidRPr="00693517">
        <w:t>count</w:t>
      </w:r>
      <w:proofErr w:type="gramEnd"/>
      <w:r w:rsidRPr="00693517">
        <w:t xml:space="preserve"> </w:t>
      </w:r>
    </w:p>
    <w:p w14:paraId="436E4AB7" w14:textId="77777777" w:rsidR="00E82590" w:rsidRPr="00693517" w:rsidRDefault="00E82590" w:rsidP="00BC6B56">
      <w:pPr>
        <w:pStyle w:val="affffc"/>
      </w:pPr>
      <w:r w:rsidRPr="00693517">
        <w:t>-------</w:t>
      </w:r>
    </w:p>
    <w:p w14:paraId="7935398D" w14:textId="77777777" w:rsidR="00E82590" w:rsidRPr="00693517" w:rsidRDefault="00E82590" w:rsidP="00BC6B56">
      <w:pPr>
        <w:pStyle w:val="affffc"/>
      </w:pPr>
      <w:r w:rsidRPr="00693517">
        <w:t xml:space="preserve">    50</w:t>
      </w:r>
    </w:p>
    <w:p w14:paraId="09EDC5B8" w14:textId="77777777" w:rsidR="00E82590" w:rsidRPr="00693517" w:rsidRDefault="00E82590" w:rsidP="00BC6B56">
      <w:pPr>
        <w:pStyle w:val="affffc"/>
      </w:pPr>
      <w:r w:rsidRPr="00693517">
        <w:t>(1 row)</w:t>
      </w:r>
    </w:p>
    <w:p w14:paraId="01C6E21D" w14:textId="77777777" w:rsidR="00E82590" w:rsidRPr="00693517" w:rsidRDefault="00E82590" w:rsidP="00BC6B56">
      <w:pPr>
        <w:pStyle w:val="affffc"/>
      </w:pPr>
    </w:p>
    <w:p w14:paraId="45DD23D7"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select * from student order by std_id;</w:t>
      </w:r>
    </w:p>
    <w:p w14:paraId="4FB4B684" w14:textId="77777777" w:rsidR="00E82590" w:rsidRPr="00693517" w:rsidRDefault="00E82590" w:rsidP="00BC6B56">
      <w:pPr>
        <w:pStyle w:val="affffc"/>
      </w:pPr>
      <w:r w:rsidRPr="00693517">
        <w:t xml:space="preserve"> std_id | std_name | std_sex |      std_birth      |       std_in        |     std_address      </w:t>
      </w:r>
    </w:p>
    <w:p w14:paraId="62CAB467" w14:textId="77777777" w:rsidR="00E82590" w:rsidRPr="00693517" w:rsidRDefault="00E82590" w:rsidP="00BC6B56">
      <w:pPr>
        <w:pStyle w:val="affffc"/>
      </w:pPr>
      <w:r w:rsidRPr="00693517">
        <w:t>--------+----------+---------+---------------------+---------------------+----------------------</w:t>
      </w:r>
    </w:p>
    <w:p w14:paraId="1577B414"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2C4422E2"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CFAF3BE"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5265B057"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22ADE29" w14:textId="77777777" w:rsidR="00E82590" w:rsidRPr="00693517" w:rsidRDefault="00E82590" w:rsidP="00BC6B56">
      <w:pPr>
        <w:pStyle w:val="affffc"/>
      </w:pPr>
      <w:r w:rsidRPr="00693517">
        <w:t xml:space="preserve">      5 | </w:t>
      </w:r>
      <w:r w:rsidRPr="00693517">
        <w:t>张五</w:t>
      </w:r>
      <w:r w:rsidRPr="00693517">
        <w:t xml:space="preserve">     | </w:t>
      </w:r>
      <w:r w:rsidRPr="00693517">
        <w:t>男</w:t>
      </w:r>
      <w:r w:rsidRPr="00693517">
        <w:t xml:space="preserve">      | 1993-01-05 00:00:00 | 2011-09-01 00:00:00 | </w:t>
      </w:r>
      <w:r w:rsidRPr="00693517">
        <w:t>江苏省南京市雨花台区</w:t>
      </w:r>
    </w:p>
    <w:p w14:paraId="24021F8B" w14:textId="0745CFFC" w:rsidR="00E82590" w:rsidRPr="00693517" w:rsidRDefault="00356CE2" w:rsidP="00BC6B56">
      <w:pPr>
        <w:pStyle w:val="affffc"/>
      </w:pPr>
      <w:r w:rsidRPr="00693517">
        <w:t>……………..</w:t>
      </w:r>
    </w:p>
    <w:p w14:paraId="0080EC9E" w14:textId="4DAE4091" w:rsidR="00E82590" w:rsidRPr="00DA7AEA" w:rsidRDefault="00E82590" w:rsidP="0020629A">
      <w:pPr>
        <w:pStyle w:val="30"/>
      </w:pPr>
      <w:r w:rsidRPr="00DA7AEA">
        <w:t>查看表信息</w:t>
      </w:r>
      <w:r w:rsidR="003877FA">
        <w:t>。</w:t>
      </w:r>
    </w:p>
    <w:p w14:paraId="6D022A0F"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\d student</w:t>
      </w:r>
    </w:p>
    <w:p w14:paraId="0714784A" w14:textId="65197C26" w:rsidR="00E82590" w:rsidRPr="00693517" w:rsidRDefault="00E82590" w:rsidP="00BC6B56">
      <w:pPr>
        <w:pStyle w:val="affffc"/>
      </w:pPr>
      <w:r w:rsidRPr="00693517">
        <w:t xml:space="preserve">                  Table </w:t>
      </w:r>
      <w:r w:rsidR="00CF0DD9">
        <w:t>＂</w:t>
      </w:r>
      <w:r w:rsidRPr="00693517">
        <w:t>public.student</w:t>
      </w:r>
      <w:r w:rsidR="00CF0DD9">
        <w:t>＂</w:t>
      </w:r>
    </w:p>
    <w:p w14:paraId="3757710C" w14:textId="77777777" w:rsidR="00E82590" w:rsidRPr="00693517" w:rsidRDefault="00E82590" w:rsidP="00BC6B56">
      <w:pPr>
        <w:pStyle w:val="affffc"/>
      </w:pPr>
      <w:r w:rsidRPr="00693517">
        <w:t xml:space="preserve">   Column    |              Type              | Modifiers </w:t>
      </w:r>
    </w:p>
    <w:p w14:paraId="30989BBF" w14:textId="77777777" w:rsidR="00E82590" w:rsidRPr="00693517" w:rsidRDefault="00E82590" w:rsidP="00BC6B56">
      <w:pPr>
        <w:pStyle w:val="affffc"/>
      </w:pPr>
      <w:r w:rsidRPr="00693517">
        <w:t>-------------+--------------------------------+-----------</w:t>
      </w:r>
    </w:p>
    <w:p w14:paraId="699BC5AD" w14:textId="77777777" w:rsidR="00E82590" w:rsidRPr="00693517" w:rsidRDefault="00E82590" w:rsidP="00BC6B56">
      <w:pPr>
        <w:pStyle w:val="affffc"/>
      </w:pPr>
      <w:r w:rsidRPr="00693517">
        <w:t xml:space="preserve"> std_id      | integer                        | not null</w:t>
      </w:r>
    </w:p>
    <w:p w14:paraId="17FB6F24" w14:textId="77777777" w:rsidR="00E82590" w:rsidRPr="00693517" w:rsidRDefault="00E82590" w:rsidP="00BC6B56">
      <w:pPr>
        <w:pStyle w:val="affffc"/>
      </w:pPr>
      <w:r w:rsidRPr="00693517">
        <w:t xml:space="preserve"> std_name    | character </w:t>
      </w:r>
      <w:proofErr w:type="gramStart"/>
      <w:r w:rsidRPr="00693517">
        <w:t>varying(</w:t>
      </w:r>
      <w:proofErr w:type="gramEnd"/>
      <w:r w:rsidRPr="00693517">
        <w:t>20)          | not null</w:t>
      </w:r>
    </w:p>
    <w:p w14:paraId="23E38422" w14:textId="77777777" w:rsidR="00E82590" w:rsidRPr="00693517" w:rsidRDefault="00E82590" w:rsidP="00BC6B56">
      <w:pPr>
        <w:pStyle w:val="affffc"/>
      </w:pPr>
      <w:r w:rsidRPr="00693517">
        <w:t xml:space="preserve"> std_sex     | character </w:t>
      </w:r>
      <w:proofErr w:type="gramStart"/>
      <w:r w:rsidRPr="00693517">
        <w:t>varying(</w:t>
      </w:r>
      <w:proofErr w:type="gramEnd"/>
      <w:r w:rsidRPr="00693517">
        <w:t xml:space="preserve">6)           | </w:t>
      </w:r>
    </w:p>
    <w:p w14:paraId="6A50CDD6" w14:textId="77777777" w:rsidR="00E82590" w:rsidRPr="00693517" w:rsidRDefault="00E82590" w:rsidP="00BC6B56">
      <w:pPr>
        <w:pStyle w:val="affffc"/>
      </w:pPr>
      <w:r w:rsidRPr="00693517">
        <w:t xml:space="preserve"> std_birth   | </w:t>
      </w:r>
      <w:proofErr w:type="gramStart"/>
      <w:r w:rsidRPr="00693517">
        <w:t>timestamp(</w:t>
      </w:r>
      <w:proofErr w:type="gramEnd"/>
      <w:r w:rsidRPr="00693517">
        <w:t xml:space="preserve">0) without time zone | </w:t>
      </w:r>
    </w:p>
    <w:p w14:paraId="38F58181" w14:textId="77777777" w:rsidR="00E82590" w:rsidRPr="00693517" w:rsidRDefault="00E82590" w:rsidP="00BC6B56">
      <w:pPr>
        <w:pStyle w:val="affffc"/>
      </w:pPr>
      <w:r w:rsidRPr="00693517">
        <w:t xml:space="preserve"> std_in      | </w:t>
      </w:r>
      <w:proofErr w:type="gramStart"/>
      <w:r w:rsidRPr="00693517">
        <w:t>timestamp(</w:t>
      </w:r>
      <w:proofErr w:type="gramEnd"/>
      <w:r w:rsidRPr="00693517">
        <w:t>0) without time zone | not null</w:t>
      </w:r>
    </w:p>
    <w:p w14:paraId="3D7607E2" w14:textId="77777777" w:rsidR="00E82590" w:rsidRPr="00693517" w:rsidRDefault="00E82590" w:rsidP="00BC6B56">
      <w:pPr>
        <w:pStyle w:val="affffc"/>
      </w:pPr>
      <w:r w:rsidRPr="00693517">
        <w:t xml:space="preserve"> std_address | character </w:t>
      </w:r>
      <w:proofErr w:type="gramStart"/>
      <w:r w:rsidRPr="00693517">
        <w:t>varying(</w:t>
      </w:r>
      <w:proofErr w:type="gramEnd"/>
      <w:r w:rsidRPr="00693517">
        <w:t>100)         |</w:t>
      </w:r>
    </w:p>
    <w:p w14:paraId="741930A8" w14:textId="30EFE9DF" w:rsidR="00E82590" w:rsidRPr="00DA7AEA" w:rsidRDefault="00E82590" w:rsidP="0020629A">
      <w:pPr>
        <w:pStyle w:val="30"/>
      </w:pPr>
      <w:r w:rsidRPr="00DA7AEA">
        <w:t>使用</w:t>
      </w:r>
      <w:r w:rsidRPr="00DA7AEA">
        <w:t>VACUUM</w:t>
      </w:r>
      <w:r w:rsidRPr="00DA7AEA">
        <w:t>命令，进行磁盘空间回收</w:t>
      </w:r>
      <w:r w:rsidR="003877FA">
        <w:t>。</w:t>
      </w:r>
    </w:p>
    <w:p w14:paraId="056C88C8"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vacuum student;</w:t>
      </w:r>
    </w:p>
    <w:p w14:paraId="2FC81BED" w14:textId="77777777" w:rsidR="00E82590" w:rsidRPr="00693517" w:rsidRDefault="00E82590" w:rsidP="00BC6B56">
      <w:pPr>
        <w:pStyle w:val="affffc"/>
      </w:pPr>
      <w:r w:rsidRPr="00693517">
        <w:t>VACUUM</w:t>
      </w:r>
    </w:p>
    <w:p w14:paraId="2AE42093" w14:textId="7EEBE726" w:rsidR="00E82590" w:rsidRPr="00DA7AEA" w:rsidRDefault="00E82590" w:rsidP="0020629A">
      <w:pPr>
        <w:pStyle w:val="30"/>
      </w:pPr>
      <w:r w:rsidRPr="00DA7AEA">
        <w:t>删除表中数据</w:t>
      </w:r>
      <w:r w:rsidR="003877FA">
        <w:t>。</w:t>
      </w:r>
    </w:p>
    <w:p w14:paraId="0CC27A34" w14:textId="77777777" w:rsidR="00E82590" w:rsidRPr="00EA5E0E" w:rsidRDefault="00E82590" w:rsidP="00BC6B56">
      <w:pPr>
        <w:pStyle w:val="affffc"/>
        <w:rPr>
          <w:b/>
          <w:color w:val="C7000B"/>
        </w:rPr>
      </w:pPr>
      <w:proofErr w:type="gramStart"/>
      <w:r w:rsidRPr="00693517">
        <w:lastRenderedPageBreak/>
        <w:t>postgres</w:t>
      </w:r>
      <w:proofErr w:type="gramEnd"/>
      <w:r w:rsidRPr="00693517">
        <w:t xml:space="preserve">=# </w:t>
      </w:r>
      <w:r w:rsidRPr="00EA5E0E">
        <w:rPr>
          <w:b/>
          <w:color w:val="C7000B"/>
        </w:rPr>
        <w:t>delete from student where std_id&gt;30;</w:t>
      </w:r>
    </w:p>
    <w:p w14:paraId="1BD6C55B" w14:textId="77777777" w:rsidR="00E82590" w:rsidRPr="00693517" w:rsidRDefault="00E82590" w:rsidP="00BC6B56">
      <w:pPr>
        <w:pStyle w:val="affffc"/>
      </w:pPr>
      <w:r w:rsidRPr="00693517">
        <w:t>DELETE 20</w:t>
      </w:r>
    </w:p>
    <w:p w14:paraId="195DEAD5" w14:textId="3B0FA686" w:rsidR="00E82590" w:rsidRPr="00DA7AEA" w:rsidRDefault="00E82590" w:rsidP="0020629A">
      <w:pPr>
        <w:pStyle w:val="30"/>
      </w:pPr>
      <w:r w:rsidRPr="00DA7AEA">
        <w:t>使用</w:t>
      </w:r>
      <w:r w:rsidRPr="00DA7AEA">
        <w:t>VACUUM FULL</w:t>
      </w:r>
      <w:r w:rsidRPr="00DA7AEA">
        <w:t>命令，进行磁盘空间回收</w:t>
      </w:r>
      <w:r w:rsidR="003877FA">
        <w:t>。</w:t>
      </w:r>
    </w:p>
    <w:p w14:paraId="4306BEC0" w14:textId="77777777" w:rsidR="00E82590" w:rsidRPr="00EA5E0E" w:rsidRDefault="00E82590" w:rsidP="00BC6B56">
      <w:pPr>
        <w:pStyle w:val="affffc"/>
        <w:rPr>
          <w:b/>
          <w:color w:val="C7000B"/>
        </w:rPr>
      </w:pPr>
      <w:proofErr w:type="gramStart"/>
      <w:r w:rsidRPr="00693517">
        <w:t>postgres</w:t>
      </w:r>
      <w:proofErr w:type="gramEnd"/>
      <w:r w:rsidRPr="00693517">
        <w:t>=#</w:t>
      </w:r>
      <w:r w:rsidRPr="00427FA7">
        <w:t xml:space="preserve"> </w:t>
      </w:r>
      <w:r w:rsidRPr="00EA5E0E">
        <w:rPr>
          <w:b/>
          <w:color w:val="C7000B"/>
        </w:rPr>
        <w:t>vacuum full student;</w:t>
      </w:r>
    </w:p>
    <w:p w14:paraId="74D0AFA0" w14:textId="77777777" w:rsidR="00E82590" w:rsidRPr="00693517" w:rsidRDefault="00E82590" w:rsidP="00BC6B56">
      <w:pPr>
        <w:pStyle w:val="affffc"/>
      </w:pPr>
      <w:r w:rsidRPr="00693517">
        <w:t>VACUUM</w:t>
      </w:r>
    </w:p>
    <w:p w14:paraId="04EE9234" w14:textId="6274371F" w:rsidR="00E82590" w:rsidRPr="00DA7AEA" w:rsidRDefault="00E82590" w:rsidP="0020629A">
      <w:pPr>
        <w:pStyle w:val="30"/>
      </w:pPr>
      <w:r w:rsidRPr="00DA7AEA">
        <w:t>使用</w:t>
      </w:r>
      <w:r w:rsidRPr="00DA7AEA">
        <w:t>ANALYZE</w:t>
      </w:r>
      <w:r w:rsidRPr="00DA7AEA">
        <w:t>语句更新统计信息</w:t>
      </w:r>
      <w:r w:rsidR="003877FA">
        <w:t>。</w:t>
      </w:r>
    </w:p>
    <w:p w14:paraId="4F6B78C8"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analyze student;</w:t>
      </w:r>
    </w:p>
    <w:p w14:paraId="69056AB8" w14:textId="77777777" w:rsidR="00E82590" w:rsidRPr="00693517" w:rsidRDefault="00E82590" w:rsidP="00BC6B56">
      <w:pPr>
        <w:pStyle w:val="affffc"/>
      </w:pPr>
      <w:r w:rsidRPr="00693517">
        <w:t>ANALYZE</w:t>
      </w:r>
    </w:p>
    <w:p w14:paraId="0FDBFB6D" w14:textId="1F73954D" w:rsidR="00E82590" w:rsidRPr="00DA7AEA" w:rsidRDefault="00E82590" w:rsidP="0020629A">
      <w:pPr>
        <w:pStyle w:val="30"/>
      </w:pPr>
      <w:r w:rsidRPr="00DA7AEA">
        <w:t>使用</w:t>
      </w:r>
      <w:r w:rsidRPr="00DA7AEA">
        <w:t>ANALYZE VERBOSE</w:t>
      </w:r>
      <w:r w:rsidRPr="00DA7AEA">
        <w:t>语句更新统计信息，并输出表的相关信息</w:t>
      </w:r>
      <w:r w:rsidR="003877FA">
        <w:t>。</w:t>
      </w:r>
    </w:p>
    <w:p w14:paraId="05492B44"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analyze verbose student;</w:t>
      </w:r>
    </w:p>
    <w:p w14:paraId="630D78B0" w14:textId="651E9020" w:rsidR="00E82590" w:rsidRPr="00693517" w:rsidRDefault="00E82590" w:rsidP="00BC6B56">
      <w:pPr>
        <w:pStyle w:val="affffc"/>
      </w:pPr>
      <w:r w:rsidRPr="00693517">
        <w:t xml:space="preserve">INFO:  analyzing </w:t>
      </w:r>
      <w:r w:rsidR="00CF0DD9">
        <w:t>＂</w:t>
      </w:r>
      <w:r w:rsidRPr="00693517">
        <w:t>public.student</w:t>
      </w:r>
      <w:r w:rsidR="00CF0DD9">
        <w:t>＂</w:t>
      </w:r>
      <w:r w:rsidRPr="00693517">
        <w:t>(dn_6001 pid=37195)</w:t>
      </w:r>
    </w:p>
    <w:p w14:paraId="16DBDF7E" w14:textId="7D70D68E" w:rsidR="00E82590" w:rsidRPr="00693517" w:rsidRDefault="00E82590" w:rsidP="00BC6B56">
      <w:pPr>
        <w:pStyle w:val="affffc"/>
      </w:pPr>
      <w:r w:rsidRPr="00693517">
        <w:t xml:space="preserve">INFO:  ANALYZE INFO : </w:t>
      </w:r>
      <w:r w:rsidR="00CF0DD9">
        <w:t>＂</w:t>
      </w:r>
      <w:r w:rsidRPr="00693517">
        <w:t>student</w:t>
      </w:r>
      <w:r w:rsidR="00CF0DD9">
        <w:t>＂</w:t>
      </w:r>
      <w:r w:rsidRPr="00693517">
        <w:t xml:space="preserve">: </w:t>
      </w:r>
      <w:proofErr w:type="gramStart"/>
      <w:r w:rsidRPr="00693517">
        <w:t>scanned</w:t>
      </w:r>
      <w:proofErr w:type="gramEnd"/>
      <w:r w:rsidRPr="00693517">
        <w:t xml:space="preserve"> 1 of 1 pages, containing 30 live rows and 20 dead rows; 30 rows in sample, 30 estimated total rows(dn_6001 pid=37195)</w:t>
      </w:r>
    </w:p>
    <w:p w14:paraId="0C19994D" w14:textId="77777777" w:rsidR="00E82590" w:rsidRPr="00693517" w:rsidRDefault="00E82590" w:rsidP="00BC6B56">
      <w:pPr>
        <w:pStyle w:val="affffc"/>
      </w:pPr>
      <w:r w:rsidRPr="00693517">
        <w:t>ANALYZE</w:t>
      </w:r>
    </w:p>
    <w:p w14:paraId="4D1ADF1C" w14:textId="30337A2C" w:rsidR="00E82590" w:rsidRPr="00DA7AEA" w:rsidRDefault="00E82590" w:rsidP="0020629A">
      <w:pPr>
        <w:pStyle w:val="30"/>
      </w:pPr>
      <w:r w:rsidRPr="00DA7AEA">
        <w:t>执行</w:t>
      </w:r>
      <w:r w:rsidRPr="00DA7AEA">
        <w:t>VACUUM ANALYZE</w:t>
      </w:r>
      <w:r w:rsidRPr="00DA7AEA">
        <w:t>命令进行查询优化</w:t>
      </w:r>
      <w:r w:rsidR="003877FA">
        <w:t>。</w:t>
      </w:r>
    </w:p>
    <w:p w14:paraId="1AEE2198"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vacuum analyze student;</w:t>
      </w:r>
    </w:p>
    <w:p w14:paraId="3C8B97B0" w14:textId="77777777" w:rsidR="00E82590" w:rsidRPr="00693517" w:rsidRDefault="00E82590" w:rsidP="00BC6B56">
      <w:pPr>
        <w:pStyle w:val="affffc"/>
      </w:pPr>
      <w:r w:rsidRPr="00693517">
        <w:t>VACUUM</w:t>
      </w:r>
    </w:p>
    <w:p w14:paraId="5247221D" w14:textId="41E2C399" w:rsidR="00E82590" w:rsidRPr="00DA7AEA" w:rsidRDefault="00E82590" w:rsidP="0020629A">
      <w:pPr>
        <w:pStyle w:val="30"/>
      </w:pPr>
      <w:r w:rsidRPr="00DA7AEA">
        <w:t>查看特定表的统计信息</w:t>
      </w:r>
      <w:r w:rsidR="003877FA">
        <w:t>。</w:t>
      </w:r>
    </w:p>
    <w:p w14:paraId="0DF490F3"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select relname,n_tup_ins,n_tup_upd,n_tup_del,last_analyze,vacuum_count from PG_STAT_ALL_TABLES where relname='student';</w:t>
      </w:r>
    </w:p>
    <w:p w14:paraId="7A6968A8" w14:textId="77777777" w:rsidR="00E82590" w:rsidRPr="00693517" w:rsidRDefault="00E82590" w:rsidP="00BC6B56">
      <w:pPr>
        <w:pStyle w:val="affffc"/>
      </w:pPr>
      <w:r w:rsidRPr="00693517">
        <w:t xml:space="preserve"> </w:t>
      </w:r>
      <w:proofErr w:type="gramStart"/>
      <w:r w:rsidRPr="00693517">
        <w:t>relname</w:t>
      </w:r>
      <w:proofErr w:type="gramEnd"/>
      <w:r w:rsidRPr="00693517">
        <w:t xml:space="preserve"> | n_tup_ins | n_tup_upd | n_tup_del |         last_analyze         | vacuum_count </w:t>
      </w:r>
    </w:p>
    <w:p w14:paraId="38E0DF94" w14:textId="77777777" w:rsidR="00E82590" w:rsidRPr="00693517" w:rsidRDefault="00E82590" w:rsidP="00BC6B56">
      <w:pPr>
        <w:pStyle w:val="affffc"/>
      </w:pPr>
      <w:r w:rsidRPr="00693517">
        <w:t>---------+-----------+-----------+-----------+------------------------------+--------------</w:t>
      </w:r>
    </w:p>
    <w:p w14:paraId="25EE15FF" w14:textId="443B0683" w:rsidR="00E82590" w:rsidRPr="00693517" w:rsidRDefault="00E82590" w:rsidP="00BC6B56">
      <w:pPr>
        <w:pStyle w:val="affffc"/>
      </w:pPr>
      <w:r w:rsidRPr="00693517">
        <w:t xml:space="preserve"> </w:t>
      </w:r>
      <w:proofErr w:type="gramStart"/>
      <w:r w:rsidRPr="00693517">
        <w:t>student</w:t>
      </w:r>
      <w:proofErr w:type="gramEnd"/>
      <w:r w:rsidRPr="00693517">
        <w:t xml:space="preserve"> |         50 |         0 |        20 | </w:t>
      </w:r>
      <w:r w:rsidR="007B32A6">
        <w:t>2021</w:t>
      </w:r>
      <w:r w:rsidRPr="00693517">
        <w:t>-07-27 17:07:19.17167+08 |            3</w:t>
      </w:r>
    </w:p>
    <w:p w14:paraId="39CE9A53" w14:textId="77777777" w:rsidR="00E82590" w:rsidRPr="00693517" w:rsidRDefault="00E82590" w:rsidP="00BC6B56">
      <w:pPr>
        <w:pStyle w:val="affffc"/>
      </w:pPr>
      <w:r w:rsidRPr="00693517">
        <w:t>(1 row)</w:t>
      </w:r>
    </w:p>
    <w:p w14:paraId="46032EF4" w14:textId="77777777" w:rsidR="00E82590" w:rsidRPr="00693517" w:rsidRDefault="00E82590" w:rsidP="00BC6B56">
      <w:pPr>
        <w:pStyle w:val="affffc"/>
      </w:pPr>
      <w:proofErr w:type="gramStart"/>
      <w:r w:rsidRPr="00693517">
        <w:t>postgres</w:t>
      </w:r>
      <w:proofErr w:type="gramEnd"/>
      <w:r w:rsidRPr="00693517">
        <w:t>=#</w:t>
      </w:r>
    </w:p>
    <w:p w14:paraId="032D2774" w14:textId="77777777" w:rsidR="00E82590" w:rsidRPr="00DA7AEA" w:rsidRDefault="00E82590" w:rsidP="00BC6B56">
      <w:pPr>
        <w:pStyle w:val="1e"/>
      </w:pPr>
      <w:r w:rsidRPr="00DA7AEA">
        <w:t>PG_STAT_ALL_TABLES</w:t>
      </w:r>
      <w:r w:rsidRPr="00DA7AEA">
        <w:t>视图将包含当前数据库中每个表的一行统计信息，以上查询结果中各列分别表示：</w:t>
      </w:r>
    </w:p>
    <w:p w14:paraId="764F3453" w14:textId="77777777" w:rsidR="00E82590" w:rsidRPr="00DA7AEA" w:rsidRDefault="00E82590" w:rsidP="00BC6B56">
      <w:pPr>
        <w:pStyle w:val="1e"/>
      </w:pPr>
      <w:r w:rsidRPr="00DA7AEA">
        <w:t xml:space="preserve">Relname        </w:t>
      </w:r>
      <w:r w:rsidRPr="00DA7AEA">
        <w:t>表名</w:t>
      </w:r>
    </w:p>
    <w:p w14:paraId="57975448" w14:textId="77777777" w:rsidR="00E82590" w:rsidRPr="00DA7AEA" w:rsidRDefault="00E82590" w:rsidP="00BC6B56">
      <w:pPr>
        <w:pStyle w:val="1e"/>
      </w:pPr>
      <w:r w:rsidRPr="00DA7AEA">
        <w:t xml:space="preserve">n_tup_ins       </w:t>
      </w:r>
      <w:r w:rsidRPr="00DA7AEA">
        <w:t>插入行数</w:t>
      </w:r>
    </w:p>
    <w:p w14:paraId="63892FF0" w14:textId="77777777" w:rsidR="00E82590" w:rsidRPr="00DA7AEA" w:rsidRDefault="00E82590" w:rsidP="00BC6B56">
      <w:pPr>
        <w:pStyle w:val="1e"/>
      </w:pPr>
      <w:r w:rsidRPr="00DA7AEA">
        <w:t xml:space="preserve">n_tup_upd      </w:t>
      </w:r>
      <w:r w:rsidRPr="00DA7AEA">
        <w:t>更新行数</w:t>
      </w:r>
    </w:p>
    <w:p w14:paraId="2100E59A" w14:textId="77777777" w:rsidR="00E82590" w:rsidRPr="00DA7AEA" w:rsidRDefault="00E82590" w:rsidP="00BC6B56">
      <w:pPr>
        <w:pStyle w:val="1e"/>
      </w:pPr>
      <w:r w:rsidRPr="00DA7AEA">
        <w:t xml:space="preserve">n_tup_del       </w:t>
      </w:r>
      <w:r w:rsidRPr="00DA7AEA">
        <w:t>删除行数</w:t>
      </w:r>
    </w:p>
    <w:p w14:paraId="3A750F80" w14:textId="77777777" w:rsidR="00E82590" w:rsidRPr="00DA7AEA" w:rsidRDefault="00E82590" w:rsidP="00BC6B56">
      <w:pPr>
        <w:pStyle w:val="1e"/>
      </w:pPr>
      <w:r w:rsidRPr="00DA7AEA">
        <w:t xml:space="preserve">last_analyze     </w:t>
      </w:r>
      <w:r w:rsidRPr="00DA7AEA">
        <w:t>上次手动分析该表的时间</w:t>
      </w:r>
    </w:p>
    <w:p w14:paraId="37E07113" w14:textId="3BA83B7B" w:rsidR="00E82590" w:rsidRPr="00DA7AEA" w:rsidRDefault="00E82590" w:rsidP="00BC6B56">
      <w:pPr>
        <w:pStyle w:val="1e"/>
      </w:pPr>
      <w:r w:rsidRPr="00DA7AEA">
        <w:t>vacuum_coun</w:t>
      </w:r>
      <w:r w:rsidR="00E0056F">
        <w:rPr>
          <w:rFonts w:hint="eastAsia"/>
        </w:rPr>
        <w:t>t</w:t>
      </w:r>
      <w:r w:rsidRPr="00DA7AEA">
        <w:t xml:space="preserve">    </w:t>
      </w:r>
      <w:r w:rsidRPr="00DA7AEA">
        <w:t>这个表被手动清理的次数</w:t>
      </w:r>
    </w:p>
    <w:p w14:paraId="385EBBFF" w14:textId="3376A7B7" w:rsidR="00E82590" w:rsidRPr="00DA7AEA" w:rsidRDefault="00E82590" w:rsidP="0020629A">
      <w:pPr>
        <w:pStyle w:val="30"/>
      </w:pPr>
      <w:r w:rsidRPr="00DA7AEA">
        <w:t>索引维护</w:t>
      </w:r>
      <w:r w:rsidR="003877FA">
        <w:t>。</w:t>
      </w:r>
    </w:p>
    <w:p w14:paraId="255EF42A" w14:textId="77777777" w:rsidR="00E82590" w:rsidRPr="00DA7AEA" w:rsidRDefault="00E82590" w:rsidP="00BC6B56">
      <w:pPr>
        <w:pStyle w:val="1e"/>
      </w:pPr>
      <w:r w:rsidRPr="00DA7AEA">
        <w:t>说明：</w:t>
      </w:r>
    </w:p>
    <w:p w14:paraId="46C9B085" w14:textId="77777777" w:rsidR="00E82590" w:rsidRPr="00DA7AEA" w:rsidRDefault="00E82590" w:rsidP="00E95CDC">
      <w:pPr>
        <w:pStyle w:val="41"/>
      </w:pPr>
      <w:r w:rsidRPr="00DA7AEA">
        <w:lastRenderedPageBreak/>
        <w:t>如果数据发生大量删除后，索引页面上的索引键将被删除，导致索引页面数量的减少，造成索引膨胀。重建索引可回收浪费的空间。</w:t>
      </w:r>
    </w:p>
    <w:p w14:paraId="4285C02C" w14:textId="77777777" w:rsidR="00E82590" w:rsidRPr="00DA7AEA" w:rsidRDefault="00E82590" w:rsidP="00E95CDC">
      <w:pPr>
        <w:pStyle w:val="41"/>
      </w:pPr>
      <w:r w:rsidRPr="00DA7AEA">
        <w:t>新建的索引中逻辑结构相邻的页面，通常在物理结构中也是相邻的，所以一个新建的索引比更新了多次的索引访问速度要快。</w:t>
      </w:r>
    </w:p>
    <w:p w14:paraId="202A3A5E" w14:textId="77777777" w:rsidR="00E82590" w:rsidRPr="00DA7AEA" w:rsidRDefault="00E82590" w:rsidP="00E95CDC">
      <w:pPr>
        <w:pStyle w:val="41"/>
      </w:pPr>
      <w:r w:rsidRPr="00DA7AEA">
        <w:t>重建索引有以下两种方式：</w:t>
      </w:r>
    </w:p>
    <w:p w14:paraId="0F0DEE96" w14:textId="1DD5385D" w:rsidR="00E82590" w:rsidRPr="00DA7AEA" w:rsidRDefault="00E82590" w:rsidP="00E95CDC">
      <w:pPr>
        <w:pStyle w:val="41"/>
        <w:numPr>
          <w:ilvl w:val="0"/>
          <w:numId w:val="19"/>
        </w:numPr>
      </w:pPr>
      <w:r w:rsidRPr="00DA7AEA">
        <w:t>使用</w:t>
      </w:r>
      <w:r w:rsidRPr="00DA7AEA">
        <w:t>REINDEX</w:t>
      </w:r>
      <w:r w:rsidRPr="00DA7AEA">
        <w:t>语句重建索引</w:t>
      </w:r>
      <w:r w:rsidR="00E0056F">
        <w:rPr>
          <w:rFonts w:hint="eastAsia"/>
        </w:rPr>
        <w:t>；</w:t>
      </w:r>
    </w:p>
    <w:p w14:paraId="24869A14" w14:textId="77777777" w:rsidR="00E82590" w:rsidRPr="00DA7AEA" w:rsidRDefault="00E82590" w:rsidP="00E95CDC">
      <w:pPr>
        <w:pStyle w:val="41"/>
        <w:numPr>
          <w:ilvl w:val="0"/>
          <w:numId w:val="0"/>
        </w:numPr>
        <w:ind w:left="2121"/>
      </w:pPr>
      <w:r w:rsidRPr="00DA7AEA">
        <w:t>2</w:t>
      </w:r>
      <w:r w:rsidRPr="00DA7AEA">
        <w:t>、先删除索引（</w:t>
      </w:r>
      <w:r w:rsidRPr="00DA7AEA">
        <w:t>DROP INDEX</w:t>
      </w:r>
      <w:r w:rsidRPr="00DA7AEA">
        <w:t>），再创建索引（</w:t>
      </w:r>
      <w:r w:rsidRPr="00DA7AEA">
        <w:t>CREATE INDEX</w:t>
      </w:r>
      <w:r w:rsidRPr="00DA7AEA">
        <w:t>）。</w:t>
      </w:r>
    </w:p>
    <w:p w14:paraId="5AD1C3D6" w14:textId="687A0C51" w:rsidR="00E82590" w:rsidRPr="00DA7AEA" w:rsidRDefault="00E82590" w:rsidP="00BC6B56">
      <w:pPr>
        <w:pStyle w:val="1e"/>
      </w:pPr>
      <w:r w:rsidRPr="00DA7AEA">
        <w:t>先在</w:t>
      </w:r>
      <w:r w:rsidRPr="00DA7AEA">
        <w:t>student</w:t>
      </w:r>
      <w:r w:rsidRPr="00DA7AEA">
        <w:t>表的</w:t>
      </w:r>
      <w:r w:rsidRPr="00DA7AEA">
        <w:t>std_name</w:t>
      </w:r>
      <w:r w:rsidRPr="00DA7AEA">
        <w:t>列上创建一个索引，如下</w:t>
      </w:r>
      <w:r w:rsidR="00C133D0">
        <w:t>。</w:t>
      </w:r>
    </w:p>
    <w:p w14:paraId="3C52C907"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create index inx_stu01 on student(std_name);</w:t>
      </w:r>
    </w:p>
    <w:p w14:paraId="4EF6D4AE" w14:textId="77777777" w:rsidR="00E82590" w:rsidRPr="00693517" w:rsidRDefault="00E82590" w:rsidP="00BC6B56">
      <w:pPr>
        <w:pStyle w:val="affffc"/>
      </w:pPr>
      <w:r w:rsidRPr="00693517">
        <w:t>CREATE INDEX</w:t>
      </w:r>
    </w:p>
    <w:p w14:paraId="6E49E775" w14:textId="77777777" w:rsidR="00E82590" w:rsidRPr="00693517" w:rsidRDefault="00E82590" w:rsidP="00BC6B56">
      <w:pPr>
        <w:pStyle w:val="affffc"/>
      </w:pPr>
      <w:proofErr w:type="gramStart"/>
      <w:r w:rsidRPr="00693517">
        <w:t>postgres</w:t>
      </w:r>
      <w:proofErr w:type="gramEnd"/>
      <w:r w:rsidRPr="00693517">
        <w:t>=#</w:t>
      </w:r>
    </w:p>
    <w:p w14:paraId="244161F3" w14:textId="4350AA5F" w:rsidR="00E82590" w:rsidRPr="00DA7AEA" w:rsidRDefault="00E82590" w:rsidP="00BC6B56">
      <w:pPr>
        <w:pStyle w:val="1e"/>
      </w:pPr>
      <w:r w:rsidRPr="00DA7AEA">
        <w:t>方式</w:t>
      </w:r>
      <w:r w:rsidRPr="00DA7AEA">
        <w:t>1</w:t>
      </w:r>
      <w:r w:rsidRPr="00DA7AEA">
        <w:t>：使用</w:t>
      </w:r>
      <w:r w:rsidRPr="00DA7AEA">
        <w:t>REINDEX</w:t>
      </w:r>
      <w:r w:rsidRPr="00DA7AEA">
        <w:t>语句重建索引，具体如下</w:t>
      </w:r>
      <w:r w:rsidR="00C133D0">
        <w:t>。</w:t>
      </w:r>
    </w:p>
    <w:p w14:paraId="7B577739"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reindex table student;</w:t>
      </w:r>
    </w:p>
    <w:p w14:paraId="6585BEA4" w14:textId="77777777" w:rsidR="00E82590" w:rsidRPr="00693517" w:rsidRDefault="00E82590" w:rsidP="00BC6B56">
      <w:pPr>
        <w:pStyle w:val="affffc"/>
      </w:pPr>
      <w:r w:rsidRPr="00693517">
        <w:t>REINDEX</w:t>
      </w:r>
    </w:p>
    <w:p w14:paraId="56EF7A02" w14:textId="77777777" w:rsidR="00E82590" w:rsidRPr="00693517" w:rsidRDefault="00E82590" w:rsidP="00BC6B56">
      <w:pPr>
        <w:pStyle w:val="affffc"/>
      </w:pPr>
      <w:proofErr w:type="gramStart"/>
      <w:r w:rsidRPr="00693517">
        <w:t>postgres</w:t>
      </w:r>
      <w:proofErr w:type="gramEnd"/>
      <w:r w:rsidRPr="00693517">
        <w:t>=#</w:t>
      </w:r>
    </w:p>
    <w:p w14:paraId="3C28962A" w14:textId="34C8207E" w:rsidR="00E82590" w:rsidRPr="00DA7AEA" w:rsidRDefault="00E82590" w:rsidP="00BC6B56">
      <w:pPr>
        <w:pStyle w:val="1e"/>
      </w:pPr>
      <w:r w:rsidRPr="00DA7AEA">
        <w:t>方式</w:t>
      </w:r>
      <w:r w:rsidRPr="00DA7AEA">
        <w:t>2</w:t>
      </w:r>
      <w:r w:rsidRPr="00DA7AEA">
        <w:t>：先删除索引（</w:t>
      </w:r>
      <w:r w:rsidRPr="00DA7AEA">
        <w:t>DROP INDEX</w:t>
      </w:r>
      <w:r w:rsidRPr="00DA7AEA">
        <w:t>），再创建索引（</w:t>
      </w:r>
      <w:r w:rsidRPr="00DA7AEA">
        <w:t>CREATE INDEX</w:t>
      </w:r>
      <w:r w:rsidRPr="00DA7AEA">
        <w:t>），具体如下</w:t>
      </w:r>
      <w:r w:rsidR="00C133D0">
        <w:t>。</w:t>
      </w:r>
    </w:p>
    <w:p w14:paraId="7C159143"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drop index inx_stu01;</w:t>
      </w:r>
    </w:p>
    <w:p w14:paraId="6272A688" w14:textId="77777777" w:rsidR="00E82590" w:rsidRPr="00693517" w:rsidRDefault="00E82590" w:rsidP="00BC6B56">
      <w:pPr>
        <w:pStyle w:val="affffc"/>
      </w:pPr>
      <w:r w:rsidRPr="00693517">
        <w:t>DROP INDEX</w:t>
      </w:r>
    </w:p>
    <w:p w14:paraId="636B9E86"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create index inx_stu01 on student(std_name);</w:t>
      </w:r>
    </w:p>
    <w:p w14:paraId="32AD62D5" w14:textId="77777777" w:rsidR="00E82590" w:rsidRPr="00693517" w:rsidRDefault="00E82590" w:rsidP="00BC6B56">
      <w:pPr>
        <w:pStyle w:val="affffc"/>
      </w:pPr>
      <w:r w:rsidRPr="00693517">
        <w:t>CREATE INDEX</w:t>
      </w:r>
    </w:p>
    <w:p w14:paraId="40B54B4A" w14:textId="77777777" w:rsidR="00E82590" w:rsidRPr="00693517" w:rsidRDefault="00E82590" w:rsidP="00BC6B56">
      <w:pPr>
        <w:pStyle w:val="affffc"/>
      </w:pPr>
      <w:proofErr w:type="gramStart"/>
      <w:r w:rsidRPr="00693517">
        <w:t>postgres</w:t>
      </w:r>
      <w:proofErr w:type="gramEnd"/>
      <w:r w:rsidRPr="00693517">
        <w:t>=#</w:t>
      </w:r>
    </w:p>
    <w:p w14:paraId="06161B6C" w14:textId="3A627C66" w:rsidR="00E82590" w:rsidRPr="00DA7AEA" w:rsidRDefault="00E82590" w:rsidP="00BC6B56">
      <w:pPr>
        <w:pStyle w:val="1e"/>
      </w:pPr>
      <w:r w:rsidRPr="00DA7AEA">
        <w:t>查看表结构信息，具体如下</w:t>
      </w:r>
      <w:r w:rsidR="00C133D0">
        <w:t>。</w:t>
      </w:r>
    </w:p>
    <w:p w14:paraId="1926A0EE" w14:textId="77777777" w:rsidR="00E82590" w:rsidRPr="00EA5E0E" w:rsidRDefault="00E82590" w:rsidP="00BC6B56">
      <w:pPr>
        <w:pStyle w:val="affffc"/>
        <w:rPr>
          <w:b/>
          <w:color w:val="C7000B"/>
        </w:rPr>
      </w:pPr>
      <w:proofErr w:type="gramStart"/>
      <w:r w:rsidRPr="00693517">
        <w:t>postgres</w:t>
      </w:r>
      <w:proofErr w:type="gramEnd"/>
      <w:r w:rsidRPr="00693517">
        <w:t xml:space="preserve">=# </w:t>
      </w:r>
      <w:r w:rsidRPr="00EA5E0E">
        <w:rPr>
          <w:b/>
          <w:color w:val="C7000B"/>
        </w:rPr>
        <w:t>\d student;</w:t>
      </w:r>
    </w:p>
    <w:p w14:paraId="79F881C1" w14:textId="0FA88F6F" w:rsidR="00E82590" w:rsidRPr="00693517" w:rsidRDefault="00E82590" w:rsidP="00BC6B56">
      <w:pPr>
        <w:pStyle w:val="affffc"/>
      </w:pPr>
      <w:r w:rsidRPr="00693517">
        <w:t xml:space="preserve">                  Table </w:t>
      </w:r>
      <w:r w:rsidR="00CF0DD9">
        <w:t>＂</w:t>
      </w:r>
      <w:r w:rsidRPr="00693517">
        <w:t>public.student</w:t>
      </w:r>
      <w:r w:rsidR="00CF0DD9">
        <w:t>＂</w:t>
      </w:r>
    </w:p>
    <w:p w14:paraId="4D96CB43" w14:textId="77777777" w:rsidR="00E82590" w:rsidRPr="00693517" w:rsidRDefault="00E82590" w:rsidP="00BC6B56">
      <w:pPr>
        <w:pStyle w:val="affffc"/>
      </w:pPr>
      <w:r w:rsidRPr="00693517">
        <w:t xml:space="preserve">   Column    |              Type              | Modifiers </w:t>
      </w:r>
    </w:p>
    <w:p w14:paraId="2D00B6D0" w14:textId="77777777" w:rsidR="00E82590" w:rsidRPr="00693517" w:rsidRDefault="00E82590" w:rsidP="00BC6B56">
      <w:pPr>
        <w:pStyle w:val="affffc"/>
      </w:pPr>
      <w:r w:rsidRPr="00693517">
        <w:t>-------------+--------------------------------+-----------</w:t>
      </w:r>
    </w:p>
    <w:p w14:paraId="0F720B81" w14:textId="77777777" w:rsidR="00E82590" w:rsidRPr="00693517" w:rsidRDefault="00E82590" w:rsidP="00BC6B56">
      <w:pPr>
        <w:pStyle w:val="affffc"/>
      </w:pPr>
      <w:r w:rsidRPr="00693517">
        <w:t xml:space="preserve"> std_id      | integer                        | not null</w:t>
      </w:r>
    </w:p>
    <w:p w14:paraId="25300159" w14:textId="77777777" w:rsidR="00E82590" w:rsidRPr="00693517" w:rsidRDefault="00E82590" w:rsidP="00BC6B56">
      <w:pPr>
        <w:pStyle w:val="affffc"/>
      </w:pPr>
      <w:r w:rsidRPr="00693517">
        <w:t xml:space="preserve"> std_name    | character </w:t>
      </w:r>
      <w:proofErr w:type="gramStart"/>
      <w:r w:rsidRPr="00693517">
        <w:t>varying(</w:t>
      </w:r>
      <w:proofErr w:type="gramEnd"/>
      <w:r w:rsidRPr="00693517">
        <w:t>20)          | not null</w:t>
      </w:r>
    </w:p>
    <w:p w14:paraId="3DB070A0" w14:textId="77777777" w:rsidR="00E82590" w:rsidRPr="00693517" w:rsidRDefault="00E82590" w:rsidP="00BC6B56">
      <w:pPr>
        <w:pStyle w:val="affffc"/>
      </w:pPr>
      <w:r w:rsidRPr="00693517">
        <w:t xml:space="preserve"> std_sex     | character </w:t>
      </w:r>
      <w:proofErr w:type="gramStart"/>
      <w:r w:rsidRPr="00693517">
        <w:t>varying(</w:t>
      </w:r>
      <w:proofErr w:type="gramEnd"/>
      <w:r w:rsidRPr="00693517">
        <w:t xml:space="preserve">6)           | </w:t>
      </w:r>
    </w:p>
    <w:p w14:paraId="34DD73EE" w14:textId="77777777" w:rsidR="00E82590" w:rsidRPr="00693517" w:rsidRDefault="00E82590" w:rsidP="00BC6B56">
      <w:pPr>
        <w:pStyle w:val="affffc"/>
      </w:pPr>
      <w:r w:rsidRPr="00693517">
        <w:t xml:space="preserve"> std_birth   | </w:t>
      </w:r>
      <w:proofErr w:type="gramStart"/>
      <w:r w:rsidRPr="00693517">
        <w:t>timestamp(</w:t>
      </w:r>
      <w:proofErr w:type="gramEnd"/>
      <w:r w:rsidRPr="00693517">
        <w:t xml:space="preserve">0) without time zone | </w:t>
      </w:r>
    </w:p>
    <w:p w14:paraId="2EB54814" w14:textId="77777777" w:rsidR="00E82590" w:rsidRPr="00693517" w:rsidRDefault="00E82590" w:rsidP="00BC6B56">
      <w:pPr>
        <w:pStyle w:val="affffc"/>
      </w:pPr>
      <w:r w:rsidRPr="00693517">
        <w:t xml:space="preserve"> std_in      | </w:t>
      </w:r>
      <w:proofErr w:type="gramStart"/>
      <w:r w:rsidRPr="00693517">
        <w:t>timestamp(</w:t>
      </w:r>
      <w:proofErr w:type="gramEnd"/>
      <w:r w:rsidRPr="00693517">
        <w:t>0) without time zone | not null</w:t>
      </w:r>
    </w:p>
    <w:p w14:paraId="7B9B0034" w14:textId="77777777" w:rsidR="00E82590" w:rsidRPr="00693517" w:rsidRDefault="00E82590" w:rsidP="00BC6B56">
      <w:pPr>
        <w:pStyle w:val="affffc"/>
      </w:pPr>
      <w:r w:rsidRPr="00693517">
        <w:t xml:space="preserve"> std_address | character </w:t>
      </w:r>
      <w:proofErr w:type="gramStart"/>
      <w:r w:rsidRPr="00693517">
        <w:t>varying(</w:t>
      </w:r>
      <w:proofErr w:type="gramEnd"/>
      <w:r w:rsidRPr="00693517">
        <w:t xml:space="preserve">100)         | </w:t>
      </w:r>
    </w:p>
    <w:p w14:paraId="0463BC09" w14:textId="77777777" w:rsidR="00E82590" w:rsidRPr="00693517" w:rsidRDefault="00E82590" w:rsidP="00BC6B56">
      <w:pPr>
        <w:pStyle w:val="affffc"/>
      </w:pPr>
      <w:r w:rsidRPr="00693517">
        <w:t>Indexes:</w:t>
      </w:r>
    </w:p>
    <w:p w14:paraId="0131638A" w14:textId="32FCC04A" w:rsidR="00E82590" w:rsidRDefault="00E82590" w:rsidP="00BC6B56">
      <w:pPr>
        <w:pStyle w:val="affffc"/>
      </w:pPr>
      <w:r w:rsidRPr="00693517">
        <w:t xml:space="preserve">      </w:t>
      </w:r>
      <w:r w:rsidR="00CF0DD9">
        <w:t>＂</w:t>
      </w:r>
      <w:r w:rsidRPr="00693517">
        <w:t>inx_stu01</w:t>
      </w:r>
      <w:r w:rsidR="00CF0DD9">
        <w:t>＂</w:t>
      </w:r>
      <w:r w:rsidRPr="00693517">
        <w:t xml:space="preserve"> btree (std_name) TABLESPACE pg_default</w:t>
      </w:r>
    </w:p>
    <w:p w14:paraId="45ADD911" w14:textId="6A0CD6DE" w:rsidR="00CB7364" w:rsidRPr="00693517" w:rsidRDefault="00CB7364" w:rsidP="00CB7364">
      <w:pPr>
        <w:pStyle w:val="30"/>
      </w:pPr>
      <w:r>
        <w:t>退出数据库</w:t>
      </w:r>
      <w:r w:rsidR="003877FA">
        <w:t>。</w:t>
      </w:r>
    </w:p>
    <w:p w14:paraId="5EC4566F" w14:textId="03432CDB" w:rsidR="00E82590" w:rsidRPr="00693517" w:rsidRDefault="00E82590" w:rsidP="00BC6B56">
      <w:pPr>
        <w:pStyle w:val="affffc"/>
      </w:pPr>
      <w:proofErr w:type="gramStart"/>
      <w:r w:rsidRPr="00693517">
        <w:t>postgres</w:t>
      </w:r>
      <w:proofErr w:type="gramEnd"/>
      <w:r w:rsidRPr="00693517">
        <w:t>=#</w:t>
      </w:r>
      <w:r w:rsidR="00CB7364" w:rsidRPr="00CB7364">
        <w:rPr>
          <w:b/>
          <w:color w:val="C00000"/>
        </w:rPr>
        <w:t>\q</w:t>
      </w:r>
    </w:p>
    <w:p w14:paraId="0B048C6B" w14:textId="15CE739B" w:rsidR="00002614" w:rsidRDefault="00E82590" w:rsidP="00BC6B56">
      <w:pPr>
        <w:pStyle w:val="1e"/>
      </w:pPr>
      <w:r w:rsidRPr="00DA7AEA">
        <w:t>例行表、索引的维护实验结束。</w:t>
      </w:r>
      <w:bookmarkEnd w:id="9"/>
      <w:bookmarkEnd w:id="8"/>
      <w:bookmarkEnd w:id="7"/>
      <w:bookmarkEnd w:id="6"/>
      <w:bookmarkEnd w:id="5"/>
      <w:bookmarkEnd w:id="4"/>
      <w:bookmarkEnd w:id="3"/>
      <w:bookmarkEnd w:id="2"/>
      <w:bookmarkEnd w:id="1"/>
      <w:bookmarkEnd w:id="0"/>
    </w:p>
    <w:p w14:paraId="281AD137" w14:textId="5ECF816E" w:rsidR="00AF3A5C" w:rsidRDefault="00AF3A5C">
      <w:pPr>
        <w:topLinePunct w:val="0"/>
        <w:adjustRightInd/>
        <w:snapToGrid/>
        <w:spacing w:before="0" w:after="0" w:line="240" w:lineRule="auto"/>
        <w:ind w:left="0"/>
        <w:rPr>
          <w:rFonts w:ascii="Huawei Sans" w:eastAsia="方正兰亭黑简体" w:hAnsi="Huawei Sans" w:cs="Huawei Sans"/>
          <w:sz w:val="21"/>
        </w:rPr>
      </w:pPr>
      <w:r>
        <w:rPr>
          <w:rFonts w:cs="Huawei Sans"/>
        </w:rPr>
        <w:br w:type="page"/>
      </w:r>
    </w:p>
    <w:p w14:paraId="375258B6" w14:textId="77777777" w:rsidR="00AF3A5C" w:rsidRDefault="00AF3A5C" w:rsidP="00322B3F">
      <w:pPr>
        <w:pStyle w:val="1"/>
        <w:numPr>
          <w:ilvl w:val="0"/>
          <w:numId w:val="0"/>
        </w:numPr>
        <w:ind w:right="442"/>
      </w:pPr>
      <w:bookmarkStart w:id="132" w:name="_附录一：Linux操作系统相关命令"/>
      <w:bookmarkStart w:id="133" w:name="_Toc51141513"/>
      <w:bookmarkStart w:id="134" w:name="_Toc81318011"/>
      <w:bookmarkEnd w:id="132"/>
      <w:r>
        <w:lastRenderedPageBreak/>
        <w:t>附录</w:t>
      </w:r>
      <w:proofErr w:type="gramStart"/>
      <w:r>
        <w:t>一</w:t>
      </w:r>
      <w:proofErr w:type="gramEnd"/>
      <w:r>
        <w:rPr>
          <w:rFonts w:hint="eastAsia"/>
        </w:rPr>
        <w:t>：</w:t>
      </w:r>
      <w:r>
        <w:t>Linux</w:t>
      </w:r>
      <w:r>
        <w:t>操作系统相关命令</w:t>
      </w:r>
      <w:bookmarkEnd w:id="133"/>
      <w:bookmarkEnd w:id="134"/>
    </w:p>
    <w:p w14:paraId="6D22140F" w14:textId="77777777" w:rsidR="00AF3A5C" w:rsidRPr="009C03D2" w:rsidRDefault="00AF3A5C" w:rsidP="00BC6B56">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4F686A66" w14:textId="77777777" w:rsidR="00AF3A5C" w:rsidRPr="009C03D2" w:rsidRDefault="00AF3A5C" w:rsidP="00E95CDC">
      <w:pPr>
        <w:pStyle w:val="41"/>
        <w:numPr>
          <w:ilvl w:val="0"/>
          <w:numId w:val="21"/>
        </w:numPr>
      </w:pPr>
      <w:r w:rsidRPr="009C03D2">
        <w:t>options(</w:t>
      </w:r>
      <w:r w:rsidRPr="009C03D2">
        <w:t>选项</w:t>
      </w:r>
      <w:r w:rsidRPr="009C03D2">
        <w:t>)</w:t>
      </w:r>
      <w:r w:rsidRPr="009C03D2">
        <w:t>：选项是调整命令执行行为的开关，选项的不同决定了命令的显示结果不同。</w:t>
      </w:r>
    </w:p>
    <w:p w14:paraId="73C6BB12" w14:textId="77777777" w:rsidR="00AF3A5C" w:rsidRPr="009C03D2" w:rsidRDefault="00AF3A5C" w:rsidP="00E95CDC">
      <w:pPr>
        <w:pStyle w:val="41"/>
        <w:numPr>
          <w:ilvl w:val="0"/>
          <w:numId w:val="21"/>
        </w:num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2A039096" w14:textId="77777777" w:rsidR="00AF3A5C" w:rsidRPr="009C03D2" w:rsidRDefault="00AF3A5C" w:rsidP="00AF3A5C">
      <w:pPr>
        <w:pStyle w:val="2"/>
        <w:rPr>
          <w:rFonts w:cs="Huawei Sans"/>
        </w:rPr>
      </w:pPr>
      <w:bookmarkStart w:id="135" w:name="_Toc51057483"/>
      <w:bookmarkStart w:id="136" w:name="_Toc51141514"/>
      <w:bookmarkStart w:id="137" w:name="_Toc51227677"/>
      <w:bookmarkStart w:id="138" w:name="_Toc51333527"/>
      <w:bookmarkStart w:id="139" w:name="_Toc53419685"/>
      <w:bookmarkStart w:id="140" w:name="_Toc74843814"/>
      <w:bookmarkStart w:id="141" w:name="_Toc78182300"/>
      <w:bookmarkStart w:id="142" w:name="_Toc81318012"/>
      <w:r w:rsidRPr="009C03D2">
        <w:rPr>
          <w:rFonts w:cs="Huawei Sans"/>
        </w:rPr>
        <w:t>vi/vim</w:t>
      </w:r>
      <w:bookmarkEnd w:id="135"/>
      <w:bookmarkEnd w:id="136"/>
      <w:bookmarkEnd w:id="137"/>
      <w:bookmarkEnd w:id="138"/>
      <w:bookmarkEnd w:id="139"/>
      <w:bookmarkEnd w:id="140"/>
      <w:bookmarkEnd w:id="141"/>
      <w:bookmarkEnd w:id="142"/>
    </w:p>
    <w:p w14:paraId="65CE8575" w14:textId="77777777" w:rsidR="00AF3A5C" w:rsidRPr="009C03D2" w:rsidRDefault="00AF3A5C" w:rsidP="00BC6B56">
      <w:pPr>
        <w:pStyle w:val="1e"/>
      </w:pPr>
      <w:r w:rsidRPr="009C03D2">
        <w:t>文本编辑器，若文件存在则是编辑，若不存在则是创建并编辑文本。</w:t>
      </w:r>
    </w:p>
    <w:p w14:paraId="3EE2D7D5" w14:textId="77777777" w:rsidR="00AF3A5C" w:rsidRPr="009C03D2" w:rsidRDefault="00AF3A5C" w:rsidP="00BC6B56">
      <w:pPr>
        <w:pStyle w:val="1e"/>
      </w:pPr>
      <w:r w:rsidRPr="009C03D2">
        <w:t>命令语法：</w:t>
      </w:r>
    </w:p>
    <w:p w14:paraId="1F7EE9A9" w14:textId="77777777" w:rsidR="00AF3A5C" w:rsidRPr="00693517" w:rsidRDefault="00AF3A5C" w:rsidP="00BC6B56">
      <w:pPr>
        <w:pStyle w:val="affffc"/>
      </w:pPr>
      <w:r w:rsidRPr="00693517">
        <w:t>vim  [</w:t>
      </w:r>
      <w:r w:rsidRPr="00693517">
        <w:t>参数</w:t>
      </w:r>
      <w:r w:rsidRPr="00693517">
        <w:t>]</w:t>
      </w:r>
    </w:p>
    <w:p w14:paraId="62D6C5B8" w14:textId="77777777" w:rsidR="00AF3A5C" w:rsidRPr="009C03D2" w:rsidRDefault="00AF3A5C" w:rsidP="00BC6B56">
      <w:pPr>
        <w:pStyle w:val="1e"/>
      </w:pPr>
      <w:r w:rsidRPr="009C03D2">
        <w:t>参数说明：</w:t>
      </w:r>
      <w:r>
        <w:rPr>
          <w:rFonts w:hint="eastAsia"/>
        </w:rPr>
        <w:t>可编辑的</w:t>
      </w:r>
      <w:r w:rsidRPr="009C03D2">
        <w:t>文件名。</w:t>
      </w:r>
    </w:p>
    <w:p w14:paraId="646C0F10" w14:textId="77777777" w:rsidR="00AF3A5C" w:rsidRPr="009C03D2" w:rsidRDefault="00AF3A5C" w:rsidP="00BC6B56">
      <w:pPr>
        <w:pStyle w:val="1e"/>
      </w:pPr>
      <w:r w:rsidRPr="009C03D2">
        <w:t>命令示例：</w:t>
      </w:r>
    </w:p>
    <w:p w14:paraId="208AD63F" w14:textId="77777777" w:rsidR="00AF3A5C" w:rsidRPr="009C03D2" w:rsidRDefault="00AF3A5C" w:rsidP="00E95CDC">
      <w:pPr>
        <w:pStyle w:val="41"/>
        <w:numPr>
          <w:ilvl w:val="0"/>
          <w:numId w:val="21"/>
        </w:numPr>
      </w:pPr>
      <w:r w:rsidRPr="009C03D2">
        <w:t>编辑名为</w:t>
      </w:r>
      <w:r w:rsidRPr="009C03D2">
        <w:t>clusterconfig</w:t>
      </w:r>
      <w:r w:rsidRPr="009C03D2">
        <w:t>的</w:t>
      </w:r>
      <w:r w:rsidRPr="009C03D2">
        <w:t>xml</w:t>
      </w:r>
      <w:r w:rsidRPr="009C03D2">
        <w:t>文本：</w:t>
      </w:r>
    </w:p>
    <w:p w14:paraId="0949E4EA" w14:textId="610C06D5" w:rsidR="00AF3A5C" w:rsidRPr="00693517" w:rsidRDefault="00005B07" w:rsidP="00BC6B56">
      <w:pPr>
        <w:pStyle w:val="affffc"/>
      </w:pPr>
      <w:proofErr w:type="gramStart"/>
      <w:r>
        <w:t>vi</w:t>
      </w:r>
      <w:proofErr w:type="gramEnd"/>
      <w:r w:rsidR="00AF3A5C" w:rsidRPr="00693517">
        <w:t xml:space="preserve"> clusterconfig.xml</w:t>
      </w:r>
    </w:p>
    <w:p w14:paraId="72DF970F" w14:textId="77777777" w:rsidR="00AF3A5C" w:rsidRPr="009C03D2" w:rsidRDefault="00AF3A5C" w:rsidP="00BC6B56">
      <w:pPr>
        <w:pStyle w:val="1e"/>
      </w:pPr>
      <w:r w:rsidRPr="009C03D2">
        <w:t>注：</w:t>
      </w:r>
    </w:p>
    <w:p w14:paraId="06B3012E" w14:textId="77777777" w:rsidR="00AF3A5C" w:rsidRPr="009C03D2" w:rsidRDefault="00AF3A5C" w:rsidP="00BC6B56">
      <w:pPr>
        <w:pStyle w:val="1e"/>
      </w:pPr>
      <w:r w:rsidRPr="009C03D2">
        <w:t>vim</w:t>
      </w:r>
      <w:r w:rsidRPr="009C03D2">
        <w:t>编辑器有以下三种模式：</w:t>
      </w:r>
    </w:p>
    <w:p w14:paraId="1C40F663" w14:textId="77777777" w:rsidR="00AF3A5C" w:rsidRPr="009C03D2" w:rsidRDefault="00AF3A5C" w:rsidP="00E95CDC">
      <w:pPr>
        <w:pStyle w:val="41"/>
        <w:numPr>
          <w:ilvl w:val="0"/>
          <w:numId w:val="21"/>
        </w:numPr>
      </w:pPr>
      <w:r w:rsidRPr="009C03D2">
        <w:t>正常模式：其它模式下按</w:t>
      </w:r>
      <w:r w:rsidRPr="009C03D2">
        <w:t>Esc</w:t>
      </w:r>
      <w:r w:rsidRPr="009C03D2">
        <w:t>或</w:t>
      </w:r>
      <w:r w:rsidRPr="009C03D2">
        <w:t>Ctrl+[</w:t>
      </w:r>
      <w:r w:rsidRPr="009C03D2">
        <w:t>进入，左下角显示文件名或为空。</w:t>
      </w:r>
    </w:p>
    <w:p w14:paraId="0339020B" w14:textId="77777777" w:rsidR="00AF3A5C" w:rsidRPr="009C03D2" w:rsidRDefault="00AF3A5C" w:rsidP="00E95CDC">
      <w:pPr>
        <w:pStyle w:val="41"/>
        <w:numPr>
          <w:ilvl w:val="0"/>
          <w:numId w:val="21"/>
        </w:numPr>
      </w:pPr>
      <w:r w:rsidRPr="009C03D2">
        <w:t>插入模式：正常模式下按</w:t>
      </w:r>
      <w:r w:rsidRPr="009C03D2">
        <w:t>i</w:t>
      </w:r>
      <w:r w:rsidRPr="009C03D2">
        <w:t>键进入，左下角显示</w:t>
      </w:r>
      <w:r w:rsidRPr="009C03D2">
        <w:t>--INSERT--</w:t>
      </w:r>
      <w:r w:rsidRPr="009C03D2">
        <w:t>。</w:t>
      </w:r>
    </w:p>
    <w:p w14:paraId="3D101DD0" w14:textId="77777777" w:rsidR="00AF3A5C" w:rsidRPr="009C03D2" w:rsidRDefault="00AF3A5C" w:rsidP="00E95CDC">
      <w:pPr>
        <w:pStyle w:val="41"/>
        <w:numPr>
          <w:ilvl w:val="0"/>
          <w:numId w:val="21"/>
        </w:numPr>
      </w:pPr>
      <w:r w:rsidRPr="009C03D2">
        <w:t>可视模式：正常模式下按</w:t>
      </w:r>
      <w:r w:rsidRPr="009C03D2">
        <w:t>v</w:t>
      </w:r>
      <w:r w:rsidRPr="009C03D2">
        <w:t>键进入，左下角显示</w:t>
      </w:r>
      <w:r w:rsidRPr="009C03D2">
        <w:t>--VISUAL--</w:t>
      </w:r>
      <w:r w:rsidRPr="009C03D2">
        <w:t>。</w:t>
      </w:r>
    </w:p>
    <w:p w14:paraId="2E5488C9" w14:textId="77777777" w:rsidR="00AF3A5C" w:rsidRPr="009C03D2" w:rsidRDefault="00AF3A5C" w:rsidP="00BC6B56">
      <w:pPr>
        <w:pStyle w:val="1e"/>
      </w:pPr>
      <w:r w:rsidRPr="009C03D2">
        <w:t>退出命令（正常模式下）：</w:t>
      </w:r>
    </w:p>
    <w:p w14:paraId="7C1057CA" w14:textId="77777777" w:rsidR="00AF3A5C" w:rsidRPr="009C03D2" w:rsidRDefault="00AF3A5C" w:rsidP="00E95CDC">
      <w:pPr>
        <w:pStyle w:val="41"/>
        <w:numPr>
          <w:ilvl w:val="0"/>
          <w:numId w:val="21"/>
        </w:numPr>
      </w:pPr>
      <w:r w:rsidRPr="009C03D2">
        <w:t xml:space="preserve">:wq </w:t>
      </w:r>
      <w:r w:rsidRPr="009C03D2">
        <w:t>保存并退出。</w:t>
      </w:r>
    </w:p>
    <w:p w14:paraId="1A04D93F" w14:textId="77777777" w:rsidR="00AF3A5C" w:rsidRPr="009C03D2" w:rsidRDefault="00AF3A5C" w:rsidP="00E95CDC">
      <w:pPr>
        <w:pStyle w:val="41"/>
        <w:numPr>
          <w:ilvl w:val="0"/>
          <w:numId w:val="21"/>
        </w:numPr>
      </w:pPr>
      <w:proofErr w:type="gramStart"/>
      <w:r w:rsidRPr="009C03D2">
        <w:t>:q</w:t>
      </w:r>
      <w:proofErr w:type="gramEnd"/>
      <w:r w:rsidRPr="009C03D2">
        <w:t xml:space="preserve">! </w:t>
      </w:r>
      <w:r w:rsidRPr="009C03D2">
        <w:t>强制退出并忽略所有更改。</w:t>
      </w:r>
    </w:p>
    <w:p w14:paraId="470EF8EA" w14:textId="77777777" w:rsidR="00AF3A5C" w:rsidRPr="009C03D2" w:rsidRDefault="00AF3A5C" w:rsidP="00E95CDC">
      <w:pPr>
        <w:pStyle w:val="41"/>
        <w:numPr>
          <w:ilvl w:val="0"/>
          <w:numId w:val="21"/>
        </w:numPr>
      </w:pPr>
      <w:proofErr w:type="gramStart"/>
      <w:r w:rsidRPr="009C03D2">
        <w:t>:e</w:t>
      </w:r>
      <w:proofErr w:type="gramEnd"/>
      <w:r w:rsidRPr="009C03D2">
        <w:t xml:space="preserve">! </w:t>
      </w:r>
      <w:r w:rsidRPr="009C03D2">
        <w:t>放弃所有修改，并打开原有文件。</w:t>
      </w:r>
    </w:p>
    <w:p w14:paraId="246FF73C" w14:textId="77777777" w:rsidR="00AF3A5C" w:rsidRPr="009C03D2" w:rsidRDefault="00AF3A5C" w:rsidP="00AF3A5C">
      <w:pPr>
        <w:pStyle w:val="2"/>
        <w:rPr>
          <w:rFonts w:cs="Huawei Sans"/>
        </w:rPr>
      </w:pPr>
      <w:bookmarkStart w:id="143" w:name="_Toc51057484"/>
      <w:bookmarkStart w:id="144" w:name="_Toc51141515"/>
      <w:bookmarkStart w:id="145" w:name="_Toc51227678"/>
      <w:bookmarkStart w:id="146" w:name="_Toc51333528"/>
      <w:bookmarkStart w:id="147" w:name="_Toc53419686"/>
      <w:bookmarkStart w:id="148" w:name="_Toc74843815"/>
      <w:bookmarkStart w:id="149" w:name="_Toc78182301"/>
      <w:bookmarkStart w:id="150" w:name="_Toc81318013"/>
      <w:r w:rsidRPr="009C03D2">
        <w:rPr>
          <w:rFonts w:cs="Huawei Sans"/>
        </w:rPr>
        <w:t>cd</w:t>
      </w:r>
      <w:bookmarkEnd w:id="143"/>
      <w:bookmarkEnd w:id="144"/>
      <w:bookmarkEnd w:id="145"/>
      <w:bookmarkEnd w:id="146"/>
      <w:bookmarkEnd w:id="147"/>
      <w:bookmarkEnd w:id="148"/>
      <w:bookmarkEnd w:id="149"/>
      <w:bookmarkEnd w:id="150"/>
    </w:p>
    <w:p w14:paraId="766C848C" w14:textId="77777777" w:rsidR="00AF3A5C" w:rsidRPr="009C03D2" w:rsidRDefault="00AF3A5C" w:rsidP="00BC6B56">
      <w:pPr>
        <w:pStyle w:val="1e"/>
      </w:pPr>
      <w:r w:rsidRPr="009C03D2">
        <w:t>显示当前目录的名称，或切换当前的目录（打开指定目录）。</w:t>
      </w:r>
    </w:p>
    <w:p w14:paraId="3C25E133" w14:textId="77777777" w:rsidR="00AF3A5C" w:rsidRPr="009C03D2" w:rsidRDefault="00AF3A5C" w:rsidP="00BC6B56">
      <w:pPr>
        <w:pStyle w:val="1e"/>
      </w:pPr>
      <w:r w:rsidRPr="009C03D2">
        <w:t>命令语法：</w:t>
      </w:r>
    </w:p>
    <w:p w14:paraId="143D4290" w14:textId="77777777" w:rsidR="00AF3A5C" w:rsidRPr="00693517" w:rsidRDefault="00AF3A5C" w:rsidP="00BC6B56">
      <w:pPr>
        <w:pStyle w:val="affffc"/>
      </w:pPr>
      <w:r w:rsidRPr="00693517">
        <w:t>cd [</w:t>
      </w:r>
      <w:r w:rsidRPr="00693517">
        <w:t>参数</w:t>
      </w:r>
      <w:r w:rsidRPr="00693517">
        <w:t>]</w:t>
      </w:r>
    </w:p>
    <w:p w14:paraId="0D2F4A69" w14:textId="77777777" w:rsidR="00AF3A5C" w:rsidRDefault="00AF3A5C" w:rsidP="00BC6B56">
      <w:pPr>
        <w:pStyle w:val="1e"/>
      </w:pPr>
      <w:r w:rsidRPr="009C03D2">
        <w:t>参数说明：</w:t>
      </w:r>
    </w:p>
    <w:p w14:paraId="6A46452E" w14:textId="282F6746" w:rsidR="00AF3A5C" w:rsidRDefault="00AF3A5C" w:rsidP="00E95CDC">
      <w:pPr>
        <w:pStyle w:val="41"/>
        <w:numPr>
          <w:ilvl w:val="0"/>
          <w:numId w:val="21"/>
        </w:numPr>
      </w:pPr>
      <w:r>
        <w:lastRenderedPageBreak/>
        <w:t>无参数</w:t>
      </w:r>
      <w:r>
        <w:rPr>
          <w:rFonts w:hint="eastAsia"/>
        </w:rPr>
        <w:t>：</w:t>
      </w:r>
      <w:r w:rsidRPr="009C03D2">
        <w:t>切换用户当前目录</w:t>
      </w:r>
      <w:r w:rsidR="00A96EF8">
        <w:rPr>
          <w:rFonts w:hint="eastAsia"/>
        </w:rPr>
        <w:t>；</w:t>
      </w:r>
    </w:p>
    <w:p w14:paraId="24D8E7E7" w14:textId="77777777" w:rsidR="00AF3A5C" w:rsidRDefault="00AF3A5C" w:rsidP="00E95CDC">
      <w:pPr>
        <w:pStyle w:val="41"/>
        <w:numPr>
          <w:ilvl w:val="0"/>
          <w:numId w:val="21"/>
        </w:numPr>
      </w:pPr>
      <w:r w:rsidRPr="009C03D2">
        <w:t xml:space="preserve">. </w:t>
      </w:r>
      <w:r>
        <w:rPr>
          <w:rFonts w:hint="eastAsia"/>
        </w:rPr>
        <w:t>：</w:t>
      </w:r>
      <w:r w:rsidRPr="009C03D2">
        <w:t>表示当前目录；</w:t>
      </w:r>
    </w:p>
    <w:p w14:paraId="30455BDD" w14:textId="77777777" w:rsidR="00AF3A5C" w:rsidRDefault="00AF3A5C" w:rsidP="00E95CDC">
      <w:pPr>
        <w:pStyle w:val="41"/>
        <w:numPr>
          <w:ilvl w:val="0"/>
          <w:numId w:val="21"/>
        </w:numPr>
      </w:pPr>
      <w:r w:rsidRPr="009C03D2">
        <w:t xml:space="preserve">.. </w:t>
      </w:r>
      <w:r>
        <w:rPr>
          <w:rFonts w:hint="eastAsia"/>
        </w:rPr>
        <w:t>：</w:t>
      </w:r>
      <w:r w:rsidRPr="009C03D2">
        <w:t>表示上一级目录；</w:t>
      </w:r>
    </w:p>
    <w:p w14:paraId="6FE20A0B" w14:textId="77777777" w:rsidR="00AF3A5C" w:rsidRDefault="00AF3A5C" w:rsidP="00E95CDC">
      <w:pPr>
        <w:pStyle w:val="41"/>
        <w:numPr>
          <w:ilvl w:val="0"/>
          <w:numId w:val="21"/>
        </w:numPr>
      </w:pPr>
      <w:r w:rsidRPr="009C03D2">
        <w:t xml:space="preserve">~ </w:t>
      </w:r>
      <w:r>
        <w:rPr>
          <w:rFonts w:hint="eastAsia"/>
        </w:rPr>
        <w:t>：</w:t>
      </w:r>
      <w:r w:rsidRPr="009C03D2">
        <w:t>表示</w:t>
      </w:r>
      <w:r w:rsidRPr="009C03D2">
        <w:t>home</w:t>
      </w:r>
      <w:r w:rsidRPr="009C03D2">
        <w:t>目录；</w:t>
      </w:r>
    </w:p>
    <w:p w14:paraId="4DA84341" w14:textId="77777777" w:rsidR="00AF3A5C" w:rsidRPr="009C03D2" w:rsidRDefault="00AF3A5C" w:rsidP="00E95CDC">
      <w:pPr>
        <w:pStyle w:val="41"/>
        <w:numPr>
          <w:ilvl w:val="0"/>
          <w:numId w:val="21"/>
        </w:numPr>
      </w:pPr>
      <w:r w:rsidRPr="009C03D2">
        <w:t xml:space="preserve">/ </w:t>
      </w:r>
      <w:r>
        <w:rPr>
          <w:rFonts w:hint="eastAsia"/>
        </w:rPr>
        <w:t>：</w:t>
      </w:r>
      <w:r w:rsidRPr="009C03D2">
        <w:t>表示根目录。</w:t>
      </w:r>
    </w:p>
    <w:p w14:paraId="4B28E6CF" w14:textId="77777777" w:rsidR="00AF3A5C" w:rsidRPr="009C03D2" w:rsidRDefault="00AF3A5C" w:rsidP="00BC6B56">
      <w:pPr>
        <w:pStyle w:val="1e"/>
      </w:pPr>
      <w:r w:rsidRPr="009C03D2">
        <w:t>命令示例：</w:t>
      </w:r>
    </w:p>
    <w:p w14:paraId="7B2B7700" w14:textId="77777777" w:rsidR="00AF3A5C" w:rsidRPr="009C03D2" w:rsidRDefault="00AF3A5C" w:rsidP="00E95CDC">
      <w:pPr>
        <w:pStyle w:val="41"/>
        <w:numPr>
          <w:ilvl w:val="0"/>
          <w:numId w:val="21"/>
        </w:numPr>
      </w:pPr>
      <w:r w:rsidRPr="009C03D2">
        <w:t>切换到</w:t>
      </w:r>
      <w:r w:rsidRPr="009C03D2">
        <w:t>usr</w:t>
      </w:r>
      <w:r w:rsidRPr="009C03D2">
        <w:t>目录下的</w:t>
      </w:r>
      <w:r w:rsidRPr="009C03D2">
        <w:t>bin</w:t>
      </w:r>
      <w:r w:rsidRPr="009C03D2">
        <w:t>目录中：</w:t>
      </w:r>
    </w:p>
    <w:p w14:paraId="4D81391B" w14:textId="77777777" w:rsidR="00AF3A5C" w:rsidRPr="00693517" w:rsidRDefault="00AF3A5C" w:rsidP="00BC6B56">
      <w:pPr>
        <w:pStyle w:val="affffc"/>
      </w:pPr>
      <w:proofErr w:type="gramStart"/>
      <w:r w:rsidRPr="00693517">
        <w:t>cd</w:t>
      </w:r>
      <w:proofErr w:type="gramEnd"/>
      <w:r w:rsidRPr="00693517">
        <w:t xml:space="preserve"> /usr/bin</w:t>
      </w:r>
    </w:p>
    <w:p w14:paraId="71788F41" w14:textId="77777777" w:rsidR="00AF3A5C" w:rsidRPr="009C03D2" w:rsidRDefault="00AF3A5C" w:rsidP="00E95CDC">
      <w:pPr>
        <w:pStyle w:val="41"/>
        <w:numPr>
          <w:ilvl w:val="0"/>
          <w:numId w:val="21"/>
        </w:numPr>
      </w:pPr>
      <w:r w:rsidRPr="009C03D2">
        <w:t>切换到用户</w:t>
      </w:r>
      <w:r w:rsidRPr="009C03D2">
        <w:t>home</w:t>
      </w:r>
      <w:r w:rsidRPr="009C03D2">
        <w:t>目录：</w:t>
      </w:r>
      <w:r w:rsidRPr="009C03D2">
        <w:t xml:space="preserve"> </w:t>
      </w:r>
    </w:p>
    <w:p w14:paraId="391CB7A3" w14:textId="77777777" w:rsidR="00AF3A5C" w:rsidRPr="00693517" w:rsidRDefault="00AF3A5C" w:rsidP="00BC6B56">
      <w:pPr>
        <w:pStyle w:val="affffc"/>
      </w:pPr>
      <w:proofErr w:type="gramStart"/>
      <w:r w:rsidRPr="00693517">
        <w:t>cd</w:t>
      </w:r>
      <w:proofErr w:type="gramEnd"/>
    </w:p>
    <w:p w14:paraId="1DBDA7FB" w14:textId="77777777" w:rsidR="00AF3A5C" w:rsidRPr="009C03D2" w:rsidRDefault="00AF3A5C" w:rsidP="00E95CDC">
      <w:pPr>
        <w:pStyle w:val="41"/>
        <w:numPr>
          <w:ilvl w:val="0"/>
          <w:numId w:val="21"/>
        </w:numPr>
      </w:pPr>
      <w:r w:rsidRPr="009C03D2">
        <w:t>切换到当前目录</w:t>
      </w:r>
      <w:r w:rsidRPr="009C03D2">
        <w:t>(cd</w:t>
      </w:r>
      <w:r w:rsidRPr="009C03D2">
        <w:t>后面接一个</w:t>
      </w:r>
      <w:r w:rsidRPr="009C03D2">
        <w:t>.)</w:t>
      </w:r>
      <w:r w:rsidRPr="009C03D2">
        <w:t>：</w:t>
      </w:r>
    </w:p>
    <w:p w14:paraId="0FE211C4" w14:textId="77777777" w:rsidR="00AF3A5C" w:rsidRPr="00693517" w:rsidRDefault="00AF3A5C" w:rsidP="00BC6B56">
      <w:pPr>
        <w:pStyle w:val="affffc"/>
      </w:pPr>
      <w:proofErr w:type="gramStart"/>
      <w:r w:rsidRPr="00693517">
        <w:t>cd .</w:t>
      </w:r>
      <w:proofErr w:type="gramEnd"/>
    </w:p>
    <w:p w14:paraId="6ED04DEA" w14:textId="77777777" w:rsidR="00AF3A5C" w:rsidRPr="009C03D2" w:rsidRDefault="00AF3A5C" w:rsidP="00E95CDC">
      <w:pPr>
        <w:pStyle w:val="41"/>
        <w:numPr>
          <w:ilvl w:val="0"/>
          <w:numId w:val="21"/>
        </w:numPr>
      </w:pPr>
      <w:r w:rsidRPr="009C03D2">
        <w:t>切换到当前目录上一级目录</w:t>
      </w:r>
      <w:r w:rsidRPr="009C03D2">
        <w:t>(cd</w:t>
      </w:r>
      <w:r w:rsidRPr="009C03D2">
        <w:t>后面接两个</w:t>
      </w:r>
      <w:r w:rsidRPr="009C03D2">
        <w:t>.)</w:t>
      </w:r>
      <w:r w:rsidRPr="009C03D2">
        <w:t>：</w:t>
      </w:r>
    </w:p>
    <w:p w14:paraId="4849EF50" w14:textId="77777777" w:rsidR="00AF3A5C" w:rsidRPr="00693517" w:rsidRDefault="00AF3A5C" w:rsidP="00BC6B56">
      <w:pPr>
        <w:pStyle w:val="affffc"/>
      </w:pPr>
      <w:proofErr w:type="gramStart"/>
      <w:r w:rsidRPr="00693517">
        <w:t>cd ..</w:t>
      </w:r>
      <w:proofErr w:type="gramEnd"/>
      <w:r w:rsidRPr="00693517">
        <w:t xml:space="preserve"> </w:t>
      </w:r>
    </w:p>
    <w:p w14:paraId="576E99B7" w14:textId="77777777" w:rsidR="00AF3A5C" w:rsidRPr="009C03D2" w:rsidRDefault="00AF3A5C" w:rsidP="00E95CDC">
      <w:pPr>
        <w:pStyle w:val="41"/>
        <w:numPr>
          <w:ilvl w:val="0"/>
          <w:numId w:val="21"/>
        </w:numPr>
      </w:pPr>
      <w:r w:rsidRPr="009C03D2">
        <w:t>切换到用户</w:t>
      </w:r>
      <w:r w:rsidRPr="009C03D2">
        <w:t>home</w:t>
      </w:r>
      <w:r w:rsidRPr="009C03D2">
        <w:t>目录：</w:t>
      </w:r>
    </w:p>
    <w:p w14:paraId="490BF086" w14:textId="77777777" w:rsidR="00AF3A5C" w:rsidRPr="00693517" w:rsidRDefault="00AF3A5C" w:rsidP="00BC6B56">
      <w:pPr>
        <w:pStyle w:val="affffc"/>
      </w:pPr>
      <w:proofErr w:type="gramStart"/>
      <w:r w:rsidRPr="00693517">
        <w:t>cd</w:t>
      </w:r>
      <w:proofErr w:type="gramEnd"/>
      <w:r w:rsidRPr="00693517">
        <w:t xml:space="preserve"> ~</w:t>
      </w:r>
    </w:p>
    <w:p w14:paraId="6A1725DC" w14:textId="77777777" w:rsidR="00AF3A5C" w:rsidRPr="009C03D2" w:rsidRDefault="00AF3A5C" w:rsidP="00E95CDC">
      <w:pPr>
        <w:pStyle w:val="41"/>
        <w:numPr>
          <w:ilvl w:val="0"/>
          <w:numId w:val="21"/>
        </w:numPr>
      </w:pPr>
      <w:r w:rsidRPr="009C03D2">
        <w:t>切换到根目录下：</w:t>
      </w:r>
    </w:p>
    <w:p w14:paraId="15145951" w14:textId="77777777" w:rsidR="00AF3A5C" w:rsidRPr="00693517" w:rsidRDefault="00AF3A5C" w:rsidP="00BC6B56">
      <w:pPr>
        <w:pStyle w:val="affffc"/>
      </w:pPr>
      <w:proofErr w:type="gramStart"/>
      <w:r w:rsidRPr="00693517">
        <w:t>cd</w:t>
      </w:r>
      <w:proofErr w:type="gramEnd"/>
      <w:r w:rsidRPr="00693517">
        <w:t xml:space="preserve"> /</w:t>
      </w:r>
    </w:p>
    <w:p w14:paraId="48B33D96" w14:textId="77777777" w:rsidR="00AF3A5C" w:rsidRPr="009C03D2" w:rsidRDefault="00AF3A5C" w:rsidP="00BC6B56">
      <w:pPr>
        <w:pStyle w:val="1e"/>
      </w:pPr>
      <w:r w:rsidRPr="009C03D2">
        <w:t>注：切换目录需要理解绝对路径和相对路径这两个概念。</w:t>
      </w:r>
    </w:p>
    <w:p w14:paraId="1F4E7012" w14:textId="77777777" w:rsidR="00AF3A5C" w:rsidRPr="009C03D2" w:rsidRDefault="00AF3A5C" w:rsidP="00E95CDC">
      <w:pPr>
        <w:pStyle w:val="41"/>
        <w:numPr>
          <w:ilvl w:val="0"/>
          <w:numId w:val="21"/>
        </w:num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1F2E2E72" w14:textId="77777777" w:rsidR="00AF3A5C" w:rsidRPr="009C03D2" w:rsidRDefault="00AF3A5C" w:rsidP="00E95CDC">
      <w:pPr>
        <w:pStyle w:val="41"/>
        <w:numPr>
          <w:ilvl w:val="0"/>
          <w:numId w:val="21"/>
        </w:num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9B87EF7" w14:textId="77777777" w:rsidR="00AF3A5C" w:rsidRPr="009C03D2" w:rsidRDefault="00AF3A5C" w:rsidP="00AF3A5C">
      <w:pPr>
        <w:pStyle w:val="2"/>
        <w:rPr>
          <w:rFonts w:cs="Huawei Sans"/>
        </w:rPr>
      </w:pPr>
      <w:bookmarkStart w:id="151" w:name="_Toc51057485"/>
      <w:bookmarkStart w:id="152" w:name="_Toc51141516"/>
      <w:bookmarkStart w:id="153" w:name="_Toc51227679"/>
      <w:bookmarkStart w:id="154" w:name="_Toc51333529"/>
      <w:bookmarkStart w:id="155" w:name="_Toc53419687"/>
      <w:bookmarkStart w:id="156" w:name="_Toc74843816"/>
      <w:bookmarkStart w:id="157" w:name="_Toc78182302"/>
      <w:bookmarkStart w:id="158" w:name="_Toc81318014"/>
      <w:r w:rsidRPr="009C03D2">
        <w:rPr>
          <w:rFonts w:cs="Huawei Sans"/>
        </w:rPr>
        <w:t>mv</w:t>
      </w:r>
      <w:bookmarkEnd w:id="151"/>
      <w:bookmarkEnd w:id="152"/>
      <w:bookmarkEnd w:id="153"/>
      <w:bookmarkEnd w:id="154"/>
      <w:bookmarkEnd w:id="155"/>
      <w:bookmarkEnd w:id="156"/>
      <w:bookmarkEnd w:id="157"/>
      <w:bookmarkEnd w:id="158"/>
    </w:p>
    <w:p w14:paraId="45EBA25F" w14:textId="77777777" w:rsidR="00AF3A5C" w:rsidRPr="009C03D2" w:rsidRDefault="00AF3A5C" w:rsidP="00BC6B56">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7BC0EBC7" w14:textId="77777777" w:rsidR="00AF3A5C" w:rsidRPr="009C03D2" w:rsidRDefault="00AF3A5C" w:rsidP="00BC6B56">
      <w:pPr>
        <w:pStyle w:val="1e"/>
      </w:pPr>
      <w:r w:rsidRPr="009C03D2">
        <w:t>命令语法：</w:t>
      </w:r>
    </w:p>
    <w:p w14:paraId="33222642" w14:textId="77777777" w:rsidR="00AF3A5C" w:rsidRPr="00693517" w:rsidRDefault="00AF3A5C" w:rsidP="00BC6B56">
      <w:pPr>
        <w:pStyle w:val="affffc"/>
      </w:pPr>
      <w:r w:rsidRPr="00693517">
        <w:t>mv [</w:t>
      </w:r>
      <w:r w:rsidRPr="00693517">
        <w:t>选项</w:t>
      </w:r>
      <w:r w:rsidRPr="00693517">
        <w:t xml:space="preserve">] </w:t>
      </w:r>
      <w:r w:rsidRPr="00693517">
        <w:t>参数</w:t>
      </w:r>
      <w:r w:rsidRPr="00693517">
        <w:t xml:space="preserve">1  </w:t>
      </w:r>
      <w:r w:rsidRPr="00693517">
        <w:t>参数</w:t>
      </w:r>
      <w:r w:rsidRPr="00693517">
        <w:t>2</w:t>
      </w:r>
    </w:p>
    <w:p w14:paraId="40227A48" w14:textId="77777777" w:rsidR="00AF3A5C" w:rsidRDefault="00AF3A5C" w:rsidP="00BC6B56">
      <w:pPr>
        <w:pStyle w:val="1e"/>
      </w:pPr>
      <w:r w:rsidRPr="009C03D2">
        <w:t>常用选项：</w:t>
      </w:r>
    </w:p>
    <w:p w14:paraId="05BA00DD" w14:textId="77777777" w:rsidR="00AF3A5C" w:rsidRPr="009C03D2" w:rsidRDefault="00AF3A5C" w:rsidP="00E95CDC">
      <w:pPr>
        <w:pStyle w:val="41"/>
        <w:numPr>
          <w:ilvl w:val="0"/>
          <w:numId w:val="21"/>
        </w:numPr>
      </w:pPr>
      <w:r w:rsidRPr="009C03D2">
        <w:t>-b</w:t>
      </w:r>
      <w:r>
        <w:rPr>
          <w:rFonts w:hint="eastAsia"/>
        </w:rPr>
        <w:t>：</w:t>
      </w:r>
      <w:r w:rsidRPr="009C03D2">
        <w:t>若需覆盖文件，则覆盖前先行备份。</w:t>
      </w:r>
    </w:p>
    <w:p w14:paraId="4BBFD68E" w14:textId="77777777" w:rsidR="00AF3A5C" w:rsidRPr="009C03D2" w:rsidRDefault="00AF3A5C" w:rsidP="00BC6B56">
      <w:pPr>
        <w:pStyle w:val="1e"/>
      </w:pPr>
      <w:r w:rsidRPr="009C03D2">
        <w:t>参数说明：</w:t>
      </w:r>
    </w:p>
    <w:p w14:paraId="1996EF3D" w14:textId="77777777" w:rsidR="00AF3A5C" w:rsidRPr="009C03D2" w:rsidRDefault="00AF3A5C" w:rsidP="00E95CDC">
      <w:pPr>
        <w:pStyle w:val="41"/>
        <w:numPr>
          <w:ilvl w:val="0"/>
          <w:numId w:val="21"/>
        </w:numPr>
      </w:pPr>
      <w:r w:rsidRPr="009C03D2">
        <w:t>参数</w:t>
      </w:r>
      <w:r w:rsidRPr="009C03D2">
        <w:t>1</w:t>
      </w:r>
      <w:r w:rsidRPr="009C03D2">
        <w:t>：源文件或目录。</w:t>
      </w:r>
    </w:p>
    <w:p w14:paraId="4E64AEFB" w14:textId="77777777" w:rsidR="00AF3A5C" w:rsidRPr="009C03D2" w:rsidRDefault="00AF3A5C" w:rsidP="00E95CDC">
      <w:pPr>
        <w:pStyle w:val="41"/>
        <w:numPr>
          <w:ilvl w:val="0"/>
          <w:numId w:val="21"/>
        </w:numPr>
      </w:pPr>
      <w:r w:rsidRPr="009C03D2">
        <w:lastRenderedPageBreak/>
        <w:t>参数</w:t>
      </w:r>
      <w:r w:rsidRPr="009C03D2">
        <w:t>2</w:t>
      </w:r>
      <w:r w:rsidRPr="009C03D2">
        <w:t>：目标文件或目录。</w:t>
      </w:r>
    </w:p>
    <w:p w14:paraId="0799B964" w14:textId="77777777" w:rsidR="00AF3A5C" w:rsidRPr="009C03D2" w:rsidRDefault="00AF3A5C" w:rsidP="00BC6B56">
      <w:pPr>
        <w:pStyle w:val="1e"/>
      </w:pPr>
      <w:r w:rsidRPr="009C03D2">
        <w:t>命令示例：</w:t>
      </w:r>
    </w:p>
    <w:p w14:paraId="2F69DB84" w14:textId="77777777" w:rsidR="00AF3A5C" w:rsidRPr="009C03D2" w:rsidRDefault="00AF3A5C" w:rsidP="00E95CDC">
      <w:pPr>
        <w:pStyle w:val="41"/>
        <w:numPr>
          <w:ilvl w:val="0"/>
          <w:numId w:val="21"/>
        </w:numPr>
      </w:pPr>
      <w:r w:rsidRPr="009C03D2">
        <w:t>将文件</w:t>
      </w:r>
      <w:r w:rsidRPr="009C03D2">
        <w:t>python</w:t>
      </w:r>
      <w:r w:rsidRPr="009C03D2">
        <w:t>重命名为</w:t>
      </w:r>
      <w:r w:rsidRPr="009C03D2">
        <w:t>python.bak</w:t>
      </w:r>
      <w:r w:rsidRPr="009C03D2">
        <w:t>：</w:t>
      </w:r>
    </w:p>
    <w:p w14:paraId="0B17148C" w14:textId="77777777" w:rsidR="00AF3A5C" w:rsidRPr="00693517" w:rsidRDefault="00AF3A5C" w:rsidP="00BC6B56">
      <w:pPr>
        <w:pStyle w:val="affffc"/>
      </w:pPr>
      <w:proofErr w:type="gramStart"/>
      <w:r w:rsidRPr="00693517">
        <w:t>mv</w:t>
      </w:r>
      <w:proofErr w:type="gramEnd"/>
      <w:r w:rsidRPr="00693517">
        <w:t xml:space="preserve"> python python.bak</w:t>
      </w:r>
    </w:p>
    <w:p w14:paraId="0F7BFE2D" w14:textId="77777777" w:rsidR="00AF3A5C" w:rsidRPr="009C03D2" w:rsidRDefault="00AF3A5C" w:rsidP="00E95CDC">
      <w:pPr>
        <w:pStyle w:val="41"/>
        <w:numPr>
          <w:ilvl w:val="0"/>
          <w:numId w:val="21"/>
        </w:numPr>
      </w:pPr>
      <w:r w:rsidRPr="009C03D2">
        <w:t>将</w:t>
      </w:r>
      <w:r w:rsidRPr="009C03D2">
        <w:t>/physical/backup</w:t>
      </w:r>
      <w:r w:rsidRPr="009C03D2">
        <w:t>目录下的所有文件和目录移到</w:t>
      </w:r>
      <w:r w:rsidRPr="009C03D2">
        <w:t>/data/dbn1</w:t>
      </w:r>
      <w:r w:rsidRPr="009C03D2">
        <w:t>目录下：</w:t>
      </w:r>
    </w:p>
    <w:p w14:paraId="22D2CA7C" w14:textId="77777777" w:rsidR="00AF3A5C" w:rsidRPr="00693517" w:rsidRDefault="00AF3A5C" w:rsidP="00BC6B56">
      <w:pPr>
        <w:pStyle w:val="affffc"/>
      </w:pPr>
      <w:proofErr w:type="gramStart"/>
      <w:r w:rsidRPr="00693517">
        <w:t>mv  /</w:t>
      </w:r>
      <w:proofErr w:type="gramEnd"/>
      <w:r w:rsidRPr="00693517">
        <w:t>physical/backup/*  /data/dbn1</w:t>
      </w:r>
    </w:p>
    <w:p w14:paraId="0BAEAB20" w14:textId="77777777" w:rsidR="00AF3A5C" w:rsidRPr="009C03D2" w:rsidRDefault="00AF3A5C" w:rsidP="00AF3A5C">
      <w:pPr>
        <w:pStyle w:val="2"/>
        <w:shd w:val="clear" w:color="auto" w:fill="FFFFFF"/>
        <w:spacing w:before="150" w:after="150"/>
        <w:rPr>
          <w:rFonts w:cs="Huawei Sans"/>
          <w:color w:val="000000"/>
          <w:sz w:val="32"/>
          <w:szCs w:val="32"/>
        </w:rPr>
      </w:pPr>
      <w:bookmarkStart w:id="159" w:name="_Toc51057486"/>
      <w:bookmarkStart w:id="160" w:name="_Toc51141517"/>
      <w:bookmarkStart w:id="161" w:name="_Toc51227680"/>
      <w:bookmarkStart w:id="162" w:name="_Toc51333530"/>
      <w:bookmarkStart w:id="163" w:name="_Toc53419688"/>
      <w:bookmarkStart w:id="164" w:name="_Toc74843817"/>
      <w:bookmarkStart w:id="165" w:name="_Toc78182303"/>
      <w:bookmarkStart w:id="166" w:name="_Toc81318015"/>
      <w:r w:rsidRPr="009C03D2">
        <w:rPr>
          <w:rFonts w:cs="Huawei Sans"/>
          <w:color w:val="000000"/>
          <w:sz w:val="32"/>
          <w:szCs w:val="32"/>
        </w:rPr>
        <w:t>curl</w:t>
      </w:r>
      <w:bookmarkEnd w:id="159"/>
      <w:bookmarkEnd w:id="160"/>
      <w:bookmarkEnd w:id="161"/>
      <w:bookmarkEnd w:id="162"/>
      <w:bookmarkEnd w:id="163"/>
      <w:bookmarkEnd w:id="164"/>
      <w:bookmarkEnd w:id="165"/>
      <w:bookmarkEnd w:id="166"/>
    </w:p>
    <w:p w14:paraId="46E7A751" w14:textId="77777777" w:rsidR="00AF3A5C" w:rsidRPr="009C03D2" w:rsidRDefault="00AF3A5C" w:rsidP="00BC6B56">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400AAD36" w14:textId="77777777" w:rsidR="00AF3A5C" w:rsidRPr="009C03D2" w:rsidRDefault="00AF3A5C" w:rsidP="00BC6B56">
      <w:pPr>
        <w:pStyle w:val="1e"/>
      </w:pPr>
      <w:r w:rsidRPr="009C03D2">
        <w:t>命令语法：</w:t>
      </w:r>
    </w:p>
    <w:p w14:paraId="74A3C1D6" w14:textId="77777777" w:rsidR="00AF3A5C" w:rsidRPr="00693517" w:rsidRDefault="00AF3A5C" w:rsidP="00BC6B56">
      <w:pPr>
        <w:pStyle w:val="affffc"/>
      </w:pPr>
      <w:r w:rsidRPr="00693517">
        <w:t>curl [</w:t>
      </w:r>
      <w:r w:rsidRPr="00693517">
        <w:t>选项</w:t>
      </w:r>
      <w:r w:rsidRPr="00693517">
        <w:t>] [URL]</w:t>
      </w:r>
    </w:p>
    <w:p w14:paraId="49502B0C" w14:textId="77777777" w:rsidR="00AF3A5C" w:rsidRPr="009C03D2" w:rsidRDefault="00AF3A5C" w:rsidP="00BC6B56">
      <w:pPr>
        <w:pStyle w:val="1e"/>
      </w:pPr>
      <w:r w:rsidRPr="009C03D2">
        <w:t>常用选项：</w:t>
      </w:r>
    </w:p>
    <w:p w14:paraId="23905263" w14:textId="77777777" w:rsidR="00AF3A5C" w:rsidRPr="009C03D2" w:rsidRDefault="00AF3A5C" w:rsidP="00E95CDC">
      <w:pPr>
        <w:pStyle w:val="41"/>
        <w:numPr>
          <w:ilvl w:val="0"/>
          <w:numId w:val="21"/>
        </w:numPr>
      </w:pPr>
      <w:r w:rsidRPr="009C03D2">
        <w:t>-A/--user-agent &lt;string&gt;</w:t>
      </w:r>
      <w:r w:rsidRPr="009C03D2">
        <w:t>：设置用户代理发送给服务器</w:t>
      </w:r>
      <w:r>
        <w:rPr>
          <w:rFonts w:hint="eastAsia"/>
        </w:rPr>
        <w:t>；</w:t>
      </w:r>
    </w:p>
    <w:p w14:paraId="72B5706F" w14:textId="77777777" w:rsidR="00AF3A5C" w:rsidRPr="009C03D2" w:rsidRDefault="00AF3A5C" w:rsidP="00E95CDC">
      <w:pPr>
        <w:pStyle w:val="41"/>
        <w:numPr>
          <w:ilvl w:val="0"/>
          <w:numId w:val="21"/>
        </w:numPr>
      </w:pPr>
      <w:r w:rsidRPr="009C03D2">
        <w:t>-C/--continue-at &lt;offset&gt;</w:t>
      </w:r>
      <w:r w:rsidRPr="009C03D2">
        <w:t>：断点续转</w:t>
      </w:r>
      <w:r>
        <w:rPr>
          <w:rFonts w:hint="eastAsia"/>
        </w:rPr>
        <w:t>；</w:t>
      </w:r>
    </w:p>
    <w:p w14:paraId="35A755AD" w14:textId="77777777" w:rsidR="00AF3A5C" w:rsidRPr="009C03D2" w:rsidRDefault="00AF3A5C" w:rsidP="00E95CDC">
      <w:pPr>
        <w:pStyle w:val="41"/>
        <w:numPr>
          <w:ilvl w:val="0"/>
          <w:numId w:val="21"/>
        </w:numPr>
      </w:pPr>
      <w:r w:rsidRPr="009C03D2">
        <w:t>-D/--dump-header &lt;file&gt;</w:t>
      </w:r>
      <w:r w:rsidRPr="009C03D2">
        <w:t>：把</w:t>
      </w:r>
      <w:r w:rsidRPr="009C03D2">
        <w:t>header</w:t>
      </w:r>
      <w:r w:rsidRPr="009C03D2">
        <w:t>信息写入到该文件中</w:t>
      </w:r>
      <w:r>
        <w:rPr>
          <w:rFonts w:hint="eastAsia"/>
        </w:rPr>
        <w:t>；</w:t>
      </w:r>
    </w:p>
    <w:p w14:paraId="6F8E915B" w14:textId="77777777" w:rsidR="00AF3A5C" w:rsidRPr="009C03D2" w:rsidRDefault="00AF3A5C" w:rsidP="00E95CDC">
      <w:pPr>
        <w:pStyle w:val="41"/>
        <w:numPr>
          <w:ilvl w:val="0"/>
          <w:numId w:val="21"/>
        </w:numPr>
      </w:pPr>
      <w:r w:rsidRPr="009C03D2">
        <w:t>-e/--referer</w:t>
      </w:r>
      <w:r w:rsidRPr="009C03D2">
        <w:t>：来源网址</w:t>
      </w:r>
      <w:r>
        <w:rPr>
          <w:rFonts w:hint="eastAsia"/>
        </w:rPr>
        <w:t>；</w:t>
      </w:r>
    </w:p>
    <w:p w14:paraId="4B6B4326" w14:textId="77777777" w:rsidR="00AF3A5C" w:rsidRPr="009C03D2" w:rsidRDefault="00AF3A5C" w:rsidP="00E95CDC">
      <w:pPr>
        <w:pStyle w:val="41"/>
        <w:numPr>
          <w:ilvl w:val="0"/>
          <w:numId w:val="21"/>
        </w:numPr>
      </w:pPr>
      <w:r w:rsidRPr="009C03D2">
        <w:t>-o/--output</w:t>
      </w:r>
      <w:r w:rsidRPr="009C03D2">
        <w:t>：把输出写到该文件中</w:t>
      </w:r>
      <w:r>
        <w:rPr>
          <w:rFonts w:hint="eastAsia"/>
        </w:rPr>
        <w:t>；</w:t>
      </w:r>
    </w:p>
    <w:p w14:paraId="6CFBE2A4" w14:textId="77777777" w:rsidR="00AF3A5C" w:rsidRPr="009C03D2" w:rsidRDefault="00AF3A5C" w:rsidP="00E95CDC">
      <w:pPr>
        <w:pStyle w:val="41"/>
        <w:numPr>
          <w:ilvl w:val="0"/>
          <w:numId w:val="21"/>
        </w:numPr>
      </w:pPr>
      <w:r w:rsidRPr="009C03D2">
        <w:t>-O/--remote-name</w:t>
      </w:r>
      <w:r w:rsidRPr="009C03D2">
        <w:t>：把输出写到该文件中，保留远程文件的文件名</w:t>
      </w:r>
      <w:r>
        <w:rPr>
          <w:rFonts w:hint="eastAsia"/>
        </w:rPr>
        <w:t>；</w:t>
      </w:r>
    </w:p>
    <w:p w14:paraId="1632A59E" w14:textId="77777777" w:rsidR="00AF3A5C" w:rsidRPr="009C03D2" w:rsidRDefault="00AF3A5C" w:rsidP="00E95CDC">
      <w:pPr>
        <w:pStyle w:val="41"/>
        <w:numPr>
          <w:ilvl w:val="0"/>
          <w:numId w:val="21"/>
        </w:numPr>
      </w:pPr>
      <w:r w:rsidRPr="009C03D2">
        <w:t>-s/--silent</w:t>
      </w:r>
      <w:r w:rsidRPr="009C03D2">
        <w:t>：</w:t>
      </w:r>
      <w:r>
        <w:t>静默</w:t>
      </w:r>
      <w:r w:rsidRPr="009C03D2">
        <w:t>模式。不输出任何东西</w:t>
      </w:r>
      <w:r>
        <w:rPr>
          <w:rFonts w:hint="eastAsia"/>
        </w:rPr>
        <w:t>；</w:t>
      </w:r>
    </w:p>
    <w:p w14:paraId="30085193" w14:textId="77777777" w:rsidR="00AF3A5C" w:rsidRPr="009C03D2" w:rsidRDefault="00AF3A5C" w:rsidP="00E95CDC">
      <w:pPr>
        <w:pStyle w:val="41"/>
        <w:numPr>
          <w:ilvl w:val="0"/>
          <w:numId w:val="21"/>
        </w:numPr>
      </w:pPr>
      <w:r w:rsidRPr="009C03D2">
        <w:t>-T/--upload-file &lt;file&gt;</w:t>
      </w:r>
      <w:r w:rsidRPr="009C03D2">
        <w:t>：上传文件</w:t>
      </w:r>
      <w:r>
        <w:rPr>
          <w:rFonts w:hint="eastAsia"/>
        </w:rPr>
        <w:t>；</w:t>
      </w:r>
    </w:p>
    <w:p w14:paraId="4A2E5090" w14:textId="77777777" w:rsidR="00AF3A5C" w:rsidRPr="009C03D2" w:rsidRDefault="00AF3A5C" w:rsidP="00E95CDC">
      <w:pPr>
        <w:pStyle w:val="41"/>
        <w:numPr>
          <w:ilvl w:val="0"/>
          <w:numId w:val="21"/>
        </w:numPr>
      </w:pPr>
      <w:r w:rsidRPr="009C03D2">
        <w:t>-u/--user &lt;user[:password]&gt;</w:t>
      </w:r>
      <w:r w:rsidRPr="009C03D2">
        <w:t>：设置服务器的用户和密码</w:t>
      </w:r>
      <w:r>
        <w:rPr>
          <w:rFonts w:hint="eastAsia"/>
        </w:rPr>
        <w:t>；</w:t>
      </w:r>
    </w:p>
    <w:p w14:paraId="6DD58E2F" w14:textId="77777777" w:rsidR="00AF3A5C" w:rsidRPr="009C03D2" w:rsidRDefault="00AF3A5C" w:rsidP="00E95CDC">
      <w:pPr>
        <w:pStyle w:val="41"/>
        <w:numPr>
          <w:ilvl w:val="0"/>
          <w:numId w:val="21"/>
        </w:numPr>
      </w:pPr>
      <w:r w:rsidRPr="009C03D2">
        <w:t>-x/--proxy &lt;host[:port]&gt;</w:t>
      </w:r>
      <w:r w:rsidRPr="009C03D2">
        <w:t>：在给定的端口上使用</w:t>
      </w:r>
      <w:r w:rsidRPr="009C03D2">
        <w:t>HTTP</w:t>
      </w:r>
      <w:r w:rsidRPr="009C03D2">
        <w:t>代理</w:t>
      </w:r>
      <w:r>
        <w:rPr>
          <w:rFonts w:hint="eastAsia"/>
        </w:rPr>
        <w:t>；</w:t>
      </w:r>
    </w:p>
    <w:p w14:paraId="34BC942A" w14:textId="77777777" w:rsidR="00AF3A5C" w:rsidRPr="009C03D2" w:rsidRDefault="00AF3A5C" w:rsidP="00E95CDC">
      <w:pPr>
        <w:pStyle w:val="41"/>
        <w:numPr>
          <w:ilvl w:val="0"/>
          <w:numId w:val="21"/>
        </w:numPr>
      </w:pPr>
      <w:r w:rsidRPr="009C03D2">
        <w:t>-#/--progress-bar</w:t>
      </w:r>
      <w:r w:rsidRPr="009C03D2">
        <w:t>：进度</w:t>
      </w:r>
      <w:proofErr w:type="gramStart"/>
      <w:r w:rsidRPr="009C03D2">
        <w:t>条显示</w:t>
      </w:r>
      <w:proofErr w:type="gramEnd"/>
      <w:r w:rsidRPr="009C03D2">
        <w:t>当前的传送状态。</w:t>
      </w:r>
    </w:p>
    <w:p w14:paraId="418CE919" w14:textId="77777777" w:rsidR="00AF3A5C" w:rsidRPr="009C03D2" w:rsidRDefault="00AF3A5C" w:rsidP="00BC6B56">
      <w:pPr>
        <w:pStyle w:val="1e"/>
      </w:pPr>
      <w:r w:rsidRPr="009C03D2">
        <w:t>参数说明：</w:t>
      </w:r>
    </w:p>
    <w:p w14:paraId="55D735C1" w14:textId="77777777" w:rsidR="00AF3A5C" w:rsidRPr="009C03D2" w:rsidRDefault="00AF3A5C" w:rsidP="00E95CDC">
      <w:pPr>
        <w:pStyle w:val="41"/>
        <w:numPr>
          <w:ilvl w:val="0"/>
          <w:numId w:val="21"/>
        </w:numPr>
      </w:pPr>
      <w:r w:rsidRPr="009C03D2">
        <w:t>URL</w:t>
      </w:r>
      <w:r w:rsidRPr="009C03D2">
        <w:t>：指定的文件传输</w:t>
      </w:r>
      <w:r w:rsidRPr="009C03D2">
        <w:t>URL</w:t>
      </w:r>
      <w:r w:rsidRPr="009C03D2">
        <w:t>地址</w:t>
      </w:r>
      <w:r>
        <w:rPr>
          <w:rFonts w:hint="eastAsia"/>
        </w:rPr>
        <w:t>。</w:t>
      </w:r>
    </w:p>
    <w:p w14:paraId="3C360681" w14:textId="77777777" w:rsidR="00AF3A5C" w:rsidRPr="009C03D2" w:rsidRDefault="00AF3A5C" w:rsidP="00BC6B56">
      <w:pPr>
        <w:pStyle w:val="1e"/>
      </w:pPr>
      <w:r w:rsidRPr="009C03D2">
        <w:t>命令示例：</w:t>
      </w:r>
    </w:p>
    <w:p w14:paraId="7FA45116" w14:textId="77777777" w:rsidR="00AF3A5C" w:rsidRPr="009C03D2" w:rsidRDefault="00AF3A5C" w:rsidP="00E95CDC">
      <w:pPr>
        <w:pStyle w:val="41"/>
        <w:numPr>
          <w:ilvl w:val="0"/>
          <w:numId w:val="21"/>
        </w:numPr>
      </w:pPr>
      <w:r w:rsidRPr="009C03D2">
        <w:t>将</w:t>
      </w:r>
      <w:r w:rsidRPr="009C03D2">
        <w:t>url(</w:t>
      </w:r>
      <w:hyperlink r:id="rId19" w:history="1">
        <w:r w:rsidRPr="009C03D2">
          <w:t>https://mirrors.huaweicloud.com/repository/conf/CentOS-7-anon.repo)</w:t>
        </w:r>
        <w:r w:rsidRPr="009C03D2">
          <w:t>的内容保存到</w:t>
        </w:r>
        <w:r w:rsidRPr="009C03D2">
          <w:t>/etc/yum.repos.d/CentOS-Base.repo</w:t>
        </w:r>
      </w:hyperlink>
      <w:r w:rsidRPr="009C03D2">
        <w:t>文件中。</w:t>
      </w:r>
    </w:p>
    <w:p w14:paraId="5DC7AB1B" w14:textId="77777777" w:rsidR="00AF3A5C" w:rsidRPr="00693517" w:rsidRDefault="00AF3A5C" w:rsidP="00BC6B56">
      <w:pPr>
        <w:pStyle w:val="affffc"/>
      </w:pPr>
      <w:proofErr w:type="gramStart"/>
      <w:r w:rsidRPr="00693517">
        <w:t>curl</w:t>
      </w:r>
      <w:proofErr w:type="gramEnd"/>
      <w:r w:rsidRPr="00693517">
        <w:t xml:space="preserve"> -o /etc/yum.repos.d/CentOS-Base.repo </w:t>
      </w:r>
      <w:hyperlink r:id="rId20" w:history="1">
        <w:r w:rsidRPr="00693517">
          <w:t>https://mirrors.huaweicloud.com/repository/conf/CentOS-7-anon.repo</w:t>
        </w:r>
      </w:hyperlink>
    </w:p>
    <w:p w14:paraId="4FFC1D39" w14:textId="77777777" w:rsidR="00AF3A5C" w:rsidRPr="009C03D2" w:rsidRDefault="00AF3A5C" w:rsidP="00E95CDC">
      <w:pPr>
        <w:pStyle w:val="41"/>
        <w:numPr>
          <w:ilvl w:val="0"/>
          <w:numId w:val="21"/>
        </w:numPr>
      </w:pPr>
      <w:r>
        <w:t>如果在传输过程中掉线</w:t>
      </w:r>
      <w:r w:rsidRPr="009C03D2">
        <w:t>，可以使用</w:t>
      </w:r>
      <w:r w:rsidRPr="009C03D2">
        <w:t>-C</w:t>
      </w:r>
      <w:r w:rsidRPr="009C03D2">
        <w:t>的方式进行续传。</w:t>
      </w:r>
    </w:p>
    <w:p w14:paraId="15F9FB8F" w14:textId="77777777" w:rsidR="00AF3A5C" w:rsidRPr="00693517" w:rsidRDefault="00AF3A5C" w:rsidP="00BC6B56">
      <w:pPr>
        <w:pStyle w:val="affffc"/>
      </w:pPr>
      <w:proofErr w:type="gramStart"/>
      <w:r w:rsidRPr="00693517">
        <w:t>curl</w:t>
      </w:r>
      <w:proofErr w:type="gramEnd"/>
      <w:r w:rsidRPr="00693517">
        <w:t xml:space="preserve"> -C -O </w:t>
      </w:r>
      <w:hyperlink r:id="rId21" w:history="1">
        <w:r w:rsidRPr="00693517">
          <w:t>https://mirrors.huaweicloud.com/repository/conf/CentOS-7-anon.repo</w:t>
        </w:r>
      </w:hyperlink>
    </w:p>
    <w:p w14:paraId="32346D59" w14:textId="77777777" w:rsidR="00AF3A5C" w:rsidRPr="009C03D2" w:rsidRDefault="00AF3A5C" w:rsidP="00AF3A5C">
      <w:pPr>
        <w:pStyle w:val="2"/>
        <w:rPr>
          <w:rFonts w:cs="Huawei Sans"/>
        </w:rPr>
      </w:pPr>
      <w:bookmarkStart w:id="167" w:name="_Toc51057487"/>
      <w:bookmarkStart w:id="168" w:name="_Toc51141518"/>
      <w:bookmarkStart w:id="169" w:name="_Toc51227681"/>
      <w:bookmarkStart w:id="170" w:name="_Toc51333531"/>
      <w:bookmarkStart w:id="171" w:name="_Toc53419689"/>
      <w:bookmarkStart w:id="172" w:name="_Toc74843818"/>
      <w:bookmarkStart w:id="173" w:name="_Toc78182304"/>
      <w:bookmarkStart w:id="174" w:name="_Toc81318016"/>
      <w:r w:rsidRPr="009C03D2">
        <w:rPr>
          <w:rFonts w:cs="Huawei Sans"/>
        </w:rPr>
        <w:lastRenderedPageBreak/>
        <w:t>yum</w:t>
      </w:r>
      <w:bookmarkEnd w:id="167"/>
      <w:bookmarkEnd w:id="168"/>
      <w:bookmarkEnd w:id="169"/>
      <w:bookmarkEnd w:id="170"/>
      <w:bookmarkEnd w:id="171"/>
      <w:bookmarkEnd w:id="172"/>
      <w:bookmarkEnd w:id="173"/>
      <w:bookmarkEnd w:id="174"/>
    </w:p>
    <w:p w14:paraId="2053C55A" w14:textId="77777777" w:rsidR="00AF3A5C" w:rsidRPr="009C03D2" w:rsidRDefault="00AF3A5C" w:rsidP="00AF3A5C">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8C6D540" w14:textId="77777777" w:rsidR="00AF3A5C" w:rsidRPr="009C03D2" w:rsidRDefault="00AF3A5C" w:rsidP="00BC6B56">
      <w:pPr>
        <w:pStyle w:val="1e"/>
      </w:pPr>
      <w:r w:rsidRPr="009C03D2">
        <w:t>命令语法：</w:t>
      </w:r>
    </w:p>
    <w:p w14:paraId="0EEFE400" w14:textId="77777777" w:rsidR="00AF3A5C" w:rsidRPr="00693517" w:rsidRDefault="00AF3A5C" w:rsidP="00BC6B56">
      <w:pPr>
        <w:pStyle w:val="affffc"/>
      </w:pPr>
      <w:proofErr w:type="gramStart"/>
      <w:r w:rsidRPr="00693517">
        <w:t>yum</w:t>
      </w:r>
      <w:proofErr w:type="gramEnd"/>
      <w:r w:rsidRPr="00693517">
        <w:t xml:space="preserve"> [options] [command] [package ...]</w:t>
      </w:r>
    </w:p>
    <w:p w14:paraId="240A8F1F" w14:textId="77777777" w:rsidR="00AF3A5C" w:rsidRPr="009C03D2" w:rsidRDefault="00AF3A5C" w:rsidP="00AF3A5C">
      <w:pPr>
        <w:pStyle w:val="ItemListTextinTable"/>
      </w:pPr>
      <w:r w:rsidRPr="009C03D2">
        <w:t>常用选项：</w:t>
      </w:r>
    </w:p>
    <w:p w14:paraId="442157CD" w14:textId="77777777" w:rsidR="00AF3A5C" w:rsidRPr="009C03D2" w:rsidRDefault="00AF3A5C" w:rsidP="00E95CDC">
      <w:pPr>
        <w:pStyle w:val="41"/>
        <w:numPr>
          <w:ilvl w:val="0"/>
          <w:numId w:val="21"/>
        </w:numPr>
      </w:pPr>
      <w:r w:rsidRPr="009C03D2">
        <w:t>-h</w:t>
      </w:r>
      <w:r w:rsidRPr="009C03D2">
        <w:t>：查看帮助</w:t>
      </w:r>
      <w:r>
        <w:rPr>
          <w:rFonts w:hint="eastAsia"/>
        </w:rPr>
        <w:t>；</w:t>
      </w:r>
    </w:p>
    <w:p w14:paraId="4E322E83" w14:textId="6340D430" w:rsidR="00AF3A5C" w:rsidRPr="009C03D2" w:rsidRDefault="00AF3A5C" w:rsidP="00E95CDC">
      <w:pPr>
        <w:pStyle w:val="41"/>
        <w:numPr>
          <w:ilvl w:val="0"/>
          <w:numId w:val="21"/>
        </w:numPr>
      </w:pPr>
      <w:r w:rsidRPr="009C03D2">
        <w:t>-y</w:t>
      </w:r>
      <w:r w:rsidRPr="009C03D2">
        <w:t>：当安装过程提示选择全部为</w:t>
      </w:r>
      <w:r w:rsidRPr="009C03D2">
        <w:t xml:space="preserve"> </w:t>
      </w:r>
      <w:r w:rsidR="00CF0DD9">
        <w:t>＂</w:t>
      </w:r>
      <w:r w:rsidRPr="009C03D2">
        <w:t>yes</w:t>
      </w:r>
      <w:r w:rsidR="00CF0DD9">
        <w:t>＂</w:t>
      </w:r>
      <w:r>
        <w:rPr>
          <w:rFonts w:hint="eastAsia"/>
        </w:rPr>
        <w:t>；</w:t>
      </w:r>
    </w:p>
    <w:p w14:paraId="762F25AA" w14:textId="77777777" w:rsidR="00AF3A5C" w:rsidRPr="009C03D2" w:rsidRDefault="00AF3A5C" w:rsidP="00E95CDC">
      <w:pPr>
        <w:pStyle w:val="41"/>
        <w:numPr>
          <w:ilvl w:val="0"/>
          <w:numId w:val="21"/>
        </w:numPr>
      </w:pPr>
      <w:r w:rsidRPr="009C03D2">
        <w:t>-q</w:t>
      </w:r>
      <w:r w:rsidRPr="009C03D2">
        <w:t>：不显示安装的过程。</w:t>
      </w:r>
    </w:p>
    <w:p w14:paraId="09C4CEF1" w14:textId="77777777" w:rsidR="00AF3A5C" w:rsidRPr="009C03D2" w:rsidRDefault="00AF3A5C" w:rsidP="00AF3A5C">
      <w:pPr>
        <w:pStyle w:val="ItemListTextinTable"/>
      </w:pPr>
      <w:r w:rsidRPr="009C03D2">
        <w:t>参数说明：</w:t>
      </w:r>
    </w:p>
    <w:p w14:paraId="5E43A17B" w14:textId="77777777" w:rsidR="00AF3A5C" w:rsidRPr="009C03D2" w:rsidRDefault="00AF3A5C" w:rsidP="00E95CDC">
      <w:pPr>
        <w:pStyle w:val="41"/>
        <w:numPr>
          <w:ilvl w:val="0"/>
          <w:numId w:val="21"/>
        </w:numPr>
      </w:pPr>
      <w:r w:rsidRPr="009C03D2">
        <w:t>command</w:t>
      </w:r>
      <w:r w:rsidRPr="009C03D2">
        <w:t>：要进行的操作。</w:t>
      </w:r>
    </w:p>
    <w:p w14:paraId="6396D2C8" w14:textId="77777777" w:rsidR="00AF3A5C" w:rsidRPr="009C03D2" w:rsidRDefault="00AF3A5C" w:rsidP="00E95CDC">
      <w:pPr>
        <w:pStyle w:val="41"/>
        <w:numPr>
          <w:ilvl w:val="0"/>
          <w:numId w:val="21"/>
        </w:numPr>
      </w:pPr>
      <w:r w:rsidRPr="009C03D2">
        <w:t>package</w:t>
      </w:r>
      <w:r w:rsidRPr="009C03D2">
        <w:t>：安装的包名。</w:t>
      </w:r>
    </w:p>
    <w:p w14:paraId="2C214076" w14:textId="77777777" w:rsidR="00AF3A5C" w:rsidRPr="009C03D2" w:rsidRDefault="00AF3A5C" w:rsidP="00BC6B56">
      <w:pPr>
        <w:pStyle w:val="1e"/>
      </w:pPr>
      <w:r w:rsidRPr="009C03D2">
        <w:t>命令示例：</w:t>
      </w:r>
    </w:p>
    <w:p w14:paraId="12B2C7BC" w14:textId="77777777" w:rsidR="00AF3A5C" w:rsidRPr="009C03D2" w:rsidRDefault="00AF3A5C" w:rsidP="00E95CDC">
      <w:pPr>
        <w:pStyle w:val="41"/>
        <w:numPr>
          <w:ilvl w:val="0"/>
          <w:numId w:val="21"/>
        </w:numPr>
      </w:pPr>
      <w:r w:rsidRPr="009C03D2">
        <w:t>列出所有可更新的软件清单命令：</w:t>
      </w:r>
    </w:p>
    <w:p w14:paraId="6FA53B1B" w14:textId="77777777" w:rsidR="00AF3A5C" w:rsidRPr="00693517" w:rsidRDefault="00AF3A5C" w:rsidP="00BC6B56">
      <w:pPr>
        <w:pStyle w:val="affffc"/>
      </w:pPr>
      <w:proofErr w:type="gramStart"/>
      <w:r w:rsidRPr="00693517">
        <w:t>yum</w:t>
      </w:r>
      <w:proofErr w:type="gramEnd"/>
      <w:r w:rsidRPr="00693517">
        <w:t xml:space="preserve"> check-update</w:t>
      </w:r>
    </w:p>
    <w:p w14:paraId="30D96369" w14:textId="77777777" w:rsidR="00AF3A5C" w:rsidRPr="009C03D2" w:rsidRDefault="00AF3A5C" w:rsidP="00E95CDC">
      <w:pPr>
        <w:pStyle w:val="41"/>
        <w:numPr>
          <w:ilvl w:val="0"/>
          <w:numId w:val="21"/>
        </w:numPr>
      </w:pPr>
      <w:r w:rsidRPr="009C03D2">
        <w:t>更新所有软件命令：</w:t>
      </w:r>
    </w:p>
    <w:p w14:paraId="1EC77C80" w14:textId="77777777" w:rsidR="00AF3A5C" w:rsidRPr="00693517" w:rsidRDefault="00AF3A5C" w:rsidP="00BC6B56">
      <w:pPr>
        <w:pStyle w:val="affffc"/>
      </w:pPr>
      <w:proofErr w:type="gramStart"/>
      <w:r w:rsidRPr="00693517">
        <w:t>yum</w:t>
      </w:r>
      <w:proofErr w:type="gramEnd"/>
      <w:r w:rsidRPr="00693517">
        <w:t xml:space="preserve"> update</w:t>
      </w:r>
    </w:p>
    <w:p w14:paraId="66000DAB" w14:textId="77777777" w:rsidR="00AF3A5C" w:rsidRPr="009C03D2" w:rsidRDefault="00AF3A5C" w:rsidP="00E95CDC">
      <w:pPr>
        <w:pStyle w:val="41"/>
        <w:numPr>
          <w:ilvl w:val="0"/>
          <w:numId w:val="21"/>
        </w:numPr>
      </w:pPr>
      <w:r w:rsidRPr="009C03D2">
        <w:t>列出所有可安</w:t>
      </w:r>
      <w:r w:rsidRPr="009C03D2">
        <w:rPr>
          <w:rFonts w:eastAsia="宋体"/>
        </w:rPr>
        <w:t>裝</w:t>
      </w:r>
      <w:r w:rsidRPr="009C03D2">
        <w:t>的软件清单命令：</w:t>
      </w:r>
    </w:p>
    <w:p w14:paraId="2B194ACA" w14:textId="77777777" w:rsidR="00AF3A5C" w:rsidRPr="00693517" w:rsidRDefault="00AF3A5C" w:rsidP="00BC6B56">
      <w:pPr>
        <w:pStyle w:val="affffc"/>
      </w:pPr>
      <w:proofErr w:type="gramStart"/>
      <w:r w:rsidRPr="00693517">
        <w:t>yum</w:t>
      </w:r>
      <w:proofErr w:type="gramEnd"/>
      <w:r w:rsidRPr="00693517">
        <w:t xml:space="preserve"> list</w:t>
      </w:r>
    </w:p>
    <w:p w14:paraId="0456EFEB" w14:textId="77777777" w:rsidR="00AF3A5C" w:rsidRPr="009C03D2" w:rsidRDefault="00AF3A5C" w:rsidP="00E95CDC">
      <w:pPr>
        <w:pStyle w:val="41"/>
        <w:numPr>
          <w:ilvl w:val="0"/>
          <w:numId w:val="21"/>
        </w:numPr>
      </w:pPr>
      <w:r w:rsidRPr="009C03D2">
        <w:t>安装指定的软件：</w:t>
      </w:r>
    </w:p>
    <w:p w14:paraId="163EB742" w14:textId="77777777" w:rsidR="00AF3A5C" w:rsidRPr="009C03D2" w:rsidRDefault="00AF3A5C" w:rsidP="00BC6B56">
      <w:pPr>
        <w:pStyle w:val="affffc"/>
      </w:pPr>
      <w:proofErr w:type="gramStart"/>
      <w:r w:rsidRPr="00693517">
        <w:t>yum</w:t>
      </w:r>
      <w:proofErr w:type="gramEnd"/>
      <w:r w:rsidRPr="00693517">
        <w:t xml:space="preserve"> install -y libaio-devel flex bison ncurses-devel glibc.devel patch lsb_release wget python3</w:t>
      </w:r>
    </w:p>
    <w:p w14:paraId="7F090AE2" w14:textId="77777777" w:rsidR="00AF3A5C" w:rsidRPr="009C03D2" w:rsidRDefault="00AF3A5C" w:rsidP="00AF3A5C">
      <w:pPr>
        <w:pStyle w:val="2"/>
        <w:rPr>
          <w:rFonts w:cs="Huawei Sans"/>
        </w:rPr>
      </w:pPr>
      <w:bookmarkStart w:id="175" w:name="_Toc51057488"/>
      <w:bookmarkStart w:id="176" w:name="_Toc51141519"/>
      <w:bookmarkStart w:id="177" w:name="_Toc51227682"/>
      <w:bookmarkStart w:id="178" w:name="_Toc51333532"/>
      <w:bookmarkStart w:id="179" w:name="_Toc53419690"/>
      <w:bookmarkStart w:id="180" w:name="_Toc74843819"/>
      <w:bookmarkStart w:id="181" w:name="_Toc78182305"/>
      <w:bookmarkStart w:id="182" w:name="_Toc81318017"/>
      <w:r>
        <w:rPr>
          <w:rFonts w:cs="Huawei Sans"/>
        </w:rPr>
        <w:t>w</w:t>
      </w:r>
      <w:r w:rsidRPr="009C03D2">
        <w:rPr>
          <w:rFonts w:cs="Huawei Sans"/>
        </w:rPr>
        <w:t>get</w:t>
      </w:r>
      <w:bookmarkEnd w:id="175"/>
      <w:bookmarkEnd w:id="176"/>
      <w:bookmarkEnd w:id="177"/>
      <w:bookmarkEnd w:id="178"/>
      <w:bookmarkEnd w:id="179"/>
      <w:bookmarkEnd w:id="180"/>
      <w:bookmarkEnd w:id="181"/>
      <w:bookmarkEnd w:id="182"/>
    </w:p>
    <w:p w14:paraId="18F36AE1" w14:textId="77777777" w:rsidR="00AF3A5C" w:rsidRPr="009C03D2" w:rsidRDefault="00AF3A5C" w:rsidP="00BC6B56">
      <w:pPr>
        <w:pStyle w:val="1e"/>
      </w:pPr>
      <w:r w:rsidRPr="009C03D2">
        <w:t>wget</w:t>
      </w:r>
      <w:r w:rsidRPr="009C03D2">
        <w:t>是</w:t>
      </w:r>
      <w:r w:rsidRPr="009C03D2">
        <w:t>Linux</w:t>
      </w:r>
      <w:r w:rsidRPr="009C03D2">
        <w:t>下下载文件的最常用命令。</w:t>
      </w:r>
      <w:r w:rsidRPr="009C03D2">
        <w:t>wget</w:t>
      </w:r>
      <w:r w:rsidRPr="009C03D2">
        <w:t>支持</w:t>
      </w:r>
      <w:r w:rsidRPr="009C03D2">
        <w:t>HTTP,HTTPS</w:t>
      </w:r>
      <w:r w:rsidRPr="009C03D2">
        <w:t>和</w:t>
      </w:r>
      <w:r w:rsidRPr="009C03D2">
        <w:t>FTP</w:t>
      </w:r>
      <w:r w:rsidRPr="009C03D2">
        <w:t>协议</w:t>
      </w:r>
      <w:r w:rsidRPr="009C03D2">
        <w:t>,</w:t>
      </w:r>
      <w:r w:rsidRPr="009C03D2">
        <w:t>支持自动下载</w:t>
      </w:r>
      <w:r w:rsidRPr="009C03D2">
        <w:t>,</w:t>
      </w:r>
      <w:r w:rsidRPr="009C03D2">
        <w:t>即可以在用户退出系统后在后台执行</w:t>
      </w:r>
      <w:r w:rsidRPr="009C03D2">
        <w:t>,</w:t>
      </w:r>
      <w:r w:rsidRPr="009C03D2">
        <w:t>直到下载结束。</w:t>
      </w:r>
    </w:p>
    <w:p w14:paraId="4D57E712" w14:textId="77777777" w:rsidR="00AF3A5C" w:rsidRPr="009C03D2" w:rsidRDefault="00AF3A5C" w:rsidP="00BC6B56">
      <w:pPr>
        <w:pStyle w:val="1e"/>
      </w:pPr>
      <w:r w:rsidRPr="009C03D2">
        <w:t>命令语法</w:t>
      </w:r>
      <w:r w:rsidRPr="009C03D2">
        <w:t>:</w:t>
      </w:r>
    </w:p>
    <w:p w14:paraId="40487342" w14:textId="77777777" w:rsidR="00AF3A5C" w:rsidRPr="00693517" w:rsidRDefault="00AF3A5C" w:rsidP="00BC6B56">
      <w:pPr>
        <w:pStyle w:val="affffc"/>
      </w:pPr>
      <w:r w:rsidRPr="00693517">
        <w:t>wget [</w:t>
      </w:r>
      <w:r w:rsidRPr="00693517">
        <w:t>选项</w:t>
      </w:r>
      <w:r w:rsidRPr="00693517">
        <w:t>] [URL]</w:t>
      </w:r>
    </w:p>
    <w:p w14:paraId="367A7D06" w14:textId="77777777" w:rsidR="00AF3A5C" w:rsidRPr="009C03D2" w:rsidRDefault="00AF3A5C" w:rsidP="00BC6B56">
      <w:pPr>
        <w:pStyle w:val="1e"/>
      </w:pPr>
      <w:r w:rsidRPr="009C03D2">
        <w:t>常用选项</w:t>
      </w:r>
      <w:r w:rsidRPr="009C03D2">
        <w:t>:</w:t>
      </w:r>
    </w:p>
    <w:p w14:paraId="141B250D" w14:textId="77777777" w:rsidR="00AF3A5C" w:rsidRPr="009C03D2" w:rsidRDefault="00AF3A5C" w:rsidP="00E95CDC">
      <w:pPr>
        <w:pStyle w:val="41"/>
        <w:numPr>
          <w:ilvl w:val="0"/>
          <w:numId w:val="21"/>
        </w:numPr>
      </w:pPr>
      <w:r w:rsidRPr="009C03D2">
        <w:t>-c</w:t>
      </w:r>
      <w:r w:rsidRPr="009C03D2">
        <w:t>：接着</w:t>
      </w:r>
      <w:proofErr w:type="gramStart"/>
      <w:r w:rsidRPr="009C03D2">
        <w:t>下载没下载</w:t>
      </w:r>
      <w:proofErr w:type="gramEnd"/>
      <w:r w:rsidRPr="009C03D2">
        <w:t>完的文件</w:t>
      </w:r>
      <w:r>
        <w:rPr>
          <w:rFonts w:hint="eastAsia"/>
        </w:rPr>
        <w:t>；</w:t>
      </w:r>
    </w:p>
    <w:p w14:paraId="70691D57" w14:textId="77777777" w:rsidR="00AF3A5C" w:rsidRPr="009C03D2" w:rsidRDefault="00AF3A5C" w:rsidP="00E95CDC">
      <w:pPr>
        <w:pStyle w:val="41"/>
        <w:numPr>
          <w:ilvl w:val="0"/>
          <w:numId w:val="21"/>
        </w:numPr>
      </w:pPr>
      <w:r w:rsidRPr="009C03D2">
        <w:t>-b</w:t>
      </w:r>
      <w:r w:rsidRPr="009C03D2">
        <w:t>：启动后转入后台执行</w:t>
      </w:r>
      <w:r>
        <w:rPr>
          <w:rFonts w:hint="eastAsia"/>
        </w:rPr>
        <w:t>；</w:t>
      </w:r>
    </w:p>
    <w:p w14:paraId="0B978699" w14:textId="77777777" w:rsidR="00AF3A5C" w:rsidRPr="009C03D2" w:rsidRDefault="00AF3A5C" w:rsidP="00E95CDC">
      <w:pPr>
        <w:pStyle w:val="41"/>
        <w:numPr>
          <w:ilvl w:val="0"/>
          <w:numId w:val="21"/>
        </w:numPr>
      </w:pPr>
      <w:r w:rsidRPr="009C03D2">
        <w:t>-P</w:t>
      </w:r>
      <w:r w:rsidRPr="009C03D2">
        <w:t>：指定下载目录</w:t>
      </w:r>
      <w:r>
        <w:rPr>
          <w:rFonts w:hint="eastAsia"/>
        </w:rPr>
        <w:t>；</w:t>
      </w:r>
    </w:p>
    <w:p w14:paraId="4F1355F3" w14:textId="77777777" w:rsidR="00AF3A5C" w:rsidRPr="009C03D2" w:rsidRDefault="00AF3A5C" w:rsidP="00E95CDC">
      <w:pPr>
        <w:pStyle w:val="41"/>
        <w:numPr>
          <w:ilvl w:val="0"/>
          <w:numId w:val="21"/>
        </w:numPr>
      </w:pPr>
      <w:r w:rsidRPr="009C03D2">
        <w:t>-O</w:t>
      </w:r>
      <w:r w:rsidRPr="009C03D2">
        <w:t>：变更下载文件名</w:t>
      </w:r>
      <w:r>
        <w:rPr>
          <w:rFonts w:hint="eastAsia"/>
        </w:rPr>
        <w:t>；</w:t>
      </w:r>
    </w:p>
    <w:p w14:paraId="33D53839" w14:textId="77777777" w:rsidR="00AF3A5C" w:rsidRPr="009C03D2" w:rsidRDefault="00AF3A5C" w:rsidP="00E95CDC">
      <w:pPr>
        <w:pStyle w:val="41"/>
        <w:numPr>
          <w:ilvl w:val="0"/>
          <w:numId w:val="21"/>
        </w:numPr>
      </w:pPr>
      <w:r w:rsidRPr="009C03D2">
        <w:t>--ftp-user --ftp-password</w:t>
      </w:r>
      <w:r w:rsidRPr="009C03D2">
        <w:t>：使用</w:t>
      </w:r>
      <w:r w:rsidRPr="009C03D2">
        <w:t>FTP</w:t>
      </w:r>
      <w:r w:rsidRPr="009C03D2">
        <w:t>用户认证下载</w:t>
      </w:r>
      <w:r>
        <w:rPr>
          <w:rFonts w:hint="eastAsia"/>
        </w:rPr>
        <w:t>。</w:t>
      </w:r>
    </w:p>
    <w:p w14:paraId="15DAC098" w14:textId="77777777" w:rsidR="00AF3A5C" w:rsidRPr="009C03D2" w:rsidRDefault="00AF3A5C" w:rsidP="00BC6B56">
      <w:pPr>
        <w:pStyle w:val="1e"/>
      </w:pPr>
      <w:r w:rsidRPr="009C03D2">
        <w:lastRenderedPageBreak/>
        <w:t>参数说明</w:t>
      </w:r>
      <w:r w:rsidRPr="009C03D2">
        <w:t>:</w:t>
      </w:r>
    </w:p>
    <w:p w14:paraId="041B518D" w14:textId="77777777" w:rsidR="00AF3A5C" w:rsidRPr="009C03D2" w:rsidRDefault="00AF3A5C" w:rsidP="00E95CDC">
      <w:pPr>
        <w:pStyle w:val="41"/>
        <w:numPr>
          <w:ilvl w:val="0"/>
          <w:numId w:val="21"/>
        </w:numPr>
      </w:pPr>
      <w:r w:rsidRPr="009C03D2">
        <w:t>指定的文件下载</w:t>
      </w:r>
      <w:r w:rsidRPr="009C03D2">
        <w:t>URL</w:t>
      </w:r>
      <w:r w:rsidRPr="009C03D2">
        <w:t>地址</w:t>
      </w:r>
      <w:r>
        <w:rPr>
          <w:rFonts w:hint="eastAsia"/>
        </w:rPr>
        <w:t>。</w:t>
      </w:r>
    </w:p>
    <w:p w14:paraId="271448E5" w14:textId="77777777" w:rsidR="00AF3A5C" w:rsidRPr="009C03D2" w:rsidRDefault="00AF3A5C" w:rsidP="00BC6B56">
      <w:pPr>
        <w:pStyle w:val="1e"/>
      </w:pPr>
      <w:r w:rsidRPr="009C03D2">
        <w:t>命令示例：</w:t>
      </w:r>
    </w:p>
    <w:p w14:paraId="503D3549" w14:textId="355FC60B" w:rsidR="00AF3A5C" w:rsidRPr="009C03D2" w:rsidRDefault="00AF3A5C" w:rsidP="00E95CDC">
      <w:pPr>
        <w:pStyle w:val="41"/>
        <w:numPr>
          <w:ilvl w:val="0"/>
          <w:numId w:val="21"/>
        </w:numPr>
      </w:pPr>
      <w:r w:rsidRPr="009C03D2">
        <w:t>下载</w:t>
      </w:r>
      <w:r w:rsidRPr="009C03D2">
        <w:t>openGauss</w:t>
      </w:r>
      <w:r w:rsidRPr="009C03D2">
        <w:t>数据库安装文件到当前文件夹</w:t>
      </w:r>
      <w:r w:rsidR="00940D44">
        <w:t>。</w:t>
      </w:r>
    </w:p>
    <w:p w14:paraId="5731FEEB" w14:textId="77777777" w:rsidR="00AF3A5C" w:rsidRPr="00693517" w:rsidRDefault="00AF3A5C" w:rsidP="00BC6B56">
      <w:pPr>
        <w:pStyle w:val="affffc"/>
      </w:pPr>
      <w:proofErr w:type="gramStart"/>
      <w:r w:rsidRPr="00693517">
        <w:t>wget</w:t>
      </w:r>
      <w:proofErr w:type="gramEnd"/>
      <w:r w:rsidRPr="00693517">
        <w:t xml:space="preserve"> </w:t>
      </w:r>
      <w:hyperlink r:id="rId22" w:history="1">
        <w:r w:rsidRPr="00693517">
          <w:t>https://opengauss.obs.cn-south-1.myhuaweicloud.com/1.0.0/x86/openGauss-1.0.0-CentOS-64bit.tar.gz</w:t>
        </w:r>
      </w:hyperlink>
    </w:p>
    <w:p w14:paraId="340D6F90" w14:textId="6A054671" w:rsidR="00AF3A5C" w:rsidRPr="009C03D2" w:rsidRDefault="00AF3A5C" w:rsidP="00E95CDC">
      <w:pPr>
        <w:pStyle w:val="41"/>
        <w:numPr>
          <w:ilvl w:val="0"/>
          <w:numId w:val="21"/>
        </w:numPr>
      </w:pPr>
      <w:r w:rsidRPr="009C03D2">
        <w:t>使用</w:t>
      </w:r>
      <w:r w:rsidRPr="009C03D2">
        <w:t>wget</w:t>
      </w:r>
      <w:r w:rsidRPr="009C03D2">
        <w:t>断点续传</w:t>
      </w:r>
      <w:r w:rsidR="00940D44">
        <w:rPr>
          <w:rFonts w:hint="eastAsia"/>
        </w:rPr>
        <w:t>。</w:t>
      </w:r>
    </w:p>
    <w:p w14:paraId="027DBA43" w14:textId="77777777" w:rsidR="00AF3A5C" w:rsidRPr="00693517" w:rsidRDefault="00AF3A5C" w:rsidP="00BC6B56">
      <w:pPr>
        <w:pStyle w:val="affffc"/>
      </w:pPr>
      <w:proofErr w:type="gramStart"/>
      <w:r w:rsidRPr="00693517">
        <w:t>wget</w:t>
      </w:r>
      <w:proofErr w:type="gramEnd"/>
      <w:r w:rsidRPr="00693517">
        <w:t xml:space="preserve"> –c </w:t>
      </w:r>
      <w:hyperlink r:id="rId23" w:history="1">
        <w:r w:rsidRPr="00693517">
          <w:t>https://opengauss.obs.cn-south-1.myhuaweicloud.com/1.0.0/x86/openGauss-1.0.0-CentOS-64bit.tar.gz</w:t>
        </w:r>
      </w:hyperlink>
    </w:p>
    <w:p w14:paraId="2C5F52BD" w14:textId="77777777" w:rsidR="00AF3A5C" w:rsidRPr="009C03D2" w:rsidRDefault="00AF3A5C" w:rsidP="00AF3A5C">
      <w:pPr>
        <w:pStyle w:val="2"/>
        <w:rPr>
          <w:rFonts w:cs="Huawei Sans"/>
        </w:rPr>
      </w:pPr>
      <w:bookmarkStart w:id="183" w:name="_Toc51057489"/>
      <w:bookmarkStart w:id="184" w:name="_Toc51141520"/>
      <w:bookmarkStart w:id="185" w:name="_Toc51227683"/>
      <w:bookmarkStart w:id="186" w:name="_Toc51333533"/>
      <w:bookmarkStart w:id="187" w:name="_Toc53419691"/>
      <w:bookmarkStart w:id="188" w:name="_Toc74843820"/>
      <w:bookmarkStart w:id="189" w:name="_Toc78182306"/>
      <w:bookmarkStart w:id="190" w:name="_Toc81318018"/>
      <w:r w:rsidRPr="009C03D2">
        <w:rPr>
          <w:rFonts w:cs="Huawei Sans"/>
        </w:rPr>
        <w:t>ln</w:t>
      </w:r>
      <w:bookmarkEnd w:id="183"/>
      <w:bookmarkEnd w:id="184"/>
      <w:bookmarkEnd w:id="185"/>
      <w:bookmarkEnd w:id="186"/>
      <w:bookmarkEnd w:id="187"/>
      <w:bookmarkEnd w:id="188"/>
      <w:bookmarkEnd w:id="189"/>
      <w:bookmarkEnd w:id="190"/>
    </w:p>
    <w:p w14:paraId="5FF5F18E" w14:textId="77777777" w:rsidR="00AF3A5C" w:rsidRPr="009C03D2" w:rsidRDefault="00AF3A5C" w:rsidP="00BC6B56">
      <w:pPr>
        <w:pStyle w:val="1e"/>
      </w:pPr>
      <w:r w:rsidRPr="009C03D2">
        <w:t>为某一个文件在另外一个位置建立一个同步的链接（软硬链接，不带选项为硬链接）。</w:t>
      </w:r>
    </w:p>
    <w:p w14:paraId="7940BDB5" w14:textId="77777777" w:rsidR="00AF3A5C" w:rsidRPr="009C03D2" w:rsidRDefault="00AF3A5C" w:rsidP="00BC6B56">
      <w:pPr>
        <w:pStyle w:val="1e"/>
      </w:pPr>
      <w:r w:rsidRPr="009C03D2">
        <w:t>当需要在不同的目录，用到相同的文件时，就不需要在每一个需要</w:t>
      </w:r>
      <w:proofErr w:type="gramStart"/>
      <w:r w:rsidRPr="009C03D2">
        <w:t>要</w:t>
      </w:r>
      <w:proofErr w:type="gramEnd"/>
      <w:r w:rsidRPr="009C03D2">
        <w:t>的目录下都放一个必须相同的文件，我们只要在某个固定的目录，放上该文件，然后在</w:t>
      </w:r>
      <w:r w:rsidRPr="009C03D2">
        <w:t xml:space="preserve"> </w:t>
      </w:r>
      <w:r w:rsidRPr="009C03D2">
        <w:t>其它的目录下用</w:t>
      </w:r>
      <w:r w:rsidRPr="009C03D2">
        <w:t>ln</w:t>
      </w:r>
      <w:r w:rsidRPr="009C03D2">
        <w:t>命令链接（</w:t>
      </w:r>
      <w:r w:rsidRPr="009C03D2">
        <w:t>link</w:t>
      </w:r>
      <w:r w:rsidRPr="009C03D2">
        <w:t>）它就可以，不必重复的占用磁盘空间。</w:t>
      </w:r>
    </w:p>
    <w:p w14:paraId="43BAC2E3" w14:textId="77777777" w:rsidR="00AF3A5C" w:rsidRPr="009C03D2" w:rsidRDefault="00AF3A5C" w:rsidP="00BC6B56">
      <w:pPr>
        <w:pStyle w:val="1e"/>
      </w:pPr>
      <w:r w:rsidRPr="009C03D2">
        <w:t>命令语法：</w:t>
      </w:r>
    </w:p>
    <w:p w14:paraId="6ED35B4C" w14:textId="77777777" w:rsidR="00AF3A5C" w:rsidRPr="00693517" w:rsidRDefault="00AF3A5C" w:rsidP="00BC6B56">
      <w:pPr>
        <w:pStyle w:val="affffc"/>
      </w:pPr>
      <w:r w:rsidRPr="00693517">
        <w:t>ln [</w:t>
      </w:r>
      <w:r w:rsidRPr="00693517">
        <w:t>选项</w:t>
      </w:r>
      <w:r w:rsidRPr="00693517">
        <w:t xml:space="preserve">] </w:t>
      </w:r>
      <w:r w:rsidRPr="00693517">
        <w:t>参数</w:t>
      </w:r>
      <w:r w:rsidRPr="00693517">
        <w:t xml:space="preserve">1 </w:t>
      </w:r>
      <w:r w:rsidRPr="00693517">
        <w:t>参数</w:t>
      </w:r>
      <w:r w:rsidRPr="00693517">
        <w:t>2</w:t>
      </w:r>
    </w:p>
    <w:p w14:paraId="3D6274D6" w14:textId="77777777" w:rsidR="00AF3A5C" w:rsidRPr="009C03D2" w:rsidRDefault="00AF3A5C" w:rsidP="00BC6B56">
      <w:pPr>
        <w:pStyle w:val="1e"/>
      </w:pPr>
      <w:r w:rsidRPr="009C03D2">
        <w:t>常用选项：</w:t>
      </w:r>
    </w:p>
    <w:p w14:paraId="052903E5" w14:textId="77777777" w:rsidR="00AF3A5C" w:rsidRPr="009C03D2" w:rsidRDefault="00AF3A5C" w:rsidP="00E95CDC">
      <w:pPr>
        <w:pStyle w:val="41"/>
        <w:numPr>
          <w:ilvl w:val="0"/>
          <w:numId w:val="21"/>
        </w:numPr>
      </w:pPr>
      <w:r w:rsidRPr="009C03D2">
        <w:t>-b  --</w:t>
      </w:r>
      <w:r w:rsidRPr="009C03D2">
        <w:t>删除，覆盖以前建立的链接</w:t>
      </w:r>
      <w:r>
        <w:rPr>
          <w:rFonts w:hint="eastAsia"/>
        </w:rPr>
        <w:t>；</w:t>
      </w:r>
    </w:p>
    <w:p w14:paraId="11872CFB" w14:textId="77777777" w:rsidR="00AF3A5C" w:rsidRPr="009C03D2" w:rsidRDefault="00AF3A5C" w:rsidP="00E95CDC">
      <w:pPr>
        <w:pStyle w:val="41"/>
        <w:numPr>
          <w:ilvl w:val="0"/>
          <w:numId w:val="21"/>
        </w:numPr>
      </w:pPr>
      <w:r w:rsidRPr="009C03D2">
        <w:t>-d  --</w:t>
      </w:r>
      <w:r w:rsidRPr="009C03D2">
        <w:t>允许超级用户制作目录的硬链接</w:t>
      </w:r>
      <w:r>
        <w:rPr>
          <w:rFonts w:hint="eastAsia"/>
        </w:rPr>
        <w:t>；</w:t>
      </w:r>
    </w:p>
    <w:p w14:paraId="09D542EC" w14:textId="77777777" w:rsidR="00AF3A5C" w:rsidRPr="009C03D2" w:rsidRDefault="00AF3A5C" w:rsidP="00E95CDC">
      <w:pPr>
        <w:pStyle w:val="41"/>
        <w:numPr>
          <w:ilvl w:val="0"/>
          <w:numId w:val="21"/>
        </w:numPr>
      </w:pPr>
      <w:r w:rsidRPr="009C03D2">
        <w:t>-s  --</w:t>
      </w:r>
      <w:r w:rsidRPr="009C03D2">
        <w:t>软链接</w:t>
      </w:r>
      <w:r w:rsidRPr="009C03D2">
        <w:t>(</w:t>
      </w:r>
      <w:r w:rsidRPr="009C03D2">
        <w:t>符号链接</w:t>
      </w:r>
      <w:r w:rsidRPr="009C03D2">
        <w:t>)</w:t>
      </w:r>
      <w:r w:rsidRPr="009C03D2">
        <w:t>。</w:t>
      </w:r>
    </w:p>
    <w:p w14:paraId="557511E1" w14:textId="77777777" w:rsidR="00AF3A5C" w:rsidRPr="009C03D2" w:rsidRDefault="00AF3A5C" w:rsidP="00BC6B56">
      <w:pPr>
        <w:pStyle w:val="1e"/>
      </w:pPr>
      <w:r w:rsidRPr="009C03D2">
        <w:t>参数说明：</w:t>
      </w:r>
    </w:p>
    <w:p w14:paraId="073BBCC8" w14:textId="77777777" w:rsidR="00AF3A5C" w:rsidRPr="009C03D2" w:rsidRDefault="00AF3A5C" w:rsidP="00E95CDC">
      <w:pPr>
        <w:pStyle w:val="41"/>
        <w:numPr>
          <w:ilvl w:val="0"/>
          <w:numId w:val="21"/>
        </w:numPr>
      </w:pPr>
      <w:r w:rsidRPr="009C03D2">
        <w:t>参数</w:t>
      </w:r>
      <w:r w:rsidRPr="009C03D2">
        <w:t>1</w:t>
      </w:r>
      <w:r w:rsidRPr="009C03D2">
        <w:t>：源文件或目录。</w:t>
      </w:r>
    </w:p>
    <w:p w14:paraId="19C6088B" w14:textId="77777777" w:rsidR="00AF3A5C" w:rsidRPr="009C03D2" w:rsidRDefault="00AF3A5C" w:rsidP="00E95CDC">
      <w:pPr>
        <w:pStyle w:val="41"/>
        <w:numPr>
          <w:ilvl w:val="0"/>
          <w:numId w:val="21"/>
        </w:numPr>
      </w:pPr>
      <w:r w:rsidRPr="009C03D2">
        <w:t>参数</w:t>
      </w:r>
      <w:r w:rsidRPr="009C03D2">
        <w:t>2</w:t>
      </w:r>
      <w:r w:rsidRPr="009C03D2">
        <w:t>：被链接的文件或目录。</w:t>
      </w:r>
    </w:p>
    <w:p w14:paraId="5D4285B3" w14:textId="77777777" w:rsidR="00AF3A5C" w:rsidRPr="009C03D2" w:rsidRDefault="00AF3A5C" w:rsidP="00BC6B56">
      <w:pPr>
        <w:pStyle w:val="1e"/>
      </w:pPr>
      <w:r w:rsidRPr="009C03D2">
        <w:t>命令示例：</w:t>
      </w:r>
    </w:p>
    <w:p w14:paraId="5C100F9F" w14:textId="77777777" w:rsidR="00AF3A5C" w:rsidRPr="009C03D2" w:rsidRDefault="00AF3A5C" w:rsidP="00E95CDC">
      <w:pPr>
        <w:pStyle w:val="41"/>
        <w:numPr>
          <w:ilvl w:val="0"/>
          <w:numId w:val="21"/>
        </w:num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F3440AB" w14:textId="77777777" w:rsidR="00AF3A5C" w:rsidRPr="00693517" w:rsidRDefault="00AF3A5C" w:rsidP="00BC6B56">
      <w:pPr>
        <w:pStyle w:val="affffc"/>
      </w:pPr>
      <w:proofErr w:type="gramStart"/>
      <w:r w:rsidRPr="00693517">
        <w:t>ln</w:t>
      </w:r>
      <w:proofErr w:type="gramEnd"/>
      <w:r w:rsidRPr="00693517">
        <w:t xml:space="preserve"> -s python3 /usr/bin/python</w:t>
      </w:r>
    </w:p>
    <w:p w14:paraId="42A1CE44" w14:textId="77777777" w:rsidR="00AF3A5C" w:rsidRPr="009C03D2" w:rsidRDefault="00AF3A5C" w:rsidP="00E95CDC">
      <w:pPr>
        <w:pStyle w:val="41"/>
        <w:numPr>
          <w:ilvl w:val="0"/>
          <w:numId w:val="21"/>
        </w:num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5472E124" w14:textId="77777777" w:rsidR="00AF3A5C" w:rsidRPr="009C03D2" w:rsidRDefault="00AF3A5C" w:rsidP="00BC6B56">
      <w:pPr>
        <w:pStyle w:val="affffc"/>
      </w:pPr>
      <w:proofErr w:type="gramStart"/>
      <w:r w:rsidRPr="009C03D2">
        <w:t>ln</w:t>
      </w:r>
      <w:proofErr w:type="gramEnd"/>
      <w:r w:rsidRPr="009C03D2">
        <w:t xml:space="preserve"> python3 /usr/bin/python</w:t>
      </w:r>
    </w:p>
    <w:p w14:paraId="56340522" w14:textId="77777777" w:rsidR="00AF3A5C" w:rsidRPr="009C03D2" w:rsidRDefault="00AF3A5C" w:rsidP="00BC6B56">
      <w:pPr>
        <w:pStyle w:val="1e"/>
      </w:pPr>
    </w:p>
    <w:p w14:paraId="24B5C823" w14:textId="77777777" w:rsidR="00AF3A5C" w:rsidRPr="009C03D2" w:rsidRDefault="00AF3A5C" w:rsidP="00AF3A5C">
      <w:pPr>
        <w:pStyle w:val="2"/>
        <w:rPr>
          <w:rFonts w:cs="Huawei Sans"/>
        </w:rPr>
      </w:pPr>
      <w:bookmarkStart w:id="191" w:name="_Toc51057490"/>
      <w:bookmarkStart w:id="192" w:name="_Toc51141521"/>
      <w:bookmarkStart w:id="193" w:name="_Toc51227684"/>
      <w:bookmarkStart w:id="194" w:name="_Toc51333534"/>
      <w:bookmarkStart w:id="195" w:name="_Toc53419692"/>
      <w:bookmarkStart w:id="196" w:name="_Toc74843821"/>
      <w:bookmarkStart w:id="197" w:name="_Toc78182307"/>
      <w:bookmarkStart w:id="198" w:name="_Toc81318019"/>
      <w:r w:rsidRPr="009C03D2">
        <w:rPr>
          <w:rFonts w:cs="Huawei Sans"/>
        </w:rPr>
        <w:lastRenderedPageBreak/>
        <w:t>mkdir</w:t>
      </w:r>
      <w:bookmarkEnd w:id="191"/>
      <w:bookmarkEnd w:id="192"/>
      <w:bookmarkEnd w:id="193"/>
      <w:bookmarkEnd w:id="194"/>
      <w:bookmarkEnd w:id="195"/>
      <w:bookmarkEnd w:id="196"/>
      <w:bookmarkEnd w:id="197"/>
      <w:bookmarkEnd w:id="198"/>
    </w:p>
    <w:p w14:paraId="6CCBB7EF" w14:textId="77777777" w:rsidR="00AF3A5C" w:rsidRPr="009C03D2" w:rsidRDefault="00AF3A5C" w:rsidP="00BC6B56">
      <w:pPr>
        <w:pStyle w:val="1e"/>
      </w:pPr>
      <w:r w:rsidRPr="009C03D2">
        <w:t>创建指定的名称的目录，要求创建目录的用户在当前目录中具有写权限，并且指定的目录名不能是当前目录中已有的目录。</w:t>
      </w:r>
    </w:p>
    <w:p w14:paraId="5E5C4821" w14:textId="77777777" w:rsidR="00AF3A5C" w:rsidRPr="009C03D2" w:rsidRDefault="00AF3A5C" w:rsidP="00BC6B56">
      <w:pPr>
        <w:pStyle w:val="1e"/>
      </w:pPr>
      <w:r w:rsidRPr="009C03D2">
        <w:t>命令语法：</w:t>
      </w:r>
    </w:p>
    <w:p w14:paraId="15480105" w14:textId="77777777" w:rsidR="00AF3A5C" w:rsidRPr="009C03D2" w:rsidRDefault="00AF3A5C" w:rsidP="00BC6B56">
      <w:pPr>
        <w:pStyle w:val="affffc"/>
      </w:pPr>
      <w:r w:rsidRPr="009C03D2">
        <w:t>mkdir [</w:t>
      </w:r>
      <w:r w:rsidRPr="009C03D2">
        <w:t>选项</w:t>
      </w:r>
      <w:r w:rsidRPr="009C03D2">
        <w:t>] [</w:t>
      </w:r>
      <w:r w:rsidRPr="009C03D2">
        <w:t>参数</w:t>
      </w:r>
      <w:r w:rsidRPr="009C03D2">
        <w:t>]</w:t>
      </w:r>
    </w:p>
    <w:p w14:paraId="065BC6EE" w14:textId="77777777" w:rsidR="00AF3A5C" w:rsidRPr="009C03D2" w:rsidRDefault="00AF3A5C" w:rsidP="00BC6B56">
      <w:pPr>
        <w:pStyle w:val="1e"/>
      </w:pPr>
      <w:r w:rsidRPr="009C03D2">
        <w:t>常用选项：</w:t>
      </w:r>
    </w:p>
    <w:p w14:paraId="09EB4F16" w14:textId="77777777" w:rsidR="00AF3A5C" w:rsidRPr="009C03D2" w:rsidRDefault="00AF3A5C" w:rsidP="00E95CDC">
      <w:pPr>
        <w:pStyle w:val="41"/>
        <w:numPr>
          <w:ilvl w:val="0"/>
          <w:numId w:val="21"/>
        </w:num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2345C26E" w14:textId="77777777" w:rsidR="00AF3A5C" w:rsidRPr="009C03D2" w:rsidRDefault="00AF3A5C" w:rsidP="00E95CDC">
      <w:pPr>
        <w:pStyle w:val="41"/>
        <w:numPr>
          <w:ilvl w:val="0"/>
          <w:numId w:val="21"/>
        </w:numPr>
      </w:pPr>
      <w:r w:rsidRPr="009C03D2">
        <w:t>-v --</w:t>
      </w:r>
      <w:r w:rsidRPr="009C03D2">
        <w:t>每次创建新目录都显示信息</w:t>
      </w:r>
      <w:r>
        <w:rPr>
          <w:rFonts w:hint="eastAsia"/>
        </w:rPr>
        <w:t>；</w:t>
      </w:r>
    </w:p>
    <w:p w14:paraId="4640BBB8" w14:textId="77777777" w:rsidR="00AF3A5C" w:rsidRPr="009C03D2" w:rsidRDefault="00AF3A5C" w:rsidP="00E95CDC">
      <w:pPr>
        <w:pStyle w:val="41"/>
        <w:numPr>
          <w:ilvl w:val="0"/>
          <w:numId w:val="21"/>
        </w:num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3C6E5FCE" w14:textId="77777777" w:rsidR="00AF3A5C" w:rsidRDefault="00AF3A5C" w:rsidP="00BC6B56">
      <w:pPr>
        <w:pStyle w:val="1e"/>
      </w:pPr>
      <w:r w:rsidRPr="009C03D2">
        <w:t>参数说明：</w:t>
      </w:r>
    </w:p>
    <w:p w14:paraId="715E3321" w14:textId="77777777" w:rsidR="00AF3A5C" w:rsidRPr="009C03D2" w:rsidRDefault="00AF3A5C" w:rsidP="00E95CDC">
      <w:pPr>
        <w:pStyle w:val="41"/>
        <w:numPr>
          <w:ilvl w:val="0"/>
          <w:numId w:val="21"/>
        </w:numPr>
      </w:pPr>
      <w:r w:rsidRPr="009C03D2">
        <w:t>需要创建的目录</w:t>
      </w:r>
      <w:r>
        <w:rPr>
          <w:rFonts w:hint="eastAsia"/>
        </w:rPr>
        <w:t>。</w:t>
      </w:r>
    </w:p>
    <w:p w14:paraId="45DC7C43" w14:textId="77777777" w:rsidR="00AF3A5C" w:rsidRPr="009C03D2" w:rsidRDefault="00AF3A5C" w:rsidP="00BC6B56">
      <w:pPr>
        <w:pStyle w:val="1e"/>
      </w:pPr>
      <w:r w:rsidRPr="009C03D2">
        <w:t>命令示例：</w:t>
      </w:r>
    </w:p>
    <w:p w14:paraId="3697F92C" w14:textId="77777777" w:rsidR="00AF3A5C" w:rsidRPr="009C03D2" w:rsidRDefault="00AF3A5C" w:rsidP="00E95CDC">
      <w:pPr>
        <w:pStyle w:val="41"/>
        <w:numPr>
          <w:ilvl w:val="0"/>
          <w:numId w:val="21"/>
        </w:numPr>
      </w:pPr>
      <w:r w:rsidRPr="009C03D2">
        <w:t>创建一个空目录：</w:t>
      </w:r>
    </w:p>
    <w:p w14:paraId="7F3ED6DC" w14:textId="77777777" w:rsidR="00AF3A5C" w:rsidRPr="009C03D2" w:rsidRDefault="00AF3A5C" w:rsidP="00BC6B56">
      <w:pPr>
        <w:pStyle w:val="affffc"/>
      </w:pPr>
      <w:proofErr w:type="gramStart"/>
      <w:r w:rsidRPr="009C03D2">
        <w:t>mkdir</w:t>
      </w:r>
      <w:proofErr w:type="gramEnd"/>
      <w:r w:rsidRPr="009C03D2">
        <w:t xml:space="preserve"> test</w:t>
      </w:r>
    </w:p>
    <w:p w14:paraId="28C5B9DF" w14:textId="77777777" w:rsidR="00AF3A5C" w:rsidRPr="009C03D2" w:rsidRDefault="00AF3A5C" w:rsidP="00E95CDC">
      <w:pPr>
        <w:pStyle w:val="41"/>
        <w:numPr>
          <w:ilvl w:val="0"/>
          <w:numId w:val="21"/>
        </w:numPr>
      </w:pPr>
      <w:r w:rsidRPr="009C03D2">
        <w:t>递归创建多个目录：</w:t>
      </w:r>
    </w:p>
    <w:p w14:paraId="447874E8" w14:textId="77777777" w:rsidR="00AF3A5C" w:rsidRPr="009C03D2" w:rsidRDefault="00AF3A5C" w:rsidP="00BC6B56">
      <w:pPr>
        <w:pStyle w:val="affffc"/>
      </w:pPr>
      <w:proofErr w:type="gramStart"/>
      <w:r w:rsidRPr="009C03D2">
        <w:t>mkdir</w:t>
      </w:r>
      <w:proofErr w:type="gramEnd"/>
      <w:r w:rsidRPr="009C03D2">
        <w:t xml:space="preserve"> -p /opt/software/openGauss</w:t>
      </w:r>
    </w:p>
    <w:p w14:paraId="5C29BA67" w14:textId="77777777" w:rsidR="00AF3A5C" w:rsidRPr="009C03D2" w:rsidRDefault="00AF3A5C" w:rsidP="00E95CDC">
      <w:pPr>
        <w:pStyle w:val="41"/>
        <w:numPr>
          <w:ilvl w:val="0"/>
          <w:numId w:val="21"/>
        </w:numPr>
      </w:pPr>
      <w:r w:rsidRPr="009C03D2">
        <w:t>创建权限为</w:t>
      </w:r>
      <w:r w:rsidRPr="009C03D2">
        <w:t>777</w:t>
      </w:r>
      <w:r w:rsidRPr="009C03D2">
        <w:t>的目录</w:t>
      </w:r>
      <w:r w:rsidRPr="009C03D2">
        <w:t>(</w:t>
      </w:r>
      <w:r w:rsidRPr="009C03D2">
        <w:t>目录的权限为</w:t>
      </w:r>
      <w:r w:rsidRPr="009C03D2">
        <w:t>rwxrwxrwx)</w:t>
      </w:r>
      <w:r w:rsidRPr="009C03D2">
        <w:t>：</w:t>
      </w:r>
    </w:p>
    <w:p w14:paraId="47E0DE41" w14:textId="77777777" w:rsidR="00AF3A5C" w:rsidRPr="009C03D2" w:rsidRDefault="00AF3A5C" w:rsidP="00BC6B56">
      <w:pPr>
        <w:pStyle w:val="affffc"/>
      </w:pPr>
      <w:proofErr w:type="gramStart"/>
      <w:r w:rsidRPr="009C03D2">
        <w:t>mkdir</w:t>
      </w:r>
      <w:proofErr w:type="gramEnd"/>
      <w:r w:rsidRPr="009C03D2">
        <w:t xml:space="preserve"> </w:t>
      </w:r>
      <w:r w:rsidRPr="009C03D2">
        <w:rPr>
          <w:rFonts w:eastAsia="宋体"/>
        </w:rPr>
        <w:t>–</w:t>
      </w:r>
      <w:r w:rsidRPr="009C03D2">
        <w:t>m 777 test</w:t>
      </w:r>
    </w:p>
    <w:p w14:paraId="18BB3F7A" w14:textId="77777777" w:rsidR="00AF3A5C" w:rsidRPr="009C03D2" w:rsidRDefault="00AF3A5C" w:rsidP="00AF3A5C">
      <w:pPr>
        <w:pStyle w:val="2"/>
        <w:rPr>
          <w:rFonts w:cs="Huawei Sans"/>
        </w:rPr>
      </w:pPr>
      <w:bookmarkStart w:id="199" w:name="_Toc51057491"/>
      <w:bookmarkStart w:id="200" w:name="_Toc51141522"/>
      <w:bookmarkStart w:id="201" w:name="_Toc51227685"/>
      <w:bookmarkStart w:id="202" w:name="_Toc51333535"/>
      <w:bookmarkStart w:id="203" w:name="_Toc53419693"/>
      <w:bookmarkStart w:id="204" w:name="_Toc74843822"/>
      <w:bookmarkStart w:id="205" w:name="_Toc78182308"/>
      <w:bookmarkStart w:id="206" w:name="_Toc81318020"/>
      <w:r w:rsidRPr="009C03D2">
        <w:rPr>
          <w:rFonts w:cs="Huawei Sans"/>
        </w:rPr>
        <w:t>chmod</w:t>
      </w:r>
      <w:r w:rsidRPr="009C03D2">
        <w:rPr>
          <w:rFonts w:cs="Huawei Sans"/>
        </w:rPr>
        <w:t>命令</w:t>
      </w:r>
      <w:bookmarkEnd w:id="199"/>
      <w:bookmarkEnd w:id="200"/>
      <w:bookmarkEnd w:id="201"/>
      <w:bookmarkEnd w:id="202"/>
      <w:bookmarkEnd w:id="203"/>
      <w:bookmarkEnd w:id="204"/>
      <w:bookmarkEnd w:id="205"/>
      <w:bookmarkEnd w:id="206"/>
    </w:p>
    <w:p w14:paraId="627EF952" w14:textId="77777777" w:rsidR="00AF3A5C" w:rsidRPr="009C03D2" w:rsidRDefault="00AF3A5C" w:rsidP="00BC6B56">
      <w:pPr>
        <w:pStyle w:val="1e"/>
      </w:pPr>
      <w:r w:rsidRPr="009C03D2">
        <w:t>更改文件权限。</w:t>
      </w:r>
    </w:p>
    <w:p w14:paraId="3C2F9C00" w14:textId="77777777" w:rsidR="00AF3A5C" w:rsidRPr="009C03D2" w:rsidRDefault="00AF3A5C" w:rsidP="00BC6B56">
      <w:pPr>
        <w:pStyle w:val="1e"/>
      </w:pPr>
      <w:r w:rsidRPr="009C03D2">
        <w:t>命令语法：</w:t>
      </w:r>
    </w:p>
    <w:p w14:paraId="09808458" w14:textId="77777777" w:rsidR="00AF3A5C" w:rsidRPr="009C03D2" w:rsidRDefault="00AF3A5C" w:rsidP="00BC6B56">
      <w:pPr>
        <w:pStyle w:val="affffc"/>
      </w:pPr>
      <w:r w:rsidRPr="009C03D2">
        <w:t>chmod [</w:t>
      </w:r>
      <w:r w:rsidRPr="009C03D2">
        <w:t>选项</w:t>
      </w:r>
      <w:r w:rsidRPr="009C03D2">
        <w:t>] &lt;mode&gt; &lt;file...&gt;</w:t>
      </w:r>
    </w:p>
    <w:p w14:paraId="2261DD5E" w14:textId="77777777" w:rsidR="00AF3A5C" w:rsidRPr="009C03D2" w:rsidRDefault="00AF3A5C" w:rsidP="00BC6B56">
      <w:pPr>
        <w:pStyle w:val="1e"/>
      </w:pPr>
      <w:r w:rsidRPr="009C03D2">
        <w:t>常用选项：</w:t>
      </w:r>
    </w:p>
    <w:p w14:paraId="1F7617DF" w14:textId="77777777" w:rsidR="00AF3A5C" w:rsidRPr="009C03D2" w:rsidRDefault="00AF3A5C" w:rsidP="00E95CDC">
      <w:pPr>
        <w:pStyle w:val="41"/>
        <w:numPr>
          <w:ilvl w:val="0"/>
          <w:numId w:val="21"/>
        </w:numPr>
      </w:pPr>
      <w:r w:rsidRPr="009C03D2">
        <w:t>-R, --</w:t>
      </w:r>
      <w:r w:rsidRPr="009C03D2">
        <w:t>以递归的方式对目前目录下的所有文件与子目录进行相同的权限变更</w:t>
      </w:r>
      <w:r>
        <w:rPr>
          <w:rFonts w:hint="eastAsia"/>
        </w:rPr>
        <w:t>。</w:t>
      </w:r>
    </w:p>
    <w:p w14:paraId="107E8CBF" w14:textId="77777777" w:rsidR="00AF3A5C" w:rsidRPr="009C03D2" w:rsidRDefault="00AF3A5C" w:rsidP="00BC6B56">
      <w:pPr>
        <w:pStyle w:val="1e"/>
      </w:pPr>
      <w:r w:rsidRPr="009C03D2">
        <w:t>参数说明：</w:t>
      </w:r>
    </w:p>
    <w:p w14:paraId="61EA40D8" w14:textId="77777777" w:rsidR="00AF3A5C" w:rsidRPr="009C03D2" w:rsidRDefault="00AF3A5C" w:rsidP="00E95CDC">
      <w:pPr>
        <w:pStyle w:val="41"/>
        <w:numPr>
          <w:ilvl w:val="0"/>
          <w:numId w:val="21"/>
        </w:numPr>
      </w:pPr>
      <w:r>
        <w:t>m</w:t>
      </w:r>
      <w:r w:rsidRPr="009C03D2">
        <w:t>ode</w:t>
      </w:r>
      <w:r w:rsidRPr="009C03D2">
        <w:t>：权限设定字串，详细格式如下</w:t>
      </w:r>
      <w:r w:rsidRPr="009C03D2">
        <w:t xml:space="preserve"> </w:t>
      </w:r>
      <w:r w:rsidRPr="009C03D2">
        <w:t>：</w:t>
      </w:r>
    </w:p>
    <w:p w14:paraId="72C686EA" w14:textId="77777777" w:rsidR="00AF3A5C" w:rsidRPr="009C03D2" w:rsidRDefault="00AF3A5C" w:rsidP="00BC6B56">
      <w:pPr>
        <w:pStyle w:val="affffc"/>
      </w:pPr>
      <w:r w:rsidRPr="009C03D2">
        <w:t>[</w:t>
      </w:r>
      <w:proofErr w:type="gramStart"/>
      <w:r w:rsidRPr="009C03D2">
        <w:t>ugoa</w:t>
      </w:r>
      <w:proofErr w:type="gramEnd"/>
      <w:r w:rsidRPr="009C03D2">
        <w:t>...][[+-=</w:t>
      </w:r>
      <w:proofErr w:type="gramStart"/>
      <w:r w:rsidRPr="009C03D2">
        <w:t>][</w:t>
      </w:r>
      <w:proofErr w:type="gramEnd"/>
      <w:r w:rsidRPr="009C03D2">
        <w:t>rwxX]...][,...]</w:t>
      </w:r>
      <w:r w:rsidRPr="009C03D2">
        <w:t>，</w:t>
      </w:r>
    </w:p>
    <w:p w14:paraId="4532C727" w14:textId="77777777" w:rsidR="00AF3A5C" w:rsidRPr="009C03D2" w:rsidRDefault="00AF3A5C" w:rsidP="00BC6B56">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480EFEA8" w14:textId="77777777" w:rsidR="00AF3A5C" w:rsidRPr="009C03D2" w:rsidRDefault="00AF3A5C" w:rsidP="00E95CDC">
      <w:pPr>
        <w:pStyle w:val="41"/>
        <w:numPr>
          <w:ilvl w:val="0"/>
          <w:numId w:val="21"/>
        </w:numPr>
      </w:pPr>
      <w:r>
        <w:lastRenderedPageBreak/>
        <w:t>file</w:t>
      </w:r>
      <w:r w:rsidRPr="009C03D2">
        <w:t>：文件列表（单个或者多个文件、文件夹）</w:t>
      </w:r>
      <w:r>
        <w:rPr>
          <w:rFonts w:hint="eastAsia"/>
        </w:rPr>
        <w:t>。</w:t>
      </w:r>
    </w:p>
    <w:p w14:paraId="024C448F" w14:textId="77777777" w:rsidR="00AF3A5C" w:rsidRPr="009C03D2" w:rsidRDefault="00AF3A5C" w:rsidP="00BC6B56">
      <w:pPr>
        <w:pStyle w:val="1e"/>
      </w:pPr>
      <w:r w:rsidRPr="009C03D2">
        <w:t>命令示例：</w:t>
      </w:r>
    </w:p>
    <w:p w14:paraId="42EEC70A" w14:textId="77777777" w:rsidR="00AF3A5C" w:rsidRPr="009C03D2" w:rsidRDefault="00AF3A5C" w:rsidP="00E95CDC">
      <w:pPr>
        <w:pStyle w:val="41"/>
        <w:numPr>
          <w:ilvl w:val="0"/>
          <w:numId w:val="21"/>
        </w:numPr>
      </w:pPr>
      <w:r w:rsidRPr="009C03D2">
        <w:t>设置所有用户可读取文件</w:t>
      </w:r>
      <w:r w:rsidRPr="009C03D2">
        <w:t xml:space="preserve"> cluterconfig.xml</w:t>
      </w:r>
      <w:r>
        <w:rPr>
          <w:rFonts w:hint="eastAsia"/>
        </w:rPr>
        <w:t>：</w:t>
      </w:r>
    </w:p>
    <w:p w14:paraId="5D56A11A" w14:textId="77777777" w:rsidR="00AF3A5C" w:rsidRPr="009C03D2" w:rsidRDefault="00AF3A5C" w:rsidP="00BC6B56">
      <w:pPr>
        <w:pStyle w:val="affffc"/>
      </w:pPr>
      <w:proofErr w:type="gramStart"/>
      <w:r w:rsidRPr="009C03D2">
        <w:t>chmod</w:t>
      </w:r>
      <w:proofErr w:type="gramEnd"/>
      <w:r w:rsidRPr="009C03D2">
        <w:t xml:space="preserve"> ugo+r cluterconfig.xml </w:t>
      </w:r>
    </w:p>
    <w:p w14:paraId="5F6F4473" w14:textId="77777777" w:rsidR="00AF3A5C" w:rsidRPr="009C03D2" w:rsidRDefault="00AF3A5C" w:rsidP="00BC6B56">
      <w:pPr>
        <w:pStyle w:val="affffc"/>
      </w:pPr>
      <w:r w:rsidRPr="009C03D2">
        <w:t>或</w:t>
      </w:r>
      <w:r w:rsidRPr="009C03D2">
        <w:t xml:space="preserve"> </w:t>
      </w:r>
    </w:p>
    <w:p w14:paraId="4AA1E018" w14:textId="77777777" w:rsidR="00AF3A5C" w:rsidRPr="009C03D2" w:rsidRDefault="00AF3A5C" w:rsidP="00BC6B56">
      <w:pPr>
        <w:pStyle w:val="affffc"/>
      </w:pPr>
      <w:proofErr w:type="gramStart"/>
      <w:r w:rsidRPr="009C03D2">
        <w:t>chmod</w:t>
      </w:r>
      <w:proofErr w:type="gramEnd"/>
      <w:r w:rsidRPr="009C03D2">
        <w:t xml:space="preserve"> a+r  cluterconfig.xml</w:t>
      </w:r>
    </w:p>
    <w:p w14:paraId="3F1EDD46" w14:textId="77777777" w:rsidR="00AF3A5C" w:rsidRPr="009C03D2" w:rsidRDefault="00AF3A5C" w:rsidP="00E95CDC">
      <w:pPr>
        <w:pStyle w:val="41"/>
        <w:numPr>
          <w:ilvl w:val="0"/>
          <w:numId w:val="21"/>
        </w:numPr>
      </w:pPr>
      <w:r w:rsidRPr="009C03D2">
        <w:t>设置当前目录下的所有档案与子目录皆设为任何人可读写</w:t>
      </w:r>
      <w:r>
        <w:rPr>
          <w:rFonts w:hint="eastAsia"/>
        </w:rPr>
        <w:t>：</w:t>
      </w:r>
    </w:p>
    <w:p w14:paraId="1E1B9721" w14:textId="77777777" w:rsidR="00AF3A5C" w:rsidRPr="009C03D2" w:rsidRDefault="00AF3A5C" w:rsidP="00BC6B56">
      <w:pPr>
        <w:pStyle w:val="affffc"/>
      </w:pPr>
      <w:proofErr w:type="gramStart"/>
      <w:r w:rsidRPr="009C03D2">
        <w:t>chmod</w:t>
      </w:r>
      <w:proofErr w:type="gramEnd"/>
      <w:r w:rsidRPr="009C03D2">
        <w:t xml:space="preserve"> -R a+rw *</w:t>
      </w:r>
    </w:p>
    <w:p w14:paraId="23819885" w14:textId="77777777" w:rsidR="00AF3A5C" w:rsidRPr="009C03D2" w:rsidRDefault="00AF3A5C" w:rsidP="00BC6B56">
      <w:pPr>
        <w:pStyle w:val="1e"/>
      </w:pPr>
      <w:r w:rsidRPr="009C03D2">
        <w:t>数字权限使用格式：</w:t>
      </w:r>
    </w:p>
    <w:p w14:paraId="3DC4DD64" w14:textId="77777777" w:rsidR="00AF3A5C" w:rsidRPr="009C03D2" w:rsidRDefault="00AF3A5C" w:rsidP="00E95CDC">
      <w:pPr>
        <w:pStyle w:val="41"/>
        <w:numPr>
          <w:ilvl w:val="0"/>
          <w:numId w:val="21"/>
        </w:num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446E0C36" w14:textId="77777777" w:rsidR="00AF3A5C" w:rsidRPr="009C03D2" w:rsidRDefault="00AF3A5C" w:rsidP="00E95CDC">
      <w:pPr>
        <w:pStyle w:val="41"/>
        <w:numPr>
          <w:ilvl w:val="0"/>
          <w:numId w:val="21"/>
        </w:num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4CD74703" w14:textId="77777777" w:rsidR="00AF3A5C" w:rsidRPr="009C03D2" w:rsidRDefault="00AF3A5C" w:rsidP="00BC6B56">
      <w:pPr>
        <w:pStyle w:val="1e"/>
      </w:pPr>
      <w:r w:rsidRPr="009C03D2">
        <w:t>每个文件都可以针对三个粒度，设置不同的</w:t>
      </w:r>
      <w:r w:rsidRPr="009C03D2">
        <w:t>rwx(</w:t>
      </w:r>
      <w:r w:rsidRPr="009C03D2">
        <w:t>读写执行</w:t>
      </w:r>
      <w:r w:rsidRPr="009C03D2">
        <w:t>)</w:t>
      </w:r>
      <w:r w:rsidRPr="009C03D2">
        <w:t>权限。即我们可以用用三个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sidRPr="009C03D2">
        <w:t xml:space="preserve"> </w:t>
      </w:r>
      <w:r w:rsidRPr="009C03D2">
        <w:t>：</w:t>
      </w:r>
    </w:p>
    <w:p w14:paraId="79CC1E4B" w14:textId="77777777" w:rsidR="00AF3A5C" w:rsidRPr="009C03D2" w:rsidRDefault="00AF3A5C" w:rsidP="00BC6B56">
      <w:pPr>
        <w:pStyle w:val="affffc"/>
      </w:pPr>
      <w:proofErr w:type="gramStart"/>
      <w:r w:rsidRPr="009C03D2">
        <w:t>chmod</w:t>
      </w:r>
      <w:proofErr w:type="gramEnd"/>
      <w:r w:rsidRPr="009C03D2">
        <w:t xml:space="preserve"> &lt;abc&gt; file...</w:t>
      </w:r>
    </w:p>
    <w:p w14:paraId="26B32C24" w14:textId="77777777" w:rsidR="00AF3A5C" w:rsidRPr="009C03D2" w:rsidRDefault="00AF3A5C" w:rsidP="00BC6B56">
      <w:pPr>
        <w:pStyle w:val="1e"/>
      </w:pPr>
      <w:r>
        <w:t>其中</w:t>
      </w:r>
      <w:r>
        <w:rPr>
          <w:rFonts w:hint="eastAsia"/>
        </w:rPr>
        <w:t>，</w:t>
      </w:r>
      <w:r w:rsidRPr="009C03D2">
        <w:t>a,b,c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42B13586" w14:textId="77777777" w:rsidR="00AF3A5C" w:rsidRPr="009C03D2" w:rsidRDefault="00AF3A5C" w:rsidP="00BC6B56">
      <w:pPr>
        <w:pStyle w:val="1e"/>
      </w:pPr>
      <w:r w:rsidRPr="009C03D2">
        <w:t>命令示例：</w:t>
      </w:r>
    </w:p>
    <w:p w14:paraId="235F245B" w14:textId="77777777" w:rsidR="00AF3A5C" w:rsidRPr="009C03D2" w:rsidRDefault="00AF3A5C" w:rsidP="00E95CDC">
      <w:pPr>
        <w:pStyle w:val="41"/>
        <w:numPr>
          <w:ilvl w:val="0"/>
          <w:numId w:val="21"/>
        </w:numPr>
      </w:pPr>
      <w:r w:rsidRPr="009C03D2">
        <w:t>赋予</w:t>
      </w:r>
      <w:r w:rsidRPr="009C03D2">
        <w:t>cluterconfig.xml</w:t>
      </w:r>
      <w:r w:rsidRPr="009C03D2">
        <w:t>文件可读可写可执行权限（所有权限）：</w:t>
      </w:r>
    </w:p>
    <w:p w14:paraId="14028643" w14:textId="77777777" w:rsidR="00AF3A5C" w:rsidRPr="009C03D2" w:rsidRDefault="00AF3A5C" w:rsidP="00BC6B56">
      <w:pPr>
        <w:pStyle w:val="affffc"/>
      </w:pPr>
      <w:proofErr w:type="gramStart"/>
      <w:r w:rsidRPr="009C03D2">
        <w:t>chmod</w:t>
      </w:r>
      <w:proofErr w:type="gramEnd"/>
      <w:r w:rsidRPr="009C03D2">
        <w:t xml:space="preserve"> 777 cluterconfig.xml</w:t>
      </w:r>
    </w:p>
    <w:p w14:paraId="3FE56B97" w14:textId="77777777" w:rsidR="00AF3A5C" w:rsidRPr="009C03D2" w:rsidRDefault="00AF3A5C" w:rsidP="00E95CDC">
      <w:pPr>
        <w:pStyle w:val="41"/>
        <w:numPr>
          <w:ilvl w:val="0"/>
          <w:numId w:val="21"/>
        </w:num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5F5D62FC" w14:textId="77777777" w:rsidR="00AF3A5C" w:rsidRPr="009C03D2" w:rsidRDefault="00AF3A5C" w:rsidP="00BC6B56">
      <w:pPr>
        <w:pStyle w:val="affffc"/>
      </w:pPr>
      <w:proofErr w:type="gramStart"/>
      <w:r w:rsidRPr="009C03D2">
        <w:t>chmod  R</w:t>
      </w:r>
      <w:proofErr w:type="gramEnd"/>
      <w:r w:rsidRPr="009C03D2">
        <w:t xml:space="preserve"> 755 /opt/software/openGauss</w:t>
      </w:r>
    </w:p>
    <w:p w14:paraId="1CAB434D" w14:textId="77777777" w:rsidR="00AF3A5C" w:rsidRPr="009C03D2" w:rsidRDefault="00AF3A5C" w:rsidP="00AF3A5C">
      <w:pPr>
        <w:pStyle w:val="2"/>
        <w:rPr>
          <w:rFonts w:cs="Huawei Sans"/>
        </w:rPr>
      </w:pPr>
      <w:bookmarkStart w:id="207" w:name="_Toc51057492"/>
      <w:bookmarkStart w:id="208" w:name="_Toc51141523"/>
      <w:bookmarkStart w:id="209" w:name="_Toc51227686"/>
      <w:bookmarkStart w:id="210" w:name="_Toc51333536"/>
      <w:bookmarkStart w:id="211" w:name="_Toc53419694"/>
      <w:bookmarkStart w:id="212" w:name="_Toc74843823"/>
      <w:bookmarkStart w:id="213" w:name="_Toc78182309"/>
      <w:bookmarkStart w:id="214" w:name="_Toc81318021"/>
      <w:r w:rsidRPr="009C03D2">
        <w:rPr>
          <w:rFonts w:cs="Huawei Sans"/>
        </w:rPr>
        <w:t>chown</w:t>
      </w:r>
      <w:bookmarkEnd w:id="207"/>
      <w:bookmarkEnd w:id="208"/>
      <w:bookmarkEnd w:id="209"/>
      <w:bookmarkEnd w:id="210"/>
      <w:bookmarkEnd w:id="211"/>
      <w:bookmarkEnd w:id="212"/>
      <w:bookmarkEnd w:id="213"/>
      <w:bookmarkEnd w:id="214"/>
    </w:p>
    <w:p w14:paraId="7141AE12" w14:textId="77777777" w:rsidR="00AF3A5C" w:rsidRPr="009C03D2" w:rsidRDefault="00AF3A5C" w:rsidP="00BC6B56">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 </w:t>
      </w:r>
      <w:r w:rsidRPr="00D602AC">
        <w:rPr>
          <w:b/>
          <w:color w:val="FF0000"/>
        </w:rPr>
        <w:t>root</w:t>
      </w:r>
      <w:r>
        <w:rPr>
          <w:rFonts w:hint="eastAsia"/>
        </w:rPr>
        <w:t>。</w:t>
      </w:r>
    </w:p>
    <w:p w14:paraId="7FBFE537" w14:textId="77777777" w:rsidR="00AF3A5C" w:rsidRPr="009C03D2" w:rsidRDefault="00AF3A5C" w:rsidP="00BC6B56">
      <w:pPr>
        <w:pStyle w:val="1e"/>
      </w:pPr>
      <w:r w:rsidRPr="009C03D2">
        <w:t>命令语法：</w:t>
      </w:r>
    </w:p>
    <w:p w14:paraId="7FC978C5" w14:textId="77777777" w:rsidR="00AF3A5C" w:rsidRPr="009C03D2" w:rsidRDefault="00AF3A5C" w:rsidP="00BC6B56">
      <w:pPr>
        <w:pStyle w:val="affffc"/>
      </w:pPr>
      <w:r w:rsidRPr="009C03D2">
        <w:t>chown [</w:t>
      </w:r>
      <w:r w:rsidRPr="009C03D2">
        <w:t>选项</w:t>
      </w:r>
      <w:r w:rsidRPr="009C03D2">
        <w:t>] user[:group] file...</w:t>
      </w:r>
    </w:p>
    <w:p w14:paraId="6F2B1F44" w14:textId="77777777" w:rsidR="00AF3A5C" w:rsidRPr="009C03D2" w:rsidRDefault="00AF3A5C" w:rsidP="00BC6B56">
      <w:pPr>
        <w:pStyle w:val="1e"/>
      </w:pPr>
      <w:r w:rsidRPr="009C03D2">
        <w:t>常用选项</w:t>
      </w:r>
      <w:r w:rsidRPr="009C03D2">
        <w:t>:</w:t>
      </w:r>
    </w:p>
    <w:p w14:paraId="645B5DBA" w14:textId="77777777" w:rsidR="00AF3A5C" w:rsidRPr="009C03D2" w:rsidRDefault="00AF3A5C" w:rsidP="00E95CDC">
      <w:pPr>
        <w:pStyle w:val="41"/>
        <w:numPr>
          <w:ilvl w:val="0"/>
          <w:numId w:val="21"/>
        </w:numPr>
      </w:pPr>
      <w:r w:rsidRPr="009C03D2">
        <w:t xml:space="preserve">-c : </w:t>
      </w:r>
      <w:r w:rsidRPr="009C03D2">
        <w:t>显示更改的部分的信息</w:t>
      </w:r>
      <w:r>
        <w:rPr>
          <w:rFonts w:hint="eastAsia"/>
        </w:rPr>
        <w:t>；</w:t>
      </w:r>
    </w:p>
    <w:p w14:paraId="20278350" w14:textId="77777777" w:rsidR="00AF3A5C" w:rsidRPr="009C03D2" w:rsidRDefault="00AF3A5C" w:rsidP="00E95CDC">
      <w:pPr>
        <w:pStyle w:val="41"/>
        <w:numPr>
          <w:ilvl w:val="0"/>
          <w:numId w:val="21"/>
        </w:numPr>
      </w:pPr>
      <w:r w:rsidRPr="009C03D2">
        <w:t xml:space="preserve">-f : </w:t>
      </w:r>
      <w:r w:rsidRPr="009C03D2">
        <w:t>忽略错误信息</w:t>
      </w:r>
      <w:r>
        <w:rPr>
          <w:rFonts w:hint="eastAsia"/>
        </w:rPr>
        <w:t>；</w:t>
      </w:r>
    </w:p>
    <w:p w14:paraId="26E54644" w14:textId="77777777" w:rsidR="00AF3A5C" w:rsidRPr="009C03D2" w:rsidRDefault="00AF3A5C" w:rsidP="00E95CDC">
      <w:pPr>
        <w:pStyle w:val="41"/>
        <w:numPr>
          <w:ilvl w:val="0"/>
          <w:numId w:val="21"/>
        </w:numPr>
      </w:pPr>
      <w:r w:rsidRPr="009C03D2">
        <w:lastRenderedPageBreak/>
        <w:t xml:space="preserve">-R : </w:t>
      </w:r>
      <w:r w:rsidRPr="009C03D2">
        <w:t>处理指定目录以及其子目录下的所有文件</w:t>
      </w:r>
      <w:r>
        <w:rPr>
          <w:rFonts w:hint="eastAsia"/>
        </w:rPr>
        <w:t>。</w:t>
      </w:r>
    </w:p>
    <w:p w14:paraId="44C56D01" w14:textId="77777777" w:rsidR="00AF3A5C" w:rsidRPr="009C03D2" w:rsidRDefault="00AF3A5C" w:rsidP="00BC6B56">
      <w:pPr>
        <w:pStyle w:val="1e"/>
      </w:pPr>
      <w:r w:rsidRPr="009C03D2">
        <w:t>参数说明</w:t>
      </w:r>
    </w:p>
    <w:p w14:paraId="64F39215" w14:textId="77777777" w:rsidR="00AF3A5C" w:rsidRPr="009C03D2" w:rsidRDefault="00AF3A5C" w:rsidP="00E95CDC">
      <w:pPr>
        <w:pStyle w:val="41"/>
        <w:numPr>
          <w:ilvl w:val="0"/>
          <w:numId w:val="21"/>
        </w:numPr>
      </w:pPr>
      <w:r w:rsidRPr="009C03D2">
        <w:t xml:space="preserve">user : </w:t>
      </w:r>
      <w:r w:rsidRPr="009C03D2">
        <w:t>新的文件拥有者的使用者</w:t>
      </w:r>
      <w:r w:rsidRPr="009C03D2">
        <w:t xml:space="preserve"> ID</w:t>
      </w:r>
      <w:r>
        <w:rPr>
          <w:rFonts w:hint="eastAsia"/>
        </w:rPr>
        <w:t>。</w:t>
      </w:r>
    </w:p>
    <w:p w14:paraId="6F381DD9" w14:textId="77777777" w:rsidR="00AF3A5C" w:rsidRPr="009C03D2" w:rsidRDefault="00AF3A5C" w:rsidP="00E95CDC">
      <w:pPr>
        <w:pStyle w:val="41"/>
        <w:numPr>
          <w:ilvl w:val="0"/>
          <w:numId w:val="21"/>
        </w:numPr>
      </w:pPr>
      <w:r w:rsidRPr="009C03D2">
        <w:t xml:space="preserve">group : </w:t>
      </w:r>
      <w:r w:rsidRPr="009C03D2">
        <w:t>新的文件拥有者的使用者组</w:t>
      </w:r>
      <w:r w:rsidRPr="009C03D2">
        <w:t>(group)</w:t>
      </w:r>
      <w:r>
        <w:rPr>
          <w:rFonts w:hint="eastAsia"/>
        </w:rPr>
        <w:t>。</w:t>
      </w:r>
    </w:p>
    <w:p w14:paraId="56DDEF17" w14:textId="77777777" w:rsidR="00AF3A5C" w:rsidRPr="009C03D2" w:rsidRDefault="00AF3A5C" w:rsidP="00E95CDC">
      <w:pPr>
        <w:pStyle w:val="41"/>
        <w:numPr>
          <w:ilvl w:val="0"/>
          <w:numId w:val="21"/>
        </w:numPr>
      </w:pPr>
      <w:r w:rsidRPr="009C03D2">
        <w:t>flie</w:t>
      </w:r>
      <w:r w:rsidRPr="009C03D2">
        <w:t>：文件</w:t>
      </w:r>
      <w:r>
        <w:rPr>
          <w:rFonts w:hint="eastAsia"/>
        </w:rPr>
        <w:t>。</w:t>
      </w:r>
    </w:p>
    <w:p w14:paraId="1B2A1681" w14:textId="77777777" w:rsidR="00AF3A5C" w:rsidRPr="009C03D2" w:rsidRDefault="00AF3A5C" w:rsidP="00BC6B56">
      <w:pPr>
        <w:pStyle w:val="1e"/>
      </w:pPr>
      <w:r w:rsidRPr="009C03D2">
        <w:t>命令示例：</w:t>
      </w:r>
    </w:p>
    <w:p w14:paraId="38AE21D7" w14:textId="77777777" w:rsidR="00AF3A5C" w:rsidRPr="009C03D2" w:rsidRDefault="00AF3A5C" w:rsidP="00E95CDC">
      <w:pPr>
        <w:pStyle w:val="41"/>
        <w:numPr>
          <w:ilvl w:val="0"/>
          <w:numId w:val="21"/>
        </w:numPr>
      </w:pPr>
      <w:r w:rsidRPr="009C03D2">
        <w:t>将文件</w:t>
      </w:r>
      <w:r w:rsidRPr="009C03D2">
        <w:t xml:space="preserve"> file1.txt </w:t>
      </w:r>
      <w:r w:rsidRPr="009C03D2">
        <w:t>的拥有者设为</w:t>
      </w:r>
      <w:r w:rsidRPr="009C03D2">
        <w:t>omm</w:t>
      </w:r>
      <w:r w:rsidRPr="009C03D2">
        <w:t>，群体的使用者</w:t>
      </w:r>
      <w:r w:rsidRPr="009C03D2">
        <w:t>dbgrp:</w:t>
      </w:r>
    </w:p>
    <w:p w14:paraId="0B54F9D1" w14:textId="77777777" w:rsidR="00AF3A5C" w:rsidRPr="009C03D2" w:rsidRDefault="00AF3A5C" w:rsidP="00BC6B56">
      <w:pPr>
        <w:pStyle w:val="affffc"/>
      </w:pPr>
      <w:proofErr w:type="gramStart"/>
      <w:r w:rsidRPr="009C03D2">
        <w:t>chown</w:t>
      </w:r>
      <w:proofErr w:type="gramEnd"/>
      <w:r w:rsidRPr="009C03D2">
        <w:t xml:space="preserve"> omm:dbgrp /opt/software/openGauss/clusterconfig.xml</w:t>
      </w:r>
    </w:p>
    <w:p w14:paraId="5600900E" w14:textId="77777777" w:rsidR="00AF3A5C" w:rsidRPr="009C03D2" w:rsidRDefault="00AF3A5C" w:rsidP="00E95CDC">
      <w:pPr>
        <w:pStyle w:val="41"/>
        <w:numPr>
          <w:ilvl w:val="0"/>
          <w:numId w:val="21"/>
        </w:numPr>
      </w:pPr>
      <w:r w:rsidRPr="009C03D2">
        <w:t>将目前目录下的所有文件与子目录的拥有者皆设为</w:t>
      </w:r>
      <w:r w:rsidRPr="009C03D2">
        <w:t>omm</w:t>
      </w:r>
      <w:r w:rsidRPr="009C03D2">
        <w:t>，群体的使用者</w:t>
      </w:r>
      <w:r w:rsidRPr="009C03D2">
        <w:t>dbgrp:</w:t>
      </w:r>
    </w:p>
    <w:p w14:paraId="6EA34DB6" w14:textId="77777777" w:rsidR="00AF3A5C" w:rsidRPr="009C03D2" w:rsidRDefault="00AF3A5C" w:rsidP="00BC6B56">
      <w:pPr>
        <w:pStyle w:val="affffc"/>
      </w:pPr>
      <w:proofErr w:type="gramStart"/>
      <w:r w:rsidRPr="009C03D2">
        <w:t>chown</w:t>
      </w:r>
      <w:proofErr w:type="gramEnd"/>
      <w:r w:rsidRPr="009C03D2">
        <w:t xml:space="preserve"> -R omm:dbgrp *</w:t>
      </w:r>
    </w:p>
    <w:p w14:paraId="09E93D26" w14:textId="77777777" w:rsidR="00AF3A5C" w:rsidRPr="009C03D2" w:rsidRDefault="00AF3A5C" w:rsidP="00AF3A5C">
      <w:pPr>
        <w:pStyle w:val="2"/>
        <w:rPr>
          <w:rFonts w:cs="Huawei Sans"/>
        </w:rPr>
      </w:pPr>
      <w:bookmarkStart w:id="215" w:name="_Toc51057493"/>
      <w:bookmarkStart w:id="216" w:name="_Toc51141524"/>
      <w:bookmarkStart w:id="217" w:name="_Toc51227687"/>
      <w:bookmarkStart w:id="218" w:name="_Toc51333537"/>
      <w:bookmarkStart w:id="219" w:name="_Toc53419695"/>
      <w:bookmarkStart w:id="220" w:name="_Toc74843824"/>
      <w:bookmarkStart w:id="221" w:name="_Toc78182310"/>
      <w:bookmarkStart w:id="222" w:name="_Toc81318022"/>
      <w:r w:rsidRPr="009C03D2">
        <w:rPr>
          <w:rFonts w:cs="Huawei Sans"/>
        </w:rPr>
        <w:t>ls</w:t>
      </w:r>
      <w:bookmarkEnd w:id="215"/>
      <w:bookmarkEnd w:id="216"/>
      <w:bookmarkEnd w:id="217"/>
      <w:bookmarkEnd w:id="218"/>
      <w:bookmarkEnd w:id="219"/>
      <w:bookmarkEnd w:id="220"/>
      <w:bookmarkEnd w:id="221"/>
      <w:bookmarkEnd w:id="222"/>
    </w:p>
    <w:p w14:paraId="53DBA25C" w14:textId="77777777" w:rsidR="00AF3A5C" w:rsidRPr="009C03D2" w:rsidRDefault="00AF3A5C" w:rsidP="00BC6B56">
      <w:pPr>
        <w:pStyle w:val="1e"/>
      </w:pPr>
      <w:r w:rsidRPr="009C03D2">
        <w:t>列出文件和目录的内容。</w:t>
      </w:r>
    </w:p>
    <w:p w14:paraId="2BF08F2C" w14:textId="77777777" w:rsidR="00AF3A5C" w:rsidRPr="009C03D2" w:rsidRDefault="00AF3A5C" w:rsidP="00BC6B56">
      <w:pPr>
        <w:pStyle w:val="1e"/>
      </w:pPr>
      <w:r w:rsidRPr="009C03D2">
        <w:t>命令语法：</w:t>
      </w:r>
    </w:p>
    <w:p w14:paraId="46B1461A" w14:textId="77777777" w:rsidR="00AF3A5C" w:rsidRPr="009C03D2" w:rsidRDefault="00AF3A5C" w:rsidP="00BC6B56">
      <w:pPr>
        <w:pStyle w:val="affffc"/>
      </w:pPr>
      <w:r w:rsidRPr="009C03D2">
        <w:t>ls [</w:t>
      </w:r>
      <w:r w:rsidRPr="009C03D2">
        <w:t>选项</w:t>
      </w:r>
      <w:r w:rsidRPr="009C03D2">
        <w:t>] [</w:t>
      </w:r>
      <w:r w:rsidRPr="009C03D2">
        <w:t>参数</w:t>
      </w:r>
      <w:r w:rsidRPr="009C03D2">
        <w:t>]</w:t>
      </w:r>
    </w:p>
    <w:p w14:paraId="19DB395A" w14:textId="77777777" w:rsidR="00AF3A5C" w:rsidRPr="009C03D2" w:rsidRDefault="00AF3A5C" w:rsidP="00BC6B56">
      <w:pPr>
        <w:pStyle w:val="1e"/>
      </w:pPr>
      <w:r w:rsidRPr="009C03D2">
        <w:t>常用选项：</w:t>
      </w:r>
    </w:p>
    <w:p w14:paraId="0A33E660" w14:textId="77777777" w:rsidR="00AF3A5C" w:rsidRPr="009C03D2" w:rsidRDefault="00AF3A5C" w:rsidP="00E95CDC">
      <w:pPr>
        <w:pStyle w:val="41"/>
        <w:numPr>
          <w:ilvl w:val="0"/>
          <w:numId w:val="21"/>
        </w:numPr>
      </w:pPr>
      <w:r w:rsidRPr="009C03D2">
        <w:t>-l --</w:t>
      </w:r>
      <w:r w:rsidRPr="009C03D2">
        <w:t>以长格式显示，列出文件的详细信息，如创建者，创建时间，文件的读写权限列表等等</w:t>
      </w:r>
      <w:r>
        <w:rPr>
          <w:rFonts w:hint="eastAsia"/>
        </w:rPr>
        <w:t>；</w:t>
      </w:r>
    </w:p>
    <w:p w14:paraId="04199897" w14:textId="225782E3" w:rsidR="00AF3A5C" w:rsidRPr="009C03D2" w:rsidRDefault="00AF3A5C" w:rsidP="00E95CDC">
      <w:pPr>
        <w:pStyle w:val="41"/>
        <w:numPr>
          <w:ilvl w:val="0"/>
          <w:numId w:val="21"/>
        </w:numPr>
      </w:pPr>
      <w:r w:rsidRPr="009C03D2">
        <w:t>-a --</w:t>
      </w:r>
      <w:r w:rsidRPr="009C03D2">
        <w:t>列出文件下所有的文件，包括以</w:t>
      </w:r>
      <w:r w:rsidR="00CF0DD9">
        <w:t>＂</w:t>
      </w:r>
      <w:r w:rsidRPr="009C03D2">
        <w:t>.</w:t>
      </w:r>
      <w:r w:rsidR="00CF0DD9">
        <w:t>＂</w:t>
      </w:r>
      <w:r w:rsidRPr="009C03D2">
        <w:t>和</w:t>
      </w:r>
      <w:r w:rsidR="00CF0DD9">
        <w:t>＂</w:t>
      </w:r>
      <w:r w:rsidRPr="009C03D2">
        <w:t>..</w:t>
      </w:r>
      <w:r w:rsidR="00CF0DD9">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4FF96AB" w14:textId="77777777" w:rsidR="00AF3A5C" w:rsidRPr="009C03D2" w:rsidRDefault="00AF3A5C" w:rsidP="00E95CDC">
      <w:pPr>
        <w:pStyle w:val="41"/>
        <w:numPr>
          <w:ilvl w:val="0"/>
          <w:numId w:val="21"/>
        </w:numPr>
      </w:pPr>
      <w:r w:rsidRPr="009C03D2">
        <w:t>-d --</w:t>
      </w:r>
      <w:r w:rsidRPr="009C03D2">
        <w:t>列出目录本身而非目录内的文件，通常要与</w:t>
      </w:r>
      <w:r w:rsidRPr="009C03D2">
        <w:t>-l</w:t>
      </w:r>
      <w:r w:rsidRPr="009C03D2">
        <w:t>一起使用</w:t>
      </w:r>
      <w:r>
        <w:rPr>
          <w:rFonts w:hint="eastAsia"/>
        </w:rPr>
        <w:t>；</w:t>
      </w:r>
    </w:p>
    <w:p w14:paraId="3C4418B4" w14:textId="0C90E92F" w:rsidR="00AF3A5C" w:rsidRPr="009C03D2" w:rsidRDefault="00AF3A5C" w:rsidP="00E95CDC">
      <w:pPr>
        <w:pStyle w:val="41"/>
        <w:numPr>
          <w:ilvl w:val="0"/>
          <w:numId w:val="21"/>
        </w:numPr>
      </w:pPr>
      <w:r w:rsidRPr="009C03D2">
        <w:t>-R --</w:t>
      </w:r>
      <w:r w:rsidRPr="009C03D2">
        <w:t>同时列出所有子目录层，与</w:t>
      </w:r>
      <w:r w:rsidRPr="009C03D2">
        <w:t>-l</w:t>
      </w:r>
      <w:r w:rsidRPr="009C03D2">
        <w:t>相似，只是不显示出文件的所有者，相当于编程中的</w:t>
      </w:r>
      <w:r w:rsidR="00CF0DD9">
        <w:t>＂</w:t>
      </w:r>
      <w:r w:rsidRPr="009C03D2">
        <w:t>递归</w:t>
      </w:r>
      <w:r w:rsidR="00CF0DD9">
        <w:t>＂</w:t>
      </w:r>
      <w:r w:rsidRPr="009C03D2">
        <w:t>实现</w:t>
      </w:r>
      <w:r>
        <w:rPr>
          <w:rFonts w:hint="eastAsia"/>
        </w:rPr>
        <w:t>；</w:t>
      </w:r>
    </w:p>
    <w:p w14:paraId="1B749187" w14:textId="77777777" w:rsidR="00AF3A5C" w:rsidRPr="009C03D2" w:rsidRDefault="00AF3A5C" w:rsidP="00E95CDC">
      <w:pPr>
        <w:pStyle w:val="41"/>
        <w:numPr>
          <w:ilvl w:val="0"/>
          <w:numId w:val="21"/>
        </w:numPr>
      </w:pPr>
      <w:r w:rsidRPr="009C03D2">
        <w:t>-t --</w:t>
      </w:r>
      <w:r w:rsidRPr="009C03D2">
        <w:t>按照时间进行文件的排序，</w:t>
      </w:r>
      <w:r w:rsidRPr="009C03D2">
        <w:t>Time</w:t>
      </w:r>
      <w:r w:rsidRPr="009C03D2">
        <w:t>（时间）</w:t>
      </w:r>
      <w:r>
        <w:rPr>
          <w:rFonts w:hint="eastAsia"/>
        </w:rPr>
        <w:t>；</w:t>
      </w:r>
    </w:p>
    <w:p w14:paraId="61FF9D3E" w14:textId="77777777" w:rsidR="00AF3A5C" w:rsidRPr="009C03D2" w:rsidRDefault="00AF3A5C" w:rsidP="00E95CDC">
      <w:pPr>
        <w:pStyle w:val="41"/>
        <w:numPr>
          <w:ilvl w:val="0"/>
          <w:numId w:val="21"/>
        </w:numPr>
      </w:pPr>
      <w:r w:rsidRPr="009C03D2">
        <w:t>-s --</w:t>
      </w:r>
      <w:r w:rsidRPr="009C03D2">
        <w:t>在每个文件的后面打印出文件的大小，</w:t>
      </w:r>
      <w:r w:rsidRPr="009C03D2">
        <w:t>size</w:t>
      </w:r>
      <w:r w:rsidRPr="009C03D2">
        <w:t>（大小）</w:t>
      </w:r>
      <w:r>
        <w:rPr>
          <w:rFonts w:hint="eastAsia"/>
        </w:rPr>
        <w:t>；</w:t>
      </w:r>
    </w:p>
    <w:p w14:paraId="26402C04" w14:textId="77777777" w:rsidR="00AF3A5C" w:rsidRPr="009C03D2" w:rsidRDefault="00AF3A5C" w:rsidP="00E95CDC">
      <w:pPr>
        <w:pStyle w:val="41"/>
        <w:numPr>
          <w:ilvl w:val="0"/>
          <w:numId w:val="21"/>
        </w:numPr>
      </w:pPr>
      <w:r w:rsidRPr="009C03D2">
        <w:t>-S --</w:t>
      </w:r>
      <w:r w:rsidRPr="009C03D2">
        <w:t>以文件的大小进行排序</w:t>
      </w:r>
      <w:r>
        <w:rPr>
          <w:rFonts w:hint="eastAsia"/>
        </w:rPr>
        <w:t>。</w:t>
      </w:r>
    </w:p>
    <w:p w14:paraId="06E55CCA" w14:textId="77777777" w:rsidR="00AF3A5C" w:rsidRDefault="00AF3A5C" w:rsidP="00BC6B56">
      <w:pPr>
        <w:pStyle w:val="1e"/>
      </w:pPr>
      <w:r w:rsidRPr="009C03D2">
        <w:t>参数说明：</w:t>
      </w:r>
    </w:p>
    <w:p w14:paraId="282561DD" w14:textId="77777777" w:rsidR="00AF3A5C" w:rsidRPr="009C03D2" w:rsidRDefault="00AF3A5C" w:rsidP="00E95CDC">
      <w:pPr>
        <w:pStyle w:val="41"/>
        <w:numPr>
          <w:ilvl w:val="0"/>
          <w:numId w:val="21"/>
        </w:numPr>
      </w:pPr>
      <w:r w:rsidRPr="009C03D2">
        <w:t>目录或文件</w:t>
      </w:r>
      <w:r>
        <w:rPr>
          <w:rFonts w:hint="eastAsia"/>
        </w:rPr>
        <w:t>。</w:t>
      </w:r>
    </w:p>
    <w:p w14:paraId="3D2822C4" w14:textId="77777777" w:rsidR="00AF3A5C" w:rsidRPr="009C03D2" w:rsidRDefault="00AF3A5C" w:rsidP="00BC6B56">
      <w:pPr>
        <w:pStyle w:val="1e"/>
      </w:pPr>
      <w:r w:rsidRPr="009C03D2">
        <w:t>命令示例：</w:t>
      </w:r>
    </w:p>
    <w:p w14:paraId="47CA9DFB" w14:textId="77777777" w:rsidR="00AF3A5C" w:rsidRPr="009C03D2" w:rsidRDefault="00AF3A5C" w:rsidP="00E95CDC">
      <w:pPr>
        <w:pStyle w:val="41"/>
        <w:numPr>
          <w:ilvl w:val="0"/>
          <w:numId w:val="21"/>
        </w:numPr>
      </w:pPr>
      <w:r w:rsidRPr="009C03D2">
        <w:t>以长格式列出当前目录中的文件及目录：</w:t>
      </w:r>
    </w:p>
    <w:p w14:paraId="431B8BC9" w14:textId="77777777" w:rsidR="00AF3A5C" w:rsidRPr="009C03D2" w:rsidRDefault="00AF3A5C" w:rsidP="00BC6B56">
      <w:pPr>
        <w:pStyle w:val="affffc"/>
      </w:pPr>
      <w:proofErr w:type="gramStart"/>
      <w:r w:rsidRPr="009C03D2">
        <w:t>ls</w:t>
      </w:r>
      <w:proofErr w:type="gramEnd"/>
      <w:r w:rsidRPr="009C03D2">
        <w:t xml:space="preserve"> -l</w:t>
      </w:r>
    </w:p>
    <w:p w14:paraId="12CE838D" w14:textId="77777777" w:rsidR="00AF3A5C" w:rsidRPr="009C03D2" w:rsidRDefault="00AF3A5C" w:rsidP="00AF3A5C">
      <w:pPr>
        <w:pStyle w:val="2"/>
        <w:rPr>
          <w:rFonts w:cs="Huawei Sans"/>
        </w:rPr>
      </w:pPr>
      <w:bookmarkStart w:id="223" w:name="_Toc51057494"/>
      <w:bookmarkStart w:id="224" w:name="_Toc51141525"/>
      <w:bookmarkStart w:id="225" w:name="_Toc51227688"/>
      <w:bookmarkStart w:id="226" w:name="_Toc51333538"/>
      <w:bookmarkStart w:id="227" w:name="_Toc53419696"/>
      <w:bookmarkStart w:id="228" w:name="_Toc74843825"/>
      <w:bookmarkStart w:id="229" w:name="_Toc78182311"/>
      <w:bookmarkStart w:id="230" w:name="_Toc81318023"/>
      <w:r w:rsidRPr="009C03D2">
        <w:rPr>
          <w:rFonts w:cs="Huawei Sans"/>
        </w:rPr>
        <w:lastRenderedPageBreak/>
        <w:t>cp</w:t>
      </w:r>
      <w:bookmarkEnd w:id="223"/>
      <w:bookmarkEnd w:id="224"/>
      <w:bookmarkEnd w:id="225"/>
      <w:bookmarkEnd w:id="226"/>
      <w:bookmarkEnd w:id="227"/>
      <w:bookmarkEnd w:id="228"/>
      <w:bookmarkEnd w:id="229"/>
      <w:bookmarkEnd w:id="230"/>
    </w:p>
    <w:p w14:paraId="1799706C" w14:textId="77777777" w:rsidR="00AF3A5C" w:rsidRPr="009C03D2" w:rsidRDefault="00AF3A5C" w:rsidP="00BC6B56">
      <w:pPr>
        <w:pStyle w:val="1e"/>
      </w:pPr>
      <w:r w:rsidRPr="009C03D2">
        <w:t>复制文件或者目录。</w:t>
      </w:r>
    </w:p>
    <w:p w14:paraId="747A9B8C" w14:textId="77777777" w:rsidR="00AF3A5C" w:rsidRPr="009C03D2" w:rsidRDefault="00AF3A5C" w:rsidP="00BC6B56">
      <w:pPr>
        <w:pStyle w:val="1e"/>
      </w:pPr>
      <w:r w:rsidRPr="009C03D2">
        <w:t>命令语法：</w:t>
      </w:r>
    </w:p>
    <w:p w14:paraId="1EAE5288" w14:textId="77777777" w:rsidR="00AF3A5C" w:rsidRPr="009C03D2" w:rsidRDefault="00AF3A5C" w:rsidP="00BC6B56">
      <w:pPr>
        <w:pStyle w:val="affffc"/>
      </w:pPr>
      <w:r w:rsidRPr="009C03D2">
        <w:t>cp [</w:t>
      </w:r>
      <w:r w:rsidRPr="009C03D2">
        <w:t>选项</w:t>
      </w:r>
      <w:r w:rsidRPr="009C03D2">
        <w:t xml:space="preserve">] </w:t>
      </w:r>
      <w:r w:rsidRPr="009C03D2">
        <w:t>参数</w:t>
      </w:r>
      <w:r w:rsidRPr="009C03D2">
        <w:t xml:space="preserve">1 </w:t>
      </w:r>
      <w:r w:rsidRPr="009C03D2">
        <w:t>参数</w:t>
      </w:r>
      <w:r w:rsidRPr="009C03D2">
        <w:t>2</w:t>
      </w:r>
    </w:p>
    <w:p w14:paraId="20A0EADF" w14:textId="77777777" w:rsidR="00AF3A5C" w:rsidRPr="009C03D2" w:rsidRDefault="00AF3A5C" w:rsidP="00BC6B56">
      <w:pPr>
        <w:pStyle w:val="1e"/>
      </w:pPr>
      <w:r w:rsidRPr="009C03D2">
        <w:t>常用选项：</w:t>
      </w:r>
    </w:p>
    <w:p w14:paraId="585F4115" w14:textId="77777777" w:rsidR="00AF3A5C" w:rsidRPr="009C03D2" w:rsidRDefault="00AF3A5C" w:rsidP="00E95CDC">
      <w:pPr>
        <w:pStyle w:val="41"/>
        <w:numPr>
          <w:ilvl w:val="0"/>
          <w:numId w:val="21"/>
        </w:num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595094D3" w14:textId="77777777" w:rsidR="00AF3A5C" w:rsidRPr="009C03D2" w:rsidRDefault="00AF3A5C" w:rsidP="00E95CDC">
      <w:pPr>
        <w:pStyle w:val="41"/>
        <w:numPr>
          <w:ilvl w:val="0"/>
          <w:numId w:val="21"/>
        </w:num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36A4676" w14:textId="77777777" w:rsidR="00AF3A5C" w:rsidRPr="009C03D2" w:rsidRDefault="00AF3A5C" w:rsidP="00E95CDC">
      <w:pPr>
        <w:pStyle w:val="41"/>
        <w:numPr>
          <w:ilvl w:val="0"/>
          <w:numId w:val="21"/>
        </w:num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1F1DCE3F" w14:textId="77777777" w:rsidR="00AF3A5C" w:rsidRPr="009C03D2" w:rsidRDefault="00AF3A5C" w:rsidP="00E95CDC">
      <w:pPr>
        <w:pStyle w:val="41"/>
        <w:numPr>
          <w:ilvl w:val="0"/>
          <w:numId w:val="21"/>
        </w:num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557E1543" w14:textId="77777777" w:rsidR="00AF3A5C" w:rsidRPr="009C03D2" w:rsidRDefault="00AF3A5C" w:rsidP="00E95CDC">
      <w:pPr>
        <w:pStyle w:val="41"/>
        <w:numPr>
          <w:ilvl w:val="0"/>
          <w:numId w:val="21"/>
        </w:numPr>
      </w:pPr>
      <w:r w:rsidRPr="009C03D2">
        <w:t>-R,-r --</w:t>
      </w:r>
      <w:r w:rsidRPr="009C03D2">
        <w:t>复制目录及目录内的所有项目</w:t>
      </w:r>
      <w:r>
        <w:rPr>
          <w:rFonts w:hint="eastAsia"/>
        </w:rPr>
        <w:t>。</w:t>
      </w:r>
    </w:p>
    <w:p w14:paraId="61028507" w14:textId="77777777" w:rsidR="00AF3A5C" w:rsidRPr="009C03D2" w:rsidRDefault="00AF3A5C" w:rsidP="00BC6B56">
      <w:pPr>
        <w:pStyle w:val="1e"/>
      </w:pPr>
      <w:r w:rsidRPr="009C03D2">
        <w:t>参数说明：</w:t>
      </w:r>
    </w:p>
    <w:p w14:paraId="38B647A4" w14:textId="77777777" w:rsidR="00AF3A5C" w:rsidRPr="009C03D2" w:rsidRDefault="00AF3A5C" w:rsidP="00E95CDC">
      <w:pPr>
        <w:pStyle w:val="41"/>
        <w:numPr>
          <w:ilvl w:val="0"/>
          <w:numId w:val="21"/>
        </w:numPr>
      </w:pPr>
      <w:r w:rsidRPr="009C03D2">
        <w:t>参数</w:t>
      </w:r>
      <w:r w:rsidRPr="009C03D2">
        <w:t>1</w:t>
      </w:r>
      <w:r w:rsidRPr="009C03D2">
        <w:t>：源文件</w:t>
      </w:r>
      <w:r>
        <w:rPr>
          <w:rFonts w:hint="eastAsia"/>
        </w:rPr>
        <w:t>。</w:t>
      </w:r>
    </w:p>
    <w:p w14:paraId="43E74036" w14:textId="77777777" w:rsidR="00AF3A5C" w:rsidRPr="009C03D2" w:rsidRDefault="00AF3A5C" w:rsidP="00E95CDC">
      <w:pPr>
        <w:pStyle w:val="41"/>
        <w:numPr>
          <w:ilvl w:val="0"/>
          <w:numId w:val="21"/>
        </w:numPr>
      </w:pPr>
      <w:r w:rsidRPr="009C03D2">
        <w:t>参数</w:t>
      </w:r>
      <w:r w:rsidRPr="009C03D2">
        <w:t>2</w:t>
      </w:r>
      <w:r w:rsidRPr="009C03D2">
        <w:t>：目标文件</w:t>
      </w:r>
      <w:r>
        <w:rPr>
          <w:rFonts w:hint="eastAsia"/>
        </w:rPr>
        <w:t>。</w:t>
      </w:r>
    </w:p>
    <w:p w14:paraId="19972519" w14:textId="77777777" w:rsidR="00AF3A5C" w:rsidRPr="009C03D2" w:rsidRDefault="00AF3A5C" w:rsidP="00BC6B56">
      <w:pPr>
        <w:pStyle w:val="1e"/>
      </w:pPr>
      <w:r w:rsidRPr="009C03D2">
        <w:t>命令示例：</w:t>
      </w:r>
    </w:p>
    <w:p w14:paraId="5676DC83" w14:textId="77777777" w:rsidR="00AF3A5C" w:rsidRPr="009C03D2" w:rsidRDefault="00AF3A5C" w:rsidP="00E95CDC">
      <w:pPr>
        <w:pStyle w:val="41"/>
        <w:numPr>
          <w:ilvl w:val="0"/>
          <w:numId w:val="21"/>
        </w:numPr>
      </w:pPr>
      <w:r w:rsidRPr="009C03D2">
        <w:t>将</w:t>
      </w:r>
      <w:r w:rsidRPr="009C03D2">
        <w:t>home</w:t>
      </w:r>
      <w:r w:rsidRPr="009C03D2">
        <w:t>目录中的</w:t>
      </w:r>
      <w:r w:rsidRPr="009C03D2">
        <w:t>abc</w:t>
      </w:r>
      <w:r w:rsidRPr="009C03D2">
        <w:t>文件复制到</w:t>
      </w:r>
      <w:r w:rsidRPr="009C03D2">
        <w:t>opt</w:t>
      </w:r>
      <w:r w:rsidRPr="009C03D2">
        <w:t>目录下：</w:t>
      </w:r>
    </w:p>
    <w:p w14:paraId="28F682C8" w14:textId="77777777" w:rsidR="00AF3A5C" w:rsidRPr="009C03D2" w:rsidRDefault="00AF3A5C" w:rsidP="00BC6B56">
      <w:pPr>
        <w:pStyle w:val="affffc"/>
      </w:pPr>
      <w:proofErr w:type="gramStart"/>
      <w:r w:rsidRPr="009C03D2">
        <w:t>cp</w:t>
      </w:r>
      <w:proofErr w:type="gramEnd"/>
      <w:r w:rsidRPr="009C03D2">
        <w:t xml:space="preserve"> /home/abc /opt</w:t>
      </w:r>
    </w:p>
    <w:p w14:paraId="1403E96F" w14:textId="77777777" w:rsidR="00AF3A5C" w:rsidRPr="009C03D2" w:rsidRDefault="00AF3A5C" w:rsidP="00BC6B56">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751EF255" w14:textId="77777777" w:rsidR="00AF3A5C" w:rsidRPr="009C03D2" w:rsidRDefault="00AF3A5C" w:rsidP="00AF3A5C">
      <w:pPr>
        <w:pStyle w:val="2"/>
        <w:rPr>
          <w:rFonts w:cs="Huawei Sans"/>
        </w:rPr>
      </w:pPr>
      <w:bookmarkStart w:id="231" w:name="_Toc51057495"/>
      <w:bookmarkStart w:id="232" w:name="_Toc51141526"/>
      <w:bookmarkStart w:id="233" w:name="_Toc51227689"/>
      <w:bookmarkStart w:id="234" w:name="_Toc51333539"/>
      <w:bookmarkStart w:id="235" w:name="_Toc53419697"/>
      <w:bookmarkStart w:id="236" w:name="_Toc74843826"/>
      <w:bookmarkStart w:id="237" w:name="_Toc78182312"/>
      <w:bookmarkStart w:id="238" w:name="_Toc81318024"/>
      <w:r w:rsidRPr="009C03D2">
        <w:rPr>
          <w:rFonts w:cs="Huawei Sans"/>
        </w:rPr>
        <w:t>rm</w:t>
      </w:r>
      <w:bookmarkEnd w:id="231"/>
      <w:bookmarkEnd w:id="232"/>
      <w:bookmarkEnd w:id="233"/>
      <w:bookmarkEnd w:id="234"/>
      <w:bookmarkEnd w:id="235"/>
      <w:bookmarkEnd w:id="236"/>
      <w:bookmarkEnd w:id="237"/>
      <w:bookmarkEnd w:id="238"/>
    </w:p>
    <w:p w14:paraId="3F438AC2" w14:textId="77777777" w:rsidR="00AF3A5C" w:rsidRPr="009C03D2" w:rsidRDefault="00AF3A5C" w:rsidP="00BC6B56">
      <w:pPr>
        <w:pStyle w:val="1e"/>
      </w:pPr>
      <w:r w:rsidRPr="009C03D2">
        <w:t>删除一个目录中的一个或多个文件或目录，它也可以将某个目录及其下的所有文件及子目录均删除。对于链接文件，只是删除了链接，原有文件均保持不变。</w:t>
      </w:r>
    </w:p>
    <w:p w14:paraId="1D2F1343" w14:textId="77777777" w:rsidR="00AF3A5C" w:rsidRPr="009C03D2" w:rsidRDefault="00AF3A5C" w:rsidP="00BC6B56">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3202C290" w14:textId="77777777" w:rsidR="00AF3A5C" w:rsidRPr="009C03D2" w:rsidRDefault="00AF3A5C" w:rsidP="00BC6B56">
      <w:pPr>
        <w:pStyle w:val="1e"/>
      </w:pPr>
      <w:r w:rsidRPr="009C03D2">
        <w:t>命令语法：</w:t>
      </w:r>
    </w:p>
    <w:p w14:paraId="2EEEE442" w14:textId="77777777" w:rsidR="00AF3A5C" w:rsidRPr="009C03D2" w:rsidRDefault="00AF3A5C" w:rsidP="00BC6B56">
      <w:pPr>
        <w:pStyle w:val="affffc"/>
      </w:pPr>
      <w:r w:rsidRPr="009C03D2">
        <w:t>rm [</w:t>
      </w:r>
      <w:r w:rsidRPr="009C03D2">
        <w:t>选项</w:t>
      </w:r>
      <w:r w:rsidRPr="009C03D2">
        <w:t xml:space="preserve">] </w:t>
      </w:r>
      <w:r w:rsidRPr="009C03D2">
        <w:t>文件</w:t>
      </w:r>
    </w:p>
    <w:p w14:paraId="1DB77891" w14:textId="77777777" w:rsidR="00AF3A5C" w:rsidRPr="009C03D2" w:rsidRDefault="00AF3A5C" w:rsidP="00BC6B56">
      <w:pPr>
        <w:pStyle w:val="1e"/>
      </w:pPr>
      <w:r w:rsidRPr="009C03D2">
        <w:t>常用选项：</w:t>
      </w:r>
    </w:p>
    <w:p w14:paraId="22991C2F" w14:textId="77777777" w:rsidR="00AF3A5C" w:rsidRPr="009C03D2" w:rsidRDefault="00AF3A5C" w:rsidP="00E95CDC">
      <w:pPr>
        <w:pStyle w:val="41"/>
        <w:numPr>
          <w:ilvl w:val="0"/>
          <w:numId w:val="21"/>
        </w:numPr>
      </w:pPr>
      <w:r w:rsidRPr="009C03D2">
        <w:t>-f --</w:t>
      </w:r>
      <w:r w:rsidRPr="009C03D2">
        <w:t>忽略不存在的文件，从不给出提示</w:t>
      </w:r>
      <w:r>
        <w:rPr>
          <w:rFonts w:hint="eastAsia"/>
        </w:rPr>
        <w:t>；</w:t>
      </w:r>
    </w:p>
    <w:p w14:paraId="66DAF1D1" w14:textId="77777777" w:rsidR="00AF3A5C" w:rsidRPr="009C03D2" w:rsidRDefault="00AF3A5C" w:rsidP="00E95CDC">
      <w:pPr>
        <w:pStyle w:val="41"/>
        <w:numPr>
          <w:ilvl w:val="0"/>
          <w:numId w:val="21"/>
        </w:numPr>
      </w:pPr>
      <w:r w:rsidRPr="009C03D2">
        <w:t>-r --</w:t>
      </w:r>
      <w:r w:rsidRPr="009C03D2">
        <w:t>指示</w:t>
      </w:r>
      <w:r w:rsidRPr="009C03D2">
        <w:t>rm</w:t>
      </w:r>
      <w:r w:rsidRPr="009C03D2">
        <w:t>将参数中列出的全部目录和子目录均递归地删除。</w:t>
      </w:r>
    </w:p>
    <w:p w14:paraId="787BC859" w14:textId="77777777" w:rsidR="00AF3A5C" w:rsidRPr="009C03D2" w:rsidRDefault="00AF3A5C" w:rsidP="00BC6B56">
      <w:pPr>
        <w:pStyle w:val="1e"/>
      </w:pPr>
      <w:r w:rsidRPr="009C03D2">
        <w:t>参数说明：</w:t>
      </w:r>
    </w:p>
    <w:p w14:paraId="3FC1EDFA" w14:textId="77777777" w:rsidR="00AF3A5C" w:rsidRPr="009C03D2" w:rsidRDefault="00AF3A5C" w:rsidP="00E95CDC">
      <w:pPr>
        <w:pStyle w:val="41"/>
        <w:numPr>
          <w:ilvl w:val="0"/>
          <w:numId w:val="21"/>
        </w:numPr>
      </w:pPr>
      <w:r w:rsidRPr="009C03D2">
        <w:t>需要删除的文件或目录</w:t>
      </w:r>
      <w:r>
        <w:rPr>
          <w:rFonts w:hint="eastAsia"/>
        </w:rPr>
        <w:t>。</w:t>
      </w:r>
    </w:p>
    <w:p w14:paraId="0DD35C2D" w14:textId="77777777" w:rsidR="00AF3A5C" w:rsidRPr="009C03D2" w:rsidRDefault="00AF3A5C" w:rsidP="00BC6B56">
      <w:pPr>
        <w:pStyle w:val="1e"/>
      </w:pPr>
      <w:r w:rsidRPr="009C03D2">
        <w:lastRenderedPageBreak/>
        <w:t>命令示例：</w:t>
      </w:r>
    </w:p>
    <w:p w14:paraId="0083E159" w14:textId="77777777" w:rsidR="00AF3A5C" w:rsidRPr="009C03D2" w:rsidRDefault="00AF3A5C" w:rsidP="00E95CDC">
      <w:pPr>
        <w:pStyle w:val="41"/>
        <w:numPr>
          <w:ilvl w:val="0"/>
          <w:numId w:val="21"/>
        </w:numPr>
      </w:pPr>
      <w:r w:rsidRPr="009C03D2">
        <w:t>删除文件：</w:t>
      </w:r>
    </w:p>
    <w:p w14:paraId="5E68D33F" w14:textId="77777777" w:rsidR="00AF3A5C" w:rsidRPr="009C03D2" w:rsidRDefault="00AF3A5C" w:rsidP="00BC6B56">
      <w:pPr>
        <w:pStyle w:val="affffc"/>
      </w:pPr>
      <w:proofErr w:type="gramStart"/>
      <w:r w:rsidRPr="009C03D2">
        <w:t>rm</w:t>
      </w:r>
      <w:proofErr w:type="gramEnd"/>
      <w:r w:rsidRPr="009C03D2">
        <w:t xml:space="preserve"> qwe</w:t>
      </w:r>
    </w:p>
    <w:p w14:paraId="767CEF67" w14:textId="77777777" w:rsidR="00AF3A5C" w:rsidRPr="009C03D2" w:rsidRDefault="00AF3A5C" w:rsidP="00BC6B56">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1F92DB7" w14:textId="77777777" w:rsidR="00AF3A5C" w:rsidRPr="009C03D2" w:rsidRDefault="00AF3A5C" w:rsidP="00E95CDC">
      <w:pPr>
        <w:pStyle w:val="41"/>
        <w:numPr>
          <w:ilvl w:val="0"/>
          <w:numId w:val="21"/>
        </w:numPr>
      </w:pPr>
      <w:r w:rsidRPr="009C03D2">
        <w:t>强制删除某个文件：</w:t>
      </w:r>
    </w:p>
    <w:p w14:paraId="3F5BA384" w14:textId="77777777" w:rsidR="00AF3A5C" w:rsidRPr="009C03D2" w:rsidRDefault="00AF3A5C" w:rsidP="00BC6B56">
      <w:pPr>
        <w:pStyle w:val="affffc"/>
      </w:pPr>
      <w:proofErr w:type="gramStart"/>
      <w:r w:rsidRPr="009C03D2">
        <w:t>rm-rf</w:t>
      </w:r>
      <w:proofErr w:type="gramEnd"/>
      <w:r w:rsidRPr="009C03D2">
        <w:t xml:space="preserve"> clusterconfig.log</w:t>
      </w:r>
    </w:p>
    <w:p w14:paraId="399CD738" w14:textId="77777777" w:rsidR="00AF3A5C" w:rsidRPr="009C03D2" w:rsidRDefault="00AF3A5C" w:rsidP="00AF3A5C">
      <w:pPr>
        <w:pStyle w:val="2"/>
        <w:rPr>
          <w:rFonts w:cs="Huawei Sans"/>
        </w:rPr>
      </w:pPr>
      <w:bookmarkStart w:id="239" w:name="_Toc51057496"/>
      <w:bookmarkStart w:id="240" w:name="_Toc51141527"/>
      <w:bookmarkStart w:id="241" w:name="_Toc51227690"/>
      <w:bookmarkStart w:id="242" w:name="_Toc51333540"/>
      <w:bookmarkStart w:id="243" w:name="_Toc53419698"/>
      <w:bookmarkStart w:id="244" w:name="_Toc74843827"/>
      <w:bookmarkStart w:id="245" w:name="_Toc78182313"/>
      <w:bookmarkStart w:id="246" w:name="_Toc81318025"/>
      <w:r w:rsidRPr="009C03D2">
        <w:rPr>
          <w:rFonts w:cs="Huawei Sans"/>
        </w:rPr>
        <w:t>cat</w:t>
      </w:r>
      <w:bookmarkEnd w:id="239"/>
      <w:bookmarkEnd w:id="240"/>
      <w:bookmarkEnd w:id="241"/>
      <w:bookmarkEnd w:id="242"/>
      <w:bookmarkEnd w:id="243"/>
      <w:bookmarkEnd w:id="244"/>
      <w:bookmarkEnd w:id="245"/>
      <w:bookmarkEnd w:id="246"/>
    </w:p>
    <w:p w14:paraId="50F95822" w14:textId="77777777" w:rsidR="00AF3A5C" w:rsidRPr="009C03D2" w:rsidRDefault="00AF3A5C" w:rsidP="00BC6B56">
      <w:pPr>
        <w:pStyle w:val="1e"/>
      </w:pPr>
      <w:r w:rsidRPr="009C03D2">
        <w:t>连接文件并在标准输出上输出。这个命令常用来显示文件内容，或者将几个文件连接起来显示，或者从标准输入读取内容并显示，它常与重定向符号配合使用。</w:t>
      </w:r>
    </w:p>
    <w:p w14:paraId="08B6F38F" w14:textId="77777777" w:rsidR="00AF3A5C" w:rsidRPr="009C03D2" w:rsidRDefault="00AF3A5C" w:rsidP="00BC6B56">
      <w:pPr>
        <w:pStyle w:val="1e"/>
      </w:pPr>
      <w:r w:rsidRPr="009C03D2">
        <w:t>命令语法：</w:t>
      </w:r>
    </w:p>
    <w:p w14:paraId="6DAA7B4E" w14:textId="77777777" w:rsidR="00AF3A5C" w:rsidRPr="009C03D2" w:rsidRDefault="00AF3A5C" w:rsidP="00BC6B56">
      <w:pPr>
        <w:pStyle w:val="affffc"/>
      </w:pPr>
      <w:r w:rsidRPr="009C03D2">
        <w:t>cat [</w:t>
      </w:r>
      <w:r w:rsidRPr="009C03D2">
        <w:t>选项</w:t>
      </w:r>
      <w:r w:rsidRPr="009C03D2">
        <w:t>] [</w:t>
      </w:r>
      <w:r w:rsidRPr="009C03D2">
        <w:t>参数</w:t>
      </w:r>
      <w:r w:rsidRPr="009C03D2">
        <w:t>]</w:t>
      </w:r>
    </w:p>
    <w:p w14:paraId="40494EAE" w14:textId="77777777" w:rsidR="00AF3A5C" w:rsidRPr="009C03D2" w:rsidRDefault="00AF3A5C" w:rsidP="00BC6B56">
      <w:pPr>
        <w:pStyle w:val="1e"/>
      </w:pPr>
      <w:r w:rsidRPr="009C03D2">
        <w:t>常用选项：</w:t>
      </w:r>
    </w:p>
    <w:p w14:paraId="575C400D" w14:textId="77777777" w:rsidR="00AF3A5C" w:rsidRPr="009C03D2" w:rsidRDefault="00AF3A5C" w:rsidP="00E95CDC">
      <w:pPr>
        <w:pStyle w:val="41"/>
        <w:numPr>
          <w:ilvl w:val="0"/>
          <w:numId w:val="21"/>
        </w:numPr>
      </w:pPr>
      <w:r w:rsidRPr="009C03D2">
        <w:t>-E --</w:t>
      </w:r>
      <w:r w:rsidRPr="009C03D2">
        <w:t>在每行结束显示</w:t>
      </w:r>
      <w:r w:rsidRPr="009C03D2">
        <w:t>$</w:t>
      </w:r>
      <w:r>
        <w:rPr>
          <w:rFonts w:hint="eastAsia"/>
        </w:rPr>
        <w:t>；</w:t>
      </w:r>
    </w:p>
    <w:p w14:paraId="09122092" w14:textId="77777777" w:rsidR="00AF3A5C" w:rsidRDefault="00AF3A5C" w:rsidP="00E95CDC">
      <w:pPr>
        <w:pStyle w:val="41"/>
        <w:numPr>
          <w:ilvl w:val="0"/>
          <w:numId w:val="21"/>
        </w:num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17783F75" w14:textId="77777777" w:rsidR="00AF3A5C" w:rsidRPr="009C03D2" w:rsidRDefault="00AF3A5C" w:rsidP="00E95CDC">
      <w:pPr>
        <w:pStyle w:val="41"/>
        <w:numPr>
          <w:ilvl w:val="0"/>
          <w:numId w:val="21"/>
        </w:num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B272ABD" w14:textId="77777777" w:rsidR="00AF3A5C" w:rsidRPr="009C03D2" w:rsidRDefault="00AF3A5C" w:rsidP="00E95CDC">
      <w:pPr>
        <w:pStyle w:val="41"/>
        <w:numPr>
          <w:ilvl w:val="0"/>
          <w:numId w:val="21"/>
        </w:num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89FA08E" w14:textId="77777777" w:rsidR="00AF3A5C" w:rsidRPr="009C03D2" w:rsidRDefault="00AF3A5C" w:rsidP="00BC6B56">
      <w:pPr>
        <w:pStyle w:val="1e"/>
      </w:pPr>
      <w:r w:rsidRPr="009C03D2">
        <w:t>参数说明：</w:t>
      </w:r>
    </w:p>
    <w:p w14:paraId="0EDF1FDC" w14:textId="77777777" w:rsidR="00AF3A5C" w:rsidRPr="009C03D2" w:rsidRDefault="00AF3A5C" w:rsidP="00E95CDC">
      <w:pPr>
        <w:pStyle w:val="41"/>
        <w:numPr>
          <w:ilvl w:val="0"/>
          <w:numId w:val="21"/>
        </w:numPr>
      </w:pPr>
      <w:r>
        <w:t>可操作的</w:t>
      </w:r>
      <w:r w:rsidRPr="009C03D2">
        <w:t>文件名</w:t>
      </w:r>
      <w:r>
        <w:rPr>
          <w:rFonts w:hint="eastAsia"/>
        </w:rPr>
        <w:t>。</w:t>
      </w:r>
    </w:p>
    <w:p w14:paraId="20D5FE36" w14:textId="77777777" w:rsidR="00AF3A5C" w:rsidRPr="009C03D2" w:rsidRDefault="00AF3A5C" w:rsidP="00BC6B56">
      <w:pPr>
        <w:pStyle w:val="1e"/>
      </w:pPr>
      <w:r w:rsidRPr="009C03D2">
        <w:t>命令示例</w:t>
      </w:r>
      <w:r w:rsidRPr="009C03D2">
        <w:t>:</w:t>
      </w:r>
    </w:p>
    <w:p w14:paraId="4C861570" w14:textId="77777777" w:rsidR="00AF3A5C" w:rsidRDefault="00AF3A5C" w:rsidP="00E95CDC">
      <w:pPr>
        <w:pStyle w:val="41"/>
        <w:numPr>
          <w:ilvl w:val="0"/>
          <w:numId w:val="21"/>
        </w:numPr>
      </w:pPr>
      <w:r w:rsidRPr="009C03D2">
        <w:t>显示</w:t>
      </w:r>
      <w:r>
        <w:rPr>
          <w:rFonts w:hint="eastAsia"/>
        </w:rPr>
        <w:t>testfile</w:t>
      </w:r>
      <w:r w:rsidRPr="009C03D2">
        <w:t>文件</w:t>
      </w:r>
      <w:r>
        <w:t>的</w:t>
      </w:r>
      <w:r w:rsidRPr="009C03D2">
        <w:t>内容：</w:t>
      </w:r>
    </w:p>
    <w:p w14:paraId="4EF14FE4" w14:textId="77777777" w:rsidR="00AF3A5C" w:rsidRDefault="00AF3A5C" w:rsidP="00BC6B56">
      <w:pPr>
        <w:pStyle w:val="affffc"/>
      </w:pPr>
      <w:proofErr w:type="gramStart"/>
      <w:r>
        <w:t>cat</w:t>
      </w:r>
      <w:proofErr w:type="gramEnd"/>
      <w:r>
        <w:t xml:space="preserve"> textfile</w:t>
      </w:r>
    </w:p>
    <w:p w14:paraId="1A92AE61" w14:textId="77777777" w:rsidR="00AF3A5C" w:rsidRDefault="00AF3A5C" w:rsidP="00E95CDC">
      <w:pPr>
        <w:pStyle w:val="41"/>
        <w:numPr>
          <w:ilvl w:val="0"/>
          <w:numId w:val="21"/>
        </w:num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08387CD5" w14:textId="77777777" w:rsidR="00AF3A5C" w:rsidRDefault="00AF3A5C" w:rsidP="00BC6B56">
      <w:pPr>
        <w:pStyle w:val="affffc"/>
      </w:pPr>
      <w:proofErr w:type="gramStart"/>
      <w:r w:rsidRPr="00B712BC">
        <w:t>cat</w:t>
      </w:r>
      <w:proofErr w:type="gramEnd"/>
      <w:r w:rsidRPr="00B712BC">
        <w:t xml:space="preserve"> -b textfile1 textfile2 &gt;&gt; textfile3</w:t>
      </w:r>
    </w:p>
    <w:p w14:paraId="7A19B6B1" w14:textId="77777777" w:rsidR="00AF3A5C" w:rsidRPr="009C03D2" w:rsidRDefault="00AF3A5C" w:rsidP="00E95CDC">
      <w:pPr>
        <w:pStyle w:val="41"/>
        <w:numPr>
          <w:ilvl w:val="0"/>
          <w:numId w:val="21"/>
        </w:numPr>
        <w:rPr>
          <w:rFonts w:cs="Huawei Sans"/>
        </w:rPr>
      </w:pPr>
      <w:r>
        <w:rPr>
          <w:rFonts w:cs="Huawei Sans"/>
        </w:rPr>
        <w:t>向</w:t>
      </w:r>
      <w:r>
        <w:t>/etc/profile</w:t>
      </w:r>
      <w:r>
        <w:t>中追加内容</w:t>
      </w:r>
      <w:r>
        <w:rPr>
          <w:rFonts w:hint="eastAsia"/>
        </w:rPr>
        <w:t>（输入</w:t>
      </w:r>
      <w:r>
        <w:rPr>
          <w:rFonts w:hint="eastAsia"/>
        </w:rPr>
        <w:t>EOF</w:t>
      </w:r>
      <w:r>
        <w:rPr>
          <w:rFonts w:hint="eastAsia"/>
        </w:rPr>
        <w:t>表示结束追加）：</w:t>
      </w:r>
    </w:p>
    <w:p w14:paraId="478290CC" w14:textId="77777777" w:rsidR="00AF3A5C" w:rsidRPr="009C03D2" w:rsidRDefault="00AF3A5C" w:rsidP="00BC6B56">
      <w:pPr>
        <w:pStyle w:val="affffc"/>
      </w:pPr>
      <w:proofErr w:type="gramStart"/>
      <w:r w:rsidRPr="009C03D2">
        <w:t>cat</w:t>
      </w:r>
      <w:proofErr w:type="gramEnd"/>
      <w:r w:rsidRPr="009C03D2">
        <w:t xml:space="preserve"> &gt;&gt;/etc/profile&lt;&lt;EOF</w:t>
      </w:r>
    </w:p>
    <w:p w14:paraId="76F9BC8B" w14:textId="77777777" w:rsidR="00AF3A5C" w:rsidRPr="009C03D2" w:rsidRDefault="00AF3A5C" w:rsidP="00BC6B56">
      <w:pPr>
        <w:pStyle w:val="affffc"/>
      </w:pPr>
      <w:r>
        <w:rPr>
          <w:rFonts w:hint="eastAsia"/>
        </w:rPr>
        <w:t>&gt;</w:t>
      </w:r>
      <w:r w:rsidRPr="009C03D2">
        <w:t>export LD_LIBRARY_PATH=$packagePath/script/gspylib/clib</w:t>
      </w:r>
      <w:proofErr w:type="gramStart"/>
      <w:r w:rsidRPr="009C03D2">
        <w:t>:$</w:t>
      </w:r>
      <w:proofErr w:type="gramEnd"/>
      <w:r w:rsidRPr="009C03D2">
        <w:t>LD_LIBRARY_PATH</w:t>
      </w:r>
    </w:p>
    <w:p w14:paraId="65C329EA" w14:textId="77777777" w:rsidR="00AF3A5C" w:rsidRDefault="00AF3A5C" w:rsidP="00BC6B56">
      <w:pPr>
        <w:pStyle w:val="affffc"/>
      </w:pPr>
      <w:r>
        <w:t>&gt;</w:t>
      </w:r>
      <w:r w:rsidRPr="009C03D2">
        <w:t>EOF</w:t>
      </w:r>
    </w:p>
    <w:p w14:paraId="0B2BD4F2" w14:textId="77777777" w:rsidR="00AF3A5C" w:rsidRDefault="00AF3A5C" w:rsidP="00BC6B56">
      <w:pPr>
        <w:pStyle w:val="1e"/>
      </w:pPr>
      <w:r>
        <w:rPr>
          <w:rFonts w:hint="eastAsia"/>
        </w:rPr>
        <w:t>注：</w:t>
      </w:r>
    </w:p>
    <w:p w14:paraId="2B9500B6" w14:textId="25292083" w:rsidR="00AF3A5C" w:rsidRPr="009C03D2" w:rsidRDefault="00AF3A5C" w:rsidP="00E95CDC">
      <w:pPr>
        <w:pStyle w:val="41"/>
        <w:numPr>
          <w:ilvl w:val="0"/>
          <w:numId w:val="21"/>
        </w:numPr>
      </w:pPr>
      <w:r>
        <w:rPr>
          <w:rFonts w:hint="eastAsia"/>
        </w:rPr>
        <w:t>EOF</w:t>
      </w:r>
      <w:r w:rsidRPr="009C03D2">
        <w:rPr>
          <w:rFonts w:hint="eastAsia"/>
        </w:rPr>
        <w:t>是</w:t>
      </w:r>
      <w:r w:rsidRPr="009C03D2">
        <w:t>end of file</w:t>
      </w:r>
      <w:r w:rsidRPr="009C03D2">
        <w:t>的缩写，表示</w:t>
      </w:r>
      <w:r w:rsidR="00CF0DD9">
        <w:t>＂</w:t>
      </w:r>
      <w:r w:rsidRPr="009C03D2">
        <w:t>文字流</w:t>
      </w:r>
      <w:r w:rsidR="00CF0DD9">
        <w:t>＂</w:t>
      </w:r>
      <w:r w:rsidRPr="009C03D2">
        <w:t>（</w:t>
      </w:r>
      <w:r w:rsidRPr="009C03D2">
        <w:t>stream</w:t>
      </w:r>
      <w:r>
        <w:t>）的结尾。</w:t>
      </w:r>
      <w:r w:rsidR="00CF0DD9">
        <w:t>＂</w:t>
      </w:r>
      <w:r w:rsidRPr="009C03D2">
        <w:t>文字流</w:t>
      </w:r>
      <w:r w:rsidR="00CF0DD9">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0E4913D2" w14:textId="77777777" w:rsidR="00AF3A5C" w:rsidRDefault="00AF3A5C" w:rsidP="00AF3A5C">
      <w:pPr>
        <w:topLinePunct w:val="0"/>
        <w:adjustRightInd/>
        <w:snapToGrid/>
        <w:spacing w:before="0" w:after="0" w:line="240" w:lineRule="auto"/>
        <w:ind w:left="0"/>
        <w:rPr>
          <w:rFonts w:ascii="Huawei Sans" w:eastAsia="方正兰亭黑简体" w:hAnsi="Huawei Sans" w:cs="Huawei Sans"/>
          <w:sz w:val="21"/>
        </w:rPr>
      </w:pPr>
      <w:r>
        <w:br w:type="page"/>
      </w:r>
    </w:p>
    <w:p w14:paraId="248A20A1" w14:textId="77777777" w:rsidR="00AF3A5C" w:rsidRDefault="00AF3A5C" w:rsidP="00322B3F">
      <w:pPr>
        <w:pStyle w:val="1"/>
        <w:numPr>
          <w:ilvl w:val="0"/>
          <w:numId w:val="0"/>
        </w:numPr>
        <w:ind w:right="442"/>
      </w:pPr>
      <w:bookmarkStart w:id="247" w:name="_附录二：openGauss数据库基本操作"/>
      <w:bookmarkStart w:id="248" w:name="_Toc51141528"/>
      <w:bookmarkStart w:id="249" w:name="_Toc81318026"/>
      <w:bookmarkEnd w:id="247"/>
      <w:r>
        <w:lastRenderedPageBreak/>
        <w:t>附录二</w:t>
      </w:r>
      <w:r>
        <w:rPr>
          <w:rFonts w:hint="eastAsia"/>
        </w:rPr>
        <w:t>：</w:t>
      </w:r>
      <w:r>
        <w:t>openGauss</w:t>
      </w:r>
      <w:r>
        <w:t>数据库基本操作</w:t>
      </w:r>
      <w:bookmarkEnd w:id="248"/>
      <w:bookmarkEnd w:id="249"/>
    </w:p>
    <w:p w14:paraId="360A4837" w14:textId="24C0EE07" w:rsidR="00AF3A5C" w:rsidRDefault="00AF3A5C" w:rsidP="00322B3F">
      <w:pPr>
        <w:pStyle w:val="2"/>
      </w:pPr>
      <w:bookmarkStart w:id="250" w:name="_Toc51057498"/>
      <w:bookmarkStart w:id="251" w:name="_Toc51141529"/>
      <w:bookmarkStart w:id="252" w:name="_Toc51227692"/>
      <w:bookmarkStart w:id="253" w:name="_Toc51333542"/>
      <w:bookmarkStart w:id="254" w:name="_Toc53419700"/>
      <w:bookmarkStart w:id="255" w:name="_Toc74843829"/>
      <w:bookmarkStart w:id="256" w:name="_Toc81318027"/>
      <w:r>
        <w:t>查看数据库对象</w:t>
      </w:r>
      <w:bookmarkEnd w:id="250"/>
      <w:bookmarkEnd w:id="251"/>
      <w:bookmarkEnd w:id="252"/>
      <w:bookmarkEnd w:id="253"/>
      <w:bookmarkEnd w:id="254"/>
      <w:bookmarkEnd w:id="255"/>
      <w:bookmarkEnd w:id="256"/>
    </w:p>
    <w:p w14:paraId="460884B4" w14:textId="77777777" w:rsidR="00322B3F" w:rsidRDefault="00322B3F" w:rsidP="00322B3F">
      <w:pPr>
        <w:pStyle w:val="41"/>
      </w:pPr>
      <w:r>
        <w:rPr>
          <w:rFonts w:hint="eastAsia"/>
        </w:rPr>
        <w:t>查看帮助信息。</w:t>
      </w:r>
    </w:p>
    <w:p w14:paraId="4FD7B4B9"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w:t>
      </w:r>
    </w:p>
    <w:p w14:paraId="213CF40D" w14:textId="77777777" w:rsidR="00322B3F" w:rsidRDefault="00322B3F" w:rsidP="00322B3F">
      <w:pPr>
        <w:pStyle w:val="41"/>
      </w:pPr>
      <w:r>
        <w:t>切换数据库</w:t>
      </w:r>
      <w:r>
        <w:rPr>
          <w:rFonts w:hint="eastAsia"/>
        </w:rPr>
        <w:t>。</w:t>
      </w:r>
    </w:p>
    <w:p w14:paraId="3A6B5E34" w14:textId="77777777" w:rsidR="00322B3F" w:rsidRDefault="00322B3F" w:rsidP="00322B3F">
      <w:pPr>
        <w:pStyle w:val="affffc"/>
      </w:pPr>
      <w:proofErr w:type="gramStart"/>
      <w:r w:rsidRPr="00313D59">
        <w:rPr>
          <w:snapToGrid w:val="0"/>
        </w:rPr>
        <w:t>postgres</w:t>
      </w:r>
      <w:proofErr w:type="gramEnd"/>
      <w:r w:rsidRPr="0053549F">
        <w:rPr>
          <w:snapToGrid w:val="0"/>
        </w:rPr>
        <w:t>=#</w:t>
      </w:r>
      <w:r>
        <w:rPr>
          <w:snapToGrid w:val="0"/>
        </w:rPr>
        <w:t xml:space="preserve"> </w:t>
      </w:r>
      <w:r>
        <w:rPr>
          <w:rFonts w:hint="eastAsia"/>
        </w:rPr>
        <w:t>\</w:t>
      </w:r>
      <w:r>
        <w:t>c dbname</w:t>
      </w:r>
    </w:p>
    <w:p w14:paraId="4409D5AB" w14:textId="77777777" w:rsidR="00322B3F" w:rsidRDefault="00322B3F" w:rsidP="00322B3F">
      <w:pPr>
        <w:pStyle w:val="41"/>
      </w:pPr>
      <w:r>
        <w:t>列举数据库</w:t>
      </w:r>
      <w:r>
        <w:rPr>
          <w:rFonts w:hint="eastAsia"/>
        </w:rPr>
        <w:t>。</w:t>
      </w:r>
    </w:p>
    <w:p w14:paraId="4856E6B9" w14:textId="77777777" w:rsidR="00322B3F" w:rsidRDefault="00322B3F" w:rsidP="00322B3F">
      <w:pPr>
        <w:pStyle w:val="1e"/>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48DE2CBC"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t>\l</w:t>
      </w:r>
    </w:p>
    <w:p w14:paraId="0E6706DC" w14:textId="77777777" w:rsidR="00322B3F" w:rsidRDefault="00322B3F" w:rsidP="00322B3F">
      <w:pPr>
        <w:pStyle w:val="1e"/>
      </w:pPr>
      <w:r w:rsidRPr="00B67E29">
        <w:rPr>
          <w:rFonts w:hint="eastAsia"/>
        </w:rPr>
        <w:t>使用如下命令通过系统表</w:t>
      </w:r>
      <w:r w:rsidRPr="00B67E29">
        <w:t>pg_database</w:t>
      </w:r>
      <w:r w:rsidRPr="00B67E29">
        <w:t>查询数据库列表。</w:t>
      </w:r>
    </w:p>
    <w:p w14:paraId="217EE23E" w14:textId="77777777" w:rsidR="00322B3F" w:rsidRDefault="00322B3F" w:rsidP="00322B3F">
      <w:pPr>
        <w:pStyle w:val="affffc"/>
      </w:pPr>
      <w:proofErr w:type="gramStart"/>
      <w:r w:rsidRPr="00313D59">
        <w:rPr>
          <w:snapToGrid w:val="0"/>
        </w:rPr>
        <w:t>postgres</w:t>
      </w:r>
      <w:proofErr w:type="gramEnd"/>
      <w:r w:rsidRPr="0053549F">
        <w:rPr>
          <w:snapToGrid w:val="0"/>
        </w:rPr>
        <w:t>=#</w:t>
      </w:r>
      <w:r>
        <w:rPr>
          <w:snapToGrid w:val="0"/>
        </w:rPr>
        <w:t xml:space="preserve"> </w:t>
      </w:r>
      <w:r w:rsidRPr="00B67E29">
        <w:t>SELECT datname FROM pg_database;</w:t>
      </w:r>
    </w:p>
    <w:p w14:paraId="1BBA2078" w14:textId="77777777" w:rsidR="00322B3F" w:rsidRDefault="00322B3F" w:rsidP="00322B3F">
      <w:pPr>
        <w:pStyle w:val="41"/>
      </w:pPr>
      <w:r>
        <w:rPr>
          <w:rFonts w:hint="eastAsia"/>
        </w:rPr>
        <w:t>列举表。</w:t>
      </w:r>
    </w:p>
    <w:p w14:paraId="4E7C5B0F"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t>\dt</w:t>
      </w:r>
    </w:p>
    <w:p w14:paraId="13BE2286" w14:textId="77777777" w:rsidR="00322B3F" w:rsidRDefault="00322B3F" w:rsidP="00322B3F">
      <w:pPr>
        <w:pStyle w:val="41"/>
      </w:pPr>
      <w:r>
        <w:t>列举所有表</w:t>
      </w:r>
      <w:r>
        <w:rPr>
          <w:rFonts w:hint="eastAsia"/>
        </w:rPr>
        <w:t>、</w:t>
      </w:r>
      <w:r>
        <w:t>视图和索引</w:t>
      </w:r>
      <w:r>
        <w:rPr>
          <w:rFonts w:hint="eastAsia"/>
        </w:rPr>
        <w:t>。</w:t>
      </w:r>
    </w:p>
    <w:p w14:paraId="003F1A84"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d+</w:t>
      </w:r>
    </w:p>
    <w:p w14:paraId="0FE8F766" w14:textId="77777777" w:rsidR="00322B3F" w:rsidRDefault="00322B3F" w:rsidP="00322B3F">
      <w:pPr>
        <w:pStyle w:val="1e"/>
      </w:pPr>
      <w:r w:rsidRPr="005535B5">
        <w:rPr>
          <w:rFonts w:hint="eastAsia"/>
        </w:rPr>
        <w:t>使用</w:t>
      </w:r>
      <w:r w:rsidRPr="005535B5">
        <w:t>gsql</w:t>
      </w:r>
      <w:r w:rsidRPr="005535B5">
        <w:t>的</w:t>
      </w:r>
      <w:r w:rsidRPr="005535B5">
        <w:t>\d+</w:t>
      </w:r>
      <w:r w:rsidRPr="005535B5">
        <w:t>命令查询表的属性。</w:t>
      </w:r>
    </w:p>
    <w:p w14:paraId="7767B56E" w14:textId="77777777" w:rsidR="00322B3F" w:rsidRDefault="00322B3F" w:rsidP="00322B3F">
      <w:pPr>
        <w:pStyle w:val="affffc"/>
      </w:pPr>
      <w:proofErr w:type="gramStart"/>
      <w:r w:rsidRPr="00313D59">
        <w:rPr>
          <w:snapToGrid w:val="0"/>
        </w:rPr>
        <w:t>postgres</w:t>
      </w:r>
      <w:proofErr w:type="gramEnd"/>
      <w:r w:rsidRPr="0053549F">
        <w:rPr>
          <w:snapToGrid w:val="0"/>
        </w:rPr>
        <w:t>=#</w:t>
      </w:r>
      <w:r>
        <w:rPr>
          <w:snapToGrid w:val="0"/>
        </w:rPr>
        <w:t xml:space="preserve"> </w:t>
      </w:r>
      <w:r>
        <w:rPr>
          <w:rFonts w:hint="eastAsia"/>
        </w:rPr>
        <w:t>\</w:t>
      </w:r>
      <w:r>
        <w:t>d+ tablename</w:t>
      </w:r>
    </w:p>
    <w:p w14:paraId="60A84011" w14:textId="77777777" w:rsidR="00322B3F" w:rsidRDefault="00322B3F" w:rsidP="00322B3F">
      <w:pPr>
        <w:pStyle w:val="41"/>
      </w:pPr>
      <w:r>
        <w:rPr>
          <w:rFonts w:hint="eastAsia"/>
        </w:rPr>
        <w:t>查看表结构。</w:t>
      </w:r>
    </w:p>
    <w:p w14:paraId="31AEA903" w14:textId="2F0D87E8" w:rsidR="00322B3F" w:rsidRDefault="00C56DA8" w:rsidP="00322B3F">
      <w:pPr>
        <w:pStyle w:val="affffc"/>
      </w:pPr>
      <w:proofErr w:type="gramStart"/>
      <w:r w:rsidRPr="00313D59">
        <w:rPr>
          <w:snapToGrid w:val="0"/>
        </w:rPr>
        <w:t>postgres</w:t>
      </w:r>
      <w:proofErr w:type="gramEnd"/>
      <w:r w:rsidR="00322B3F" w:rsidRPr="0053549F">
        <w:rPr>
          <w:snapToGrid w:val="0"/>
        </w:rPr>
        <w:t>=#</w:t>
      </w:r>
      <w:r w:rsidR="00322B3F">
        <w:rPr>
          <w:snapToGrid w:val="0"/>
        </w:rPr>
        <w:t xml:space="preserve"> </w:t>
      </w:r>
      <w:r w:rsidR="00322B3F">
        <w:t>\d tablename</w:t>
      </w:r>
    </w:p>
    <w:p w14:paraId="1496B3F4" w14:textId="77777777" w:rsidR="00322B3F" w:rsidRDefault="00322B3F" w:rsidP="00322B3F">
      <w:pPr>
        <w:pStyle w:val="41"/>
      </w:pPr>
      <w:r>
        <w:rPr>
          <w:rFonts w:hint="eastAsia"/>
        </w:rPr>
        <w:t>列举</w:t>
      </w:r>
      <w:r>
        <w:t>schema</w:t>
      </w:r>
      <w:r>
        <w:rPr>
          <w:rFonts w:hint="eastAsia"/>
        </w:rPr>
        <w:t>。</w:t>
      </w:r>
    </w:p>
    <w:p w14:paraId="748265A3"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t>\dn</w:t>
      </w:r>
    </w:p>
    <w:p w14:paraId="498221CA" w14:textId="77777777" w:rsidR="00322B3F" w:rsidRDefault="00322B3F" w:rsidP="00322B3F">
      <w:pPr>
        <w:pStyle w:val="41"/>
      </w:pPr>
      <w:r>
        <w:rPr>
          <w:rFonts w:hint="eastAsia"/>
        </w:rPr>
        <w:t>查看索引。</w:t>
      </w:r>
    </w:p>
    <w:p w14:paraId="20571ABA"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t>\di</w:t>
      </w:r>
    </w:p>
    <w:p w14:paraId="48A90AF7" w14:textId="77777777" w:rsidR="00322B3F" w:rsidRDefault="00322B3F" w:rsidP="00322B3F">
      <w:pPr>
        <w:pStyle w:val="41"/>
      </w:pPr>
      <w:r>
        <w:rPr>
          <w:rFonts w:hint="eastAsia"/>
        </w:rPr>
        <w:t>查询表空间。</w:t>
      </w:r>
    </w:p>
    <w:p w14:paraId="181684D1" w14:textId="77777777" w:rsidR="00322B3F" w:rsidRDefault="00322B3F" w:rsidP="00322B3F">
      <w:pPr>
        <w:pStyle w:val="1e"/>
      </w:pPr>
      <w:r w:rsidRPr="005535B5">
        <w:rPr>
          <w:rFonts w:hint="eastAsia"/>
        </w:rPr>
        <w:t>使用</w:t>
      </w:r>
      <w:r w:rsidRPr="005535B5">
        <w:t>gsql</w:t>
      </w:r>
      <w:r w:rsidRPr="005535B5">
        <w:t>程序的</w:t>
      </w:r>
      <w:proofErr w:type="gramStart"/>
      <w:r w:rsidRPr="005535B5">
        <w:t>元命令</w:t>
      </w:r>
      <w:proofErr w:type="gramEnd"/>
      <w:r w:rsidRPr="005535B5">
        <w:t>查询表空间。</w:t>
      </w:r>
    </w:p>
    <w:p w14:paraId="32F20CA9"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db</w:t>
      </w:r>
    </w:p>
    <w:p w14:paraId="0ADC74DB" w14:textId="77777777" w:rsidR="00322B3F" w:rsidRDefault="00322B3F" w:rsidP="00322B3F">
      <w:pPr>
        <w:pStyle w:val="1e"/>
      </w:pPr>
      <w:r w:rsidRPr="005535B5">
        <w:rPr>
          <w:rFonts w:hint="eastAsia"/>
        </w:rPr>
        <w:t>检查</w:t>
      </w:r>
      <w:r w:rsidRPr="005535B5">
        <w:t>pg_tablespace</w:t>
      </w:r>
      <w:r w:rsidRPr="005535B5">
        <w:t>系统表。如下命令可查到系统和用户定义的全部表空间。</w:t>
      </w:r>
    </w:p>
    <w:p w14:paraId="467BB7A5" w14:textId="77777777" w:rsidR="00322B3F" w:rsidRDefault="00322B3F" w:rsidP="00322B3F">
      <w:pPr>
        <w:pStyle w:val="affffc"/>
      </w:pPr>
      <w:proofErr w:type="gramStart"/>
      <w:r w:rsidRPr="00313D59">
        <w:rPr>
          <w:snapToGrid w:val="0"/>
        </w:rPr>
        <w:t>postgres</w:t>
      </w:r>
      <w:proofErr w:type="gramEnd"/>
      <w:r w:rsidRPr="0053549F">
        <w:rPr>
          <w:snapToGrid w:val="0"/>
        </w:rPr>
        <w:t>=#</w:t>
      </w:r>
      <w:r>
        <w:rPr>
          <w:snapToGrid w:val="0"/>
        </w:rPr>
        <w:t xml:space="preserve"> </w:t>
      </w:r>
      <w:r w:rsidRPr="005535B5">
        <w:t>SELECT spcname FROM pg_tablespace;</w:t>
      </w:r>
    </w:p>
    <w:p w14:paraId="134116BA" w14:textId="77777777" w:rsidR="00322B3F" w:rsidRDefault="00322B3F" w:rsidP="00322B3F">
      <w:pPr>
        <w:pStyle w:val="41"/>
      </w:pPr>
      <w:r>
        <w:rPr>
          <w:rFonts w:hint="eastAsia"/>
        </w:rPr>
        <w:t>查看数据库用户</w:t>
      </w:r>
      <w:r>
        <w:t>列表</w:t>
      </w:r>
      <w:r>
        <w:rPr>
          <w:rFonts w:hint="eastAsia"/>
        </w:rPr>
        <w:t>。</w:t>
      </w:r>
    </w:p>
    <w:p w14:paraId="4311929F" w14:textId="77777777" w:rsidR="00322B3F" w:rsidRDefault="00322B3F" w:rsidP="00322B3F">
      <w:pPr>
        <w:pStyle w:val="affffc"/>
      </w:pPr>
      <w:proofErr w:type="gramStart"/>
      <w:r w:rsidRPr="00313D59">
        <w:rPr>
          <w:snapToGrid w:val="0"/>
        </w:rPr>
        <w:t>postgres</w:t>
      </w:r>
      <w:proofErr w:type="gramEnd"/>
      <w:r w:rsidRPr="0053549F">
        <w:rPr>
          <w:snapToGrid w:val="0"/>
        </w:rPr>
        <w:t>=#</w:t>
      </w:r>
      <w:r>
        <w:rPr>
          <w:snapToGrid w:val="0"/>
        </w:rPr>
        <w:t xml:space="preserve"> </w:t>
      </w:r>
      <w:r w:rsidRPr="001465DA">
        <w:t>SELECT * FROM pg_user</w:t>
      </w:r>
      <w:r>
        <w:t>;</w:t>
      </w:r>
    </w:p>
    <w:p w14:paraId="1432A852" w14:textId="5DACA4C1" w:rsidR="00322B3F" w:rsidRDefault="00322B3F" w:rsidP="00322B3F">
      <w:pPr>
        <w:pStyle w:val="41"/>
      </w:pPr>
      <w:r>
        <w:rPr>
          <w:rFonts w:hint="eastAsia"/>
        </w:rPr>
        <w:lastRenderedPageBreak/>
        <w:t>查看用户属性。</w:t>
      </w:r>
    </w:p>
    <w:p w14:paraId="766FFAFF"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rsidRPr="008A38EC">
        <w:t>SELECT * FROM pg_authid;</w:t>
      </w:r>
    </w:p>
    <w:p w14:paraId="40FD0518" w14:textId="77777777" w:rsidR="00322B3F" w:rsidRDefault="00322B3F" w:rsidP="00322B3F">
      <w:pPr>
        <w:pStyle w:val="41"/>
      </w:pPr>
      <w:r>
        <w:rPr>
          <w:rFonts w:hint="eastAsia"/>
        </w:rPr>
        <w:t>查看所有角色。</w:t>
      </w:r>
    </w:p>
    <w:p w14:paraId="45B93852" w14:textId="77777777" w:rsidR="00322B3F" w:rsidRDefault="00322B3F" w:rsidP="00322B3F">
      <w:pPr>
        <w:pStyle w:val="affffc"/>
      </w:pPr>
      <w:proofErr w:type="gramStart"/>
      <w:r w:rsidRPr="00A721D4">
        <w:rPr>
          <w:snapToGrid w:val="0"/>
        </w:rPr>
        <w:t>postgres</w:t>
      </w:r>
      <w:proofErr w:type="gramEnd"/>
      <w:r w:rsidRPr="0053549F">
        <w:rPr>
          <w:snapToGrid w:val="0"/>
        </w:rPr>
        <w:t>=#</w:t>
      </w:r>
      <w:r>
        <w:rPr>
          <w:snapToGrid w:val="0"/>
        </w:rPr>
        <w:t xml:space="preserve"> </w:t>
      </w:r>
      <w:r w:rsidRPr="00EB6EFE">
        <w:t>SELECT * FROM PG_ROLES;</w:t>
      </w:r>
    </w:p>
    <w:p w14:paraId="43814271" w14:textId="77777777" w:rsidR="00AF3A5C" w:rsidRDefault="00AF3A5C" w:rsidP="00AF3A5C">
      <w:pPr>
        <w:pStyle w:val="2"/>
      </w:pPr>
      <w:bookmarkStart w:id="257" w:name="_Toc51057499"/>
      <w:bookmarkStart w:id="258" w:name="_Toc51141530"/>
      <w:bookmarkStart w:id="259" w:name="_Toc51227693"/>
      <w:bookmarkStart w:id="260" w:name="_Toc51333543"/>
      <w:bookmarkStart w:id="261" w:name="_Toc53419701"/>
      <w:bookmarkStart w:id="262" w:name="_Toc74843830"/>
      <w:bookmarkStart w:id="263" w:name="_Toc81318028"/>
      <w:r>
        <w:rPr>
          <w:rFonts w:hint="eastAsia"/>
        </w:rPr>
        <w:t>其他操作</w:t>
      </w:r>
      <w:bookmarkEnd w:id="257"/>
      <w:bookmarkEnd w:id="258"/>
      <w:bookmarkEnd w:id="259"/>
      <w:bookmarkEnd w:id="260"/>
      <w:bookmarkEnd w:id="261"/>
      <w:bookmarkEnd w:id="262"/>
      <w:bookmarkEnd w:id="263"/>
    </w:p>
    <w:p w14:paraId="50DEC86F" w14:textId="77777777" w:rsidR="00AF3A5C" w:rsidRPr="006E6A1D" w:rsidRDefault="00AF3A5C" w:rsidP="00E95CDC">
      <w:pPr>
        <w:pStyle w:val="41"/>
        <w:numPr>
          <w:ilvl w:val="0"/>
          <w:numId w:val="21"/>
        </w:numPr>
      </w:pPr>
      <w:r w:rsidRPr="006E6A1D">
        <w:t>查看</w:t>
      </w:r>
      <w:r w:rsidRPr="006E6A1D">
        <w:t>openGauss</w:t>
      </w:r>
      <w:r w:rsidRPr="006E6A1D">
        <w:t>支持的所有</w:t>
      </w:r>
      <w:r w:rsidRPr="006E6A1D">
        <w:t>SQL</w:t>
      </w:r>
      <w:r w:rsidRPr="006E6A1D">
        <w:t>语句。</w:t>
      </w:r>
    </w:p>
    <w:p w14:paraId="0DBC2CEF" w14:textId="77777777" w:rsidR="00AF3A5C" w:rsidRPr="00322B3F" w:rsidRDefault="00AF3A5C" w:rsidP="00BC6B56">
      <w:pPr>
        <w:pStyle w:val="affffc"/>
        <w:rPr>
          <w:snapToGrid w:val="0"/>
        </w:rPr>
      </w:pPr>
      <w:proofErr w:type="gramStart"/>
      <w:r w:rsidRPr="006E6A1D">
        <w:rPr>
          <w:snapToGrid w:val="0"/>
        </w:rPr>
        <w:t>postgres</w:t>
      </w:r>
      <w:proofErr w:type="gramEnd"/>
      <w:r w:rsidRPr="006E6A1D">
        <w:rPr>
          <w:snapToGrid w:val="0"/>
        </w:rPr>
        <w:t>=#</w:t>
      </w:r>
      <w:r w:rsidRPr="00322B3F">
        <w:rPr>
          <w:snapToGrid w:val="0"/>
        </w:rPr>
        <w:t>\h</w:t>
      </w:r>
    </w:p>
    <w:p w14:paraId="5F996824" w14:textId="55E7AE0A" w:rsidR="00AF3A5C" w:rsidRDefault="00AF3A5C" w:rsidP="00E95CDC">
      <w:pPr>
        <w:pStyle w:val="41"/>
        <w:numPr>
          <w:ilvl w:val="0"/>
          <w:numId w:val="21"/>
        </w:numPr>
      </w:pPr>
      <w:r>
        <w:rPr>
          <w:rFonts w:hint="eastAsia"/>
        </w:rPr>
        <w:t>切换用户</w:t>
      </w:r>
      <w:r w:rsidR="00322B3F">
        <w:rPr>
          <w:rFonts w:hint="eastAsia"/>
        </w:rPr>
        <w:t>。</w:t>
      </w:r>
    </w:p>
    <w:p w14:paraId="1B3D2929" w14:textId="77777777" w:rsidR="00AF3A5C" w:rsidRDefault="00AF3A5C" w:rsidP="00BC6B56">
      <w:pPr>
        <w:pStyle w:val="affffc"/>
      </w:pPr>
      <w:proofErr w:type="gramStart"/>
      <w:r w:rsidRPr="00A721D4">
        <w:rPr>
          <w:i/>
          <w:snapToGrid w:val="0"/>
        </w:rPr>
        <w:t>postgres</w:t>
      </w:r>
      <w:proofErr w:type="gramEnd"/>
      <w:r w:rsidRPr="0053549F">
        <w:rPr>
          <w:snapToGrid w:val="0"/>
        </w:rPr>
        <w:t>=#</w:t>
      </w:r>
      <w:r>
        <w:rPr>
          <w:snapToGrid w:val="0"/>
        </w:rPr>
        <w:t xml:space="preserve"> </w:t>
      </w:r>
      <w:r>
        <w:rPr>
          <w:rFonts w:hint="eastAsia"/>
        </w:rPr>
        <w:t>\</w:t>
      </w:r>
      <w:r>
        <w:t>c – username</w:t>
      </w:r>
    </w:p>
    <w:p w14:paraId="1460DBF2" w14:textId="6283F422" w:rsidR="00AF3A5C" w:rsidRDefault="00AF3A5C" w:rsidP="00E95CDC">
      <w:pPr>
        <w:pStyle w:val="41"/>
        <w:numPr>
          <w:ilvl w:val="0"/>
          <w:numId w:val="21"/>
        </w:numPr>
      </w:pPr>
      <w:r>
        <w:rPr>
          <w:rFonts w:hint="eastAsia"/>
        </w:rPr>
        <w:t>退出数据库</w:t>
      </w:r>
      <w:r w:rsidR="00322B3F">
        <w:rPr>
          <w:rFonts w:hint="eastAsia"/>
        </w:rPr>
        <w:t>。</w:t>
      </w:r>
    </w:p>
    <w:p w14:paraId="62E2826B" w14:textId="77777777" w:rsidR="00AF3A5C" w:rsidRPr="00C57CF6" w:rsidRDefault="00AF3A5C" w:rsidP="00BC6B56">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q</w:t>
      </w:r>
    </w:p>
    <w:p w14:paraId="59A5503F" w14:textId="77777777" w:rsidR="00AF3A5C" w:rsidRPr="00AF3A5C" w:rsidRDefault="00AF3A5C" w:rsidP="00BC6B56">
      <w:pPr>
        <w:pStyle w:val="1e"/>
      </w:pPr>
    </w:p>
    <w:sectPr w:rsidR="00AF3A5C" w:rsidRPr="00AF3A5C" w:rsidSect="00033B54">
      <w:headerReference w:type="default" r:id="rId2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0C250" w14:textId="77777777" w:rsidR="000263FE" w:rsidRDefault="000263FE" w:rsidP="00940D2A">
      <w:pPr>
        <w:spacing w:before="0" w:after="0" w:line="240" w:lineRule="auto"/>
      </w:pPr>
      <w:r>
        <w:separator/>
      </w:r>
    </w:p>
  </w:endnote>
  <w:endnote w:type="continuationSeparator" w:id="0">
    <w:p w14:paraId="4BE8F4EA" w14:textId="77777777" w:rsidR="000263FE" w:rsidRDefault="000263F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panose1 w:val="020C0503030203020204"/>
    <w:charset w:val="00"/>
    <w:family w:val="swiss"/>
    <w:pitch w:val="variable"/>
    <w:sig w:usb0="A00002FF" w:usb1="500078FB" w:usb2="00000008" w:usb3="00000000" w:csb0="0000009F" w:csb1="00000000"/>
  </w:font>
  <w:font w:name="方正兰亭黑简体">
    <w:altName w:val="Malgun Gothic Semilight"/>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03F8B" w14:textId="77777777" w:rsidR="000263FE" w:rsidRDefault="000263FE" w:rsidP="00940D2A">
      <w:pPr>
        <w:spacing w:before="0" w:after="0" w:line="240" w:lineRule="auto"/>
      </w:pPr>
      <w:r>
        <w:separator/>
      </w:r>
    </w:p>
  </w:footnote>
  <w:footnote w:type="continuationSeparator" w:id="0">
    <w:p w14:paraId="55348D7B" w14:textId="77777777" w:rsidR="000263FE" w:rsidRDefault="000263FE"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2A3401" w:rsidRPr="009D4127" w:rsidRDefault="002A3401" w:rsidP="00033B54">
    <w:pPr>
      <w:pStyle w:val="a6"/>
      <w:rPr>
        <w:rFonts w:ascii="Huawei Sans" w:eastAsia="方正兰亭黑简体" w:hAnsi="Huawei Sans"/>
      </w:rPr>
    </w:pPr>
  </w:p>
  <w:p w14:paraId="6619D47F" w14:textId="77777777" w:rsidR="002A3401" w:rsidRPr="009D4127" w:rsidRDefault="002A3401"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2A3401" w:rsidRPr="009D4127" w14:paraId="2FAC5D03" w14:textId="77777777" w:rsidTr="00854769">
      <w:trPr>
        <w:cantSplit/>
        <w:trHeight w:hRule="exact" w:val="738"/>
      </w:trPr>
      <w:tc>
        <w:tcPr>
          <w:tcW w:w="1134" w:type="dxa"/>
        </w:tcPr>
        <w:p w14:paraId="07F9ECB9" w14:textId="0621B518" w:rsidR="002A3401" w:rsidRPr="009D4127" w:rsidRDefault="002A3401"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2A3401" w:rsidRPr="009D4127" w:rsidRDefault="002A3401" w:rsidP="00033B54">
          <w:pPr>
            <w:spacing w:before="120"/>
            <w:rPr>
              <w:rFonts w:ascii="Huawei Sans" w:eastAsia="方正兰亭黑简体" w:hAnsi="Huawei Sans"/>
            </w:rPr>
          </w:pPr>
        </w:p>
      </w:tc>
      <w:tc>
        <w:tcPr>
          <w:tcW w:w="7371" w:type="dxa"/>
          <w:vAlign w:val="bottom"/>
        </w:tcPr>
        <w:p w14:paraId="541AEA52" w14:textId="65521DC8" w:rsidR="002A3401" w:rsidRPr="009D4127" w:rsidRDefault="002A3401" w:rsidP="00033B54">
          <w:pPr>
            <w:pStyle w:val="TableNote"/>
            <w:ind w:left="0"/>
            <w:jc w:val="center"/>
            <w:rPr>
              <w:rFonts w:ascii="Huawei Sans" w:eastAsia="方正兰亭黑简体" w:hAnsi="Huawei Sans"/>
              <w:noProof/>
            </w:rPr>
          </w:pPr>
          <w:r w:rsidRPr="00E82590">
            <w:rPr>
              <w:rFonts w:ascii="Huawei Sans" w:eastAsia="方正兰亭黑简体" w:hAnsi="Huawei Sans"/>
              <w:noProof/>
            </w:rPr>
            <w:t>openGauss</w:t>
          </w:r>
          <w:r>
            <w:rPr>
              <w:rFonts w:ascii="Huawei Sans" w:eastAsia="方正兰亭黑简体" w:hAnsi="Huawei Sans" w:hint="eastAsia"/>
              <w:noProof/>
            </w:rPr>
            <w:t>数据库</w:t>
          </w:r>
          <w:r w:rsidRPr="00E82590">
            <w:rPr>
              <w:rFonts w:ascii="Huawei Sans" w:eastAsia="方正兰亭黑简体" w:hAnsi="Huawei Sans"/>
              <w:noProof/>
            </w:rPr>
            <w:t>维护管理</w:t>
          </w:r>
          <w:r>
            <w:rPr>
              <w:rFonts w:ascii="Huawei Sans" w:eastAsia="方正兰亭黑简体" w:hAnsi="Huawei Sans" w:hint="eastAsia"/>
              <w:noProof/>
            </w:rPr>
            <w:t>指导</w:t>
          </w:r>
          <w:r>
            <w:rPr>
              <w:rFonts w:ascii="Huawei Sans" w:eastAsia="方正兰亭黑简体" w:hAnsi="Huawei Sans"/>
              <w:noProof/>
            </w:rPr>
            <w:t>手册</w:t>
          </w:r>
        </w:p>
      </w:tc>
      <w:tc>
        <w:tcPr>
          <w:tcW w:w="1134" w:type="dxa"/>
          <w:vAlign w:val="bottom"/>
        </w:tcPr>
        <w:p w14:paraId="279C3BBC" w14:textId="1A924E70" w:rsidR="002A3401" w:rsidRPr="009D4127" w:rsidRDefault="002A3401"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277C3F">
            <w:rPr>
              <w:rFonts w:ascii="Huawei Sans" w:eastAsia="方正兰亭黑简体" w:hAnsi="Huawei Sans"/>
              <w:noProof/>
            </w:rPr>
            <w:t>31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2A3401" w:rsidRPr="009D4127" w:rsidRDefault="002A3401" w:rsidP="00033B54">
    <w:pPr>
      <w:pStyle w:val="a6"/>
      <w:rPr>
        <w:rFonts w:ascii="Huawei Sans" w:eastAsia="方正兰亭黑简体" w:hAnsi="Huawei Sans"/>
      </w:rPr>
    </w:pPr>
  </w:p>
  <w:p w14:paraId="76432B8F" w14:textId="77777777" w:rsidR="002A3401" w:rsidRPr="009D4127" w:rsidRDefault="002A3401" w:rsidP="00033B54">
    <w:pPr>
      <w:pStyle w:val="a6"/>
      <w:rPr>
        <w:rFonts w:ascii="Huawei Sans" w:eastAsia="方正兰亭黑简体" w:hAnsi="Huawei Sans"/>
      </w:rPr>
    </w:pPr>
  </w:p>
  <w:p w14:paraId="2CCE42D9" w14:textId="77777777" w:rsidR="002A3401" w:rsidRPr="009D4127" w:rsidRDefault="002A3401">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42F"/>
    <w:multiLevelType w:val="hybridMultilevel"/>
    <w:tmpl w:val="EB9668C0"/>
    <w:lvl w:ilvl="0" w:tplc="296C8886">
      <w:start w:val="1"/>
      <w:numFmt w:val="decimal"/>
      <w:lvlText w:val="%1、"/>
      <w:lvlJc w:val="left"/>
      <w:pPr>
        <w:ind w:left="2481" w:hanging="360"/>
      </w:pPr>
      <w:rPr>
        <w:rFonts w:hint="default"/>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4704BF20"/>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B87D62"/>
    <w:multiLevelType w:val="hybridMultilevel"/>
    <w:tmpl w:val="28DCCBEC"/>
    <w:lvl w:ilvl="0" w:tplc="968E51F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77F54379"/>
    <w:multiLevelType w:val="hybridMultilevel"/>
    <w:tmpl w:val="CEA42100"/>
    <w:lvl w:ilvl="0" w:tplc="084E0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7"/>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4"/>
  </w:num>
  <w:num w:numId="12">
    <w:abstractNumId w:val="1"/>
  </w:num>
  <w:num w:numId="13">
    <w:abstractNumId w:val="4"/>
  </w:num>
  <w:num w:numId="14">
    <w:abstractNumId w:val="5"/>
  </w:num>
  <w:num w:numId="15">
    <w:abstractNumId w:val="16"/>
  </w:num>
  <w:num w:numId="16">
    <w:abstractNumId w:val="15"/>
  </w:num>
  <w:num w:numId="17">
    <w:abstractNumId w:val="13"/>
  </w:num>
  <w:num w:numId="18">
    <w:abstractNumId w:val="18"/>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4"/>
  </w:num>
  <w:num w:numId="2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3D98"/>
    <w:rsid w:val="00005B07"/>
    <w:rsid w:val="000063DB"/>
    <w:rsid w:val="00007325"/>
    <w:rsid w:val="00010C0A"/>
    <w:rsid w:val="00011630"/>
    <w:rsid w:val="00011962"/>
    <w:rsid w:val="00011B50"/>
    <w:rsid w:val="00013155"/>
    <w:rsid w:val="00014276"/>
    <w:rsid w:val="000145D8"/>
    <w:rsid w:val="00014C0D"/>
    <w:rsid w:val="000153DF"/>
    <w:rsid w:val="000171EC"/>
    <w:rsid w:val="00017C40"/>
    <w:rsid w:val="00020954"/>
    <w:rsid w:val="00020A03"/>
    <w:rsid w:val="000210D2"/>
    <w:rsid w:val="0002214D"/>
    <w:rsid w:val="0002276F"/>
    <w:rsid w:val="00024836"/>
    <w:rsid w:val="0002558E"/>
    <w:rsid w:val="000263FE"/>
    <w:rsid w:val="00027F46"/>
    <w:rsid w:val="00030293"/>
    <w:rsid w:val="000307AF"/>
    <w:rsid w:val="000321CB"/>
    <w:rsid w:val="00032504"/>
    <w:rsid w:val="00033243"/>
    <w:rsid w:val="00033B54"/>
    <w:rsid w:val="00033F84"/>
    <w:rsid w:val="0003417E"/>
    <w:rsid w:val="0003496F"/>
    <w:rsid w:val="000375E9"/>
    <w:rsid w:val="00041545"/>
    <w:rsid w:val="00041907"/>
    <w:rsid w:val="00042B4F"/>
    <w:rsid w:val="00043B1A"/>
    <w:rsid w:val="000502C1"/>
    <w:rsid w:val="00050311"/>
    <w:rsid w:val="000504DB"/>
    <w:rsid w:val="0005157D"/>
    <w:rsid w:val="00051A7C"/>
    <w:rsid w:val="00051CA2"/>
    <w:rsid w:val="000522EF"/>
    <w:rsid w:val="00052608"/>
    <w:rsid w:val="00052B0D"/>
    <w:rsid w:val="000535E5"/>
    <w:rsid w:val="00053C97"/>
    <w:rsid w:val="00054DE4"/>
    <w:rsid w:val="000559E0"/>
    <w:rsid w:val="000615E2"/>
    <w:rsid w:val="00062A99"/>
    <w:rsid w:val="00064F80"/>
    <w:rsid w:val="0006678D"/>
    <w:rsid w:val="0006684D"/>
    <w:rsid w:val="00066A44"/>
    <w:rsid w:val="00066F4D"/>
    <w:rsid w:val="00067EC4"/>
    <w:rsid w:val="00070957"/>
    <w:rsid w:val="00071923"/>
    <w:rsid w:val="00072087"/>
    <w:rsid w:val="0007236C"/>
    <w:rsid w:val="00072AAD"/>
    <w:rsid w:val="000732BF"/>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CE3"/>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C4A"/>
    <w:rsid w:val="000B5EE1"/>
    <w:rsid w:val="000B6384"/>
    <w:rsid w:val="000B6FB4"/>
    <w:rsid w:val="000B7C6A"/>
    <w:rsid w:val="000B7EFF"/>
    <w:rsid w:val="000C06CE"/>
    <w:rsid w:val="000C0963"/>
    <w:rsid w:val="000C0A74"/>
    <w:rsid w:val="000C3F98"/>
    <w:rsid w:val="000C467C"/>
    <w:rsid w:val="000C62CD"/>
    <w:rsid w:val="000D0045"/>
    <w:rsid w:val="000D0502"/>
    <w:rsid w:val="000D1B08"/>
    <w:rsid w:val="000D2513"/>
    <w:rsid w:val="000D41DD"/>
    <w:rsid w:val="000D57E7"/>
    <w:rsid w:val="000D601E"/>
    <w:rsid w:val="000D79DE"/>
    <w:rsid w:val="000E12FE"/>
    <w:rsid w:val="000E16AA"/>
    <w:rsid w:val="000E3396"/>
    <w:rsid w:val="000E3FA8"/>
    <w:rsid w:val="000E449E"/>
    <w:rsid w:val="000E48ED"/>
    <w:rsid w:val="000E4FD6"/>
    <w:rsid w:val="000E5B3B"/>
    <w:rsid w:val="000E6375"/>
    <w:rsid w:val="000F000A"/>
    <w:rsid w:val="000F0B78"/>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34F7"/>
    <w:rsid w:val="00114A3D"/>
    <w:rsid w:val="0011636E"/>
    <w:rsid w:val="00116D98"/>
    <w:rsid w:val="00116DBF"/>
    <w:rsid w:val="001178C7"/>
    <w:rsid w:val="00117C30"/>
    <w:rsid w:val="00120C0B"/>
    <w:rsid w:val="0012112D"/>
    <w:rsid w:val="00122205"/>
    <w:rsid w:val="00122A8A"/>
    <w:rsid w:val="00125657"/>
    <w:rsid w:val="00125F78"/>
    <w:rsid w:val="00131CAC"/>
    <w:rsid w:val="00134805"/>
    <w:rsid w:val="00135B97"/>
    <w:rsid w:val="00135C53"/>
    <w:rsid w:val="00141351"/>
    <w:rsid w:val="0014145E"/>
    <w:rsid w:val="0014154F"/>
    <w:rsid w:val="00142926"/>
    <w:rsid w:val="00142F34"/>
    <w:rsid w:val="0014332B"/>
    <w:rsid w:val="0014385B"/>
    <w:rsid w:val="0014498F"/>
    <w:rsid w:val="00144B7E"/>
    <w:rsid w:val="001453BD"/>
    <w:rsid w:val="001454CD"/>
    <w:rsid w:val="001454D1"/>
    <w:rsid w:val="00145A38"/>
    <w:rsid w:val="00150967"/>
    <w:rsid w:val="00154ACF"/>
    <w:rsid w:val="00154CA2"/>
    <w:rsid w:val="00156F51"/>
    <w:rsid w:val="00160729"/>
    <w:rsid w:val="00160B10"/>
    <w:rsid w:val="00161BC3"/>
    <w:rsid w:val="00163D02"/>
    <w:rsid w:val="001666C5"/>
    <w:rsid w:val="00172027"/>
    <w:rsid w:val="00172E55"/>
    <w:rsid w:val="0017327A"/>
    <w:rsid w:val="0017451A"/>
    <w:rsid w:val="00176B45"/>
    <w:rsid w:val="00180259"/>
    <w:rsid w:val="0018080D"/>
    <w:rsid w:val="00180E3E"/>
    <w:rsid w:val="00181143"/>
    <w:rsid w:val="0018406A"/>
    <w:rsid w:val="00185231"/>
    <w:rsid w:val="00185AA1"/>
    <w:rsid w:val="00185EEE"/>
    <w:rsid w:val="00187508"/>
    <w:rsid w:val="00187DEF"/>
    <w:rsid w:val="0019002E"/>
    <w:rsid w:val="00190A41"/>
    <w:rsid w:val="00191323"/>
    <w:rsid w:val="00191D15"/>
    <w:rsid w:val="001921A9"/>
    <w:rsid w:val="001964B5"/>
    <w:rsid w:val="00196C9F"/>
    <w:rsid w:val="00197385"/>
    <w:rsid w:val="001A14C4"/>
    <w:rsid w:val="001A24AF"/>
    <w:rsid w:val="001A3936"/>
    <w:rsid w:val="001A42A4"/>
    <w:rsid w:val="001A5EBD"/>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305"/>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346"/>
    <w:rsid w:val="001F1D00"/>
    <w:rsid w:val="001F3661"/>
    <w:rsid w:val="001F475C"/>
    <w:rsid w:val="001F54BE"/>
    <w:rsid w:val="001F7AB0"/>
    <w:rsid w:val="002004D8"/>
    <w:rsid w:val="0020065B"/>
    <w:rsid w:val="00200836"/>
    <w:rsid w:val="0020153C"/>
    <w:rsid w:val="00201D88"/>
    <w:rsid w:val="00203E5B"/>
    <w:rsid w:val="002044DD"/>
    <w:rsid w:val="0020629A"/>
    <w:rsid w:val="00210AA0"/>
    <w:rsid w:val="002116A0"/>
    <w:rsid w:val="0021235C"/>
    <w:rsid w:val="002123F3"/>
    <w:rsid w:val="002134C0"/>
    <w:rsid w:val="0021362D"/>
    <w:rsid w:val="002136BE"/>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6000"/>
    <w:rsid w:val="00257718"/>
    <w:rsid w:val="00257C8E"/>
    <w:rsid w:val="002605B0"/>
    <w:rsid w:val="00260775"/>
    <w:rsid w:val="00262636"/>
    <w:rsid w:val="00264059"/>
    <w:rsid w:val="002652D5"/>
    <w:rsid w:val="0027106A"/>
    <w:rsid w:val="002711F9"/>
    <w:rsid w:val="00271653"/>
    <w:rsid w:val="00273DF1"/>
    <w:rsid w:val="00274DC5"/>
    <w:rsid w:val="0027689A"/>
    <w:rsid w:val="00276B83"/>
    <w:rsid w:val="00276BD2"/>
    <w:rsid w:val="00277C3F"/>
    <w:rsid w:val="002819BC"/>
    <w:rsid w:val="00282C8C"/>
    <w:rsid w:val="00284CBB"/>
    <w:rsid w:val="002867B5"/>
    <w:rsid w:val="002867C1"/>
    <w:rsid w:val="00287854"/>
    <w:rsid w:val="00287B6B"/>
    <w:rsid w:val="00287E2E"/>
    <w:rsid w:val="0029076F"/>
    <w:rsid w:val="002907EC"/>
    <w:rsid w:val="00292365"/>
    <w:rsid w:val="002935E0"/>
    <w:rsid w:val="00294538"/>
    <w:rsid w:val="00294C23"/>
    <w:rsid w:val="00296E4D"/>
    <w:rsid w:val="002978F8"/>
    <w:rsid w:val="00297AEF"/>
    <w:rsid w:val="00297BCC"/>
    <w:rsid w:val="002A09D3"/>
    <w:rsid w:val="002A1B3F"/>
    <w:rsid w:val="002A2995"/>
    <w:rsid w:val="002A2E79"/>
    <w:rsid w:val="002A2F8F"/>
    <w:rsid w:val="002A2FA4"/>
    <w:rsid w:val="002A33AF"/>
    <w:rsid w:val="002A3401"/>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32"/>
    <w:rsid w:val="002C189D"/>
    <w:rsid w:val="002C1DB5"/>
    <w:rsid w:val="002C22D4"/>
    <w:rsid w:val="002C2318"/>
    <w:rsid w:val="002C2323"/>
    <w:rsid w:val="002C3278"/>
    <w:rsid w:val="002C3365"/>
    <w:rsid w:val="002C42EA"/>
    <w:rsid w:val="002C48D7"/>
    <w:rsid w:val="002C5BEE"/>
    <w:rsid w:val="002C5EE9"/>
    <w:rsid w:val="002C6505"/>
    <w:rsid w:val="002D10F5"/>
    <w:rsid w:val="002D1728"/>
    <w:rsid w:val="002D489E"/>
    <w:rsid w:val="002D5BF8"/>
    <w:rsid w:val="002D6C54"/>
    <w:rsid w:val="002E0191"/>
    <w:rsid w:val="002E48D0"/>
    <w:rsid w:val="002E5399"/>
    <w:rsid w:val="002E6C88"/>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36F8"/>
    <w:rsid w:val="003141CC"/>
    <w:rsid w:val="00314574"/>
    <w:rsid w:val="0031583E"/>
    <w:rsid w:val="003162AE"/>
    <w:rsid w:val="0031692E"/>
    <w:rsid w:val="00316C8E"/>
    <w:rsid w:val="00320117"/>
    <w:rsid w:val="00321154"/>
    <w:rsid w:val="00322063"/>
    <w:rsid w:val="00322B3F"/>
    <w:rsid w:val="00325029"/>
    <w:rsid w:val="003267BB"/>
    <w:rsid w:val="00327963"/>
    <w:rsid w:val="00327A89"/>
    <w:rsid w:val="00333972"/>
    <w:rsid w:val="003344D9"/>
    <w:rsid w:val="003372EA"/>
    <w:rsid w:val="00337A16"/>
    <w:rsid w:val="00337B1D"/>
    <w:rsid w:val="00340C4B"/>
    <w:rsid w:val="00342110"/>
    <w:rsid w:val="00343044"/>
    <w:rsid w:val="003449B6"/>
    <w:rsid w:val="00344B60"/>
    <w:rsid w:val="00345758"/>
    <w:rsid w:val="00345CA8"/>
    <w:rsid w:val="003460BF"/>
    <w:rsid w:val="003461B0"/>
    <w:rsid w:val="00346867"/>
    <w:rsid w:val="0034741F"/>
    <w:rsid w:val="00350893"/>
    <w:rsid w:val="00350A7D"/>
    <w:rsid w:val="00352F23"/>
    <w:rsid w:val="003539B9"/>
    <w:rsid w:val="00354F26"/>
    <w:rsid w:val="00355556"/>
    <w:rsid w:val="00356CE2"/>
    <w:rsid w:val="003577F7"/>
    <w:rsid w:val="003579F6"/>
    <w:rsid w:val="00360713"/>
    <w:rsid w:val="003610EF"/>
    <w:rsid w:val="00361792"/>
    <w:rsid w:val="00361F14"/>
    <w:rsid w:val="00362546"/>
    <w:rsid w:val="003629CB"/>
    <w:rsid w:val="00362BAD"/>
    <w:rsid w:val="00362ECF"/>
    <w:rsid w:val="0036631D"/>
    <w:rsid w:val="00366E4B"/>
    <w:rsid w:val="003673DD"/>
    <w:rsid w:val="00370DC3"/>
    <w:rsid w:val="00373B2C"/>
    <w:rsid w:val="00375EAD"/>
    <w:rsid w:val="00382427"/>
    <w:rsid w:val="00382C74"/>
    <w:rsid w:val="00383C67"/>
    <w:rsid w:val="00384F48"/>
    <w:rsid w:val="003860AA"/>
    <w:rsid w:val="0038612C"/>
    <w:rsid w:val="00386230"/>
    <w:rsid w:val="0038624B"/>
    <w:rsid w:val="00386789"/>
    <w:rsid w:val="003877FA"/>
    <w:rsid w:val="00390AEF"/>
    <w:rsid w:val="00390D3B"/>
    <w:rsid w:val="00391A56"/>
    <w:rsid w:val="00392401"/>
    <w:rsid w:val="003925C2"/>
    <w:rsid w:val="003938C4"/>
    <w:rsid w:val="003944FC"/>
    <w:rsid w:val="003959B9"/>
    <w:rsid w:val="00395E30"/>
    <w:rsid w:val="0039711D"/>
    <w:rsid w:val="003A104F"/>
    <w:rsid w:val="003A26F2"/>
    <w:rsid w:val="003A27F5"/>
    <w:rsid w:val="003A3E26"/>
    <w:rsid w:val="003A3E7D"/>
    <w:rsid w:val="003A49B8"/>
    <w:rsid w:val="003A539B"/>
    <w:rsid w:val="003A5BE8"/>
    <w:rsid w:val="003A5FE1"/>
    <w:rsid w:val="003A7260"/>
    <w:rsid w:val="003A72D4"/>
    <w:rsid w:val="003A7C9C"/>
    <w:rsid w:val="003B0C21"/>
    <w:rsid w:val="003B0FB2"/>
    <w:rsid w:val="003B1CDC"/>
    <w:rsid w:val="003B22E9"/>
    <w:rsid w:val="003B2CEF"/>
    <w:rsid w:val="003B49A7"/>
    <w:rsid w:val="003B4A02"/>
    <w:rsid w:val="003B65E9"/>
    <w:rsid w:val="003B6F29"/>
    <w:rsid w:val="003C08CB"/>
    <w:rsid w:val="003C10D2"/>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428"/>
    <w:rsid w:val="00400F61"/>
    <w:rsid w:val="00401199"/>
    <w:rsid w:val="00403032"/>
    <w:rsid w:val="0040332D"/>
    <w:rsid w:val="004040EF"/>
    <w:rsid w:val="004053CB"/>
    <w:rsid w:val="00405DE9"/>
    <w:rsid w:val="00407696"/>
    <w:rsid w:val="0041039A"/>
    <w:rsid w:val="00411791"/>
    <w:rsid w:val="00413400"/>
    <w:rsid w:val="004136A5"/>
    <w:rsid w:val="0041409F"/>
    <w:rsid w:val="00414CDC"/>
    <w:rsid w:val="00415044"/>
    <w:rsid w:val="00416E2E"/>
    <w:rsid w:val="00420B72"/>
    <w:rsid w:val="00422748"/>
    <w:rsid w:val="00424E4D"/>
    <w:rsid w:val="004278B5"/>
    <w:rsid w:val="00427FA7"/>
    <w:rsid w:val="004300F4"/>
    <w:rsid w:val="004314CE"/>
    <w:rsid w:val="004346AD"/>
    <w:rsid w:val="004356EB"/>
    <w:rsid w:val="00435FAE"/>
    <w:rsid w:val="0043602D"/>
    <w:rsid w:val="0043675F"/>
    <w:rsid w:val="00436804"/>
    <w:rsid w:val="00436B92"/>
    <w:rsid w:val="00440AA8"/>
    <w:rsid w:val="00441D72"/>
    <w:rsid w:val="00444612"/>
    <w:rsid w:val="00445564"/>
    <w:rsid w:val="00447103"/>
    <w:rsid w:val="0044762D"/>
    <w:rsid w:val="00450E12"/>
    <w:rsid w:val="00451CF6"/>
    <w:rsid w:val="00452D9A"/>
    <w:rsid w:val="0045366D"/>
    <w:rsid w:val="004547B4"/>
    <w:rsid w:val="00454D78"/>
    <w:rsid w:val="00455497"/>
    <w:rsid w:val="00457348"/>
    <w:rsid w:val="004601F1"/>
    <w:rsid w:val="004622AB"/>
    <w:rsid w:val="00462D8E"/>
    <w:rsid w:val="0046363A"/>
    <w:rsid w:val="00463820"/>
    <w:rsid w:val="00464E48"/>
    <w:rsid w:val="00466677"/>
    <w:rsid w:val="0046676C"/>
    <w:rsid w:val="00466E8E"/>
    <w:rsid w:val="00470A8F"/>
    <w:rsid w:val="004722EF"/>
    <w:rsid w:val="00472875"/>
    <w:rsid w:val="00473CB2"/>
    <w:rsid w:val="00473FEF"/>
    <w:rsid w:val="00476FB1"/>
    <w:rsid w:val="00477927"/>
    <w:rsid w:val="004821F6"/>
    <w:rsid w:val="00482FCB"/>
    <w:rsid w:val="004832FC"/>
    <w:rsid w:val="0048347D"/>
    <w:rsid w:val="00483F9A"/>
    <w:rsid w:val="00486E75"/>
    <w:rsid w:val="00487A1C"/>
    <w:rsid w:val="00487E35"/>
    <w:rsid w:val="004901FE"/>
    <w:rsid w:val="00490EDD"/>
    <w:rsid w:val="00491A2E"/>
    <w:rsid w:val="00493037"/>
    <w:rsid w:val="004933CE"/>
    <w:rsid w:val="004957AB"/>
    <w:rsid w:val="00496966"/>
    <w:rsid w:val="00496E4C"/>
    <w:rsid w:val="00497F73"/>
    <w:rsid w:val="004A09DD"/>
    <w:rsid w:val="004A2642"/>
    <w:rsid w:val="004A2673"/>
    <w:rsid w:val="004A31D9"/>
    <w:rsid w:val="004A3992"/>
    <w:rsid w:val="004A4005"/>
    <w:rsid w:val="004A44F5"/>
    <w:rsid w:val="004B0B68"/>
    <w:rsid w:val="004B0D41"/>
    <w:rsid w:val="004B29CD"/>
    <w:rsid w:val="004B3531"/>
    <w:rsid w:val="004B38F1"/>
    <w:rsid w:val="004B3D5C"/>
    <w:rsid w:val="004B4C7A"/>
    <w:rsid w:val="004B6114"/>
    <w:rsid w:val="004B6AA4"/>
    <w:rsid w:val="004B77F1"/>
    <w:rsid w:val="004B7A61"/>
    <w:rsid w:val="004C0466"/>
    <w:rsid w:val="004C28C6"/>
    <w:rsid w:val="004C41B3"/>
    <w:rsid w:val="004C7563"/>
    <w:rsid w:val="004C7ACB"/>
    <w:rsid w:val="004D2AC9"/>
    <w:rsid w:val="004D2AE8"/>
    <w:rsid w:val="004D2C13"/>
    <w:rsid w:val="004D4496"/>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7A5"/>
    <w:rsid w:val="004F697C"/>
    <w:rsid w:val="004F6CED"/>
    <w:rsid w:val="004F6F06"/>
    <w:rsid w:val="005016A8"/>
    <w:rsid w:val="00501B07"/>
    <w:rsid w:val="00501EA8"/>
    <w:rsid w:val="00502425"/>
    <w:rsid w:val="00503848"/>
    <w:rsid w:val="00503D14"/>
    <w:rsid w:val="00504B55"/>
    <w:rsid w:val="0050614A"/>
    <w:rsid w:val="00507E2A"/>
    <w:rsid w:val="00511DB8"/>
    <w:rsid w:val="005135D9"/>
    <w:rsid w:val="00513EE2"/>
    <w:rsid w:val="005214A7"/>
    <w:rsid w:val="00522580"/>
    <w:rsid w:val="0052388D"/>
    <w:rsid w:val="00523C28"/>
    <w:rsid w:val="005246F7"/>
    <w:rsid w:val="0052474E"/>
    <w:rsid w:val="00526952"/>
    <w:rsid w:val="00526BBC"/>
    <w:rsid w:val="00530302"/>
    <w:rsid w:val="00530D24"/>
    <w:rsid w:val="0053194D"/>
    <w:rsid w:val="00533708"/>
    <w:rsid w:val="005350A0"/>
    <w:rsid w:val="00536900"/>
    <w:rsid w:val="00536D4D"/>
    <w:rsid w:val="00537472"/>
    <w:rsid w:val="005415DE"/>
    <w:rsid w:val="005417D5"/>
    <w:rsid w:val="00543953"/>
    <w:rsid w:val="00543A76"/>
    <w:rsid w:val="00543FDE"/>
    <w:rsid w:val="00545A3D"/>
    <w:rsid w:val="00546D4A"/>
    <w:rsid w:val="005476F7"/>
    <w:rsid w:val="00547873"/>
    <w:rsid w:val="005522AB"/>
    <w:rsid w:val="0055520C"/>
    <w:rsid w:val="0055595D"/>
    <w:rsid w:val="00556DB2"/>
    <w:rsid w:val="0055702D"/>
    <w:rsid w:val="00557180"/>
    <w:rsid w:val="005578B6"/>
    <w:rsid w:val="005607FC"/>
    <w:rsid w:val="00562E3E"/>
    <w:rsid w:val="00563999"/>
    <w:rsid w:val="005706B5"/>
    <w:rsid w:val="00571B40"/>
    <w:rsid w:val="00573C39"/>
    <w:rsid w:val="0057476C"/>
    <w:rsid w:val="0057502B"/>
    <w:rsid w:val="005750C8"/>
    <w:rsid w:val="00575871"/>
    <w:rsid w:val="00577A5F"/>
    <w:rsid w:val="00577A8B"/>
    <w:rsid w:val="00577CDF"/>
    <w:rsid w:val="00581446"/>
    <w:rsid w:val="00581962"/>
    <w:rsid w:val="005842C1"/>
    <w:rsid w:val="00585E01"/>
    <w:rsid w:val="00585E3F"/>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0C3"/>
    <w:rsid w:val="005B5970"/>
    <w:rsid w:val="005B6D8C"/>
    <w:rsid w:val="005B755C"/>
    <w:rsid w:val="005B7DC2"/>
    <w:rsid w:val="005B7E6C"/>
    <w:rsid w:val="005C1F0A"/>
    <w:rsid w:val="005C4B55"/>
    <w:rsid w:val="005C4E64"/>
    <w:rsid w:val="005C61CF"/>
    <w:rsid w:val="005C7C11"/>
    <w:rsid w:val="005C7FAB"/>
    <w:rsid w:val="005D203C"/>
    <w:rsid w:val="005D2A15"/>
    <w:rsid w:val="005D2DB6"/>
    <w:rsid w:val="005D4160"/>
    <w:rsid w:val="005D419D"/>
    <w:rsid w:val="005D499C"/>
    <w:rsid w:val="005D4B94"/>
    <w:rsid w:val="005D4C6C"/>
    <w:rsid w:val="005D675E"/>
    <w:rsid w:val="005E004F"/>
    <w:rsid w:val="005E0257"/>
    <w:rsid w:val="005E08C3"/>
    <w:rsid w:val="005E2BA8"/>
    <w:rsid w:val="005E2DD2"/>
    <w:rsid w:val="005E4B56"/>
    <w:rsid w:val="005E5310"/>
    <w:rsid w:val="005F08B5"/>
    <w:rsid w:val="005F10B1"/>
    <w:rsid w:val="005F17B4"/>
    <w:rsid w:val="005F26D0"/>
    <w:rsid w:val="005F2A85"/>
    <w:rsid w:val="005F5536"/>
    <w:rsid w:val="005F7AE0"/>
    <w:rsid w:val="00600FA3"/>
    <w:rsid w:val="0060106F"/>
    <w:rsid w:val="006014A4"/>
    <w:rsid w:val="00602B73"/>
    <w:rsid w:val="0060581D"/>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393"/>
    <w:rsid w:val="006259EC"/>
    <w:rsid w:val="0062690B"/>
    <w:rsid w:val="00627321"/>
    <w:rsid w:val="00631584"/>
    <w:rsid w:val="00631B2F"/>
    <w:rsid w:val="006320F1"/>
    <w:rsid w:val="00632A2C"/>
    <w:rsid w:val="00633087"/>
    <w:rsid w:val="0063351F"/>
    <w:rsid w:val="00634469"/>
    <w:rsid w:val="00634DB4"/>
    <w:rsid w:val="00634DF4"/>
    <w:rsid w:val="00636190"/>
    <w:rsid w:val="00636666"/>
    <w:rsid w:val="00636AC6"/>
    <w:rsid w:val="0064022C"/>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176"/>
    <w:rsid w:val="006646A8"/>
    <w:rsid w:val="006651F6"/>
    <w:rsid w:val="00665B0E"/>
    <w:rsid w:val="00672951"/>
    <w:rsid w:val="00674A4C"/>
    <w:rsid w:val="006765F5"/>
    <w:rsid w:val="00676C2A"/>
    <w:rsid w:val="00680302"/>
    <w:rsid w:val="00680585"/>
    <w:rsid w:val="00680966"/>
    <w:rsid w:val="00680B76"/>
    <w:rsid w:val="00681061"/>
    <w:rsid w:val="00683953"/>
    <w:rsid w:val="0068422F"/>
    <w:rsid w:val="00691C48"/>
    <w:rsid w:val="00691CA6"/>
    <w:rsid w:val="00693517"/>
    <w:rsid w:val="0069554C"/>
    <w:rsid w:val="00695D19"/>
    <w:rsid w:val="00697D2C"/>
    <w:rsid w:val="006A10B5"/>
    <w:rsid w:val="006A1278"/>
    <w:rsid w:val="006A144A"/>
    <w:rsid w:val="006A1E3E"/>
    <w:rsid w:val="006A22A1"/>
    <w:rsid w:val="006A25D7"/>
    <w:rsid w:val="006A39FD"/>
    <w:rsid w:val="006A458E"/>
    <w:rsid w:val="006A7AB4"/>
    <w:rsid w:val="006B58EE"/>
    <w:rsid w:val="006B5E98"/>
    <w:rsid w:val="006B6A79"/>
    <w:rsid w:val="006C1C06"/>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4EFD"/>
    <w:rsid w:val="00705017"/>
    <w:rsid w:val="00705F95"/>
    <w:rsid w:val="0070636C"/>
    <w:rsid w:val="00707F57"/>
    <w:rsid w:val="007115A3"/>
    <w:rsid w:val="007117AB"/>
    <w:rsid w:val="00711AA7"/>
    <w:rsid w:val="00713707"/>
    <w:rsid w:val="00714C88"/>
    <w:rsid w:val="007153FB"/>
    <w:rsid w:val="00715EF5"/>
    <w:rsid w:val="007163A7"/>
    <w:rsid w:val="00716916"/>
    <w:rsid w:val="00716F24"/>
    <w:rsid w:val="0072122A"/>
    <w:rsid w:val="00722684"/>
    <w:rsid w:val="00723318"/>
    <w:rsid w:val="00723A5F"/>
    <w:rsid w:val="00725F76"/>
    <w:rsid w:val="0072774E"/>
    <w:rsid w:val="00727A1A"/>
    <w:rsid w:val="00727A28"/>
    <w:rsid w:val="0073084B"/>
    <w:rsid w:val="007308D9"/>
    <w:rsid w:val="007317BB"/>
    <w:rsid w:val="00731863"/>
    <w:rsid w:val="00731ADC"/>
    <w:rsid w:val="0073326B"/>
    <w:rsid w:val="00733628"/>
    <w:rsid w:val="00733BDB"/>
    <w:rsid w:val="0073530A"/>
    <w:rsid w:val="007369BD"/>
    <w:rsid w:val="00737D63"/>
    <w:rsid w:val="00737E11"/>
    <w:rsid w:val="00737EF0"/>
    <w:rsid w:val="00742472"/>
    <w:rsid w:val="00742A75"/>
    <w:rsid w:val="00742D5E"/>
    <w:rsid w:val="0074365E"/>
    <w:rsid w:val="007455B8"/>
    <w:rsid w:val="0074627D"/>
    <w:rsid w:val="0074648A"/>
    <w:rsid w:val="00746BE7"/>
    <w:rsid w:val="007476D8"/>
    <w:rsid w:val="007511FB"/>
    <w:rsid w:val="007513EB"/>
    <w:rsid w:val="00752B9C"/>
    <w:rsid w:val="007541DB"/>
    <w:rsid w:val="0075561F"/>
    <w:rsid w:val="0075691C"/>
    <w:rsid w:val="00756FCA"/>
    <w:rsid w:val="00757266"/>
    <w:rsid w:val="007578B3"/>
    <w:rsid w:val="00760AD1"/>
    <w:rsid w:val="00762127"/>
    <w:rsid w:val="007625A2"/>
    <w:rsid w:val="007638B2"/>
    <w:rsid w:val="00765F00"/>
    <w:rsid w:val="00766446"/>
    <w:rsid w:val="0076735B"/>
    <w:rsid w:val="007673B1"/>
    <w:rsid w:val="00771F53"/>
    <w:rsid w:val="00772D4B"/>
    <w:rsid w:val="00774DDB"/>
    <w:rsid w:val="007750B2"/>
    <w:rsid w:val="00775422"/>
    <w:rsid w:val="00780864"/>
    <w:rsid w:val="00781B39"/>
    <w:rsid w:val="0078266A"/>
    <w:rsid w:val="0078346F"/>
    <w:rsid w:val="0078422C"/>
    <w:rsid w:val="00785ECF"/>
    <w:rsid w:val="00787543"/>
    <w:rsid w:val="00790918"/>
    <w:rsid w:val="00790CE5"/>
    <w:rsid w:val="00791CC2"/>
    <w:rsid w:val="00792F48"/>
    <w:rsid w:val="00794120"/>
    <w:rsid w:val="007946B0"/>
    <w:rsid w:val="00796312"/>
    <w:rsid w:val="007A0830"/>
    <w:rsid w:val="007A0C9B"/>
    <w:rsid w:val="007A1649"/>
    <w:rsid w:val="007A2E34"/>
    <w:rsid w:val="007A40F2"/>
    <w:rsid w:val="007A4B89"/>
    <w:rsid w:val="007B1662"/>
    <w:rsid w:val="007B1E9D"/>
    <w:rsid w:val="007B2887"/>
    <w:rsid w:val="007B32A6"/>
    <w:rsid w:val="007B43DA"/>
    <w:rsid w:val="007B570C"/>
    <w:rsid w:val="007B5F15"/>
    <w:rsid w:val="007B656E"/>
    <w:rsid w:val="007C0C8B"/>
    <w:rsid w:val="007C1249"/>
    <w:rsid w:val="007C16D6"/>
    <w:rsid w:val="007C58EA"/>
    <w:rsid w:val="007D0F25"/>
    <w:rsid w:val="007D1776"/>
    <w:rsid w:val="007D1AD5"/>
    <w:rsid w:val="007D1DFD"/>
    <w:rsid w:val="007D2A02"/>
    <w:rsid w:val="007D2A46"/>
    <w:rsid w:val="007D370D"/>
    <w:rsid w:val="007D3939"/>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41DC"/>
    <w:rsid w:val="007F5A96"/>
    <w:rsid w:val="007F72E4"/>
    <w:rsid w:val="007F79DF"/>
    <w:rsid w:val="007F7AA3"/>
    <w:rsid w:val="007F7C13"/>
    <w:rsid w:val="008019B8"/>
    <w:rsid w:val="00802CB6"/>
    <w:rsid w:val="00803565"/>
    <w:rsid w:val="00803612"/>
    <w:rsid w:val="00804C69"/>
    <w:rsid w:val="008054F9"/>
    <w:rsid w:val="00806486"/>
    <w:rsid w:val="00806744"/>
    <w:rsid w:val="008069F1"/>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A46"/>
    <w:rsid w:val="00832F4E"/>
    <w:rsid w:val="008330FA"/>
    <w:rsid w:val="008354A3"/>
    <w:rsid w:val="0084058A"/>
    <w:rsid w:val="00841556"/>
    <w:rsid w:val="00842A43"/>
    <w:rsid w:val="00843274"/>
    <w:rsid w:val="0084363F"/>
    <w:rsid w:val="00843817"/>
    <w:rsid w:val="0084475E"/>
    <w:rsid w:val="0084655B"/>
    <w:rsid w:val="00846BB0"/>
    <w:rsid w:val="00847D0F"/>
    <w:rsid w:val="00850B14"/>
    <w:rsid w:val="00851383"/>
    <w:rsid w:val="00851563"/>
    <w:rsid w:val="00851688"/>
    <w:rsid w:val="00851DB9"/>
    <w:rsid w:val="00851F82"/>
    <w:rsid w:val="008522C4"/>
    <w:rsid w:val="00852C97"/>
    <w:rsid w:val="00852EDF"/>
    <w:rsid w:val="00853050"/>
    <w:rsid w:val="00854769"/>
    <w:rsid w:val="008558AA"/>
    <w:rsid w:val="00856EDA"/>
    <w:rsid w:val="0086134D"/>
    <w:rsid w:val="008619CD"/>
    <w:rsid w:val="00861AD4"/>
    <w:rsid w:val="008641FD"/>
    <w:rsid w:val="00864F67"/>
    <w:rsid w:val="00865C51"/>
    <w:rsid w:val="00866CFB"/>
    <w:rsid w:val="00867BE9"/>
    <w:rsid w:val="00870E23"/>
    <w:rsid w:val="00870F0E"/>
    <w:rsid w:val="008711C0"/>
    <w:rsid w:val="00872709"/>
    <w:rsid w:val="008731B3"/>
    <w:rsid w:val="0087575D"/>
    <w:rsid w:val="008763C5"/>
    <w:rsid w:val="0087789B"/>
    <w:rsid w:val="00877F78"/>
    <w:rsid w:val="008815FE"/>
    <w:rsid w:val="00883423"/>
    <w:rsid w:val="00883CD8"/>
    <w:rsid w:val="00883E98"/>
    <w:rsid w:val="008845C4"/>
    <w:rsid w:val="00884B45"/>
    <w:rsid w:val="00884F11"/>
    <w:rsid w:val="00887F79"/>
    <w:rsid w:val="00890300"/>
    <w:rsid w:val="00890E6E"/>
    <w:rsid w:val="0089106F"/>
    <w:rsid w:val="00892739"/>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6230"/>
    <w:rsid w:val="008B0E3E"/>
    <w:rsid w:val="008B17EE"/>
    <w:rsid w:val="008B34F2"/>
    <w:rsid w:val="008B4D02"/>
    <w:rsid w:val="008B4D70"/>
    <w:rsid w:val="008B5835"/>
    <w:rsid w:val="008B6898"/>
    <w:rsid w:val="008B6D57"/>
    <w:rsid w:val="008B7571"/>
    <w:rsid w:val="008B7B9B"/>
    <w:rsid w:val="008C0438"/>
    <w:rsid w:val="008C09F3"/>
    <w:rsid w:val="008C121B"/>
    <w:rsid w:val="008C2E4D"/>
    <w:rsid w:val="008C30F4"/>
    <w:rsid w:val="008C5037"/>
    <w:rsid w:val="008C7F85"/>
    <w:rsid w:val="008D2C22"/>
    <w:rsid w:val="008D76B5"/>
    <w:rsid w:val="008E0285"/>
    <w:rsid w:val="008E2194"/>
    <w:rsid w:val="008E322E"/>
    <w:rsid w:val="008E6235"/>
    <w:rsid w:val="008E68BA"/>
    <w:rsid w:val="008E72B4"/>
    <w:rsid w:val="008F2081"/>
    <w:rsid w:val="008F7FF9"/>
    <w:rsid w:val="00900AEF"/>
    <w:rsid w:val="00902B2B"/>
    <w:rsid w:val="00903192"/>
    <w:rsid w:val="00903F93"/>
    <w:rsid w:val="009058A8"/>
    <w:rsid w:val="00907A51"/>
    <w:rsid w:val="00907E85"/>
    <w:rsid w:val="00907F52"/>
    <w:rsid w:val="00912A6C"/>
    <w:rsid w:val="00914937"/>
    <w:rsid w:val="009154E0"/>
    <w:rsid w:val="0091628A"/>
    <w:rsid w:val="009171BC"/>
    <w:rsid w:val="0092083F"/>
    <w:rsid w:val="009227DD"/>
    <w:rsid w:val="00923F55"/>
    <w:rsid w:val="0092482D"/>
    <w:rsid w:val="00925318"/>
    <w:rsid w:val="00925EA4"/>
    <w:rsid w:val="0092723D"/>
    <w:rsid w:val="009301F6"/>
    <w:rsid w:val="00931412"/>
    <w:rsid w:val="009319E8"/>
    <w:rsid w:val="009325EB"/>
    <w:rsid w:val="00934483"/>
    <w:rsid w:val="00937764"/>
    <w:rsid w:val="009379C2"/>
    <w:rsid w:val="00940D2A"/>
    <w:rsid w:val="00940D44"/>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4BA9"/>
    <w:rsid w:val="009761C5"/>
    <w:rsid w:val="0097664E"/>
    <w:rsid w:val="00977DD6"/>
    <w:rsid w:val="00980F37"/>
    <w:rsid w:val="00982BE1"/>
    <w:rsid w:val="00983660"/>
    <w:rsid w:val="00984F4D"/>
    <w:rsid w:val="00986B3A"/>
    <w:rsid w:val="0098700B"/>
    <w:rsid w:val="00987CCA"/>
    <w:rsid w:val="00987F76"/>
    <w:rsid w:val="0099118D"/>
    <w:rsid w:val="00991782"/>
    <w:rsid w:val="00992959"/>
    <w:rsid w:val="00993624"/>
    <w:rsid w:val="009951C6"/>
    <w:rsid w:val="0099614E"/>
    <w:rsid w:val="00997EF2"/>
    <w:rsid w:val="009A00CC"/>
    <w:rsid w:val="009A0D55"/>
    <w:rsid w:val="009A2185"/>
    <w:rsid w:val="009A5551"/>
    <w:rsid w:val="009A65E8"/>
    <w:rsid w:val="009A6947"/>
    <w:rsid w:val="009A6B73"/>
    <w:rsid w:val="009A72CE"/>
    <w:rsid w:val="009A7644"/>
    <w:rsid w:val="009B014A"/>
    <w:rsid w:val="009B2AEB"/>
    <w:rsid w:val="009B2D16"/>
    <w:rsid w:val="009B2E12"/>
    <w:rsid w:val="009B499C"/>
    <w:rsid w:val="009B4AAE"/>
    <w:rsid w:val="009B7234"/>
    <w:rsid w:val="009B7760"/>
    <w:rsid w:val="009C052A"/>
    <w:rsid w:val="009C1BE8"/>
    <w:rsid w:val="009C3747"/>
    <w:rsid w:val="009C3DB8"/>
    <w:rsid w:val="009C4F82"/>
    <w:rsid w:val="009C6EF4"/>
    <w:rsid w:val="009C730E"/>
    <w:rsid w:val="009D0212"/>
    <w:rsid w:val="009D0D2A"/>
    <w:rsid w:val="009D19D5"/>
    <w:rsid w:val="009D2245"/>
    <w:rsid w:val="009D2C4A"/>
    <w:rsid w:val="009D2C7C"/>
    <w:rsid w:val="009D4127"/>
    <w:rsid w:val="009D586E"/>
    <w:rsid w:val="009D6131"/>
    <w:rsid w:val="009D744F"/>
    <w:rsid w:val="009D7B26"/>
    <w:rsid w:val="009E1B18"/>
    <w:rsid w:val="009E1F10"/>
    <w:rsid w:val="009E2157"/>
    <w:rsid w:val="009E2C46"/>
    <w:rsid w:val="009E58E3"/>
    <w:rsid w:val="009E6D66"/>
    <w:rsid w:val="009E7B91"/>
    <w:rsid w:val="009F3595"/>
    <w:rsid w:val="009F4AF8"/>
    <w:rsid w:val="009F5451"/>
    <w:rsid w:val="009F5D6B"/>
    <w:rsid w:val="009F6451"/>
    <w:rsid w:val="009F675F"/>
    <w:rsid w:val="009F72A5"/>
    <w:rsid w:val="00A002BA"/>
    <w:rsid w:val="00A00541"/>
    <w:rsid w:val="00A01367"/>
    <w:rsid w:val="00A01EBD"/>
    <w:rsid w:val="00A02096"/>
    <w:rsid w:val="00A0237C"/>
    <w:rsid w:val="00A02598"/>
    <w:rsid w:val="00A02EF3"/>
    <w:rsid w:val="00A03BF9"/>
    <w:rsid w:val="00A06748"/>
    <w:rsid w:val="00A0718F"/>
    <w:rsid w:val="00A07CC4"/>
    <w:rsid w:val="00A07EFA"/>
    <w:rsid w:val="00A07FFB"/>
    <w:rsid w:val="00A103A7"/>
    <w:rsid w:val="00A111B3"/>
    <w:rsid w:val="00A12301"/>
    <w:rsid w:val="00A13421"/>
    <w:rsid w:val="00A13D67"/>
    <w:rsid w:val="00A142D6"/>
    <w:rsid w:val="00A20093"/>
    <w:rsid w:val="00A207D3"/>
    <w:rsid w:val="00A20DAD"/>
    <w:rsid w:val="00A222A6"/>
    <w:rsid w:val="00A22743"/>
    <w:rsid w:val="00A22768"/>
    <w:rsid w:val="00A22BAD"/>
    <w:rsid w:val="00A24135"/>
    <w:rsid w:val="00A24A27"/>
    <w:rsid w:val="00A25571"/>
    <w:rsid w:val="00A26628"/>
    <w:rsid w:val="00A27105"/>
    <w:rsid w:val="00A30296"/>
    <w:rsid w:val="00A32195"/>
    <w:rsid w:val="00A337FF"/>
    <w:rsid w:val="00A3398E"/>
    <w:rsid w:val="00A3519A"/>
    <w:rsid w:val="00A36A40"/>
    <w:rsid w:val="00A37BAA"/>
    <w:rsid w:val="00A40B3C"/>
    <w:rsid w:val="00A42333"/>
    <w:rsid w:val="00A435EB"/>
    <w:rsid w:val="00A47302"/>
    <w:rsid w:val="00A47728"/>
    <w:rsid w:val="00A51A89"/>
    <w:rsid w:val="00A5245A"/>
    <w:rsid w:val="00A531D2"/>
    <w:rsid w:val="00A53288"/>
    <w:rsid w:val="00A539FD"/>
    <w:rsid w:val="00A53F4D"/>
    <w:rsid w:val="00A5523D"/>
    <w:rsid w:val="00A554FB"/>
    <w:rsid w:val="00A55F0C"/>
    <w:rsid w:val="00A56B49"/>
    <w:rsid w:val="00A57961"/>
    <w:rsid w:val="00A61BA7"/>
    <w:rsid w:val="00A61F42"/>
    <w:rsid w:val="00A621E5"/>
    <w:rsid w:val="00A621F9"/>
    <w:rsid w:val="00A65E23"/>
    <w:rsid w:val="00A65FBB"/>
    <w:rsid w:val="00A67072"/>
    <w:rsid w:val="00A673A0"/>
    <w:rsid w:val="00A6744F"/>
    <w:rsid w:val="00A70A70"/>
    <w:rsid w:val="00A73D37"/>
    <w:rsid w:val="00A73FA6"/>
    <w:rsid w:val="00A7532F"/>
    <w:rsid w:val="00A7580E"/>
    <w:rsid w:val="00A75ACB"/>
    <w:rsid w:val="00A76CD8"/>
    <w:rsid w:val="00A76E5D"/>
    <w:rsid w:val="00A76F6D"/>
    <w:rsid w:val="00A81AF3"/>
    <w:rsid w:val="00A82271"/>
    <w:rsid w:val="00A82F82"/>
    <w:rsid w:val="00A83E06"/>
    <w:rsid w:val="00A862E4"/>
    <w:rsid w:val="00A86CB6"/>
    <w:rsid w:val="00A87702"/>
    <w:rsid w:val="00A87801"/>
    <w:rsid w:val="00A91900"/>
    <w:rsid w:val="00A92AB8"/>
    <w:rsid w:val="00A93FAC"/>
    <w:rsid w:val="00A946EF"/>
    <w:rsid w:val="00A965B7"/>
    <w:rsid w:val="00A96EF8"/>
    <w:rsid w:val="00A979DF"/>
    <w:rsid w:val="00A97E4A"/>
    <w:rsid w:val="00AA0054"/>
    <w:rsid w:val="00AA155F"/>
    <w:rsid w:val="00AA16B2"/>
    <w:rsid w:val="00AA1B8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09B"/>
    <w:rsid w:val="00AD3733"/>
    <w:rsid w:val="00AD442D"/>
    <w:rsid w:val="00AD482A"/>
    <w:rsid w:val="00AD48F7"/>
    <w:rsid w:val="00AD6D29"/>
    <w:rsid w:val="00AD7A12"/>
    <w:rsid w:val="00AD7D83"/>
    <w:rsid w:val="00AE2FA9"/>
    <w:rsid w:val="00AE38D9"/>
    <w:rsid w:val="00AE5AB6"/>
    <w:rsid w:val="00AE6172"/>
    <w:rsid w:val="00AF0971"/>
    <w:rsid w:val="00AF0D25"/>
    <w:rsid w:val="00AF18DD"/>
    <w:rsid w:val="00AF1B17"/>
    <w:rsid w:val="00AF2E9B"/>
    <w:rsid w:val="00AF2EAF"/>
    <w:rsid w:val="00AF3A5C"/>
    <w:rsid w:val="00AF3B99"/>
    <w:rsid w:val="00AF4B63"/>
    <w:rsid w:val="00AF63C5"/>
    <w:rsid w:val="00AF79D0"/>
    <w:rsid w:val="00B0131B"/>
    <w:rsid w:val="00B019CA"/>
    <w:rsid w:val="00B0343B"/>
    <w:rsid w:val="00B039AF"/>
    <w:rsid w:val="00B03E5E"/>
    <w:rsid w:val="00B03F48"/>
    <w:rsid w:val="00B04A7C"/>
    <w:rsid w:val="00B0531F"/>
    <w:rsid w:val="00B0626D"/>
    <w:rsid w:val="00B062AB"/>
    <w:rsid w:val="00B10FF9"/>
    <w:rsid w:val="00B111C9"/>
    <w:rsid w:val="00B121F3"/>
    <w:rsid w:val="00B122B9"/>
    <w:rsid w:val="00B12767"/>
    <w:rsid w:val="00B1346D"/>
    <w:rsid w:val="00B13EB0"/>
    <w:rsid w:val="00B13EEF"/>
    <w:rsid w:val="00B201C9"/>
    <w:rsid w:val="00B2047C"/>
    <w:rsid w:val="00B22966"/>
    <w:rsid w:val="00B22BAC"/>
    <w:rsid w:val="00B23A0F"/>
    <w:rsid w:val="00B23E35"/>
    <w:rsid w:val="00B25368"/>
    <w:rsid w:val="00B2573D"/>
    <w:rsid w:val="00B27534"/>
    <w:rsid w:val="00B27821"/>
    <w:rsid w:val="00B3026B"/>
    <w:rsid w:val="00B3254B"/>
    <w:rsid w:val="00B32B98"/>
    <w:rsid w:val="00B32C83"/>
    <w:rsid w:val="00B3672F"/>
    <w:rsid w:val="00B37A3E"/>
    <w:rsid w:val="00B40687"/>
    <w:rsid w:val="00B40D7A"/>
    <w:rsid w:val="00B4225D"/>
    <w:rsid w:val="00B434B0"/>
    <w:rsid w:val="00B476CD"/>
    <w:rsid w:val="00B47F2B"/>
    <w:rsid w:val="00B51FE4"/>
    <w:rsid w:val="00B52D8B"/>
    <w:rsid w:val="00B53096"/>
    <w:rsid w:val="00B546C4"/>
    <w:rsid w:val="00B55F9B"/>
    <w:rsid w:val="00B56EBF"/>
    <w:rsid w:val="00B602CD"/>
    <w:rsid w:val="00B60518"/>
    <w:rsid w:val="00B60EC4"/>
    <w:rsid w:val="00B617D6"/>
    <w:rsid w:val="00B62F16"/>
    <w:rsid w:val="00B6476C"/>
    <w:rsid w:val="00B66DA1"/>
    <w:rsid w:val="00B6735C"/>
    <w:rsid w:val="00B72ACC"/>
    <w:rsid w:val="00B736C2"/>
    <w:rsid w:val="00B75A84"/>
    <w:rsid w:val="00B81B0A"/>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1A9"/>
    <w:rsid w:val="00BA4830"/>
    <w:rsid w:val="00BA528E"/>
    <w:rsid w:val="00BA5D15"/>
    <w:rsid w:val="00BA662C"/>
    <w:rsid w:val="00BA67CE"/>
    <w:rsid w:val="00BA6A02"/>
    <w:rsid w:val="00BA6DBB"/>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90"/>
    <w:rsid w:val="00BC5C02"/>
    <w:rsid w:val="00BC6B56"/>
    <w:rsid w:val="00BC7C8F"/>
    <w:rsid w:val="00BD0135"/>
    <w:rsid w:val="00BD0B27"/>
    <w:rsid w:val="00BD3653"/>
    <w:rsid w:val="00BD38BD"/>
    <w:rsid w:val="00BD4338"/>
    <w:rsid w:val="00BE05AF"/>
    <w:rsid w:val="00BE174A"/>
    <w:rsid w:val="00BE193C"/>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5A23"/>
    <w:rsid w:val="00C060BC"/>
    <w:rsid w:val="00C066BC"/>
    <w:rsid w:val="00C06F68"/>
    <w:rsid w:val="00C07C21"/>
    <w:rsid w:val="00C07E78"/>
    <w:rsid w:val="00C11E5E"/>
    <w:rsid w:val="00C12837"/>
    <w:rsid w:val="00C133D0"/>
    <w:rsid w:val="00C14F84"/>
    <w:rsid w:val="00C1569C"/>
    <w:rsid w:val="00C159AF"/>
    <w:rsid w:val="00C165A1"/>
    <w:rsid w:val="00C1668F"/>
    <w:rsid w:val="00C1742D"/>
    <w:rsid w:val="00C20B50"/>
    <w:rsid w:val="00C20F4E"/>
    <w:rsid w:val="00C211D1"/>
    <w:rsid w:val="00C22313"/>
    <w:rsid w:val="00C23CF1"/>
    <w:rsid w:val="00C243D2"/>
    <w:rsid w:val="00C24D2E"/>
    <w:rsid w:val="00C2595D"/>
    <w:rsid w:val="00C259D8"/>
    <w:rsid w:val="00C25FEA"/>
    <w:rsid w:val="00C264E9"/>
    <w:rsid w:val="00C266F5"/>
    <w:rsid w:val="00C26A17"/>
    <w:rsid w:val="00C315D5"/>
    <w:rsid w:val="00C32D87"/>
    <w:rsid w:val="00C330D6"/>
    <w:rsid w:val="00C33F3D"/>
    <w:rsid w:val="00C35F89"/>
    <w:rsid w:val="00C36EDB"/>
    <w:rsid w:val="00C40614"/>
    <w:rsid w:val="00C41742"/>
    <w:rsid w:val="00C41B58"/>
    <w:rsid w:val="00C4368E"/>
    <w:rsid w:val="00C43F63"/>
    <w:rsid w:val="00C445BE"/>
    <w:rsid w:val="00C44E38"/>
    <w:rsid w:val="00C460DE"/>
    <w:rsid w:val="00C46510"/>
    <w:rsid w:val="00C47001"/>
    <w:rsid w:val="00C50344"/>
    <w:rsid w:val="00C50CB1"/>
    <w:rsid w:val="00C5274C"/>
    <w:rsid w:val="00C5363D"/>
    <w:rsid w:val="00C54293"/>
    <w:rsid w:val="00C5558B"/>
    <w:rsid w:val="00C56DA8"/>
    <w:rsid w:val="00C57360"/>
    <w:rsid w:val="00C57AA7"/>
    <w:rsid w:val="00C57E7D"/>
    <w:rsid w:val="00C602AF"/>
    <w:rsid w:val="00C60A3E"/>
    <w:rsid w:val="00C63397"/>
    <w:rsid w:val="00C67061"/>
    <w:rsid w:val="00C672C6"/>
    <w:rsid w:val="00C71844"/>
    <w:rsid w:val="00C72048"/>
    <w:rsid w:val="00C72410"/>
    <w:rsid w:val="00C72E0B"/>
    <w:rsid w:val="00C7376F"/>
    <w:rsid w:val="00C75C41"/>
    <w:rsid w:val="00C80247"/>
    <w:rsid w:val="00C82BCB"/>
    <w:rsid w:val="00C82FB3"/>
    <w:rsid w:val="00C84622"/>
    <w:rsid w:val="00C84841"/>
    <w:rsid w:val="00C85E9D"/>
    <w:rsid w:val="00C869B3"/>
    <w:rsid w:val="00C87587"/>
    <w:rsid w:val="00C9043E"/>
    <w:rsid w:val="00C919E6"/>
    <w:rsid w:val="00C91D8E"/>
    <w:rsid w:val="00C92BC4"/>
    <w:rsid w:val="00C93393"/>
    <w:rsid w:val="00C95961"/>
    <w:rsid w:val="00C964D9"/>
    <w:rsid w:val="00CA274D"/>
    <w:rsid w:val="00CA29F8"/>
    <w:rsid w:val="00CA332F"/>
    <w:rsid w:val="00CA489D"/>
    <w:rsid w:val="00CA563B"/>
    <w:rsid w:val="00CA5672"/>
    <w:rsid w:val="00CA5B38"/>
    <w:rsid w:val="00CA64E4"/>
    <w:rsid w:val="00CB00A4"/>
    <w:rsid w:val="00CB0381"/>
    <w:rsid w:val="00CB043F"/>
    <w:rsid w:val="00CB12B5"/>
    <w:rsid w:val="00CB32ED"/>
    <w:rsid w:val="00CB472C"/>
    <w:rsid w:val="00CB7364"/>
    <w:rsid w:val="00CB76A4"/>
    <w:rsid w:val="00CC0FB5"/>
    <w:rsid w:val="00CC16A0"/>
    <w:rsid w:val="00CC4FBB"/>
    <w:rsid w:val="00CC5335"/>
    <w:rsid w:val="00CC5936"/>
    <w:rsid w:val="00CC7F17"/>
    <w:rsid w:val="00CD1F3E"/>
    <w:rsid w:val="00CD510E"/>
    <w:rsid w:val="00CD5637"/>
    <w:rsid w:val="00CD5FCA"/>
    <w:rsid w:val="00CD627F"/>
    <w:rsid w:val="00CD7055"/>
    <w:rsid w:val="00CD7CD2"/>
    <w:rsid w:val="00CE31C9"/>
    <w:rsid w:val="00CE4240"/>
    <w:rsid w:val="00CE4471"/>
    <w:rsid w:val="00CE4BA5"/>
    <w:rsid w:val="00CE4D13"/>
    <w:rsid w:val="00CE5DF7"/>
    <w:rsid w:val="00CE7179"/>
    <w:rsid w:val="00CE7CCC"/>
    <w:rsid w:val="00CF0A83"/>
    <w:rsid w:val="00CF0DD9"/>
    <w:rsid w:val="00CF12BE"/>
    <w:rsid w:val="00CF12EA"/>
    <w:rsid w:val="00CF1D76"/>
    <w:rsid w:val="00CF29BC"/>
    <w:rsid w:val="00CF2BE3"/>
    <w:rsid w:val="00CF31DC"/>
    <w:rsid w:val="00CF3A51"/>
    <w:rsid w:val="00CF60E2"/>
    <w:rsid w:val="00CF7615"/>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0B5"/>
    <w:rsid w:val="00D13439"/>
    <w:rsid w:val="00D14B03"/>
    <w:rsid w:val="00D157DD"/>
    <w:rsid w:val="00D16796"/>
    <w:rsid w:val="00D173F3"/>
    <w:rsid w:val="00D2174E"/>
    <w:rsid w:val="00D22B29"/>
    <w:rsid w:val="00D23189"/>
    <w:rsid w:val="00D256C4"/>
    <w:rsid w:val="00D26DAA"/>
    <w:rsid w:val="00D26F70"/>
    <w:rsid w:val="00D27659"/>
    <w:rsid w:val="00D277C9"/>
    <w:rsid w:val="00D30B0B"/>
    <w:rsid w:val="00D31358"/>
    <w:rsid w:val="00D31E13"/>
    <w:rsid w:val="00D32D89"/>
    <w:rsid w:val="00D34627"/>
    <w:rsid w:val="00D3574A"/>
    <w:rsid w:val="00D36AE0"/>
    <w:rsid w:val="00D372D9"/>
    <w:rsid w:val="00D40CEF"/>
    <w:rsid w:val="00D4117D"/>
    <w:rsid w:val="00D41398"/>
    <w:rsid w:val="00D41603"/>
    <w:rsid w:val="00D416D7"/>
    <w:rsid w:val="00D43650"/>
    <w:rsid w:val="00D43E54"/>
    <w:rsid w:val="00D44007"/>
    <w:rsid w:val="00D44FDB"/>
    <w:rsid w:val="00D46064"/>
    <w:rsid w:val="00D461F3"/>
    <w:rsid w:val="00D47B61"/>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42C8"/>
    <w:rsid w:val="00D65514"/>
    <w:rsid w:val="00D65689"/>
    <w:rsid w:val="00D65C31"/>
    <w:rsid w:val="00D661A8"/>
    <w:rsid w:val="00D66D85"/>
    <w:rsid w:val="00D67D46"/>
    <w:rsid w:val="00D705F1"/>
    <w:rsid w:val="00D711C3"/>
    <w:rsid w:val="00D71754"/>
    <w:rsid w:val="00D72DB1"/>
    <w:rsid w:val="00D7434C"/>
    <w:rsid w:val="00D747A4"/>
    <w:rsid w:val="00D75AD4"/>
    <w:rsid w:val="00D7687D"/>
    <w:rsid w:val="00D76A65"/>
    <w:rsid w:val="00D8275B"/>
    <w:rsid w:val="00D831FC"/>
    <w:rsid w:val="00D84170"/>
    <w:rsid w:val="00D844BA"/>
    <w:rsid w:val="00D84AC2"/>
    <w:rsid w:val="00D84ACF"/>
    <w:rsid w:val="00D8581C"/>
    <w:rsid w:val="00D8584C"/>
    <w:rsid w:val="00D85B3A"/>
    <w:rsid w:val="00D86EC2"/>
    <w:rsid w:val="00D87A93"/>
    <w:rsid w:val="00D87F8D"/>
    <w:rsid w:val="00D9006B"/>
    <w:rsid w:val="00D90198"/>
    <w:rsid w:val="00D90232"/>
    <w:rsid w:val="00D916B4"/>
    <w:rsid w:val="00D919AA"/>
    <w:rsid w:val="00D91CEE"/>
    <w:rsid w:val="00D924C0"/>
    <w:rsid w:val="00D93007"/>
    <w:rsid w:val="00D9376B"/>
    <w:rsid w:val="00D94261"/>
    <w:rsid w:val="00D94299"/>
    <w:rsid w:val="00D94588"/>
    <w:rsid w:val="00D97824"/>
    <w:rsid w:val="00DA23CF"/>
    <w:rsid w:val="00DA37A8"/>
    <w:rsid w:val="00DA3CE9"/>
    <w:rsid w:val="00DA58B2"/>
    <w:rsid w:val="00DA58E1"/>
    <w:rsid w:val="00DA649B"/>
    <w:rsid w:val="00DA73EE"/>
    <w:rsid w:val="00DA7AEA"/>
    <w:rsid w:val="00DA7B74"/>
    <w:rsid w:val="00DB2748"/>
    <w:rsid w:val="00DB53C2"/>
    <w:rsid w:val="00DB7765"/>
    <w:rsid w:val="00DC1FBE"/>
    <w:rsid w:val="00DC2761"/>
    <w:rsid w:val="00DC2C3A"/>
    <w:rsid w:val="00DC300C"/>
    <w:rsid w:val="00DC310C"/>
    <w:rsid w:val="00DC33B4"/>
    <w:rsid w:val="00DC4EE5"/>
    <w:rsid w:val="00DC5960"/>
    <w:rsid w:val="00DC6966"/>
    <w:rsid w:val="00DC6DD9"/>
    <w:rsid w:val="00DC7A65"/>
    <w:rsid w:val="00DC7C6B"/>
    <w:rsid w:val="00DD0015"/>
    <w:rsid w:val="00DD12E4"/>
    <w:rsid w:val="00DD2D28"/>
    <w:rsid w:val="00DD370A"/>
    <w:rsid w:val="00DD3ABB"/>
    <w:rsid w:val="00DD5B11"/>
    <w:rsid w:val="00DD7BE0"/>
    <w:rsid w:val="00DD7EA6"/>
    <w:rsid w:val="00DE0241"/>
    <w:rsid w:val="00DE26CF"/>
    <w:rsid w:val="00DE2D12"/>
    <w:rsid w:val="00DE31DB"/>
    <w:rsid w:val="00DE3E92"/>
    <w:rsid w:val="00DE428D"/>
    <w:rsid w:val="00DE58FA"/>
    <w:rsid w:val="00DE6573"/>
    <w:rsid w:val="00DE6816"/>
    <w:rsid w:val="00DE7DEC"/>
    <w:rsid w:val="00DF0095"/>
    <w:rsid w:val="00DF0619"/>
    <w:rsid w:val="00DF588F"/>
    <w:rsid w:val="00DF6479"/>
    <w:rsid w:val="00DF7819"/>
    <w:rsid w:val="00E00406"/>
    <w:rsid w:val="00E0056F"/>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010"/>
    <w:rsid w:val="00E14227"/>
    <w:rsid w:val="00E148D3"/>
    <w:rsid w:val="00E14CBE"/>
    <w:rsid w:val="00E153E8"/>
    <w:rsid w:val="00E165B0"/>
    <w:rsid w:val="00E17315"/>
    <w:rsid w:val="00E219D5"/>
    <w:rsid w:val="00E2309E"/>
    <w:rsid w:val="00E260FB"/>
    <w:rsid w:val="00E263D0"/>
    <w:rsid w:val="00E271ED"/>
    <w:rsid w:val="00E3083B"/>
    <w:rsid w:val="00E31ED1"/>
    <w:rsid w:val="00E31F8F"/>
    <w:rsid w:val="00E32B18"/>
    <w:rsid w:val="00E330A8"/>
    <w:rsid w:val="00E3459F"/>
    <w:rsid w:val="00E36635"/>
    <w:rsid w:val="00E37736"/>
    <w:rsid w:val="00E40671"/>
    <w:rsid w:val="00E418C3"/>
    <w:rsid w:val="00E43ED6"/>
    <w:rsid w:val="00E44039"/>
    <w:rsid w:val="00E445BF"/>
    <w:rsid w:val="00E44B38"/>
    <w:rsid w:val="00E47910"/>
    <w:rsid w:val="00E47CF2"/>
    <w:rsid w:val="00E504CE"/>
    <w:rsid w:val="00E509FF"/>
    <w:rsid w:val="00E51DEA"/>
    <w:rsid w:val="00E51F41"/>
    <w:rsid w:val="00E5304E"/>
    <w:rsid w:val="00E53059"/>
    <w:rsid w:val="00E53D67"/>
    <w:rsid w:val="00E53FDB"/>
    <w:rsid w:val="00E54273"/>
    <w:rsid w:val="00E54FB1"/>
    <w:rsid w:val="00E55617"/>
    <w:rsid w:val="00E609C5"/>
    <w:rsid w:val="00E627FB"/>
    <w:rsid w:val="00E63113"/>
    <w:rsid w:val="00E633A3"/>
    <w:rsid w:val="00E65C68"/>
    <w:rsid w:val="00E66289"/>
    <w:rsid w:val="00E66978"/>
    <w:rsid w:val="00E66A56"/>
    <w:rsid w:val="00E670C2"/>
    <w:rsid w:val="00E67279"/>
    <w:rsid w:val="00E70255"/>
    <w:rsid w:val="00E74316"/>
    <w:rsid w:val="00E7444B"/>
    <w:rsid w:val="00E75636"/>
    <w:rsid w:val="00E756B7"/>
    <w:rsid w:val="00E75EA5"/>
    <w:rsid w:val="00E8074C"/>
    <w:rsid w:val="00E8157D"/>
    <w:rsid w:val="00E82590"/>
    <w:rsid w:val="00E825B6"/>
    <w:rsid w:val="00E84541"/>
    <w:rsid w:val="00E8559C"/>
    <w:rsid w:val="00E857B6"/>
    <w:rsid w:val="00E85A93"/>
    <w:rsid w:val="00E87C8F"/>
    <w:rsid w:val="00E9111D"/>
    <w:rsid w:val="00E91CFC"/>
    <w:rsid w:val="00E92778"/>
    <w:rsid w:val="00E933ED"/>
    <w:rsid w:val="00E9353A"/>
    <w:rsid w:val="00E93620"/>
    <w:rsid w:val="00E937DC"/>
    <w:rsid w:val="00E943F4"/>
    <w:rsid w:val="00E95C32"/>
    <w:rsid w:val="00E95CDC"/>
    <w:rsid w:val="00E9710D"/>
    <w:rsid w:val="00E97254"/>
    <w:rsid w:val="00E9743A"/>
    <w:rsid w:val="00E974D5"/>
    <w:rsid w:val="00E976B1"/>
    <w:rsid w:val="00E97E25"/>
    <w:rsid w:val="00EA0975"/>
    <w:rsid w:val="00EA0AF8"/>
    <w:rsid w:val="00EA113F"/>
    <w:rsid w:val="00EA1280"/>
    <w:rsid w:val="00EA31D3"/>
    <w:rsid w:val="00EA3B42"/>
    <w:rsid w:val="00EA3C8B"/>
    <w:rsid w:val="00EA3D0C"/>
    <w:rsid w:val="00EA4971"/>
    <w:rsid w:val="00EA585B"/>
    <w:rsid w:val="00EA5E0E"/>
    <w:rsid w:val="00EA6654"/>
    <w:rsid w:val="00EA73FF"/>
    <w:rsid w:val="00EB12DC"/>
    <w:rsid w:val="00EB1D56"/>
    <w:rsid w:val="00EB24A1"/>
    <w:rsid w:val="00EB35E7"/>
    <w:rsid w:val="00EB4AF4"/>
    <w:rsid w:val="00EB6FE8"/>
    <w:rsid w:val="00EB74F9"/>
    <w:rsid w:val="00EC077F"/>
    <w:rsid w:val="00EC2199"/>
    <w:rsid w:val="00EC2807"/>
    <w:rsid w:val="00EC2A26"/>
    <w:rsid w:val="00EC2C02"/>
    <w:rsid w:val="00EC3C72"/>
    <w:rsid w:val="00EC4EA2"/>
    <w:rsid w:val="00ED23AD"/>
    <w:rsid w:val="00ED330C"/>
    <w:rsid w:val="00ED5423"/>
    <w:rsid w:val="00ED5A32"/>
    <w:rsid w:val="00ED6254"/>
    <w:rsid w:val="00ED68EE"/>
    <w:rsid w:val="00ED6C19"/>
    <w:rsid w:val="00EE2196"/>
    <w:rsid w:val="00EE2404"/>
    <w:rsid w:val="00EE2520"/>
    <w:rsid w:val="00EE2DF2"/>
    <w:rsid w:val="00EE51F2"/>
    <w:rsid w:val="00EE526A"/>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166B5"/>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321"/>
    <w:rsid w:val="00F53A66"/>
    <w:rsid w:val="00F53ACE"/>
    <w:rsid w:val="00F54CD2"/>
    <w:rsid w:val="00F55CCB"/>
    <w:rsid w:val="00F56732"/>
    <w:rsid w:val="00F60D1E"/>
    <w:rsid w:val="00F60D3E"/>
    <w:rsid w:val="00F62169"/>
    <w:rsid w:val="00F64E13"/>
    <w:rsid w:val="00F65914"/>
    <w:rsid w:val="00F6792E"/>
    <w:rsid w:val="00F70B27"/>
    <w:rsid w:val="00F719DD"/>
    <w:rsid w:val="00F7304E"/>
    <w:rsid w:val="00F73117"/>
    <w:rsid w:val="00F73215"/>
    <w:rsid w:val="00F738F5"/>
    <w:rsid w:val="00F739A7"/>
    <w:rsid w:val="00F73F27"/>
    <w:rsid w:val="00F73F7D"/>
    <w:rsid w:val="00F749B0"/>
    <w:rsid w:val="00F75204"/>
    <w:rsid w:val="00F7529E"/>
    <w:rsid w:val="00F75C29"/>
    <w:rsid w:val="00F76301"/>
    <w:rsid w:val="00F77175"/>
    <w:rsid w:val="00F8338E"/>
    <w:rsid w:val="00F85AF1"/>
    <w:rsid w:val="00F90BA4"/>
    <w:rsid w:val="00F91093"/>
    <w:rsid w:val="00F916D2"/>
    <w:rsid w:val="00F936A3"/>
    <w:rsid w:val="00F959A4"/>
    <w:rsid w:val="00F959FD"/>
    <w:rsid w:val="00F95E42"/>
    <w:rsid w:val="00F96BA0"/>
    <w:rsid w:val="00F970AA"/>
    <w:rsid w:val="00F97B9A"/>
    <w:rsid w:val="00FA0954"/>
    <w:rsid w:val="00FA1991"/>
    <w:rsid w:val="00FA264A"/>
    <w:rsid w:val="00FA5CD5"/>
    <w:rsid w:val="00FA6AF6"/>
    <w:rsid w:val="00FA7295"/>
    <w:rsid w:val="00FB0270"/>
    <w:rsid w:val="00FB1848"/>
    <w:rsid w:val="00FB3A49"/>
    <w:rsid w:val="00FB4062"/>
    <w:rsid w:val="00FB494A"/>
    <w:rsid w:val="00FB5073"/>
    <w:rsid w:val="00FB5C02"/>
    <w:rsid w:val="00FC0666"/>
    <w:rsid w:val="00FC188E"/>
    <w:rsid w:val="00FC2E70"/>
    <w:rsid w:val="00FC3250"/>
    <w:rsid w:val="00FC3AAC"/>
    <w:rsid w:val="00FC41DA"/>
    <w:rsid w:val="00FC4A4E"/>
    <w:rsid w:val="00FC4E05"/>
    <w:rsid w:val="00FC5DD0"/>
    <w:rsid w:val="00FC5E37"/>
    <w:rsid w:val="00FC7574"/>
    <w:rsid w:val="00FC77D7"/>
    <w:rsid w:val="00FC7B31"/>
    <w:rsid w:val="00FC7B61"/>
    <w:rsid w:val="00FD0ED5"/>
    <w:rsid w:val="00FD15DD"/>
    <w:rsid w:val="00FD2A79"/>
    <w:rsid w:val="00FD3373"/>
    <w:rsid w:val="00FD38B8"/>
    <w:rsid w:val="00FD450C"/>
    <w:rsid w:val="00FD6CD0"/>
    <w:rsid w:val="00FD733D"/>
    <w:rsid w:val="00FD73EA"/>
    <w:rsid w:val="00FD7490"/>
    <w:rsid w:val="00FD7A39"/>
    <w:rsid w:val="00FE49B5"/>
    <w:rsid w:val="00FE5E39"/>
    <w:rsid w:val="00FE71DC"/>
    <w:rsid w:val="00FE74C3"/>
    <w:rsid w:val="00FE74CD"/>
    <w:rsid w:val="00FF08F9"/>
    <w:rsid w:val="00FF0D35"/>
    <w:rsid w:val="00FF4540"/>
    <w:rsid w:val="00FF580D"/>
    <w:rsid w:val="00FF5BD4"/>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2">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3">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uiPriority w:val="99"/>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Char"/>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uiPriority w:val="20"/>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964D9"/>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C964D9"/>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0629A"/>
    <w:pPr>
      <w:numPr>
        <w:ilvl w:val="5"/>
        <w:numId w:val="4"/>
      </w:numPr>
      <w:spacing w:before="160" w:after="160"/>
      <w:outlineLvl w:val="3"/>
    </w:pPr>
    <w:rPr>
      <w:rFonts w:ascii="Huawei Sans" w:eastAsia="方正兰亭黑简体" w:hAnsi="Huawei Sans"/>
      <w:sz w:val="21"/>
    </w:rPr>
  </w:style>
  <w:style w:type="paragraph" w:customStyle="1" w:styleId="41">
    <w:name w:val="4.任务"/>
    <w:basedOn w:val="ItemList"/>
    <w:link w:val="4b"/>
    <w:autoRedefine/>
    <w:qFormat/>
    <w:rsid w:val="00E95CDC"/>
    <w:pPr>
      <w:numPr>
        <w:numId w:val="17"/>
      </w:numPr>
      <w:ind w:left="1441"/>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95CDC"/>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qFormat/>
    <w:rsid w:val="0020629A"/>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4Char">
    <w:name w:val="4.任务 Char"/>
    <w:basedOn w:val="ItemList0"/>
    <w:rsid w:val="00E82590"/>
    <w:rPr>
      <w:rFonts w:ascii="Helvetica" w:eastAsia="方正兰亭黑简体" w:hAnsi="Helvetica" w:cs="Helvetica"/>
      <w:color w:val="000000" w:themeColor="text1"/>
      <w:kern w:val="2"/>
      <w:sz w:val="21"/>
      <w:szCs w:val="21"/>
    </w:rPr>
  </w:style>
  <w:style w:type="character" w:customStyle="1" w:styleId="HTMLChar">
    <w:name w:val="HTML 预设格式 Char"/>
    <w:basedOn w:val="a3"/>
    <w:link w:val="HTML8"/>
    <w:uiPriority w:val="99"/>
    <w:semiHidden/>
    <w:rsid w:val="00E82590"/>
    <w:rPr>
      <w:rFonts w:ascii="Courier New" w:eastAsia="微软雅黑" w:hAnsi="Courier New" w:cs="Courier New"/>
    </w:rPr>
  </w:style>
  <w:style w:type="paragraph" w:customStyle="1" w:styleId="affffc">
    <w:name w:val="边框代码"/>
    <w:basedOn w:val="1e"/>
    <w:link w:val="Char7"/>
    <w:qFormat/>
    <w:rsid w:val="00693517"/>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spacing w:val="-4"/>
      <w:kern w:val="2"/>
      <w:sz w:val="18"/>
      <w:szCs w:val="21"/>
      <w:shd w:val="pct15" w:color="auto" w:fill="FFFFFF"/>
    </w:rPr>
  </w:style>
  <w:style w:type="character" w:customStyle="1" w:styleId="Char7">
    <w:name w:val="边框代码 Char"/>
    <w:basedOn w:val="93"/>
    <w:link w:val="affffc"/>
    <w:rsid w:val="00693517"/>
    <w:rPr>
      <w:rFonts w:ascii="Huawei Sans" w:eastAsia="方正兰亭黑简体" w:hAnsi="Huawei Sans" w:cs="Huawei Sans"/>
      <w:b w:val="0"/>
      <w:spacing w:val="-4"/>
      <w:kern w:val="2"/>
      <w:sz w:val="18"/>
      <w:szCs w:val="21"/>
      <w:shd w:val="clear" w:color="auto" w:fill="D9D9D9" w:themeFill="background1" w:themeFillShade="D9"/>
    </w:rPr>
  </w:style>
  <w:style w:type="character" w:customStyle="1" w:styleId="hljs-operator">
    <w:name w:val="hljs-operator"/>
    <w:basedOn w:val="a3"/>
    <w:rsid w:val="00E82590"/>
  </w:style>
  <w:style w:type="character" w:customStyle="1" w:styleId="cautiontitle">
    <w:name w:val="cautiontitle"/>
    <w:basedOn w:val="a3"/>
    <w:rsid w:val="00E8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mirrors.huaweicloud.com/repository/conf/CentOS-7-anon.rep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irrors.huaweicloud.com/repository/conf/CentOS-7-anon.repo"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yperlink" Target="https://opengauss.obs.cn-south-1.myhuaweicloud.com/1.0.0/x86/openGauss-1.0.0-CentOS-64bit.tar.gz" TargetMode="External"/><Relationship Id="rId10" Type="http://schemas.openxmlformats.org/officeDocument/2006/relationships/footnotes" Target="footnotes.xml"/><Relationship Id="rId19" Type="http://schemas.openxmlformats.org/officeDocument/2006/relationships/hyperlink" Target="https://mirrors.huaweicloud.com/repository/conf/CentOS-7-anon.repo)&#30340;&#20869;&#23481;&#20445;&#23384;&#21040;/etc/yum.repos.d/CentOS-Base.repo"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opengauss.obs.cn-south-1.myhuaweicloud.com/1.0.0/x86/openGauss-1.0.0-CentOS-64bit.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3E6CE-AF7A-4577-A7E1-AF6365D6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2195</TotalTime>
  <Pages>55</Pages>
  <Words>10022</Words>
  <Characters>57132</Characters>
  <Application>Microsoft Office Word</Application>
  <DocSecurity>0</DocSecurity>
  <Lines>476</Lines>
  <Paragraphs>134</Paragraphs>
  <ScaleCrop>false</ScaleCrop>
  <Company>Huawei Technologies Co.,Ltd.</Company>
  <LinksUpToDate>false</LinksUpToDate>
  <CharactersWithSpaces>67020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571</cp:revision>
  <cp:lastPrinted>2016-11-21T02:33:00Z</cp:lastPrinted>
  <dcterms:created xsi:type="dcterms:W3CDTF">2018-07-11T01:34:00Z</dcterms:created>
  <dcterms:modified xsi:type="dcterms:W3CDTF">2021-09-08T02:42:00Z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(3)T/JlWYoP9xxG+4OaE8S9Mh9VD6KZ79Gi0Ztmt0MpQxTAKhgrXDURe46LmT7mMrrJudmiHZLd
UrmKHTateqHHoZAfADqQMLJ/zksUmWw4Hhip/ym1GHzzGKGu6yAVime2rzh1VKQIKH6bZhs0
kpGULkZkk8A/zKeed7JujiIU2BTaQMUSAyjCVtI3JQFtI6KTqUsbZQXk8Zl4tA/2c/DaAKj7
hLOSG57DimrRCovp53</vt:lpwstr>
  </property>
  <property fmtid="{D5CDD505-2E9C-101B-9397-08002B2CF9AE}" pid="15" name="_2015_ms_pID_7253431">
    <vt:lpwstr>VY5Jkj1EXEr46e2ecjf2kCxZirrqCh6Yol5moSTET6VRRm+TDTK526
E7DTmoARHEjEx/LgDqOuUInbmNu2q0BpoUqTsoyCkIpwM7FlSuvRlMFmXf4NZMdy8Qs0AsnH
ZbMhu3G2NlxOfRCNiytRcY100CJ35w9p7aOm+juSg5ZfNGokzbMDgmfi9nPsjDzpM4Q1SYKS
RxzESUkXeSwmpPGuzsTD0JwufYBX7Z4YAw7+</vt:lpwstr>
  </property>
  <property fmtid="{D5CDD505-2E9C-101B-9397-08002B2CF9AE}" pid="16" name="ContentTypeId">
    <vt:lpwstr>0x010100CC226774B8D87F4D92D9D1F6859ED44E</vt:lpwstr>
  </property>
  <property fmtid="{D5CDD505-2E9C-101B-9397-08002B2CF9AE}" pid="17" name="_2015_ms_pID_7253432">
    <vt:lpwstr>dcvdqcjzKPLup1dkhiyMuUs=</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1631068701</vt:lpwstr>
  </property>
</Properties>
</file>
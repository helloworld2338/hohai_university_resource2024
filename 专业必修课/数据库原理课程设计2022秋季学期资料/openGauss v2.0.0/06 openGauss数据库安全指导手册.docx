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36CD7" w14:textId="77777777" w:rsidR="00F87F3A" w:rsidRPr="00883F13" w:rsidRDefault="00F87F3A" w:rsidP="00F87F3A">
      <w:pPr>
        <w:pStyle w:val="5a"/>
        <w:rPr>
          <w:rFonts w:cs="Huawei Sans"/>
        </w:rPr>
      </w:pPr>
    </w:p>
    <w:p w14:paraId="41A3379E" w14:textId="77777777" w:rsidR="00F87F3A" w:rsidRPr="00883F13" w:rsidRDefault="00F87F3A" w:rsidP="00A24E13">
      <w:pPr>
        <w:ind w:left="0"/>
        <w:rPr>
          <w:rFonts w:ascii="Huawei Sans" w:eastAsia="方正兰亭黑简体" w:hAnsi="Huawei Sans" w:cs="Huawei Sans"/>
        </w:rPr>
      </w:pPr>
    </w:p>
    <w:p w14:paraId="2D997520" w14:textId="77777777" w:rsidR="00F87F3A" w:rsidRPr="00883F13" w:rsidRDefault="00F87F3A" w:rsidP="00F87F3A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732F2676" w14:textId="77777777" w:rsidR="00F87F3A" w:rsidRPr="00883F13" w:rsidRDefault="00F87F3A" w:rsidP="00F87F3A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3440B3BE" w14:textId="77777777" w:rsidR="00F87F3A" w:rsidRPr="00883F13" w:rsidRDefault="00F87F3A" w:rsidP="00F87F3A">
      <w:pPr>
        <w:ind w:left="0"/>
        <w:rPr>
          <w:rFonts w:ascii="Huawei Sans" w:eastAsia="方正兰亭黑简体" w:hAnsi="Huawei Sans" w:cs="Huawei Sans"/>
        </w:rPr>
      </w:pPr>
    </w:p>
    <w:p w14:paraId="313C4A81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102FF77" w14:textId="79B7F619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sz w:val="72"/>
          <w:szCs w:val="72"/>
          <w:lang w:eastAsia="zh-CN"/>
        </w:rPr>
      </w:pPr>
      <w:r w:rsidRPr="00883F13">
        <w:rPr>
          <w:rFonts w:ascii="Huawei Sans" w:eastAsia="方正兰亭黑简体" w:hAnsi="Huawei Sans" w:cs="Huawei Sans"/>
          <w:sz w:val="72"/>
          <w:szCs w:val="72"/>
          <w:lang w:eastAsia="zh-CN"/>
        </w:rPr>
        <w:t>《数据库》</w:t>
      </w:r>
    </w:p>
    <w:p w14:paraId="1B0F78CF" w14:textId="586A2D21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sz w:val="72"/>
          <w:szCs w:val="72"/>
          <w:lang w:eastAsia="zh-CN"/>
        </w:rPr>
      </w:pPr>
      <w:r w:rsidRPr="00883F13">
        <w:rPr>
          <w:rFonts w:ascii="Huawei Sans" w:eastAsia="方正兰亭黑简体" w:hAnsi="Huawei Sans" w:cs="Huawei Sans"/>
          <w:sz w:val="72"/>
          <w:szCs w:val="72"/>
          <w:lang w:eastAsia="zh-CN"/>
        </w:rPr>
        <w:t>openGauss</w:t>
      </w:r>
      <w:r w:rsidRPr="00883F13">
        <w:rPr>
          <w:rFonts w:ascii="Huawei Sans" w:eastAsia="方正兰亭黑简体" w:hAnsi="Huawei Sans" w:cs="Huawei Sans"/>
          <w:sz w:val="72"/>
          <w:szCs w:val="72"/>
          <w:lang w:eastAsia="zh-CN"/>
        </w:rPr>
        <w:t>数据库</w:t>
      </w:r>
      <w:r w:rsidR="005C7099" w:rsidRPr="00883F13">
        <w:rPr>
          <w:rFonts w:ascii="Huawei Sans" w:eastAsia="方正兰亭黑简体" w:hAnsi="Huawei Sans" w:cs="Huawei Sans"/>
          <w:sz w:val="72"/>
          <w:szCs w:val="72"/>
          <w:lang w:eastAsia="zh-CN"/>
        </w:rPr>
        <w:t>安全</w:t>
      </w:r>
      <w:r w:rsidR="00D93762" w:rsidRPr="00883F13">
        <w:rPr>
          <w:rFonts w:ascii="Huawei Sans" w:eastAsia="方正兰亭黑简体" w:hAnsi="Huawei Sans" w:cs="Huawei Sans"/>
          <w:sz w:val="72"/>
          <w:szCs w:val="72"/>
          <w:lang w:eastAsia="zh-CN"/>
        </w:rPr>
        <w:t>指导</w:t>
      </w:r>
      <w:r w:rsidRPr="00883F13">
        <w:rPr>
          <w:rFonts w:ascii="Huawei Sans" w:eastAsia="方正兰亭黑简体" w:hAnsi="Huawei Sans" w:cs="Huawei Sans"/>
          <w:sz w:val="72"/>
          <w:szCs w:val="72"/>
          <w:lang w:eastAsia="zh-CN"/>
        </w:rPr>
        <w:t>手册</w:t>
      </w:r>
    </w:p>
    <w:p w14:paraId="3B9A6B5A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2E15207B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B8BDEC7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F42BBDB" w14:textId="77777777" w:rsidR="00F87F3A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9C94026" w14:textId="77777777" w:rsidR="00883F13" w:rsidRPr="00883F13" w:rsidRDefault="00883F13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E2DB020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9CAA739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E7E0940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435CA65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EA25F21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1628580C" w14:textId="77777777" w:rsidR="00F87F3A" w:rsidRPr="00883F13" w:rsidRDefault="00F87F3A" w:rsidP="00F87F3A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24C67CC8" w14:textId="77777777" w:rsidR="00F87F3A" w:rsidRPr="00883F13" w:rsidRDefault="00F87F3A" w:rsidP="00F87F3A">
      <w:pPr>
        <w:pStyle w:val="cover--"/>
        <w:rPr>
          <w:rFonts w:ascii="Huawei Sans" w:eastAsia="方正兰亭黑简体" w:hAnsi="Huawei Sans" w:cs="Huawei Sans"/>
          <w:noProof/>
        </w:rPr>
      </w:pPr>
      <w:r w:rsidRPr="00883F13">
        <w:rPr>
          <w:rFonts w:ascii="Huawei Sans" w:eastAsia="方正兰亭黑简体" w:hAnsi="Huawei Sans" w:cs="Huawei Sans"/>
          <w:noProof/>
        </w:rPr>
        <w:drawing>
          <wp:inline distT="0" distB="0" distL="0" distR="0" wp14:anchorId="0B31B7D7" wp14:editId="0D66768B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D5E0" w14:textId="77777777" w:rsidR="00F87F3A" w:rsidRPr="00883F13" w:rsidRDefault="00F87F3A" w:rsidP="00F87F3A">
      <w:pPr>
        <w:rPr>
          <w:rFonts w:ascii="Huawei Sans" w:eastAsia="方正兰亭黑简体" w:hAnsi="Huawei Sans" w:cs="Huawei Sans"/>
        </w:rPr>
      </w:pPr>
      <w:r w:rsidRPr="00883F13">
        <w:rPr>
          <w:rFonts w:ascii="Huawei Sans" w:eastAsia="方正兰亭黑简体" w:hAnsi="Huawei Sans" w:cs="Huawei Sans"/>
          <w:caps/>
        </w:rPr>
        <w:fldChar w:fldCharType="begin"/>
      </w:r>
      <w:r w:rsidRPr="00883F13">
        <w:rPr>
          <w:rFonts w:ascii="Huawei Sans" w:eastAsia="方正兰亭黑简体" w:hAnsi="Huawei Sans" w:cs="Huawei Sans"/>
          <w:caps/>
        </w:rPr>
        <w:instrText xml:space="preserve"> DOCPROPERTY  Confidential </w:instrText>
      </w:r>
      <w:r w:rsidRPr="00883F13">
        <w:rPr>
          <w:rFonts w:ascii="Huawei Sans" w:eastAsia="方正兰亭黑简体" w:hAnsi="Huawei Sans" w:cs="Huawei Sans"/>
          <w:caps/>
        </w:rPr>
        <w:fldChar w:fldCharType="end"/>
      </w:r>
    </w:p>
    <w:p w14:paraId="40F2EEAE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883F13">
        <w:rPr>
          <w:rFonts w:ascii="Huawei Sans" w:eastAsia="方正兰亭黑简体" w:hAnsi="Huawei Sans" w:cs="Huawei Sans"/>
          <w:lang w:eastAsia="zh-CN"/>
        </w:rPr>
        <w:t>华为技术有限公司</w:t>
      </w:r>
    </w:p>
    <w:p w14:paraId="4C0703B4" w14:textId="77777777" w:rsidR="00033B54" w:rsidRPr="00883F13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  <w:sectPr w:rsidR="00033B54" w:rsidRPr="00883F13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883F13">
        <w:rPr>
          <w:rFonts w:ascii="Huawei Sans" w:eastAsia="方正兰亭黑简体" w:hAnsi="Huawei Sans" w:cs="Huawei Sans"/>
        </w:rPr>
        <w:br w:type="page"/>
      </w:r>
    </w:p>
    <w:bookmarkStart w:id="0" w:name="_Ref218071467" w:displacedByCustomXml="next"/>
    <w:bookmarkStart w:id="1" w:name="_Ref218071624" w:displacedByCustomXml="next"/>
    <w:bookmarkStart w:id="2" w:name="_Ref218071784" w:displacedByCustomXml="next"/>
    <w:bookmarkStart w:id="3" w:name="_Ref218072047" w:displacedByCustomXml="next"/>
    <w:bookmarkStart w:id="4" w:name="_Ref218422894" w:displacedByCustomXml="next"/>
    <w:bookmarkStart w:id="5" w:name="_Ref218422900" w:displacedByCustomXml="next"/>
    <w:bookmarkStart w:id="6" w:name="_Ref218423379" w:displacedByCustomXml="next"/>
    <w:bookmarkStart w:id="7" w:name="_Toc218425197" w:displacedByCustomXml="next"/>
    <w:bookmarkStart w:id="8" w:name="_Toc227138864" w:displacedByCustomXml="next"/>
    <w:bookmarkStart w:id="9" w:name="_Toc437504216" w:displacedByCustomXml="next"/>
    <w:sdt>
      <w:sdtPr>
        <w:rPr>
          <w:rFonts w:ascii="Huawei Sans" w:eastAsia="微软雅黑" w:hAnsi="微软雅黑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5B902EF0" w14:textId="5CE9B1BA" w:rsidR="0020153C" w:rsidRPr="00883F13" w:rsidRDefault="0020153C" w:rsidP="00FD6CD0">
          <w:pPr>
            <w:pStyle w:val="Contents"/>
            <w:rPr>
              <w:rFonts w:ascii="Huawei Sans" w:cs="Huawei Sans"/>
            </w:rPr>
          </w:pPr>
          <w:r w:rsidRPr="00883F13">
            <w:rPr>
              <w:rFonts w:ascii="Huawei Sans" w:cs="Huawei Sans"/>
              <w:lang w:val="zh-CN"/>
            </w:rPr>
            <w:t>目录</w:t>
          </w:r>
        </w:p>
        <w:p w14:paraId="791C1383" w14:textId="77777777" w:rsidR="00A97A6C" w:rsidRDefault="001B148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 w:rsidRPr="00883F13">
            <w:rPr>
              <w:rFonts w:cs="Huawei Sans"/>
              <w:b w:val="0"/>
              <w:bCs w:val="0"/>
              <w:noProof/>
            </w:rPr>
            <w:fldChar w:fldCharType="begin"/>
          </w:r>
          <w:r w:rsidRPr="00883F13">
            <w:rPr>
              <w:rFonts w:cs="Huawei Sans"/>
              <w:b w:val="0"/>
              <w:bCs w:val="0"/>
              <w:noProof/>
            </w:rPr>
            <w:instrText xml:space="preserve"> TOC \o "1-3" \h \z \u </w:instrText>
          </w:r>
          <w:r w:rsidRPr="00883F13">
            <w:rPr>
              <w:rFonts w:cs="Huawei Sans"/>
              <w:b w:val="0"/>
              <w:bCs w:val="0"/>
              <w:noProof/>
            </w:rPr>
            <w:fldChar w:fldCharType="separate"/>
          </w:r>
          <w:hyperlink w:anchor="_Toc81318177" w:history="1">
            <w:r w:rsidR="00A97A6C" w:rsidRPr="00F46A5E">
              <w:rPr>
                <w:rStyle w:val="ad"/>
                <w:rFonts w:hint="eastAsia"/>
                <w:noProof/>
              </w:rPr>
              <w:t>前</w:t>
            </w:r>
            <w:r w:rsidR="00A97A6C" w:rsidRPr="00F46A5E">
              <w:rPr>
                <w:rStyle w:val="ad"/>
                <w:noProof/>
              </w:rPr>
              <w:t xml:space="preserve">  </w:t>
            </w:r>
            <w:r w:rsidR="00A97A6C" w:rsidRPr="00F46A5E">
              <w:rPr>
                <w:rStyle w:val="ad"/>
                <w:rFonts w:hint="eastAsia"/>
                <w:noProof/>
              </w:rPr>
              <w:t>言</w:t>
            </w:r>
            <w:r w:rsidR="00A97A6C">
              <w:rPr>
                <w:noProof/>
                <w:webHidden/>
              </w:rPr>
              <w:tab/>
            </w:r>
            <w:r w:rsidR="00A97A6C">
              <w:rPr>
                <w:noProof/>
                <w:webHidden/>
              </w:rPr>
              <w:fldChar w:fldCharType="begin"/>
            </w:r>
            <w:r w:rsidR="00A97A6C">
              <w:rPr>
                <w:noProof/>
                <w:webHidden/>
              </w:rPr>
              <w:instrText xml:space="preserve"> PAGEREF _Toc81318177 \h </w:instrText>
            </w:r>
            <w:r w:rsidR="00A97A6C">
              <w:rPr>
                <w:noProof/>
                <w:webHidden/>
              </w:rPr>
            </w:r>
            <w:r w:rsidR="00A97A6C">
              <w:rPr>
                <w:noProof/>
                <w:webHidden/>
              </w:rPr>
              <w:fldChar w:fldCharType="separate"/>
            </w:r>
            <w:r w:rsidR="00A97A6C">
              <w:rPr>
                <w:noProof/>
                <w:webHidden/>
              </w:rPr>
              <w:t>3</w:t>
            </w:r>
            <w:r w:rsidR="00A97A6C">
              <w:rPr>
                <w:noProof/>
                <w:webHidden/>
              </w:rPr>
              <w:fldChar w:fldCharType="end"/>
            </w:r>
          </w:hyperlink>
        </w:p>
        <w:p w14:paraId="4525893E" w14:textId="77777777" w:rsidR="00A97A6C" w:rsidRDefault="00A97A6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178" w:history="1">
            <w:r w:rsidRPr="00F46A5E">
              <w:rPr>
                <w:rStyle w:val="ad"/>
                <w:rFonts w:hint="eastAsia"/>
              </w:rPr>
              <w:t>简介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0EE4B7" w14:textId="77777777" w:rsidR="00A97A6C" w:rsidRDefault="00A97A6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179" w:history="1">
            <w:r w:rsidRPr="00F46A5E">
              <w:rPr>
                <w:rStyle w:val="ad"/>
                <w:rFonts w:hint="eastAsia"/>
              </w:rPr>
              <w:t>内容描述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2692E79" w14:textId="77777777" w:rsidR="00A97A6C" w:rsidRDefault="00A97A6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180" w:history="1">
            <w:r w:rsidRPr="00F46A5E">
              <w:rPr>
                <w:rStyle w:val="ad"/>
                <w:rFonts w:hint="eastAsia"/>
              </w:rPr>
              <w:t>前置条件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828CAAC" w14:textId="77777777" w:rsidR="00A97A6C" w:rsidRDefault="00A97A6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181" w:history="1">
            <w:r w:rsidRPr="00F46A5E">
              <w:rPr>
                <w:rStyle w:val="ad"/>
                <w:rFonts w:hint="eastAsia"/>
              </w:rPr>
              <w:t>实验环境说明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FF405EB" w14:textId="77777777" w:rsidR="00A97A6C" w:rsidRDefault="00A97A6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182" w:history="1">
            <w:r w:rsidRPr="00F46A5E">
              <w:rPr>
                <w:rStyle w:val="ad"/>
                <w:rFonts w:hint="eastAsia"/>
              </w:rPr>
              <w:t>实验概览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F93F59E" w14:textId="77777777" w:rsidR="00A97A6C" w:rsidRDefault="00A97A6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1318183" w:history="1">
            <w:r w:rsidRPr="00F46A5E">
              <w:rPr>
                <w:rStyle w:val="ad"/>
                <w:rFonts w:cs="Huawei Sans"/>
                <w:noProof/>
              </w:rPr>
              <w:t>1</w:t>
            </w:r>
            <w:r w:rsidRPr="00F46A5E">
              <w:rPr>
                <w:rStyle w:val="ad"/>
                <w:rFonts w:cs="Huawei Sans" w:hint="eastAsia"/>
                <w:noProof/>
              </w:rPr>
              <w:t xml:space="preserve"> </w:t>
            </w:r>
            <w:r w:rsidRPr="00F46A5E">
              <w:rPr>
                <w:rStyle w:val="ad"/>
                <w:rFonts w:cs="Huawei Sans" w:hint="eastAsia"/>
                <w:noProof/>
              </w:rPr>
              <w:t>用户权限控制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281CB" w14:textId="77777777" w:rsidR="00A97A6C" w:rsidRDefault="00A97A6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184" w:history="1">
            <w:r w:rsidRPr="00F46A5E">
              <w:rPr>
                <w:rStyle w:val="ad"/>
                <w:rFonts w:cs="Huawei Sans"/>
                <w:snapToGrid w:val="0"/>
              </w:rPr>
              <w:t>1.1</w:t>
            </w:r>
            <w:r w:rsidRPr="00F46A5E">
              <w:rPr>
                <w:rStyle w:val="ad"/>
                <w:rFonts w:cs="Huawei Sans" w:hint="eastAsia"/>
              </w:rPr>
              <w:t xml:space="preserve"> </w:t>
            </w:r>
            <w:r w:rsidRPr="00F46A5E">
              <w:rPr>
                <w:rStyle w:val="ad"/>
                <w:rFonts w:cs="Huawei Sans" w:hint="eastAsia"/>
              </w:rPr>
              <w:t>实验介绍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47A28F4" w14:textId="77777777" w:rsidR="00A97A6C" w:rsidRDefault="00A97A6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185" w:history="1">
            <w:r w:rsidRPr="00F46A5E">
              <w:rPr>
                <w:rStyle w:val="ad"/>
                <w:rFonts w:cs="Huawei Sans"/>
                <w:bCs/>
                <w:snapToGrid w:val="0"/>
              </w:rPr>
              <w:t>1.1.1</w:t>
            </w:r>
            <w:r w:rsidRPr="00F46A5E">
              <w:rPr>
                <w:rStyle w:val="ad"/>
                <w:rFonts w:cs="Huawei Sans" w:hint="eastAsia"/>
              </w:rPr>
              <w:t xml:space="preserve"> </w:t>
            </w:r>
            <w:r w:rsidRPr="00F46A5E">
              <w:rPr>
                <w:rStyle w:val="ad"/>
                <w:rFonts w:cs="Huawei Sans" w:hint="eastAsia"/>
              </w:rPr>
              <w:t>关于本实验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D81FB2C" w14:textId="77777777" w:rsidR="00A97A6C" w:rsidRDefault="00A97A6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186" w:history="1">
            <w:r w:rsidRPr="00F46A5E">
              <w:rPr>
                <w:rStyle w:val="ad"/>
                <w:rFonts w:cs="Huawei Sans"/>
                <w:bCs/>
                <w:snapToGrid w:val="0"/>
              </w:rPr>
              <w:t>1.1.2</w:t>
            </w:r>
            <w:r w:rsidRPr="00F46A5E">
              <w:rPr>
                <w:rStyle w:val="ad"/>
                <w:rFonts w:cs="Huawei Sans" w:hint="eastAsia"/>
              </w:rPr>
              <w:t xml:space="preserve"> </w:t>
            </w:r>
            <w:r w:rsidRPr="00F46A5E">
              <w:rPr>
                <w:rStyle w:val="ad"/>
                <w:rFonts w:cs="Huawei Sans" w:hint="eastAsia"/>
              </w:rPr>
              <w:t>实验目的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E8D9B5B" w14:textId="77777777" w:rsidR="00A97A6C" w:rsidRDefault="00A97A6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187" w:history="1">
            <w:r w:rsidRPr="00F46A5E">
              <w:rPr>
                <w:rStyle w:val="ad"/>
                <w:rFonts w:cs="Huawei Sans"/>
                <w:snapToGrid w:val="0"/>
              </w:rPr>
              <w:t>1.2</w:t>
            </w:r>
            <w:r w:rsidRPr="00F46A5E">
              <w:rPr>
                <w:rStyle w:val="ad"/>
                <w:rFonts w:cs="Huawei Sans" w:hint="eastAsia"/>
              </w:rPr>
              <w:t xml:space="preserve"> </w:t>
            </w:r>
            <w:r w:rsidRPr="00F46A5E">
              <w:rPr>
                <w:rStyle w:val="ad"/>
                <w:rFonts w:cs="Huawei Sans" w:hint="eastAsia"/>
              </w:rPr>
              <w:t>用户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98DB9C4" w14:textId="77777777" w:rsidR="00A97A6C" w:rsidRDefault="00A97A6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188" w:history="1">
            <w:r w:rsidRPr="00F46A5E">
              <w:rPr>
                <w:rStyle w:val="ad"/>
                <w:rFonts w:cs="Huawei Sans"/>
                <w:bCs/>
                <w:snapToGrid w:val="0"/>
              </w:rPr>
              <w:t>1.2.1</w:t>
            </w:r>
            <w:r w:rsidRPr="00F46A5E">
              <w:rPr>
                <w:rStyle w:val="ad"/>
                <w:rFonts w:cs="Huawei Sans" w:hint="eastAsia"/>
              </w:rPr>
              <w:t xml:space="preserve"> </w:t>
            </w:r>
            <w:r w:rsidRPr="00F46A5E">
              <w:rPr>
                <w:rStyle w:val="ad"/>
                <w:rFonts w:cs="Huawei Sans" w:hint="eastAsia"/>
              </w:rPr>
              <w:t>创建、修改、删除用户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D1C6787" w14:textId="77777777" w:rsidR="00A97A6C" w:rsidRDefault="00A97A6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189" w:history="1">
            <w:r w:rsidRPr="00F46A5E">
              <w:rPr>
                <w:rStyle w:val="ad"/>
                <w:rFonts w:cs="Huawei Sans"/>
                <w:snapToGrid w:val="0"/>
              </w:rPr>
              <w:t>1.3</w:t>
            </w:r>
            <w:r w:rsidRPr="00F46A5E">
              <w:rPr>
                <w:rStyle w:val="ad"/>
                <w:rFonts w:cs="Huawei Sans" w:hint="eastAsia"/>
              </w:rPr>
              <w:t xml:space="preserve"> </w:t>
            </w:r>
            <w:r w:rsidRPr="00F46A5E">
              <w:rPr>
                <w:rStyle w:val="ad"/>
                <w:rFonts w:cs="Huawei Sans" w:hint="eastAsia"/>
              </w:rPr>
              <w:t>角色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5BC58EC" w14:textId="77777777" w:rsidR="00A97A6C" w:rsidRDefault="00A97A6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190" w:history="1">
            <w:r w:rsidRPr="00F46A5E">
              <w:rPr>
                <w:rStyle w:val="ad"/>
                <w:rFonts w:cs="Huawei Sans"/>
                <w:bCs/>
                <w:snapToGrid w:val="0"/>
              </w:rPr>
              <w:t>1.3.1</w:t>
            </w:r>
            <w:r w:rsidRPr="00F46A5E">
              <w:rPr>
                <w:rStyle w:val="ad"/>
                <w:rFonts w:cs="Huawei Sans" w:hint="eastAsia"/>
              </w:rPr>
              <w:t xml:space="preserve"> </w:t>
            </w:r>
            <w:r w:rsidRPr="00F46A5E">
              <w:rPr>
                <w:rStyle w:val="ad"/>
                <w:rFonts w:cs="Huawei Sans" w:hint="eastAsia"/>
              </w:rPr>
              <w:t>创建、修改、删除角色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5AC1605" w14:textId="77777777" w:rsidR="00A97A6C" w:rsidRDefault="00A97A6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191" w:history="1">
            <w:r w:rsidRPr="00F46A5E">
              <w:rPr>
                <w:rStyle w:val="ad"/>
                <w:rFonts w:cs="Huawei Sans"/>
                <w:snapToGrid w:val="0"/>
              </w:rPr>
              <w:t>1.4</w:t>
            </w:r>
            <w:r w:rsidRPr="00F46A5E">
              <w:rPr>
                <w:rStyle w:val="ad"/>
                <w:rFonts w:cs="Huawei Sans"/>
              </w:rPr>
              <w:t xml:space="preserve"> Schema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5D5B82C" w14:textId="77777777" w:rsidR="00A97A6C" w:rsidRDefault="00A97A6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192" w:history="1">
            <w:r w:rsidRPr="00F46A5E">
              <w:rPr>
                <w:rStyle w:val="ad"/>
                <w:rFonts w:cs="Huawei Sans"/>
                <w:bCs/>
                <w:snapToGrid w:val="0"/>
              </w:rPr>
              <w:t>1.4.1</w:t>
            </w:r>
            <w:r w:rsidRPr="00F46A5E">
              <w:rPr>
                <w:rStyle w:val="ad"/>
                <w:rFonts w:cs="Huawei Sans" w:hint="eastAsia"/>
              </w:rPr>
              <w:t xml:space="preserve"> </w:t>
            </w:r>
            <w:r w:rsidRPr="00F46A5E">
              <w:rPr>
                <w:rStyle w:val="ad"/>
                <w:rFonts w:cs="Huawei Sans" w:hint="eastAsia"/>
              </w:rPr>
              <w:t>创建、修改、删除</w:t>
            </w:r>
            <w:r w:rsidRPr="00F46A5E">
              <w:rPr>
                <w:rStyle w:val="ad"/>
                <w:rFonts w:cs="Huawei Sans"/>
              </w:rPr>
              <w:t>Schema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30761A6" w14:textId="77777777" w:rsidR="00A97A6C" w:rsidRDefault="00A97A6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193" w:history="1">
            <w:r w:rsidRPr="00F46A5E">
              <w:rPr>
                <w:rStyle w:val="ad"/>
                <w:rFonts w:cs="Huawei Sans"/>
                <w:snapToGrid w:val="0"/>
              </w:rPr>
              <w:t>1.5</w:t>
            </w:r>
            <w:r w:rsidRPr="00F46A5E">
              <w:rPr>
                <w:rStyle w:val="ad"/>
                <w:rFonts w:cs="Huawei Sans" w:hint="eastAsia"/>
              </w:rPr>
              <w:t xml:space="preserve"> </w:t>
            </w:r>
            <w:r w:rsidRPr="00F46A5E">
              <w:rPr>
                <w:rStyle w:val="ad"/>
                <w:rFonts w:cs="Huawei Sans" w:hint="eastAsia"/>
              </w:rPr>
              <w:t>用户权限设置及回收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D3A0C32" w14:textId="77777777" w:rsidR="00A97A6C" w:rsidRDefault="00A97A6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194" w:history="1">
            <w:r w:rsidRPr="00F46A5E">
              <w:rPr>
                <w:rStyle w:val="ad"/>
                <w:rFonts w:cs="Huawei Sans"/>
                <w:bCs/>
                <w:snapToGrid w:val="0"/>
              </w:rPr>
              <w:t>1.5.1</w:t>
            </w:r>
            <w:r w:rsidRPr="00F46A5E">
              <w:rPr>
                <w:rStyle w:val="ad"/>
                <w:rFonts w:cs="Huawei Sans" w:hint="eastAsia"/>
              </w:rPr>
              <w:t xml:space="preserve"> </w:t>
            </w:r>
            <w:r w:rsidRPr="00F46A5E">
              <w:rPr>
                <w:rStyle w:val="ad"/>
                <w:rFonts w:cs="Huawei Sans" w:hint="eastAsia"/>
              </w:rPr>
              <w:t>将系统权限授权给用户或者角色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6F2D3C7" w14:textId="77777777" w:rsidR="00A97A6C" w:rsidRDefault="00A97A6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195" w:history="1">
            <w:r w:rsidRPr="00F46A5E">
              <w:rPr>
                <w:rStyle w:val="ad"/>
                <w:rFonts w:cs="Huawei Sans"/>
                <w:bCs/>
                <w:snapToGrid w:val="0"/>
              </w:rPr>
              <w:t>1.5.2</w:t>
            </w:r>
            <w:r w:rsidRPr="00F46A5E">
              <w:rPr>
                <w:rStyle w:val="ad"/>
                <w:rFonts w:cs="Huawei Sans" w:hint="eastAsia"/>
              </w:rPr>
              <w:t xml:space="preserve"> </w:t>
            </w:r>
            <w:r w:rsidRPr="00F46A5E">
              <w:rPr>
                <w:rStyle w:val="ad"/>
                <w:rFonts w:cs="Huawei Sans" w:hint="eastAsia"/>
              </w:rPr>
              <w:t>将数据库对象授权给角色或用户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CB32533" w14:textId="77777777" w:rsidR="00A97A6C" w:rsidRDefault="00A97A6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196" w:history="1">
            <w:r w:rsidRPr="00F46A5E">
              <w:rPr>
                <w:rStyle w:val="ad"/>
                <w:rFonts w:cs="Huawei Sans"/>
                <w:bCs/>
                <w:snapToGrid w:val="0"/>
              </w:rPr>
              <w:t>1.5.3</w:t>
            </w:r>
            <w:r w:rsidRPr="00F46A5E">
              <w:rPr>
                <w:rStyle w:val="ad"/>
                <w:rFonts w:cs="Huawei Sans" w:hint="eastAsia"/>
              </w:rPr>
              <w:t xml:space="preserve"> </w:t>
            </w:r>
            <w:r w:rsidRPr="00F46A5E">
              <w:rPr>
                <w:rStyle w:val="ad"/>
                <w:rFonts w:cs="Huawei Sans" w:hint="eastAsia"/>
              </w:rPr>
              <w:t>将用户或者角色的权限授权给其他用户或角色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FA7004C" w14:textId="77777777" w:rsidR="00A97A6C" w:rsidRDefault="00A97A6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197" w:history="1">
            <w:r w:rsidRPr="00F46A5E">
              <w:rPr>
                <w:rStyle w:val="ad"/>
                <w:rFonts w:cs="Huawei Sans"/>
                <w:bCs/>
                <w:snapToGrid w:val="0"/>
              </w:rPr>
              <w:t>1.5.4</w:t>
            </w:r>
            <w:r w:rsidRPr="00F46A5E">
              <w:rPr>
                <w:rStyle w:val="ad"/>
                <w:rFonts w:cs="Huawei Sans" w:hint="eastAsia"/>
              </w:rPr>
              <w:t xml:space="preserve"> </w:t>
            </w:r>
            <w:r w:rsidRPr="00F46A5E">
              <w:rPr>
                <w:rStyle w:val="ad"/>
                <w:rFonts w:cs="Huawei Sans" w:hint="eastAsia"/>
              </w:rPr>
              <w:t>权限回收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4C35DAB" w14:textId="77777777" w:rsidR="00A97A6C" w:rsidRDefault="00A97A6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198" w:history="1">
            <w:r w:rsidRPr="00F46A5E">
              <w:rPr>
                <w:rStyle w:val="ad"/>
                <w:rFonts w:cs="Huawei Sans"/>
                <w:snapToGrid w:val="0"/>
              </w:rPr>
              <w:t>1.6</w:t>
            </w:r>
            <w:r w:rsidRPr="00F46A5E">
              <w:rPr>
                <w:rStyle w:val="ad"/>
                <w:rFonts w:cs="Huawei Sans" w:hint="eastAsia"/>
              </w:rPr>
              <w:t xml:space="preserve"> </w:t>
            </w:r>
            <w:r w:rsidRPr="00F46A5E">
              <w:rPr>
                <w:rStyle w:val="ad"/>
                <w:rFonts w:cs="Huawei Sans" w:hint="eastAsia"/>
              </w:rPr>
              <w:t>安全策略设置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5ED3EEB" w14:textId="77777777" w:rsidR="00A97A6C" w:rsidRDefault="00A97A6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199" w:history="1">
            <w:r w:rsidRPr="00F46A5E">
              <w:rPr>
                <w:rStyle w:val="ad"/>
                <w:rFonts w:cs="Huawei Sans"/>
                <w:bCs/>
                <w:snapToGrid w:val="0"/>
              </w:rPr>
              <w:t>1.6.1</w:t>
            </w:r>
            <w:r w:rsidRPr="00F46A5E">
              <w:rPr>
                <w:rStyle w:val="ad"/>
                <w:rFonts w:cs="Huawei Sans" w:hint="eastAsia"/>
              </w:rPr>
              <w:t xml:space="preserve"> </w:t>
            </w:r>
            <w:r w:rsidRPr="00F46A5E">
              <w:rPr>
                <w:rStyle w:val="ad"/>
                <w:rFonts w:cs="Huawei Sans" w:hint="eastAsia"/>
              </w:rPr>
              <w:t>设置账户安全策略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9937006" w14:textId="77777777" w:rsidR="00A97A6C" w:rsidRDefault="00A97A6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200" w:history="1">
            <w:r w:rsidRPr="00F46A5E">
              <w:rPr>
                <w:rStyle w:val="ad"/>
                <w:rFonts w:cs="Huawei Sans"/>
                <w:bCs/>
                <w:snapToGrid w:val="0"/>
              </w:rPr>
              <w:t>1.6.2</w:t>
            </w:r>
            <w:r w:rsidRPr="00F46A5E">
              <w:rPr>
                <w:rStyle w:val="ad"/>
                <w:rFonts w:cs="Huawei Sans" w:hint="eastAsia"/>
              </w:rPr>
              <w:t xml:space="preserve"> </w:t>
            </w:r>
            <w:r w:rsidRPr="00F46A5E">
              <w:rPr>
                <w:rStyle w:val="ad"/>
                <w:rFonts w:cs="Huawei Sans" w:hint="eastAsia"/>
              </w:rPr>
              <w:t>设置账号有效期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83D67ED" w14:textId="77777777" w:rsidR="00A97A6C" w:rsidRDefault="00A97A6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201" w:history="1">
            <w:r w:rsidRPr="00F46A5E">
              <w:rPr>
                <w:rStyle w:val="ad"/>
                <w:rFonts w:cs="Huawei Sans"/>
                <w:bCs/>
                <w:snapToGrid w:val="0"/>
              </w:rPr>
              <w:t>1.6.3</w:t>
            </w:r>
            <w:r w:rsidRPr="00F46A5E">
              <w:rPr>
                <w:rStyle w:val="ad"/>
                <w:rFonts w:cs="Huawei Sans" w:hint="eastAsia"/>
              </w:rPr>
              <w:t xml:space="preserve"> </w:t>
            </w:r>
            <w:r w:rsidRPr="00F46A5E">
              <w:rPr>
                <w:rStyle w:val="ad"/>
                <w:rFonts w:cs="Huawei Sans" w:hint="eastAsia"/>
              </w:rPr>
              <w:t>设置密码安全策略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6C8CF75" w14:textId="77777777" w:rsidR="00A97A6C" w:rsidRDefault="00A97A6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1318202" w:history="1">
            <w:r w:rsidRPr="00F46A5E">
              <w:rPr>
                <w:rStyle w:val="ad"/>
                <w:rFonts w:cs="Huawei Sans"/>
                <w:noProof/>
              </w:rPr>
              <w:t>2</w:t>
            </w:r>
            <w:r w:rsidRPr="00F46A5E">
              <w:rPr>
                <w:rStyle w:val="ad"/>
                <w:rFonts w:cs="Huawei Sans" w:hint="eastAsia"/>
                <w:noProof/>
              </w:rPr>
              <w:t xml:space="preserve"> </w:t>
            </w:r>
            <w:r w:rsidRPr="00F46A5E">
              <w:rPr>
                <w:rStyle w:val="ad"/>
                <w:rFonts w:cs="Huawei Sans" w:hint="eastAsia"/>
                <w:noProof/>
              </w:rPr>
              <w:t>审计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B859D" w14:textId="77777777" w:rsidR="00A97A6C" w:rsidRDefault="00A97A6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203" w:history="1">
            <w:r w:rsidRPr="00F46A5E">
              <w:rPr>
                <w:rStyle w:val="ad"/>
                <w:rFonts w:cs="Huawei Sans"/>
                <w:snapToGrid w:val="0"/>
              </w:rPr>
              <w:t>2.1</w:t>
            </w:r>
            <w:r w:rsidRPr="00F46A5E">
              <w:rPr>
                <w:rStyle w:val="ad"/>
                <w:rFonts w:cs="Huawei Sans" w:hint="eastAsia"/>
              </w:rPr>
              <w:t xml:space="preserve"> </w:t>
            </w:r>
            <w:r w:rsidRPr="00F46A5E">
              <w:rPr>
                <w:rStyle w:val="ad"/>
                <w:rFonts w:cs="Huawei Sans" w:hint="eastAsia"/>
              </w:rPr>
              <w:t>实验介绍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AD17DCD" w14:textId="77777777" w:rsidR="00A97A6C" w:rsidRDefault="00A97A6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204" w:history="1">
            <w:r w:rsidRPr="00F46A5E">
              <w:rPr>
                <w:rStyle w:val="ad"/>
                <w:rFonts w:cs="Huawei Sans"/>
                <w:bCs/>
                <w:snapToGrid w:val="0"/>
              </w:rPr>
              <w:t>2.1.1</w:t>
            </w:r>
            <w:r w:rsidRPr="00F46A5E">
              <w:rPr>
                <w:rStyle w:val="ad"/>
                <w:rFonts w:cs="Huawei Sans" w:hint="eastAsia"/>
              </w:rPr>
              <w:t xml:space="preserve"> </w:t>
            </w:r>
            <w:r w:rsidRPr="00F46A5E">
              <w:rPr>
                <w:rStyle w:val="ad"/>
                <w:rFonts w:cs="Huawei Sans" w:hint="eastAsia"/>
              </w:rPr>
              <w:t>关于本实验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1D3E9ED" w14:textId="77777777" w:rsidR="00A97A6C" w:rsidRDefault="00A97A6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205" w:history="1">
            <w:r w:rsidRPr="00F46A5E">
              <w:rPr>
                <w:rStyle w:val="ad"/>
                <w:rFonts w:cs="Huawei Sans"/>
                <w:bCs/>
                <w:snapToGrid w:val="0"/>
              </w:rPr>
              <w:t>2.1.2</w:t>
            </w:r>
            <w:r w:rsidRPr="00F46A5E">
              <w:rPr>
                <w:rStyle w:val="ad"/>
                <w:rFonts w:cs="Huawei Sans" w:hint="eastAsia"/>
              </w:rPr>
              <w:t xml:space="preserve"> </w:t>
            </w:r>
            <w:r w:rsidRPr="00F46A5E">
              <w:rPr>
                <w:rStyle w:val="ad"/>
                <w:rFonts w:cs="Huawei Sans" w:hint="eastAsia"/>
              </w:rPr>
              <w:t>实验目的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9C2273D" w14:textId="77777777" w:rsidR="00A97A6C" w:rsidRDefault="00A97A6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206" w:history="1">
            <w:r w:rsidRPr="00F46A5E">
              <w:rPr>
                <w:rStyle w:val="ad"/>
                <w:rFonts w:cs="Huawei Sans"/>
                <w:snapToGrid w:val="0"/>
              </w:rPr>
              <w:t>2.2</w:t>
            </w:r>
            <w:r w:rsidRPr="00F46A5E">
              <w:rPr>
                <w:rStyle w:val="ad"/>
                <w:rFonts w:cs="Huawei Sans" w:hint="eastAsia"/>
              </w:rPr>
              <w:t xml:space="preserve"> </w:t>
            </w:r>
            <w:r w:rsidRPr="00F46A5E">
              <w:rPr>
                <w:rStyle w:val="ad"/>
                <w:rFonts w:cs="Huawei Sans" w:hint="eastAsia"/>
              </w:rPr>
              <w:t>审计开、关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868343D" w14:textId="77777777" w:rsidR="00A97A6C" w:rsidRDefault="00A97A6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207" w:history="1">
            <w:r w:rsidRPr="00F46A5E">
              <w:rPr>
                <w:rStyle w:val="ad"/>
                <w:rFonts w:cs="Huawei Sans"/>
                <w:snapToGrid w:val="0"/>
              </w:rPr>
              <w:t>2.3</w:t>
            </w:r>
            <w:r w:rsidRPr="00F46A5E">
              <w:rPr>
                <w:rStyle w:val="ad"/>
                <w:rFonts w:cs="Huawei Sans" w:hint="eastAsia"/>
              </w:rPr>
              <w:t xml:space="preserve"> </w:t>
            </w:r>
            <w:r w:rsidRPr="00F46A5E">
              <w:rPr>
                <w:rStyle w:val="ad"/>
                <w:rFonts w:cs="Huawei Sans" w:hint="eastAsia"/>
              </w:rPr>
              <w:t>查看审计结果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0A8E346" w14:textId="77777777" w:rsidR="00A97A6C" w:rsidRDefault="00A97A6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8208" w:history="1">
            <w:r w:rsidRPr="00F46A5E">
              <w:rPr>
                <w:rStyle w:val="ad"/>
                <w:rFonts w:cs="Huawei Sans"/>
                <w:snapToGrid w:val="0"/>
              </w:rPr>
              <w:t>2.4</w:t>
            </w:r>
            <w:r w:rsidRPr="00F46A5E">
              <w:rPr>
                <w:rStyle w:val="ad"/>
                <w:rFonts w:cs="Huawei Sans" w:hint="eastAsia"/>
              </w:rPr>
              <w:t xml:space="preserve"> </w:t>
            </w:r>
            <w:r w:rsidRPr="00F46A5E">
              <w:rPr>
                <w:rStyle w:val="ad"/>
                <w:rFonts w:cs="Huawei Sans" w:hint="eastAsia"/>
              </w:rPr>
              <w:t>维护审计日志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_Toc81318208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A23C979" w14:textId="77777777" w:rsidR="00A97A6C" w:rsidRDefault="00A97A6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1318209" w:history="1">
            <w:r w:rsidRPr="00F46A5E">
              <w:rPr>
                <w:rStyle w:val="ad"/>
                <w:rFonts w:hint="eastAsia"/>
                <w:noProof/>
              </w:rPr>
              <w:t>附录一：</w:t>
            </w:r>
            <w:r w:rsidRPr="00F46A5E">
              <w:rPr>
                <w:rStyle w:val="ad"/>
                <w:noProof/>
              </w:rPr>
              <w:t>openGauss</w:t>
            </w:r>
            <w:r w:rsidRPr="00F46A5E">
              <w:rPr>
                <w:rStyle w:val="ad"/>
                <w:rFonts w:hint="eastAsia"/>
                <w:noProof/>
              </w:rPr>
              <w:t>数据库基本操作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B1C95" w14:textId="6248EB1C" w:rsidR="00B81DEF" w:rsidRPr="00883F13" w:rsidRDefault="001B1484" w:rsidP="00C04B37">
          <w:pPr>
            <w:ind w:left="0"/>
            <w:rPr>
              <w:rFonts w:ascii="Huawei Sans" w:eastAsia="方正兰亭黑简体" w:hAnsi="Huawei Sans" w:cs="Huawei Sans"/>
              <w:lang w:val="zh-CN"/>
            </w:rPr>
          </w:pPr>
          <w:r w:rsidRPr="00883F13">
            <w:rPr>
              <w:rFonts w:ascii="Huawei Sans" w:eastAsia="方正兰亭黑简体" w:hAnsi="Huawei Sans" w:cs="Huawei Sans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1D687DE" w14:textId="365C0FC6" w:rsidR="00F646D7" w:rsidRDefault="00F646D7" w:rsidP="00033CD9">
      <w:pPr>
        <w:pStyle w:val="1e"/>
      </w:pPr>
      <w:bookmarkStart w:id="10" w:name="_Toc437519530"/>
      <w:bookmarkStart w:id="11" w:name="_Toc7361460"/>
      <w:bookmarkStart w:id="12" w:name="_Toc47699752"/>
      <w:r>
        <w:br w:type="page"/>
      </w:r>
    </w:p>
    <w:p w14:paraId="7F7FE596" w14:textId="4A60267F" w:rsidR="00F87F3A" w:rsidRPr="00883F13" w:rsidRDefault="00F87F3A" w:rsidP="000B1FB7">
      <w:pPr>
        <w:pStyle w:val="1"/>
        <w:numPr>
          <w:ilvl w:val="0"/>
          <w:numId w:val="0"/>
        </w:numPr>
        <w:wordWrap/>
      </w:pPr>
      <w:bookmarkStart w:id="13" w:name="_Toc81318177"/>
      <w:r w:rsidRPr="00883F13">
        <w:lastRenderedPageBreak/>
        <w:t>前  言</w:t>
      </w:r>
      <w:bookmarkEnd w:id="10"/>
      <w:bookmarkEnd w:id="11"/>
      <w:bookmarkEnd w:id="12"/>
      <w:bookmarkEnd w:id="13"/>
    </w:p>
    <w:p w14:paraId="6897B5A8" w14:textId="77777777" w:rsidR="00F87F3A" w:rsidRPr="00883F13" w:rsidRDefault="00F87F3A" w:rsidP="000B1FB7">
      <w:pPr>
        <w:pStyle w:val="2"/>
        <w:numPr>
          <w:ilvl w:val="0"/>
          <w:numId w:val="0"/>
        </w:numPr>
        <w:rPr>
          <w:lang w:eastAsia="zh-CN"/>
        </w:rPr>
      </w:pPr>
      <w:bookmarkStart w:id="14" w:name="_Toc7361461"/>
      <w:bookmarkStart w:id="15" w:name="_Toc47699753"/>
      <w:bookmarkStart w:id="16" w:name="_Toc81318178"/>
      <w:r w:rsidRPr="00883F13">
        <w:rPr>
          <w:lang w:eastAsia="zh-CN"/>
        </w:rPr>
        <w:t>简介</w:t>
      </w:r>
      <w:bookmarkEnd w:id="14"/>
      <w:bookmarkEnd w:id="15"/>
      <w:bookmarkEnd w:id="16"/>
    </w:p>
    <w:p w14:paraId="1F20EC23" w14:textId="1D6C067C" w:rsidR="00F87F3A" w:rsidRPr="00883F13" w:rsidRDefault="008A6DD3" w:rsidP="00033CD9">
      <w:pPr>
        <w:pStyle w:val="1e"/>
      </w:pPr>
      <w:r>
        <w:t>本实验适用</w:t>
      </w:r>
      <w:proofErr w:type="spellStart"/>
      <w:r w:rsidR="00F87F3A" w:rsidRPr="00883F13">
        <w:t>openGauss</w:t>
      </w:r>
      <w:proofErr w:type="spellEnd"/>
      <w:r>
        <w:t>数据库，</w:t>
      </w:r>
      <w:r w:rsidR="00F87F3A" w:rsidRPr="00883F13">
        <w:t>通过该实验可以顺利完成对数据库用户权限的控制及各种审计。</w:t>
      </w:r>
    </w:p>
    <w:p w14:paraId="4D0FC917" w14:textId="4C2C421A" w:rsidR="00F87F3A" w:rsidRPr="00883F13" w:rsidRDefault="00F87F3A" w:rsidP="000B1FB7">
      <w:pPr>
        <w:pStyle w:val="2"/>
        <w:numPr>
          <w:ilvl w:val="0"/>
          <w:numId w:val="0"/>
        </w:numPr>
        <w:rPr>
          <w:lang w:eastAsia="zh-CN"/>
        </w:rPr>
      </w:pPr>
      <w:bookmarkStart w:id="17" w:name="_Toc7361462"/>
      <w:bookmarkStart w:id="18" w:name="_Toc47699754"/>
      <w:bookmarkStart w:id="19" w:name="_Toc81318179"/>
      <w:r w:rsidRPr="00883F13">
        <w:rPr>
          <w:lang w:eastAsia="zh-CN"/>
        </w:rPr>
        <w:t>内容描述</w:t>
      </w:r>
      <w:bookmarkEnd w:id="17"/>
      <w:bookmarkEnd w:id="18"/>
      <w:bookmarkEnd w:id="19"/>
    </w:p>
    <w:p w14:paraId="71A2510B" w14:textId="07058CE9" w:rsidR="00F87F3A" w:rsidRDefault="00F87F3A" w:rsidP="00033CD9">
      <w:pPr>
        <w:pStyle w:val="1e"/>
      </w:pPr>
      <w:r w:rsidRPr="00883F13">
        <w:t>本实验主要内容为用户权限控制（包括用户、角色、权限的授予、权限的回收）和各</w:t>
      </w:r>
      <w:r w:rsidR="008A6DD3">
        <w:t>种</w:t>
      </w:r>
      <w:r w:rsidRPr="00883F13">
        <w:t>审计。</w:t>
      </w:r>
    </w:p>
    <w:p w14:paraId="77F4B175" w14:textId="5332B244" w:rsidR="000C0292" w:rsidRDefault="000C0292" w:rsidP="000B1FB7">
      <w:pPr>
        <w:pStyle w:val="2"/>
        <w:numPr>
          <w:ilvl w:val="0"/>
          <w:numId w:val="0"/>
        </w:numPr>
        <w:rPr>
          <w:lang w:eastAsia="zh-CN"/>
        </w:rPr>
      </w:pPr>
      <w:bookmarkStart w:id="20" w:name="_Toc51141491"/>
      <w:bookmarkStart w:id="21" w:name="_Toc51148678"/>
      <w:bookmarkStart w:id="22" w:name="_Toc51162961"/>
      <w:bookmarkStart w:id="23" w:name="_Toc81318180"/>
      <w:r>
        <w:rPr>
          <w:rFonts w:hint="eastAsia"/>
          <w:lang w:eastAsia="zh-CN"/>
        </w:rPr>
        <w:t>前置条件</w:t>
      </w:r>
      <w:bookmarkEnd w:id="20"/>
      <w:bookmarkEnd w:id="21"/>
      <w:bookmarkEnd w:id="22"/>
      <w:bookmarkEnd w:id="23"/>
    </w:p>
    <w:p w14:paraId="50C67F5C" w14:textId="41FCBAE8" w:rsidR="000C0292" w:rsidRPr="000C0292" w:rsidRDefault="000C0292" w:rsidP="00033CD9">
      <w:pPr>
        <w:pStyle w:val="1e"/>
        <w:rPr>
          <w:rFonts w:cs="Huawei Sans"/>
        </w:rPr>
      </w:pPr>
      <w:proofErr w:type="spellStart"/>
      <w:r w:rsidRPr="00D90A89">
        <w:t>openGauss</w:t>
      </w:r>
      <w:proofErr w:type="spellEnd"/>
      <w:r w:rsidRPr="00D90A89">
        <w:t>数据库</w:t>
      </w:r>
      <w:r>
        <w:rPr>
          <w:rFonts w:hint="eastAsia"/>
        </w:rPr>
        <w:t>安全</w:t>
      </w:r>
      <w:r>
        <w:t>实验</w:t>
      </w:r>
      <w:r w:rsidRPr="00D90A89">
        <w:t>需要掌握</w:t>
      </w:r>
      <w:proofErr w:type="spellStart"/>
      <w:r w:rsidRPr="00D90A89">
        <w:t>openGauss</w:t>
      </w:r>
      <w:proofErr w:type="spellEnd"/>
      <w:r w:rsidRPr="00D90A89">
        <w:t>数据库的基本操作和</w:t>
      </w:r>
      <w:r w:rsidRPr="00D90A89">
        <w:t>SQL</w:t>
      </w:r>
      <w:r w:rsidRPr="00D90A89">
        <w:t>语法，</w:t>
      </w:r>
      <w:proofErr w:type="spellStart"/>
      <w:r w:rsidRPr="00D90A89">
        <w:t>openGauss</w:t>
      </w:r>
      <w:proofErr w:type="spellEnd"/>
      <w:r w:rsidRPr="00D90A89">
        <w:t>数据库支持</w:t>
      </w:r>
      <w:r w:rsidRPr="00D90A89">
        <w:t>SQL2003</w:t>
      </w:r>
      <w:r w:rsidRPr="00D90A89">
        <w:t>标准语法，数据库基本操作参见</w:t>
      </w:r>
      <w:r w:rsidR="00A97A6C">
        <w:rPr>
          <w:b/>
        </w:rPr>
        <w:fldChar w:fldCharType="begin"/>
      </w:r>
      <w:r w:rsidR="00A97A6C">
        <w:rPr>
          <w:b/>
        </w:rPr>
        <w:instrText xml:space="preserve"> HYPERLINK  \l "</w:instrText>
      </w:r>
      <w:r w:rsidR="00A97A6C">
        <w:rPr>
          <w:rFonts w:hint="eastAsia"/>
          <w:b/>
        </w:rPr>
        <w:instrText>_</w:instrText>
      </w:r>
      <w:r w:rsidR="00A97A6C">
        <w:rPr>
          <w:rFonts w:hint="eastAsia"/>
          <w:b/>
        </w:rPr>
        <w:instrText>附录一：</w:instrText>
      </w:r>
      <w:r w:rsidR="00A97A6C">
        <w:rPr>
          <w:rFonts w:hint="eastAsia"/>
          <w:b/>
        </w:rPr>
        <w:instrText>openGauss</w:instrText>
      </w:r>
      <w:r w:rsidR="00A97A6C">
        <w:rPr>
          <w:rFonts w:hint="eastAsia"/>
          <w:b/>
        </w:rPr>
        <w:instrText>数据库基本操作</w:instrText>
      </w:r>
      <w:r w:rsidR="00A97A6C">
        <w:rPr>
          <w:b/>
        </w:rPr>
        <w:instrText xml:space="preserve">" </w:instrText>
      </w:r>
      <w:r w:rsidR="00A97A6C">
        <w:rPr>
          <w:b/>
        </w:rPr>
      </w:r>
      <w:r w:rsidR="00A97A6C">
        <w:rPr>
          <w:b/>
        </w:rPr>
        <w:fldChar w:fldCharType="separate"/>
      </w:r>
      <w:r w:rsidRPr="00A97A6C">
        <w:rPr>
          <w:rStyle w:val="ad"/>
          <w:b/>
        </w:rPr>
        <w:t>附录</w:t>
      </w:r>
      <w:proofErr w:type="gramStart"/>
      <w:r w:rsidRPr="00A97A6C">
        <w:rPr>
          <w:rStyle w:val="ad"/>
          <w:b/>
        </w:rPr>
        <w:t>一</w:t>
      </w:r>
      <w:proofErr w:type="gramEnd"/>
      <w:r w:rsidR="00A97A6C">
        <w:rPr>
          <w:b/>
        </w:rPr>
        <w:fldChar w:fldCharType="end"/>
      </w:r>
      <w:r w:rsidRPr="00D90A89">
        <w:t>。</w:t>
      </w:r>
    </w:p>
    <w:p w14:paraId="7B0BFD17" w14:textId="63194E2A" w:rsidR="00F87F3A" w:rsidRPr="00883F13" w:rsidRDefault="00F87F3A" w:rsidP="000B1FB7">
      <w:pPr>
        <w:pStyle w:val="2"/>
        <w:numPr>
          <w:ilvl w:val="0"/>
          <w:numId w:val="0"/>
        </w:numPr>
      </w:pPr>
      <w:bookmarkStart w:id="24" w:name="_Toc7361465"/>
      <w:bookmarkStart w:id="25" w:name="_Toc47699755"/>
      <w:bookmarkStart w:id="26" w:name="_Toc81318181"/>
      <w:r w:rsidRPr="00883F13">
        <w:t>实验环境说明</w:t>
      </w:r>
      <w:bookmarkEnd w:id="24"/>
      <w:bookmarkEnd w:id="25"/>
      <w:bookmarkEnd w:id="26"/>
    </w:p>
    <w:p w14:paraId="15F9635A" w14:textId="7777777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组网说明</w:t>
      </w:r>
    </w:p>
    <w:p w14:paraId="1B654140" w14:textId="77777777" w:rsidR="00F87F3A" w:rsidRPr="00883F13" w:rsidRDefault="00F87F3A" w:rsidP="00033CD9">
      <w:pPr>
        <w:pStyle w:val="1e"/>
      </w:pPr>
      <w:r w:rsidRPr="00883F13">
        <w:t>本实验环境为华为云</w:t>
      </w:r>
      <w:r w:rsidRPr="00883F13">
        <w:t xml:space="preserve"> ECS </w:t>
      </w:r>
      <w:r w:rsidRPr="00883F13">
        <w:t>服务器</w:t>
      </w:r>
      <w:r w:rsidRPr="00883F13">
        <w:t xml:space="preserve"> + </w:t>
      </w:r>
      <w:proofErr w:type="spellStart"/>
      <w:r w:rsidRPr="00883F13">
        <w:t>openGauss</w:t>
      </w:r>
      <w:proofErr w:type="spellEnd"/>
      <w:r w:rsidRPr="00883F13">
        <w:t>数据库。</w:t>
      </w:r>
    </w:p>
    <w:p w14:paraId="1684E7A7" w14:textId="7777777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设备介绍</w:t>
      </w:r>
    </w:p>
    <w:p w14:paraId="03B7BC60" w14:textId="77777777" w:rsidR="00F87F3A" w:rsidRPr="00883F13" w:rsidRDefault="00F87F3A" w:rsidP="00033CD9">
      <w:pPr>
        <w:pStyle w:val="1e"/>
      </w:pPr>
      <w:r w:rsidRPr="00883F13">
        <w:t>为了满足数据库原理与实践课程实验需要，建议每套实验环境采用以下配置：</w:t>
      </w:r>
    </w:p>
    <w:p w14:paraId="7DA1F5E6" w14:textId="1DA27C43" w:rsidR="006E4058" w:rsidRPr="00883F13" w:rsidRDefault="008A6DD3" w:rsidP="008A6DD3">
      <w:pPr>
        <w:pStyle w:val="50"/>
        <w:numPr>
          <w:ilvl w:val="0"/>
          <w:numId w:val="0"/>
        </w:numPr>
        <w:ind w:left="1021" w:firstLineChars="1500" w:firstLine="3494"/>
        <w:jc w:val="left"/>
      </w:pPr>
      <w:r>
        <w:t>配置</w:t>
      </w:r>
      <w:r w:rsidR="006E4058">
        <w:rPr>
          <w:rFonts w:hint="eastAsia"/>
        </w:rPr>
        <w:t>明细</w:t>
      </w:r>
      <w:r w:rsidR="009A676E">
        <w:rPr>
          <w:rFonts w:hint="eastAsia"/>
        </w:rPr>
        <w:t>表</w:t>
      </w:r>
    </w:p>
    <w:tbl>
      <w:tblPr>
        <w:tblStyle w:val="V30"/>
        <w:tblW w:w="73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3351"/>
        <w:gridCol w:w="3969"/>
      </w:tblGrid>
      <w:tr w:rsidR="008A6DD3" w:rsidRPr="00883F13" w14:paraId="7BA20940" w14:textId="77777777" w:rsidTr="008A6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4ED0C208" w14:textId="22348858" w:rsidR="008A6DD3" w:rsidRPr="00883F13" w:rsidRDefault="008A6DD3" w:rsidP="00E134E3">
            <w:pPr>
              <w:pStyle w:val="5a"/>
              <w:rPr>
                <w:rFonts w:cs="Huawei Sans"/>
              </w:rPr>
            </w:pPr>
            <w:r w:rsidRPr="00883F13">
              <w:rPr>
                <w:rFonts w:cs="Huawei Sans"/>
              </w:rPr>
              <w:t>软件名称</w:t>
            </w:r>
          </w:p>
        </w:tc>
        <w:tc>
          <w:tcPr>
            <w:tcW w:w="3969" w:type="dxa"/>
          </w:tcPr>
          <w:p w14:paraId="4298D14B" w14:textId="77777777" w:rsidR="008A6DD3" w:rsidRPr="00883F13" w:rsidRDefault="008A6DD3" w:rsidP="00E134E3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</w:rPr>
            </w:pPr>
            <w:r w:rsidRPr="00883F13">
              <w:rPr>
                <w:rFonts w:cs="Huawei Sans"/>
              </w:rPr>
              <w:t>软件版本</w:t>
            </w:r>
          </w:p>
        </w:tc>
      </w:tr>
      <w:tr w:rsidR="008A6DD3" w:rsidRPr="00883F13" w14:paraId="149EF503" w14:textId="77777777" w:rsidTr="008A6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1249E8BE" w14:textId="77777777" w:rsidR="008A6DD3" w:rsidRPr="00883F13" w:rsidRDefault="008A6DD3" w:rsidP="00E134E3">
            <w:pPr>
              <w:pStyle w:val="5a"/>
              <w:jc w:val="left"/>
              <w:rPr>
                <w:rFonts w:cs="Huawei Sans"/>
              </w:rPr>
            </w:pPr>
            <w:r w:rsidRPr="00883F13">
              <w:rPr>
                <w:rFonts w:cs="Huawei Sans"/>
              </w:rPr>
              <w:t>数据库</w:t>
            </w:r>
          </w:p>
        </w:tc>
        <w:tc>
          <w:tcPr>
            <w:tcW w:w="3969" w:type="dxa"/>
          </w:tcPr>
          <w:p w14:paraId="1D3EFDE5" w14:textId="01591297" w:rsidR="008A6DD3" w:rsidRPr="00883F13" w:rsidRDefault="008A6DD3" w:rsidP="00E134E3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</w:rPr>
            </w:pPr>
            <w:proofErr w:type="spellStart"/>
            <w:r>
              <w:rPr>
                <w:rFonts w:cs="Huawei Sans"/>
              </w:rPr>
              <w:t>openGauss</w:t>
            </w:r>
            <w:proofErr w:type="spellEnd"/>
            <w:r>
              <w:rPr>
                <w:rFonts w:cs="Huawei Sans"/>
              </w:rPr>
              <w:t xml:space="preserve"> 2.0.0</w:t>
            </w:r>
          </w:p>
        </w:tc>
      </w:tr>
      <w:tr w:rsidR="008A6DD3" w:rsidRPr="00883F13" w14:paraId="04269678" w14:textId="77777777" w:rsidTr="008A6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312A3E1F" w14:textId="77777777" w:rsidR="008A6DD3" w:rsidRPr="00883F13" w:rsidRDefault="008A6DD3" w:rsidP="00E134E3">
            <w:pPr>
              <w:pStyle w:val="5a"/>
              <w:jc w:val="left"/>
              <w:rPr>
                <w:rFonts w:cs="Huawei Sans"/>
              </w:rPr>
            </w:pPr>
            <w:r w:rsidRPr="00883F13">
              <w:rPr>
                <w:rFonts w:cs="Huawei Sans"/>
              </w:rPr>
              <w:t>操作系统</w:t>
            </w:r>
          </w:p>
        </w:tc>
        <w:tc>
          <w:tcPr>
            <w:tcW w:w="3969" w:type="dxa"/>
          </w:tcPr>
          <w:p w14:paraId="121D2BD0" w14:textId="1AD8A1B3" w:rsidR="008A6DD3" w:rsidRPr="00883F13" w:rsidRDefault="008A6DD3" w:rsidP="00E134E3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</w:rPr>
            </w:pPr>
            <w:proofErr w:type="spellStart"/>
            <w:r w:rsidRPr="00883F13">
              <w:rPr>
                <w:rFonts w:cs="Huawei Sans"/>
              </w:rPr>
              <w:t>openEuler</w:t>
            </w:r>
            <w:proofErr w:type="spellEnd"/>
            <w:r w:rsidRPr="00883F13">
              <w:rPr>
                <w:rFonts w:cs="Huawei Sans"/>
              </w:rPr>
              <w:t xml:space="preserve"> 20.3</w:t>
            </w:r>
            <w:r>
              <w:rPr>
                <w:rFonts w:cs="Huawei Sans"/>
              </w:rPr>
              <w:t xml:space="preserve"> </w:t>
            </w:r>
            <w:r w:rsidRPr="00883F13">
              <w:rPr>
                <w:rFonts w:cs="Huawei Sans"/>
              </w:rPr>
              <w:t>LTS</w:t>
            </w:r>
          </w:p>
        </w:tc>
      </w:tr>
    </w:tbl>
    <w:p w14:paraId="57672D25" w14:textId="3F659909" w:rsidR="00883F13" w:rsidRDefault="006E4058" w:rsidP="000B1FB7">
      <w:pPr>
        <w:pStyle w:val="2"/>
        <w:numPr>
          <w:ilvl w:val="0"/>
          <w:numId w:val="0"/>
        </w:numPr>
      </w:pPr>
      <w:bookmarkStart w:id="27" w:name="_Toc81318182"/>
      <w:r>
        <w:lastRenderedPageBreak/>
        <w:t>实验</w:t>
      </w:r>
      <w:r w:rsidR="00140B49">
        <w:t>概览</w:t>
      </w:r>
      <w:bookmarkEnd w:id="27"/>
    </w:p>
    <w:p w14:paraId="3BBCCF33" w14:textId="7F4074B9" w:rsidR="006E4058" w:rsidRDefault="00FF00F2" w:rsidP="00033CD9">
      <w:pPr>
        <w:pStyle w:val="1e"/>
        <w:rPr>
          <w:lang w:eastAsia="en-US"/>
        </w:rPr>
      </w:pPr>
      <w:r>
        <w:rPr>
          <w:noProof/>
        </w:rPr>
        <w:drawing>
          <wp:inline distT="0" distB="0" distL="0" distR="0" wp14:anchorId="2FDCCF0B" wp14:editId="1BC06625">
            <wp:extent cx="5395220" cy="3144741"/>
            <wp:effectExtent l="19050" t="19050" r="15240" b="17780"/>
            <wp:docPr id="1" name="图片 1" descr="C:\Users\swx941157\AppData\Roaming\eSpace_Desktop\UserData\swx941157\imagefiles\originalImgfiles\36A4D976-156B-498C-85AA-6029554F77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A4D976-156B-498C-85AA-6029554F7765" descr="C:\Users\swx941157\AppData\Roaming\eSpace_Desktop\UserData\swx941157\imagefiles\originalImgfiles\36A4D976-156B-498C-85AA-6029554F776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410" cy="31535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7887E7" w14:textId="56EAFE96" w:rsidR="006E4058" w:rsidRPr="006E4058" w:rsidRDefault="00140B49" w:rsidP="000B1FB7">
      <w:pPr>
        <w:pStyle w:val="9"/>
        <w:numPr>
          <w:ilvl w:val="0"/>
          <w:numId w:val="0"/>
        </w:numPr>
        <w:ind w:left="1021"/>
        <w:rPr>
          <w:lang w:eastAsia="en-US"/>
        </w:rPr>
      </w:pPr>
      <w:proofErr w:type="spellStart"/>
      <w:r>
        <w:rPr>
          <w:lang w:eastAsia="en-US"/>
        </w:rPr>
        <w:t>本实验概览</w:t>
      </w:r>
      <w:r w:rsidR="006E4058">
        <w:rPr>
          <w:lang w:eastAsia="en-US"/>
        </w:rPr>
        <w:t>图</w:t>
      </w:r>
      <w:proofErr w:type="spellEnd"/>
    </w:p>
    <w:p w14:paraId="27897D28" w14:textId="6D45A987" w:rsidR="00F87F3A" w:rsidRPr="00883F13" w:rsidRDefault="00883F13" w:rsidP="00F87F3A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  <w:r>
        <w:rPr>
          <w:rFonts w:ascii="Huawei Sans" w:eastAsia="方正兰亭黑简体" w:hAnsi="Huawei Sans" w:cs="Huawei Sans"/>
        </w:rPr>
        <w:br w:type="page"/>
      </w:r>
    </w:p>
    <w:p w14:paraId="125F1ACF" w14:textId="03C0199C" w:rsidR="00F87F3A" w:rsidRPr="00883F13" w:rsidRDefault="00F87F3A" w:rsidP="00F87F3A">
      <w:pPr>
        <w:pStyle w:val="1"/>
        <w:ind w:right="442"/>
        <w:rPr>
          <w:rFonts w:ascii="Huawei Sans" w:cs="Huawei Sans"/>
        </w:rPr>
      </w:pPr>
      <w:bookmarkStart w:id="28" w:name="_Toc47699756"/>
      <w:bookmarkStart w:id="29" w:name="_Toc81318183"/>
      <w:r w:rsidRPr="00883F13">
        <w:rPr>
          <w:rFonts w:ascii="Huawei Sans" w:cs="Huawei Sans"/>
        </w:rPr>
        <w:lastRenderedPageBreak/>
        <w:t>用户权限控制</w:t>
      </w:r>
      <w:bookmarkEnd w:id="28"/>
      <w:bookmarkEnd w:id="29"/>
    </w:p>
    <w:p w14:paraId="6594328A" w14:textId="77777777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30" w:name="_Toc466755572"/>
      <w:bookmarkStart w:id="31" w:name="_Toc7361468"/>
      <w:bookmarkStart w:id="32" w:name="_Toc47699757"/>
      <w:bookmarkStart w:id="33" w:name="_Toc81318184"/>
      <w:r w:rsidRPr="00883F13">
        <w:rPr>
          <w:rFonts w:cs="Huawei Sans"/>
        </w:rPr>
        <w:t>实验介绍</w:t>
      </w:r>
      <w:bookmarkEnd w:id="30"/>
      <w:bookmarkEnd w:id="31"/>
      <w:bookmarkEnd w:id="32"/>
      <w:bookmarkEnd w:id="33"/>
    </w:p>
    <w:p w14:paraId="0163D2F2" w14:textId="77777777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  <w:i/>
          <w:iCs/>
          <w:color w:val="0000FF"/>
          <w:kern w:val="2"/>
          <w:sz w:val="21"/>
        </w:rPr>
      </w:pPr>
      <w:bookmarkStart w:id="34" w:name="_Toc466755573"/>
      <w:bookmarkStart w:id="35" w:name="_Toc7361469"/>
      <w:bookmarkStart w:id="36" w:name="_Toc47699758"/>
      <w:bookmarkStart w:id="37" w:name="_Toc81318185"/>
      <w:r w:rsidRPr="00883F13">
        <w:rPr>
          <w:rFonts w:cs="Huawei Sans"/>
        </w:rPr>
        <w:t>关于本实验</w:t>
      </w:r>
      <w:bookmarkEnd w:id="34"/>
      <w:bookmarkEnd w:id="35"/>
      <w:bookmarkEnd w:id="36"/>
      <w:bookmarkEnd w:id="37"/>
    </w:p>
    <w:p w14:paraId="6DA03639" w14:textId="77777777" w:rsidR="00F87F3A" w:rsidRPr="00883F13" w:rsidRDefault="00F87F3A" w:rsidP="00033CD9">
      <w:pPr>
        <w:pStyle w:val="1e"/>
      </w:pPr>
      <w:r w:rsidRPr="00883F13">
        <w:t>本实验主要描述用户的创建管理、角色的创建管理、</w:t>
      </w:r>
      <w:r w:rsidRPr="00883F13">
        <w:t>Schema</w:t>
      </w:r>
      <w:r w:rsidRPr="00883F13">
        <w:t>的创建管理、用户权限设置、用户安全策略设置。</w:t>
      </w:r>
    </w:p>
    <w:p w14:paraId="364D1E46" w14:textId="44D0B759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</w:rPr>
      </w:pPr>
      <w:bookmarkStart w:id="38" w:name="_Toc466755574"/>
      <w:bookmarkStart w:id="39" w:name="_Toc7361470"/>
      <w:bookmarkStart w:id="40" w:name="_Toc47699759"/>
      <w:bookmarkStart w:id="41" w:name="_Toc81318186"/>
      <w:r w:rsidRPr="00883F13">
        <w:rPr>
          <w:rFonts w:cs="Huawei Sans"/>
        </w:rPr>
        <w:t>实验目的</w:t>
      </w:r>
      <w:bookmarkEnd w:id="38"/>
      <w:bookmarkEnd w:id="39"/>
      <w:bookmarkEnd w:id="40"/>
      <w:bookmarkEnd w:id="41"/>
    </w:p>
    <w:p w14:paraId="478F224B" w14:textId="7777777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掌握用户、角色、</w:t>
      </w:r>
      <w:r w:rsidRPr="00883F13">
        <w:rPr>
          <w:rFonts w:cs="Huawei Sans"/>
        </w:rPr>
        <w:t>Schema</w:t>
      </w:r>
      <w:r w:rsidRPr="00883F13">
        <w:rPr>
          <w:rFonts w:cs="Huawei Sans"/>
        </w:rPr>
        <w:t>的创建及管理；</w:t>
      </w:r>
    </w:p>
    <w:p w14:paraId="5923804B" w14:textId="27ED80F0" w:rsidR="00F87F3A" w:rsidRPr="00883F13" w:rsidRDefault="008A6DD3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>
        <w:rPr>
          <w:rFonts w:cs="Huawei Sans"/>
        </w:rPr>
        <w:t>掌握用户权限的授予及</w:t>
      </w:r>
      <w:r w:rsidR="00F87F3A" w:rsidRPr="00883F13">
        <w:rPr>
          <w:rFonts w:cs="Huawei Sans"/>
        </w:rPr>
        <w:t>回收</w:t>
      </w:r>
      <w:r w:rsidR="00C04B37" w:rsidRPr="00883F13">
        <w:rPr>
          <w:rFonts w:cs="Huawei Sans"/>
        </w:rPr>
        <w:t>；</w:t>
      </w:r>
    </w:p>
    <w:p w14:paraId="41FDB069" w14:textId="7777777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掌握用户安全策略如何设置。</w:t>
      </w:r>
    </w:p>
    <w:p w14:paraId="3C658CF4" w14:textId="77777777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42" w:name="_Toc47699760"/>
      <w:bookmarkStart w:id="43" w:name="_Toc81318187"/>
      <w:r w:rsidRPr="00883F13">
        <w:rPr>
          <w:rFonts w:cs="Huawei Sans"/>
        </w:rPr>
        <w:t>用户</w:t>
      </w:r>
      <w:bookmarkEnd w:id="42"/>
      <w:bookmarkEnd w:id="43"/>
    </w:p>
    <w:p w14:paraId="1EDD3A32" w14:textId="693708D4" w:rsidR="00F87F3A" w:rsidRPr="00883F13" w:rsidRDefault="00F87F3A" w:rsidP="00033CD9">
      <w:pPr>
        <w:pStyle w:val="1e"/>
      </w:pPr>
      <w:r w:rsidRPr="00883F13">
        <w:t>通过</w:t>
      </w:r>
      <w:r w:rsidRPr="00883F13">
        <w:t>CREATE USER</w:t>
      </w:r>
      <w:r w:rsidRPr="00883F13">
        <w:t>创建的用户，默认具有</w:t>
      </w:r>
      <w:r w:rsidRPr="00883F13">
        <w:t>LOGIN</w:t>
      </w:r>
      <w:r w:rsidRPr="00883F13">
        <w:t>权限</w:t>
      </w:r>
      <w:r w:rsidR="008A6DD3">
        <w:rPr>
          <w:rFonts w:hint="eastAsia"/>
        </w:rPr>
        <w:t>。</w:t>
      </w:r>
    </w:p>
    <w:p w14:paraId="280E4391" w14:textId="6F344D9A" w:rsidR="00F87F3A" w:rsidRPr="00883F13" w:rsidRDefault="00F87F3A" w:rsidP="008A6DD3">
      <w:pPr>
        <w:pStyle w:val="1e"/>
      </w:pPr>
      <w:r w:rsidRPr="00883F13">
        <w:t>通过</w:t>
      </w:r>
      <w:r w:rsidRPr="00883F13">
        <w:t>CREATE USER</w:t>
      </w:r>
      <w:r w:rsidRPr="00883F13">
        <w:t>创建用户的同时系统会在执行该命令的数据库中，为该用户创建一个同名的</w:t>
      </w:r>
      <w:r w:rsidRPr="00883F13">
        <w:t>SCHEMA</w:t>
      </w:r>
      <w:r w:rsidR="008A6DD3">
        <w:t>。</w:t>
      </w:r>
      <w:r w:rsidRPr="00883F13">
        <w:t>其他数据库中，则</w:t>
      </w:r>
      <w:proofErr w:type="gramStart"/>
      <w:r w:rsidRPr="00883F13">
        <w:t>不</w:t>
      </w:r>
      <w:proofErr w:type="gramEnd"/>
      <w:r w:rsidRPr="00883F13">
        <w:t>自动创建同名的</w:t>
      </w:r>
      <w:r w:rsidRPr="00883F13">
        <w:t>SCHEMA</w:t>
      </w:r>
      <w:r w:rsidR="008A6DD3">
        <w:rPr>
          <w:rFonts w:hint="eastAsia"/>
        </w:rPr>
        <w:t>。</w:t>
      </w:r>
      <w:r w:rsidRPr="00883F13">
        <w:t>用户可使用</w:t>
      </w:r>
      <w:r w:rsidRPr="00883F13">
        <w:t>CREATE SCHEMA</w:t>
      </w:r>
      <w:r w:rsidRPr="00883F13">
        <w:t>命令，分别在其他数据库中，为该用户创建同名</w:t>
      </w:r>
      <w:r w:rsidRPr="00883F13">
        <w:t>SCHEMA</w:t>
      </w:r>
      <w:r w:rsidRPr="00883F13">
        <w:t>。</w:t>
      </w:r>
    </w:p>
    <w:p w14:paraId="4642DC61" w14:textId="3C0B5578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  <w:color w:val="FF0000"/>
        </w:rPr>
      </w:pPr>
      <w:bookmarkStart w:id="44" w:name="_Toc47699761"/>
      <w:bookmarkStart w:id="45" w:name="_Toc81318188"/>
      <w:r w:rsidRPr="00883F13">
        <w:rPr>
          <w:rFonts w:cs="Huawei Sans"/>
        </w:rPr>
        <w:t>创建、修改、删除用户</w:t>
      </w:r>
      <w:bookmarkEnd w:id="44"/>
      <w:bookmarkEnd w:id="45"/>
    </w:p>
    <w:p w14:paraId="0E0D52C1" w14:textId="39E36ABA" w:rsidR="00F87F3A" w:rsidRPr="00883F13" w:rsidRDefault="00F87F3A" w:rsidP="00015AF1">
      <w:pPr>
        <w:pStyle w:val="30"/>
      </w:pPr>
      <w:r w:rsidRPr="00883F13">
        <w:t>启动服务器，再使用</w:t>
      </w:r>
      <w:proofErr w:type="spellStart"/>
      <w:r w:rsidRPr="00883F13">
        <w:t>gsql</w:t>
      </w:r>
      <w:proofErr w:type="spellEnd"/>
      <w:r w:rsidRPr="00883F13">
        <w:t>客户端以管理员用户身份连接</w:t>
      </w:r>
      <w:proofErr w:type="spellStart"/>
      <w:r w:rsidRPr="00883F13">
        <w:t>postgres</w:t>
      </w:r>
      <w:proofErr w:type="spellEnd"/>
      <w:r w:rsidRPr="00883F13">
        <w:t>数据库，假设端口号为</w:t>
      </w:r>
      <w:r w:rsidRPr="00883F13">
        <w:t>26000</w:t>
      </w:r>
      <w:r w:rsidRPr="00883F13">
        <w:t>。</w:t>
      </w:r>
    </w:p>
    <w:p w14:paraId="302C5D9A" w14:textId="21441919" w:rsidR="00F87F3A" w:rsidRPr="00474A72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474A72">
        <w:rPr>
          <w:b/>
          <w:color w:val="C7000B"/>
        </w:rPr>
        <w:t>gsql</w:t>
      </w:r>
      <w:proofErr w:type="spellEnd"/>
      <w:proofErr w:type="gramEnd"/>
      <w:r w:rsidRPr="00474A72">
        <w:rPr>
          <w:b/>
          <w:color w:val="C7000B"/>
        </w:rPr>
        <w:t xml:space="preserve"> -d </w:t>
      </w:r>
      <w:proofErr w:type="spellStart"/>
      <w:r w:rsidRPr="00474A72">
        <w:rPr>
          <w:b/>
          <w:color w:val="C7000B"/>
        </w:rPr>
        <w:t>postgres</w:t>
      </w:r>
      <w:proofErr w:type="spellEnd"/>
      <w:r w:rsidRPr="00474A72">
        <w:rPr>
          <w:b/>
          <w:color w:val="C7000B"/>
        </w:rPr>
        <w:t xml:space="preserve"> -p 26000</w:t>
      </w:r>
      <w:r w:rsidR="00854F0C" w:rsidRPr="00474A72">
        <w:rPr>
          <w:b/>
          <w:color w:val="C7000B"/>
        </w:rPr>
        <w:t xml:space="preserve"> -r</w:t>
      </w:r>
    </w:p>
    <w:p w14:paraId="310FAC38" w14:textId="7A1B512E" w:rsidR="00F87F3A" w:rsidRPr="00883F13" w:rsidRDefault="00F87F3A" w:rsidP="00015AF1">
      <w:pPr>
        <w:pStyle w:val="30"/>
      </w:pPr>
      <w:r w:rsidRPr="00883F13">
        <w:t>连接数据库后，进入</w:t>
      </w:r>
      <w:r w:rsidRPr="00883F13">
        <w:t>SQL</w:t>
      </w:r>
      <w:r w:rsidRPr="00883F13">
        <w:t>命令界面。创建用户</w:t>
      </w:r>
      <w:proofErr w:type="spellStart"/>
      <w:r w:rsidRPr="00883F13">
        <w:t>jim</w:t>
      </w:r>
      <w:proofErr w:type="spellEnd"/>
      <w:r w:rsidRPr="00883F13">
        <w:t>，登录密码为</w:t>
      </w:r>
      <w:r w:rsidRPr="00883F13">
        <w:t>Bigdata@123</w:t>
      </w:r>
      <w:r w:rsidR="00D93762" w:rsidRPr="00883F13">
        <w:t>。</w:t>
      </w:r>
    </w:p>
    <w:p w14:paraId="414EC0ED" w14:textId="77777777" w:rsidR="00F87F3A" w:rsidRPr="00474A72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B10D80">
        <w:t>postgres</w:t>
      </w:r>
      <w:proofErr w:type="spellEnd"/>
      <w:proofErr w:type="gramEnd"/>
      <w:r w:rsidRPr="00B10D80">
        <w:t xml:space="preserve">=# </w:t>
      </w:r>
      <w:r w:rsidRPr="00474A72">
        <w:rPr>
          <w:b/>
          <w:color w:val="C7000B"/>
        </w:rPr>
        <w:t xml:space="preserve">CREATE USER </w:t>
      </w:r>
      <w:proofErr w:type="spellStart"/>
      <w:r w:rsidRPr="00474A72">
        <w:rPr>
          <w:b/>
          <w:color w:val="C7000B"/>
        </w:rPr>
        <w:t>jim</w:t>
      </w:r>
      <w:proofErr w:type="spellEnd"/>
      <w:r w:rsidRPr="00474A72">
        <w:rPr>
          <w:b/>
          <w:color w:val="C7000B"/>
        </w:rPr>
        <w:t xml:space="preserve"> PASSWORD 'Bigdata@123';</w:t>
      </w:r>
    </w:p>
    <w:p w14:paraId="054C231C" w14:textId="77777777" w:rsidR="00F87F3A" w:rsidRPr="00B10D80" w:rsidRDefault="00F87F3A" w:rsidP="00033CD9">
      <w:pPr>
        <w:pStyle w:val="affffc"/>
      </w:pPr>
      <w:r w:rsidRPr="00B10D80">
        <w:t>CREATE ROLE</w:t>
      </w:r>
    </w:p>
    <w:p w14:paraId="6FBCC8C4" w14:textId="143E4A86" w:rsidR="00F87F3A" w:rsidRPr="00883F13" w:rsidRDefault="00D93762" w:rsidP="00033CD9">
      <w:pPr>
        <w:pStyle w:val="1e"/>
      </w:pPr>
      <w:r w:rsidRPr="00883F13">
        <w:t>说明：</w:t>
      </w:r>
      <w:r w:rsidR="00F87F3A" w:rsidRPr="00883F13">
        <w:t>密码规则如下：</w:t>
      </w:r>
    </w:p>
    <w:p w14:paraId="386EEF48" w14:textId="3D017B2B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密码默认不少于</w:t>
      </w:r>
      <w:r w:rsidRPr="00883F13">
        <w:rPr>
          <w:rFonts w:cs="Huawei Sans"/>
        </w:rPr>
        <w:t>8</w:t>
      </w:r>
      <w:r w:rsidR="00C04B37" w:rsidRPr="00883F13">
        <w:rPr>
          <w:rFonts w:cs="Huawei Sans"/>
        </w:rPr>
        <w:t>个字符；</w:t>
      </w:r>
    </w:p>
    <w:p w14:paraId="12DE5C2D" w14:textId="1002B590" w:rsidR="00F87F3A" w:rsidRPr="00883F13" w:rsidRDefault="00C04B37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不能与用户名及用户名倒序相同；</w:t>
      </w:r>
    </w:p>
    <w:p w14:paraId="7782D49B" w14:textId="343EA49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lastRenderedPageBreak/>
        <w:t>至少包含大写字母（</w:t>
      </w:r>
      <w:r w:rsidRPr="00883F13">
        <w:rPr>
          <w:rFonts w:cs="Huawei Sans"/>
        </w:rPr>
        <w:t>A-Z</w:t>
      </w:r>
      <w:r w:rsidRPr="00883F13">
        <w:rPr>
          <w:rFonts w:cs="Huawei Sans"/>
        </w:rPr>
        <w:t>），小写字母（</w:t>
      </w:r>
      <w:r w:rsidRPr="00883F13">
        <w:rPr>
          <w:rFonts w:cs="Huawei Sans"/>
        </w:rPr>
        <w:t>a-z</w:t>
      </w:r>
      <w:r w:rsidRPr="00883F13">
        <w:rPr>
          <w:rFonts w:cs="Huawei Sans"/>
        </w:rPr>
        <w:t>），数字（</w:t>
      </w:r>
      <w:r w:rsidRPr="00883F13">
        <w:rPr>
          <w:rFonts w:cs="Huawei Sans"/>
        </w:rPr>
        <w:t>0-9</w:t>
      </w:r>
      <w:r w:rsidRPr="00883F13">
        <w:rPr>
          <w:rFonts w:cs="Huawei Sans"/>
        </w:rPr>
        <w:t>），非字母数字字符（限定为</w:t>
      </w:r>
      <w:r w:rsidRPr="00883F13">
        <w:rPr>
          <w:rFonts w:cs="Huawei Sans"/>
        </w:rPr>
        <w:t>~!@#$%^&amp;*()-_=+\|[{}];:,&lt;.&gt;/?</w:t>
      </w:r>
      <w:r w:rsidR="00C04B37" w:rsidRPr="00883F13">
        <w:rPr>
          <w:rFonts w:cs="Huawei Sans"/>
        </w:rPr>
        <w:t>）四类字符中的三类字符；</w:t>
      </w:r>
    </w:p>
    <w:p w14:paraId="7123293B" w14:textId="7777777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创建用户时，应当使用双引号或单引号将用户密码</w:t>
      </w:r>
      <w:proofErr w:type="gramStart"/>
      <w:r w:rsidRPr="00883F13">
        <w:rPr>
          <w:rFonts w:cs="Huawei Sans"/>
        </w:rPr>
        <w:t>括</w:t>
      </w:r>
      <w:proofErr w:type="gramEnd"/>
      <w:r w:rsidRPr="00883F13">
        <w:rPr>
          <w:rFonts w:cs="Huawei Sans"/>
        </w:rPr>
        <w:t>起来。</w:t>
      </w:r>
    </w:p>
    <w:p w14:paraId="6CF19E10" w14:textId="53934C3E" w:rsidR="00F87F3A" w:rsidRPr="00883F13" w:rsidRDefault="00F87F3A" w:rsidP="00015AF1">
      <w:pPr>
        <w:pStyle w:val="30"/>
      </w:pPr>
      <w:r w:rsidRPr="00883F13">
        <w:t>查看用户列表</w:t>
      </w:r>
      <w:r w:rsidR="00D93762" w:rsidRPr="00883F13">
        <w:t>。</w:t>
      </w:r>
    </w:p>
    <w:p w14:paraId="0C49BFBB" w14:textId="77777777" w:rsidR="00F87F3A" w:rsidRPr="00474A72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474A72">
        <w:rPr>
          <w:b/>
          <w:color w:val="C7000B"/>
        </w:rPr>
        <w:t xml:space="preserve">SELECT * FROM </w:t>
      </w:r>
      <w:proofErr w:type="spellStart"/>
      <w:r w:rsidRPr="00474A72">
        <w:rPr>
          <w:b/>
          <w:color w:val="C7000B"/>
        </w:rPr>
        <w:t>pg_user</w:t>
      </w:r>
      <w:proofErr w:type="spellEnd"/>
      <w:r w:rsidRPr="00474A72">
        <w:rPr>
          <w:b/>
          <w:color w:val="C7000B"/>
        </w:rPr>
        <w:t xml:space="preserve">; </w:t>
      </w:r>
    </w:p>
    <w:p w14:paraId="044D1C6A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spellStart"/>
      <w:proofErr w:type="gramStart"/>
      <w:r w:rsidRPr="00883F13">
        <w:t>usename</w:t>
      </w:r>
      <w:proofErr w:type="spellEnd"/>
      <w:proofErr w:type="gramEnd"/>
      <w:r w:rsidRPr="00883F13">
        <w:t xml:space="preserve"> | </w:t>
      </w:r>
      <w:proofErr w:type="spellStart"/>
      <w:r w:rsidRPr="00883F13">
        <w:t>usesysid</w:t>
      </w:r>
      <w:proofErr w:type="spellEnd"/>
      <w:r w:rsidRPr="00883F13">
        <w:t xml:space="preserve"> | </w:t>
      </w:r>
      <w:proofErr w:type="spellStart"/>
      <w:r w:rsidRPr="00883F13">
        <w:t>usecreatedb</w:t>
      </w:r>
      <w:proofErr w:type="spellEnd"/>
      <w:r w:rsidRPr="00883F13">
        <w:t xml:space="preserve"> | </w:t>
      </w:r>
      <w:proofErr w:type="spellStart"/>
      <w:r w:rsidRPr="00883F13">
        <w:t>usesuper</w:t>
      </w:r>
      <w:proofErr w:type="spellEnd"/>
      <w:r w:rsidRPr="00883F13">
        <w:t xml:space="preserve"> | </w:t>
      </w:r>
      <w:proofErr w:type="spellStart"/>
      <w:r w:rsidRPr="00883F13">
        <w:t>usecatupd</w:t>
      </w:r>
      <w:proofErr w:type="spellEnd"/>
      <w:r w:rsidRPr="00883F13">
        <w:t xml:space="preserve"> | </w:t>
      </w:r>
      <w:proofErr w:type="spellStart"/>
      <w:r w:rsidRPr="00883F13">
        <w:t>userepl</w:t>
      </w:r>
      <w:proofErr w:type="spellEnd"/>
      <w:r w:rsidRPr="00883F13">
        <w:t xml:space="preserve"> |  </w:t>
      </w:r>
      <w:proofErr w:type="spellStart"/>
      <w:r w:rsidRPr="00883F13">
        <w:t>passwd</w:t>
      </w:r>
      <w:proofErr w:type="spellEnd"/>
      <w:r w:rsidRPr="00883F13">
        <w:t xml:space="preserve">  | </w:t>
      </w:r>
      <w:proofErr w:type="spellStart"/>
      <w:r w:rsidRPr="00883F13">
        <w:t>valbegin</w:t>
      </w:r>
      <w:proofErr w:type="spellEnd"/>
      <w:r w:rsidRPr="00883F13">
        <w:t xml:space="preserve"> | </w:t>
      </w:r>
      <w:proofErr w:type="spellStart"/>
      <w:r w:rsidRPr="00883F13">
        <w:t>valuntil</w:t>
      </w:r>
      <w:proofErr w:type="spellEnd"/>
      <w:r w:rsidRPr="00883F13">
        <w:t xml:space="preserve"> |   </w:t>
      </w:r>
      <w:proofErr w:type="spellStart"/>
      <w:r w:rsidRPr="00883F13">
        <w:t>respool</w:t>
      </w:r>
      <w:proofErr w:type="spellEnd"/>
      <w:r w:rsidRPr="00883F13">
        <w:t xml:space="preserve">    | parent | </w:t>
      </w:r>
      <w:proofErr w:type="spellStart"/>
      <w:r w:rsidRPr="00883F13">
        <w:t>spacelimit</w:t>
      </w:r>
      <w:proofErr w:type="spellEnd"/>
      <w:r w:rsidRPr="00883F13">
        <w:t xml:space="preserve"> | </w:t>
      </w:r>
      <w:proofErr w:type="spellStart"/>
      <w:r w:rsidRPr="00883F13">
        <w:t>useconfig</w:t>
      </w:r>
      <w:proofErr w:type="spellEnd"/>
      <w:r w:rsidRPr="00883F13">
        <w:t xml:space="preserve"> | </w:t>
      </w:r>
      <w:proofErr w:type="spellStart"/>
      <w:r w:rsidRPr="00883F13">
        <w:t>nodegroup</w:t>
      </w:r>
      <w:proofErr w:type="spellEnd"/>
      <w:r w:rsidRPr="00883F13">
        <w:t xml:space="preserve"> |</w:t>
      </w:r>
    </w:p>
    <w:p w14:paraId="1D47B9D2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spellStart"/>
      <w:proofErr w:type="gramStart"/>
      <w:r w:rsidRPr="00883F13">
        <w:t>tempspacelimit</w:t>
      </w:r>
      <w:proofErr w:type="spellEnd"/>
      <w:proofErr w:type="gramEnd"/>
      <w:r w:rsidRPr="00883F13">
        <w:t xml:space="preserve"> | </w:t>
      </w:r>
      <w:proofErr w:type="spellStart"/>
      <w:r w:rsidRPr="00883F13">
        <w:t>spillspacelimit</w:t>
      </w:r>
      <w:proofErr w:type="spellEnd"/>
      <w:r w:rsidRPr="00883F13">
        <w:t xml:space="preserve"> </w:t>
      </w:r>
    </w:p>
    <w:p w14:paraId="006BD1A8" w14:textId="623CF451" w:rsidR="00F87F3A" w:rsidRPr="00883F13" w:rsidRDefault="00F87F3A" w:rsidP="00033CD9">
      <w:pPr>
        <w:pStyle w:val="affffc"/>
      </w:pPr>
      <w:r w:rsidRPr="00883F13">
        <w:t>---------+----------+-------------+----------+-----------+---------+----------+---</w:t>
      </w:r>
    </w:p>
    <w:p w14:paraId="4356BF6C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spellStart"/>
      <w:proofErr w:type="gramStart"/>
      <w:r w:rsidRPr="00883F13">
        <w:t>omm</w:t>
      </w:r>
      <w:proofErr w:type="spellEnd"/>
      <w:proofErr w:type="gramEnd"/>
      <w:r w:rsidRPr="00883F13">
        <w:t xml:space="preserve">     |       10 | t           | t        | t         | t       | ******** |          |          | </w:t>
      </w:r>
      <w:proofErr w:type="spellStart"/>
      <w:r w:rsidRPr="00883F13">
        <w:t>default_pool</w:t>
      </w:r>
      <w:proofErr w:type="spellEnd"/>
      <w:r w:rsidRPr="00883F13">
        <w:t xml:space="preserve"> |      0 |            |           |           |</w:t>
      </w:r>
    </w:p>
    <w:p w14:paraId="71FA5E36" w14:textId="77777777" w:rsidR="00F87F3A" w:rsidRPr="00883F13" w:rsidRDefault="00F87F3A" w:rsidP="00033CD9">
      <w:pPr>
        <w:pStyle w:val="affffc"/>
      </w:pPr>
      <w:r w:rsidRPr="00883F13">
        <w:t xml:space="preserve">                | </w:t>
      </w:r>
    </w:p>
    <w:p w14:paraId="2CFD29F7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spellStart"/>
      <w:proofErr w:type="gramStart"/>
      <w:r w:rsidRPr="008E14B3">
        <w:rPr>
          <w:b/>
          <w:color w:val="C7000B"/>
        </w:rPr>
        <w:t>jim</w:t>
      </w:r>
      <w:proofErr w:type="spellEnd"/>
      <w:proofErr w:type="gramEnd"/>
      <w:r w:rsidRPr="008E14B3">
        <w:rPr>
          <w:b/>
          <w:color w:val="C7000B"/>
        </w:rPr>
        <w:t xml:space="preserve"> </w:t>
      </w:r>
      <w:r w:rsidRPr="00883F13">
        <w:t xml:space="preserve">    |    16389 | f           | f        | f         | f       | ******** |          |          | </w:t>
      </w:r>
      <w:proofErr w:type="spellStart"/>
      <w:r w:rsidRPr="00883F13">
        <w:t>default_pool</w:t>
      </w:r>
      <w:proofErr w:type="spellEnd"/>
      <w:r w:rsidRPr="00883F13">
        <w:t xml:space="preserve"> |      0 |            |           |           |</w:t>
      </w:r>
    </w:p>
    <w:p w14:paraId="073FB563" w14:textId="77777777" w:rsidR="00F87F3A" w:rsidRPr="00883F13" w:rsidRDefault="00F87F3A" w:rsidP="00033CD9">
      <w:pPr>
        <w:pStyle w:val="affffc"/>
      </w:pPr>
      <w:r w:rsidRPr="00883F13">
        <w:t xml:space="preserve">                | </w:t>
      </w:r>
    </w:p>
    <w:p w14:paraId="321E4379" w14:textId="77777777" w:rsidR="00F87F3A" w:rsidRPr="00883F13" w:rsidRDefault="00F87F3A" w:rsidP="00033CD9">
      <w:pPr>
        <w:pStyle w:val="affffc"/>
      </w:pPr>
      <w:r w:rsidRPr="00883F13">
        <w:t>(2 rows)</w:t>
      </w:r>
    </w:p>
    <w:p w14:paraId="4E0F4EC0" w14:textId="52BEF2C5" w:rsidR="00F87F3A" w:rsidRPr="00883F13" w:rsidRDefault="00F87F3A" w:rsidP="00015AF1">
      <w:pPr>
        <w:pStyle w:val="30"/>
      </w:pPr>
      <w:r w:rsidRPr="00883F13">
        <w:t>创建有</w:t>
      </w:r>
      <w:r w:rsidR="004F279A">
        <w:rPr>
          <w:rFonts w:hint="eastAsia"/>
        </w:rPr>
        <w:t>＂</w:t>
      </w:r>
      <w:r w:rsidRPr="00883F13">
        <w:t>创建数据库</w:t>
      </w:r>
      <w:r w:rsidR="004F279A">
        <w:rPr>
          <w:rFonts w:hint="eastAsia"/>
        </w:rPr>
        <w:t>＂</w:t>
      </w:r>
      <w:r w:rsidRPr="00883F13">
        <w:t>权限的用户，则需要加</w:t>
      </w:r>
      <w:r w:rsidRPr="00883F13">
        <w:t>CREATEDB</w:t>
      </w:r>
      <w:r w:rsidRPr="00883F13">
        <w:t>关键字。</w:t>
      </w:r>
    </w:p>
    <w:p w14:paraId="3C4CF4C4" w14:textId="77777777" w:rsidR="00F87F3A" w:rsidRPr="00474A72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474A72">
        <w:rPr>
          <w:b/>
          <w:color w:val="C7000B"/>
        </w:rPr>
        <w:t>CREATE USER dim CREATEDB PASSWORD 'Bigdata@123';</w:t>
      </w:r>
    </w:p>
    <w:p w14:paraId="6F56D4F3" w14:textId="77777777" w:rsidR="00F87F3A" w:rsidRPr="00883F13" w:rsidRDefault="00F87F3A" w:rsidP="00033CD9">
      <w:pPr>
        <w:pStyle w:val="affffc"/>
      </w:pPr>
      <w:r w:rsidRPr="00883F13">
        <w:t>CREATE ROLE</w:t>
      </w:r>
    </w:p>
    <w:p w14:paraId="71344EA2" w14:textId="5865BC94" w:rsidR="00F87F3A" w:rsidRPr="00883F13" w:rsidRDefault="00F87F3A" w:rsidP="00015AF1">
      <w:pPr>
        <w:pStyle w:val="30"/>
      </w:pPr>
      <w:r w:rsidRPr="00883F13">
        <w:t>将用户</w:t>
      </w:r>
      <w:proofErr w:type="spellStart"/>
      <w:r w:rsidRPr="00883F13">
        <w:t>jim</w:t>
      </w:r>
      <w:proofErr w:type="spellEnd"/>
      <w:r w:rsidRPr="00883F13">
        <w:t>的登录密码由</w:t>
      </w:r>
      <w:r w:rsidRPr="00883F13">
        <w:t>Bigdata@123</w:t>
      </w:r>
      <w:r w:rsidRPr="00883F13">
        <w:t>修改为</w:t>
      </w:r>
      <w:r w:rsidRPr="00883F13">
        <w:t>Abcd@123</w:t>
      </w:r>
      <w:r w:rsidR="00D93762" w:rsidRPr="00883F13">
        <w:t>。</w:t>
      </w:r>
    </w:p>
    <w:p w14:paraId="7EB98D77" w14:textId="77777777" w:rsidR="00F87F3A" w:rsidRPr="00474A72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474A72">
        <w:rPr>
          <w:b/>
          <w:color w:val="C7000B"/>
        </w:rPr>
        <w:t xml:space="preserve">ALTER USER </w:t>
      </w:r>
      <w:proofErr w:type="spellStart"/>
      <w:r w:rsidRPr="00474A72">
        <w:rPr>
          <w:b/>
          <w:color w:val="C7000B"/>
        </w:rPr>
        <w:t>jim</w:t>
      </w:r>
      <w:proofErr w:type="spellEnd"/>
      <w:r w:rsidRPr="00474A72">
        <w:rPr>
          <w:b/>
          <w:color w:val="C7000B"/>
        </w:rPr>
        <w:t xml:space="preserve"> IDENTIFIED BY 'Abcd@123' REPLACE 'Bigdata@123';</w:t>
      </w:r>
    </w:p>
    <w:p w14:paraId="2F750EBC" w14:textId="77777777" w:rsidR="00F87F3A" w:rsidRPr="00883F13" w:rsidRDefault="00F87F3A" w:rsidP="00033CD9">
      <w:pPr>
        <w:pStyle w:val="affffc"/>
      </w:pPr>
      <w:r w:rsidRPr="00883F13">
        <w:t>ALTER ROLE</w:t>
      </w:r>
    </w:p>
    <w:p w14:paraId="38C3098E" w14:textId="2622BFF8" w:rsidR="00F87F3A" w:rsidRPr="00883F13" w:rsidRDefault="00F87F3A" w:rsidP="00015AF1">
      <w:pPr>
        <w:pStyle w:val="30"/>
      </w:pPr>
      <w:r w:rsidRPr="00883F13">
        <w:t>为用户</w:t>
      </w:r>
      <w:proofErr w:type="spellStart"/>
      <w:r w:rsidRPr="00883F13">
        <w:t>jim</w:t>
      </w:r>
      <w:proofErr w:type="spellEnd"/>
      <w:r w:rsidRPr="00883F13">
        <w:t>追加有创建角色的</w:t>
      </w:r>
      <w:r w:rsidRPr="00883F13">
        <w:t>CREATEROLE</w:t>
      </w:r>
      <w:r w:rsidRPr="00883F13">
        <w:t>权限</w:t>
      </w:r>
      <w:r w:rsidR="00D93762" w:rsidRPr="00883F13">
        <w:t>。</w:t>
      </w:r>
    </w:p>
    <w:p w14:paraId="2D525C76" w14:textId="77777777" w:rsidR="00F87F3A" w:rsidRPr="00474A72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474A72">
        <w:rPr>
          <w:b/>
          <w:color w:val="C7000B"/>
        </w:rPr>
        <w:t xml:space="preserve">ALTER USER </w:t>
      </w:r>
      <w:proofErr w:type="spellStart"/>
      <w:r w:rsidRPr="00474A72">
        <w:rPr>
          <w:b/>
          <w:color w:val="C7000B"/>
        </w:rPr>
        <w:t>jim</w:t>
      </w:r>
      <w:proofErr w:type="spellEnd"/>
      <w:r w:rsidRPr="00474A72">
        <w:rPr>
          <w:b/>
          <w:color w:val="C7000B"/>
        </w:rPr>
        <w:t xml:space="preserve"> CREATEROLE;</w:t>
      </w:r>
    </w:p>
    <w:p w14:paraId="4BB1E678" w14:textId="77777777" w:rsidR="00F87F3A" w:rsidRPr="00883F13" w:rsidRDefault="00F87F3A" w:rsidP="00033CD9">
      <w:pPr>
        <w:pStyle w:val="affffc"/>
      </w:pPr>
      <w:r w:rsidRPr="00883F13">
        <w:t>ALTER ROLE</w:t>
      </w:r>
    </w:p>
    <w:p w14:paraId="02E36E00" w14:textId="7EB55D34" w:rsidR="00F87F3A" w:rsidRPr="00883F13" w:rsidRDefault="00F87F3A" w:rsidP="00015AF1">
      <w:pPr>
        <w:pStyle w:val="30"/>
      </w:pPr>
      <w:r w:rsidRPr="00883F13">
        <w:t>锁定</w:t>
      </w:r>
      <w:proofErr w:type="spellStart"/>
      <w:r w:rsidRPr="00883F13">
        <w:t>jim</w:t>
      </w:r>
      <w:proofErr w:type="spellEnd"/>
      <w:proofErr w:type="gramStart"/>
      <w:r w:rsidRPr="00883F13">
        <w:t>帐户</w:t>
      </w:r>
      <w:proofErr w:type="gramEnd"/>
      <w:r w:rsidR="00D93762" w:rsidRPr="00883F13">
        <w:t>。</w:t>
      </w:r>
    </w:p>
    <w:p w14:paraId="69FFB8C2" w14:textId="77777777" w:rsidR="00F87F3A" w:rsidRPr="00474A72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474A72">
        <w:rPr>
          <w:b/>
          <w:color w:val="C7000B"/>
        </w:rPr>
        <w:t xml:space="preserve">ALTER USER </w:t>
      </w:r>
      <w:proofErr w:type="spellStart"/>
      <w:r w:rsidRPr="00474A72">
        <w:rPr>
          <w:b/>
          <w:color w:val="C7000B"/>
        </w:rPr>
        <w:t>jim</w:t>
      </w:r>
      <w:proofErr w:type="spellEnd"/>
      <w:r w:rsidRPr="00474A72">
        <w:rPr>
          <w:b/>
          <w:color w:val="C7000B"/>
        </w:rPr>
        <w:t xml:space="preserve"> ACCOUNT LOCK;</w:t>
      </w:r>
    </w:p>
    <w:p w14:paraId="125FE49D" w14:textId="77777777" w:rsidR="00F87F3A" w:rsidRPr="00883F13" w:rsidRDefault="00F87F3A" w:rsidP="00033CD9">
      <w:pPr>
        <w:pStyle w:val="affffc"/>
      </w:pPr>
      <w:r w:rsidRPr="00883F13">
        <w:t>ALTER ROLE</w:t>
      </w:r>
    </w:p>
    <w:p w14:paraId="03D2285D" w14:textId="6ABDA14F" w:rsidR="00F87F3A" w:rsidRPr="00883F13" w:rsidRDefault="00F87F3A" w:rsidP="00015AF1">
      <w:pPr>
        <w:pStyle w:val="30"/>
      </w:pPr>
      <w:r w:rsidRPr="00883F13">
        <w:t>解锁</w:t>
      </w:r>
      <w:proofErr w:type="spellStart"/>
      <w:r w:rsidRPr="00883F13">
        <w:t>jim</w:t>
      </w:r>
      <w:proofErr w:type="spellEnd"/>
      <w:proofErr w:type="gramStart"/>
      <w:r w:rsidRPr="00883F13">
        <w:t>帐户</w:t>
      </w:r>
      <w:proofErr w:type="gramEnd"/>
      <w:r w:rsidR="00D93762" w:rsidRPr="00883F13">
        <w:t>。</w:t>
      </w:r>
    </w:p>
    <w:p w14:paraId="30633CA5" w14:textId="77777777" w:rsidR="00F87F3A" w:rsidRPr="00474A72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474A72">
        <w:rPr>
          <w:b/>
          <w:color w:val="C7000B"/>
        </w:rPr>
        <w:t xml:space="preserve">ALTER USER </w:t>
      </w:r>
      <w:proofErr w:type="spellStart"/>
      <w:r w:rsidRPr="00474A72">
        <w:rPr>
          <w:b/>
          <w:color w:val="C7000B"/>
        </w:rPr>
        <w:t>jim</w:t>
      </w:r>
      <w:proofErr w:type="spellEnd"/>
      <w:r w:rsidRPr="00474A72">
        <w:rPr>
          <w:b/>
          <w:color w:val="C7000B"/>
        </w:rPr>
        <w:t xml:space="preserve"> ACCOUNT UNLOCK;</w:t>
      </w:r>
    </w:p>
    <w:p w14:paraId="6A1A5D01" w14:textId="77777777" w:rsidR="00F87F3A" w:rsidRPr="00883F13" w:rsidRDefault="00F87F3A" w:rsidP="00033CD9">
      <w:pPr>
        <w:pStyle w:val="affffc"/>
      </w:pPr>
      <w:r w:rsidRPr="00883F13">
        <w:t>ALTER ROLE</w:t>
      </w:r>
    </w:p>
    <w:p w14:paraId="106EF21E" w14:textId="62906104" w:rsidR="00F87F3A" w:rsidRPr="00883F13" w:rsidRDefault="00F87F3A" w:rsidP="00015AF1">
      <w:pPr>
        <w:pStyle w:val="30"/>
      </w:pPr>
      <w:r w:rsidRPr="00883F13">
        <w:t>删除用户</w:t>
      </w:r>
      <w:r w:rsidR="00D93762" w:rsidRPr="00883F13">
        <w:t>。</w:t>
      </w:r>
    </w:p>
    <w:p w14:paraId="0B4B1AF4" w14:textId="77777777" w:rsidR="00F87F3A" w:rsidRPr="00474A72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474A72">
        <w:rPr>
          <w:b/>
          <w:color w:val="C7000B"/>
        </w:rPr>
        <w:t xml:space="preserve">DROP USER </w:t>
      </w:r>
      <w:proofErr w:type="spellStart"/>
      <w:r w:rsidRPr="00474A72">
        <w:rPr>
          <w:b/>
          <w:color w:val="C7000B"/>
        </w:rPr>
        <w:t>jim</w:t>
      </w:r>
      <w:proofErr w:type="spellEnd"/>
      <w:r w:rsidRPr="00474A72">
        <w:rPr>
          <w:b/>
          <w:color w:val="C7000B"/>
        </w:rPr>
        <w:t xml:space="preserve"> CASCADE;</w:t>
      </w:r>
    </w:p>
    <w:p w14:paraId="5B55C301" w14:textId="77777777" w:rsidR="00F87F3A" w:rsidRDefault="00F87F3A" w:rsidP="00033CD9">
      <w:pPr>
        <w:pStyle w:val="affffc"/>
      </w:pPr>
      <w:r w:rsidRPr="00883F13">
        <w:t>DROP ROLE</w:t>
      </w:r>
    </w:p>
    <w:p w14:paraId="69FF0221" w14:textId="5D15C8AA" w:rsidR="00033CD9" w:rsidRDefault="00033CD9" w:rsidP="00033CD9">
      <w:pPr>
        <w:pStyle w:val="30"/>
      </w:pPr>
      <w:r>
        <w:t>退出数据库</w:t>
      </w:r>
      <w:r w:rsidR="005D055B">
        <w:t>。</w:t>
      </w:r>
    </w:p>
    <w:p w14:paraId="1B84F5C0" w14:textId="11265D30" w:rsidR="00033CD9" w:rsidRPr="00474A72" w:rsidRDefault="00033CD9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lastRenderedPageBreak/>
        <w:t>postgres</w:t>
      </w:r>
      <w:proofErr w:type="spellEnd"/>
      <w:proofErr w:type="gramEnd"/>
      <w:r w:rsidRPr="00883F13">
        <w:t>=#</w:t>
      </w:r>
      <w:r w:rsidRPr="00682C56">
        <w:t xml:space="preserve"> </w:t>
      </w:r>
      <w:r w:rsidRPr="00474A72">
        <w:rPr>
          <w:rFonts w:hint="eastAsia"/>
          <w:b/>
          <w:color w:val="C7000B"/>
        </w:rPr>
        <w:t>\</w:t>
      </w:r>
      <w:r w:rsidRPr="00474A72">
        <w:rPr>
          <w:b/>
          <w:color w:val="C7000B"/>
        </w:rPr>
        <w:t>q</w:t>
      </w:r>
    </w:p>
    <w:p w14:paraId="0426D855" w14:textId="0F653053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46" w:name="_Toc47699762"/>
      <w:bookmarkStart w:id="47" w:name="_Toc81318189"/>
      <w:r w:rsidRPr="00883F13">
        <w:rPr>
          <w:rFonts w:cs="Huawei Sans"/>
        </w:rPr>
        <w:t>角色</w:t>
      </w:r>
      <w:bookmarkEnd w:id="46"/>
      <w:bookmarkEnd w:id="47"/>
    </w:p>
    <w:p w14:paraId="6145D59F" w14:textId="26B54C76" w:rsidR="00F87F3A" w:rsidRPr="00883F13" w:rsidRDefault="00F87F3A" w:rsidP="00033CD9">
      <w:pPr>
        <w:pStyle w:val="1e"/>
      </w:pPr>
      <w:r w:rsidRPr="00883F13">
        <w:t>角色是拥有数据库对象和权限的实体。在不同的环境中角色可以认为是一个用户，一个组或者兼顾两者</w:t>
      </w:r>
      <w:r w:rsidR="00D93762" w:rsidRPr="00883F13">
        <w:t>。</w:t>
      </w:r>
    </w:p>
    <w:p w14:paraId="4F211D10" w14:textId="4827EA6A" w:rsidR="00F87F3A" w:rsidRPr="00883F13" w:rsidRDefault="00F87F3A" w:rsidP="00033CD9">
      <w:pPr>
        <w:pStyle w:val="1e"/>
      </w:pPr>
      <w:r w:rsidRPr="00883F13">
        <w:t>在数据库中添加一个新角色，角色无登录权限</w:t>
      </w:r>
      <w:r w:rsidR="00D93762" w:rsidRPr="00883F13">
        <w:t>。</w:t>
      </w:r>
    </w:p>
    <w:p w14:paraId="4464C2A8" w14:textId="77777777" w:rsidR="00F87F3A" w:rsidRPr="00883F13" w:rsidRDefault="00F87F3A" w:rsidP="00033CD9">
      <w:pPr>
        <w:pStyle w:val="1e"/>
      </w:pPr>
      <w:r w:rsidRPr="00883F13">
        <w:t>创建角色的用户必须具备</w:t>
      </w:r>
      <w:r w:rsidRPr="00883F13">
        <w:t>CREATE ROLE</w:t>
      </w:r>
      <w:r w:rsidRPr="00883F13">
        <w:t>的权限或者是系统管理员。</w:t>
      </w:r>
    </w:p>
    <w:p w14:paraId="688C8AAF" w14:textId="79A2E9D1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  <w:color w:val="FF0000"/>
        </w:rPr>
      </w:pPr>
      <w:bookmarkStart w:id="48" w:name="_Toc47699763"/>
      <w:bookmarkStart w:id="49" w:name="_Toc81318190"/>
      <w:r w:rsidRPr="00883F13">
        <w:rPr>
          <w:rFonts w:cs="Huawei Sans"/>
        </w:rPr>
        <w:t>创建、修改、删除角色</w:t>
      </w:r>
      <w:bookmarkEnd w:id="48"/>
      <w:bookmarkEnd w:id="49"/>
    </w:p>
    <w:p w14:paraId="72B14BBD" w14:textId="2C93A43F" w:rsidR="00F87F3A" w:rsidRPr="00883F13" w:rsidRDefault="00F87F3A" w:rsidP="00015AF1">
      <w:pPr>
        <w:pStyle w:val="30"/>
      </w:pPr>
      <w:r w:rsidRPr="00883F13">
        <w:t>启动服务器，再使用</w:t>
      </w:r>
      <w:proofErr w:type="spellStart"/>
      <w:r w:rsidRPr="00883F13">
        <w:t>gsql</w:t>
      </w:r>
      <w:proofErr w:type="spellEnd"/>
      <w:r w:rsidRPr="00883F13">
        <w:t>客户端以管理员用户身份连接</w:t>
      </w:r>
      <w:proofErr w:type="spellStart"/>
      <w:r w:rsidRPr="00883F13">
        <w:t>postgres</w:t>
      </w:r>
      <w:proofErr w:type="spellEnd"/>
      <w:r w:rsidRPr="00883F13">
        <w:t>数据库，假设端口号为</w:t>
      </w:r>
      <w:r w:rsidRPr="00883F13">
        <w:t>26000</w:t>
      </w:r>
      <w:r w:rsidR="00D93762" w:rsidRPr="00883F13">
        <w:t>。</w:t>
      </w:r>
    </w:p>
    <w:p w14:paraId="16B38EA5" w14:textId="4519196F" w:rsidR="00F87F3A" w:rsidRPr="00474A72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474A72">
        <w:rPr>
          <w:b/>
          <w:color w:val="C7000B"/>
        </w:rPr>
        <w:t>gsql</w:t>
      </w:r>
      <w:proofErr w:type="spellEnd"/>
      <w:proofErr w:type="gramEnd"/>
      <w:r w:rsidRPr="00474A72">
        <w:rPr>
          <w:b/>
          <w:color w:val="C7000B"/>
        </w:rPr>
        <w:t xml:space="preserve"> -d </w:t>
      </w:r>
      <w:proofErr w:type="spellStart"/>
      <w:r w:rsidRPr="00474A72">
        <w:rPr>
          <w:b/>
          <w:color w:val="C7000B"/>
        </w:rPr>
        <w:t>postgres</w:t>
      </w:r>
      <w:proofErr w:type="spellEnd"/>
      <w:r w:rsidRPr="00474A72">
        <w:rPr>
          <w:b/>
          <w:color w:val="C7000B"/>
        </w:rPr>
        <w:t xml:space="preserve"> -p 26000</w:t>
      </w:r>
      <w:r w:rsidR="00854F0C" w:rsidRPr="00474A72">
        <w:rPr>
          <w:b/>
          <w:color w:val="C7000B"/>
        </w:rPr>
        <w:t xml:space="preserve"> -r</w:t>
      </w:r>
    </w:p>
    <w:p w14:paraId="01740286" w14:textId="08ADBA4A" w:rsidR="00F87F3A" w:rsidRPr="00883F13" w:rsidRDefault="00F87F3A" w:rsidP="00015AF1">
      <w:pPr>
        <w:pStyle w:val="30"/>
      </w:pPr>
      <w:r w:rsidRPr="00883F13">
        <w:t>创建一个角色，名为</w:t>
      </w:r>
      <w:r w:rsidRPr="00883F13">
        <w:t>manager</w:t>
      </w:r>
      <w:r w:rsidRPr="00883F13">
        <w:t>，密码为</w:t>
      </w:r>
      <w:r w:rsidRPr="00883F13">
        <w:t>Bigdata@123</w:t>
      </w:r>
      <w:r w:rsidR="00D93762" w:rsidRPr="00883F13">
        <w:t>。</w:t>
      </w:r>
    </w:p>
    <w:p w14:paraId="5A917318" w14:textId="77777777" w:rsidR="00F87F3A" w:rsidRPr="00474A72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474A72">
        <w:rPr>
          <w:b/>
          <w:color w:val="C7000B"/>
        </w:rPr>
        <w:t>CREATE ROLE manager IDENTIFIED BY 'Bigdata@123';</w:t>
      </w:r>
    </w:p>
    <w:p w14:paraId="18F94434" w14:textId="77777777" w:rsidR="00F87F3A" w:rsidRPr="00883F13" w:rsidRDefault="00F87F3A" w:rsidP="00033CD9">
      <w:pPr>
        <w:pStyle w:val="affffc"/>
      </w:pPr>
      <w:r w:rsidRPr="00883F13">
        <w:t>CREATE ROLE</w:t>
      </w:r>
    </w:p>
    <w:p w14:paraId="2DBA2DB9" w14:textId="5C6BB979" w:rsidR="00F87F3A" w:rsidRPr="00883F13" w:rsidRDefault="00F87F3A" w:rsidP="00015AF1">
      <w:pPr>
        <w:pStyle w:val="30"/>
      </w:pPr>
      <w:r w:rsidRPr="00883F13">
        <w:t>创建一个角色，从</w:t>
      </w:r>
      <w:r w:rsidRPr="00883F13">
        <w:t>202</w:t>
      </w:r>
      <w:r w:rsidR="00033CD9">
        <w:t>1</w:t>
      </w:r>
      <w:r w:rsidRPr="00883F13">
        <w:t>年</w:t>
      </w:r>
      <w:r w:rsidR="00033CD9">
        <w:t>1</w:t>
      </w:r>
      <w:r w:rsidRPr="00883F13">
        <w:t>月</w:t>
      </w:r>
      <w:r w:rsidRPr="00883F13">
        <w:t>1</w:t>
      </w:r>
      <w:r w:rsidRPr="00883F13">
        <w:t>日开始生效，到</w:t>
      </w:r>
      <w:r w:rsidRPr="00883F13">
        <w:t>202</w:t>
      </w:r>
      <w:r w:rsidR="00033CD9">
        <w:t>1</w:t>
      </w:r>
      <w:r w:rsidRPr="00883F13">
        <w:t>年</w:t>
      </w:r>
      <w:r w:rsidR="00033CD9">
        <w:t>6</w:t>
      </w:r>
      <w:r w:rsidRPr="00883F13">
        <w:t>月</w:t>
      </w:r>
      <w:r w:rsidRPr="00883F13">
        <w:t>1</w:t>
      </w:r>
      <w:r w:rsidRPr="00883F13">
        <w:t>日失效</w:t>
      </w:r>
      <w:r w:rsidR="00D93762" w:rsidRPr="00883F13">
        <w:t>。</w:t>
      </w:r>
    </w:p>
    <w:p w14:paraId="5A78D9D6" w14:textId="23BDD8CF" w:rsidR="00F87F3A" w:rsidRPr="00474A72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474A72">
        <w:rPr>
          <w:b/>
          <w:color w:val="C7000B"/>
        </w:rPr>
        <w:t xml:space="preserve">CREATE ROLE </w:t>
      </w:r>
      <w:proofErr w:type="spellStart"/>
      <w:r w:rsidRPr="00474A72">
        <w:rPr>
          <w:b/>
          <w:color w:val="C7000B"/>
        </w:rPr>
        <w:t>miriam</w:t>
      </w:r>
      <w:proofErr w:type="spellEnd"/>
      <w:r w:rsidRPr="00474A72">
        <w:rPr>
          <w:b/>
          <w:color w:val="C7000B"/>
        </w:rPr>
        <w:t xml:space="preserve"> WITH LOGIN PASSWORD 'Bigdata@123' VALID BEGIN '202</w:t>
      </w:r>
      <w:r w:rsidR="00033CD9" w:rsidRPr="00474A72">
        <w:rPr>
          <w:b/>
          <w:color w:val="C7000B"/>
        </w:rPr>
        <w:t>1</w:t>
      </w:r>
      <w:r w:rsidRPr="00474A72">
        <w:rPr>
          <w:b/>
          <w:color w:val="C7000B"/>
        </w:rPr>
        <w:t>-0</w:t>
      </w:r>
      <w:r w:rsidR="00033CD9" w:rsidRPr="00474A72">
        <w:rPr>
          <w:b/>
          <w:color w:val="C7000B"/>
        </w:rPr>
        <w:t>1</w:t>
      </w:r>
      <w:r w:rsidRPr="00474A72">
        <w:rPr>
          <w:b/>
          <w:color w:val="C7000B"/>
        </w:rPr>
        <w:t>-01' VALID UNTIL '202</w:t>
      </w:r>
      <w:r w:rsidR="00033CD9" w:rsidRPr="00474A72">
        <w:rPr>
          <w:b/>
          <w:color w:val="C7000B"/>
        </w:rPr>
        <w:t>1</w:t>
      </w:r>
      <w:r w:rsidRPr="00474A72">
        <w:rPr>
          <w:b/>
          <w:color w:val="C7000B"/>
        </w:rPr>
        <w:t>-</w:t>
      </w:r>
      <w:r w:rsidR="00033CD9" w:rsidRPr="00474A72">
        <w:rPr>
          <w:b/>
          <w:color w:val="C7000B"/>
        </w:rPr>
        <w:t>06</w:t>
      </w:r>
      <w:r w:rsidRPr="00474A72">
        <w:rPr>
          <w:b/>
          <w:color w:val="C7000B"/>
        </w:rPr>
        <w:t>-01';</w:t>
      </w:r>
    </w:p>
    <w:p w14:paraId="6949D975" w14:textId="77777777" w:rsidR="00F87F3A" w:rsidRPr="00883F13" w:rsidRDefault="00F87F3A" w:rsidP="00033CD9">
      <w:pPr>
        <w:pStyle w:val="affffc"/>
      </w:pPr>
      <w:r w:rsidRPr="00883F13">
        <w:t>CREATE ROLE</w:t>
      </w:r>
    </w:p>
    <w:p w14:paraId="51283ADD" w14:textId="5A834C4C" w:rsidR="00F87F3A" w:rsidRPr="00883F13" w:rsidRDefault="00F87F3A" w:rsidP="00015AF1">
      <w:pPr>
        <w:pStyle w:val="30"/>
      </w:pPr>
      <w:r w:rsidRPr="00883F13">
        <w:t>修改角色</w:t>
      </w:r>
      <w:r w:rsidRPr="00883F13">
        <w:t>manager</w:t>
      </w:r>
      <w:r w:rsidRPr="00883F13">
        <w:t>的密码为</w:t>
      </w:r>
      <w:r w:rsidRPr="00883F13">
        <w:t>abcd@123</w:t>
      </w:r>
      <w:r w:rsidR="00D93762" w:rsidRPr="00883F13">
        <w:t>。</w:t>
      </w:r>
    </w:p>
    <w:p w14:paraId="0F671691" w14:textId="77777777" w:rsidR="00F87F3A" w:rsidRPr="00883F13" w:rsidRDefault="00F87F3A" w:rsidP="00033CD9">
      <w:pPr>
        <w:pStyle w:val="affffc"/>
      </w:pPr>
      <w:proofErr w:type="spellStart"/>
      <w:r w:rsidRPr="00883F13">
        <w:t>postgres</w:t>
      </w:r>
      <w:proofErr w:type="spellEnd"/>
      <w:r w:rsidRPr="00883F13">
        <w:t>=#</w:t>
      </w:r>
      <w:r w:rsidRPr="00474A72">
        <w:rPr>
          <w:b/>
          <w:color w:val="C7000B"/>
        </w:rPr>
        <w:t xml:space="preserve"> ALTER ROLE manager IDENTIFIED BY 'abcd@123' REPLACE 'Bigdata@123';</w:t>
      </w:r>
    </w:p>
    <w:p w14:paraId="00D969D5" w14:textId="77777777" w:rsidR="00F87F3A" w:rsidRPr="00883F13" w:rsidRDefault="00F87F3A" w:rsidP="00033CD9">
      <w:pPr>
        <w:pStyle w:val="affffc"/>
      </w:pPr>
      <w:r w:rsidRPr="00883F13">
        <w:t>ALTER ROLE</w:t>
      </w:r>
    </w:p>
    <w:p w14:paraId="2FBDC9DA" w14:textId="6D7900C1" w:rsidR="00F87F3A" w:rsidRPr="00883F13" w:rsidRDefault="00F87F3A" w:rsidP="00015AF1">
      <w:pPr>
        <w:pStyle w:val="30"/>
      </w:pPr>
      <w:r w:rsidRPr="00883F13">
        <w:t>修改角色</w:t>
      </w:r>
      <w:r w:rsidRPr="00883F13">
        <w:t>manager</w:t>
      </w:r>
      <w:r w:rsidRPr="00883F13">
        <w:t>为系统管理员</w:t>
      </w:r>
      <w:r w:rsidR="00D93762" w:rsidRPr="00883F13">
        <w:t>。</w:t>
      </w:r>
    </w:p>
    <w:p w14:paraId="1EF56FE3" w14:textId="77777777" w:rsidR="00F87F3A" w:rsidRPr="00474A72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474A72">
        <w:rPr>
          <w:b/>
          <w:color w:val="C7000B"/>
        </w:rPr>
        <w:t>ALTER ROLE manager SYSADMIN;</w:t>
      </w:r>
    </w:p>
    <w:p w14:paraId="48D22594" w14:textId="77777777" w:rsidR="00F87F3A" w:rsidRPr="00883F13" w:rsidRDefault="00F87F3A" w:rsidP="00033CD9">
      <w:pPr>
        <w:pStyle w:val="affffc"/>
      </w:pPr>
      <w:r w:rsidRPr="00883F13">
        <w:t>ALTER ROLE</w:t>
      </w:r>
    </w:p>
    <w:p w14:paraId="166A1D31" w14:textId="363FC701" w:rsidR="00F87F3A" w:rsidRPr="00883F13" w:rsidRDefault="00F87F3A" w:rsidP="00015AF1">
      <w:pPr>
        <w:pStyle w:val="30"/>
      </w:pPr>
      <w:r w:rsidRPr="00883F13">
        <w:t>删除角色</w:t>
      </w:r>
      <w:r w:rsidRPr="00883F13">
        <w:t>manager</w:t>
      </w:r>
      <w:r w:rsidR="00D93762" w:rsidRPr="00883F13">
        <w:t>。</w:t>
      </w:r>
    </w:p>
    <w:p w14:paraId="7FEEAA74" w14:textId="77777777" w:rsidR="00F87F3A" w:rsidRPr="00474A72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474A72">
        <w:rPr>
          <w:b/>
          <w:color w:val="C7000B"/>
        </w:rPr>
        <w:t>DROP ROLE manager;</w:t>
      </w:r>
    </w:p>
    <w:p w14:paraId="020E1330" w14:textId="77777777" w:rsidR="00F87F3A" w:rsidRPr="00883F13" w:rsidRDefault="00F87F3A" w:rsidP="00033CD9">
      <w:pPr>
        <w:pStyle w:val="affffc"/>
      </w:pPr>
      <w:r w:rsidRPr="00883F13">
        <w:t>DROP ROLE</w:t>
      </w:r>
    </w:p>
    <w:p w14:paraId="7102D367" w14:textId="37176C73" w:rsidR="00F87F3A" w:rsidRPr="00883F13" w:rsidRDefault="00F87F3A" w:rsidP="00015AF1">
      <w:pPr>
        <w:pStyle w:val="30"/>
      </w:pPr>
      <w:r w:rsidRPr="00883F13">
        <w:t>查看角色</w:t>
      </w:r>
      <w:r w:rsidR="00D93762" w:rsidRPr="00883F13">
        <w:t>。</w:t>
      </w:r>
    </w:p>
    <w:p w14:paraId="147514C1" w14:textId="77777777" w:rsidR="00F87F3A" w:rsidRPr="00474A72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>=#</w:t>
      </w:r>
      <w:r w:rsidRPr="00474A72">
        <w:rPr>
          <w:b/>
          <w:color w:val="C7000B"/>
        </w:rPr>
        <w:t xml:space="preserve"> SELECT * FROM PG_ROLES;</w:t>
      </w:r>
    </w:p>
    <w:p w14:paraId="6AA9DDBE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spellStart"/>
      <w:proofErr w:type="gramStart"/>
      <w:r w:rsidRPr="00883F13">
        <w:t>rolname</w:t>
      </w:r>
      <w:proofErr w:type="spellEnd"/>
      <w:proofErr w:type="gramEnd"/>
      <w:r w:rsidRPr="00883F13">
        <w:t xml:space="preserve"> | </w:t>
      </w:r>
      <w:proofErr w:type="spellStart"/>
      <w:r w:rsidRPr="00883F13">
        <w:t>rolsuper</w:t>
      </w:r>
      <w:proofErr w:type="spellEnd"/>
      <w:r w:rsidRPr="00883F13">
        <w:t xml:space="preserve"> | </w:t>
      </w:r>
      <w:proofErr w:type="spellStart"/>
      <w:r w:rsidRPr="00883F13">
        <w:t>rolinherit</w:t>
      </w:r>
      <w:proofErr w:type="spellEnd"/>
      <w:r w:rsidRPr="00883F13">
        <w:t xml:space="preserve"> | </w:t>
      </w:r>
      <w:proofErr w:type="spellStart"/>
      <w:r w:rsidRPr="00883F13">
        <w:t>rolcreaterole</w:t>
      </w:r>
      <w:proofErr w:type="spellEnd"/>
      <w:r w:rsidRPr="00883F13">
        <w:t xml:space="preserve"> | </w:t>
      </w:r>
      <w:proofErr w:type="spellStart"/>
      <w:r w:rsidRPr="00883F13">
        <w:t>rolcreatedb</w:t>
      </w:r>
      <w:proofErr w:type="spellEnd"/>
      <w:r w:rsidRPr="00883F13">
        <w:t xml:space="preserve"> | </w:t>
      </w:r>
      <w:proofErr w:type="spellStart"/>
      <w:r w:rsidRPr="00883F13">
        <w:t>rolcatupdate</w:t>
      </w:r>
      <w:proofErr w:type="spellEnd"/>
      <w:r w:rsidRPr="00883F13">
        <w:t xml:space="preserve"> | </w:t>
      </w:r>
      <w:proofErr w:type="spellStart"/>
      <w:r w:rsidRPr="00883F13">
        <w:t>rolcanlogin</w:t>
      </w:r>
      <w:proofErr w:type="spellEnd"/>
      <w:r w:rsidRPr="00883F13">
        <w:t xml:space="preserve"> | </w:t>
      </w:r>
      <w:proofErr w:type="spellStart"/>
      <w:r w:rsidRPr="00883F13">
        <w:t>rolreplication</w:t>
      </w:r>
      <w:proofErr w:type="spellEnd"/>
      <w:r w:rsidRPr="00883F13">
        <w:t xml:space="preserve"> | </w:t>
      </w:r>
      <w:proofErr w:type="spellStart"/>
      <w:r w:rsidRPr="00883F13">
        <w:t>rolauditadmin</w:t>
      </w:r>
      <w:proofErr w:type="spellEnd"/>
      <w:r w:rsidRPr="00883F13">
        <w:t xml:space="preserve"> | </w:t>
      </w:r>
      <w:proofErr w:type="spellStart"/>
      <w:r w:rsidRPr="00883F13">
        <w:t>rolsystemadmin</w:t>
      </w:r>
      <w:proofErr w:type="spellEnd"/>
      <w:r w:rsidRPr="00883F13">
        <w:t xml:space="preserve"> | </w:t>
      </w:r>
      <w:proofErr w:type="spellStart"/>
      <w:r w:rsidRPr="00883F13">
        <w:t>rolconnlimit</w:t>
      </w:r>
      <w:proofErr w:type="spellEnd"/>
      <w:r w:rsidRPr="00883F13">
        <w:t xml:space="preserve"> | </w:t>
      </w:r>
      <w:proofErr w:type="spellStart"/>
      <w:r w:rsidRPr="00883F13">
        <w:t>rol</w:t>
      </w:r>
      <w:proofErr w:type="spellEnd"/>
    </w:p>
    <w:p w14:paraId="11ACB39E" w14:textId="77777777" w:rsidR="00F87F3A" w:rsidRPr="00883F13" w:rsidRDefault="00F87F3A" w:rsidP="00033CD9">
      <w:pPr>
        <w:pStyle w:val="affffc"/>
      </w:pPr>
      <w:proofErr w:type="gramStart"/>
      <w:r w:rsidRPr="00883F13">
        <w:lastRenderedPageBreak/>
        <w:t>password</w:t>
      </w:r>
      <w:proofErr w:type="gramEnd"/>
      <w:r w:rsidRPr="00883F13">
        <w:t xml:space="preserve"> |     </w:t>
      </w:r>
      <w:proofErr w:type="spellStart"/>
      <w:r w:rsidRPr="00883F13">
        <w:t>rolvalidbegin</w:t>
      </w:r>
      <w:proofErr w:type="spellEnd"/>
      <w:r w:rsidRPr="00883F13">
        <w:t xml:space="preserve">      |     </w:t>
      </w:r>
      <w:proofErr w:type="spellStart"/>
      <w:r w:rsidRPr="00883F13">
        <w:t>rolvaliduntil</w:t>
      </w:r>
      <w:proofErr w:type="spellEnd"/>
      <w:r w:rsidRPr="00883F13">
        <w:t xml:space="preserve">      |  </w:t>
      </w:r>
      <w:proofErr w:type="spellStart"/>
      <w:r w:rsidRPr="00883F13">
        <w:t>rolrespool</w:t>
      </w:r>
      <w:proofErr w:type="spellEnd"/>
      <w:r w:rsidRPr="00883F13">
        <w:t xml:space="preserve">  | </w:t>
      </w:r>
      <w:proofErr w:type="spellStart"/>
      <w:r w:rsidRPr="00883F13">
        <w:t>rolparentid</w:t>
      </w:r>
      <w:proofErr w:type="spellEnd"/>
      <w:r w:rsidRPr="00883F13">
        <w:t xml:space="preserve"> | </w:t>
      </w:r>
      <w:proofErr w:type="spellStart"/>
      <w:r w:rsidRPr="00883F13">
        <w:t>roltabspace</w:t>
      </w:r>
      <w:proofErr w:type="spellEnd"/>
      <w:r w:rsidRPr="00883F13">
        <w:t xml:space="preserve"> | </w:t>
      </w:r>
      <w:proofErr w:type="spellStart"/>
      <w:r w:rsidRPr="00883F13">
        <w:t>rolconfig</w:t>
      </w:r>
      <w:proofErr w:type="spellEnd"/>
      <w:r w:rsidRPr="00883F13">
        <w:t xml:space="preserve"> |  </w:t>
      </w:r>
      <w:proofErr w:type="spellStart"/>
      <w:r w:rsidRPr="00883F13">
        <w:t>oid</w:t>
      </w:r>
      <w:proofErr w:type="spellEnd"/>
      <w:r w:rsidRPr="00883F13">
        <w:t xml:space="preserve">  | </w:t>
      </w:r>
      <w:proofErr w:type="spellStart"/>
      <w:r w:rsidRPr="00883F13">
        <w:t>roluseft</w:t>
      </w:r>
      <w:proofErr w:type="spellEnd"/>
      <w:r w:rsidRPr="00883F13">
        <w:t xml:space="preserve"> | </w:t>
      </w:r>
      <w:proofErr w:type="spellStart"/>
      <w:r w:rsidRPr="00883F13">
        <w:t>rolkind</w:t>
      </w:r>
      <w:proofErr w:type="spellEnd"/>
      <w:r w:rsidRPr="00883F13">
        <w:t xml:space="preserve"> | </w:t>
      </w:r>
      <w:proofErr w:type="spellStart"/>
      <w:r w:rsidRPr="00883F13">
        <w:t>nodegroup</w:t>
      </w:r>
      <w:proofErr w:type="spellEnd"/>
      <w:r w:rsidRPr="00883F13">
        <w:t xml:space="preserve"> | </w:t>
      </w:r>
      <w:proofErr w:type="spellStart"/>
      <w:r w:rsidRPr="00883F13">
        <w:t>rolte</w:t>
      </w:r>
      <w:proofErr w:type="spellEnd"/>
    </w:p>
    <w:p w14:paraId="297375F6" w14:textId="77777777" w:rsidR="00F87F3A" w:rsidRPr="00883F13" w:rsidRDefault="00F87F3A" w:rsidP="00033CD9">
      <w:pPr>
        <w:pStyle w:val="affffc"/>
      </w:pPr>
      <w:proofErr w:type="spellStart"/>
      <w:proofErr w:type="gramStart"/>
      <w:r w:rsidRPr="00883F13">
        <w:t>mpspace</w:t>
      </w:r>
      <w:proofErr w:type="spellEnd"/>
      <w:proofErr w:type="gramEnd"/>
      <w:r w:rsidRPr="00883F13">
        <w:t xml:space="preserve"> | </w:t>
      </w:r>
      <w:proofErr w:type="spellStart"/>
      <w:r w:rsidRPr="00883F13">
        <w:t>rolspillspace</w:t>
      </w:r>
      <w:proofErr w:type="spellEnd"/>
      <w:r w:rsidRPr="00883F13">
        <w:t xml:space="preserve"> </w:t>
      </w:r>
    </w:p>
    <w:p w14:paraId="58402918" w14:textId="5775C1DC" w:rsidR="00F87F3A" w:rsidRPr="00883F13" w:rsidRDefault="00F87F3A" w:rsidP="00033CD9">
      <w:pPr>
        <w:pStyle w:val="affffc"/>
      </w:pPr>
      <w:r w:rsidRPr="00883F13">
        <w:t>---------+----------+------------+---------------+-------------+--------------+-------------+----------------+---------------</w:t>
      </w:r>
    </w:p>
    <w:p w14:paraId="307565F2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spellStart"/>
      <w:proofErr w:type="gramStart"/>
      <w:r w:rsidRPr="00883F13">
        <w:t>omm</w:t>
      </w:r>
      <w:proofErr w:type="spellEnd"/>
      <w:proofErr w:type="gramEnd"/>
      <w:r w:rsidRPr="00883F13">
        <w:t xml:space="preserve">     | t        | t          | t             | t           | t            | t           | t              | t             | t              |           -1 | ***</w:t>
      </w:r>
    </w:p>
    <w:p w14:paraId="22D4C1CB" w14:textId="77777777" w:rsidR="00F87F3A" w:rsidRPr="00883F13" w:rsidRDefault="00F87F3A" w:rsidP="00033CD9">
      <w:pPr>
        <w:pStyle w:val="affffc"/>
      </w:pPr>
      <w:r w:rsidRPr="00883F13">
        <w:t xml:space="preserve">*****    |                        |                        | </w:t>
      </w:r>
      <w:proofErr w:type="spellStart"/>
      <w:r w:rsidRPr="00883F13">
        <w:t>default_pool</w:t>
      </w:r>
      <w:proofErr w:type="spellEnd"/>
      <w:r w:rsidRPr="00883F13">
        <w:t xml:space="preserve"> |           0 |             |           |    10 | t        | n       |           |      </w:t>
      </w:r>
    </w:p>
    <w:p w14:paraId="571B4A28" w14:textId="77777777" w:rsidR="00F87F3A" w:rsidRPr="00883F13" w:rsidRDefault="00F87F3A" w:rsidP="00033CD9">
      <w:pPr>
        <w:pStyle w:val="affffc"/>
      </w:pPr>
      <w:r w:rsidRPr="00883F13">
        <w:t xml:space="preserve">        | </w:t>
      </w:r>
    </w:p>
    <w:p w14:paraId="4CF8D053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gramStart"/>
      <w:r w:rsidRPr="00883F13">
        <w:t>dim</w:t>
      </w:r>
      <w:proofErr w:type="gramEnd"/>
      <w:r w:rsidRPr="00883F13">
        <w:t xml:space="preserve">     | f        | t          | f             | t           | f            | t           | f              | f             | f              |           -1 | ***</w:t>
      </w:r>
    </w:p>
    <w:p w14:paraId="005CDA4C" w14:textId="77777777" w:rsidR="00F87F3A" w:rsidRPr="00883F13" w:rsidRDefault="00F87F3A" w:rsidP="00033CD9">
      <w:pPr>
        <w:pStyle w:val="affffc"/>
      </w:pPr>
      <w:r w:rsidRPr="00883F13">
        <w:t xml:space="preserve">*****    |                        |                        | </w:t>
      </w:r>
      <w:proofErr w:type="spellStart"/>
      <w:r w:rsidRPr="00883F13">
        <w:t>default_pool</w:t>
      </w:r>
      <w:proofErr w:type="spellEnd"/>
      <w:r w:rsidRPr="00883F13">
        <w:t xml:space="preserve"> |           0 |             |           | 16393 | f        | n       |           |      </w:t>
      </w:r>
    </w:p>
    <w:p w14:paraId="052F366F" w14:textId="77777777" w:rsidR="00F87F3A" w:rsidRPr="00883F13" w:rsidRDefault="00F87F3A" w:rsidP="00033CD9">
      <w:pPr>
        <w:pStyle w:val="affffc"/>
      </w:pPr>
      <w:r w:rsidRPr="00883F13">
        <w:t xml:space="preserve">        | </w:t>
      </w:r>
    </w:p>
    <w:p w14:paraId="7F47E2DD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spellStart"/>
      <w:proofErr w:type="gramStart"/>
      <w:r w:rsidRPr="00883F13">
        <w:t>miriam</w:t>
      </w:r>
      <w:proofErr w:type="spellEnd"/>
      <w:r w:rsidRPr="00883F13">
        <w:t xml:space="preserve">  |</w:t>
      </w:r>
      <w:proofErr w:type="gramEnd"/>
      <w:r w:rsidRPr="00883F13">
        <w:t xml:space="preserve"> f        | t          | f             | f           | f            | t           | f              | f             | f              |           -1 | ***</w:t>
      </w:r>
    </w:p>
    <w:p w14:paraId="03D73CC0" w14:textId="77777777" w:rsidR="00F87F3A" w:rsidRPr="00883F13" w:rsidRDefault="00F87F3A" w:rsidP="00033CD9">
      <w:pPr>
        <w:pStyle w:val="affffc"/>
      </w:pPr>
      <w:r w:rsidRPr="00883F13">
        <w:t xml:space="preserve">*****    | 2020-07-01 00:00:00+08 | 2020-12-01 00:00:00+08 | </w:t>
      </w:r>
      <w:proofErr w:type="spellStart"/>
      <w:r w:rsidRPr="00883F13">
        <w:t>default_pool</w:t>
      </w:r>
      <w:proofErr w:type="spellEnd"/>
      <w:r w:rsidRPr="00883F13">
        <w:t xml:space="preserve"> |           0 |             |           | 16401 | f        | n       |           |      </w:t>
      </w:r>
    </w:p>
    <w:p w14:paraId="734233D7" w14:textId="77777777" w:rsidR="00F87F3A" w:rsidRPr="00883F13" w:rsidRDefault="00F87F3A" w:rsidP="00033CD9">
      <w:pPr>
        <w:pStyle w:val="affffc"/>
      </w:pPr>
      <w:r w:rsidRPr="00883F13">
        <w:t xml:space="preserve">        | </w:t>
      </w:r>
    </w:p>
    <w:p w14:paraId="4DCBB1BF" w14:textId="77777777" w:rsidR="00F87F3A" w:rsidRDefault="00F87F3A" w:rsidP="00033CD9">
      <w:pPr>
        <w:pStyle w:val="affffc"/>
      </w:pPr>
      <w:r w:rsidRPr="00883F13">
        <w:t>(3 rows)</w:t>
      </w:r>
    </w:p>
    <w:p w14:paraId="23C3EDC5" w14:textId="77777777" w:rsidR="00033CD9" w:rsidRDefault="00033CD9" w:rsidP="00033CD9">
      <w:pPr>
        <w:pStyle w:val="affffc"/>
      </w:pPr>
    </w:p>
    <w:p w14:paraId="71BBE23B" w14:textId="27C00856" w:rsidR="00033CD9" w:rsidRDefault="00033CD9" w:rsidP="00033CD9">
      <w:pPr>
        <w:pStyle w:val="30"/>
      </w:pPr>
      <w:r>
        <w:t>退出数据库</w:t>
      </w:r>
      <w:r w:rsidR="005D055B">
        <w:t>。</w:t>
      </w:r>
    </w:p>
    <w:p w14:paraId="4FE2E400" w14:textId="77777777" w:rsidR="00033CD9" w:rsidRPr="00474A72" w:rsidRDefault="00033CD9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>=#</w:t>
      </w:r>
      <w:r>
        <w:t xml:space="preserve"> </w:t>
      </w:r>
      <w:r w:rsidRPr="00474A72">
        <w:rPr>
          <w:rFonts w:hint="eastAsia"/>
          <w:b/>
          <w:color w:val="C7000B"/>
        </w:rPr>
        <w:t>\</w:t>
      </w:r>
      <w:r w:rsidRPr="00474A72">
        <w:rPr>
          <w:b/>
          <w:color w:val="C7000B"/>
        </w:rPr>
        <w:t>q</w:t>
      </w:r>
    </w:p>
    <w:p w14:paraId="2E8556FD" w14:textId="77777777" w:rsidR="00033CD9" w:rsidRPr="00883F13" w:rsidRDefault="00033CD9" w:rsidP="00033CD9">
      <w:pPr>
        <w:pStyle w:val="1e"/>
      </w:pPr>
    </w:p>
    <w:p w14:paraId="1A6EC2EE" w14:textId="264771F7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50" w:name="_Toc47699764"/>
      <w:bookmarkStart w:id="51" w:name="_Toc81318191"/>
      <w:r w:rsidRPr="00883F13">
        <w:rPr>
          <w:rFonts w:cs="Huawei Sans"/>
        </w:rPr>
        <w:t>Schema</w:t>
      </w:r>
      <w:bookmarkEnd w:id="50"/>
      <w:bookmarkEnd w:id="51"/>
    </w:p>
    <w:p w14:paraId="2638F66F" w14:textId="06CF5CE5" w:rsidR="00F87F3A" w:rsidRPr="00883F13" w:rsidRDefault="00F87F3A" w:rsidP="00033CD9">
      <w:pPr>
        <w:pStyle w:val="1e"/>
      </w:pPr>
      <w:r w:rsidRPr="00883F13">
        <w:t>Schema</w:t>
      </w:r>
      <w:r w:rsidRPr="00883F13">
        <w:t>又称作模式。通过管理</w:t>
      </w:r>
      <w:r w:rsidRPr="00883F13">
        <w:t>Schema</w:t>
      </w:r>
      <w:r w:rsidRPr="00883F13">
        <w:t>，允许多个用户使用同一数据库而不相互干扰</w:t>
      </w:r>
      <w:r w:rsidR="00D93762" w:rsidRPr="00883F13">
        <w:t>。</w:t>
      </w:r>
    </w:p>
    <w:p w14:paraId="7252CF39" w14:textId="11BCBF84" w:rsidR="00F87F3A" w:rsidRPr="00883F13" w:rsidRDefault="00F87F3A" w:rsidP="00033CD9">
      <w:pPr>
        <w:pStyle w:val="1e"/>
      </w:pPr>
      <w:r w:rsidRPr="00883F13">
        <w:t>每个数据库包含一个或多个</w:t>
      </w:r>
      <w:r w:rsidRPr="00883F13">
        <w:t>Schema</w:t>
      </w:r>
      <w:r w:rsidR="00D93762" w:rsidRPr="00883F13">
        <w:t>。</w:t>
      </w:r>
    </w:p>
    <w:p w14:paraId="6DE4A1CF" w14:textId="77777777" w:rsidR="00F87F3A" w:rsidRPr="00883F13" w:rsidRDefault="00F87F3A" w:rsidP="00033CD9">
      <w:pPr>
        <w:pStyle w:val="1e"/>
      </w:pPr>
      <w:r w:rsidRPr="00883F13">
        <w:t>在数据库创建用户时，系统会自动帮助用户创建一个同名</w:t>
      </w:r>
      <w:r w:rsidRPr="00883F13">
        <w:t>Schema</w:t>
      </w:r>
      <w:r w:rsidRPr="00883F13">
        <w:t>。</w:t>
      </w:r>
    </w:p>
    <w:p w14:paraId="772075CF" w14:textId="4DBDEF17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  <w:color w:val="FF0000"/>
        </w:rPr>
      </w:pPr>
      <w:bookmarkStart w:id="52" w:name="_Toc47699765"/>
      <w:bookmarkStart w:id="53" w:name="_Toc81318192"/>
      <w:r w:rsidRPr="00883F13">
        <w:rPr>
          <w:rFonts w:cs="Huawei Sans"/>
        </w:rPr>
        <w:t>创建、修改、删除</w:t>
      </w:r>
      <w:r w:rsidRPr="00883F13">
        <w:rPr>
          <w:rFonts w:cs="Huawei Sans"/>
        </w:rPr>
        <w:t>Schema</w:t>
      </w:r>
      <w:bookmarkEnd w:id="52"/>
      <w:bookmarkEnd w:id="53"/>
    </w:p>
    <w:p w14:paraId="335490E5" w14:textId="4FE83424" w:rsidR="00F87F3A" w:rsidRPr="00883F13" w:rsidRDefault="00F87F3A" w:rsidP="00015AF1">
      <w:pPr>
        <w:pStyle w:val="30"/>
      </w:pPr>
      <w:r w:rsidRPr="00883F13">
        <w:t>启动服务器，再使用</w:t>
      </w:r>
      <w:proofErr w:type="spellStart"/>
      <w:r w:rsidRPr="00883F13">
        <w:t>gsql</w:t>
      </w:r>
      <w:proofErr w:type="spellEnd"/>
      <w:r w:rsidRPr="00883F13">
        <w:t>客户端以管理员用户身份连接</w:t>
      </w:r>
      <w:proofErr w:type="spellStart"/>
      <w:r w:rsidRPr="00883F13">
        <w:t>postgres</w:t>
      </w:r>
      <w:proofErr w:type="spellEnd"/>
      <w:r w:rsidRPr="00883F13">
        <w:t>数据库，假设端口号为</w:t>
      </w:r>
      <w:r w:rsidRPr="00883F13">
        <w:t>26000</w:t>
      </w:r>
      <w:r w:rsidR="00D93762" w:rsidRPr="00883F13">
        <w:t>。</w:t>
      </w:r>
    </w:p>
    <w:p w14:paraId="4E475D0F" w14:textId="21536988" w:rsidR="00F87F3A" w:rsidRPr="00474A72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474A72">
        <w:rPr>
          <w:b/>
          <w:color w:val="C7000B"/>
        </w:rPr>
        <w:t>gsql</w:t>
      </w:r>
      <w:proofErr w:type="spellEnd"/>
      <w:proofErr w:type="gramEnd"/>
      <w:r w:rsidRPr="00474A72">
        <w:rPr>
          <w:b/>
          <w:color w:val="C7000B"/>
        </w:rPr>
        <w:t xml:space="preserve"> -d </w:t>
      </w:r>
      <w:proofErr w:type="spellStart"/>
      <w:r w:rsidRPr="00474A72">
        <w:rPr>
          <w:b/>
          <w:color w:val="C7000B"/>
        </w:rPr>
        <w:t>postgres</w:t>
      </w:r>
      <w:proofErr w:type="spellEnd"/>
      <w:r w:rsidRPr="00474A72">
        <w:rPr>
          <w:b/>
          <w:color w:val="C7000B"/>
        </w:rPr>
        <w:t xml:space="preserve"> -p 26000</w:t>
      </w:r>
      <w:r w:rsidR="00854F0C" w:rsidRPr="00474A72">
        <w:rPr>
          <w:b/>
          <w:color w:val="C7000B"/>
        </w:rPr>
        <w:t xml:space="preserve"> -r</w:t>
      </w:r>
    </w:p>
    <w:p w14:paraId="22C9E74F" w14:textId="4AAC4B56" w:rsidR="00F87F3A" w:rsidRPr="00883F13" w:rsidRDefault="00F87F3A" w:rsidP="00015AF1">
      <w:pPr>
        <w:pStyle w:val="30"/>
      </w:pPr>
      <w:r w:rsidRPr="00883F13">
        <w:t>创建模式</w:t>
      </w:r>
      <w:r w:rsidRPr="00883F13">
        <w:t>ds</w:t>
      </w:r>
      <w:r w:rsidR="00D93762" w:rsidRPr="00883F13">
        <w:t>。</w:t>
      </w:r>
    </w:p>
    <w:p w14:paraId="36BB99E4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>=#</w:t>
      </w:r>
      <w:r w:rsidRPr="002D4010">
        <w:t xml:space="preserve"> </w:t>
      </w:r>
      <w:r w:rsidRPr="00AF4508">
        <w:rPr>
          <w:b/>
          <w:color w:val="C7000B"/>
        </w:rPr>
        <w:t>CREATE SCHEMA ds;</w:t>
      </w:r>
    </w:p>
    <w:p w14:paraId="560B91A6" w14:textId="77777777" w:rsidR="00F87F3A" w:rsidRPr="00883F13" w:rsidRDefault="00F87F3A" w:rsidP="00033CD9">
      <w:pPr>
        <w:pStyle w:val="affffc"/>
      </w:pPr>
      <w:r w:rsidRPr="00883F13">
        <w:t>CREATE SCHEMA</w:t>
      </w:r>
    </w:p>
    <w:p w14:paraId="14DF74A2" w14:textId="1B52CE18" w:rsidR="00F87F3A" w:rsidRPr="00883F13" w:rsidRDefault="00F87F3A" w:rsidP="00015AF1">
      <w:pPr>
        <w:pStyle w:val="30"/>
      </w:pPr>
      <w:r w:rsidRPr="00883F13">
        <w:t>将当前模式</w:t>
      </w:r>
      <w:r w:rsidRPr="00883F13">
        <w:t>ds</w:t>
      </w:r>
      <w:r w:rsidRPr="00883F13">
        <w:t>更名为</w:t>
      </w:r>
      <w:proofErr w:type="spellStart"/>
      <w:r w:rsidRPr="00883F13">
        <w:t>ds_new</w:t>
      </w:r>
      <w:proofErr w:type="spellEnd"/>
      <w:r w:rsidR="00D93762" w:rsidRPr="00883F13">
        <w:t>。</w:t>
      </w:r>
    </w:p>
    <w:p w14:paraId="5B8A30D5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ALTER SCHEMA ds RENAME TO </w:t>
      </w:r>
      <w:proofErr w:type="spellStart"/>
      <w:r w:rsidRPr="00AF4508">
        <w:rPr>
          <w:b/>
          <w:color w:val="C7000B"/>
        </w:rPr>
        <w:t>ds_new</w:t>
      </w:r>
      <w:proofErr w:type="spellEnd"/>
      <w:r w:rsidRPr="00AF4508">
        <w:rPr>
          <w:b/>
          <w:color w:val="C7000B"/>
        </w:rPr>
        <w:t>;</w:t>
      </w:r>
    </w:p>
    <w:p w14:paraId="5F804E3E" w14:textId="77777777" w:rsidR="00F87F3A" w:rsidRPr="00883F13" w:rsidRDefault="00F87F3A" w:rsidP="00033CD9">
      <w:pPr>
        <w:pStyle w:val="affffc"/>
      </w:pPr>
      <w:r w:rsidRPr="00883F13">
        <w:lastRenderedPageBreak/>
        <w:t>ALTER SCHEMA</w:t>
      </w:r>
    </w:p>
    <w:p w14:paraId="58468BD2" w14:textId="3BC2C5AD" w:rsidR="00F87F3A" w:rsidRPr="00883F13" w:rsidRDefault="00F87F3A" w:rsidP="00015AF1">
      <w:pPr>
        <w:pStyle w:val="30"/>
      </w:pPr>
      <w:r w:rsidRPr="00883F13">
        <w:t>创建用户</w:t>
      </w:r>
      <w:r w:rsidRPr="00883F13">
        <w:t>jack</w:t>
      </w:r>
      <w:r w:rsidR="00D93762" w:rsidRPr="00883F13">
        <w:t>。</w:t>
      </w:r>
    </w:p>
    <w:p w14:paraId="256ED553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>CREATE USER jack PASSWORD 'Bigdata@123';</w:t>
      </w:r>
    </w:p>
    <w:p w14:paraId="27FAA96B" w14:textId="77777777" w:rsidR="00F87F3A" w:rsidRPr="00883F13" w:rsidRDefault="00F87F3A" w:rsidP="00033CD9">
      <w:pPr>
        <w:pStyle w:val="affffc"/>
      </w:pPr>
      <w:r w:rsidRPr="00883F13">
        <w:t>CREATE ROLE</w:t>
      </w:r>
    </w:p>
    <w:p w14:paraId="564246A9" w14:textId="54494CC0" w:rsidR="00F87F3A" w:rsidRPr="00883F13" w:rsidRDefault="00F87F3A" w:rsidP="00015AF1">
      <w:pPr>
        <w:pStyle w:val="30"/>
      </w:pPr>
      <w:r w:rsidRPr="00883F13">
        <w:t>将</w:t>
      </w:r>
      <w:r w:rsidRPr="00883F13">
        <w:t>DS_NEW</w:t>
      </w:r>
      <w:r w:rsidRPr="00883F13">
        <w:t>的所有者修改为</w:t>
      </w:r>
      <w:r w:rsidRPr="00883F13">
        <w:t>jack</w:t>
      </w:r>
      <w:r w:rsidR="00D93762" w:rsidRPr="00883F13">
        <w:t>。</w:t>
      </w:r>
    </w:p>
    <w:p w14:paraId="479DA499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ALTER SCHEMA </w:t>
      </w:r>
      <w:proofErr w:type="spellStart"/>
      <w:r w:rsidRPr="00AF4508">
        <w:rPr>
          <w:b/>
          <w:color w:val="C7000B"/>
        </w:rPr>
        <w:t>ds_new</w:t>
      </w:r>
      <w:proofErr w:type="spellEnd"/>
      <w:r w:rsidRPr="00AF4508">
        <w:rPr>
          <w:b/>
          <w:color w:val="C7000B"/>
        </w:rPr>
        <w:t xml:space="preserve"> OWNER TO jack;</w:t>
      </w:r>
    </w:p>
    <w:p w14:paraId="05C06E4F" w14:textId="77777777" w:rsidR="00F87F3A" w:rsidRPr="00883F13" w:rsidRDefault="00F87F3A" w:rsidP="00033CD9">
      <w:pPr>
        <w:pStyle w:val="affffc"/>
      </w:pPr>
      <w:r w:rsidRPr="00883F13">
        <w:t>ALTER SCHEMA</w:t>
      </w:r>
    </w:p>
    <w:p w14:paraId="42546F51" w14:textId="77F1EFB5" w:rsidR="00F87F3A" w:rsidRPr="00883F13" w:rsidRDefault="00F87F3A" w:rsidP="00015AF1">
      <w:pPr>
        <w:pStyle w:val="30"/>
      </w:pPr>
      <w:r w:rsidRPr="00883F13">
        <w:t>查看</w:t>
      </w:r>
      <w:r w:rsidRPr="00883F13">
        <w:rPr>
          <w:shd w:val="clear" w:color="auto" w:fill="FFFFFF"/>
        </w:rPr>
        <w:t>Schema</w:t>
      </w:r>
      <w:r w:rsidRPr="00883F13">
        <w:rPr>
          <w:shd w:val="clear" w:color="auto" w:fill="FFFFFF"/>
        </w:rPr>
        <w:t>所有者</w:t>
      </w:r>
      <w:r w:rsidR="00D93762" w:rsidRPr="00883F13">
        <w:rPr>
          <w:shd w:val="clear" w:color="auto" w:fill="FFFFFF"/>
        </w:rPr>
        <w:t>。</w:t>
      </w:r>
    </w:p>
    <w:p w14:paraId="3C3F4D1E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SELECT </w:t>
      </w:r>
      <w:proofErr w:type="spellStart"/>
      <w:r w:rsidRPr="00AF4508">
        <w:rPr>
          <w:b/>
          <w:color w:val="C7000B"/>
        </w:rPr>
        <w:t>s.nspname,u.usename</w:t>
      </w:r>
      <w:proofErr w:type="spellEnd"/>
      <w:r w:rsidRPr="00AF4508">
        <w:rPr>
          <w:b/>
          <w:color w:val="C7000B"/>
        </w:rPr>
        <w:t xml:space="preserve"> AS </w:t>
      </w:r>
      <w:proofErr w:type="spellStart"/>
      <w:r w:rsidRPr="00AF4508">
        <w:rPr>
          <w:b/>
          <w:color w:val="C7000B"/>
        </w:rPr>
        <w:t>nspowner</w:t>
      </w:r>
      <w:proofErr w:type="spellEnd"/>
      <w:r w:rsidRPr="00AF4508">
        <w:rPr>
          <w:b/>
          <w:color w:val="C7000B"/>
        </w:rPr>
        <w:t xml:space="preserve"> FROM </w:t>
      </w:r>
      <w:proofErr w:type="spellStart"/>
      <w:r w:rsidRPr="00AF4508">
        <w:rPr>
          <w:b/>
          <w:color w:val="C7000B"/>
        </w:rPr>
        <w:t>pg_namespace</w:t>
      </w:r>
      <w:proofErr w:type="spellEnd"/>
      <w:r w:rsidRPr="00AF4508">
        <w:rPr>
          <w:b/>
          <w:color w:val="C7000B"/>
        </w:rPr>
        <w:t xml:space="preserve"> s, </w:t>
      </w:r>
      <w:proofErr w:type="spellStart"/>
      <w:r w:rsidRPr="00AF4508">
        <w:rPr>
          <w:b/>
          <w:color w:val="C7000B"/>
        </w:rPr>
        <w:t>pg_user</w:t>
      </w:r>
      <w:proofErr w:type="spellEnd"/>
      <w:r w:rsidRPr="00AF4508">
        <w:rPr>
          <w:b/>
          <w:color w:val="C7000B"/>
        </w:rPr>
        <w:t xml:space="preserve"> u WHERE </w:t>
      </w:r>
      <w:proofErr w:type="spellStart"/>
      <w:r w:rsidRPr="00AF4508">
        <w:rPr>
          <w:b/>
          <w:color w:val="C7000B"/>
        </w:rPr>
        <w:t>s.nspowner</w:t>
      </w:r>
      <w:proofErr w:type="spellEnd"/>
      <w:r w:rsidRPr="00AF4508">
        <w:rPr>
          <w:b/>
          <w:color w:val="C7000B"/>
        </w:rPr>
        <w:t xml:space="preserve"> = </w:t>
      </w:r>
      <w:proofErr w:type="spellStart"/>
      <w:r w:rsidRPr="00AF4508">
        <w:rPr>
          <w:b/>
          <w:color w:val="C7000B"/>
        </w:rPr>
        <w:t>u.usesysid</w:t>
      </w:r>
      <w:proofErr w:type="spellEnd"/>
      <w:r w:rsidRPr="00AF4508">
        <w:rPr>
          <w:b/>
          <w:color w:val="C7000B"/>
        </w:rPr>
        <w:t>;</w:t>
      </w:r>
    </w:p>
    <w:p w14:paraId="637E57CE" w14:textId="77777777" w:rsidR="00F87F3A" w:rsidRPr="00883F13" w:rsidRDefault="00F87F3A" w:rsidP="00033CD9">
      <w:pPr>
        <w:pStyle w:val="affffc"/>
      </w:pPr>
      <w:r w:rsidRPr="00883F13">
        <w:t xml:space="preserve">      </w:t>
      </w:r>
      <w:proofErr w:type="spellStart"/>
      <w:proofErr w:type="gramStart"/>
      <w:r w:rsidRPr="00883F13">
        <w:t>nspname</w:t>
      </w:r>
      <w:proofErr w:type="spellEnd"/>
      <w:proofErr w:type="gramEnd"/>
      <w:r w:rsidRPr="00883F13">
        <w:t xml:space="preserve">       | </w:t>
      </w:r>
      <w:proofErr w:type="spellStart"/>
      <w:r w:rsidRPr="00883F13">
        <w:t>nspowner</w:t>
      </w:r>
      <w:proofErr w:type="spellEnd"/>
      <w:r w:rsidRPr="00883F13">
        <w:t xml:space="preserve"> </w:t>
      </w:r>
    </w:p>
    <w:p w14:paraId="00FB66DC" w14:textId="77777777" w:rsidR="00F87F3A" w:rsidRPr="00883F13" w:rsidRDefault="00F87F3A" w:rsidP="00033CD9">
      <w:pPr>
        <w:pStyle w:val="affffc"/>
      </w:pPr>
      <w:r w:rsidRPr="00883F13">
        <w:t>--------------------+----------</w:t>
      </w:r>
    </w:p>
    <w:p w14:paraId="47A5C469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spellStart"/>
      <w:r w:rsidRPr="00883F13">
        <w:t>pg_toast</w:t>
      </w:r>
      <w:proofErr w:type="spellEnd"/>
      <w:r w:rsidRPr="00883F13">
        <w:t xml:space="preserve">           | </w:t>
      </w:r>
      <w:proofErr w:type="spellStart"/>
      <w:r w:rsidRPr="00883F13">
        <w:t>omm</w:t>
      </w:r>
      <w:proofErr w:type="spellEnd"/>
    </w:p>
    <w:p w14:paraId="3D6CDCB8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spellStart"/>
      <w:proofErr w:type="gramStart"/>
      <w:r w:rsidRPr="00883F13">
        <w:t>cstore</w:t>
      </w:r>
      <w:proofErr w:type="spellEnd"/>
      <w:proofErr w:type="gramEnd"/>
      <w:r w:rsidRPr="00883F13">
        <w:t xml:space="preserve">             | </w:t>
      </w:r>
      <w:proofErr w:type="spellStart"/>
      <w:r w:rsidRPr="00883F13">
        <w:t>omm</w:t>
      </w:r>
      <w:proofErr w:type="spellEnd"/>
    </w:p>
    <w:p w14:paraId="145C455B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spellStart"/>
      <w:r w:rsidRPr="00883F13">
        <w:t>dbe_perf</w:t>
      </w:r>
      <w:proofErr w:type="spellEnd"/>
      <w:r w:rsidRPr="00883F13">
        <w:t xml:space="preserve">           | </w:t>
      </w:r>
      <w:proofErr w:type="spellStart"/>
      <w:r w:rsidRPr="00883F13">
        <w:t>omm</w:t>
      </w:r>
      <w:proofErr w:type="spellEnd"/>
    </w:p>
    <w:p w14:paraId="32DD649D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gramStart"/>
      <w:r w:rsidRPr="00883F13">
        <w:t>snapshot</w:t>
      </w:r>
      <w:proofErr w:type="gramEnd"/>
      <w:r w:rsidRPr="00883F13">
        <w:t xml:space="preserve">           | </w:t>
      </w:r>
      <w:proofErr w:type="spellStart"/>
      <w:r w:rsidRPr="00883F13">
        <w:t>omm</w:t>
      </w:r>
      <w:proofErr w:type="spellEnd"/>
    </w:p>
    <w:p w14:paraId="7269A97B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spellStart"/>
      <w:r w:rsidRPr="00883F13">
        <w:t>pg_catalog</w:t>
      </w:r>
      <w:proofErr w:type="spellEnd"/>
      <w:r w:rsidRPr="00883F13">
        <w:t xml:space="preserve">         | </w:t>
      </w:r>
      <w:proofErr w:type="spellStart"/>
      <w:r w:rsidRPr="00883F13">
        <w:t>omm</w:t>
      </w:r>
      <w:proofErr w:type="spellEnd"/>
    </w:p>
    <w:p w14:paraId="5A97DAB4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gramStart"/>
      <w:r w:rsidRPr="00883F13">
        <w:t>public</w:t>
      </w:r>
      <w:proofErr w:type="gramEnd"/>
      <w:r w:rsidRPr="00883F13">
        <w:t xml:space="preserve">             | </w:t>
      </w:r>
      <w:proofErr w:type="spellStart"/>
      <w:r w:rsidRPr="00883F13">
        <w:t>omm</w:t>
      </w:r>
      <w:proofErr w:type="spellEnd"/>
    </w:p>
    <w:p w14:paraId="0EAE1185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spellStart"/>
      <w:r w:rsidRPr="00883F13">
        <w:t>information_schema</w:t>
      </w:r>
      <w:proofErr w:type="spellEnd"/>
      <w:r w:rsidRPr="00883F13">
        <w:t xml:space="preserve"> | </w:t>
      </w:r>
      <w:proofErr w:type="spellStart"/>
      <w:r w:rsidRPr="00883F13">
        <w:t>omm</w:t>
      </w:r>
      <w:proofErr w:type="spellEnd"/>
    </w:p>
    <w:p w14:paraId="46E2E4E5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gramStart"/>
      <w:r w:rsidRPr="00883F13">
        <w:t>dim</w:t>
      </w:r>
      <w:proofErr w:type="gramEnd"/>
      <w:r w:rsidRPr="00883F13">
        <w:t xml:space="preserve">                | dim</w:t>
      </w:r>
    </w:p>
    <w:p w14:paraId="09740D45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gramStart"/>
      <w:r w:rsidRPr="00883F13">
        <w:t>jack</w:t>
      </w:r>
      <w:proofErr w:type="gramEnd"/>
      <w:r w:rsidRPr="00883F13">
        <w:t xml:space="preserve">               | jack</w:t>
      </w:r>
    </w:p>
    <w:p w14:paraId="442DCF02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spellStart"/>
      <w:r w:rsidRPr="00883F13">
        <w:t>ds_new</w:t>
      </w:r>
      <w:proofErr w:type="spellEnd"/>
      <w:r w:rsidRPr="00883F13">
        <w:t xml:space="preserve">             | jack</w:t>
      </w:r>
    </w:p>
    <w:p w14:paraId="2C6B4962" w14:textId="77777777" w:rsidR="00F87F3A" w:rsidRPr="00883F13" w:rsidRDefault="00F87F3A" w:rsidP="00033CD9">
      <w:pPr>
        <w:pStyle w:val="affffc"/>
      </w:pPr>
      <w:r w:rsidRPr="00883F13">
        <w:t>(10 rows)</w:t>
      </w:r>
    </w:p>
    <w:p w14:paraId="2AEAFD49" w14:textId="131B3256" w:rsidR="00F87F3A" w:rsidRPr="00883F13" w:rsidRDefault="00F87F3A" w:rsidP="00015AF1">
      <w:pPr>
        <w:pStyle w:val="30"/>
      </w:pPr>
      <w:r w:rsidRPr="00883F13">
        <w:t>删除用户</w:t>
      </w:r>
      <w:r w:rsidRPr="00883F13">
        <w:t>jack</w:t>
      </w:r>
      <w:r w:rsidRPr="00883F13">
        <w:t>和模式</w:t>
      </w:r>
      <w:proofErr w:type="spellStart"/>
      <w:r w:rsidRPr="00883F13">
        <w:t>ds_new</w:t>
      </w:r>
      <w:proofErr w:type="spellEnd"/>
      <w:r w:rsidR="00D93762" w:rsidRPr="00883F13">
        <w:t>。</w:t>
      </w:r>
    </w:p>
    <w:p w14:paraId="14039457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DROP SCHEMA </w:t>
      </w:r>
      <w:proofErr w:type="spellStart"/>
      <w:r w:rsidRPr="00AF4508">
        <w:rPr>
          <w:b/>
          <w:color w:val="C7000B"/>
        </w:rPr>
        <w:t>ds_new</w:t>
      </w:r>
      <w:proofErr w:type="spellEnd"/>
      <w:r w:rsidRPr="00AF4508">
        <w:rPr>
          <w:b/>
          <w:color w:val="C7000B"/>
        </w:rPr>
        <w:t>;</w:t>
      </w:r>
    </w:p>
    <w:p w14:paraId="685E97A2" w14:textId="77777777" w:rsidR="00F87F3A" w:rsidRPr="00883F13" w:rsidRDefault="00F87F3A" w:rsidP="00033CD9">
      <w:pPr>
        <w:pStyle w:val="affffc"/>
      </w:pPr>
      <w:r w:rsidRPr="00883F13">
        <w:t>DROP SCHEMA</w:t>
      </w:r>
    </w:p>
    <w:p w14:paraId="0FEC0D60" w14:textId="77777777" w:rsidR="00F87F3A" w:rsidRPr="00883F13" w:rsidRDefault="00F87F3A" w:rsidP="00033CD9">
      <w:pPr>
        <w:pStyle w:val="affffc"/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>DROP USER jack;</w:t>
      </w:r>
    </w:p>
    <w:p w14:paraId="6DC9E873" w14:textId="77777777" w:rsidR="00F87F3A" w:rsidRDefault="00F87F3A" w:rsidP="00033CD9">
      <w:pPr>
        <w:pStyle w:val="affffc"/>
      </w:pPr>
      <w:r w:rsidRPr="00883F13">
        <w:t>DROP ROLE</w:t>
      </w:r>
    </w:p>
    <w:p w14:paraId="273799E4" w14:textId="0D0C9846" w:rsidR="00682C56" w:rsidRDefault="00682C56" w:rsidP="00682C56">
      <w:pPr>
        <w:pStyle w:val="30"/>
      </w:pPr>
      <w:r>
        <w:t>退出数据库</w:t>
      </w:r>
      <w:r w:rsidR="005D055B">
        <w:t>。</w:t>
      </w:r>
    </w:p>
    <w:p w14:paraId="1B17800B" w14:textId="77777777" w:rsidR="00682C56" w:rsidRPr="00AF4508" w:rsidRDefault="00682C56" w:rsidP="00E904B4">
      <w:pPr>
        <w:pStyle w:val="affffc"/>
        <w:pBdr>
          <w:bottom w:val="single" w:sz="8" w:space="0" w:color="auto"/>
        </w:pBdr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>=#</w:t>
      </w:r>
      <w:r w:rsidRPr="00682C56">
        <w:t xml:space="preserve"> </w:t>
      </w:r>
      <w:r w:rsidRPr="00AF4508">
        <w:rPr>
          <w:rFonts w:hint="eastAsia"/>
          <w:b/>
          <w:color w:val="C7000B"/>
        </w:rPr>
        <w:t>\</w:t>
      </w:r>
      <w:r w:rsidRPr="00AF4508">
        <w:rPr>
          <w:b/>
          <w:color w:val="C7000B"/>
        </w:rPr>
        <w:t>q</w:t>
      </w:r>
    </w:p>
    <w:p w14:paraId="75E7760A" w14:textId="160A395E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54" w:name="_Toc47699766"/>
      <w:bookmarkStart w:id="55" w:name="_Toc81318193"/>
      <w:r w:rsidRPr="00883F13">
        <w:rPr>
          <w:rFonts w:cs="Huawei Sans"/>
        </w:rPr>
        <w:t>用户权限设置及回收</w:t>
      </w:r>
      <w:bookmarkEnd w:id="54"/>
      <w:bookmarkEnd w:id="55"/>
    </w:p>
    <w:p w14:paraId="4BA85DFC" w14:textId="373A5E6B" w:rsidR="00F87F3A" w:rsidRPr="00883F13" w:rsidRDefault="00F87F3A" w:rsidP="00033CD9">
      <w:pPr>
        <w:pStyle w:val="1e"/>
      </w:pPr>
      <w:r w:rsidRPr="00883F13">
        <w:t>使用</w:t>
      </w:r>
      <w:r w:rsidRPr="00883F13">
        <w:t>GRANT</w:t>
      </w:r>
      <w:r w:rsidRPr="00883F13">
        <w:t>命令进行用户授权</w:t>
      </w:r>
      <w:r w:rsidR="005D055B">
        <w:t>，</w:t>
      </w:r>
      <w:r w:rsidRPr="00883F13">
        <w:t>包括以下三种场景：</w:t>
      </w:r>
    </w:p>
    <w:p w14:paraId="152A6C3C" w14:textId="29A4E2A7" w:rsidR="00F87F3A" w:rsidRPr="00883F13" w:rsidRDefault="00D93762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将系统权限授权给角色或用户。</w:t>
      </w:r>
    </w:p>
    <w:p w14:paraId="1786EB8D" w14:textId="1BEB6739" w:rsidR="00F87F3A" w:rsidRPr="00883F13" w:rsidRDefault="00883F13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>
        <w:rPr>
          <w:rFonts w:cs="Huawei Sans"/>
        </w:rPr>
        <w:t>将数据库对象授权给角色或用户</w:t>
      </w:r>
      <w:r w:rsidR="00D93762" w:rsidRPr="00883F13">
        <w:rPr>
          <w:rFonts w:cs="Huawei Sans"/>
        </w:rPr>
        <w:t>。</w:t>
      </w:r>
    </w:p>
    <w:p w14:paraId="2E074B14" w14:textId="7777777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将角色或用户的权限授权给其他角色或用户。</w:t>
      </w:r>
    </w:p>
    <w:p w14:paraId="68D80359" w14:textId="77777777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</w:rPr>
      </w:pPr>
      <w:bookmarkStart w:id="56" w:name="_Toc47699767"/>
      <w:bookmarkStart w:id="57" w:name="_Toc81318194"/>
      <w:r w:rsidRPr="00883F13">
        <w:rPr>
          <w:rFonts w:cs="Huawei Sans"/>
        </w:rPr>
        <w:lastRenderedPageBreak/>
        <w:t>将系统权限授权给用户或者角色</w:t>
      </w:r>
      <w:bookmarkEnd w:id="56"/>
      <w:bookmarkEnd w:id="57"/>
    </w:p>
    <w:p w14:paraId="4205594E" w14:textId="2EE53C67" w:rsidR="00F87F3A" w:rsidRPr="00883F13" w:rsidRDefault="00F87F3A" w:rsidP="007B63F4">
      <w:pPr>
        <w:pStyle w:val="30"/>
        <w:numPr>
          <w:ilvl w:val="5"/>
          <w:numId w:val="15"/>
        </w:numPr>
      </w:pPr>
      <w:r w:rsidRPr="00883F13">
        <w:t>启动服务器，再使用</w:t>
      </w:r>
      <w:proofErr w:type="spellStart"/>
      <w:r w:rsidRPr="00883F13">
        <w:t>gsql</w:t>
      </w:r>
      <w:proofErr w:type="spellEnd"/>
      <w:r w:rsidRPr="00883F13">
        <w:t>客户端以管理员用户身份连接</w:t>
      </w:r>
      <w:proofErr w:type="spellStart"/>
      <w:r w:rsidRPr="00883F13">
        <w:t>postgres</w:t>
      </w:r>
      <w:proofErr w:type="spellEnd"/>
      <w:r w:rsidRPr="00883F13">
        <w:t>数据库，假设端口号为</w:t>
      </w:r>
      <w:r w:rsidRPr="00883F13">
        <w:t>26000</w:t>
      </w:r>
      <w:r w:rsidR="00D93762" w:rsidRPr="00883F13">
        <w:t>。</w:t>
      </w:r>
    </w:p>
    <w:p w14:paraId="623FD55C" w14:textId="62B3272A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AF4508">
        <w:rPr>
          <w:b/>
          <w:color w:val="C7000B"/>
        </w:rPr>
        <w:t>gsql</w:t>
      </w:r>
      <w:proofErr w:type="spellEnd"/>
      <w:proofErr w:type="gramEnd"/>
      <w:r w:rsidRPr="00AF4508">
        <w:rPr>
          <w:b/>
          <w:color w:val="C7000B"/>
        </w:rPr>
        <w:t xml:space="preserve"> -d </w:t>
      </w:r>
      <w:proofErr w:type="spellStart"/>
      <w:r w:rsidRPr="00AF4508">
        <w:rPr>
          <w:b/>
          <w:color w:val="C7000B"/>
        </w:rPr>
        <w:t>postgres</w:t>
      </w:r>
      <w:proofErr w:type="spellEnd"/>
      <w:r w:rsidRPr="00AF4508">
        <w:rPr>
          <w:b/>
          <w:color w:val="C7000B"/>
        </w:rPr>
        <w:t xml:space="preserve"> -p 26000</w:t>
      </w:r>
      <w:r w:rsidR="00854F0C" w:rsidRPr="00AF4508">
        <w:rPr>
          <w:b/>
          <w:color w:val="C7000B"/>
        </w:rPr>
        <w:t xml:space="preserve"> -r</w:t>
      </w:r>
    </w:p>
    <w:p w14:paraId="45E903F6" w14:textId="107621AA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创建名为</w:t>
      </w:r>
      <w:proofErr w:type="spellStart"/>
      <w:r w:rsidRPr="00883F13">
        <w:rPr>
          <w:shd w:val="clear" w:color="auto" w:fill="FFFFFF"/>
        </w:rPr>
        <w:t>joe</w:t>
      </w:r>
      <w:proofErr w:type="spellEnd"/>
      <w:r w:rsidRPr="00883F13">
        <w:rPr>
          <w:shd w:val="clear" w:color="auto" w:fill="FFFFFF"/>
        </w:rPr>
        <w:t>的用户，并将</w:t>
      </w:r>
      <w:proofErr w:type="spellStart"/>
      <w:r w:rsidRPr="00883F13">
        <w:rPr>
          <w:shd w:val="clear" w:color="auto" w:fill="FFFFFF"/>
        </w:rPr>
        <w:t>sysadmin</w:t>
      </w:r>
      <w:proofErr w:type="spellEnd"/>
      <w:r w:rsidRPr="00883F13">
        <w:rPr>
          <w:shd w:val="clear" w:color="auto" w:fill="FFFFFF"/>
        </w:rPr>
        <w:t>权限授权给</w:t>
      </w:r>
      <w:proofErr w:type="spellStart"/>
      <w:r w:rsidR="00D93762" w:rsidRPr="00883F13">
        <w:rPr>
          <w:shd w:val="clear" w:color="auto" w:fill="FFFFFF"/>
        </w:rPr>
        <w:t>joe</w:t>
      </w:r>
      <w:proofErr w:type="spellEnd"/>
      <w:r w:rsidR="00D93762" w:rsidRPr="00883F13">
        <w:rPr>
          <w:shd w:val="clear" w:color="auto" w:fill="FFFFFF"/>
        </w:rPr>
        <w:t>。</w:t>
      </w:r>
    </w:p>
    <w:p w14:paraId="1749D088" w14:textId="77777777" w:rsidR="00F87F3A" w:rsidRPr="00883F13" w:rsidRDefault="00F87F3A" w:rsidP="00033CD9">
      <w:pPr>
        <w:pStyle w:val="affffc"/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CREATE USER </w:t>
      </w:r>
      <w:proofErr w:type="spellStart"/>
      <w:r w:rsidRPr="00AF4508">
        <w:rPr>
          <w:b/>
          <w:color w:val="C7000B"/>
        </w:rPr>
        <w:t>joe</w:t>
      </w:r>
      <w:proofErr w:type="spellEnd"/>
      <w:r w:rsidRPr="00AF4508">
        <w:rPr>
          <w:b/>
          <w:color w:val="C7000B"/>
        </w:rPr>
        <w:t xml:space="preserve"> PASSWORD 'Bigdata@123';</w:t>
      </w:r>
    </w:p>
    <w:p w14:paraId="05D1B4EC" w14:textId="77777777" w:rsidR="00F87F3A" w:rsidRPr="00883F13" w:rsidRDefault="00F87F3A" w:rsidP="00033CD9">
      <w:pPr>
        <w:pStyle w:val="affffc"/>
      </w:pPr>
      <w:r w:rsidRPr="00883F13">
        <w:t>CREATE ROLE</w:t>
      </w:r>
    </w:p>
    <w:p w14:paraId="59166819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GRANT ALL PRIVILEGES TO </w:t>
      </w:r>
      <w:proofErr w:type="spellStart"/>
      <w:r w:rsidRPr="00AF4508">
        <w:rPr>
          <w:b/>
          <w:color w:val="C7000B"/>
        </w:rPr>
        <w:t>joe</w:t>
      </w:r>
      <w:proofErr w:type="spellEnd"/>
      <w:r w:rsidRPr="00AF4508">
        <w:rPr>
          <w:b/>
          <w:color w:val="C7000B"/>
        </w:rPr>
        <w:t>;</w:t>
      </w:r>
    </w:p>
    <w:p w14:paraId="4BA460EC" w14:textId="77777777" w:rsidR="00F87F3A" w:rsidRPr="00883F13" w:rsidRDefault="00F87F3A" w:rsidP="00033CD9">
      <w:pPr>
        <w:pStyle w:val="affffc"/>
      </w:pPr>
      <w:r w:rsidRPr="00883F13">
        <w:t>ALTER ROLE</w:t>
      </w:r>
    </w:p>
    <w:p w14:paraId="0186E22D" w14:textId="41C584F7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</w:rPr>
      </w:pPr>
      <w:bookmarkStart w:id="58" w:name="_Toc47699768"/>
      <w:bookmarkStart w:id="59" w:name="_Toc81318195"/>
      <w:r w:rsidRPr="00883F13">
        <w:rPr>
          <w:rFonts w:cs="Huawei Sans"/>
        </w:rPr>
        <w:t>将数据库对象授权给角色或用户</w:t>
      </w:r>
      <w:bookmarkEnd w:id="58"/>
      <w:bookmarkEnd w:id="59"/>
    </w:p>
    <w:p w14:paraId="3809433E" w14:textId="77777777" w:rsidR="00F87F3A" w:rsidRPr="00883F13" w:rsidRDefault="00F87F3A" w:rsidP="00015AF1">
      <w:pPr>
        <w:pStyle w:val="30"/>
      </w:pPr>
      <w:r w:rsidRPr="00883F13">
        <w:t>撤销</w:t>
      </w:r>
      <w:proofErr w:type="spellStart"/>
      <w:r w:rsidRPr="00883F13">
        <w:t>joe</w:t>
      </w:r>
      <w:proofErr w:type="spellEnd"/>
      <w:r w:rsidRPr="00883F13">
        <w:t>用户的</w:t>
      </w:r>
      <w:proofErr w:type="spellStart"/>
      <w:r w:rsidRPr="00883F13">
        <w:t>sysadmin</w:t>
      </w:r>
      <w:proofErr w:type="spellEnd"/>
      <w:r w:rsidRPr="00883F13">
        <w:t>权限，然后创建</w:t>
      </w:r>
      <w:proofErr w:type="spellStart"/>
      <w:r w:rsidRPr="00883F13">
        <w:t>tpcds</w:t>
      </w:r>
      <w:proofErr w:type="spellEnd"/>
      <w:r w:rsidRPr="00883F13">
        <w:t>模式，并给</w:t>
      </w:r>
      <w:proofErr w:type="spellStart"/>
      <w:r w:rsidRPr="00883F13">
        <w:t>tpcds</w:t>
      </w:r>
      <w:proofErr w:type="spellEnd"/>
      <w:r w:rsidRPr="00883F13">
        <w:t>模式下创建一张</w:t>
      </w:r>
      <w:r w:rsidRPr="00883F13">
        <w:t>reason</w:t>
      </w:r>
      <w:r w:rsidRPr="00883F13">
        <w:t>表。</w:t>
      </w:r>
    </w:p>
    <w:p w14:paraId="566574E1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REVOKE ALL PRIVILEGES FROM </w:t>
      </w:r>
      <w:proofErr w:type="spellStart"/>
      <w:r w:rsidRPr="00AF4508">
        <w:rPr>
          <w:b/>
          <w:color w:val="C7000B"/>
        </w:rPr>
        <w:t>joe</w:t>
      </w:r>
      <w:proofErr w:type="spellEnd"/>
      <w:r w:rsidRPr="00AF4508">
        <w:rPr>
          <w:b/>
          <w:color w:val="C7000B"/>
        </w:rPr>
        <w:t>;</w:t>
      </w:r>
    </w:p>
    <w:p w14:paraId="0D41CBAF" w14:textId="77777777" w:rsidR="00F87F3A" w:rsidRPr="00883F13" w:rsidRDefault="00F87F3A" w:rsidP="00033CD9">
      <w:pPr>
        <w:pStyle w:val="affffc"/>
      </w:pPr>
      <w:r w:rsidRPr="00883F13">
        <w:t>ALTER ROLE</w:t>
      </w:r>
    </w:p>
    <w:p w14:paraId="302FBA4A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CREATE SCHEMA </w:t>
      </w:r>
      <w:proofErr w:type="spellStart"/>
      <w:r w:rsidRPr="00AF4508">
        <w:rPr>
          <w:b/>
          <w:color w:val="C7000B"/>
        </w:rPr>
        <w:t>tpcds</w:t>
      </w:r>
      <w:proofErr w:type="spellEnd"/>
      <w:r w:rsidRPr="00AF4508">
        <w:rPr>
          <w:b/>
          <w:color w:val="C7000B"/>
        </w:rPr>
        <w:t>;</w:t>
      </w:r>
    </w:p>
    <w:p w14:paraId="320A67D3" w14:textId="77777777" w:rsidR="00F87F3A" w:rsidRPr="00883F13" w:rsidRDefault="00F87F3A" w:rsidP="00033CD9">
      <w:pPr>
        <w:pStyle w:val="affffc"/>
      </w:pPr>
      <w:r w:rsidRPr="00883F13">
        <w:t>CREATE SCHEMA</w:t>
      </w:r>
    </w:p>
    <w:p w14:paraId="543DD34E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CREATE TABLE </w:t>
      </w:r>
      <w:proofErr w:type="spellStart"/>
      <w:r w:rsidRPr="00AF4508">
        <w:rPr>
          <w:b/>
          <w:color w:val="C7000B"/>
        </w:rPr>
        <w:t>tpcds.reason</w:t>
      </w:r>
      <w:proofErr w:type="spellEnd"/>
    </w:p>
    <w:p w14:paraId="62E04661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t>(</w:t>
      </w:r>
    </w:p>
    <w:p w14:paraId="50F8D86B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t xml:space="preserve">    </w:t>
      </w:r>
      <w:proofErr w:type="spellStart"/>
      <w:proofErr w:type="gramStart"/>
      <w:r w:rsidRPr="00AF4508">
        <w:rPr>
          <w:b/>
          <w:color w:val="C7000B"/>
        </w:rPr>
        <w:t>r_reason_sk</w:t>
      </w:r>
      <w:proofErr w:type="spellEnd"/>
      <w:proofErr w:type="gramEnd"/>
      <w:r w:rsidRPr="00AF4508">
        <w:rPr>
          <w:b/>
          <w:color w:val="C7000B"/>
        </w:rPr>
        <w:t xml:space="preserve">            INTEGER               NOT NULL,</w:t>
      </w:r>
    </w:p>
    <w:p w14:paraId="75937143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t xml:space="preserve">    </w:t>
      </w:r>
      <w:proofErr w:type="spellStart"/>
      <w:proofErr w:type="gramStart"/>
      <w:r w:rsidRPr="00AF4508">
        <w:rPr>
          <w:b/>
          <w:color w:val="C7000B"/>
        </w:rPr>
        <w:t>r_reason_id</w:t>
      </w:r>
      <w:proofErr w:type="spellEnd"/>
      <w:proofErr w:type="gramEnd"/>
      <w:r w:rsidRPr="00AF4508">
        <w:rPr>
          <w:b/>
          <w:color w:val="C7000B"/>
        </w:rPr>
        <w:t xml:space="preserve">            CHAR(16)              NOT NULL,</w:t>
      </w:r>
    </w:p>
    <w:p w14:paraId="346D02DD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t xml:space="preserve">    </w:t>
      </w:r>
      <w:proofErr w:type="spellStart"/>
      <w:proofErr w:type="gramStart"/>
      <w:r w:rsidRPr="00AF4508">
        <w:rPr>
          <w:b/>
          <w:color w:val="C7000B"/>
        </w:rPr>
        <w:t>r_reason_desc</w:t>
      </w:r>
      <w:proofErr w:type="spellEnd"/>
      <w:proofErr w:type="gramEnd"/>
      <w:r w:rsidRPr="00AF4508">
        <w:rPr>
          <w:b/>
          <w:color w:val="C7000B"/>
        </w:rPr>
        <w:t xml:space="preserve">                VARCHAR(20)                  </w:t>
      </w:r>
    </w:p>
    <w:p w14:paraId="5513A4F0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t>);</w:t>
      </w:r>
    </w:p>
    <w:p w14:paraId="6DAB5E0E" w14:textId="77777777" w:rsidR="00F87F3A" w:rsidRPr="00883F13" w:rsidRDefault="00F87F3A" w:rsidP="00033CD9">
      <w:pPr>
        <w:pStyle w:val="affffc"/>
      </w:pPr>
      <w:r w:rsidRPr="00883F13">
        <w:t>CREATE TABLE</w:t>
      </w:r>
    </w:p>
    <w:p w14:paraId="62443B3E" w14:textId="1AB4EE30" w:rsidR="00F87F3A" w:rsidRPr="00883F13" w:rsidRDefault="00F87F3A" w:rsidP="00015AF1">
      <w:pPr>
        <w:pStyle w:val="30"/>
      </w:pPr>
      <w:proofErr w:type="gramStart"/>
      <w:r w:rsidRPr="00883F13">
        <w:t>将模式</w:t>
      </w:r>
      <w:proofErr w:type="spellStart"/>
      <w:proofErr w:type="gramEnd"/>
      <w:r w:rsidRPr="00883F13">
        <w:t>tpcds</w:t>
      </w:r>
      <w:proofErr w:type="spellEnd"/>
      <w:r w:rsidRPr="00883F13">
        <w:t>的使用权限和表</w:t>
      </w:r>
      <w:proofErr w:type="spellStart"/>
      <w:r w:rsidRPr="00883F13">
        <w:t>tpcds.reason</w:t>
      </w:r>
      <w:proofErr w:type="spellEnd"/>
      <w:r w:rsidRPr="00883F13">
        <w:t>的所有权限授权给用户</w:t>
      </w:r>
      <w:proofErr w:type="spellStart"/>
      <w:r w:rsidRPr="00883F13">
        <w:t>joe</w:t>
      </w:r>
      <w:proofErr w:type="spellEnd"/>
      <w:r w:rsidR="00883F13">
        <w:rPr>
          <w:rFonts w:hint="eastAsia"/>
        </w:rPr>
        <w:t>。</w:t>
      </w:r>
    </w:p>
    <w:p w14:paraId="6EA1929C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GRANT USAGE ON SCHEMA </w:t>
      </w:r>
      <w:proofErr w:type="spellStart"/>
      <w:r w:rsidRPr="00AF4508">
        <w:rPr>
          <w:b/>
          <w:color w:val="C7000B"/>
        </w:rPr>
        <w:t>tpcds</w:t>
      </w:r>
      <w:proofErr w:type="spellEnd"/>
      <w:r w:rsidRPr="00AF4508">
        <w:rPr>
          <w:b/>
          <w:color w:val="C7000B"/>
        </w:rPr>
        <w:t xml:space="preserve"> TO </w:t>
      </w:r>
      <w:proofErr w:type="spellStart"/>
      <w:r w:rsidRPr="00AF4508">
        <w:rPr>
          <w:b/>
          <w:color w:val="C7000B"/>
        </w:rPr>
        <w:t>joe</w:t>
      </w:r>
      <w:proofErr w:type="spellEnd"/>
      <w:r w:rsidRPr="00AF4508">
        <w:rPr>
          <w:b/>
          <w:color w:val="C7000B"/>
        </w:rPr>
        <w:t>;</w:t>
      </w:r>
    </w:p>
    <w:p w14:paraId="478269C0" w14:textId="77777777" w:rsidR="00F87F3A" w:rsidRPr="00883F13" w:rsidRDefault="00F87F3A" w:rsidP="00033CD9">
      <w:pPr>
        <w:pStyle w:val="affffc"/>
      </w:pPr>
      <w:r w:rsidRPr="00883F13">
        <w:t>GRANT</w:t>
      </w:r>
    </w:p>
    <w:p w14:paraId="711FC6FC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GRANT ALL PRIVILEGES ON </w:t>
      </w:r>
      <w:proofErr w:type="spellStart"/>
      <w:r w:rsidRPr="00AF4508">
        <w:rPr>
          <w:b/>
          <w:color w:val="C7000B"/>
        </w:rPr>
        <w:t>tpcds.reason</w:t>
      </w:r>
      <w:proofErr w:type="spellEnd"/>
      <w:r w:rsidRPr="00AF4508">
        <w:rPr>
          <w:b/>
          <w:color w:val="C7000B"/>
        </w:rPr>
        <w:t xml:space="preserve"> TO </w:t>
      </w:r>
      <w:proofErr w:type="spellStart"/>
      <w:r w:rsidRPr="00AF4508">
        <w:rPr>
          <w:b/>
          <w:color w:val="C7000B"/>
        </w:rPr>
        <w:t>joe</w:t>
      </w:r>
      <w:proofErr w:type="spellEnd"/>
      <w:r w:rsidRPr="00AF4508">
        <w:rPr>
          <w:b/>
          <w:color w:val="C7000B"/>
        </w:rPr>
        <w:t>;</w:t>
      </w:r>
    </w:p>
    <w:p w14:paraId="6B21A263" w14:textId="77777777" w:rsidR="00F87F3A" w:rsidRPr="00883F13" w:rsidRDefault="00F87F3A" w:rsidP="00033CD9">
      <w:pPr>
        <w:pStyle w:val="affffc"/>
      </w:pPr>
      <w:r w:rsidRPr="00883F13">
        <w:t>GRANT</w:t>
      </w:r>
    </w:p>
    <w:p w14:paraId="045F9F16" w14:textId="77777777" w:rsidR="00F87F3A" w:rsidRPr="00883F13" w:rsidRDefault="00F87F3A" w:rsidP="00033CD9">
      <w:pPr>
        <w:pStyle w:val="1e"/>
      </w:pPr>
      <w:r w:rsidRPr="00883F13">
        <w:t>授权成功后，</w:t>
      </w:r>
      <w:proofErr w:type="spellStart"/>
      <w:r w:rsidRPr="00883F13">
        <w:t>joe</w:t>
      </w:r>
      <w:proofErr w:type="spellEnd"/>
      <w:r w:rsidRPr="00883F13">
        <w:t>用户就拥有了</w:t>
      </w:r>
      <w:proofErr w:type="spellStart"/>
      <w:r w:rsidRPr="00883F13">
        <w:t>tpcds.reason</w:t>
      </w:r>
      <w:proofErr w:type="spellEnd"/>
      <w:r w:rsidRPr="00883F13">
        <w:t>表的所有权限，包括</w:t>
      </w:r>
      <w:proofErr w:type="gramStart"/>
      <w:r w:rsidRPr="00883F13">
        <w:t>增删改查等</w:t>
      </w:r>
      <w:proofErr w:type="gramEnd"/>
      <w:r w:rsidRPr="00883F13">
        <w:t>权限。</w:t>
      </w:r>
    </w:p>
    <w:p w14:paraId="6366D0DA" w14:textId="77777777" w:rsidR="00F87F3A" w:rsidRPr="00883F13" w:rsidRDefault="00F87F3A" w:rsidP="00015AF1">
      <w:pPr>
        <w:pStyle w:val="30"/>
      </w:pPr>
      <w:r w:rsidRPr="00883F13">
        <w:t>将</w:t>
      </w:r>
      <w:proofErr w:type="spellStart"/>
      <w:r w:rsidRPr="00883F13">
        <w:t>tpcds.reason</w:t>
      </w:r>
      <w:proofErr w:type="spellEnd"/>
      <w:r w:rsidRPr="00883F13">
        <w:t>表中</w:t>
      </w:r>
      <w:proofErr w:type="spellStart"/>
      <w:r w:rsidRPr="00883F13">
        <w:t>r_reason_sk</w:t>
      </w:r>
      <w:proofErr w:type="spellEnd"/>
      <w:r w:rsidRPr="00883F13">
        <w:t>、</w:t>
      </w:r>
      <w:proofErr w:type="spellStart"/>
      <w:r w:rsidRPr="00883F13">
        <w:t>r_reason_id</w:t>
      </w:r>
      <w:proofErr w:type="spellEnd"/>
      <w:r w:rsidRPr="00883F13">
        <w:t>、</w:t>
      </w:r>
      <w:proofErr w:type="spellStart"/>
      <w:r w:rsidRPr="00883F13">
        <w:t>r_reason_desc</w:t>
      </w:r>
      <w:proofErr w:type="spellEnd"/>
      <w:r w:rsidRPr="00883F13">
        <w:t>列的查询权限，</w:t>
      </w:r>
      <w:proofErr w:type="spellStart"/>
      <w:r w:rsidRPr="00883F13">
        <w:t>r_reason_desc</w:t>
      </w:r>
      <w:proofErr w:type="spellEnd"/>
      <w:r w:rsidRPr="00883F13">
        <w:t>的更新权限授权给</w:t>
      </w:r>
      <w:proofErr w:type="spellStart"/>
      <w:r w:rsidRPr="00883F13">
        <w:t>joe</w:t>
      </w:r>
      <w:proofErr w:type="spellEnd"/>
      <w:r w:rsidRPr="00883F13">
        <w:t>。</w:t>
      </w:r>
    </w:p>
    <w:p w14:paraId="7A672E6F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>GRANT select (</w:t>
      </w:r>
      <w:proofErr w:type="spellStart"/>
      <w:r w:rsidRPr="00AF4508">
        <w:rPr>
          <w:b/>
          <w:color w:val="C7000B"/>
        </w:rPr>
        <w:t>r_reason_sk,r_reason_id,r_reason_desc</w:t>
      </w:r>
      <w:proofErr w:type="spellEnd"/>
      <w:r w:rsidRPr="00AF4508">
        <w:rPr>
          <w:b/>
          <w:color w:val="C7000B"/>
        </w:rPr>
        <w:t>),update (</w:t>
      </w:r>
      <w:proofErr w:type="spellStart"/>
      <w:r w:rsidRPr="00AF4508">
        <w:rPr>
          <w:b/>
          <w:color w:val="C7000B"/>
        </w:rPr>
        <w:t>r_reason_desc</w:t>
      </w:r>
      <w:proofErr w:type="spellEnd"/>
      <w:r w:rsidRPr="00AF4508">
        <w:rPr>
          <w:b/>
          <w:color w:val="C7000B"/>
        </w:rPr>
        <w:t xml:space="preserve">) ON </w:t>
      </w:r>
      <w:proofErr w:type="spellStart"/>
      <w:r w:rsidRPr="00AF4508">
        <w:rPr>
          <w:b/>
          <w:color w:val="C7000B"/>
        </w:rPr>
        <w:t>tpcds.reason</w:t>
      </w:r>
      <w:proofErr w:type="spellEnd"/>
      <w:r w:rsidRPr="00AF4508">
        <w:rPr>
          <w:b/>
          <w:color w:val="C7000B"/>
        </w:rPr>
        <w:t xml:space="preserve"> TO </w:t>
      </w:r>
      <w:proofErr w:type="spellStart"/>
      <w:r w:rsidRPr="00AF4508">
        <w:rPr>
          <w:b/>
          <w:color w:val="C7000B"/>
        </w:rPr>
        <w:t>joe</w:t>
      </w:r>
      <w:proofErr w:type="spellEnd"/>
      <w:r w:rsidRPr="00AF4508">
        <w:rPr>
          <w:b/>
          <w:color w:val="C7000B"/>
        </w:rPr>
        <w:t>;</w:t>
      </w:r>
    </w:p>
    <w:p w14:paraId="636D4019" w14:textId="77777777" w:rsidR="00F87F3A" w:rsidRPr="00883F13" w:rsidRDefault="00F87F3A" w:rsidP="00033CD9">
      <w:pPr>
        <w:pStyle w:val="affffc"/>
      </w:pPr>
      <w:r w:rsidRPr="00883F13">
        <w:t>GRANT</w:t>
      </w:r>
    </w:p>
    <w:p w14:paraId="7140EEF3" w14:textId="77777777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将数据库</w:t>
      </w:r>
      <w:proofErr w:type="spellStart"/>
      <w:r w:rsidRPr="00883F13">
        <w:rPr>
          <w:shd w:val="clear" w:color="auto" w:fill="FFFFFF"/>
        </w:rPr>
        <w:t>postgres</w:t>
      </w:r>
      <w:proofErr w:type="spellEnd"/>
      <w:r w:rsidRPr="00883F13">
        <w:rPr>
          <w:shd w:val="clear" w:color="auto" w:fill="FFFFFF"/>
        </w:rPr>
        <w:t>的连接权限授权给用户</w:t>
      </w:r>
      <w:proofErr w:type="spellStart"/>
      <w:r w:rsidRPr="00883F13">
        <w:rPr>
          <w:shd w:val="clear" w:color="auto" w:fill="FFFFFF"/>
        </w:rPr>
        <w:t>joe</w:t>
      </w:r>
      <w:proofErr w:type="spellEnd"/>
      <w:r w:rsidRPr="00883F13">
        <w:rPr>
          <w:shd w:val="clear" w:color="auto" w:fill="FFFFFF"/>
        </w:rPr>
        <w:t>，并给予其在</w:t>
      </w:r>
      <w:proofErr w:type="spellStart"/>
      <w:r w:rsidRPr="00883F13">
        <w:rPr>
          <w:shd w:val="clear" w:color="auto" w:fill="FFFFFF"/>
        </w:rPr>
        <w:t>postgres</w:t>
      </w:r>
      <w:proofErr w:type="spellEnd"/>
      <w:r w:rsidRPr="00883F13">
        <w:rPr>
          <w:shd w:val="clear" w:color="auto" w:fill="FFFFFF"/>
        </w:rPr>
        <w:t>中创建</w:t>
      </w:r>
      <w:r w:rsidRPr="00883F13">
        <w:rPr>
          <w:shd w:val="clear" w:color="auto" w:fill="FFFFFF"/>
        </w:rPr>
        <w:t>schema</w:t>
      </w:r>
      <w:r w:rsidRPr="00883F13">
        <w:rPr>
          <w:shd w:val="clear" w:color="auto" w:fill="FFFFFF"/>
        </w:rPr>
        <w:t>的权限，而且允许</w:t>
      </w:r>
      <w:proofErr w:type="spellStart"/>
      <w:r w:rsidRPr="00883F13">
        <w:rPr>
          <w:shd w:val="clear" w:color="auto" w:fill="FFFFFF"/>
        </w:rPr>
        <w:t>joe</w:t>
      </w:r>
      <w:proofErr w:type="spellEnd"/>
      <w:r w:rsidRPr="00883F13">
        <w:rPr>
          <w:shd w:val="clear" w:color="auto" w:fill="FFFFFF"/>
        </w:rPr>
        <w:t>将此权限授权给其他用户。</w:t>
      </w:r>
    </w:p>
    <w:p w14:paraId="631BC162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lastRenderedPageBreak/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GRANT </w:t>
      </w:r>
      <w:proofErr w:type="spellStart"/>
      <w:r w:rsidRPr="00AF4508">
        <w:rPr>
          <w:b/>
          <w:color w:val="C7000B"/>
        </w:rPr>
        <w:t>create,connect</w:t>
      </w:r>
      <w:proofErr w:type="spellEnd"/>
      <w:r w:rsidRPr="00AF4508">
        <w:rPr>
          <w:b/>
          <w:color w:val="C7000B"/>
        </w:rPr>
        <w:t xml:space="preserve"> on database </w:t>
      </w:r>
      <w:proofErr w:type="spellStart"/>
      <w:r w:rsidRPr="00AF4508">
        <w:rPr>
          <w:b/>
          <w:color w:val="C7000B"/>
        </w:rPr>
        <w:t>postgres</w:t>
      </w:r>
      <w:proofErr w:type="spellEnd"/>
      <w:r w:rsidRPr="00AF4508">
        <w:rPr>
          <w:b/>
          <w:color w:val="C7000B"/>
        </w:rPr>
        <w:t xml:space="preserve"> TO </w:t>
      </w:r>
      <w:proofErr w:type="spellStart"/>
      <w:r w:rsidRPr="00AF4508">
        <w:rPr>
          <w:b/>
          <w:color w:val="C7000B"/>
        </w:rPr>
        <w:t>joe</w:t>
      </w:r>
      <w:proofErr w:type="spellEnd"/>
      <w:r w:rsidRPr="00AF4508">
        <w:rPr>
          <w:b/>
          <w:color w:val="C7000B"/>
        </w:rPr>
        <w:t xml:space="preserve"> WITH GRANT OPTION;</w:t>
      </w:r>
    </w:p>
    <w:p w14:paraId="3AD6B607" w14:textId="77777777" w:rsidR="00F87F3A" w:rsidRPr="00883F13" w:rsidRDefault="00F87F3A" w:rsidP="00033CD9">
      <w:pPr>
        <w:pStyle w:val="affffc"/>
      </w:pPr>
      <w:r w:rsidRPr="00883F13">
        <w:t>GRANT</w:t>
      </w:r>
    </w:p>
    <w:p w14:paraId="5A11F3D2" w14:textId="60A14DB4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创建角色</w:t>
      </w:r>
      <w:proofErr w:type="spellStart"/>
      <w:r w:rsidRPr="00883F13">
        <w:rPr>
          <w:shd w:val="clear" w:color="auto" w:fill="FFFFFF"/>
        </w:rPr>
        <w:t>tpcds_manager</w:t>
      </w:r>
      <w:proofErr w:type="spellEnd"/>
      <w:r w:rsidRPr="00883F13">
        <w:rPr>
          <w:shd w:val="clear" w:color="auto" w:fill="FFFFFF"/>
        </w:rPr>
        <w:t>，</w:t>
      </w:r>
      <w:proofErr w:type="gramStart"/>
      <w:r w:rsidRPr="00883F13">
        <w:rPr>
          <w:shd w:val="clear" w:color="auto" w:fill="FFFFFF"/>
        </w:rPr>
        <w:t>将模式</w:t>
      </w:r>
      <w:proofErr w:type="spellStart"/>
      <w:proofErr w:type="gramEnd"/>
      <w:r w:rsidRPr="00883F13">
        <w:rPr>
          <w:shd w:val="clear" w:color="auto" w:fill="FFFFFF"/>
        </w:rPr>
        <w:t>tpcds</w:t>
      </w:r>
      <w:proofErr w:type="spellEnd"/>
      <w:r w:rsidRPr="00883F13">
        <w:rPr>
          <w:shd w:val="clear" w:color="auto" w:fill="FFFFFF"/>
        </w:rPr>
        <w:t>的访问权限授权给角色</w:t>
      </w:r>
      <w:proofErr w:type="spellStart"/>
      <w:r w:rsidRPr="00883F13">
        <w:rPr>
          <w:shd w:val="clear" w:color="auto" w:fill="FFFFFF"/>
        </w:rPr>
        <w:t>tpcds_manager</w:t>
      </w:r>
      <w:proofErr w:type="spellEnd"/>
      <w:r w:rsidRPr="00883F13">
        <w:rPr>
          <w:shd w:val="clear" w:color="auto" w:fill="FFFFFF"/>
        </w:rPr>
        <w:t>，并授予该角色在</w:t>
      </w:r>
      <w:proofErr w:type="spellStart"/>
      <w:r w:rsidRPr="00883F13">
        <w:rPr>
          <w:shd w:val="clear" w:color="auto" w:fill="FFFFFF"/>
        </w:rPr>
        <w:t>tpcds</w:t>
      </w:r>
      <w:proofErr w:type="spellEnd"/>
      <w:r w:rsidR="00C04B37" w:rsidRPr="00883F13">
        <w:rPr>
          <w:shd w:val="clear" w:color="auto" w:fill="FFFFFF"/>
        </w:rPr>
        <w:t>下创建对象的权限，不允许该角色中的用户将权限授权给其</w:t>
      </w:r>
      <w:r w:rsidRPr="00883F13">
        <w:rPr>
          <w:shd w:val="clear" w:color="auto" w:fill="FFFFFF"/>
        </w:rPr>
        <w:t>人。</w:t>
      </w:r>
    </w:p>
    <w:p w14:paraId="7DC3B1DA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CREATE ROLE </w:t>
      </w:r>
      <w:proofErr w:type="spellStart"/>
      <w:r w:rsidRPr="00AF4508">
        <w:rPr>
          <w:b/>
          <w:color w:val="C7000B"/>
        </w:rPr>
        <w:t>tpcds_manager</w:t>
      </w:r>
      <w:proofErr w:type="spellEnd"/>
      <w:r w:rsidRPr="00AF4508">
        <w:rPr>
          <w:b/>
          <w:color w:val="C7000B"/>
        </w:rPr>
        <w:t xml:space="preserve"> PASSWORD 'Bigdata@123';</w:t>
      </w:r>
    </w:p>
    <w:p w14:paraId="578AEDFB" w14:textId="77777777" w:rsidR="00F87F3A" w:rsidRPr="00883F13" w:rsidRDefault="00F87F3A" w:rsidP="00033CD9">
      <w:pPr>
        <w:pStyle w:val="affffc"/>
      </w:pPr>
      <w:r w:rsidRPr="00883F13">
        <w:t>CREATE ROLE</w:t>
      </w:r>
    </w:p>
    <w:p w14:paraId="07D8A4B5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GRANT USAGE,CREATE ON SCHEMA </w:t>
      </w:r>
      <w:proofErr w:type="spellStart"/>
      <w:r w:rsidRPr="00AF4508">
        <w:rPr>
          <w:b/>
          <w:color w:val="C7000B"/>
        </w:rPr>
        <w:t>tpcds</w:t>
      </w:r>
      <w:proofErr w:type="spellEnd"/>
      <w:r w:rsidRPr="00AF4508">
        <w:rPr>
          <w:b/>
          <w:color w:val="C7000B"/>
        </w:rPr>
        <w:t xml:space="preserve"> TO </w:t>
      </w:r>
      <w:proofErr w:type="spellStart"/>
      <w:r w:rsidRPr="00AF4508">
        <w:rPr>
          <w:b/>
          <w:color w:val="C7000B"/>
        </w:rPr>
        <w:t>tpcds_manager</w:t>
      </w:r>
      <w:proofErr w:type="spellEnd"/>
      <w:r w:rsidRPr="00AF4508">
        <w:rPr>
          <w:b/>
          <w:color w:val="C7000B"/>
        </w:rPr>
        <w:t>;</w:t>
      </w:r>
    </w:p>
    <w:p w14:paraId="1D336429" w14:textId="77777777" w:rsidR="00F87F3A" w:rsidRPr="00883F13" w:rsidRDefault="00F87F3A" w:rsidP="00033CD9">
      <w:pPr>
        <w:pStyle w:val="affffc"/>
      </w:pPr>
      <w:r w:rsidRPr="00883F13">
        <w:t>GRANT</w:t>
      </w:r>
    </w:p>
    <w:p w14:paraId="57963968" w14:textId="339D574E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</w:rPr>
      </w:pPr>
      <w:bookmarkStart w:id="60" w:name="_Toc47699769"/>
      <w:bookmarkStart w:id="61" w:name="_Toc81318196"/>
      <w:r w:rsidRPr="00883F13">
        <w:rPr>
          <w:rFonts w:cs="Huawei Sans"/>
        </w:rPr>
        <w:t>将用户或者角色的权限授权给其他用户或角色</w:t>
      </w:r>
      <w:bookmarkEnd w:id="60"/>
      <w:bookmarkEnd w:id="61"/>
    </w:p>
    <w:p w14:paraId="633C7F70" w14:textId="37A7CD9A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创建角色</w:t>
      </w:r>
      <w:r w:rsidRPr="00883F13">
        <w:rPr>
          <w:shd w:val="clear" w:color="auto" w:fill="FFFFFF"/>
        </w:rPr>
        <w:t>manager</w:t>
      </w:r>
      <w:r w:rsidRPr="00883F13">
        <w:rPr>
          <w:shd w:val="clear" w:color="auto" w:fill="FFFFFF"/>
        </w:rPr>
        <w:t>，将</w:t>
      </w:r>
      <w:proofErr w:type="spellStart"/>
      <w:r w:rsidRPr="00883F13">
        <w:rPr>
          <w:shd w:val="clear" w:color="auto" w:fill="FFFFFF"/>
        </w:rPr>
        <w:t>joe</w:t>
      </w:r>
      <w:proofErr w:type="spellEnd"/>
      <w:r w:rsidRPr="00883F13">
        <w:rPr>
          <w:shd w:val="clear" w:color="auto" w:fill="FFFFFF"/>
        </w:rPr>
        <w:t>的权限授权给</w:t>
      </w:r>
      <w:r w:rsidRPr="00883F13">
        <w:rPr>
          <w:shd w:val="clear" w:color="auto" w:fill="FFFFFF"/>
        </w:rPr>
        <w:t>manager</w:t>
      </w:r>
      <w:r w:rsidRPr="00883F13">
        <w:rPr>
          <w:shd w:val="clear" w:color="auto" w:fill="FFFFFF"/>
        </w:rPr>
        <w:t>，并允许该角色将权限授权给其他人</w:t>
      </w:r>
      <w:r w:rsidR="00883F13">
        <w:rPr>
          <w:rFonts w:hint="eastAsia"/>
          <w:shd w:val="clear" w:color="auto" w:fill="FFFFFF"/>
        </w:rPr>
        <w:t>。</w:t>
      </w:r>
    </w:p>
    <w:p w14:paraId="22F1D4BD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>CREATE ROLE manager PASSWORD 'Bigdata@123';</w:t>
      </w:r>
    </w:p>
    <w:p w14:paraId="327B2376" w14:textId="77777777" w:rsidR="00F87F3A" w:rsidRPr="00883F13" w:rsidRDefault="00F87F3A" w:rsidP="00033CD9">
      <w:pPr>
        <w:pStyle w:val="affffc"/>
      </w:pPr>
      <w:r w:rsidRPr="00883F13">
        <w:t>CREATE ROLE</w:t>
      </w:r>
    </w:p>
    <w:p w14:paraId="390C46AD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GRANT </w:t>
      </w:r>
      <w:proofErr w:type="spellStart"/>
      <w:r w:rsidRPr="00AF4508">
        <w:rPr>
          <w:b/>
          <w:color w:val="C7000B"/>
        </w:rPr>
        <w:t>joe</w:t>
      </w:r>
      <w:proofErr w:type="spellEnd"/>
      <w:r w:rsidRPr="00AF4508">
        <w:rPr>
          <w:b/>
          <w:color w:val="C7000B"/>
        </w:rPr>
        <w:t xml:space="preserve"> TO manager WITH ADMIN OPTION;</w:t>
      </w:r>
    </w:p>
    <w:p w14:paraId="27002866" w14:textId="77777777" w:rsidR="00F87F3A" w:rsidRPr="00883F13" w:rsidRDefault="00F87F3A" w:rsidP="00033CD9">
      <w:pPr>
        <w:pStyle w:val="affffc"/>
      </w:pPr>
      <w:r w:rsidRPr="00883F13">
        <w:t>GRANT ROLE</w:t>
      </w:r>
    </w:p>
    <w:p w14:paraId="4C1AAAD2" w14:textId="5CC5F98D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创建用户</w:t>
      </w:r>
      <w:proofErr w:type="spellStart"/>
      <w:r w:rsidRPr="00883F13">
        <w:rPr>
          <w:shd w:val="clear" w:color="auto" w:fill="FFFFFF"/>
        </w:rPr>
        <w:t>senior_manager</w:t>
      </w:r>
      <w:proofErr w:type="spellEnd"/>
      <w:r w:rsidRPr="00883F13">
        <w:rPr>
          <w:shd w:val="clear" w:color="auto" w:fill="FFFFFF"/>
        </w:rPr>
        <w:t>，将用户</w:t>
      </w:r>
      <w:r w:rsidRPr="00883F13">
        <w:rPr>
          <w:shd w:val="clear" w:color="auto" w:fill="FFFFFF"/>
        </w:rPr>
        <w:t>manager</w:t>
      </w:r>
      <w:r w:rsidRPr="00883F13">
        <w:rPr>
          <w:shd w:val="clear" w:color="auto" w:fill="FFFFFF"/>
        </w:rPr>
        <w:t>的权限授权给该用户</w:t>
      </w:r>
      <w:r w:rsidR="00883F13">
        <w:rPr>
          <w:rFonts w:hint="eastAsia"/>
          <w:shd w:val="clear" w:color="auto" w:fill="FFFFFF"/>
        </w:rPr>
        <w:t>。</w:t>
      </w:r>
    </w:p>
    <w:p w14:paraId="361804FE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CREATE ROLE </w:t>
      </w:r>
      <w:proofErr w:type="spellStart"/>
      <w:r w:rsidRPr="00AF4508">
        <w:rPr>
          <w:b/>
          <w:color w:val="C7000B"/>
        </w:rPr>
        <w:t>senior_manager</w:t>
      </w:r>
      <w:proofErr w:type="spellEnd"/>
      <w:r w:rsidRPr="00AF4508">
        <w:rPr>
          <w:b/>
          <w:color w:val="C7000B"/>
        </w:rPr>
        <w:t xml:space="preserve"> PASSWORD 'Bigdata@123';</w:t>
      </w:r>
    </w:p>
    <w:p w14:paraId="528461C8" w14:textId="77777777" w:rsidR="00F87F3A" w:rsidRPr="00883F13" w:rsidRDefault="00F87F3A" w:rsidP="00033CD9">
      <w:pPr>
        <w:pStyle w:val="affffc"/>
      </w:pPr>
      <w:r w:rsidRPr="00883F13">
        <w:t>CREATE ROLE</w:t>
      </w:r>
    </w:p>
    <w:p w14:paraId="3BA829DF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GRANT manager TO </w:t>
      </w:r>
      <w:proofErr w:type="spellStart"/>
      <w:r w:rsidRPr="00AF4508">
        <w:rPr>
          <w:b/>
          <w:color w:val="C7000B"/>
        </w:rPr>
        <w:t>senior_manager</w:t>
      </w:r>
      <w:proofErr w:type="spellEnd"/>
      <w:r w:rsidRPr="00AF4508">
        <w:rPr>
          <w:b/>
          <w:color w:val="C7000B"/>
        </w:rPr>
        <w:t>;</w:t>
      </w:r>
    </w:p>
    <w:p w14:paraId="3D5B1F49" w14:textId="77777777" w:rsidR="00F87F3A" w:rsidRPr="00883F13" w:rsidRDefault="00F87F3A" w:rsidP="00033CD9">
      <w:pPr>
        <w:pStyle w:val="affffc"/>
      </w:pPr>
      <w:r w:rsidRPr="00883F13">
        <w:t>GRANT ROLE</w:t>
      </w:r>
    </w:p>
    <w:p w14:paraId="0F2C0875" w14:textId="1E2941EC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</w:rPr>
      </w:pPr>
      <w:bookmarkStart w:id="62" w:name="_Toc47699770"/>
      <w:bookmarkStart w:id="63" w:name="_Toc81318197"/>
      <w:r w:rsidRPr="00883F13">
        <w:rPr>
          <w:rFonts w:cs="Huawei Sans"/>
        </w:rPr>
        <w:t>权限回收</w:t>
      </w:r>
      <w:bookmarkEnd w:id="62"/>
      <w:bookmarkEnd w:id="63"/>
    </w:p>
    <w:p w14:paraId="574190A5" w14:textId="0BC9FFC7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撤销权限，并清理用户</w:t>
      </w:r>
      <w:r w:rsidR="00883F13">
        <w:rPr>
          <w:rFonts w:hint="eastAsia"/>
          <w:shd w:val="clear" w:color="auto" w:fill="FFFFFF"/>
        </w:rPr>
        <w:t>。</w:t>
      </w:r>
    </w:p>
    <w:p w14:paraId="03B2A423" w14:textId="37A76A74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REVOKE </w:t>
      </w:r>
      <w:proofErr w:type="spellStart"/>
      <w:r w:rsidR="00150FF5" w:rsidRPr="00AF4508">
        <w:rPr>
          <w:b/>
          <w:color w:val="C7000B"/>
        </w:rPr>
        <w:t>joe</w:t>
      </w:r>
      <w:proofErr w:type="spellEnd"/>
      <w:r w:rsidR="00150FF5" w:rsidRPr="00AF4508">
        <w:rPr>
          <w:b/>
          <w:color w:val="C7000B"/>
        </w:rPr>
        <w:t xml:space="preserve"> </w:t>
      </w:r>
      <w:r w:rsidRPr="00AF4508">
        <w:rPr>
          <w:b/>
          <w:color w:val="C7000B"/>
        </w:rPr>
        <w:t>FROM</w:t>
      </w:r>
      <w:r w:rsidR="00150FF5" w:rsidRPr="00AF4508">
        <w:rPr>
          <w:b/>
          <w:color w:val="C7000B"/>
        </w:rPr>
        <w:t xml:space="preserve"> manager</w:t>
      </w:r>
      <w:r w:rsidRPr="00AF4508">
        <w:rPr>
          <w:b/>
          <w:color w:val="C7000B"/>
        </w:rPr>
        <w:t>;</w:t>
      </w:r>
    </w:p>
    <w:p w14:paraId="774F7507" w14:textId="77777777" w:rsidR="00F87F3A" w:rsidRPr="00883F13" w:rsidRDefault="00F87F3A" w:rsidP="00033CD9">
      <w:pPr>
        <w:pStyle w:val="affffc"/>
      </w:pPr>
      <w:r w:rsidRPr="00883F13">
        <w:t>REVOKE ROLE</w:t>
      </w:r>
    </w:p>
    <w:p w14:paraId="3E499517" w14:textId="48016DF9" w:rsidR="00F87F3A" w:rsidRPr="00883F13" w:rsidRDefault="00F87F3A" w:rsidP="00033CD9">
      <w:pPr>
        <w:pStyle w:val="affffc"/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REVOKE </w:t>
      </w:r>
      <w:r w:rsidR="00150FF5" w:rsidRPr="00AF4508">
        <w:rPr>
          <w:b/>
          <w:color w:val="C7000B"/>
        </w:rPr>
        <w:t xml:space="preserve">manager </w:t>
      </w:r>
      <w:r w:rsidRPr="00AF4508">
        <w:rPr>
          <w:b/>
          <w:color w:val="C7000B"/>
        </w:rPr>
        <w:t xml:space="preserve">FROM </w:t>
      </w:r>
      <w:proofErr w:type="spellStart"/>
      <w:r w:rsidR="00150FF5" w:rsidRPr="00AF4508">
        <w:rPr>
          <w:b/>
          <w:color w:val="C7000B"/>
        </w:rPr>
        <w:t>senior_manager</w:t>
      </w:r>
      <w:proofErr w:type="spellEnd"/>
      <w:r w:rsidRPr="00AF4508">
        <w:rPr>
          <w:b/>
          <w:color w:val="C7000B"/>
        </w:rPr>
        <w:t>;</w:t>
      </w:r>
    </w:p>
    <w:p w14:paraId="27E95D76" w14:textId="77777777" w:rsidR="00F87F3A" w:rsidRPr="00883F13" w:rsidRDefault="00F87F3A" w:rsidP="00033CD9">
      <w:pPr>
        <w:pStyle w:val="affffc"/>
      </w:pPr>
      <w:r w:rsidRPr="00883F13">
        <w:t>REVOKE ROLE</w:t>
      </w:r>
    </w:p>
    <w:p w14:paraId="3EB343FF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>DROP USER manager;</w:t>
      </w:r>
    </w:p>
    <w:p w14:paraId="7E445617" w14:textId="77777777" w:rsidR="00F87F3A" w:rsidRPr="00883F13" w:rsidRDefault="00F87F3A" w:rsidP="00033CD9">
      <w:pPr>
        <w:pStyle w:val="affffc"/>
      </w:pPr>
      <w:r w:rsidRPr="00883F13">
        <w:t>DROP ROLE</w:t>
      </w:r>
    </w:p>
    <w:p w14:paraId="1EA7A300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REVOKE ALL PRIVILEGES ON </w:t>
      </w:r>
      <w:proofErr w:type="spellStart"/>
      <w:r w:rsidRPr="00AF4508">
        <w:rPr>
          <w:b/>
          <w:color w:val="C7000B"/>
        </w:rPr>
        <w:t>tpcds.reason</w:t>
      </w:r>
      <w:proofErr w:type="spellEnd"/>
      <w:r w:rsidRPr="00AF4508">
        <w:rPr>
          <w:b/>
          <w:color w:val="C7000B"/>
        </w:rPr>
        <w:t xml:space="preserve"> FROM </w:t>
      </w:r>
      <w:proofErr w:type="spellStart"/>
      <w:r w:rsidRPr="00AF4508">
        <w:rPr>
          <w:b/>
          <w:color w:val="C7000B"/>
        </w:rPr>
        <w:t>joe</w:t>
      </w:r>
      <w:proofErr w:type="spellEnd"/>
      <w:r w:rsidRPr="00AF4508">
        <w:rPr>
          <w:b/>
          <w:color w:val="C7000B"/>
        </w:rPr>
        <w:t>;</w:t>
      </w:r>
    </w:p>
    <w:p w14:paraId="2024E72E" w14:textId="77777777" w:rsidR="00F87F3A" w:rsidRPr="00883F13" w:rsidRDefault="00F87F3A" w:rsidP="00033CD9">
      <w:pPr>
        <w:pStyle w:val="affffc"/>
      </w:pPr>
      <w:r w:rsidRPr="00883F13">
        <w:t>REVOKE</w:t>
      </w:r>
    </w:p>
    <w:p w14:paraId="42C5A1AF" w14:textId="77777777" w:rsidR="00F87F3A" w:rsidRPr="00883F13" w:rsidRDefault="00F87F3A" w:rsidP="00033CD9">
      <w:pPr>
        <w:pStyle w:val="affffc"/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>=#</w:t>
      </w:r>
      <w:r w:rsidRPr="002D4010">
        <w:t xml:space="preserve"> </w:t>
      </w:r>
      <w:r w:rsidRPr="00AF4508">
        <w:rPr>
          <w:b/>
          <w:color w:val="C7000B"/>
        </w:rPr>
        <w:t xml:space="preserve">REVOKE ALL PRIVILEGES ON SCHEMA </w:t>
      </w:r>
      <w:proofErr w:type="spellStart"/>
      <w:r w:rsidRPr="00AF4508">
        <w:rPr>
          <w:b/>
          <w:color w:val="C7000B"/>
        </w:rPr>
        <w:t>tpcds</w:t>
      </w:r>
      <w:proofErr w:type="spellEnd"/>
      <w:r w:rsidRPr="00AF4508">
        <w:rPr>
          <w:b/>
          <w:color w:val="C7000B"/>
        </w:rPr>
        <w:t xml:space="preserve"> FROM </w:t>
      </w:r>
      <w:proofErr w:type="spellStart"/>
      <w:r w:rsidRPr="00AF4508">
        <w:rPr>
          <w:b/>
          <w:color w:val="C7000B"/>
        </w:rPr>
        <w:t>joe</w:t>
      </w:r>
      <w:proofErr w:type="spellEnd"/>
      <w:r w:rsidRPr="00AF4508">
        <w:rPr>
          <w:b/>
          <w:color w:val="C7000B"/>
        </w:rPr>
        <w:t>;</w:t>
      </w:r>
    </w:p>
    <w:p w14:paraId="32D8857A" w14:textId="77777777" w:rsidR="00F87F3A" w:rsidRPr="00883F13" w:rsidRDefault="00F87F3A" w:rsidP="00033CD9">
      <w:pPr>
        <w:pStyle w:val="affffc"/>
      </w:pPr>
      <w:r w:rsidRPr="00883F13">
        <w:t>REVOKE</w:t>
      </w:r>
    </w:p>
    <w:p w14:paraId="37855710" w14:textId="77777777" w:rsidR="00F87F3A" w:rsidRPr="00883F13" w:rsidRDefault="00F87F3A" w:rsidP="00033CD9">
      <w:pPr>
        <w:pStyle w:val="affffc"/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REVOKE USAGE,CREATE ON SCHEMA </w:t>
      </w:r>
      <w:proofErr w:type="spellStart"/>
      <w:r w:rsidRPr="00AF4508">
        <w:rPr>
          <w:b/>
          <w:color w:val="C7000B"/>
        </w:rPr>
        <w:t>tpcds</w:t>
      </w:r>
      <w:proofErr w:type="spellEnd"/>
      <w:r w:rsidRPr="00AF4508">
        <w:rPr>
          <w:b/>
          <w:color w:val="C7000B"/>
        </w:rPr>
        <w:t xml:space="preserve"> FROM </w:t>
      </w:r>
      <w:proofErr w:type="spellStart"/>
      <w:r w:rsidRPr="00AF4508">
        <w:rPr>
          <w:b/>
          <w:color w:val="C7000B"/>
        </w:rPr>
        <w:t>tpcds_manager</w:t>
      </w:r>
      <w:proofErr w:type="spellEnd"/>
      <w:r w:rsidRPr="00AF4508">
        <w:rPr>
          <w:b/>
          <w:color w:val="C7000B"/>
        </w:rPr>
        <w:t>;</w:t>
      </w:r>
    </w:p>
    <w:p w14:paraId="1169CE11" w14:textId="77777777" w:rsidR="00F87F3A" w:rsidRPr="00883F13" w:rsidRDefault="00F87F3A" w:rsidP="00033CD9">
      <w:pPr>
        <w:pStyle w:val="affffc"/>
      </w:pPr>
      <w:r w:rsidRPr="00883F13">
        <w:t>REVOKE</w:t>
      </w:r>
    </w:p>
    <w:p w14:paraId="23132012" w14:textId="77777777" w:rsidR="00F87F3A" w:rsidRPr="00883F13" w:rsidRDefault="00F87F3A" w:rsidP="00033CD9">
      <w:pPr>
        <w:pStyle w:val="affffc"/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DROP ROLE </w:t>
      </w:r>
      <w:proofErr w:type="spellStart"/>
      <w:r w:rsidRPr="00AF4508">
        <w:rPr>
          <w:b/>
          <w:color w:val="C7000B"/>
        </w:rPr>
        <w:t>tpcds_manager</w:t>
      </w:r>
      <w:proofErr w:type="spellEnd"/>
      <w:r w:rsidRPr="00AF4508">
        <w:rPr>
          <w:b/>
          <w:color w:val="C7000B"/>
        </w:rPr>
        <w:t>;</w:t>
      </w:r>
    </w:p>
    <w:p w14:paraId="25ABDAAE" w14:textId="77777777" w:rsidR="00E32CAD" w:rsidRPr="00883F13" w:rsidRDefault="00E32CAD" w:rsidP="00033CD9">
      <w:pPr>
        <w:pStyle w:val="affffc"/>
      </w:pPr>
      <w:r w:rsidRPr="00883F13">
        <w:t>DROP ROLE</w:t>
      </w:r>
    </w:p>
    <w:p w14:paraId="4CF115AF" w14:textId="77777777" w:rsidR="00E32CAD" w:rsidRPr="00AF4508" w:rsidRDefault="00E32CAD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DROP ROLE </w:t>
      </w:r>
      <w:proofErr w:type="spellStart"/>
      <w:r w:rsidRPr="00AF4508">
        <w:rPr>
          <w:b/>
          <w:color w:val="C7000B"/>
        </w:rPr>
        <w:t>senior_manager</w:t>
      </w:r>
      <w:proofErr w:type="spellEnd"/>
      <w:r w:rsidRPr="00AF4508">
        <w:rPr>
          <w:b/>
          <w:color w:val="C7000B"/>
        </w:rPr>
        <w:t>;</w:t>
      </w:r>
    </w:p>
    <w:p w14:paraId="57D9B78F" w14:textId="77777777" w:rsidR="00E32CAD" w:rsidRPr="00883F13" w:rsidRDefault="00E32CAD" w:rsidP="00033CD9">
      <w:pPr>
        <w:pStyle w:val="affffc"/>
      </w:pPr>
      <w:r w:rsidRPr="00883F13">
        <w:t>DROP ROLE</w:t>
      </w:r>
    </w:p>
    <w:p w14:paraId="5663D2BF" w14:textId="77777777" w:rsidR="00E32CAD" w:rsidRPr="00AF4508" w:rsidRDefault="00E32CAD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DROP USER </w:t>
      </w:r>
      <w:proofErr w:type="spellStart"/>
      <w:r w:rsidRPr="00AF4508">
        <w:rPr>
          <w:b/>
          <w:color w:val="C7000B"/>
        </w:rPr>
        <w:t>joe</w:t>
      </w:r>
      <w:proofErr w:type="spellEnd"/>
      <w:r w:rsidRPr="00AF4508">
        <w:rPr>
          <w:b/>
          <w:color w:val="C7000B"/>
        </w:rPr>
        <w:t xml:space="preserve"> CASCADE;</w:t>
      </w:r>
    </w:p>
    <w:p w14:paraId="4E98D582" w14:textId="77777777" w:rsidR="00E32CAD" w:rsidRDefault="00E32CAD" w:rsidP="00033CD9">
      <w:pPr>
        <w:pStyle w:val="affffc"/>
      </w:pPr>
      <w:r w:rsidRPr="00883F13">
        <w:t>DROP ROLE</w:t>
      </w:r>
    </w:p>
    <w:p w14:paraId="01E0AF14" w14:textId="5544F00F" w:rsidR="00682C56" w:rsidRDefault="00682C56" w:rsidP="00682C56">
      <w:pPr>
        <w:pStyle w:val="30"/>
      </w:pPr>
      <w:r>
        <w:lastRenderedPageBreak/>
        <w:t>退出数据库</w:t>
      </w:r>
      <w:r w:rsidR="005D055B">
        <w:t>。</w:t>
      </w:r>
    </w:p>
    <w:p w14:paraId="23A954F4" w14:textId="77777777" w:rsidR="00682C56" w:rsidRPr="00AF4508" w:rsidRDefault="00682C56" w:rsidP="00682C56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>=#</w:t>
      </w:r>
      <w:r w:rsidRPr="00682C56">
        <w:t xml:space="preserve"> </w:t>
      </w:r>
      <w:r w:rsidRPr="00AF4508">
        <w:rPr>
          <w:rFonts w:hint="eastAsia"/>
          <w:b/>
          <w:color w:val="C7000B"/>
        </w:rPr>
        <w:t>\</w:t>
      </w:r>
      <w:r w:rsidRPr="00AF4508">
        <w:rPr>
          <w:b/>
          <w:color w:val="C7000B"/>
        </w:rPr>
        <w:t>q</w:t>
      </w:r>
    </w:p>
    <w:p w14:paraId="424F2B06" w14:textId="50BA4A56" w:rsidR="00F87F3A" w:rsidRPr="00883F13" w:rsidRDefault="00F87F3A" w:rsidP="00033CD9">
      <w:pPr>
        <w:pStyle w:val="1e"/>
      </w:pPr>
      <w:r w:rsidRPr="00883F13">
        <w:t>注意：实验完成后请尽量清理本实验的对象，以免与其它实验产生冲突</w:t>
      </w:r>
      <w:r w:rsidR="00883F13">
        <w:rPr>
          <w:rFonts w:hint="eastAsia"/>
        </w:rPr>
        <w:t>。</w:t>
      </w:r>
    </w:p>
    <w:p w14:paraId="7232616A" w14:textId="30F59C7B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64" w:name="_Toc47699771"/>
      <w:bookmarkStart w:id="65" w:name="_Toc81318198"/>
      <w:r w:rsidRPr="00883F13">
        <w:rPr>
          <w:rFonts w:cs="Huawei Sans"/>
        </w:rPr>
        <w:t>安全策略设置</w:t>
      </w:r>
      <w:bookmarkEnd w:id="64"/>
      <w:bookmarkEnd w:id="65"/>
    </w:p>
    <w:p w14:paraId="11D0105A" w14:textId="0FC37579" w:rsidR="00F87F3A" w:rsidRPr="00883F13" w:rsidRDefault="00F87F3A" w:rsidP="00033CD9">
      <w:pPr>
        <w:pStyle w:val="1e"/>
      </w:pPr>
      <w:r w:rsidRPr="00883F13">
        <w:t>为了保证</w:t>
      </w:r>
      <w:proofErr w:type="gramStart"/>
      <w:r w:rsidRPr="00883F13">
        <w:t>帐户</w:t>
      </w:r>
      <w:proofErr w:type="gramEnd"/>
      <w:r w:rsidRPr="00883F13">
        <w:t>安全，如果用户输入密码次数超过一定次数（</w:t>
      </w:r>
      <w:proofErr w:type="spellStart"/>
      <w:r w:rsidRPr="00883F13">
        <w:t>failed_login_attempts</w:t>
      </w:r>
      <w:proofErr w:type="spellEnd"/>
      <w:r w:rsidRPr="00883F13">
        <w:t>），系统将自动锁定</w:t>
      </w:r>
      <w:proofErr w:type="gramStart"/>
      <w:r w:rsidRPr="00883F13">
        <w:t>该帐</w:t>
      </w:r>
      <w:proofErr w:type="gramEnd"/>
      <w:r w:rsidRPr="00883F13">
        <w:t>户，默认值为</w:t>
      </w:r>
      <w:r w:rsidRPr="00883F13">
        <w:t>10</w:t>
      </w:r>
      <w:r w:rsidR="00D93762" w:rsidRPr="00883F13">
        <w:t>。次数设置越小越安全，但是在使用过程中会带来不便。</w:t>
      </w:r>
    </w:p>
    <w:p w14:paraId="76101573" w14:textId="77777777" w:rsidR="00F87F3A" w:rsidRPr="00883F13" w:rsidRDefault="00F87F3A" w:rsidP="00033CD9">
      <w:pPr>
        <w:pStyle w:val="1e"/>
      </w:pPr>
      <w:r w:rsidRPr="00883F13">
        <w:t>当</w:t>
      </w:r>
      <w:proofErr w:type="gramStart"/>
      <w:r w:rsidRPr="00883F13">
        <w:t>帐户</w:t>
      </w:r>
      <w:proofErr w:type="gramEnd"/>
      <w:r w:rsidRPr="00883F13">
        <w:t>被锁定时间超过设定值（</w:t>
      </w:r>
      <w:proofErr w:type="spellStart"/>
      <w:r w:rsidRPr="00883F13">
        <w:t>password_lock_time</w:t>
      </w:r>
      <w:proofErr w:type="spellEnd"/>
      <w:r w:rsidRPr="00883F13">
        <w:t>），则当前</w:t>
      </w:r>
      <w:proofErr w:type="gramStart"/>
      <w:r w:rsidRPr="00883F13">
        <w:t>帐户</w:t>
      </w:r>
      <w:proofErr w:type="gramEnd"/>
      <w:r w:rsidRPr="00883F13">
        <w:t>自动解锁，默认值为</w:t>
      </w:r>
      <w:r w:rsidRPr="00883F13">
        <w:t>1</w:t>
      </w:r>
      <w:r w:rsidRPr="00883F13">
        <w:t>天。时间设置越长越安全，但是在使用过程中会带来不便。</w:t>
      </w:r>
    </w:p>
    <w:p w14:paraId="6213C4ED" w14:textId="6F1B5EC5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  <w:color w:val="FF0000"/>
        </w:rPr>
      </w:pPr>
      <w:bookmarkStart w:id="66" w:name="_Toc47699772"/>
      <w:bookmarkStart w:id="67" w:name="_Toc81318199"/>
      <w:r w:rsidRPr="00883F13">
        <w:rPr>
          <w:rFonts w:cs="Huawei Sans"/>
        </w:rPr>
        <w:t>设置账户安全策略</w:t>
      </w:r>
      <w:bookmarkEnd w:id="66"/>
      <w:bookmarkEnd w:id="67"/>
    </w:p>
    <w:p w14:paraId="2B76A485" w14:textId="77777777" w:rsidR="00F87F3A" w:rsidRPr="00883F13" w:rsidRDefault="00F87F3A" w:rsidP="00015AF1">
      <w:pPr>
        <w:pStyle w:val="30"/>
      </w:pPr>
      <w:r w:rsidRPr="00883F13">
        <w:t>启动服务器，再使用</w:t>
      </w:r>
      <w:proofErr w:type="spellStart"/>
      <w:r w:rsidRPr="00883F13">
        <w:t>gsql</w:t>
      </w:r>
      <w:proofErr w:type="spellEnd"/>
      <w:r w:rsidRPr="00883F13">
        <w:t>客户端以管理员用户身份连接</w:t>
      </w:r>
      <w:proofErr w:type="spellStart"/>
      <w:r w:rsidRPr="00883F13">
        <w:t>postgres</w:t>
      </w:r>
      <w:proofErr w:type="spellEnd"/>
      <w:r w:rsidRPr="00883F13">
        <w:t>数据库，假设端口号为</w:t>
      </w:r>
      <w:r w:rsidRPr="00883F13">
        <w:t>26000</w:t>
      </w:r>
      <w:r w:rsidRPr="00883F13">
        <w:t>。</w:t>
      </w:r>
    </w:p>
    <w:p w14:paraId="019255CA" w14:textId="307B0163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AF4508">
        <w:rPr>
          <w:b/>
          <w:color w:val="C7000B"/>
        </w:rPr>
        <w:t>gsql</w:t>
      </w:r>
      <w:proofErr w:type="spellEnd"/>
      <w:proofErr w:type="gramEnd"/>
      <w:r w:rsidRPr="00AF4508">
        <w:rPr>
          <w:b/>
          <w:color w:val="C7000B"/>
        </w:rPr>
        <w:t xml:space="preserve"> -d </w:t>
      </w:r>
      <w:proofErr w:type="spellStart"/>
      <w:r w:rsidRPr="00AF4508">
        <w:rPr>
          <w:b/>
          <w:color w:val="C7000B"/>
        </w:rPr>
        <w:t>postgres</w:t>
      </w:r>
      <w:proofErr w:type="spellEnd"/>
      <w:r w:rsidRPr="00AF4508">
        <w:rPr>
          <w:b/>
          <w:color w:val="C7000B"/>
        </w:rPr>
        <w:t xml:space="preserve"> -p 26000</w:t>
      </w:r>
      <w:r w:rsidR="00854F0C" w:rsidRPr="00AF4508">
        <w:rPr>
          <w:b/>
          <w:color w:val="C7000B"/>
        </w:rPr>
        <w:t xml:space="preserve"> -r</w:t>
      </w:r>
    </w:p>
    <w:p w14:paraId="65F1E732" w14:textId="7B6FAF9B" w:rsidR="00F87F3A" w:rsidRPr="00883F13" w:rsidRDefault="00F87F3A" w:rsidP="00015AF1">
      <w:pPr>
        <w:pStyle w:val="30"/>
      </w:pPr>
      <w:r w:rsidRPr="00883F13">
        <w:t>配置</w:t>
      </w:r>
      <w:proofErr w:type="spellStart"/>
      <w:r w:rsidRPr="00883F13">
        <w:t>failed_login_attempts</w:t>
      </w:r>
      <w:proofErr w:type="spellEnd"/>
      <w:r w:rsidRPr="00883F13">
        <w:t>参数</w:t>
      </w:r>
      <w:r w:rsidR="00D93762" w:rsidRPr="00883F13">
        <w:t>。</w:t>
      </w:r>
    </w:p>
    <w:p w14:paraId="0C3F4794" w14:textId="60933772" w:rsidR="00F87F3A" w:rsidRPr="00883F13" w:rsidRDefault="00F87F3A" w:rsidP="00033CD9">
      <w:pPr>
        <w:pStyle w:val="1e"/>
      </w:pPr>
      <w:r w:rsidRPr="00883F13">
        <w:t>查看已配置的参数</w:t>
      </w:r>
      <w:r w:rsidR="00D93762" w:rsidRPr="00883F13">
        <w:t>。</w:t>
      </w:r>
    </w:p>
    <w:p w14:paraId="72A9B29C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SHOW </w:t>
      </w:r>
      <w:proofErr w:type="spellStart"/>
      <w:r w:rsidRPr="00AF4508">
        <w:rPr>
          <w:b/>
          <w:color w:val="C7000B"/>
        </w:rPr>
        <w:t>failed_login_attempts</w:t>
      </w:r>
      <w:proofErr w:type="spellEnd"/>
      <w:r w:rsidRPr="00AF4508">
        <w:rPr>
          <w:b/>
          <w:color w:val="C7000B"/>
        </w:rPr>
        <w:t>;</w:t>
      </w:r>
    </w:p>
    <w:p w14:paraId="7335ED33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spellStart"/>
      <w:r w:rsidRPr="00883F13">
        <w:t>failed_login_attempts</w:t>
      </w:r>
      <w:proofErr w:type="spellEnd"/>
      <w:r w:rsidRPr="00883F13">
        <w:t xml:space="preserve"> </w:t>
      </w:r>
    </w:p>
    <w:p w14:paraId="76D9B855" w14:textId="77777777" w:rsidR="00F87F3A" w:rsidRPr="00883F13" w:rsidRDefault="00F87F3A" w:rsidP="00033CD9">
      <w:pPr>
        <w:pStyle w:val="affffc"/>
      </w:pPr>
      <w:r w:rsidRPr="00883F13">
        <w:t>-----------------------</w:t>
      </w:r>
    </w:p>
    <w:p w14:paraId="198189FF" w14:textId="77777777" w:rsidR="00F87F3A" w:rsidRPr="00883F13" w:rsidRDefault="00F87F3A" w:rsidP="00033CD9">
      <w:pPr>
        <w:pStyle w:val="affffc"/>
      </w:pPr>
      <w:r w:rsidRPr="00883F13">
        <w:t xml:space="preserve"> 10</w:t>
      </w:r>
    </w:p>
    <w:p w14:paraId="1997AB85" w14:textId="77777777" w:rsidR="00F87F3A" w:rsidRPr="00883F13" w:rsidRDefault="00F87F3A" w:rsidP="00033CD9">
      <w:pPr>
        <w:pStyle w:val="affffc"/>
      </w:pPr>
      <w:r w:rsidRPr="00883F13">
        <w:t>(1 row)</w:t>
      </w:r>
    </w:p>
    <w:p w14:paraId="6A9BC36A" w14:textId="1BE3C9BB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10</w:t>
      </w:r>
      <w:r w:rsidRPr="00883F13">
        <w:t>，执行</w:t>
      </w:r>
      <w:r w:rsidR="004F279A">
        <w:t>＂</w:t>
      </w:r>
      <w:r w:rsidRPr="00883F13">
        <w:t>\q</w:t>
      </w:r>
      <w:r w:rsidR="004F279A">
        <w:t>＂</w:t>
      </w:r>
      <w:r w:rsidRPr="00883F13">
        <w:t>命令退出数据库。</w:t>
      </w:r>
    </w:p>
    <w:p w14:paraId="74A498E3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</w:t>
      </w:r>
      <w:proofErr w:type="spellStart"/>
      <w:r w:rsidRPr="00883F13">
        <w:t>omm</w:t>
      </w:r>
      <w:proofErr w:type="spellEnd"/>
      <w:r w:rsidRPr="00883F13">
        <w:t xml:space="preserve"> </w:t>
      </w:r>
      <w:r w:rsidRPr="00883F13">
        <w:t>用户下执行如下命令设置成默认值</w:t>
      </w:r>
      <w:r w:rsidRPr="00883F13">
        <w:t>10</w:t>
      </w:r>
      <w:r w:rsidRPr="00883F13">
        <w:t>。</w:t>
      </w:r>
    </w:p>
    <w:p w14:paraId="698A456E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AF4508">
        <w:rPr>
          <w:b/>
          <w:color w:val="C7000B"/>
        </w:rPr>
        <w:t>gs_guc</w:t>
      </w:r>
      <w:proofErr w:type="spellEnd"/>
      <w:proofErr w:type="gramEnd"/>
      <w:r w:rsidRPr="00AF4508">
        <w:rPr>
          <w:b/>
          <w:color w:val="C7000B"/>
        </w:rPr>
        <w:t xml:space="preserve"> reload -D /</w:t>
      </w:r>
      <w:proofErr w:type="spellStart"/>
      <w:r w:rsidRPr="00AF4508">
        <w:rPr>
          <w:b/>
          <w:color w:val="C7000B"/>
        </w:rPr>
        <w:t>gaussdb</w:t>
      </w:r>
      <w:proofErr w:type="spellEnd"/>
      <w:r w:rsidRPr="00AF4508">
        <w:rPr>
          <w:b/>
          <w:color w:val="C7000B"/>
        </w:rPr>
        <w:t>/data/</w:t>
      </w:r>
      <w:proofErr w:type="spellStart"/>
      <w:r w:rsidRPr="00AF4508">
        <w:rPr>
          <w:b/>
          <w:color w:val="C7000B"/>
        </w:rPr>
        <w:t>dbnode</w:t>
      </w:r>
      <w:proofErr w:type="spellEnd"/>
      <w:r w:rsidRPr="00AF4508">
        <w:rPr>
          <w:b/>
          <w:color w:val="C7000B"/>
        </w:rPr>
        <w:t xml:space="preserve"> -c "</w:t>
      </w:r>
      <w:proofErr w:type="spellStart"/>
      <w:r w:rsidRPr="00AF4508">
        <w:rPr>
          <w:b/>
          <w:color w:val="C7000B"/>
        </w:rPr>
        <w:t>failed_login_attempts</w:t>
      </w:r>
      <w:proofErr w:type="spellEnd"/>
      <w:r w:rsidRPr="00AF4508">
        <w:rPr>
          <w:b/>
          <w:color w:val="C7000B"/>
        </w:rPr>
        <w:t>=10"</w:t>
      </w:r>
    </w:p>
    <w:p w14:paraId="78968EA9" w14:textId="677490B7" w:rsidR="00F87F3A" w:rsidRPr="00883F13" w:rsidRDefault="00F87F3A" w:rsidP="00033CD9">
      <w:pPr>
        <w:pStyle w:val="1e"/>
      </w:pPr>
      <w:r w:rsidRPr="00883F13">
        <w:t>注意：</w:t>
      </w:r>
      <w:r w:rsidR="00DC22F2">
        <w:t>/</w:t>
      </w:r>
      <w:proofErr w:type="spellStart"/>
      <w:r w:rsidR="00DC22F2">
        <w:t>gaussdb</w:t>
      </w:r>
      <w:proofErr w:type="spellEnd"/>
      <w:r w:rsidR="00DC22F2">
        <w:t>/data/</w:t>
      </w:r>
      <w:proofErr w:type="spellStart"/>
      <w:r w:rsidR="00DC22F2">
        <w:t>dbnode</w:t>
      </w:r>
      <w:proofErr w:type="spellEnd"/>
      <w:r w:rsidRPr="00883F13">
        <w:t>指的是数据目录，要根据自己实际情况调整</w:t>
      </w:r>
      <w:r w:rsidR="00D93762" w:rsidRPr="00883F13">
        <w:t>。</w:t>
      </w:r>
    </w:p>
    <w:p w14:paraId="42EBD358" w14:textId="645D5771" w:rsidR="00F87F3A" w:rsidRPr="00883F13" w:rsidRDefault="00F87F3A" w:rsidP="00033CD9">
      <w:pPr>
        <w:pStyle w:val="1e"/>
      </w:pPr>
      <w:r w:rsidRPr="00883F13">
        <w:t>比如数据目录</w:t>
      </w:r>
      <w:r w:rsidRPr="00883F13">
        <w:t>/</w:t>
      </w:r>
      <w:proofErr w:type="spellStart"/>
      <w:r w:rsidRPr="00883F13">
        <w:t>gaussdb</w:t>
      </w:r>
      <w:proofErr w:type="spellEnd"/>
      <w:r w:rsidRPr="00883F13">
        <w:t>/data/</w:t>
      </w:r>
      <w:r w:rsidR="00682C56">
        <w:t>db1</w:t>
      </w:r>
      <w:r w:rsidRPr="00883F13">
        <w:t>，执行结果如下</w:t>
      </w:r>
      <w:r w:rsidR="00D93762" w:rsidRPr="00883F13">
        <w:t>。</w:t>
      </w:r>
    </w:p>
    <w:p w14:paraId="6C17AAD0" w14:textId="4DB8BC7E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[omm@ecs-700c ~]$ </w:t>
      </w:r>
      <w:proofErr w:type="spellStart"/>
      <w:proofErr w:type="gramStart"/>
      <w:r w:rsidRPr="00AF4508">
        <w:rPr>
          <w:b/>
          <w:color w:val="C7000B"/>
        </w:rPr>
        <w:t>gs_guc</w:t>
      </w:r>
      <w:proofErr w:type="spellEnd"/>
      <w:proofErr w:type="gramEnd"/>
      <w:r w:rsidRPr="00AF4508">
        <w:rPr>
          <w:b/>
          <w:color w:val="C7000B"/>
        </w:rPr>
        <w:t xml:space="preserve"> </w:t>
      </w:r>
      <w:r w:rsidR="006E20E0" w:rsidRPr="00AF4508">
        <w:rPr>
          <w:b/>
          <w:color w:val="C7000B"/>
        </w:rPr>
        <w:t>reload -D /</w:t>
      </w:r>
      <w:proofErr w:type="spellStart"/>
      <w:r w:rsidR="006E20E0" w:rsidRPr="00AF4508">
        <w:rPr>
          <w:b/>
          <w:color w:val="C7000B"/>
        </w:rPr>
        <w:t>gaussdb</w:t>
      </w:r>
      <w:proofErr w:type="spellEnd"/>
      <w:r w:rsidR="006E20E0" w:rsidRPr="00AF4508">
        <w:rPr>
          <w:b/>
          <w:color w:val="C7000B"/>
        </w:rPr>
        <w:t>/data/db1</w:t>
      </w:r>
      <w:r w:rsidRPr="00AF4508">
        <w:rPr>
          <w:b/>
          <w:color w:val="C7000B"/>
        </w:rPr>
        <w:t xml:space="preserve"> -c "</w:t>
      </w:r>
      <w:proofErr w:type="spellStart"/>
      <w:r w:rsidRPr="00AF4508">
        <w:rPr>
          <w:b/>
          <w:color w:val="C7000B"/>
        </w:rPr>
        <w:t>failed_login_attempts</w:t>
      </w:r>
      <w:proofErr w:type="spellEnd"/>
      <w:r w:rsidRPr="00AF4508">
        <w:rPr>
          <w:b/>
          <w:color w:val="C7000B"/>
        </w:rPr>
        <w:t>=9"</w:t>
      </w:r>
    </w:p>
    <w:p w14:paraId="6300D137" w14:textId="2CA189C2" w:rsidR="00F87F3A" w:rsidRPr="00883F13" w:rsidRDefault="00F87F3A" w:rsidP="00033CD9">
      <w:pPr>
        <w:pStyle w:val="affffc"/>
      </w:pPr>
      <w:proofErr w:type="gramStart"/>
      <w:r w:rsidRPr="00883F13">
        <w:t>expected</w:t>
      </w:r>
      <w:proofErr w:type="gramEnd"/>
      <w:r w:rsidRPr="00883F13">
        <w:t xml:space="preserve"> instance path: [/</w:t>
      </w:r>
      <w:proofErr w:type="spellStart"/>
      <w:r w:rsidRPr="00883F13">
        <w:t>gaussdb</w:t>
      </w:r>
      <w:proofErr w:type="spellEnd"/>
      <w:r w:rsidRPr="00883F13">
        <w:t>/data/</w:t>
      </w:r>
      <w:r w:rsidR="006E20E0">
        <w:t>db1</w:t>
      </w:r>
      <w:r w:rsidRPr="00883F13">
        <w:t>/</w:t>
      </w:r>
      <w:proofErr w:type="spellStart"/>
      <w:r w:rsidRPr="00883F13">
        <w:t>postgresql.conf</w:t>
      </w:r>
      <w:proofErr w:type="spellEnd"/>
      <w:r w:rsidRPr="00883F13">
        <w:t>]</w:t>
      </w:r>
    </w:p>
    <w:p w14:paraId="31671B4D" w14:textId="77777777" w:rsidR="00F87F3A" w:rsidRPr="00883F13" w:rsidRDefault="00F87F3A" w:rsidP="00033CD9">
      <w:pPr>
        <w:pStyle w:val="affffc"/>
      </w:pPr>
      <w:proofErr w:type="spellStart"/>
      <w:proofErr w:type="gramStart"/>
      <w:r w:rsidRPr="00883F13">
        <w:t>gs_guc</w:t>
      </w:r>
      <w:proofErr w:type="spellEnd"/>
      <w:proofErr w:type="gramEnd"/>
      <w:r w:rsidRPr="00883F13">
        <w:t xml:space="preserve"> reload: </w:t>
      </w:r>
      <w:proofErr w:type="spellStart"/>
      <w:r w:rsidRPr="00883F13">
        <w:t>failed_login_attempts</w:t>
      </w:r>
      <w:proofErr w:type="spellEnd"/>
      <w:r w:rsidRPr="00883F13">
        <w:t>=9: [/</w:t>
      </w:r>
      <w:proofErr w:type="spellStart"/>
      <w:r w:rsidRPr="00883F13">
        <w:t>gaussdb</w:t>
      </w:r>
      <w:proofErr w:type="spellEnd"/>
      <w:r w:rsidRPr="00883F13">
        <w:t>/data/ecs-700c/</w:t>
      </w:r>
      <w:proofErr w:type="spellStart"/>
      <w:r w:rsidRPr="00883F13">
        <w:t>postgresql.conf</w:t>
      </w:r>
      <w:proofErr w:type="spellEnd"/>
      <w:r w:rsidRPr="00883F13">
        <w:t>]</w:t>
      </w:r>
    </w:p>
    <w:p w14:paraId="5B8F1729" w14:textId="77777777" w:rsidR="00F87F3A" w:rsidRPr="00883F13" w:rsidRDefault="00F87F3A" w:rsidP="00033CD9">
      <w:pPr>
        <w:pStyle w:val="affffc"/>
      </w:pPr>
      <w:proofErr w:type="gramStart"/>
      <w:r w:rsidRPr="00883F13">
        <w:t>server</w:t>
      </w:r>
      <w:proofErr w:type="gramEnd"/>
      <w:r w:rsidRPr="00883F13">
        <w:t xml:space="preserve"> signaled</w:t>
      </w:r>
    </w:p>
    <w:p w14:paraId="1B7876F5" w14:textId="77777777" w:rsidR="00F87F3A" w:rsidRPr="00883F13" w:rsidRDefault="00F87F3A" w:rsidP="00033CD9">
      <w:pPr>
        <w:pStyle w:val="affffc"/>
      </w:pPr>
    </w:p>
    <w:p w14:paraId="77786087" w14:textId="77777777" w:rsidR="00F87F3A" w:rsidRPr="00883F13" w:rsidRDefault="00F87F3A" w:rsidP="00033CD9">
      <w:pPr>
        <w:pStyle w:val="affffc"/>
      </w:pPr>
      <w:r w:rsidRPr="00883F13">
        <w:t>Total instances: 1. Failed instances: 0.</w:t>
      </w:r>
    </w:p>
    <w:p w14:paraId="601C1ED7" w14:textId="77777777" w:rsidR="00F87F3A" w:rsidRPr="00883F13" w:rsidRDefault="00F87F3A" w:rsidP="00033CD9">
      <w:pPr>
        <w:pStyle w:val="affffc"/>
      </w:pPr>
      <w:r w:rsidRPr="00883F13">
        <w:t xml:space="preserve">Success to perform </w:t>
      </w:r>
      <w:proofErr w:type="spellStart"/>
      <w:r w:rsidRPr="00883F13">
        <w:t>gs_guc</w:t>
      </w:r>
      <w:proofErr w:type="spellEnd"/>
      <w:r w:rsidRPr="00883F13">
        <w:t>!</w:t>
      </w:r>
    </w:p>
    <w:p w14:paraId="31D80B6D" w14:textId="5909FE11" w:rsidR="00F87F3A" w:rsidRPr="00883F13" w:rsidRDefault="00F87F3A" w:rsidP="00015AF1">
      <w:pPr>
        <w:pStyle w:val="30"/>
      </w:pPr>
      <w:r w:rsidRPr="00883F13">
        <w:t>配置</w:t>
      </w:r>
      <w:proofErr w:type="spellStart"/>
      <w:r w:rsidRPr="00883F13">
        <w:t>password_lock_time</w:t>
      </w:r>
      <w:proofErr w:type="spellEnd"/>
      <w:r w:rsidRPr="00883F13">
        <w:t>参数</w:t>
      </w:r>
      <w:r w:rsidR="00D93762" w:rsidRPr="00883F13">
        <w:t>。</w:t>
      </w:r>
    </w:p>
    <w:p w14:paraId="483B2EF6" w14:textId="0532FC38" w:rsidR="00F87F3A" w:rsidRPr="00883F13" w:rsidRDefault="00F87F3A" w:rsidP="00033CD9">
      <w:pPr>
        <w:pStyle w:val="1e"/>
      </w:pPr>
      <w:r w:rsidRPr="00883F13">
        <w:t>查看已配置的参数</w:t>
      </w:r>
      <w:r w:rsidR="00D93762" w:rsidRPr="00883F13">
        <w:t>。</w:t>
      </w:r>
    </w:p>
    <w:p w14:paraId="2EBDD536" w14:textId="0D008F03" w:rsidR="000022AC" w:rsidRPr="00AF4508" w:rsidRDefault="000022AC" w:rsidP="00033CD9">
      <w:pPr>
        <w:pStyle w:val="affffc"/>
        <w:rPr>
          <w:b/>
          <w:color w:val="C7000B"/>
        </w:rPr>
      </w:pPr>
      <w:r w:rsidRPr="00883F13">
        <w:lastRenderedPageBreak/>
        <w:t xml:space="preserve">[omm@ecs-c2f0 ~]$ </w:t>
      </w:r>
      <w:proofErr w:type="spellStart"/>
      <w:proofErr w:type="gramStart"/>
      <w:r w:rsidRPr="00AF4508">
        <w:rPr>
          <w:b/>
          <w:color w:val="C7000B"/>
        </w:rPr>
        <w:t>gsql</w:t>
      </w:r>
      <w:proofErr w:type="spellEnd"/>
      <w:proofErr w:type="gramEnd"/>
      <w:r w:rsidRPr="00AF4508">
        <w:rPr>
          <w:b/>
          <w:color w:val="C7000B"/>
        </w:rPr>
        <w:t xml:space="preserve"> -d </w:t>
      </w:r>
      <w:proofErr w:type="spellStart"/>
      <w:r w:rsidRPr="00AF4508">
        <w:rPr>
          <w:b/>
          <w:color w:val="C7000B"/>
        </w:rPr>
        <w:t>postgres</w:t>
      </w:r>
      <w:proofErr w:type="spellEnd"/>
      <w:r w:rsidRPr="00AF4508">
        <w:rPr>
          <w:b/>
          <w:color w:val="C7000B"/>
        </w:rPr>
        <w:t xml:space="preserve"> -p 26000</w:t>
      </w:r>
      <w:r w:rsidR="00854F0C" w:rsidRPr="00AF4508">
        <w:rPr>
          <w:b/>
          <w:color w:val="C7000B"/>
        </w:rPr>
        <w:t xml:space="preserve"> -r</w:t>
      </w:r>
    </w:p>
    <w:p w14:paraId="43A93C47" w14:textId="317C3EB3" w:rsidR="000022AC" w:rsidRPr="00883F13" w:rsidRDefault="000022AC" w:rsidP="00033CD9">
      <w:pPr>
        <w:pStyle w:val="affffc"/>
      </w:pPr>
      <w:proofErr w:type="spellStart"/>
      <w:proofErr w:type="gramStart"/>
      <w:r w:rsidRPr="00883F13">
        <w:t>gsql</w:t>
      </w:r>
      <w:proofErr w:type="spellEnd"/>
      <w:proofErr w:type="gramEnd"/>
      <w:r w:rsidRPr="00883F13">
        <w:t xml:space="preserve"> ((</w:t>
      </w:r>
      <w:proofErr w:type="spellStart"/>
      <w:r w:rsidRPr="00883F13">
        <w:t>openGauss</w:t>
      </w:r>
      <w:proofErr w:type="spellEnd"/>
      <w:r w:rsidRPr="00883F13">
        <w:t xml:space="preserve"> </w:t>
      </w:r>
      <w:r w:rsidR="00033318">
        <w:t>2</w:t>
      </w:r>
      <w:r w:rsidRPr="00883F13">
        <w:t>.0.0 build 0bd0ce80) compiled at 202</w:t>
      </w:r>
      <w:r w:rsidR="00033318">
        <w:t>1</w:t>
      </w:r>
      <w:r w:rsidRPr="00883F13">
        <w:t xml:space="preserve">-06-30 18:19:23 commit 0 last </w:t>
      </w:r>
      <w:proofErr w:type="spellStart"/>
      <w:r w:rsidRPr="00883F13">
        <w:t>mr</w:t>
      </w:r>
      <w:proofErr w:type="spellEnd"/>
      <w:r w:rsidRPr="00883F13">
        <w:t xml:space="preserve">  )</w:t>
      </w:r>
    </w:p>
    <w:p w14:paraId="4E7A4A75" w14:textId="77777777" w:rsidR="000022AC" w:rsidRPr="00883F13" w:rsidRDefault="000022AC" w:rsidP="00033CD9">
      <w:pPr>
        <w:pStyle w:val="affffc"/>
      </w:pPr>
      <w:r w:rsidRPr="00883F13">
        <w:t>Non-SSL connection (SSL connection is recommended when requiring high-security)</w:t>
      </w:r>
    </w:p>
    <w:p w14:paraId="558237F7" w14:textId="44873C1A" w:rsidR="000022AC" w:rsidRPr="00883F13" w:rsidRDefault="000022AC" w:rsidP="00033CD9">
      <w:pPr>
        <w:pStyle w:val="affffc"/>
      </w:pPr>
      <w:r w:rsidRPr="00883F13">
        <w:t>Type "help" for help.</w:t>
      </w:r>
    </w:p>
    <w:p w14:paraId="21856F75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SHOW </w:t>
      </w:r>
      <w:proofErr w:type="spellStart"/>
      <w:r w:rsidRPr="00AF4508">
        <w:rPr>
          <w:b/>
          <w:color w:val="C7000B"/>
        </w:rPr>
        <w:t>password_lock_time</w:t>
      </w:r>
      <w:proofErr w:type="spellEnd"/>
      <w:r w:rsidRPr="00AF4508">
        <w:rPr>
          <w:b/>
          <w:color w:val="C7000B"/>
        </w:rPr>
        <w:t>;</w:t>
      </w:r>
    </w:p>
    <w:p w14:paraId="1711980C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spellStart"/>
      <w:r w:rsidRPr="00883F13">
        <w:t>password_lock_time</w:t>
      </w:r>
      <w:proofErr w:type="spellEnd"/>
      <w:r w:rsidRPr="00883F13">
        <w:t xml:space="preserve"> </w:t>
      </w:r>
    </w:p>
    <w:p w14:paraId="1902D536" w14:textId="77777777" w:rsidR="00F87F3A" w:rsidRPr="00883F13" w:rsidRDefault="00F87F3A" w:rsidP="00033CD9">
      <w:pPr>
        <w:pStyle w:val="affffc"/>
      </w:pPr>
      <w:r w:rsidRPr="00883F13">
        <w:t>--------------------</w:t>
      </w:r>
    </w:p>
    <w:p w14:paraId="1CBA2BB9" w14:textId="5C570771" w:rsidR="00F87F3A" w:rsidRPr="00883F13" w:rsidRDefault="00F87F3A" w:rsidP="00033CD9">
      <w:pPr>
        <w:pStyle w:val="affffc"/>
      </w:pPr>
      <w:r w:rsidRPr="00883F13">
        <w:t xml:space="preserve"> 1</w:t>
      </w:r>
      <w:r w:rsidR="006D70EA">
        <w:t>d</w:t>
      </w:r>
    </w:p>
    <w:p w14:paraId="2D2C070A" w14:textId="77777777" w:rsidR="00F87F3A" w:rsidRPr="00883F13" w:rsidRDefault="00F87F3A" w:rsidP="00033CD9">
      <w:pPr>
        <w:pStyle w:val="affffc"/>
      </w:pPr>
      <w:r w:rsidRPr="00883F13">
        <w:t>(1 row)</w:t>
      </w:r>
    </w:p>
    <w:p w14:paraId="0D16D245" w14:textId="4FA03938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1</w:t>
      </w:r>
      <w:r w:rsidR="006D70EA">
        <w:t>d</w:t>
      </w:r>
      <w:r w:rsidRPr="00883F13">
        <w:t>，执行</w:t>
      </w:r>
      <w:r w:rsidR="004F279A">
        <w:t>＂</w:t>
      </w:r>
      <w:r w:rsidRPr="00883F13">
        <w:t>\q</w:t>
      </w:r>
      <w:r w:rsidR="004F279A">
        <w:t>＂</w:t>
      </w:r>
      <w:r w:rsidRPr="00883F13">
        <w:t>命令退出数据库。</w:t>
      </w:r>
    </w:p>
    <w:p w14:paraId="3F8D470E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</w:t>
      </w:r>
      <w:proofErr w:type="spellStart"/>
      <w:r w:rsidRPr="00883F13">
        <w:t>omm</w:t>
      </w:r>
      <w:proofErr w:type="spellEnd"/>
      <w:r w:rsidRPr="00883F13">
        <w:t xml:space="preserve"> </w:t>
      </w:r>
      <w:r w:rsidRPr="00883F13">
        <w:t>用户下执行如下命令设置成默认值</w:t>
      </w:r>
      <w:r w:rsidRPr="00883F13">
        <w:t>1</w:t>
      </w:r>
      <w:r w:rsidRPr="00883F13">
        <w:t>。</w:t>
      </w:r>
    </w:p>
    <w:p w14:paraId="29EBC173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AF4508">
        <w:rPr>
          <w:b/>
          <w:color w:val="C7000B"/>
        </w:rPr>
        <w:t>gs_guc</w:t>
      </w:r>
      <w:proofErr w:type="spellEnd"/>
      <w:proofErr w:type="gramEnd"/>
      <w:r w:rsidRPr="00AF4508">
        <w:rPr>
          <w:b/>
          <w:color w:val="C7000B"/>
        </w:rPr>
        <w:t xml:space="preserve"> reload -N all -I all -c "</w:t>
      </w:r>
      <w:proofErr w:type="spellStart"/>
      <w:r w:rsidRPr="00AF4508">
        <w:rPr>
          <w:b/>
          <w:color w:val="C7000B"/>
        </w:rPr>
        <w:t>password_lock_time</w:t>
      </w:r>
      <w:proofErr w:type="spellEnd"/>
      <w:r w:rsidRPr="00AF4508">
        <w:rPr>
          <w:b/>
          <w:color w:val="C7000B"/>
        </w:rPr>
        <w:t>=1"</w:t>
      </w:r>
    </w:p>
    <w:p w14:paraId="546918B1" w14:textId="2EE48E14" w:rsidR="00F87F3A" w:rsidRPr="00883F13" w:rsidRDefault="00F87F3A" w:rsidP="00033CD9">
      <w:pPr>
        <w:pStyle w:val="1e"/>
      </w:pPr>
      <w:r w:rsidRPr="00883F13">
        <w:t>执行结果如下</w:t>
      </w:r>
      <w:r w:rsidR="00D93762" w:rsidRPr="00883F13">
        <w:t>：</w:t>
      </w:r>
    </w:p>
    <w:p w14:paraId="5EE515D1" w14:textId="24D99AEF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>[omm@ecs-700c ~]$</w:t>
      </w:r>
      <w:r w:rsidRPr="002D4010">
        <w:t xml:space="preserve"> </w:t>
      </w:r>
      <w:proofErr w:type="spellStart"/>
      <w:proofErr w:type="gramStart"/>
      <w:r w:rsidRPr="00AF4508">
        <w:rPr>
          <w:b/>
          <w:color w:val="C7000B"/>
        </w:rPr>
        <w:t>gs_guc</w:t>
      </w:r>
      <w:proofErr w:type="spellEnd"/>
      <w:proofErr w:type="gramEnd"/>
      <w:r w:rsidRPr="00AF4508">
        <w:rPr>
          <w:b/>
          <w:color w:val="C7000B"/>
        </w:rPr>
        <w:t xml:space="preserve"> reload -N all -</w:t>
      </w:r>
      <w:r w:rsidR="00213EBC">
        <w:rPr>
          <w:b/>
          <w:color w:val="C7000B"/>
        </w:rPr>
        <w:t>I all -c "</w:t>
      </w:r>
      <w:proofErr w:type="spellStart"/>
      <w:r w:rsidR="00213EBC">
        <w:rPr>
          <w:b/>
          <w:color w:val="C7000B"/>
        </w:rPr>
        <w:t>password_lock_time</w:t>
      </w:r>
      <w:proofErr w:type="spellEnd"/>
      <w:r w:rsidR="00213EBC">
        <w:rPr>
          <w:b/>
          <w:color w:val="C7000B"/>
        </w:rPr>
        <w:t>=1"</w:t>
      </w:r>
    </w:p>
    <w:p w14:paraId="1582D2C3" w14:textId="77777777" w:rsidR="00F87F3A" w:rsidRPr="00883F13" w:rsidRDefault="00F87F3A" w:rsidP="00033CD9">
      <w:pPr>
        <w:pStyle w:val="affffc"/>
      </w:pPr>
      <w:r w:rsidRPr="00883F13">
        <w:t xml:space="preserve">NOTICE: </w:t>
      </w:r>
      <w:proofErr w:type="spellStart"/>
      <w:r w:rsidRPr="00883F13">
        <w:t>password_lock_time</w:t>
      </w:r>
      <w:proofErr w:type="spellEnd"/>
      <w:r w:rsidRPr="00883F13">
        <w:t xml:space="preserve"> and </w:t>
      </w:r>
      <w:proofErr w:type="spellStart"/>
      <w:r w:rsidRPr="00883F13">
        <w:t>failed_login_attempts</w:t>
      </w:r>
      <w:proofErr w:type="spellEnd"/>
      <w:r w:rsidRPr="00883F13">
        <w:t xml:space="preserve"> must have positive for lock and unlock functions to work as.</w:t>
      </w:r>
    </w:p>
    <w:p w14:paraId="56DC4287" w14:textId="77777777" w:rsidR="00F87F3A" w:rsidRPr="00883F13" w:rsidRDefault="00F87F3A" w:rsidP="00033CD9">
      <w:pPr>
        <w:pStyle w:val="affffc"/>
      </w:pPr>
      <w:r w:rsidRPr="00883F13">
        <w:t xml:space="preserve">Begin to perform </w:t>
      </w:r>
      <w:proofErr w:type="spellStart"/>
      <w:r w:rsidRPr="00883F13">
        <w:t>gs_guc</w:t>
      </w:r>
      <w:proofErr w:type="spellEnd"/>
      <w:r w:rsidRPr="00883F13">
        <w:t xml:space="preserve"> for all </w:t>
      </w:r>
      <w:proofErr w:type="spellStart"/>
      <w:r w:rsidRPr="00883F13">
        <w:t>datanodes</w:t>
      </w:r>
      <w:proofErr w:type="spellEnd"/>
      <w:r w:rsidRPr="00883F13">
        <w:t>.</w:t>
      </w:r>
    </w:p>
    <w:p w14:paraId="5AF11E04" w14:textId="77777777" w:rsidR="00F87F3A" w:rsidRPr="00883F13" w:rsidRDefault="00F87F3A" w:rsidP="00033CD9">
      <w:pPr>
        <w:pStyle w:val="affffc"/>
      </w:pPr>
    </w:p>
    <w:p w14:paraId="6F196BA6" w14:textId="77777777" w:rsidR="00F87F3A" w:rsidRPr="00883F13" w:rsidRDefault="00F87F3A" w:rsidP="00033CD9">
      <w:pPr>
        <w:pStyle w:val="affffc"/>
      </w:pPr>
      <w:r w:rsidRPr="00883F13">
        <w:t>Total instances: 1. Failed instances: 0.</w:t>
      </w:r>
    </w:p>
    <w:p w14:paraId="3D43A43C" w14:textId="77777777" w:rsidR="00F87F3A" w:rsidRPr="00883F13" w:rsidRDefault="00F87F3A" w:rsidP="00033CD9">
      <w:pPr>
        <w:pStyle w:val="affffc"/>
      </w:pPr>
      <w:r w:rsidRPr="00883F13">
        <w:t xml:space="preserve">Success to perform </w:t>
      </w:r>
      <w:proofErr w:type="spellStart"/>
      <w:r w:rsidRPr="00883F13">
        <w:t>gs_guc</w:t>
      </w:r>
      <w:proofErr w:type="spellEnd"/>
      <w:r w:rsidRPr="00883F13">
        <w:t>!</w:t>
      </w:r>
    </w:p>
    <w:p w14:paraId="67005F0C" w14:textId="167BEE7D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</w:rPr>
      </w:pPr>
      <w:bookmarkStart w:id="68" w:name="_Toc47699773"/>
      <w:bookmarkStart w:id="69" w:name="_Toc81318200"/>
      <w:r w:rsidRPr="00883F13">
        <w:rPr>
          <w:rFonts w:cs="Huawei Sans"/>
        </w:rPr>
        <w:t>设置账号有效期</w:t>
      </w:r>
      <w:bookmarkEnd w:id="68"/>
      <w:bookmarkEnd w:id="69"/>
    </w:p>
    <w:p w14:paraId="144B339E" w14:textId="77777777" w:rsidR="00F87F3A" w:rsidRPr="00883F13" w:rsidRDefault="00F87F3A" w:rsidP="00033CD9">
      <w:pPr>
        <w:pStyle w:val="1e"/>
      </w:pPr>
      <w:r w:rsidRPr="00883F13">
        <w:t>创建新用户时，需要限制用户的操作期限（有效开始时间和</w:t>
      </w:r>
      <w:proofErr w:type="gramStart"/>
      <w:r w:rsidRPr="00883F13">
        <w:t>有效结束</w:t>
      </w:r>
      <w:proofErr w:type="gramEnd"/>
      <w:r w:rsidRPr="00883F13">
        <w:t>时间）。</w:t>
      </w:r>
    </w:p>
    <w:p w14:paraId="2407E93A" w14:textId="77777777" w:rsidR="00F87F3A" w:rsidRPr="00883F13" w:rsidRDefault="00F87F3A" w:rsidP="00033CD9">
      <w:pPr>
        <w:pStyle w:val="1e"/>
      </w:pPr>
      <w:r w:rsidRPr="00883F13">
        <w:t>不在有效操作期内的用户需要重新设定</w:t>
      </w:r>
      <w:proofErr w:type="gramStart"/>
      <w:r w:rsidRPr="00883F13">
        <w:t>帐号</w:t>
      </w:r>
      <w:proofErr w:type="gramEnd"/>
      <w:r w:rsidRPr="00883F13">
        <w:t>的有效操作期。</w:t>
      </w:r>
    </w:p>
    <w:p w14:paraId="5E8B0BB8" w14:textId="77777777" w:rsidR="00F87F3A" w:rsidRPr="00883F13" w:rsidRDefault="00F87F3A" w:rsidP="00015AF1">
      <w:pPr>
        <w:pStyle w:val="30"/>
      </w:pPr>
      <w:r w:rsidRPr="00883F13">
        <w:t>启动服务器，再使用</w:t>
      </w:r>
      <w:proofErr w:type="spellStart"/>
      <w:r w:rsidRPr="00883F13">
        <w:t>gsql</w:t>
      </w:r>
      <w:proofErr w:type="spellEnd"/>
      <w:r w:rsidRPr="00883F13">
        <w:t>客户端以管理员用户身份连接</w:t>
      </w:r>
      <w:proofErr w:type="spellStart"/>
      <w:r w:rsidRPr="00883F13">
        <w:t>postgres</w:t>
      </w:r>
      <w:proofErr w:type="spellEnd"/>
      <w:r w:rsidRPr="00883F13">
        <w:t>数据库，假设端口号为</w:t>
      </w:r>
      <w:r w:rsidRPr="00883F13">
        <w:t>26000</w:t>
      </w:r>
      <w:r w:rsidRPr="00883F13">
        <w:t>。</w:t>
      </w:r>
    </w:p>
    <w:p w14:paraId="174D6DC9" w14:textId="0CC6B72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AF4508">
        <w:rPr>
          <w:b/>
          <w:color w:val="C7000B"/>
        </w:rPr>
        <w:t>gsql</w:t>
      </w:r>
      <w:proofErr w:type="spellEnd"/>
      <w:proofErr w:type="gramEnd"/>
      <w:r w:rsidRPr="00AF4508">
        <w:rPr>
          <w:b/>
          <w:color w:val="C7000B"/>
        </w:rPr>
        <w:t xml:space="preserve"> -d </w:t>
      </w:r>
      <w:proofErr w:type="spellStart"/>
      <w:r w:rsidRPr="00AF4508">
        <w:rPr>
          <w:b/>
          <w:color w:val="C7000B"/>
        </w:rPr>
        <w:t>postgres</w:t>
      </w:r>
      <w:proofErr w:type="spellEnd"/>
      <w:r w:rsidRPr="00AF4508">
        <w:rPr>
          <w:b/>
          <w:color w:val="C7000B"/>
        </w:rPr>
        <w:t xml:space="preserve"> -p 26000</w:t>
      </w:r>
      <w:r w:rsidR="00854F0C" w:rsidRPr="00AF4508">
        <w:rPr>
          <w:b/>
          <w:color w:val="C7000B"/>
        </w:rPr>
        <w:t xml:space="preserve"> -r</w:t>
      </w:r>
    </w:p>
    <w:p w14:paraId="107966A1" w14:textId="24F2DFAA" w:rsidR="00F87F3A" w:rsidRPr="00883F13" w:rsidRDefault="00F87F3A" w:rsidP="00015AF1">
      <w:pPr>
        <w:pStyle w:val="30"/>
      </w:pPr>
      <w:r w:rsidRPr="00883F13">
        <w:t>创建用户并制定用户的有效开始时间和</w:t>
      </w:r>
      <w:proofErr w:type="gramStart"/>
      <w:r w:rsidRPr="00883F13">
        <w:t>有效结束</w:t>
      </w:r>
      <w:proofErr w:type="gramEnd"/>
      <w:r w:rsidRPr="00883F13">
        <w:t>时间</w:t>
      </w:r>
      <w:r w:rsidR="00D93762" w:rsidRPr="00883F13">
        <w:t>。</w:t>
      </w:r>
    </w:p>
    <w:p w14:paraId="1C62E138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CREATE USER </w:t>
      </w:r>
      <w:proofErr w:type="spellStart"/>
      <w:r w:rsidRPr="00AF4508">
        <w:rPr>
          <w:b/>
          <w:color w:val="C7000B"/>
        </w:rPr>
        <w:t>joe</w:t>
      </w:r>
      <w:proofErr w:type="spellEnd"/>
      <w:r w:rsidRPr="00AF4508">
        <w:rPr>
          <w:b/>
          <w:color w:val="C7000B"/>
        </w:rPr>
        <w:t xml:space="preserve"> WITH PASSWORD 'Bigdata@123' VALID BEGIN '2020-07-10 08:00:00' VALID UNTIL '2022-10-10 08:00:00';</w:t>
      </w:r>
    </w:p>
    <w:p w14:paraId="1866D3B3" w14:textId="77777777" w:rsidR="00F87F3A" w:rsidRPr="00883F13" w:rsidRDefault="00F87F3A" w:rsidP="00033CD9">
      <w:pPr>
        <w:pStyle w:val="affffc"/>
      </w:pPr>
      <w:r w:rsidRPr="00883F13">
        <w:t>CREATE ROLE</w:t>
      </w:r>
    </w:p>
    <w:p w14:paraId="3BD42FE7" w14:textId="0D2BF0EC" w:rsidR="00F87F3A" w:rsidRPr="00883F13" w:rsidRDefault="00F87F3A" w:rsidP="00015AF1">
      <w:pPr>
        <w:pStyle w:val="30"/>
      </w:pPr>
      <w:r w:rsidRPr="00883F13">
        <w:t>重新设定</w:t>
      </w:r>
      <w:proofErr w:type="gramStart"/>
      <w:r w:rsidRPr="00883F13">
        <w:t>帐号</w:t>
      </w:r>
      <w:proofErr w:type="gramEnd"/>
      <w:r w:rsidRPr="00883F13">
        <w:t>的有效期</w:t>
      </w:r>
      <w:r w:rsidR="00D93762" w:rsidRPr="00883F13">
        <w:t>。</w:t>
      </w:r>
    </w:p>
    <w:p w14:paraId="563E7B65" w14:textId="77777777" w:rsidR="00F87F3A" w:rsidRPr="008E14B3" w:rsidRDefault="00F87F3A" w:rsidP="00033CD9">
      <w:pPr>
        <w:pStyle w:val="affffc"/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ALTER USER </w:t>
      </w:r>
      <w:proofErr w:type="spellStart"/>
      <w:r w:rsidRPr="00AF4508">
        <w:rPr>
          <w:b/>
          <w:color w:val="C7000B"/>
        </w:rPr>
        <w:t>joe</w:t>
      </w:r>
      <w:proofErr w:type="spellEnd"/>
      <w:r w:rsidRPr="00AF4508">
        <w:rPr>
          <w:b/>
          <w:color w:val="C7000B"/>
        </w:rPr>
        <w:t xml:space="preserve"> WITH VALID BEGIN '2020-11-10 08:00:00' VALID UNTIL '2021-11-10 08:00:00';</w:t>
      </w:r>
    </w:p>
    <w:p w14:paraId="3610C0A9" w14:textId="77777777" w:rsidR="00F87F3A" w:rsidRDefault="00F87F3A" w:rsidP="00033CD9">
      <w:pPr>
        <w:pStyle w:val="affffc"/>
      </w:pPr>
      <w:r w:rsidRPr="00883F13">
        <w:t>ALTER ROLE</w:t>
      </w:r>
    </w:p>
    <w:p w14:paraId="41F46863" w14:textId="599BA9FC" w:rsidR="000A0A1E" w:rsidRDefault="000A0A1E" w:rsidP="000A0A1E">
      <w:pPr>
        <w:pStyle w:val="30"/>
      </w:pPr>
      <w:r>
        <w:t>退出数据库</w:t>
      </w:r>
      <w:r w:rsidR="00DC22F2">
        <w:t>。</w:t>
      </w:r>
    </w:p>
    <w:p w14:paraId="58556FC9" w14:textId="77777777" w:rsidR="000A0A1E" w:rsidRPr="00AF4508" w:rsidRDefault="000A0A1E" w:rsidP="000A0A1E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>=#</w:t>
      </w:r>
      <w:r w:rsidRPr="00682C56">
        <w:t xml:space="preserve"> </w:t>
      </w:r>
      <w:r w:rsidRPr="00AF4508">
        <w:rPr>
          <w:rFonts w:hint="eastAsia"/>
          <w:b/>
          <w:color w:val="C7000B"/>
        </w:rPr>
        <w:t>\</w:t>
      </w:r>
      <w:r w:rsidRPr="00AF4508">
        <w:rPr>
          <w:b/>
          <w:color w:val="C7000B"/>
        </w:rPr>
        <w:t>q</w:t>
      </w:r>
    </w:p>
    <w:p w14:paraId="402A2897" w14:textId="77777777" w:rsidR="000A0A1E" w:rsidRPr="00883F13" w:rsidRDefault="000A0A1E" w:rsidP="000A0A1E">
      <w:pPr>
        <w:pStyle w:val="1e"/>
      </w:pPr>
    </w:p>
    <w:p w14:paraId="3BBBED9C" w14:textId="269A96A3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</w:rPr>
      </w:pPr>
      <w:bookmarkStart w:id="70" w:name="_Toc47699774"/>
      <w:bookmarkStart w:id="71" w:name="_Toc81318201"/>
      <w:r w:rsidRPr="00883F13">
        <w:rPr>
          <w:rFonts w:cs="Huawei Sans"/>
        </w:rPr>
        <w:lastRenderedPageBreak/>
        <w:t>设置密码安全策略</w:t>
      </w:r>
      <w:bookmarkEnd w:id="70"/>
      <w:bookmarkEnd w:id="71"/>
    </w:p>
    <w:p w14:paraId="339747D3" w14:textId="306A232D" w:rsidR="00F87F3A" w:rsidRPr="00883F13" w:rsidRDefault="00F87F3A" w:rsidP="00033CD9">
      <w:pPr>
        <w:pStyle w:val="1e"/>
      </w:pPr>
      <w:r w:rsidRPr="00883F13">
        <w:t>用户密码存储在系统表</w:t>
      </w:r>
      <w:proofErr w:type="spellStart"/>
      <w:r w:rsidRPr="00883F13">
        <w:t>pg_authid</w:t>
      </w:r>
      <w:proofErr w:type="spellEnd"/>
      <w:r w:rsidRPr="00883F13">
        <w:t>中，为防止用户密码泄露，</w:t>
      </w:r>
      <w:proofErr w:type="spellStart"/>
      <w:r w:rsidRPr="00883F13">
        <w:t>openGauss</w:t>
      </w:r>
      <w:proofErr w:type="spellEnd"/>
      <w:r w:rsidRPr="00883F13">
        <w:t>对用户密码可进行加密存储、密码复杂度设置、密码重用天数设置、密码有效期限设置等</w:t>
      </w:r>
      <w:r w:rsidR="00883F13">
        <w:rPr>
          <w:rFonts w:hint="eastAsia"/>
        </w:rPr>
        <w:t>。</w:t>
      </w:r>
    </w:p>
    <w:p w14:paraId="4DAB2E70" w14:textId="77777777" w:rsidR="00F87F3A" w:rsidRPr="00883F13" w:rsidRDefault="00F87F3A" w:rsidP="00015AF1">
      <w:pPr>
        <w:pStyle w:val="30"/>
      </w:pPr>
      <w:r w:rsidRPr="00883F13">
        <w:t>启动服务器，再使用</w:t>
      </w:r>
      <w:proofErr w:type="spellStart"/>
      <w:r w:rsidRPr="00883F13">
        <w:t>gsql</w:t>
      </w:r>
      <w:proofErr w:type="spellEnd"/>
      <w:r w:rsidRPr="00883F13">
        <w:t>客户端以管理员用户身份连接</w:t>
      </w:r>
      <w:proofErr w:type="spellStart"/>
      <w:r w:rsidRPr="00883F13">
        <w:t>postgres</w:t>
      </w:r>
      <w:proofErr w:type="spellEnd"/>
      <w:r w:rsidRPr="00883F13">
        <w:t>数据库，假设端口号为</w:t>
      </w:r>
      <w:r w:rsidRPr="00883F13">
        <w:t>26000</w:t>
      </w:r>
      <w:r w:rsidRPr="00883F13">
        <w:t>。</w:t>
      </w:r>
    </w:p>
    <w:p w14:paraId="3B214EC9" w14:textId="54DCE841" w:rsidR="00F87F3A" w:rsidRPr="002D4010" w:rsidRDefault="00F87F3A" w:rsidP="00AF4508">
      <w:pPr>
        <w:pStyle w:val="affffc"/>
      </w:pPr>
      <w:proofErr w:type="spellStart"/>
      <w:proofErr w:type="gramStart"/>
      <w:r w:rsidRPr="00AF4508">
        <w:rPr>
          <w:b/>
          <w:color w:val="C7000B"/>
        </w:rPr>
        <w:t>gsql</w:t>
      </w:r>
      <w:proofErr w:type="spellEnd"/>
      <w:proofErr w:type="gramEnd"/>
      <w:r w:rsidRPr="00AF4508">
        <w:rPr>
          <w:b/>
          <w:color w:val="C7000B"/>
        </w:rPr>
        <w:t xml:space="preserve"> -d </w:t>
      </w:r>
      <w:proofErr w:type="spellStart"/>
      <w:r w:rsidRPr="00AF4508">
        <w:rPr>
          <w:b/>
          <w:color w:val="C7000B"/>
        </w:rPr>
        <w:t>postgres</w:t>
      </w:r>
      <w:proofErr w:type="spellEnd"/>
      <w:r w:rsidRPr="00AF4508">
        <w:rPr>
          <w:b/>
          <w:color w:val="C7000B"/>
        </w:rPr>
        <w:t xml:space="preserve"> -p 26000</w:t>
      </w:r>
      <w:r w:rsidR="00854F0C" w:rsidRPr="00AF4508">
        <w:rPr>
          <w:b/>
          <w:color w:val="C7000B"/>
        </w:rPr>
        <w:t xml:space="preserve"> -r</w:t>
      </w:r>
      <w:r w:rsidR="000A0A1E">
        <w:tab/>
      </w:r>
    </w:p>
    <w:p w14:paraId="07D85588" w14:textId="2F0645D6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配置的加密算法</w:t>
      </w:r>
      <w:r w:rsidR="00D93762" w:rsidRPr="00883F13">
        <w:rPr>
          <w:shd w:val="clear" w:color="auto" w:fill="FFFFFF"/>
        </w:rPr>
        <w:t>。</w:t>
      </w:r>
    </w:p>
    <w:p w14:paraId="1155F416" w14:textId="7A5D7183" w:rsidR="00F87F3A" w:rsidRPr="00883F13" w:rsidRDefault="00F87F3A" w:rsidP="00033CD9">
      <w:pPr>
        <w:pStyle w:val="1e"/>
      </w:pPr>
      <w:r w:rsidRPr="00883F13">
        <w:t>查看已配置的参数</w:t>
      </w:r>
      <w:r w:rsidR="00D93762" w:rsidRPr="00883F13">
        <w:t>。</w:t>
      </w:r>
    </w:p>
    <w:p w14:paraId="2981B3E1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SHOW </w:t>
      </w:r>
      <w:proofErr w:type="spellStart"/>
      <w:r w:rsidRPr="00AF4508">
        <w:rPr>
          <w:b/>
          <w:color w:val="C7000B"/>
        </w:rPr>
        <w:t>password_encryption_type</w:t>
      </w:r>
      <w:proofErr w:type="spellEnd"/>
      <w:r w:rsidRPr="00AF4508">
        <w:rPr>
          <w:b/>
          <w:color w:val="C7000B"/>
        </w:rPr>
        <w:t>;</w:t>
      </w:r>
    </w:p>
    <w:p w14:paraId="6FDE87F1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spellStart"/>
      <w:r w:rsidRPr="00883F13">
        <w:t>password_encryption_type</w:t>
      </w:r>
      <w:proofErr w:type="spellEnd"/>
    </w:p>
    <w:p w14:paraId="47121426" w14:textId="77777777" w:rsidR="00F87F3A" w:rsidRPr="00883F13" w:rsidRDefault="00F87F3A" w:rsidP="00033CD9">
      <w:pPr>
        <w:pStyle w:val="affffc"/>
      </w:pPr>
      <w:r w:rsidRPr="00883F13">
        <w:t>--------------------------</w:t>
      </w:r>
    </w:p>
    <w:p w14:paraId="1B9BC95A" w14:textId="77777777" w:rsidR="00F87F3A" w:rsidRPr="00883F13" w:rsidRDefault="00F87F3A" w:rsidP="00033CD9">
      <w:pPr>
        <w:pStyle w:val="affffc"/>
      </w:pPr>
      <w:r w:rsidRPr="00883F13">
        <w:t xml:space="preserve"> 2</w:t>
      </w:r>
    </w:p>
    <w:p w14:paraId="4288497A" w14:textId="77777777" w:rsidR="00F87F3A" w:rsidRPr="00883F13" w:rsidRDefault="00F87F3A" w:rsidP="00033CD9">
      <w:pPr>
        <w:pStyle w:val="affffc"/>
      </w:pPr>
      <w:r w:rsidRPr="00883F13">
        <w:t>(1 row)</w:t>
      </w:r>
    </w:p>
    <w:p w14:paraId="0177A79D" w14:textId="4110F828" w:rsidR="00F87F3A" w:rsidRPr="00883F13" w:rsidRDefault="00F87F3A" w:rsidP="00033CD9">
      <w:pPr>
        <w:pStyle w:val="1e"/>
      </w:pPr>
      <w:r w:rsidRPr="00883F13">
        <w:t>如果显示结果为</w:t>
      </w:r>
      <w:r w:rsidRPr="00883F13">
        <w:t>0</w:t>
      </w:r>
      <w:r w:rsidRPr="00883F13">
        <w:t>或</w:t>
      </w:r>
      <w:r w:rsidRPr="00883F13">
        <w:t>1</w:t>
      </w:r>
      <w:r w:rsidRPr="00883F13">
        <w:t>，执行</w:t>
      </w:r>
      <w:r w:rsidR="004F279A">
        <w:t>＂</w:t>
      </w:r>
      <w:r w:rsidRPr="00883F13">
        <w:t>\q</w:t>
      </w:r>
      <w:r w:rsidR="004F279A">
        <w:t>＂</w:t>
      </w:r>
      <w:r w:rsidRPr="00883F13">
        <w:t>命令退出数据库。</w:t>
      </w:r>
    </w:p>
    <w:p w14:paraId="6665E0CA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</w:t>
      </w:r>
      <w:proofErr w:type="spellStart"/>
      <w:r w:rsidRPr="00883F13">
        <w:t>omm</w:t>
      </w:r>
      <w:proofErr w:type="spellEnd"/>
      <w:r w:rsidRPr="00883F13">
        <w:t xml:space="preserve"> </w:t>
      </w:r>
      <w:r w:rsidRPr="00883F13">
        <w:t>用户下执行如下命令将其设置为安全的加密算法。</w:t>
      </w:r>
    </w:p>
    <w:p w14:paraId="6D6D8C68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AF4508">
        <w:rPr>
          <w:b/>
          <w:color w:val="C7000B"/>
        </w:rPr>
        <w:t>gs_guc</w:t>
      </w:r>
      <w:proofErr w:type="spellEnd"/>
      <w:proofErr w:type="gramEnd"/>
      <w:r w:rsidRPr="00AF4508">
        <w:rPr>
          <w:b/>
          <w:color w:val="C7000B"/>
        </w:rPr>
        <w:t xml:space="preserve"> reload -N all -I all -c "</w:t>
      </w:r>
      <w:proofErr w:type="spellStart"/>
      <w:r w:rsidRPr="00AF4508">
        <w:rPr>
          <w:b/>
          <w:color w:val="C7000B"/>
        </w:rPr>
        <w:t>password_encryption_type</w:t>
      </w:r>
      <w:proofErr w:type="spellEnd"/>
      <w:r w:rsidRPr="00AF4508">
        <w:rPr>
          <w:b/>
          <w:color w:val="C7000B"/>
        </w:rPr>
        <w:t>=2"</w:t>
      </w:r>
    </w:p>
    <w:p w14:paraId="1EB07415" w14:textId="333FCBC3" w:rsidR="00F87F3A" w:rsidRPr="00883F13" w:rsidRDefault="00F87F3A" w:rsidP="00033CD9">
      <w:pPr>
        <w:pStyle w:val="1e"/>
      </w:pPr>
      <w:r w:rsidRPr="00883F13">
        <w:t>说明：</w:t>
      </w:r>
    </w:p>
    <w:p w14:paraId="72621EAB" w14:textId="7777777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当参数</w:t>
      </w:r>
      <w:proofErr w:type="spellStart"/>
      <w:r w:rsidRPr="00883F13">
        <w:rPr>
          <w:rFonts w:cs="Huawei Sans"/>
        </w:rPr>
        <w:t>password_encryption_type</w:t>
      </w:r>
      <w:proofErr w:type="spellEnd"/>
      <w:r w:rsidRPr="00883F13">
        <w:rPr>
          <w:rFonts w:cs="Huawei Sans"/>
        </w:rPr>
        <w:t>设置为</w:t>
      </w:r>
      <w:r w:rsidRPr="00883F13">
        <w:rPr>
          <w:rFonts w:cs="Huawei Sans"/>
        </w:rPr>
        <w:t>0</w:t>
      </w:r>
      <w:r w:rsidRPr="00883F13">
        <w:rPr>
          <w:rFonts w:cs="Huawei Sans"/>
        </w:rPr>
        <w:t>时，表示采用</w:t>
      </w:r>
      <w:r w:rsidRPr="00883F13">
        <w:rPr>
          <w:rFonts w:cs="Huawei Sans"/>
        </w:rPr>
        <w:t>md5</w:t>
      </w:r>
      <w:r w:rsidRPr="00883F13">
        <w:rPr>
          <w:rFonts w:cs="Huawei Sans"/>
        </w:rPr>
        <w:t>方式对密码加密。</w:t>
      </w:r>
      <w:r w:rsidRPr="00883F13">
        <w:rPr>
          <w:rFonts w:cs="Huawei Sans"/>
        </w:rPr>
        <w:t>md5</w:t>
      </w:r>
      <w:r w:rsidRPr="00883F13">
        <w:rPr>
          <w:rFonts w:cs="Huawei Sans"/>
        </w:rPr>
        <w:t>为不安全的加密算法，不建议使用。</w:t>
      </w:r>
    </w:p>
    <w:p w14:paraId="393F8C8B" w14:textId="7777777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当参数</w:t>
      </w:r>
      <w:proofErr w:type="spellStart"/>
      <w:r w:rsidRPr="00883F13">
        <w:rPr>
          <w:rFonts w:cs="Huawei Sans"/>
        </w:rPr>
        <w:t>password_encryption_type</w:t>
      </w:r>
      <w:proofErr w:type="spellEnd"/>
      <w:r w:rsidRPr="00883F13">
        <w:rPr>
          <w:rFonts w:cs="Huawei Sans"/>
        </w:rPr>
        <w:t>设置为</w:t>
      </w:r>
      <w:r w:rsidRPr="00883F13">
        <w:rPr>
          <w:rFonts w:cs="Huawei Sans"/>
        </w:rPr>
        <w:t>1</w:t>
      </w:r>
      <w:r w:rsidRPr="00883F13">
        <w:rPr>
          <w:rFonts w:cs="Huawei Sans"/>
        </w:rPr>
        <w:t>时，表示采用</w:t>
      </w:r>
      <w:r w:rsidRPr="00883F13">
        <w:rPr>
          <w:rFonts w:cs="Huawei Sans"/>
        </w:rPr>
        <w:t>sha256</w:t>
      </w:r>
      <w:r w:rsidRPr="00883F13">
        <w:rPr>
          <w:rFonts w:cs="Huawei Sans"/>
        </w:rPr>
        <w:t>和</w:t>
      </w:r>
      <w:r w:rsidRPr="00883F13">
        <w:rPr>
          <w:rFonts w:cs="Huawei Sans"/>
        </w:rPr>
        <w:t>md5</w:t>
      </w:r>
      <w:r w:rsidRPr="00883F13">
        <w:rPr>
          <w:rFonts w:cs="Huawei Sans"/>
        </w:rPr>
        <w:t>方式对密码加密。其中包含</w:t>
      </w:r>
      <w:r w:rsidRPr="00883F13">
        <w:rPr>
          <w:rFonts w:cs="Huawei Sans"/>
        </w:rPr>
        <w:t>md5</w:t>
      </w:r>
      <w:r w:rsidRPr="00883F13">
        <w:rPr>
          <w:rFonts w:cs="Huawei Sans"/>
        </w:rPr>
        <w:t>为不安全的加密算法，不建议使用。</w:t>
      </w:r>
    </w:p>
    <w:p w14:paraId="55FF853D" w14:textId="7777777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当参数</w:t>
      </w:r>
      <w:proofErr w:type="spellStart"/>
      <w:r w:rsidRPr="00883F13">
        <w:rPr>
          <w:rFonts w:cs="Huawei Sans"/>
        </w:rPr>
        <w:t>password_encryption_type</w:t>
      </w:r>
      <w:proofErr w:type="spellEnd"/>
      <w:r w:rsidRPr="00883F13">
        <w:rPr>
          <w:rFonts w:cs="Huawei Sans"/>
        </w:rPr>
        <w:t>设置为</w:t>
      </w:r>
      <w:r w:rsidRPr="00883F13">
        <w:rPr>
          <w:rFonts w:cs="Huawei Sans"/>
        </w:rPr>
        <w:t>2</w:t>
      </w:r>
      <w:r w:rsidRPr="00883F13">
        <w:rPr>
          <w:rFonts w:cs="Huawei Sans"/>
        </w:rPr>
        <w:t>时，表示采用</w:t>
      </w:r>
      <w:r w:rsidRPr="00883F13">
        <w:rPr>
          <w:rFonts w:cs="Huawei Sans"/>
        </w:rPr>
        <w:t>sha256</w:t>
      </w:r>
      <w:r w:rsidRPr="00883F13">
        <w:rPr>
          <w:rFonts w:cs="Huawei Sans"/>
        </w:rPr>
        <w:t>方式对密码加密，为默认配置。</w:t>
      </w:r>
    </w:p>
    <w:p w14:paraId="46A75FB5" w14:textId="11189484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配置密码安全参数</w:t>
      </w:r>
      <w:r w:rsidR="00D93762" w:rsidRPr="00883F13">
        <w:rPr>
          <w:shd w:val="clear" w:color="auto" w:fill="FFFFFF"/>
        </w:rPr>
        <w:t>。</w:t>
      </w:r>
    </w:p>
    <w:p w14:paraId="1E0F87D6" w14:textId="02994809" w:rsidR="00F87F3A" w:rsidRPr="00883F13" w:rsidRDefault="00F87F3A" w:rsidP="00033CD9">
      <w:pPr>
        <w:pStyle w:val="1e"/>
      </w:pPr>
      <w:r w:rsidRPr="00883F13">
        <w:t>查看已配置的参数</w:t>
      </w:r>
      <w:r w:rsidR="00D93762" w:rsidRPr="00883F13">
        <w:t>。</w:t>
      </w:r>
    </w:p>
    <w:p w14:paraId="54DAD17E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SHOW </w:t>
      </w:r>
      <w:proofErr w:type="spellStart"/>
      <w:r w:rsidRPr="00AF4508">
        <w:rPr>
          <w:b/>
          <w:color w:val="C7000B"/>
        </w:rPr>
        <w:t>password_policy</w:t>
      </w:r>
      <w:proofErr w:type="spellEnd"/>
      <w:r w:rsidRPr="00AF4508">
        <w:rPr>
          <w:b/>
          <w:color w:val="C7000B"/>
        </w:rPr>
        <w:t>;</w:t>
      </w:r>
    </w:p>
    <w:p w14:paraId="69A3A3D1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spellStart"/>
      <w:r w:rsidRPr="00883F13">
        <w:t>password_policy</w:t>
      </w:r>
      <w:proofErr w:type="spellEnd"/>
      <w:r w:rsidRPr="00883F13">
        <w:t xml:space="preserve"> </w:t>
      </w:r>
    </w:p>
    <w:p w14:paraId="45D068FC" w14:textId="77777777" w:rsidR="00F87F3A" w:rsidRPr="00883F13" w:rsidRDefault="00F87F3A" w:rsidP="00033CD9">
      <w:pPr>
        <w:pStyle w:val="affffc"/>
      </w:pPr>
      <w:r w:rsidRPr="00883F13">
        <w:t>-----------------</w:t>
      </w:r>
    </w:p>
    <w:p w14:paraId="67586024" w14:textId="77777777" w:rsidR="00F87F3A" w:rsidRPr="00883F13" w:rsidRDefault="00F87F3A" w:rsidP="00033CD9">
      <w:pPr>
        <w:pStyle w:val="affffc"/>
      </w:pPr>
      <w:r w:rsidRPr="00883F13">
        <w:t xml:space="preserve"> 1</w:t>
      </w:r>
    </w:p>
    <w:p w14:paraId="446D21B1" w14:textId="77777777" w:rsidR="00F87F3A" w:rsidRPr="00883F13" w:rsidRDefault="00F87F3A" w:rsidP="00033CD9">
      <w:pPr>
        <w:pStyle w:val="affffc"/>
      </w:pPr>
      <w:r w:rsidRPr="00883F13">
        <w:t>(1 row)</w:t>
      </w:r>
    </w:p>
    <w:p w14:paraId="29B24A42" w14:textId="1B489959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1</w:t>
      </w:r>
      <w:r w:rsidRPr="00883F13">
        <w:t>，执行</w:t>
      </w:r>
      <w:r w:rsidR="004F279A">
        <w:t>＂</w:t>
      </w:r>
      <w:r w:rsidRPr="00883F13">
        <w:t>\q</w:t>
      </w:r>
      <w:r w:rsidR="004F279A">
        <w:t>＂</w:t>
      </w:r>
      <w:r w:rsidRPr="00883F13">
        <w:t>命令退出数据库。</w:t>
      </w:r>
    </w:p>
    <w:p w14:paraId="37D7A057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</w:t>
      </w:r>
      <w:proofErr w:type="spellStart"/>
      <w:r w:rsidRPr="00883F13">
        <w:t>omm</w:t>
      </w:r>
      <w:proofErr w:type="spellEnd"/>
      <w:r w:rsidRPr="00883F13">
        <w:t>下执行如下命令设置成默认值</w:t>
      </w:r>
      <w:r w:rsidRPr="00883F13">
        <w:t>1</w:t>
      </w:r>
      <w:r w:rsidRPr="00883F13">
        <w:t>。</w:t>
      </w:r>
    </w:p>
    <w:p w14:paraId="662F05B1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AF4508">
        <w:rPr>
          <w:b/>
          <w:color w:val="C7000B"/>
        </w:rPr>
        <w:t>gs_guc</w:t>
      </w:r>
      <w:proofErr w:type="spellEnd"/>
      <w:proofErr w:type="gramEnd"/>
      <w:r w:rsidRPr="00AF4508">
        <w:rPr>
          <w:b/>
          <w:color w:val="C7000B"/>
        </w:rPr>
        <w:t xml:space="preserve"> reload -N all -I all -c "</w:t>
      </w:r>
      <w:proofErr w:type="spellStart"/>
      <w:r w:rsidRPr="00AF4508">
        <w:rPr>
          <w:b/>
          <w:color w:val="C7000B"/>
        </w:rPr>
        <w:t>password_policy</w:t>
      </w:r>
      <w:proofErr w:type="spellEnd"/>
      <w:r w:rsidRPr="00AF4508">
        <w:rPr>
          <w:b/>
          <w:color w:val="C7000B"/>
        </w:rPr>
        <w:t>=1"</w:t>
      </w:r>
    </w:p>
    <w:p w14:paraId="34FA3A35" w14:textId="77777777" w:rsidR="00F87F3A" w:rsidRPr="00883F13" w:rsidRDefault="00F87F3A" w:rsidP="00033CD9">
      <w:pPr>
        <w:pStyle w:val="1e"/>
      </w:pPr>
      <w:r w:rsidRPr="00883F13">
        <w:t>注意说明：</w:t>
      </w:r>
    </w:p>
    <w:p w14:paraId="7E97D419" w14:textId="490D48BA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参数</w:t>
      </w:r>
      <w:proofErr w:type="spellStart"/>
      <w:r w:rsidRPr="00883F13">
        <w:rPr>
          <w:rFonts w:cs="Huawei Sans"/>
        </w:rPr>
        <w:t>password_policy</w:t>
      </w:r>
      <w:proofErr w:type="spellEnd"/>
      <w:r w:rsidRPr="00883F13">
        <w:rPr>
          <w:rFonts w:cs="Huawei Sans"/>
        </w:rPr>
        <w:t>设置为</w:t>
      </w:r>
      <w:r w:rsidRPr="00883F13">
        <w:rPr>
          <w:rFonts w:cs="Huawei Sans"/>
        </w:rPr>
        <w:t>1</w:t>
      </w:r>
      <w:r w:rsidRPr="00883F13">
        <w:rPr>
          <w:rFonts w:cs="Huawei Sans"/>
        </w:rPr>
        <w:t>时表示采用密码复杂度校验，默认值</w:t>
      </w:r>
      <w:r w:rsidR="00C04B37" w:rsidRPr="00883F13">
        <w:rPr>
          <w:rFonts w:cs="Huawei Sans"/>
        </w:rPr>
        <w:t>；</w:t>
      </w:r>
    </w:p>
    <w:p w14:paraId="21B0C2E9" w14:textId="7777777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lastRenderedPageBreak/>
        <w:t>参数</w:t>
      </w:r>
      <w:proofErr w:type="spellStart"/>
      <w:r w:rsidRPr="00883F13">
        <w:rPr>
          <w:rFonts w:cs="Huawei Sans"/>
        </w:rPr>
        <w:t>password_policy</w:t>
      </w:r>
      <w:proofErr w:type="spellEnd"/>
      <w:r w:rsidRPr="00883F13">
        <w:rPr>
          <w:rFonts w:cs="Huawei Sans"/>
        </w:rPr>
        <w:t>设置为</w:t>
      </w:r>
      <w:r w:rsidRPr="00883F13">
        <w:rPr>
          <w:rFonts w:cs="Huawei Sans"/>
        </w:rPr>
        <w:t>0</w:t>
      </w:r>
      <w:r w:rsidRPr="00883F13">
        <w:rPr>
          <w:rFonts w:cs="Huawei Sans"/>
        </w:rPr>
        <w:t>时表示不采用任何密码复杂度校验，设置为</w:t>
      </w:r>
      <w:r w:rsidRPr="00883F13">
        <w:rPr>
          <w:rFonts w:cs="Huawei Sans"/>
        </w:rPr>
        <w:t>0</w:t>
      </w:r>
      <w:r w:rsidRPr="00883F13">
        <w:rPr>
          <w:rFonts w:cs="Huawei Sans"/>
        </w:rPr>
        <w:t>会存在安全风险，不建议设置为</w:t>
      </w:r>
      <w:r w:rsidRPr="00883F13">
        <w:rPr>
          <w:rFonts w:cs="Huawei Sans"/>
        </w:rPr>
        <w:t>0</w:t>
      </w:r>
      <w:r w:rsidRPr="00883F13">
        <w:rPr>
          <w:rFonts w:cs="Huawei Sans"/>
        </w:rPr>
        <w:t>，即使需要设置也要将所有</w:t>
      </w:r>
      <w:proofErr w:type="spellStart"/>
      <w:r w:rsidRPr="00883F13">
        <w:rPr>
          <w:rFonts w:cs="Huawei Sans"/>
        </w:rPr>
        <w:t>openGauss</w:t>
      </w:r>
      <w:proofErr w:type="spellEnd"/>
      <w:r w:rsidRPr="00883F13">
        <w:rPr>
          <w:rFonts w:cs="Huawei Sans"/>
        </w:rPr>
        <w:t>节点中的</w:t>
      </w:r>
      <w:proofErr w:type="spellStart"/>
      <w:r w:rsidRPr="00883F13">
        <w:rPr>
          <w:rFonts w:cs="Huawei Sans"/>
        </w:rPr>
        <w:t>password_policy</w:t>
      </w:r>
      <w:proofErr w:type="spellEnd"/>
      <w:r w:rsidRPr="00883F13">
        <w:rPr>
          <w:rFonts w:cs="Huawei Sans"/>
        </w:rPr>
        <w:t>都设置为</w:t>
      </w:r>
      <w:r w:rsidRPr="00883F13">
        <w:rPr>
          <w:rFonts w:cs="Huawei Sans"/>
        </w:rPr>
        <w:t>0</w:t>
      </w:r>
      <w:r w:rsidRPr="00883F13">
        <w:rPr>
          <w:rFonts w:cs="Huawei Sans"/>
        </w:rPr>
        <w:t>才能生效。</w:t>
      </w:r>
    </w:p>
    <w:p w14:paraId="153239FE" w14:textId="66EF7B42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配置密码重用</w:t>
      </w:r>
      <w:r w:rsidR="00883F13">
        <w:rPr>
          <w:rFonts w:hint="eastAsia"/>
          <w:shd w:val="clear" w:color="auto" w:fill="FFFFFF"/>
        </w:rPr>
        <w:t>。</w:t>
      </w:r>
    </w:p>
    <w:p w14:paraId="42E7747A" w14:textId="28B63D7D" w:rsidR="00F87F3A" w:rsidRPr="00883F13" w:rsidRDefault="00F87F3A" w:rsidP="00033CD9">
      <w:pPr>
        <w:pStyle w:val="1e"/>
      </w:pPr>
      <w:r w:rsidRPr="00883F13">
        <w:t>查看不可重用天数已配置的参数</w:t>
      </w:r>
      <w:r w:rsidR="00883F13">
        <w:rPr>
          <w:rFonts w:hint="eastAsia"/>
        </w:rPr>
        <w:t>。</w:t>
      </w:r>
    </w:p>
    <w:p w14:paraId="446C56CB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SHOW </w:t>
      </w:r>
      <w:proofErr w:type="spellStart"/>
      <w:r w:rsidRPr="00AF4508">
        <w:rPr>
          <w:b/>
          <w:color w:val="C7000B"/>
        </w:rPr>
        <w:t>password_reuse_time</w:t>
      </w:r>
      <w:proofErr w:type="spellEnd"/>
      <w:r w:rsidRPr="00AF4508">
        <w:rPr>
          <w:b/>
          <w:color w:val="C7000B"/>
        </w:rPr>
        <w:t>;</w:t>
      </w:r>
    </w:p>
    <w:p w14:paraId="0B4A87DC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spellStart"/>
      <w:r w:rsidRPr="00883F13">
        <w:t>password_reuse_time</w:t>
      </w:r>
      <w:proofErr w:type="spellEnd"/>
      <w:r w:rsidRPr="00883F13">
        <w:t xml:space="preserve"> </w:t>
      </w:r>
    </w:p>
    <w:p w14:paraId="454ABBCB" w14:textId="77777777" w:rsidR="00F87F3A" w:rsidRPr="00883F13" w:rsidRDefault="00F87F3A" w:rsidP="00033CD9">
      <w:pPr>
        <w:pStyle w:val="affffc"/>
      </w:pPr>
      <w:r w:rsidRPr="00883F13">
        <w:t>---------------------</w:t>
      </w:r>
    </w:p>
    <w:p w14:paraId="5F132F6A" w14:textId="77777777" w:rsidR="00F87F3A" w:rsidRPr="00883F13" w:rsidRDefault="00F87F3A" w:rsidP="00033CD9">
      <w:pPr>
        <w:pStyle w:val="affffc"/>
      </w:pPr>
      <w:r w:rsidRPr="00883F13">
        <w:t xml:space="preserve"> 60</w:t>
      </w:r>
    </w:p>
    <w:p w14:paraId="7E0ED916" w14:textId="77777777" w:rsidR="00F87F3A" w:rsidRPr="00883F13" w:rsidRDefault="00F87F3A" w:rsidP="00033CD9">
      <w:pPr>
        <w:pStyle w:val="affffc"/>
      </w:pPr>
      <w:r w:rsidRPr="00883F13">
        <w:t>(1 row)</w:t>
      </w:r>
    </w:p>
    <w:p w14:paraId="1AAB0A32" w14:textId="27D015DE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60</w:t>
      </w:r>
      <w:r w:rsidRPr="00883F13">
        <w:t>，执行</w:t>
      </w:r>
      <w:r w:rsidR="004F279A">
        <w:t>＂</w:t>
      </w:r>
      <w:r w:rsidRPr="00883F13">
        <w:t>\q</w:t>
      </w:r>
      <w:r w:rsidR="004F279A">
        <w:t>＂</w:t>
      </w:r>
      <w:r w:rsidRPr="00883F13">
        <w:t>命令退出数据库。</w:t>
      </w:r>
    </w:p>
    <w:p w14:paraId="2EB2D48A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</w:t>
      </w:r>
      <w:proofErr w:type="spellStart"/>
      <w:r w:rsidRPr="00883F13">
        <w:t>omm</w:t>
      </w:r>
      <w:proofErr w:type="spellEnd"/>
      <w:r w:rsidRPr="00883F13">
        <w:t>下执行如下命令设置成默认值</w:t>
      </w:r>
      <w:r w:rsidRPr="00883F13">
        <w:t>60</w:t>
      </w:r>
      <w:r w:rsidRPr="00883F13">
        <w:t>。</w:t>
      </w:r>
    </w:p>
    <w:p w14:paraId="1D908AB3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AF4508">
        <w:rPr>
          <w:b/>
          <w:color w:val="C7000B"/>
        </w:rPr>
        <w:t>gs_guc</w:t>
      </w:r>
      <w:proofErr w:type="spellEnd"/>
      <w:proofErr w:type="gramEnd"/>
      <w:r w:rsidRPr="00AF4508">
        <w:rPr>
          <w:b/>
          <w:color w:val="C7000B"/>
        </w:rPr>
        <w:t xml:space="preserve"> reload -N all -I all -c "</w:t>
      </w:r>
      <w:proofErr w:type="spellStart"/>
      <w:r w:rsidRPr="00AF4508">
        <w:rPr>
          <w:b/>
          <w:color w:val="C7000B"/>
        </w:rPr>
        <w:t>password_reuse_time</w:t>
      </w:r>
      <w:proofErr w:type="spellEnd"/>
      <w:r w:rsidRPr="00AF4508">
        <w:rPr>
          <w:b/>
          <w:color w:val="C7000B"/>
        </w:rPr>
        <w:t>=60"</w:t>
      </w:r>
    </w:p>
    <w:p w14:paraId="4D25C354" w14:textId="2361132A" w:rsidR="00F87F3A" w:rsidRPr="00883F13" w:rsidRDefault="00F87F3A" w:rsidP="00033CD9">
      <w:pPr>
        <w:pStyle w:val="1e"/>
      </w:pPr>
      <w:r w:rsidRPr="00883F13">
        <w:t>查看不可重用次数已配置的参数</w:t>
      </w:r>
      <w:r w:rsidR="00883F13">
        <w:rPr>
          <w:rFonts w:hint="eastAsia"/>
        </w:rPr>
        <w:t>。</w:t>
      </w:r>
    </w:p>
    <w:p w14:paraId="3CC3403D" w14:textId="77777777" w:rsidR="00F87F3A" w:rsidRPr="00883F13" w:rsidRDefault="00F87F3A" w:rsidP="00033CD9">
      <w:pPr>
        <w:pStyle w:val="affffc"/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SHOW </w:t>
      </w:r>
      <w:proofErr w:type="spellStart"/>
      <w:r w:rsidRPr="00AF4508">
        <w:rPr>
          <w:b/>
          <w:color w:val="C7000B"/>
        </w:rPr>
        <w:t>password_reuse_max</w:t>
      </w:r>
      <w:proofErr w:type="spellEnd"/>
      <w:r w:rsidRPr="00AF4508">
        <w:rPr>
          <w:b/>
          <w:color w:val="C7000B"/>
        </w:rPr>
        <w:t>;</w:t>
      </w:r>
    </w:p>
    <w:p w14:paraId="29842C05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spellStart"/>
      <w:r w:rsidRPr="00883F13">
        <w:t>password_reuse_max</w:t>
      </w:r>
      <w:proofErr w:type="spellEnd"/>
    </w:p>
    <w:p w14:paraId="706BF51D" w14:textId="77777777" w:rsidR="00F87F3A" w:rsidRPr="00883F13" w:rsidRDefault="00F87F3A" w:rsidP="00033CD9">
      <w:pPr>
        <w:pStyle w:val="affffc"/>
      </w:pPr>
      <w:r w:rsidRPr="00883F13">
        <w:t xml:space="preserve"> 0</w:t>
      </w:r>
    </w:p>
    <w:p w14:paraId="78A740EF" w14:textId="77777777" w:rsidR="00F87F3A" w:rsidRPr="00883F13" w:rsidRDefault="00F87F3A" w:rsidP="00033CD9">
      <w:pPr>
        <w:pStyle w:val="affffc"/>
      </w:pPr>
      <w:r w:rsidRPr="00883F13">
        <w:t>(1 row)</w:t>
      </w:r>
    </w:p>
    <w:p w14:paraId="43730424" w14:textId="5A1D8B66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0</w:t>
      </w:r>
      <w:r w:rsidRPr="00883F13">
        <w:t>，执行</w:t>
      </w:r>
      <w:r w:rsidR="004F279A">
        <w:t>＂</w:t>
      </w:r>
      <w:r w:rsidRPr="00883F13">
        <w:t>\q</w:t>
      </w:r>
      <w:r w:rsidR="004F279A">
        <w:t>＂</w:t>
      </w:r>
      <w:r w:rsidRPr="00883F13">
        <w:t>命令退出数据库。</w:t>
      </w:r>
    </w:p>
    <w:p w14:paraId="2E72A189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</w:t>
      </w:r>
      <w:proofErr w:type="spellStart"/>
      <w:r w:rsidRPr="00883F13">
        <w:t>omm</w:t>
      </w:r>
      <w:proofErr w:type="spellEnd"/>
      <w:r w:rsidRPr="00883F13">
        <w:t>下执行如下命令设置成默认值</w:t>
      </w:r>
      <w:r w:rsidRPr="00883F13">
        <w:t>0</w:t>
      </w:r>
      <w:r w:rsidRPr="00883F13">
        <w:t>。</w:t>
      </w:r>
    </w:p>
    <w:p w14:paraId="7EABD10B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AF4508">
        <w:rPr>
          <w:b/>
          <w:color w:val="C7000B"/>
        </w:rPr>
        <w:t>gs_guc</w:t>
      </w:r>
      <w:proofErr w:type="spellEnd"/>
      <w:proofErr w:type="gramEnd"/>
      <w:r w:rsidRPr="00AF4508">
        <w:rPr>
          <w:b/>
          <w:color w:val="C7000B"/>
        </w:rPr>
        <w:t xml:space="preserve"> reload -N all -I all -c "</w:t>
      </w:r>
      <w:proofErr w:type="spellStart"/>
      <w:r w:rsidRPr="00AF4508">
        <w:rPr>
          <w:b/>
          <w:color w:val="C7000B"/>
        </w:rPr>
        <w:t>password_reuse_max</w:t>
      </w:r>
      <w:proofErr w:type="spellEnd"/>
      <w:r w:rsidRPr="00AF4508">
        <w:rPr>
          <w:b/>
          <w:color w:val="C7000B"/>
        </w:rPr>
        <w:t xml:space="preserve"> = 0"</w:t>
      </w:r>
    </w:p>
    <w:p w14:paraId="207F8FC1" w14:textId="77777777" w:rsidR="00F87F3A" w:rsidRPr="00883F13" w:rsidRDefault="00F87F3A" w:rsidP="00033CD9">
      <w:pPr>
        <w:pStyle w:val="1e"/>
      </w:pPr>
      <w:r w:rsidRPr="00883F13">
        <w:t>注意说明：</w:t>
      </w:r>
    </w:p>
    <w:p w14:paraId="58BAA339" w14:textId="7777777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不可重用天数默认值为</w:t>
      </w:r>
      <w:r w:rsidRPr="00883F13">
        <w:rPr>
          <w:rFonts w:cs="Huawei Sans"/>
        </w:rPr>
        <w:t>60</w:t>
      </w:r>
      <w:r w:rsidRPr="00883F13">
        <w:rPr>
          <w:rFonts w:cs="Huawei Sans"/>
        </w:rPr>
        <w:t>天，不可重用次数默认值是</w:t>
      </w:r>
      <w:r w:rsidRPr="00883F13">
        <w:rPr>
          <w:rFonts w:cs="Huawei Sans"/>
        </w:rPr>
        <w:t>0</w:t>
      </w:r>
      <w:r w:rsidRPr="00883F13">
        <w:rPr>
          <w:rFonts w:cs="Huawei Sans"/>
        </w:rPr>
        <w:t>；</w:t>
      </w:r>
    </w:p>
    <w:p w14:paraId="0B149FD2" w14:textId="7777777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这两个参数值越大越安全，但是在使用过程中会带来不便，其默认</w:t>
      </w:r>
      <w:proofErr w:type="gramStart"/>
      <w:r w:rsidRPr="00883F13">
        <w:rPr>
          <w:rFonts w:cs="Huawei Sans"/>
        </w:rPr>
        <w:t>值符合</w:t>
      </w:r>
      <w:proofErr w:type="gramEnd"/>
      <w:r w:rsidRPr="00883F13">
        <w:rPr>
          <w:rFonts w:cs="Huawei Sans"/>
        </w:rPr>
        <w:t>安全标准，用户可以根据需要重新设置参数，提高安全等级。</w:t>
      </w:r>
    </w:p>
    <w:p w14:paraId="3143F429" w14:textId="5B206A4D" w:rsidR="00F87F3A" w:rsidRPr="00883F13" w:rsidRDefault="00F87F3A" w:rsidP="00015AF1">
      <w:pPr>
        <w:pStyle w:val="30"/>
        <w:rPr>
          <w:shd w:val="clear" w:color="auto" w:fill="FFFFFF"/>
        </w:rPr>
      </w:pPr>
      <w:r w:rsidRPr="00883F13">
        <w:rPr>
          <w:shd w:val="clear" w:color="auto" w:fill="FFFFFF"/>
        </w:rPr>
        <w:t>配置密码有效期限</w:t>
      </w:r>
      <w:r w:rsidR="00883F13">
        <w:rPr>
          <w:rFonts w:hint="eastAsia"/>
          <w:shd w:val="clear" w:color="auto" w:fill="FFFFFF"/>
        </w:rPr>
        <w:t>。</w:t>
      </w:r>
    </w:p>
    <w:p w14:paraId="16FA9D91" w14:textId="77777777" w:rsidR="00F87F3A" w:rsidRPr="00883F13" w:rsidRDefault="00F87F3A" w:rsidP="00033CD9">
      <w:pPr>
        <w:pStyle w:val="1e"/>
      </w:pPr>
      <w:r w:rsidRPr="00883F13">
        <w:t>数据库用户的密码都有密码有效期（</w:t>
      </w:r>
      <w:r w:rsidR="00E904B4">
        <w:rPr>
          <w:rStyle w:val="ad"/>
          <w:rFonts w:cs="Huawei Sans"/>
          <w:color w:val="000000" w:themeColor="text1"/>
        </w:rPr>
        <w:fldChar w:fldCharType="begin"/>
      </w:r>
      <w:r w:rsidR="00E904B4">
        <w:rPr>
          <w:rStyle w:val="ad"/>
          <w:rFonts w:cs="Huawei Sans"/>
          <w:color w:val="000000" w:themeColor="text1"/>
        </w:rPr>
        <w:instrText xml:space="preserve"> HYPERLINK "https://opengauss.org/zh/docs/1.0.0/docs/Developerguide/%E5%AE%89%E5%85%A8%E5%92%8C%E8%AE%A4%E8%AF%81%EF%BC%88postgresql-conf%EF%BC%89.html" \l "zh-cn_topic_0237124696_zh-cn_topic_0059778664_sfcc6124115734728917a548a8bd8f0d4" </w:instrText>
      </w:r>
      <w:r w:rsidR="00E904B4">
        <w:rPr>
          <w:rStyle w:val="ad"/>
          <w:rFonts w:cs="Huawei Sans"/>
          <w:color w:val="000000" w:themeColor="text1"/>
        </w:rPr>
        <w:fldChar w:fldCharType="separate"/>
      </w:r>
      <w:r w:rsidRPr="00883F13">
        <w:rPr>
          <w:rStyle w:val="ad"/>
          <w:rFonts w:cs="Huawei Sans"/>
          <w:color w:val="000000" w:themeColor="text1"/>
        </w:rPr>
        <w:t>password_effect_time</w:t>
      </w:r>
      <w:r w:rsidR="00E904B4">
        <w:rPr>
          <w:rStyle w:val="ad"/>
          <w:rFonts w:cs="Huawei Sans"/>
          <w:color w:val="000000" w:themeColor="text1"/>
        </w:rPr>
        <w:fldChar w:fldCharType="end"/>
      </w:r>
      <w:r w:rsidRPr="00883F13">
        <w:t>），当达到密码到期提醒天数（</w:t>
      </w:r>
      <w:r w:rsidR="00E904B4">
        <w:rPr>
          <w:rStyle w:val="ad"/>
          <w:rFonts w:cs="Huawei Sans"/>
          <w:color w:val="000000" w:themeColor="text1"/>
        </w:rPr>
        <w:fldChar w:fldCharType="begin"/>
      </w:r>
      <w:r w:rsidR="00E904B4">
        <w:rPr>
          <w:rStyle w:val="ad"/>
          <w:rFonts w:cs="Huawei Sans"/>
          <w:color w:val="000000" w:themeColor="text1"/>
        </w:rPr>
        <w:instrText xml:space="preserve"> HYPERLINK "https://opengauss.org/zh/docs/1.0.0/docs/Developerguide/%E5%AE%89%E5%85%A8%E5%92%8C%E8%AE%A4%E8%AF%81%EF%BC%88postgresql-conf%EF%BC%89.html" \l "zh-cn_topic_0237124696_zh-cn_topic_0059778664_s1beab889ab8d49848ef28bf60c10d8f7" </w:instrText>
      </w:r>
      <w:r w:rsidR="00E904B4">
        <w:rPr>
          <w:rStyle w:val="ad"/>
          <w:rFonts w:cs="Huawei Sans"/>
          <w:color w:val="000000" w:themeColor="text1"/>
        </w:rPr>
        <w:fldChar w:fldCharType="separate"/>
      </w:r>
      <w:r w:rsidRPr="00883F13">
        <w:rPr>
          <w:rStyle w:val="ad"/>
          <w:rFonts w:cs="Huawei Sans"/>
          <w:color w:val="000000" w:themeColor="text1"/>
        </w:rPr>
        <w:t>password_notify_time</w:t>
      </w:r>
      <w:r w:rsidR="00E904B4">
        <w:rPr>
          <w:rStyle w:val="ad"/>
          <w:rFonts w:cs="Huawei Sans"/>
          <w:color w:val="000000" w:themeColor="text1"/>
        </w:rPr>
        <w:fldChar w:fldCharType="end"/>
      </w:r>
      <w:r w:rsidRPr="00883F13">
        <w:t>）时，系统会在用户登录数据库时提示用户修改密码。</w:t>
      </w:r>
    </w:p>
    <w:p w14:paraId="277B80E5" w14:textId="268CFAB5" w:rsidR="00F87F3A" w:rsidRPr="00883F13" w:rsidRDefault="00F87F3A" w:rsidP="00033CD9">
      <w:pPr>
        <w:pStyle w:val="1e"/>
      </w:pPr>
      <w:r w:rsidRPr="00883F13">
        <w:t>配置</w:t>
      </w:r>
      <w:proofErr w:type="spellStart"/>
      <w:r w:rsidRPr="00883F13">
        <w:t>password_effect_time</w:t>
      </w:r>
      <w:proofErr w:type="spellEnd"/>
      <w:r w:rsidRPr="00883F13">
        <w:t>参数</w:t>
      </w:r>
      <w:r w:rsidR="00D93762" w:rsidRPr="00883F13">
        <w:t>。</w:t>
      </w:r>
    </w:p>
    <w:p w14:paraId="480C9407" w14:textId="77777777" w:rsidR="00F87F3A" w:rsidRPr="00883F13" w:rsidRDefault="00F87F3A" w:rsidP="00033CD9">
      <w:pPr>
        <w:pStyle w:val="1e"/>
      </w:pPr>
      <w:r w:rsidRPr="00883F13">
        <w:t>查看已配置的参数。</w:t>
      </w:r>
    </w:p>
    <w:p w14:paraId="2597AB48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SHOW </w:t>
      </w:r>
      <w:proofErr w:type="spellStart"/>
      <w:r w:rsidRPr="00AF4508">
        <w:rPr>
          <w:b/>
          <w:color w:val="C7000B"/>
        </w:rPr>
        <w:t>password_effect_time</w:t>
      </w:r>
      <w:proofErr w:type="spellEnd"/>
      <w:r w:rsidRPr="00AF4508">
        <w:rPr>
          <w:b/>
          <w:color w:val="C7000B"/>
        </w:rPr>
        <w:t>;</w:t>
      </w:r>
    </w:p>
    <w:p w14:paraId="4692C1B9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spellStart"/>
      <w:r w:rsidRPr="00883F13">
        <w:t>password_effect_time</w:t>
      </w:r>
      <w:proofErr w:type="spellEnd"/>
    </w:p>
    <w:p w14:paraId="071EA483" w14:textId="77777777" w:rsidR="00F87F3A" w:rsidRPr="00883F13" w:rsidRDefault="00F87F3A" w:rsidP="00033CD9">
      <w:pPr>
        <w:pStyle w:val="affffc"/>
      </w:pPr>
      <w:r w:rsidRPr="00883F13">
        <w:t>----------------------</w:t>
      </w:r>
    </w:p>
    <w:p w14:paraId="3D99E1F3" w14:textId="77777777" w:rsidR="00F87F3A" w:rsidRPr="00883F13" w:rsidRDefault="00F87F3A" w:rsidP="00033CD9">
      <w:pPr>
        <w:pStyle w:val="affffc"/>
      </w:pPr>
      <w:r w:rsidRPr="00883F13">
        <w:t xml:space="preserve"> 90</w:t>
      </w:r>
    </w:p>
    <w:p w14:paraId="537DEF22" w14:textId="77777777" w:rsidR="00F87F3A" w:rsidRPr="00883F13" w:rsidRDefault="00F87F3A" w:rsidP="00033CD9">
      <w:pPr>
        <w:pStyle w:val="affffc"/>
      </w:pPr>
      <w:r w:rsidRPr="00883F13">
        <w:t>(1 row)</w:t>
      </w:r>
    </w:p>
    <w:p w14:paraId="214BCC9C" w14:textId="0648C1CC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90</w:t>
      </w:r>
      <w:r w:rsidRPr="00883F13">
        <w:t>，执行</w:t>
      </w:r>
      <w:r w:rsidR="004F279A">
        <w:t>＂</w:t>
      </w:r>
      <w:r w:rsidRPr="00883F13">
        <w:t>\q</w:t>
      </w:r>
      <w:r w:rsidR="004F279A">
        <w:t>＂</w:t>
      </w:r>
      <w:r w:rsidRPr="00883F13">
        <w:t>命令退出数据库。</w:t>
      </w:r>
    </w:p>
    <w:p w14:paraId="73F54DAB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</w:t>
      </w:r>
      <w:proofErr w:type="spellStart"/>
      <w:r w:rsidRPr="00883F13">
        <w:t>omm</w:t>
      </w:r>
      <w:proofErr w:type="spellEnd"/>
      <w:r w:rsidRPr="00883F13">
        <w:t>下执行如下命令设置成默认值</w:t>
      </w:r>
      <w:r w:rsidRPr="00883F13">
        <w:t>90</w:t>
      </w:r>
      <w:r w:rsidRPr="00883F13">
        <w:t>（不建议设置为</w:t>
      </w:r>
      <w:r w:rsidRPr="00883F13">
        <w:t>0</w:t>
      </w:r>
      <w:r w:rsidRPr="00883F13">
        <w:t>）。</w:t>
      </w:r>
    </w:p>
    <w:p w14:paraId="24B18086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AF4508">
        <w:rPr>
          <w:b/>
          <w:color w:val="C7000B"/>
        </w:rPr>
        <w:lastRenderedPageBreak/>
        <w:t>gs_guc</w:t>
      </w:r>
      <w:proofErr w:type="spellEnd"/>
      <w:proofErr w:type="gramEnd"/>
      <w:r w:rsidRPr="00AF4508">
        <w:rPr>
          <w:b/>
          <w:color w:val="C7000B"/>
        </w:rPr>
        <w:t xml:space="preserve"> reload -N all -I all -c "</w:t>
      </w:r>
      <w:proofErr w:type="spellStart"/>
      <w:r w:rsidRPr="00AF4508">
        <w:rPr>
          <w:b/>
          <w:color w:val="C7000B"/>
        </w:rPr>
        <w:t>password_effect_time</w:t>
      </w:r>
      <w:proofErr w:type="spellEnd"/>
      <w:r w:rsidRPr="00AF4508">
        <w:rPr>
          <w:b/>
          <w:color w:val="C7000B"/>
        </w:rPr>
        <w:t xml:space="preserve"> = 90"</w:t>
      </w:r>
    </w:p>
    <w:p w14:paraId="325A4C3C" w14:textId="5E25A895" w:rsidR="00F87F3A" w:rsidRPr="00883F13" w:rsidRDefault="00F87F3A" w:rsidP="00C04B37">
      <w:pPr>
        <w:pStyle w:val="4a"/>
        <w:rPr>
          <w:rFonts w:cs="Huawei Sans"/>
        </w:rPr>
      </w:pPr>
      <w:r w:rsidRPr="00883F13">
        <w:rPr>
          <w:rFonts w:cs="Huawei Sans"/>
        </w:rPr>
        <w:t>配置</w:t>
      </w:r>
      <w:proofErr w:type="spellStart"/>
      <w:r w:rsidRPr="00883F13">
        <w:rPr>
          <w:rFonts w:cs="Huawei Sans"/>
        </w:rPr>
        <w:t>password_notify_time</w:t>
      </w:r>
      <w:proofErr w:type="spellEnd"/>
      <w:r w:rsidRPr="00883F13">
        <w:rPr>
          <w:rFonts w:cs="Huawei Sans"/>
        </w:rPr>
        <w:t>参数</w:t>
      </w:r>
      <w:r w:rsidR="00D93762" w:rsidRPr="00883F13">
        <w:rPr>
          <w:rFonts w:cs="Huawei Sans"/>
        </w:rPr>
        <w:t>。</w:t>
      </w:r>
    </w:p>
    <w:p w14:paraId="4D2B5F1B" w14:textId="77777777" w:rsidR="00F87F3A" w:rsidRPr="00883F13" w:rsidRDefault="00F87F3A" w:rsidP="00033CD9">
      <w:pPr>
        <w:pStyle w:val="1e"/>
      </w:pPr>
      <w:r w:rsidRPr="00883F13">
        <w:t>查看已配置的参数。</w:t>
      </w:r>
    </w:p>
    <w:p w14:paraId="13EC6953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>=#</w:t>
      </w:r>
      <w:r w:rsidRPr="002D4010">
        <w:t xml:space="preserve"> </w:t>
      </w:r>
      <w:r w:rsidRPr="00AF4508">
        <w:rPr>
          <w:b/>
          <w:color w:val="C7000B"/>
        </w:rPr>
        <w:t xml:space="preserve">SHOW </w:t>
      </w:r>
      <w:proofErr w:type="spellStart"/>
      <w:r w:rsidRPr="00AF4508">
        <w:rPr>
          <w:b/>
          <w:color w:val="C7000B"/>
        </w:rPr>
        <w:t>password_notify_time</w:t>
      </w:r>
      <w:proofErr w:type="spellEnd"/>
      <w:r w:rsidRPr="00AF4508">
        <w:rPr>
          <w:b/>
          <w:color w:val="C7000B"/>
        </w:rPr>
        <w:t>;</w:t>
      </w:r>
    </w:p>
    <w:p w14:paraId="6F9158CF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spellStart"/>
      <w:r w:rsidRPr="00883F13">
        <w:t>password_notify_time</w:t>
      </w:r>
      <w:proofErr w:type="spellEnd"/>
    </w:p>
    <w:p w14:paraId="3608FE3A" w14:textId="77777777" w:rsidR="00F87F3A" w:rsidRPr="00883F13" w:rsidRDefault="00F87F3A" w:rsidP="00033CD9">
      <w:pPr>
        <w:pStyle w:val="affffc"/>
      </w:pPr>
      <w:r w:rsidRPr="00883F13">
        <w:t>----------------------</w:t>
      </w:r>
    </w:p>
    <w:p w14:paraId="120DC8D2" w14:textId="77777777" w:rsidR="00F87F3A" w:rsidRPr="00883F13" w:rsidRDefault="00F87F3A" w:rsidP="00033CD9">
      <w:pPr>
        <w:pStyle w:val="affffc"/>
      </w:pPr>
      <w:r w:rsidRPr="00883F13">
        <w:t xml:space="preserve"> 7</w:t>
      </w:r>
    </w:p>
    <w:p w14:paraId="35DDDA49" w14:textId="77777777" w:rsidR="00F87F3A" w:rsidRPr="00883F13" w:rsidRDefault="00F87F3A" w:rsidP="00033CD9">
      <w:pPr>
        <w:pStyle w:val="affffc"/>
      </w:pPr>
      <w:r w:rsidRPr="00883F13">
        <w:t>(1 row)</w:t>
      </w:r>
    </w:p>
    <w:p w14:paraId="1B0BECA0" w14:textId="0A4BC034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7</w:t>
      </w:r>
      <w:r w:rsidRPr="00883F13">
        <w:t>，执行</w:t>
      </w:r>
      <w:r w:rsidR="004F279A">
        <w:t>＂</w:t>
      </w:r>
      <w:r w:rsidRPr="00883F13">
        <w:t>\q</w:t>
      </w:r>
      <w:r w:rsidR="004F279A">
        <w:t>＂</w:t>
      </w:r>
      <w:r w:rsidRPr="00883F13">
        <w:t>命令退出数据库。</w:t>
      </w:r>
    </w:p>
    <w:p w14:paraId="33818241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</w:t>
      </w:r>
      <w:proofErr w:type="spellStart"/>
      <w:r w:rsidRPr="00883F13">
        <w:t>omm</w:t>
      </w:r>
      <w:proofErr w:type="spellEnd"/>
      <w:r w:rsidRPr="00883F13">
        <w:t>下执行如下命令设置成默认值</w:t>
      </w:r>
      <w:r w:rsidRPr="00883F13">
        <w:t>7</w:t>
      </w:r>
      <w:r w:rsidRPr="00883F13">
        <w:t>（不建议设置为</w:t>
      </w:r>
      <w:r w:rsidRPr="00883F13">
        <w:t>0</w:t>
      </w:r>
      <w:r w:rsidRPr="00883F13">
        <w:t>）。</w:t>
      </w:r>
    </w:p>
    <w:p w14:paraId="0A6EC013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AF4508">
        <w:rPr>
          <w:b/>
          <w:color w:val="C7000B"/>
        </w:rPr>
        <w:t>gs_guc</w:t>
      </w:r>
      <w:proofErr w:type="spellEnd"/>
      <w:proofErr w:type="gramEnd"/>
      <w:r w:rsidRPr="00AF4508">
        <w:rPr>
          <w:b/>
          <w:color w:val="C7000B"/>
        </w:rPr>
        <w:t xml:space="preserve"> reload -N all -I all -c "</w:t>
      </w:r>
      <w:proofErr w:type="spellStart"/>
      <w:r w:rsidRPr="00AF4508">
        <w:rPr>
          <w:b/>
          <w:color w:val="C7000B"/>
        </w:rPr>
        <w:t>password_notify_time</w:t>
      </w:r>
      <w:proofErr w:type="spellEnd"/>
      <w:r w:rsidRPr="00AF4508">
        <w:rPr>
          <w:b/>
          <w:color w:val="C7000B"/>
        </w:rPr>
        <w:t xml:space="preserve"> = 7"</w:t>
      </w:r>
    </w:p>
    <w:p w14:paraId="55CB3ED1" w14:textId="45D93168" w:rsidR="00FD388A" w:rsidRDefault="00C04B37" w:rsidP="00033CD9">
      <w:pPr>
        <w:pStyle w:val="1e"/>
      </w:pPr>
      <w:r w:rsidRPr="00883F13">
        <w:t>用户权限控制实验结束。</w:t>
      </w:r>
    </w:p>
    <w:p w14:paraId="23DC7512" w14:textId="5B840A28" w:rsidR="00C905F9" w:rsidRDefault="00C905F9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sz w:val="21"/>
        </w:rPr>
      </w:pPr>
      <w:r>
        <w:br w:type="page"/>
      </w:r>
    </w:p>
    <w:p w14:paraId="2F7588C4" w14:textId="3178B7D4" w:rsidR="00F87F3A" w:rsidRPr="00883F13" w:rsidRDefault="00F87F3A" w:rsidP="00FD388A">
      <w:pPr>
        <w:pStyle w:val="1"/>
        <w:rPr>
          <w:rFonts w:ascii="Huawei Sans" w:cs="Huawei Sans"/>
        </w:rPr>
      </w:pPr>
      <w:bookmarkStart w:id="72" w:name="_Toc47699775"/>
      <w:bookmarkStart w:id="73" w:name="_Toc81318202"/>
      <w:r w:rsidRPr="00883F13">
        <w:rPr>
          <w:rFonts w:ascii="Huawei Sans" w:cs="Huawei Sans"/>
        </w:rPr>
        <w:lastRenderedPageBreak/>
        <w:t>审计</w:t>
      </w:r>
      <w:bookmarkEnd w:id="72"/>
      <w:bookmarkEnd w:id="73"/>
    </w:p>
    <w:p w14:paraId="4B0C95A7" w14:textId="77777777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74" w:name="_Toc47699776"/>
      <w:bookmarkStart w:id="75" w:name="_Toc81318203"/>
      <w:r w:rsidRPr="00883F13">
        <w:rPr>
          <w:rFonts w:cs="Huawei Sans"/>
        </w:rPr>
        <w:t>实验介绍</w:t>
      </w:r>
      <w:bookmarkEnd w:id="74"/>
      <w:bookmarkEnd w:id="75"/>
    </w:p>
    <w:p w14:paraId="3CD60853" w14:textId="77777777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  <w:i/>
          <w:iCs/>
          <w:color w:val="0000FF"/>
          <w:kern w:val="2"/>
          <w:sz w:val="21"/>
        </w:rPr>
      </w:pPr>
      <w:bookmarkStart w:id="76" w:name="_Toc47699777"/>
      <w:bookmarkStart w:id="77" w:name="_Toc81318204"/>
      <w:r w:rsidRPr="00883F13">
        <w:rPr>
          <w:rFonts w:cs="Huawei Sans"/>
        </w:rPr>
        <w:t>关于本实验</w:t>
      </w:r>
      <w:bookmarkEnd w:id="76"/>
      <w:bookmarkEnd w:id="77"/>
    </w:p>
    <w:p w14:paraId="7A0A3E20" w14:textId="77777777" w:rsidR="00F87F3A" w:rsidRPr="00883F13" w:rsidRDefault="00F87F3A" w:rsidP="00033CD9">
      <w:pPr>
        <w:pStyle w:val="1e"/>
      </w:pPr>
      <w:r w:rsidRPr="00883F13">
        <w:t>数据库安全对数据库系统来说至关重要，</w:t>
      </w:r>
      <w:proofErr w:type="spellStart"/>
      <w:r w:rsidRPr="00883F13">
        <w:t>openGauss</w:t>
      </w:r>
      <w:proofErr w:type="spellEnd"/>
      <w:r w:rsidRPr="00883F13">
        <w:t>将用户对数据库的所有操作写入审计日志，数据库安全管理员可以利用这些日志信息，重现导致数据库现状的一系列事件，找出非法操作的用户、时间和内容等。</w:t>
      </w:r>
    </w:p>
    <w:p w14:paraId="75FE59FE" w14:textId="7F311E7F" w:rsidR="00F87F3A" w:rsidRPr="00883F13" w:rsidRDefault="00F87F3A" w:rsidP="00033CD9">
      <w:pPr>
        <w:pStyle w:val="1e"/>
      </w:pPr>
      <w:r w:rsidRPr="00883F13">
        <w:t>本实验主要描述如何来设置数据库审计，主要包括</w:t>
      </w:r>
      <w:r w:rsidR="00DC22F2">
        <w:t>设置</w:t>
      </w:r>
      <w:r w:rsidRPr="00883F13">
        <w:t>审计开关、查看审计结果、维护审计日志。</w:t>
      </w:r>
    </w:p>
    <w:p w14:paraId="39CF5597" w14:textId="20999DDA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</w:rPr>
      </w:pPr>
      <w:bookmarkStart w:id="78" w:name="_Toc47699778"/>
      <w:bookmarkStart w:id="79" w:name="_Toc81318205"/>
      <w:r w:rsidRPr="00883F13">
        <w:rPr>
          <w:rFonts w:cs="Huawei Sans"/>
        </w:rPr>
        <w:t>实验目的</w:t>
      </w:r>
      <w:bookmarkEnd w:id="78"/>
      <w:bookmarkEnd w:id="79"/>
    </w:p>
    <w:p w14:paraId="6213667B" w14:textId="77777777" w:rsidR="00F87F3A" w:rsidRPr="00883F13" w:rsidRDefault="00F87F3A" w:rsidP="00033CD9">
      <w:pPr>
        <w:pStyle w:val="1e"/>
      </w:pPr>
      <w:r w:rsidRPr="00883F13">
        <w:t>掌握如何设置数据库审计及审计日志的查看。</w:t>
      </w:r>
    </w:p>
    <w:p w14:paraId="1D4F7AB7" w14:textId="1F53EBC0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80" w:name="_Toc47699779"/>
      <w:bookmarkStart w:id="81" w:name="_Toc81318206"/>
      <w:r w:rsidRPr="00883F13">
        <w:rPr>
          <w:rFonts w:cs="Huawei Sans"/>
        </w:rPr>
        <w:t>审计开、关</w:t>
      </w:r>
      <w:bookmarkEnd w:id="80"/>
      <w:bookmarkEnd w:id="81"/>
    </w:p>
    <w:p w14:paraId="0D2385E4" w14:textId="77777777" w:rsidR="00F87F3A" w:rsidRPr="00883F13" w:rsidRDefault="00F87F3A" w:rsidP="00033CD9">
      <w:pPr>
        <w:pStyle w:val="1e"/>
      </w:pPr>
      <w:r w:rsidRPr="00883F13">
        <w:t>审计总开关</w:t>
      </w:r>
      <w:hyperlink r:id="rId14" w:anchor="zh-cn_topic_0237124745_zh-cn_topic_0059777744_sb3d1b703f24c49f096b36087a60fdfcd" w:history="1">
        <w:r w:rsidRPr="00883F13">
          <w:rPr>
            <w:rStyle w:val="ad"/>
            <w:rFonts w:cs="Huawei Sans"/>
            <w:color w:val="000000" w:themeColor="text1"/>
          </w:rPr>
          <w:t>audit_enabled</w:t>
        </w:r>
      </w:hyperlink>
      <w:r w:rsidRPr="00883F13">
        <w:t>支持动态加载。在数据库运行期间修改该配置项的值会立即生效，无需重启数据库。默认值为</w:t>
      </w:r>
      <w:r w:rsidRPr="00883F13">
        <w:t>on</w:t>
      </w:r>
      <w:r w:rsidRPr="00883F13">
        <w:t>，表示开启审计功能。</w:t>
      </w:r>
    </w:p>
    <w:p w14:paraId="26D43347" w14:textId="77777777" w:rsidR="00F87F3A" w:rsidRPr="00883F13" w:rsidRDefault="00F87F3A" w:rsidP="00033CD9">
      <w:pPr>
        <w:pStyle w:val="1e"/>
      </w:pPr>
      <w:r w:rsidRPr="00883F13">
        <w:t>除了审计总开关，各个审计项也有对应的开关。只有开关开启，对应的审计功能才能生效。</w:t>
      </w:r>
    </w:p>
    <w:p w14:paraId="35BFEE28" w14:textId="77777777" w:rsidR="00F87F3A" w:rsidRPr="00883F13" w:rsidRDefault="00F87F3A" w:rsidP="00033CD9">
      <w:pPr>
        <w:pStyle w:val="1e"/>
      </w:pPr>
      <w:r w:rsidRPr="00883F13">
        <w:t>各审计项的开关支持动态加载。在数据库运行期间修改审计开关的值，不需要重启数据库便可生效。</w:t>
      </w:r>
    </w:p>
    <w:p w14:paraId="1F203353" w14:textId="2E316E6E" w:rsidR="00F87F3A" w:rsidRPr="00883F13" w:rsidRDefault="00F87F3A" w:rsidP="00015AF1">
      <w:pPr>
        <w:pStyle w:val="30"/>
        <w:rPr>
          <w:color w:val="FF0000"/>
        </w:rPr>
      </w:pPr>
      <w:r w:rsidRPr="00883F13">
        <w:t>审计总开关设置</w:t>
      </w:r>
      <w:r w:rsidR="00D93762" w:rsidRPr="00883F13">
        <w:t>。</w:t>
      </w:r>
    </w:p>
    <w:p w14:paraId="315DB2DF" w14:textId="77777777" w:rsidR="00F87F3A" w:rsidRPr="00883F13" w:rsidRDefault="00F87F3A" w:rsidP="00033CD9">
      <w:pPr>
        <w:pStyle w:val="1e"/>
      </w:pPr>
      <w:r w:rsidRPr="00883F13">
        <w:t>启动服务器，再使用</w:t>
      </w:r>
      <w:proofErr w:type="spellStart"/>
      <w:r w:rsidRPr="00883F13">
        <w:t>gsql</w:t>
      </w:r>
      <w:proofErr w:type="spellEnd"/>
      <w:r w:rsidRPr="00883F13">
        <w:t>客户端以管理员用户身份连接</w:t>
      </w:r>
      <w:proofErr w:type="spellStart"/>
      <w:r w:rsidRPr="00883F13">
        <w:t>postgres</w:t>
      </w:r>
      <w:proofErr w:type="spellEnd"/>
      <w:r w:rsidRPr="00883F13">
        <w:t>数据库，假设端口号为</w:t>
      </w:r>
      <w:r w:rsidRPr="00883F13">
        <w:t>26000</w:t>
      </w:r>
      <w:r w:rsidRPr="00883F13">
        <w:t>。</w:t>
      </w:r>
    </w:p>
    <w:p w14:paraId="72A3E5EE" w14:textId="0BAC4852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AF4508">
        <w:rPr>
          <w:b/>
          <w:color w:val="C7000B"/>
        </w:rPr>
        <w:t>gsql</w:t>
      </w:r>
      <w:proofErr w:type="spellEnd"/>
      <w:proofErr w:type="gramEnd"/>
      <w:r w:rsidRPr="00AF4508">
        <w:rPr>
          <w:b/>
          <w:color w:val="C7000B"/>
        </w:rPr>
        <w:t xml:space="preserve"> -d </w:t>
      </w:r>
      <w:proofErr w:type="spellStart"/>
      <w:r w:rsidRPr="00AF4508">
        <w:rPr>
          <w:b/>
          <w:color w:val="C7000B"/>
        </w:rPr>
        <w:t>postgres</w:t>
      </w:r>
      <w:proofErr w:type="spellEnd"/>
      <w:r w:rsidRPr="00AF4508">
        <w:rPr>
          <w:b/>
          <w:color w:val="C7000B"/>
        </w:rPr>
        <w:t xml:space="preserve"> -p 26000</w:t>
      </w:r>
      <w:r w:rsidR="00854F0C" w:rsidRPr="00AF4508">
        <w:rPr>
          <w:b/>
          <w:color w:val="C7000B"/>
        </w:rPr>
        <w:t xml:space="preserve"> -r</w:t>
      </w:r>
    </w:p>
    <w:p w14:paraId="14B8E243" w14:textId="1BB4CDED" w:rsidR="00F87F3A" w:rsidRPr="00883F13" w:rsidRDefault="00F87F3A" w:rsidP="00033CD9">
      <w:pPr>
        <w:pStyle w:val="1e"/>
      </w:pPr>
      <w:r w:rsidRPr="00883F13">
        <w:t>查看已配置审计总开关参数</w:t>
      </w:r>
      <w:r w:rsidR="00D93762" w:rsidRPr="00883F13">
        <w:t>。</w:t>
      </w:r>
    </w:p>
    <w:p w14:paraId="13CCCF20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show </w:t>
      </w:r>
      <w:proofErr w:type="spellStart"/>
      <w:r w:rsidRPr="00AF4508">
        <w:rPr>
          <w:b/>
          <w:color w:val="C7000B"/>
        </w:rPr>
        <w:t>audit_enabled</w:t>
      </w:r>
      <w:proofErr w:type="spellEnd"/>
      <w:r w:rsidRPr="00AF4508">
        <w:rPr>
          <w:b/>
          <w:color w:val="C7000B"/>
        </w:rPr>
        <w:t>;</w:t>
      </w:r>
    </w:p>
    <w:p w14:paraId="3332CD9A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spellStart"/>
      <w:r w:rsidRPr="00883F13">
        <w:t>audit_enabled</w:t>
      </w:r>
      <w:proofErr w:type="spellEnd"/>
      <w:r w:rsidRPr="00883F13">
        <w:t xml:space="preserve"> </w:t>
      </w:r>
    </w:p>
    <w:p w14:paraId="3F0651A8" w14:textId="77777777" w:rsidR="00F87F3A" w:rsidRPr="00883F13" w:rsidRDefault="00F87F3A" w:rsidP="00033CD9">
      <w:pPr>
        <w:pStyle w:val="affffc"/>
      </w:pPr>
      <w:r w:rsidRPr="00883F13">
        <w:t>---------------</w:t>
      </w:r>
    </w:p>
    <w:p w14:paraId="70776329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gramStart"/>
      <w:r w:rsidRPr="00883F13">
        <w:t>on</w:t>
      </w:r>
      <w:proofErr w:type="gramEnd"/>
    </w:p>
    <w:p w14:paraId="2F240086" w14:textId="77777777" w:rsidR="00F87F3A" w:rsidRPr="00883F13" w:rsidRDefault="00F87F3A" w:rsidP="00033CD9">
      <w:pPr>
        <w:pStyle w:val="affffc"/>
      </w:pPr>
      <w:r w:rsidRPr="00883F13">
        <w:t>(1 row)</w:t>
      </w:r>
    </w:p>
    <w:p w14:paraId="1334EC6C" w14:textId="00367EF1" w:rsidR="00F87F3A" w:rsidRPr="00883F13" w:rsidRDefault="00F87F3A" w:rsidP="00033CD9">
      <w:pPr>
        <w:pStyle w:val="1e"/>
      </w:pPr>
      <w:r w:rsidRPr="00883F13">
        <w:lastRenderedPageBreak/>
        <w:t>如果显示结果不为</w:t>
      </w:r>
      <w:r w:rsidRPr="00883F13">
        <w:t>on</w:t>
      </w:r>
      <w:r w:rsidRPr="00883F13">
        <w:t>，执行</w:t>
      </w:r>
      <w:r w:rsidR="004F279A">
        <w:t>＂</w:t>
      </w:r>
      <w:r w:rsidRPr="00883F13">
        <w:t>\q</w:t>
      </w:r>
      <w:r w:rsidR="004F279A">
        <w:t>＂</w:t>
      </w:r>
      <w:r w:rsidRPr="00883F13">
        <w:t>命令退出数据库。</w:t>
      </w:r>
    </w:p>
    <w:p w14:paraId="705EB99B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</w:t>
      </w:r>
      <w:proofErr w:type="spellStart"/>
      <w:r w:rsidRPr="00883F13">
        <w:t>omm</w:t>
      </w:r>
      <w:proofErr w:type="spellEnd"/>
      <w:r w:rsidRPr="00883F13">
        <w:t>下执行如下命令设置成默认值</w:t>
      </w:r>
      <w:r w:rsidRPr="00883F13">
        <w:t>on</w:t>
      </w:r>
      <w:r w:rsidRPr="00883F13">
        <w:t>（不建议设置为</w:t>
      </w:r>
      <w:r w:rsidRPr="00883F13">
        <w:t>off</w:t>
      </w:r>
      <w:r w:rsidRPr="00883F13">
        <w:t>）。</w:t>
      </w:r>
    </w:p>
    <w:p w14:paraId="07D40699" w14:textId="498CDC11" w:rsidR="00F87F3A" w:rsidRPr="00AF4508" w:rsidRDefault="00F87F3A" w:rsidP="00FD2D55">
      <w:pPr>
        <w:pStyle w:val="affffc"/>
        <w:pBdr>
          <w:top w:val="single" w:sz="8" w:space="2" w:color="auto"/>
        </w:pBdr>
        <w:rPr>
          <w:b/>
          <w:color w:val="C7000B"/>
        </w:rPr>
      </w:pPr>
      <w:proofErr w:type="spellStart"/>
      <w:proofErr w:type="gramStart"/>
      <w:r w:rsidRPr="00AF4508">
        <w:rPr>
          <w:b/>
          <w:color w:val="C7000B"/>
        </w:rPr>
        <w:t>gs_guc</w:t>
      </w:r>
      <w:proofErr w:type="spellEnd"/>
      <w:proofErr w:type="gramEnd"/>
      <w:r w:rsidRPr="00AF4508">
        <w:rPr>
          <w:b/>
          <w:color w:val="C7000B"/>
        </w:rPr>
        <w:t xml:space="preserve"> reload -N all -I all -c "</w:t>
      </w:r>
      <w:proofErr w:type="spellStart"/>
      <w:r w:rsidRPr="00AF4508">
        <w:rPr>
          <w:b/>
          <w:color w:val="C7000B"/>
        </w:rPr>
        <w:t>audit_enabled</w:t>
      </w:r>
      <w:proofErr w:type="spellEnd"/>
      <w:r w:rsidRPr="00AF4508">
        <w:rPr>
          <w:b/>
          <w:color w:val="C7000B"/>
        </w:rPr>
        <w:t xml:space="preserve"> = on"</w:t>
      </w:r>
    </w:p>
    <w:p w14:paraId="6C0DDDE4" w14:textId="458156B7" w:rsidR="00F87F3A" w:rsidRPr="00883F13" w:rsidRDefault="00F87F3A" w:rsidP="00015AF1">
      <w:pPr>
        <w:pStyle w:val="30"/>
      </w:pPr>
      <w:r w:rsidRPr="00883F13">
        <w:t>审计项开关设置</w:t>
      </w:r>
      <w:r w:rsidR="00D93762" w:rsidRPr="00883F13">
        <w:t>。</w:t>
      </w:r>
    </w:p>
    <w:p w14:paraId="6B066A83" w14:textId="3830F7BF" w:rsidR="00F87F3A" w:rsidRPr="00883F13" w:rsidRDefault="00F87F3A" w:rsidP="00033CD9">
      <w:pPr>
        <w:pStyle w:val="1e"/>
      </w:pPr>
      <w:r w:rsidRPr="00883F13">
        <w:t>查看已配置审计项参数</w:t>
      </w:r>
      <w:r w:rsidR="00D93762" w:rsidRPr="00883F13">
        <w:t>。</w:t>
      </w:r>
    </w:p>
    <w:p w14:paraId="70311900" w14:textId="667D2C6B" w:rsidR="00F87F3A" w:rsidRPr="00883F13" w:rsidRDefault="00F87F3A" w:rsidP="00033CD9">
      <w:pPr>
        <w:pStyle w:val="1e"/>
      </w:pPr>
      <w:r w:rsidRPr="00883F13">
        <w:t>以下以数据库启动、停止、恢复和切换审计项为例</w:t>
      </w:r>
      <w:r w:rsidR="0033378C" w:rsidRPr="00883F13">
        <w:t>。</w:t>
      </w:r>
    </w:p>
    <w:p w14:paraId="2699071E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show </w:t>
      </w:r>
      <w:proofErr w:type="spellStart"/>
      <w:r w:rsidRPr="00AF4508">
        <w:rPr>
          <w:b/>
          <w:color w:val="C7000B"/>
        </w:rPr>
        <w:t>audit_database_process</w:t>
      </w:r>
      <w:proofErr w:type="spellEnd"/>
      <w:r w:rsidRPr="00AF4508">
        <w:rPr>
          <w:b/>
          <w:color w:val="C7000B"/>
        </w:rPr>
        <w:t>;</w:t>
      </w:r>
    </w:p>
    <w:p w14:paraId="57B2D5F3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spellStart"/>
      <w:r w:rsidRPr="00883F13">
        <w:t>audit_database_process</w:t>
      </w:r>
      <w:proofErr w:type="spellEnd"/>
      <w:r w:rsidRPr="00883F13">
        <w:t xml:space="preserve"> </w:t>
      </w:r>
    </w:p>
    <w:p w14:paraId="02C6B322" w14:textId="77777777" w:rsidR="00F87F3A" w:rsidRPr="00883F13" w:rsidRDefault="00F87F3A" w:rsidP="00033CD9">
      <w:pPr>
        <w:pStyle w:val="affffc"/>
      </w:pPr>
      <w:r w:rsidRPr="00883F13">
        <w:t>------------------------</w:t>
      </w:r>
    </w:p>
    <w:p w14:paraId="1BD2C964" w14:textId="77777777" w:rsidR="00F87F3A" w:rsidRPr="00883F13" w:rsidRDefault="00F87F3A" w:rsidP="00033CD9">
      <w:pPr>
        <w:pStyle w:val="affffc"/>
      </w:pPr>
      <w:r w:rsidRPr="00883F13">
        <w:t xml:space="preserve"> 1</w:t>
      </w:r>
    </w:p>
    <w:p w14:paraId="0084B0FD" w14:textId="77777777" w:rsidR="00F87F3A" w:rsidRPr="00883F13" w:rsidRDefault="00F87F3A" w:rsidP="00033CD9">
      <w:pPr>
        <w:pStyle w:val="affffc"/>
      </w:pPr>
      <w:r w:rsidRPr="00883F13">
        <w:t>(1 row)</w:t>
      </w:r>
    </w:p>
    <w:p w14:paraId="7D86921A" w14:textId="01639E22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1</w:t>
      </w:r>
      <w:r w:rsidRPr="00883F13">
        <w:t>，执行</w:t>
      </w:r>
      <w:r w:rsidR="004F279A">
        <w:t>＂</w:t>
      </w:r>
      <w:r w:rsidRPr="00883F13">
        <w:t>\q</w:t>
      </w:r>
      <w:r w:rsidR="004F279A">
        <w:t>＂</w:t>
      </w:r>
      <w:r w:rsidRPr="00883F13">
        <w:t>命令退出数据库。</w:t>
      </w:r>
    </w:p>
    <w:p w14:paraId="2E9FF87E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</w:t>
      </w:r>
      <w:proofErr w:type="spellStart"/>
      <w:r w:rsidRPr="00883F13">
        <w:t>omm</w:t>
      </w:r>
      <w:proofErr w:type="spellEnd"/>
      <w:r w:rsidRPr="00883F13">
        <w:t>下执行如下命令设置成默认值</w:t>
      </w:r>
      <w:r w:rsidRPr="00883F13">
        <w:t>1</w:t>
      </w:r>
      <w:r w:rsidRPr="00883F13">
        <w:t>。</w:t>
      </w:r>
    </w:p>
    <w:p w14:paraId="4A0CC154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AF4508">
        <w:rPr>
          <w:b/>
          <w:color w:val="C7000B"/>
        </w:rPr>
        <w:t>gs_guc</w:t>
      </w:r>
      <w:proofErr w:type="spellEnd"/>
      <w:proofErr w:type="gramEnd"/>
      <w:r w:rsidRPr="00AF4508">
        <w:rPr>
          <w:b/>
          <w:color w:val="C7000B"/>
        </w:rPr>
        <w:t xml:space="preserve"> reload -N all -I all -c " </w:t>
      </w:r>
      <w:proofErr w:type="spellStart"/>
      <w:r w:rsidRPr="00AF4508">
        <w:rPr>
          <w:b/>
          <w:color w:val="C7000B"/>
        </w:rPr>
        <w:t>audit_database_process</w:t>
      </w:r>
      <w:proofErr w:type="spellEnd"/>
      <w:r w:rsidRPr="00AF4508">
        <w:rPr>
          <w:b/>
          <w:color w:val="C7000B"/>
        </w:rPr>
        <w:t xml:space="preserve"> = 1"</w:t>
      </w:r>
    </w:p>
    <w:p w14:paraId="66619F43" w14:textId="77777777" w:rsidR="00F87F3A" w:rsidRPr="00883F13" w:rsidRDefault="00F87F3A" w:rsidP="00033CD9">
      <w:pPr>
        <w:pStyle w:val="1e"/>
      </w:pPr>
      <w:r w:rsidRPr="00883F13">
        <w:t>注意说明：</w:t>
      </w:r>
    </w:p>
    <w:p w14:paraId="4A27AED2" w14:textId="5B4769C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用户登录、注销审计</w:t>
      </w:r>
      <w:r w:rsidRPr="00883F13">
        <w:rPr>
          <w:rFonts w:cs="Huawei Sans"/>
        </w:rPr>
        <w:tab/>
      </w:r>
      <w:r w:rsidR="00D93762" w:rsidRPr="00883F13">
        <w:rPr>
          <w:rFonts w:cs="Huawei Sans"/>
        </w:rPr>
        <w:t>。</w:t>
      </w:r>
    </w:p>
    <w:p w14:paraId="6F6A9430" w14:textId="12FF4469" w:rsidR="00F87F3A" w:rsidRPr="00883F13" w:rsidRDefault="00F87F3A" w:rsidP="00033CD9">
      <w:pPr>
        <w:pStyle w:val="1e"/>
      </w:pPr>
      <w:r w:rsidRPr="00883F13">
        <w:t>参数：</w:t>
      </w:r>
      <w:proofErr w:type="spellStart"/>
      <w:r w:rsidRPr="00883F13">
        <w:t>audit_login_logout</w:t>
      </w:r>
      <w:proofErr w:type="spellEnd"/>
      <w:r w:rsidR="00D93762" w:rsidRPr="00883F13">
        <w:t>。</w:t>
      </w:r>
    </w:p>
    <w:p w14:paraId="66C3F6D6" w14:textId="3E6E0836" w:rsidR="00F87F3A" w:rsidRPr="00883F13" w:rsidRDefault="00F87F3A" w:rsidP="00033CD9">
      <w:pPr>
        <w:pStyle w:val="1e"/>
      </w:pPr>
      <w:r w:rsidRPr="00883F13">
        <w:t>默认值为</w:t>
      </w:r>
      <w:r w:rsidRPr="00883F13">
        <w:t>7</w:t>
      </w:r>
      <w:r w:rsidRPr="00883F13">
        <w:t>，表示开启用户登录、退出的审计功能。设置为</w:t>
      </w:r>
      <w:r w:rsidRPr="00883F13">
        <w:t>0</w:t>
      </w:r>
      <w:r w:rsidR="00DC22F2">
        <w:t>表示关闭用户登录、退出的审计功能。推荐设置</w:t>
      </w:r>
      <w:r w:rsidRPr="00883F13">
        <w:t>0</w:t>
      </w:r>
      <w:r w:rsidRPr="00883F13">
        <w:t>和</w:t>
      </w:r>
      <w:r w:rsidRPr="00883F13">
        <w:t>7</w:t>
      </w:r>
      <w:r w:rsidRPr="00883F13">
        <w:t>。</w:t>
      </w:r>
    </w:p>
    <w:p w14:paraId="0FCFFCC4" w14:textId="77F34BCD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数据库启动、停止、恢复和切换审计</w:t>
      </w:r>
      <w:r w:rsidR="00D93762" w:rsidRPr="00883F13">
        <w:rPr>
          <w:rFonts w:cs="Huawei Sans"/>
        </w:rPr>
        <w:t>。</w:t>
      </w:r>
      <w:r w:rsidRPr="00883F13">
        <w:rPr>
          <w:rFonts w:cs="Huawei Sans"/>
        </w:rPr>
        <w:tab/>
      </w:r>
    </w:p>
    <w:p w14:paraId="392094F0" w14:textId="3E5E1BDE" w:rsidR="00F87F3A" w:rsidRPr="00883F13" w:rsidRDefault="00F87F3A" w:rsidP="00033CD9">
      <w:pPr>
        <w:pStyle w:val="1e"/>
      </w:pPr>
      <w:r w:rsidRPr="00883F13">
        <w:t>参数：</w:t>
      </w:r>
      <w:proofErr w:type="spellStart"/>
      <w:r w:rsidRPr="00883F13">
        <w:t>audit_database_process</w:t>
      </w:r>
      <w:proofErr w:type="spellEnd"/>
      <w:r w:rsidR="00D93762" w:rsidRPr="00883F13">
        <w:t>。</w:t>
      </w:r>
    </w:p>
    <w:p w14:paraId="31FE9BB2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1</w:t>
      </w:r>
      <w:r w:rsidRPr="00883F13">
        <w:t>，表示开启数据库启动、停止、恢复和切换的审计功能。</w:t>
      </w:r>
    </w:p>
    <w:p w14:paraId="34718AA4" w14:textId="4DCD951E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用户锁定和解锁审计</w:t>
      </w:r>
      <w:r w:rsidRPr="00883F13">
        <w:rPr>
          <w:rFonts w:cs="Huawei Sans"/>
        </w:rPr>
        <w:tab/>
      </w:r>
      <w:r w:rsidR="00D93762" w:rsidRPr="00883F13">
        <w:rPr>
          <w:rFonts w:cs="Huawei Sans"/>
        </w:rPr>
        <w:t>。</w:t>
      </w:r>
    </w:p>
    <w:p w14:paraId="02E07ECA" w14:textId="56829897" w:rsidR="00F87F3A" w:rsidRPr="00883F13" w:rsidRDefault="00F87F3A" w:rsidP="00033CD9">
      <w:pPr>
        <w:pStyle w:val="1e"/>
      </w:pPr>
      <w:r w:rsidRPr="00883F13">
        <w:t>参数：</w:t>
      </w:r>
      <w:proofErr w:type="spellStart"/>
      <w:r w:rsidRPr="00883F13">
        <w:t>audit_user_locked</w:t>
      </w:r>
      <w:proofErr w:type="spellEnd"/>
      <w:r w:rsidR="00D93762" w:rsidRPr="00883F13">
        <w:t>。</w:t>
      </w:r>
    </w:p>
    <w:p w14:paraId="796CAA40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1</w:t>
      </w:r>
      <w:r w:rsidRPr="00883F13">
        <w:t>，表示开启审计用户锁定和解锁功能。</w:t>
      </w:r>
    </w:p>
    <w:p w14:paraId="319F2AAE" w14:textId="03A73A3A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用户访问越权审计</w:t>
      </w:r>
      <w:r w:rsidR="00D93762" w:rsidRPr="00883F13">
        <w:rPr>
          <w:rFonts w:cs="Huawei Sans"/>
        </w:rPr>
        <w:t>。</w:t>
      </w:r>
      <w:r w:rsidRPr="00883F13">
        <w:rPr>
          <w:rFonts w:cs="Huawei Sans"/>
        </w:rPr>
        <w:tab/>
      </w:r>
    </w:p>
    <w:p w14:paraId="4235266F" w14:textId="327F8D0D" w:rsidR="00F87F3A" w:rsidRPr="00883F13" w:rsidRDefault="00F87F3A" w:rsidP="00033CD9">
      <w:pPr>
        <w:pStyle w:val="1e"/>
      </w:pPr>
      <w:r w:rsidRPr="00883F13">
        <w:t>参数：</w:t>
      </w:r>
      <w:proofErr w:type="spellStart"/>
      <w:r w:rsidRPr="00883F13">
        <w:t>audit_user_violation</w:t>
      </w:r>
      <w:proofErr w:type="spellEnd"/>
      <w:r w:rsidR="00D93762" w:rsidRPr="00883F13">
        <w:t>。</w:t>
      </w:r>
    </w:p>
    <w:p w14:paraId="0C104645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0</w:t>
      </w:r>
      <w:r w:rsidRPr="00883F13">
        <w:t>，表示关闭用户越权操作审计功能。</w:t>
      </w:r>
    </w:p>
    <w:p w14:paraId="1668478A" w14:textId="1F232725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授权和回收权限审计</w:t>
      </w:r>
      <w:r w:rsidRPr="00883F13">
        <w:rPr>
          <w:rFonts w:cs="Huawei Sans"/>
        </w:rPr>
        <w:tab/>
      </w:r>
      <w:r w:rsidR="00D93762" w:rsidRPr="00883F13">
        <w:rPr>
          <w:rFonts w:cs="Huawei Sans"/>
        </w:rPr>
        <w:t>。</w:t>
      </w:r>
    </w:p>
    <w:p w14:paraId="398D33E1" w14:textId="3159B55C" w:rsidR="00F87F3A" w:rsidRPr="00883F13" w:rsidRDefault="00F87F3A" w:rsidP="00033CD9">
      <w:pPr>
        <w:pStyle w:val="1e"/>
      </w:pPr>
      <w:r w:rsidRPr="00883F13">
        <w:t>参数：</w:t>
      </w:r>
      <w:proofErr w:type="spellStart"/>
      <w:r w:rsidRPr="00883F13">
        <w:t>audit_grant_revoke</w:t>
      </w:r>
      <w:proofErr w:type="spellEnd"/>
      <w:r w:rsidR="00D93762" w:rsidRPr="00883F13">
        <w:t>。</w:t>
      </w:r>
    </w:p>
    <w:p w14:paraId="790C01CC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1</w:t>
      </w:r>
      <w:r w:rsidRPr="00883F13">
        <w:t>，表示开启审计用户权限授予和回收功能。</w:t>
      </w:r>
    </w:p>
    <w:p w14:paraId="15475E78" w14:textId="3B3E5746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数据库对象的</w:t>
      </w:r>
      <w:r w:rsidRPr="00883F13">
        <w:rPr>
          <w:rFonts w:cs="Huawei Sans"/>
        </w:rPr>
        <w:t>CREATE</w:t>
      </w:r>
      <w:r w:rsidRPr="00883F13">
        <w:rPr>
          <w:rFonts w:cs="Huawei Sans"/>
        </w:rPr>
        <w:t>，</w:t>
      </w:r>
      <w:r w:rsidRPr="00883F13">
        <w:rPr>
          <w:rFonts w:cs="Huawei Sans"/>
        </w:rPr>
        <w:t>ALTER</w:t>
      </w:r>
      <w:r w:rsidRPr="00883F13">
        <w:rPr>
          <w:rFonts w:cs="Huawei Sans"/>
        </w:rPr>
        <w:t>，</w:t>
      </w:r>
      <w:r w:rsidRPr="00883F13">
        <w:rPr>
          <w:rFonts w:cs="Huawei Sans"/>
        </w:rPr>
        <w:t>DROP</w:t>
      </w:r>
      <w:r w:rsidRPr="00883F13">
        <w:rPr>
          <w:rFonts w:cs="Huawei Sans"/>
        </w:rPr>
        <w:t>操作审计</w:t>
      </w:r>
      <w:r w:rsidR="00D93762" w:rsidRPr="00883F13">
        <w:rPr>
          <w:rFonts w:cs="Huawei Sans"/>
        </w:rPr>
        <w:t>。</w:t>
      </w:r>
      <w:r w:rsidRPr="00883F13">
        <w:rPr>
          <w:rFonts w:cs="Huawei Sans"/>
        </w:rPr>
        <w:tab/>
      </w:r>
    </w:p>
    <w:p w14:paraId="6DFFD897" w14:textId="268A66FB" w:rsidR="00F87F3A" w:rsidRPr="00883F13" w:rsidRDefault="00F87F3A" w:rsidP="00033CD9">
      <w:pPr>
        <w:pStyle w:val="1e"/>
      </w:pPr>
      <w:r w:rsidRPr="00883F13">
        <w:t>参数：</w:t>
      </w:r>
      <w:proofErr w:type="spellStart"/>
      <w:r w:rsidRPr="00883F13">
        <w:t>audit_system_object</w:t>
      </w:r>
      <w:proofErr w:type="spellEnd"/>
      <w:r w:rsidR="00D93762" w:rsidRPr="00883F13">
        <w:t>。</w:t>
      </w:r>
    </w:p>
    <w:p w14:paraId="0B24FF23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12295</w:t>
      </w:r>
      <w:r w:rsidRPr="00883F13">
        <w:t>，表示只对</w:t>
      </w:r>
      <w:r w:rsidRPr="00883F13">
        <w:t>DATABASE</w:t>
      </w:r>
      <w:r w:rsidRPr="00883F13">
        <w:t>、</w:t>
      </w:r>
      <w:r w:rsidRPr="00883F13">
        <w:t>SCHEMA</w:t>
      </w:r>
      <w:r w:rsidRPr="00883F13">
        <w:t>、</w:t>
      </w:r>
      <w:r w:rsidRPr="00883F13">
        <w:t>USER</w:t>
      </w:r>
      <w:r w:rsidRPr="00883F13">
        <w:t>、</w:t>
      </w:r>
      <w:r w:rsidRPr="00883F13">
        <w:t>DATA SOURCE</w:t>
      </w:r>
      <w:r w:rsidRPr="00883F13">
        <w:t>这四类数据库对象的</w:t>
      </w:r>
      <w:r w:rsidRPr="00883F13">
        <w:t>CREATE</w:t>
      </w:r>
      <w:r w:rsidRPr="00883F13">
        <w:t>、</w:t>
      </w:r>
      <w:r w:rsidRPr="00883F13">
        <w:t>ALTER</w:t>
      </w:r>
      <w:r w:rsidRPr="00883F13">
        <w:t>、</w:t>
      </w:r>
      <w:r w:rsidRPr="00883F13">
        <w:t>DROP</w:t>
      </w:r>
      <w:r w:rsidRPr="00883F13">
        <w:t>操作进行审计。</w:t>
      </w:r>
    </w:p>
    <w:p w14:paraId="6B7E0E5A" w14:textId="13A75438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lastRenderedPageBreak/>
        <w:t>具体表的</w:t>
      </w:r>
      <w:r w:rsidRPr="00883F13">
        <w:rPr>
          <w:rFonts w:cs="Huawei Sans"/>
        </w:rPr>
        <w:t>INSERT</w:t>
      </w:r>
      <w:r w:rsidRPr="00883F13">
        <w:rPr>
          <w:rFonts w:cs="Huawei Sans"/>
        </w:rPr>
        <w:t>、</w:t>
      </w:r>
      <w:r w:rsidRPr="00883F13">
        <w:rPr>
          <w:rFonts w:cs="Huawei Sans"/>
        </w:rPr>
        <w:t>UPDATE</w:t>
      </w:r>
      <w:r w:rsidRPr="00883F13">
        <w:rPr>
          <w:rFonts w:cs="Huawei Sans"/>
        </w:rPr>
        <w:t>和</w:t>
      </w:r>
      <w:r w:rsidRPr="00883F13">
        <w:rPr>
          <w:rFonts w:cs="Huawei Sans"/>
        </w:rPr>
        <w:t>DELETE</w:t>
      </w:r>
      <w:r w:rsidRPr="00883F13">
        <w:rPr>
          <w:rFonts w:cs="Huawei Sans"/>
        </w:rPr>
        <w:t>操作审计</w:t>
      </w:r>
      <w:r w:rsidR="00D93762" w:rsidRPr="00883F13">
        <w:rPr>
          <w:rFonts w:cs="Huawei Sans"/>
        </w:rPr>
        <w:t>。</w:t>
      </w:r>
      <w:r w:rsidRPr="00883F13">
        <w:rPr>
          <w:rFonts w:cs="Huawei Sans"/>
        </w:rPr>
        <w:tab/>
      </w:r>
    </w:p>
    <w:p w14:paraId="5DF974A0" w14:textId="186CEC11" w:rsidR="00F87F3A" w:rsidRPr="00883F13" w:rsidRDefault="00F87F3A" w:rsidP="00033CD9">
      <w:pPr>
        <w:pStyle w:val="1e"/>
      </w:pPr>
      <w:r w:rsidRPr="00883F13">
        <w:t>参数：</w:t>
      </w:r>
      <w:proofErr w:type="spellStart"/>
      <w:r w:rsidRPr="00883F13">
        <w:t>audit_dml_state</w:t>
      </w:r>
      <w:proofErr w:type="spellEnd"/>
      <w:r w:rsidR="00D93762" w:rsidRPr="00883F13">
        <w:t>。</w:t>
      </w:r>
    </w:p>
    <w:p w14:paraId="45FC078D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0</w:t>
      </w:r>
      <w:r w:rsidRPr="00883F13">
        <w:t>，表示关闭具体表的</w:t>
      </w:r>
      <w:r w:rsidRPr="00883F13">
        <w:t>DML</w:t>
      </w:r>
      <w:r w:rsidRPr="00883F13">
        <w:t>操作（</w:t>
      </w:r>
      <w:r w:rsidRPr="00883F13">
        <w:t>SELECT</w:t>
      </w:r>
      <w:r w:rsidRPr="00883F13">
        <w:t>除外）审计功能。</w:t>
      </w:r>
    </w:p>
    <w:p w14:paraId="3C3AA211" w14:textId="7EAB9212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SELECT</w:t>
      </w:r>
      <w:r w:rsidRPr="00883F13">
        <w:rPr>
          <w:rFonts w:cs="Huawei Sans"/>
        </w:rPr>
        <w:t>操作审计</w:t>
      </w:r>
      <w:r w:rsidR="00D93762" w:rsidRPr="00883F13">
        <w:rPr>
          <w:rFonts w:cs="Huawei Sans"/>
        </w:rPr>
        <w:t>。</w:t>
      </w:r>
      <w:r w:rsidRPr="00883F13">
        <w:rPr>
          <w:rFonts w:cs="Huawei Sans"/>
        </w:rPr>
        <w:tab/>
      </w:r>
    </w:p>
    <w:p w14:paraId="306835AD" w14:textId="66897B42" w:rsidR="00F87F3A" w:rsidRPr="00883F13" w:rsidRDefault="00F87F3A" w:rsidP="00033CD9">
      <w:pPr>
        <w:pStyle w:val="1e"/>
      </w:pPr>
      <w:r w:rsidRPr="00883F13">
        <w:t>参数：</w:t>
      </w:r>
      <w:proofErr w:type="spellStart"/>
      <w:r w:rsidRPr="00883F13">
        <w:t>audit_dml_state_select</w:t>
      </w:r>
      <w:proofErr w:type="spellEnd"/>
      <w:r w:rsidR="00D93762" w:rsidRPr="00883F13">
        <w:t>。</w:t>
      </w:r>
    </w:p>
    <w:p w14:paraId="28DFFCF9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0</w:t>
      </w:r>
      <w:r w:rsidRPr="00883F13">
        <w:t>，表示关闭</w:t>
      </w:r>
      <w:r w:rsidRPr="00883F13">
        <w:t>SELECT</w:t>
      </w:r>
      <w:r w:rsidRPr="00883F13">
        <w:t>操作审计功能。</w:t>
      </w:r>
    </w:p>
    <w:p w14:paraId="66625FB2" w14:textId="553F8465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COPY</w:t>
      </w:r>
      <w:r w:rsidRPr="00883F13">
        <w:rPr>
          <w:rFonts w:cs="Huawei Sans"/>
        </w:rPr>
        <w:t>审计</w:t>
      </w:r>
      <w:r w:rsidR="00D93762" w:rsidRPr="00883F13">
        <w:rPr>
          <w:rFonts w:cs="Huawei Sans"/>
        </w:rPr>
        <w:t>。</w:t>
      </w:r>
    </w:p>
    <w:p w14:paraId="66FE150A" w14:textId="56960B62" w:rsidR="00F87F3A" w:rsidRPr="00883F13" w:rsidRDefault="00F87F3A" w:rsidP="00033CD9">
      <w:pPr>
        <w:pStyle w:val="1e"/>
      </w:pPr>
      <w:r w:rsidRPr="00883F13">
        <w:t>参数：</w:t>
      </w:r>
      <w:proofErr w:type="spellStart"/>
      <w:r w:rsidRPr="00883F13">
        <w:t>audit_copy_exec</w:t>
      </w:r>
      <w:proofErr w:type="spellEnd"/>
      <w:r w:rsidR="00D93762" w:rsidRPr="00883F13">
        <w:t>。</w:t>
      </w:r>
    </w:p>
    <w:p w14:paraId="3C7A179F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0</w:t>
      </w:r>
      <w:r w:rsidRPr="00883F13">
        <w:t>，表示关闭</w:t>
      </w:r>
      <w:r w:rsidRPr="00883F13">
        <w:t>copy</w:t>
      </w:r>
      <w:r w:rsidRPr="00883F13">
        <w:t>操作审计功能。</w:t>
      </w:r>
    </w:p>
    <w:p w14:paraId="2DCB7259" w14:textId="320D42DC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存储过程和自定义函数的执行审计</w:t>
      </w:r>
      <w:r w:rsidRPr="00883F13">
        <w:rPr>
          <w:rFonts w:cs="Huawei Sans"/>
        </w:rPr>
        <w:tab/>
      </w:r>
      <w:r w:rsidR="00D93762" w:rsidRPr="00883F13">
        <w:rPr>
          <w:rFonts w:cs="Huawei Sans"/>
        </w:rPr>
        <w:t>。</w:t>
      </w:r>
    </w:p>
    <w:p w14:paraId="70EE86D6" w14:textId="6C93561A" w:rsidR="00F87F3A" w:rsidRPr="00883F13" w:rsidRDefault="00F87F3A" w:rsidP="00033CD9">
      <w:pPr>
        <w:pStyle w:val="1e"/>
      </w:pPr>
      <w:r w:rsidRPr="00883F13">
        <w:t>参数：</w:t>
      </w:r>
      <w:proofErr w:type="spellStart"/>
      <w:r w:rsidRPr="00883F13">
        <w:t>audit_function_exec</w:t>
      </w:r>
      <w:proofErr w:type="spellEnd"/>
      <w:r w:rsidR="00D93762" w:rsidRPr="00883F13">
        <w:t>。</w:t>
      </w:r>
    </w:p>
    <w:p w14:paraId="09B7BD07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0</w:t>
      </w:r>
      <w:r w:rsidRPr="00883F13">
        <w:t>，表示不记录存储过程和自定义函数的执行审计日志。</w:t>
      </w:r>
    </w:p>
    <w:p w14:paraId="6BCD1FDA" w14:textId="77777777" w:rsidR="00A52ADF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SET</w:t>
      </w:r>
      <w:r w:rsidRPr="00883F13">
        <w:rPr>
          <w:rFonts w:cs="Huawei Sans"/>
        </w:rPr>
        <w:t>审计</w:t>
      </w:r>
      <w:r w:rsidRPr="00883F13">
        <w:rPr>
          <w:rFonts w:cs="Huawei Sans"/>
        </w:rPr>
        <w:tab/>
      </w:r>
    </w:p>
    <w:p w14:paraId="42A3CA25" w14:textId="374BE45C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参数：</w:t>
      </w:r>
      <w:proofErr w:type="spellStart"/>
      <w:r w:rsidRPr="00883F13">
        <w:rPr>
          <w:rFonts w:cs="Huawei Sans"/>
        </w:rPr>
        <w:t>audit_set_parameter</w:t>
      </w:r>
      <w:proofErr w:type="spellEnd"/>
      <w:r w:rsidR="00D93762" w:rsidRPr="00883F13">
        <w:rPr>
          <w:rFonts w:cs="Huawei Sans"/>
        </w:rPr>
        <w:t>。</w:t>
      </w:r>
    </w:p>
    <w:p w14:paraId="208ED36C" w14:textId="0D467D97" w:rsidR="00F87F3A" w:rsidRPr="00883F13" w:rsidRDefault="00F87F3A" w:rsidP="00033CD9">
      <w:pPr>
        <w:pStyle w:val="1e"/>
      </w:pPr>
      <w:r w:rsidRPr="00883F13">
        <w:t>默认值为</w:t>
      </w:r>
      <w:r w:rsidRPr="00883F13">
        <w:t>1</w:t>
      </w:r>
      <w:r w:rsidRPr="00883F13">
        <w:t>，表示记录</w:t>
      </w:r>
      <w:r w:rsidRPr="00883F13">
        <w:t>set</w:t>
      </w:r>
      <w:r w:rsidRPr="00883F13">
        <w:t>操作审计日志</w:t>
      </w:r>
      <w:r w:rsidR="00D93762" w:rsidRPr="00883F13">
        <w:t>。</w:t>
      </w:r>
    </w:p>
    <w:p w14:paraId="225191E1" w14:textId="3CB395CE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82" w:name="_Toc47699780"/>
      <w:bookmarkStart w:id="83" w:name="_Toc81318207"/>
      <w:r w:rsidRPr="00883F13">
        <w:rPr>
          <w:rFonts w:cs="Huawei Sans"/>
        </w:rPr>
        <w:t>查看审计结果</w:t>
      </w:r>
      <w:bookmarkEnd w:id="82"/>
      <w:bookmarkEnd w:id="83"/>
    </w:p>
    <w:p w14:paraId="2E562EB2" w14:textId="77777777" w:rsidR="00F87F3A" w:rsidRPr="00883F13" w:rsidRDefault="00F87F3A" w:rsidP="00015AF1">
      <w:pPr>
        <w:pStyle w:val="30"/>
      </w:pPr>
      <w:r w:rsidRPr="00883F13">
        <w:t>启动服务器，再使用</w:t>
      </w:r>
      <w:proofErr w:type="spellStart"/>
      <w:r w:rsidRPr="00883F13">
        <w:t>gsql</w:t>
      </w:r>
      <w:proofErr w:type="spellEnd"/>
      <w:r w:rsidRPr="00883F13">
        <w:t>客户端以管理员用户身份连接</w:t>
      </w:r>
      <w:proofErr w:type="spellStart"/>
      <w:r w:rsidRPr="00883F13">
        <w:t>postgres</w:t>
      </w:r>
      <w:proofErr w:type="spellEnd"/>
      <w:r w:rsidRPr="00883F13">
        <w:t>数据库，假设端口号为</w:t>
      </w:r>
      <w:r w:rsidRPr="00883F13">
        <w:t>26000</w:t>
      </w:r>
      <w:r w:rsidRPr="00883F13">
        <w:t>。</w:t>
      </w:r>
    </w:p>
    <w:p w14:paraId="3B4A20DB" w14:textId="61FD810B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AF4508">
        <w:rPr>
          <w:b/>
          <w:color w:val="C7000B"/>
        </w:rPr>
        <w:t>gsql</w:t>
      </w:r>
      <w:proofErr w:type="spellEnd"/>
      <w:proofErr w:type="gramEnd"/>
      <w:r w:rsidRPr="00AF4508">
        <w:rPr>
          <w:b/>
          <w:color w:val="C7000B"/>
        </w:rPr>
        <w:t xml:space="preserve"> -d </w:t>
      </w:r>
      <w:proofErr w:type="spellStart"/>
      <w:r w:rsidRPr="00AF4508">
        <w:rPr>
          <w:b/>
          <w:color w:val="C7000B"/>
        </w:rPr>
        <w:t>postgres</w:t>
      </w:r>
      <w:proofErr w:type="spellEnd"/>
      <w:r w:rsidRPr="00AF4508">
        <w:rPr>
          <w:b/>
          <w:color w:val="C7000B"/>
        </w:rPr>
        <w:t xml:space="preserve"> -p 26000</w:t>
      </w:r>
      <w:r w:rsidR="00854F0C" w:rsidRPr="00AF4508">
        <w:rPr>
          <w:b/>
          <w:color w:val="C7000B"/>
        </w:rPr>
        <w:t xml:space="preserve"> -r</w:t>
      </w:r>
    </w:p>
    <w:p w14:paraId="25DB4242" w14:textId="6C6085EB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查询审计记录</w:t>
      </w:r>
      <w:r w:rsidR="00D93762" w:rsidRPr="00883F13">
        <w:rPr>
          <w:shd w:val="clear" w:color="auto" w:fill="FFFFFF"/>
        </w:rPr>
        <w:t>。</w:t>
      </w:r>
    </w:p>
    <w:p w14:paraId="6789A981" w14:textId="526A3AB9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SELECT </w:t>
      </w:r>
      <w:proofErr w:type="spellStart"/>
      <w:r w:rsidRPr="00AF4508">
        <w:rPr>
          <w:b/>
          <w:color w:val="C7000B"/>
        </w:rPr>
        <w:t>time,type,result,username,object_name</w:t>
      </w:r>
      <w:proofErr w:type="spellEnd"/>
      <w:r w:rsidRPr="00AF4508">
        <w:rPr>
          <w:b/>
          <w:color w:val="C7000B"/>
        </w:rPr>
        <w:t xml:space="preserve">  FROM </w:t>
      </w:r>
      <w:proofErr w:type="spellStart"/>
      <w:r w:rsidRPr="00AF4508">
        <w:rPr>
          <w:b/>
          <w:color w:val="C7000B"/>
        </w:rPr>
        <w:t>pg_query_audit</w:t>
      </w:r>
      <w:proofErr w:type="spellEnd"/>
      <w:r w:rsidRPr="00AF4508">
        <w:rPr>
          <w:b/>
          <w:color w:val="C7000B"/>
        </w:rPr>
        <w:t>('202</w:t>
      </w:r>
      <w:r w:rsidR="00C905F9" w:rsidRPr="00AF4508">
        <w:rPr>
          <w:b/>
          <w:color w:val="C7000B"/>
        </w:rPr>
        <w:t>1-01-01</w:t>
      </w:r>
      <w:r w:rsidRPr="00AF4508">
        <w:rPr>
          <w:b/>
          <w:color w:val="C7000B"/>
        </w:rPr>
        <w:t xml:space="preserve"> 10:00:00','202</w:t>
      </w:r>
      <w:r w:rsidR="00C905F9" w:rsidRPr="00AF4508">
        <w:rPr>
          <w:b/>
          <w:color w:val="C7000B"/>
        </w:rPr>
        <w:t>1</w:t>
      </w:r>
      <w:r w:rsidRPr="00AF4508">
        <w:rPr>
          <w:b/>
          <w:color w:val="C7000B"/>
        </w:rPr>
        <w:t>-08-15 09:47:33');</w:t>
      </w:r>
    </w:p>
    <w:p w14:paraId="2738974D" w14:textId="77777777" w:rsidR="00F87F3A" w:rsidRPr="00883F13" w:rsidRDefault="00F87F3A" w:rsidP="00033CD9">
      <w:pPr>
        <w:pStyle w:val="affffc"/>
      </w:pPr>
      <w:r w:rsidRPr="00883F13">
        <w:t xml:space="preserve">          </w:t>
      </w:r>
      <w:proofErr w:type="gramStart"/>
      <w:r w:rsidRPr="00883F13">
        <w:t>time</w:t>
      </w:r>
      <w:proofErr w:type="gramEnd"/>
      <w:r w:rsidRPr="00883F13">
        <w:t xml:space="preserve">          |     type      | result | username |   </w:t>
      </w:r>
      <w:proofErr w:type="spellStart"/>
      <w:r w:rsidRPr="00883F13">
        <w:t>object_name</w:t>
      </w:r>
      <w:proofErr w:type="spellEnd"/>
      <w:r w:rsidRPr="00883F13">
        <w:t xml:space="preserve">   </w:t>
      </w:r>
    </w:p>
    <w:p w14:paraId="41112BDB" w14:textId="77777777" w:rsidR="00F87F3A" w:rsidRPr="00883F13" w:rsidRDefault="00F87F3A" w:rsidP="00033CD9">
      <w:pPr>
        <w:pStyle w:val="affffc"/>
      </w:pPr>
      <w:r w:rsidRPr="00883F13">
        <w:t>------------------------+---------------+--------+----------+-----------------</w:t>
      </w:r>
    </w:p>
    <w:p w14:paraId="4ACC43F4" w14:textId="77777777" w:rsidR="00F87F3A" w:rsidRPr="00883F13" w:rsidRDefault="00F87F3A" w:rsidP="00033CD9">
      <w:pPr>
        <w:pStyle w:val="affffc"/>
      </w:pPr>
      <w:r w:rsidRPr="00883F13">
        <w:t xml:space="preserve"> 2020-07-10 10:00:59+08 | </w:t>
      </w:r>
      <w:proofErr w:type="spellStart"/>
      <w:r w:rsidRPr="00883F13">
        <w:t>user_logout</w:t>
      </w:r>
      <w:proofErr w:type="spellEnd"/>
      <w:r w:rsidRPr="00883F13">
        <w:t xml:space="preserve">  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1957C7DA" w14:textId="77777777" w:rsidR="00F87F3A" w:rsidRPr="00883F13" w:rsidRDefault="00F87F3A" w:rsidP="00033CD9">
      <w:pPr>
        <w:pStyle w:val="affffc"/>
      </w:pPr>
      <w:r w:rsidRPr="00883F13">
        <w:t xml:space="preserve"> 2020-07-10 10:02:39+08 | </w:t>
      </w:r>
      <w:proofErr w:type="spellStart"/>
      <w:r w:rsidRPr="00883F13">
        <w:t>user_logout</w:t>
      </w:r>
      <w:proofErr w:type="spellEnd"/>
      <w:r w:rsidRPr="00883F13">
        <w:t xml:space="preserve">  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579AB25D" w14:textId="77777777" w:rsidR="00F87F3A" w:rsidRPr="00883F13" w:rsidRDefault="00F87F3A" w:rsidP="00033CD9">
      <w:pPr>
        <w:pStyle w:val="affffc"/>
      </w:pPr>
      <w:r w:rsidRPr="00883F13">
        <w:t xml:space="preserve"> 2020-07-10 10:08:35+08 | </w:t>
      </w:r>
      <w:proofErr w:type="spellStart"/>
      <w:r w:rsidRPr="00883F13">
        <w:t>login_success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64B96E27" w14:textId="77777777" w:rsidR="00F87F3A" w:rsidRPr="00883F13" w:rsidRDefault="00F87F3A" w:rsidP="00033CD9">
      <w:pPr>
        <w:pStyle w:val="affffc"/>
      </w:pPr>
      <w:r w:rsidRPr="00883F13">
        <w:t xml:space="preserve"> 2020-07-10 10:08:35+08 | </w:t>
      </w:r>
      <w:proofErr w:type="spellStart"/>
      <w:r w:rsidRPr="00883F13">
        <w:t>set_parameter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connection_info</w:t>
      </w:r>
      <w:proofErr w:type="spellEnd"/>
    </w:p>
    <w:p w14:paraId="38C3BC3D" w14:textId="77777777" w:rsidR="00F87F3A" w:rsidRPr="00883F13" w:rsidRDefault="00F87F3A" w:rsidP="00033CD9">
      <w:pPr>
        <w:pStyle w:val="affffc"/>
      </w:pPr>
      <w:r w:rsidRPr="00883F13">
        <w:t xml:space="preserve"> 2020-07-10 10:08:40+08 | </w:t>
      </w:r>
      <w:proofErr w:type="spellStart"/>
      <w:r w:rsidRPr="00883F13">
        <w:t>user_logout</w:t>
      </w:r>
      <w:proofErr w:type="spellEnd"/>
      <w:r w:rsidRPr="00883F13">
        <w:t xml:space="preserve">  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4819437B" w14:textId="77777777" w:rsidR="00F87F3A" w:rsidRPr="00883F13" w:rsidRDefault="00F87F3A" w:rsidP="00033CD9">
      <w:pPr>
        <w:pStyle w:val="affffc"/>
      </w:pPr>
      <w:r w:rsidRPr="00883F13">
        <w:t xml:space="preserve"> 2020-07-10 10:08:42+08 | </w:t>
      </w:r>
      <w:proofErr w:type="spellStart"/>
      <w:r w:rsidRPr="00883F13">
        <w:t>login_success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0C3E9EED" w14:textId="77777777" w:rsidR="00F87F3A" w:rsidRPr="00883F13" w:rsidRDefault="00F87F3A" w:rsidP="00033CD9">
      <w:pPr>
        <w:pStyle w:val="affffc"/>
      </w:pPr>
      <w:r w:rsidRPr="00883F13">
        <w:t xml:space="preserve"> 2020-07-10 10:08:42+08 | </w:t>
      </w:r>
      <w:proofErr w:type="spellStart"/>
      <w:r w:rsidRPr="00883F13">
        <w:t>set_parameter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connection_info</w:t>
      </w:r>
      <w:proofErr w:type="spellEnd"/>
    </w:p>
    <w:p w14:paraId="5963AA63" w14:textId="77777777" w:rsidR="00F87F3A" w:rsidRPr="00883F13" w:rsidRDefault="00F87F3A" w:rsidP="00033CD9">
      <w:pPr>
        <w:pStyle w:val="affffc"/>
      </w:pPr>
      <w:r w:rsidRPr="00883F13">
        <w:t xml:space="preserve"> 2020-07-10 10:14:56+08 | </w:t>
      </w:r>
      <w:proofErr w:type="spellStart"/>
      <w:r w:rsidRPr="00883F13">
        <w:t>login_success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5F8C6BF5" w14:textId="77777777" w:rsidR="00F87F3A" w:rsidRPr="00883F13" w:rsidRDefault="00F87F3A" w:rsidP="00033CD9">
      <w:pPr>
        <w:pStyle w:val="affffc"/>
      </w:pPr>
      <w:r w:rsidRPr="00883F13">
        <w:t xml:space="preserve"> 2020-07-10 10:14:56+08 | </w:t>
      </w:r>
      <w:proofErr w:type="spellStart"/>
      <w:r w:rsidRPr="00883F13">
        <w:t>set_parameter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connection_info</w:t>
      </w:r>
      <w:proofErr w:type="spellEnd"/>
    </w:p>
    <w:p w14:paraId="29168799" w14:textId="77777777" w:rsidR="00F87F3A" w:rsidRPr="00883F13" w:rsidRDefault="00F87F3A" w:rsidP="00033CD9">
      <w:pPr>
        <w:pStyle w:val="affffc"/>
      </w:pPr>
      <w:r w:rsidRPr="00883F13">
        <w:t xml:space="preserve"> 2020-07-10 10:16:33+08 | </w:t>
      </w:r>
      <w:proofErr w:type="spellStart"/>
      <w:r w:rsidRPr="00883F13">
        <w:t>ddl_</w:t>
      </w:r>
      <w:proofErr w:type="gramStart"/>
      <w:r w:rsidRPr="00883F13">
        <w:t>database</w:t>
      </w:r>
      <w:proofErr w:type="spellEnd"/>
      <w:r w:rsidRPr="00883F13">
        <w:t xml:space="preserve">  |</w:t>
      </w:r>
      <w:proofErr w:type="gramEnd"/>
      <w:r w:rsidRPr="00883F13">
        <w:t xml:space="preserve">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mydb</w:t>
      </w:r>
      <w:proofErr w:type="spellEnd"/>
    </w:p>
    <w:p w14:paraId="605CBA25" w14:textId="77777777" w:rsidR="00F87F3A" w:rsidRPr="00883F13" w:rsidRDefault="00F87F3A" w:rsidP="00033CD9">
      <w:pPr>
        <w:pStyle w:val="affffc"/>
      </w:pPr>
      <w:r w:rsidRPr="00883F13">
        <w:t xml:space="preserve"> 2020-07-10 10:22:42+08 | </w:t>
      </w:r>
      <w:proofErr w:type="spellStart"/>
      <w:r w:rsidRPr="00883F13">
        <w:t>user_logout</w:t>
      </w:r>
      <w:proofErr w:type="spellEnd"/>
      <w:r w:rsidRPr="00883F13">
        <w:t xml:space="preserve">  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605DF4CE" w14:textId="77777777" w:rsidR="00F87F3A" w:rsidRPr="00883F13" w:rsidRDefault="00F87F3A" w:rsidP="00033CD9">
      <w:pPr>
        <w:pStyle w:val="affffc"/>
      </w:pPr>
      <w:r w:rsidRPr="00883F13">
        <w:t xml:space="preserve"> 2020-07-10 10:26:51+08 | </w:t>
      </w:r>
      <w:proofErr w:type="spellStart"/>
      <w:r w:rsidRPr="00883F13">
        <w:t>user_logout</w:t>
      </w:r>
      <w:proofErr w:type="spellEnd"/>
      <w:r w:rsidRPr="00883F13">
        <w:t xml:space="preserve">  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0F857B19" w14:textId="77777777" w:rsidR="00F87F3A" w:rsidRPr="00883F13" w:rsidRDefault="00F87F3A" w:rsidP="00033CD9">
      <w:pPr>
        <w:pStyle w:val="affffc"/>
      </w:pPr>
      <w:r w:rsidRPr="00883F13">
        <w:lastRenderedPageBreak/>
        <w:t xml:space="preserve"> 2020-07-10 10:29:08+08 | </w:t>
      </w:r>
      <w:proofErr w:type="spellStart"/>
      <w:r w:rsidRPr="00883F13">
        <w:t>login_success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0ED03604" w14:textId="77777777" w:rsidR="00F87F3A" w:rsidRPr="00883F13" w:rsidRDefault="00F87F3A" w:rsidP="00033CD9">
      <w:pPr>
        <w:pStyle w:val="affffc"/>
      </w:pPr>
      <w:r w:rsidRPr="00883F13">
        <w:t xml:space="preserve"> 2020-07-10 10:29:08+08 | </w:t>
      </w:r>
      <w:proofErr w:type="spellStart"/>
      <w:r w:rsidRPr="00883F13">
        <w:t>set_parameter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connection_info</w:t>
      </w:r>
      <w:proofErr w:type="spellEnd"/>
    </w:p>
    <w:p w14:paraId="64B4F950" w14:textId="77777777" w:rsidR="00F87F3A" w:rsidRPr="00883F13" w:rsidRDefault="00F87F3A" w:rsidP="00033CD9">
      <w:pPr>
        <w:pStyle w:val="affffc"/>
      </w:pPr>
      <w:r w:rsidRPr="00883F13">
        <w:t xml:space="preserve"> 2020-07-10 10:48:23+08 | </w:t>
      </w:r>
      <w:proofErr w:type="spellStart"/>
      <w:r w:rsidRPr="00883F13">
        <w:t>user_logout</w:t>
      </w:r>
      <w:proofErr w:type="spellEnd"/>
      <w:r w:rsidRPr="00883F13">
        <w:t xml:space="preserve">  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0DCD654E" w14:textId="77777777" w:rsidR="00F87F3A" w:rsidRPr="00883F13" w:rsidRDefault="00F87F3A" w:rsidP="00033CD9">
      <w:pPr>
        <w:pStyle w:val="affffc"/>
      </w:pPr>
      <w:r w:rsidRPr="00883F13">
        <w:t xml:space="preserve"> 2020-07-10 10:55:02+08 | </w:t>
      </w:r>
      <w:proofErr w:type="spellStart"/>
      <w:r w:rsidRPr="00883F13">
        <w:t>login_success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1BB422C0" w14:textId="77777777" w:rsidR="00F87F3A" w:rsidRPr="00883F13" w:rsidRDefault="00F87F3A" w:rsidP="00033CD9">
      <w:pPr>
        <w:pStyle w:val="affffc"/>
      </w:pPr>
      <w:r w:rsidRPr="00883F13">
        <w:t xml:space="preserve"> 2020-07-10 10:55:02+08 | </w:t>
      </w:r>
      <w:proofErr w:type="spellStart"/>
      <w:r w:rsidRPr="00883F13">
        <w:t>set_parameter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connection_info</w:t>
      </w:r>
      <w:proofErr w:type="spellEnd"/>
    </w:p>
    <w:p w14:paraId="68A5E92D" w14:textId="77777777" w:rsidR="00F87F3A" w:rsidRPr="00883F13" w:rsidRDefault="00F87F3A" w:rsidP="00033CD9">
      <w:pPr>
        <w:pStyle w:val="affffc"/>
      </w:pPr>
      <w:r w:rsidRPr="00883F13">
        <w:t xml:space="preserve"> 2020-07-10 10:55:48+08 | </w:t>
      </w:r>
      <w:proofErr w:type="spellStart"/>
      <w:r w:rsidRPr="00883F13">
        <w:t>login_success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3FEF63DA" w14:textId="77777777" w:rsidR="00F87F3A" w:rsidRPr="00883F13" w:rsidRDefault="00F87F3A" w:rsidP="00033CD9">
      <w:pPr>
        <w:pStyle w:val="affffc"/>
      </w:pPr>
      <w:r w:rsidRPr="00883F13">
        <w:t xml:space="preserve"> 2020-07-10 10:55:48+08 | </w:t>
      </w:r>
      <w:proofErr w:type="spellStart"/>
      <w:r w:rsidRPr="00883F13">
        <w:t>set_parameter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connection_info</w:t>
      </w:r>
      <w:proofErr w:type="spellEnd"/>
    </w:p>
    <w:p w14:paraId="5DD66960" w14:textId="77777777" w:rsidR="00F87F3A" w:rsidRPr="00883F13" w:rsidRDefault="00F87F3A" w:rsidP="00033CD9">
      <w:pPr>
        <w:pStyle w:val="affffc"/>
      </w:pPr>
      <w:r w:rsidRPr="00883F13">
        <w:t xml:space="preserve"> 2020-07-10 11:17:25+08 | </w:t>
      </w:r>
      <w:proofErr w:type="spellStart"/>
      <w:r w:rsidRPr="00883F13">
        <w:t>login_success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05957726" w14:textId="77777777" w:rsidR="00F87F3A" w:rsidRPr="00883F13" w:rsidRDefault="00F87F3A" w:rsidP="00033CD9">
      <w:pPr>
        <w:pStyle w:val="affffc"/>
      </w:pPr>
      <w:r w:rsidRPr="00883F13">
        <w:t xml:space="preserve"> 2020-07-10 11:17:25+08 | </w:t>
      </w:r>
      <w:proofErr w:type="spellStart"/>
      <w:r w:rsidRPr="00883F13">
        <w:t>set_parameter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connection_info</w:t>
      </w:r>
      <w:proofErr w:type="spellEnd"/>
    </w:p>
    <w:p w14:paraId="5208962A" w14:textId="77777777" w:rsidR="00F87F3A" w:rsidRPr="00883F13" w:rsidRDefault="00F87F3A" w:rsidP="00033CD9">
      <w:pPr>
        <w:pStyle w:val="affffc"/>
      </w:pPr>
      <w:r w:rsidRPr="00883F13">
        <w:t xml:space="preserve"> 2020-07-10 11:31:06+08 | </w:t>
      </w:r>
      <w:proofErr w:type="spellStart"/>
      <w:r w:rsidRPr="00883F13">
        <w:t>user_logout</w:t>
      </w:r>
      <w:proofErr w:type="spellEnd"/>
      <w:r w:rsidRPr="00883F13">
        <w:t xml:space="preserve">  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2E75AD4A" w14:textId="77777777" w:rsidR="00F87F3A" w:rsidRPr="00883F13" w:rsidRDefault="00F87F3A" w:rsidP="00033CD9">
      <w:pPr>
        <w:pStyle w:val="affffc"/>
      </w:pPr>
      <w:r w:rsidRPr="00883F13">
        <w:t xml:space="preserve"> 2020-07-10 11:34:05+08 | </w:t>
      </w:r>
      <w:proofErr w:type="spellStart"/>
      <w:r w:rsidRPr="00883F13">
        <w:t>login_success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7385B62A" w14:textId="77777777" w:rsidR="00F87F3A" w:rsidRPr="00883F13" w:rsidRDefault="00F87F3A" w:rsidP="00033CD9">
      <w:pPr>
        <w:pStyle w:val="affffc"/>
      </w:pPr>
      <w:r w:rsidRPr="00883F13">
        <w:t xml:space="preserve"> 2020-07-10 11:34:05+08 | </w:t>
      </w:r>
      <w:proofErr w:type="spellStart"/>
      <w:r w:rsidRPr="00883F13">
        <w:t>set_parameter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connection_info</w:t>
      </w:r>
      <w:proofErr w:type="spellEnd"/>
    </w:p>
    <w:p w14:paraId="6BAA51A1" w14:textId="77777777" w:rsidR="00F87F3A" w:rsidRPr="00883F13" w:rsidRDefault="00F87F3A" w:rsidP="00033CD9">
      <w:pPr>
        <w:pStyle w:val="affffc"/>
      </w:pPr>
      <w:r w:rsidRPr="00883F13">
        <w:t xml:space="preserve"> 2020-07-10 11:40:11+08 | </w:t>
      </w:r>
      <w:proofErr w:type="spellStart"/>
      <w:r w:rsidRPr="00883F13">
        <w:t>login_success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21B53FFE" w14:textId="76A280AA" w:rsidR="00FF2D4A" w:rsidRDefault="00F87F3A" w:rsidP="00033CD9">
      <w:pPr>
        <w:pStyle w:val="affffc"/>
      </w:pPr>
      <w:r w:rsidRPr="00883F13">
        <w:t xml:space="preserve"> 2020-07-10 11:40:11+08 | </w:t>
      </w:r>
      <w:proofErr w:type="spellStart"/>
      <w:r w:rsidRPr="008E14B3">
        <w:rPr>
          <w:b/>
          <w:color w:val="C7000B"/>
        </w:rPr>
        <w:t>set_parameter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connection_info</w:t>
      </w:r>
      <w:proofErr w:type="spellEnd"/>
    </w:p>
    <w:p w14:paraId="16CF6426" w14:textId="75846221" w:rsidR="00FF2D4A" w:rsidRDefault="00FF2D4A" w:rsidP="00FF2D4A">
      <w:pPr>
        <w:pStyle w:val="30"/>
      </w:pPr>
      <w:r>
        <w:t>退出数据库</w:t>
      </w:r>
      <w:r w:rsidR="00A52ADF">
        <w:t>。</w:t>
      </w:r>
    </w:p>
    <w:p w14:paraId="2D41C785" w14:textId="77777777" w:rsidR="00FF2D4A" w:rsidRPr="00AF4508" w:rsidRDefault="00FF2D4A" w:rsidP="00FF2D4A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>=#</w:t>
      </w:r>
      <w:r w:rsidRPr="00682C56">
        <w:t xml:space="preserve"> </w:t>
      </w:r>
      <w:r w:rsidRPr="00AF4508">
        <w:rPr>
          <w:rFonts w:hint="eastAsia"/>
          <w:b/>
          <w:color w:val="C7000B"/>
        </w:rPr>
        <w:t>\</w:t>
      </w:r>
      <w:r w:rsidRPr="00AF4508">
        <w:rPr>
          <w:b/>
          <w:color w:val="C7000B"/>
        </w:rPr>
        <w:t>q</w:t>
      </w:r>
    </w:p>
    <w:p w14:paraId="3012CF3D" w14:textId="7838E7F5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84" w:name="_Toc47699781"/>
      <w:bookmarkStart w:id="85" w:name="_Toc81318208"/>
      <w:r w:rsidRPr="00883F13">
        <w:rPr>
          <w:rFonts w:cs="Huawei Sans"/>
        </w:rPr>
        <w:t>维护审计日志</w:t>
      </w:r>
      <w:bookmarkEnd w:id="84"/>
      <w:bookmarkEnd w:id="85"/>
    </w:p>
    <w:p w14:paraId="5CA52430" w14:textId="68661C37" w:rsidR="00F87F3A" w:rsidRPr="00883F13" w:rsidRDefault="00F87F3A" w:rsidP="00033CD9">
      <w:pPr>
        <w:pStyle w:val="1e"/>
      </w:pPr>
      <w:r w:rsidRPr="00883F13">
        <w:rPr>
          <w:shd w:val="clear" w:color="auto" w:fill="FFFFFF"/>
        </w:rPr>
        <w:t>设置自动删除审计日志</w:t>
      </w:r>
      <w:r w:rsidR="00883F13">
        <w:rPr>
          <w:rFonts w:hint="eastAsia"/>
          <w:shd w:val="clear" w:color="auto" w:fill="FFFFFF"/>
        </w:rPr>
        <w:t>。</w:t>
      </w:r>
    </w:p>
    <w:p w14:paraId="466A226C" w14:textId="77777777" w:rsidR="00F87F3A" w:rsidRPr="00883F13" w:rsidRDefault="00F87F3A" w:rsidP="00015AF1">
      <w:pPr>
        <w:pStyle w:val="30"/>
      </w:pPr>
      <w:r w:rsidRPr="00883F13">
        <w:t>启动服务器，再使用</w:t>
      </w:r>
      <w:proofErr w:type="spellStart"/>
      <w:r w:rsidRPr="00883F13">
        <w:t>gsql</w:t>
      </w:r>
      <w:proofErr w:type="spellEnd"/>
      <w:r w:rsidRPr="00883F13">
        <w:t>客户端以管理员用户身份连接</w:t>
      </w:r>
      <w:proofErr w:type="spellStart"/>
      <w:r w:rsidRPr="00883F13">
        <w:t>postgres</w:t>
      </w:r>
      <w:proofErr w:type="spellEnd"/>
      <w:r w:rsidRPr="00883F13">
        <w:t>数据库，假设端口号为</w:t>
      </w:r>
      <w:r w:rsidRPr="00883F13">
        <w:t>26000</w:t>
      </w:r>
      <w:r w:rsidRPr="00883F13">
        <w:t>。</w:t>
      </w:r>
    </w:p>
    <w:p w14:paraId="70B77308" w14:textId="45BBEDA5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AF4508">
        <w:rPr>
          <w:b/>
          <w:color w:val="C7000B"/>
        </w:rPr>
        <w:t>gsql</w:t>
      </w:r>
      <w:proofErr w:type="spellEnd"/>
      <w:proofErr w:type="gramEnd"/>
      <w:r w:rsidRPr="00AF4508">
        <w:rPr>
          <w:b/>
          <w:color w:val="C7000B"/>
        </w:rPr>
        <w:t xml:space="preserve"> -d </w:t>
      </w:r>
      <w:proofErr w:type="spellStart"/>
      <w:r w:rsidRPr="00AF4508">
        <w:rPr>
          <w:b/>
          <w:color w:val="C7000B"/>
        </w:rPr>
        <w:t>postgres</w:t>
      </w:r>
      <w:proofErr w:type="spellEnd"/>
      <w:r w:rsidRPr="00AF4508">
        <w:rPr>
          <w:b/>
          <w:color w:val="C7000B"/>
        </w:rPr>
        <w:t xml:space="preserve"> -p 26000</w:t>
      </w:r>
      <w:r w:rsidR="00854F0C" w:rsidRPr="00AF4508">
        <w:rPr>
          <w:b/>
          <w:color w:val="C7000B"/>
        </w:rPr>
        <w:t xml:space="preserve"> -r</w:t>
      </w:r>
    </w:p>
    <w:p w14:paraId="48C4E607" w14:textId="76E42CCC" w:rsidR="00F87F3A" w:rsidRPr="00883F13" w:rsidRDefault="00F87F3A" w:rsidP="00015AF1">
      <w:pPr>
        <w:pStyle w:val="30"/>
      </w:pPr>
      <w:r w:rsidRPr="00883F13">
        <w:t>配置审计文件占用磁盘空间的大小（</w:t>
      </w:r>
      <w:proofErr w:type="spellStart"/>
      <w:r w:rsidRPr="00883F13">
        <w:t>audit_space_limit</w:t>
      </w:r>
      <w:proofErr w:type="spellEnd"/>
      <w:r w:rsidRPr="00883F13">
        <w:t>）</w:t>
      </w:r>
      <w:r w:rsidR="00883F13">
        <w:rPr>
          <w:rFonts w:hint="eastAsia"/>
        </w:rPr>
        <w:t>。</w:t>
      </w:r>
    </w:p>
    <w:p w14:paraId="44B97894" w14:textId="77777777" w:rsidR="00F87F3A" w:rsidRPr="00883F13" w:rsidRDefault="00F87F3A" w:rsidP="00033CD9">
      <w:pPr>
        <w:pStyle w:val="1e"/>
      </w:pPr>
      <w:r w:rsidRPr="00883F13">
        <w:t>查看已配置的参数。</w:t>
      </w:r>
    </w:p>
    <w:p w14:paraId="1A539E09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SHOW </w:t>
      </w:r>
      <w:proofErr w:type="spellStart"/>
      <w:r w:rsidRPr="00AF4508">
        <w:rPr>
          <w:b/>
          <w:color w:val="C7000B"/>
        </w:rPr>
        <w:t>audit_space_limit</w:t>
      </w:r>
      <w:proofErr w:type="spellEnd"/>
      <w:r w:rsidRPr="00AF4508">
        <w:rPr>
          <w:b/>
          <w:color w:val="C7000B"/>
        </w:rPr>
        <w:t>;</w:t>
      </w:r>
    </w:p>
    <w:p w14:paraId="14E271B3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spellStart"/>
      <w:r w:rsidRPr="00883F13">
        <w:t>audit_space_limit</w:t>
      </w:r>
      <w:proofErr w:type="spellEnd"/>
    </w:p>
    <w:p w14:paraId="4E309CDE" w14:textId="77777777" w:rsidR="00F87F3A" w:rsidRPr="00883F13" w:rsidRDefault="00F87F3A" w:rsidP="00033CD9">
      <w:pPr>
        <w:pStyle w:val="affffc"/>
      </w:pPr>
      <w:r w:rsidRPr="00883F13">
        <w:t>-------------------</w:t>
      </w:r>
    </w:p>
    <w:p w14:paraId="39FEDD5F" w14:textId="77777777" w:rsidR="00F87F3A" w:rsidRPr="00883F13" w:rsidRDefault="00F87F3A" w:rsidP="00033CD9">
      <w:pPr>
        <w:pStyle w:val="affffc"/>
      </w:pPr>
      <w:r w:rsidRPr="00883F13">
        <w:t xml:space="preserve"> 1GB</w:t>
      </w:r>
    </w:p>
    <w:p w14:paraId="017F4E7F" w14:textId="77777777" w:rsidR="00F87F3A" w:rsidRPr="00883F13" w:rsidRDefault="00F87F3A" w:rsidP="00033CD9">
      <w:pPr>
        <w:pStyle w:val="affffc"/>
      </w:pPr>
      <w:r w:rsidRPr="00883F13">
        <w:t>(1 row)</w:t>
      </w:r>
    </w:p>
    <w:p w14:paraId="0BF30E78" w14:textId="75D7BE13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1GB</w:t>
      </w:r>
      <w:r w:rsidRPr="00883F13">
        <w:t>（</w:t>
      </w:r>
      <w:r w:rsidRPr="00883F13">
        <w:t>1024MB</w:t>
      </w:r>
      <w:r w:rsidRPr="00883F13">
        <w:t>），执行</w:t>
      </w:r>
      <w:r w:rsidR="004F279A">
        <w:t>＂</w:t>
      </w:r>
      <w:r w:rsidRPr="00883F13">
        <w:t>\q</w:t>
      </w:r>
      <w:r w:rsidR="004F279A">
        <w:t>＂</w:t>
      </w:r>
      <w:r w:rsidRPr="00883F13">
        <w:t>命令退出数据库。</w:t>
      </w:r>
    </w:p>
    <w:p w14:paraId="067ECB25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</w:t>
      </w:r>
      <w:proofErr w:type="spellStart"/>
      <w:r w:rsidRPr="00883F13">
        <w:t>omm</w:t>
      </w:r>
      <w:proofErr w:type="spellEnd"/>
      <w:r w:rsidRPr="00883F13">
        <w:t>用户下执行如下命令设置成默认值</w:t>
      </w:r>
      <w:r w:rsidRPr="00883F13">
        <w:t>1024MB</w:t>
      </w:r>
      <w:r w:rsidRPr="00883F13">
        <w:t>。</w:t>
      </w:r>
    </w:p>
    <w:p w14:paraId="4943F63D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AF4508">
        <w:rPr>
          <w:b/>
          <w:color w:val="C7000B"/>
        </w:rPr>
        <w:t>gs_guc</w:t>
      </w:r>
      <w:proofErr w:type="spellEnd"/>
      <w:proofErr w:type="gramEnd"/>
      <w:r w:rsidRPr="00AF4508">
        <w:rPr>
          <w:b/>
          <w:color w:val="C7000B"/>
        </w:rPr>
        <w:t xml:space="preserve"> reload -N all -I all -c "</w:t>
      </w:r>
      <w:proofErr w:type="spellStart"/>
      <w:r w:rsidRPr="00AF4508">
        <w:rPr>
          <w:b/>
          <w:color w:val="C7000B"/>
        </w:rPr>
        <w:t>audit_space_limit</w:t>
      </w:r>
      <w:proofErr w:type="spellEnd"/>
      <w:r w:rsidRPr="00AF4508">
        <w:rPr>
          <w:b/>
          <w:color w:val="C7000B"/>
        </w:rPr>
        <w:t>=1024MB"</w:t>
      </w:r>
    </w:p>
    <w:p w14:paraId="4F4A4F4C" w14:textId="224F5287" w:rsidR="00F87F3A" w:rsidRPr="00883F13" w:rsidRDefault="00F87F3A" w:rsidP="00015AF1">
      <w:pPr>
        <w:pStyle w:val="30"/>
      </w:pPr>
      <w:r w:rsidRPr="00883F13">
        <w:t>配置审计文件个数的最大值（</w:t>
      </w:r>
      <w:proofErr w:type="spellStart"/>
      <w:r w:rsidRPr="00883F13">
        <w:t>audit_file_remain_threshold</w:t>
      </w:r>
      <w:proofErr w:type="spellEnd"/>
      <w:r w:rsidRPr="00883F13">
        <w:t>）</w:t>
      </w:r>
      <w:r w:rsidR="00883F13">
        <w:rPr>
          <w:rFonts w:hint="eastAsia"/>
        </w:rPr>
        <w:t>。</w:t>
      </w:r>
    </w:p>
    <w:p w14:paraId="70D1038D" w14:textId="77777777" w:rsidR="00F87F3A" w:rsidRPr="00883F13" w:rsidRDefault="00F87F3A" w:rsidP="00033CD9">
      <w:pPr>
        <w:pStyle w:val="1e"/>
      </w:pPr>
      <w:r w:rsidRPr="00883F13">
        <w:t>查看已配置的参数。</w:t>
      </w:r>
    </w:p>
    <w:p w14:paraId="1D823C79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883F13">
        <w:t>postgres</w:t>
      </w:r>
      <w:proofErr w:type="spellEnd"/>
      <w:proofErr w:type="gramEnd"/>
      <w:r w:rsidRPr="00883F13">
        <w:t xml:space="preserve">=# </w:t>
      </w:r>
      <w:r w:rsidRPr="00AF4508">
        <w:rPr>
          <w:b/>
          <w:color w:val="C7000B"/>
        </w:rPr>
        <w:t xml:space="preserve">SHOW </w:t>
      </w:r>
      <w:proofErr w:type="spellStart"/>
      <w:r w:rsidRPr="00AF4508">
        <w:rPr>
          <w:b/>
          <w:color w:val="C7000B"/>
        </w:rPr>
        <w:t>audit_file_remain_threshold</w:t>
      </w:r>
      <w:proofErr w:type="spellEnd"/>
      <w:r w:rsidRPr="00AF4508">
        <w:rPr>
          <w:b/>
          <w:color w:val="C7000B"/>
        </w:rPr>
        <w:t>;</w:t>
      </w:r>
    </w:p>
    <w:p w14:paraId="2856B85D" w14:textId="77777777" w:rsidR="00F87F3A" w:rsidRPr="00883F13" w:rsidRDefault="00F87F3A" w:rsidP="00033CD9">
      <w:pPr>
        <w:pStyle w:val="affffc"/>
      </w:pPr>
      <w:r w:rsidRPr="00883F13">
        <w:t xml:space="preserve"> </w:t>
      </w:r>
      <w:proofErr w:type="spellStart"/>
      <w:r w:rsidRPr="00883F13">
        <w:t>audit_file_remain_threshold</w:t>
      </w:r>
      <w:proofErr w:type="spellEnd"/>
    </w:p>
    <w:p w14:paraId="21EB896D" w14:textId="77777777" w:rsidR="00F87F3A" w:rsidRPr="00883F13" w:rsidRDefault="00F87F3A" w:rsidP="00033CD9">
      <w:pPr>
        <w:pStyle w:val="affffc"/>
      </w:pPr>
      <w:r w:rsidRPr="00883F13">
        <w:t>-----------------------------</w:t>
      </w:r>
    </w:p>
    <w:p w14:paraId="6403D291" w14:textId="77777777" w:rsidR="00F87F3A" w:rsidRPr="00883F13" w:rsidRDefault="00F87F3A" w:rsidP="00033CD9">
      <w:pPr>
        <w:pStyle w:val="affffc"/>
      </w:pPr>
      <w:r w:rsidRPr="00883F13">
        <w:lastRenderedPageBreak/>
        <w:t xml:space="preserve"> 1048576</w:t>
      </w:r>
    </w:p>
    <w:p w14:paraId="01B1F8D2" w14:textId="77777777" w:rsidR="00F87F3A" w:rsidRPr="00883F13" w:rsidRDefault="00F87F3A" w:rsidP="00033CD9">
      <w:pPr>
        <w:pStyle w:val="affffc"/>
      </w:pPr>
      <w:r w:rsidRPr="00883F13">
        <w:t>(1 row)</w:t>
      </w:r>
    </w:p>
    <w:p w14:paraId="23A3323C" w14:textId="116E17AD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1048576</w:t>
      </w:r>
      <w:r w:rsidRPr="00883F13">
        <w:t>，执行</w:t>
      </w:r>
      <w:r w:rsidR="004F279A">
        <w:t>＂</w:t>
      </w:r>
      <w:r w:rsidRPr="00883F13">
        <w:t>\q</w:t>
      </w:r>
      <w:r w:rsidR="004F279A">
        <w:t>＂</w:t>
      </w:r>
      <w:r w:rsidRPr="00883F13">
        <w:t>命令退出数据库。</w:t>
      </w:r>
    </w:p>
    <w:p w14:paraId="46CAE624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</w:t>
      </w:r>
      <w:proofErr w:type="spellStart"/>
      <w:r w:rsidRPr="00883F13">
        <w:t>omm</w:t>
      </w:r>
      <w:proofErr w:type="spellEnd"/>
      <w:r w:rsidRPr="00883F13">
        <w:t>用户执行如下命令设置成默认值</w:t>
      </w:r>
      <w:r w:rsidRPr="00883F13">
        <w:t>1048576</w:t>
      </w:r>
      <w:r w:rsidRPr="00883F13">
        <w:t>。</w:t>
      </w:r>
    </w:p>
    <w:p w14:paraId="70EBC259" w14:textId="77777777" w:rsidR="00F87F3A" w:rsidRPr="00AF4508" w:rsidRDefault="00F87F3A" w:rsidP="00033CD9">
      <w:pPr>
        <w:pStyle w:val="affffc"/>
        <w:rPr>
          <w:b/>
          <w:color w:val="C7000B"/>
        </w:rPr>
      </w:pPr>
      <w:proofErr w:type="spellStart"/>
      <w:proofErr w:type="gramStart"/>
      <w:r w:rsidRPr="00AF4508">
        <w:rPr>
          <w:b/>
          <w:color w:val="C7000B"/>
        </w:rPr>
        <w:t>gs_guc</w:t>
      </w:r>
      <w:proofErr w:type="spellEnd"/>
      <w:proofErr w:type="gramEnd"/>
      <w:r w:rsidRPr="00AF4508">
        <w:rPr>
          <w:b/>
          <w:color w:val="C7000B"/>
        </w:rPr>
        <w:t xml:space="preserve"> reload -N all -I all -c "</w:t>
      </w:r>
      <w:proofErr w:type="spellStart"/>
      <w:r w:rsidRPr="00AF4508">
        <w:rPr>
          <w:b/>
          <w:color w:val="C7000B"/>
        </w:rPr>
        <w:t>audit_file_remain_threshold</w:t>
      </w:r>
      <w:proofErr w:type="spellEnd"/>
      <w:r w:rsidRPr="00AF4508">
        <w:rPr>
          <w:b/>
          <w:color w:val="C7000B"/>
        </w:rPr>
        <w:t>=1048576"</w:t>
      </w:r>
    </w:p>
    <w:p w14:paraId="0B048C6B" w14:textId="6FA8E859" w:rsidR="00002614" w:rsidRDefault="00C04B37" w:rsidP="00033CD9">
      <w:pPr>
        <w:pStyle w:val="1e"/>
      </w:pPr>
      <w:r w:rsidRPr="00883F13">
        <w:t>审计实验结束。</w:t>
      </w:r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</w:p>
    <w:p w14:paraId="6528E8F1" w14:textId="6D7D6500" w:rsidR="00F646D7" w:rsidRDefault="00F646D7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cs="Huawei Sans"/>
        </w:rPr>
        <w:br w:type="page"/>
      </w:r>
    </w:p>
    <w:p w14:paraId="29D5DF09" w14:textId="77777777" w:rsidR="00F646D7" w:rsidRDefault="00F646D7" w:rsidP="009B30E4">
      <w:pPr>
        <w:pStyle w:val="1"/>
        <w:numPr>
          <w:ilvl w:val="0"/>
          <w:numId w:val="0"/>
        </w:numPr>
        <w:wordWrap/>
        <w:ind w:right="442"/>
      </w:pPr>
      <w:bookmarkStart w:id="86" w:name="_Toc51141528"/>
      <w:bookmarkStart w:id="87" w:name="_Toc51148705"/>
      <w:bookmarkStart w:id="88" w:name="_Toc51162990"/>
      <w:bookmarkStart w:id="89" w:name="_Toc81318209"/>
      <w:bookmarkStart w:id="90" w:name="_附录一：openGauss数据库基本操作"/>
      <w:bookmarkStart w:id="91" w:name="_GoBack"/>
      <w:bookmarkEnd w:id="90"/>
      <w:r>
        <w:lastRenderedPageBreak/>
        <w:t>附录</w:t>
      </w:r>
      <w:bookmarkEnd w:id="91"/>
      <w:proofErr w:type="gramStart"/>
      <w:r>
        <w:t>一</w:t>
      </w:r>
      <w:proofErr w:type="gramEnd"/>
      <w:r>
        <w:rPr>
          <w:rFonts w:hint="eastAsia"/>
        </w:rPr>
        <w:t>：</w:t>
      </w:r>
      <w:proofErr w:type="spellStart"/>
      <w:r>
        <w:t>openGauss</w:t>
      </w:r>
      <w:proofErr w:type="spellEnd"/>
      <w:r>
        <w:t>数据库基本操作</w:t>
      </w:r>
      <w:bookmarkEnd w:id="86"/>
      <w:bookmarkEnd w:id="87"/>
      <w:bookmarkEnd w:id="88"/>
      <w:bookmarkEnd w:id="89"/>
    </w:p>
    <w:p w14:paraId="2E3E8C36" w14:textId="341CEA7D" w:rsidR="00F646D7" w:rsidRDefault="00F646D7" w:rsidP="009B30E4">
      <w:pPr>
        <w:pStyle w:val="2"/>
        <w:numPr>
          <w:ilvl w:val="1"/>
          <w:numId w:val="4"/>
        </w:numPr>
      </w:pPr>
      <w:bookmarkStart w:id="92" w:name="_Toc51057498"/>
      <w:bookmarkStart w:id="93" w:name="_Toc51141529"/>
      <w:bookmarkStart w:id="94" w:name="_Toc51148706"/>
      <w:bookmarkStart w:id="95" w:name="_Toc51162991"/>
      <w:bookmarkStart w:id="96" w:name="_Toc51176336"/>
      <w:bookmarkStart w:id="97" w:name="_Toc51333840"/>
      <w:bookmarkStart w:id="98" w:name="_Toc81318210"/>
      <w:r>
        <w:t>查看数据库对象</w:t>
      </w:r>
      <w:bookmarkEnd w:id="92"/>
      <w:bookmarkEnd w:id="93"/>
      <w:bookmarkEnd w:id="94"/>
      <w:bookmarkEnd w:id="95"/>
      <w:bookmarkEnd w:id="96"/>
      <w:bookmarkEnd w:id="97"/>
      <w:bookmarkEnd w:id="98"/>
    </w:p>
    <w:p w14:paraId="5E2A135D" w14:textId="77777777" w:rsidR="009B30E4" w:rsidRDefault="009B30E4" w:rsidP="009B30E4">
      <w:pPr>
        <w:pStyle w:val="4a"/>
        <w:numPr>
          <w:ilvl w:val="0"/>
          <w:numId w:val="18"/>
        </w:numPr>
        <w:ind w:left="1441"/>
      </w:pPr>
      <w:r>
        <w:rPr>
          <w:rFonts w:hint="eastAsia"/>
        </w:rPr>
        <w:t>查看帮助信息。</w:t>
      </w:r>
    </w:p>
    <w:p w14:paraId="0F35B5DF" w14:textId="77777777" w:rsidR="009B30E4" w:rsidRDefault="009B30E4" w:rsidP="009B30E4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?</w:t>
      </w:r>
    </w:p>
    <w:p w14:paraId="1A8EF2BF" w14:textId="77777777" w:rsidR="009B30E4" w:rsidRDefault="009B30E4" w:rsidP="009B30E4">
      <w:pPr>
        <w:pStyle w:val="4a"/>
        <w:numPr>
          <w:ilvl w:val="0"/>
          <w:numId w:val="18"/>
        </w:numPr>
        <w:ind w:left="1441"/>
      </w:pPr>
      <w:r>
        <w:t>切换数据库</w:t>
      </w:r>
      <w:r>
        <w:rPr>
          <w:rFonts w:hint="eastAsia"/>
        </w:rPr>
        <w:t>。</w:t>
      </w:r>
    </w:p>
    <w:p w14:paraId="79034ED8" w14:textId="77777777" w:rsidR="009B30E4" w:rsidRDefault="009B30E4" w:rsidP="009B30E4">
      <w:pPr>
        <w:pStyle w:val="affffc"/>
      </w:pPr>
      <w:proofErr w:type="spellStart"/>
      <w:proofErr w:type="gramStart"/>
      <w:r w:rsidRPr="00313D59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 xml:space="preserve">c </w:t>
      </w:r>
      <w:proofErr w:type="spellStart"/>
      <w:r>
        <w:t>dbname</w:t>
      </w:r>
      <w:proofErr w:type="spellEnd"/>
    </w:p>
    <w:p w14:paraId="0EF49CEC" w14:textId="77777777" w:rsidR="009B30E4" w:rsidRDefault="009B30E4" w:rsidP="009B30E4">
      <w:pPr>
        <w:pStyle w:val="4a"/>
        <w:numPr>
          <w:ilvl w:val="0"/>
          <w:numId w:val="18"/>
        </w:numPr>
        <w:ind w:left="1441"/>
      </w:pPr>
      <w:r>
        <w:t>列举数据库</w:t>
      </w:r>
      <w:r>
        <w:rPr>
          <w:rFonts w:hint="eastAsia"/>
        </w:rPr>
        <w:t>。</w:t>
      </w:r>
    </w:p>
    <w:p w14:paraId="5934C54D" w14:textId="77777777" w:rsidR="009B30E4" w:rsidRDefault="009B30E4" w:rsidP="009B30E4">
      <w:pPr>
        <w:pStyle w:val="1e"/>
      </w:pPr>
      <w:r w:rsidRPr="00C57CF6">
        <w:rPr>
          <w:rFonts w:hint="eastAsia"/>
        </w:rPr>
        <w:t>使用</w:t>
      </w:r>
      <w:r w:rsidRPr="00C57CF6">
        <w:t>\l</w:t>
      </w:r>
      <w:proofErr w:type="gramStart"/>
      <w:r w:rsidRPr="00C57CF6">
        <w:t>元命令</w:t>
      </w:r>
      <w:proofErr w:type="gramEnd"/>
      <w:r w:rsidRPr="00C57CF6">
        <w:t>查看数据库系统的数据库列表</w:t>
      </w:r>
      <w:r>
        <w:rPr>
          <w:rFonts w:hint="eastAsia"/>
        </w:rPr>
        <w:t>。</w:t>
      </w:r>
    </w:p>
    <w:p w14:paraId="58820452" w14:textId="77777777" w:rsidR="009B30E4" w:rsidRDefault="009B30E4" w:rsidP="009B30E4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\l</w:t>
      </w:r>
    </w:p>
    <w:p w14:paraId="0EECA678" w14:textId="77777777" w:rsidR="009B30E4" w:rsidRDefault="009B30E4" w:rsidP="009B30E4">
      <w:pPr>
        <w:pStyle w:val="1e"/>
      </w:pPr>
      <w:r w:rsidRPr="00B67E29">
        <w:rPr>
          <w:rFonts w:hint="eastAsia"/>
        </w:rPr>
        <w:t>使用如下命令通过系统表</w:t>
      </w:r>
      <w:proofErr w:type="spellStart"/>
      <w:r w:rsidRPr="00B67E29">
        <w:t>pg_database</w:t>
      </w:r>
      <w:proofErr w:type="spellEnd"/>
      <w:r w:rsidRPr="00B67E29">
        <w:t>查询数据库列表。</w:t>
      </w:r>
    </w:p>
    <w:p w14:paraId="27BAF38E" w14:textId="77777777" w:rsidR="009B30E4" w:rsidRDefault="009B30E4" w:rsidP="009B30E4">
      <w:pPr>
        <w:pStyle w:val="affffc"/>
      </w:pPr>
      <w:proofErr w:type="spellStart"/>
      <w:proofErr w:type="gramStart"/>
      <w:r w:rsidRPr="00313D59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B67E29">
        <w:t xml:space="preserve">SELECT </w:t>
      </w:r>
      <w:proofErr w:type="spellStart"/>
      <w:r w:rsidRPr="00B67E29">
        <w:t>datname</w:t>
      </w:r>
      <w:proofErr w:type="spellEnd"/>
      <w:r w:rsidRPr="00B67E29">
        <w:t xml:space="preserve"> FROM </w:t>
      </w:r>
      <w:proofErr w:type="spellStart"/>
      <w:r w:rsidRPr="00B67E29">
        <w:t>pg_database</w:t>
      </w:r>
      <w:proofErr w:type="spellEnd"/>
      <w:r w:rsidRPr="00B67E29">
        <w:t>;</w:t>
      </w:r>
    </w:p>
    <w:p w14:paraId="4A1E5DA3" w14:textId="77777777" w:rsidR="009B30E4" w:rsidRDefault="009B30E4" w:rsidP="009B30E4">
      <w:pPr>
        <w:pStyle w:val="4a"/>
        <w:numPr>
          <w:ilvl w:val="0"/>
          <w:numId w:val="18"/>
        </w:numPr>
        <w:ind w:left="1441"/>
      </w:pPr>
      <w:r>
        <w:rPr>
          <w:rFonts w:hint="eastAsia"/>
        </w:rPr>
        <w:t>列举表。</w:t>
      </w:r>
    </w:p>
    <w:p w14:paraId="09FB01E5" w14:textId="77777777" w:rsidR="009B30E4" w:rsidRDefault="009B30E4" w:rsidP="009B30E4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</w:t>
      </w:r>
      <w:proofErr w:type="spellStart"/>
      <w:r>
        <w:t>dt</w:t>
      </w:r>
      <w:proofErr w:type="spellEnd"/>
    </w:p>
    <w:p w14:paraId="7D847332" w14:textId="77777777" w:rsidR="009B30E4" w:rsidRDefault="009B30E4" w:rsidP="009B30E4">
      <w:pPr>
        <w:pStyle w:val="4a"/>
        <w:numPr>
          <w:ilvl w:val="0"/>
          <w:numId w:val="18"/>
        </w:numPr>
        <w:ind w:left="1441"/>
      </w:pPr>
      <w:r>
        <w:t>列举所有表</w:t>
      </w:r>
      <w:r>
        <w:rPr>
          <w:rFonts w:hint="eastAsia"/>
        </w:rPr>
        <w:t>、</w:t>
      </w:r>
      <w:r>
        <w:t>视图和索引</w:t>
      </w:r>
      <w:r>
        <w:rPr>
          <w:rFonts w:hint="eastAsia"/>
        </w:rPr>
        <w:t>。</w:t>
      </w:r>
    </w:p>
    <w:p w14:paraId="5D445087" w14:textId="77777777" w:rsidR="009B30E4" w:rsidRDefault="009B30E4" w:rsidP="009B30E4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d+</w:t>
      </w:r>
    </w:p>
    <w:p w14:paraId="20D2458E" w14:textId="77777777" w:rsidR="009B30E4" w:rsidRDefault="009B30E4" w:rsidP="009B30E4">
      <w:pPr>
        <w:pStyle w:val="1e"/>
      </w:pPr>
      <w:r w:rsidRPr="005535B5">
        <w:rPr>
          <w:rFonts w:hint="eastAsia"/>
        </w:rPr>
        <w:t>使用</w:t>
      </w:r>
      <w:proofErr w:type="spellStart"/>
      <w:r w:rsidRPr="005535B5">
        <w:t>gsql</w:t>
      </w:r>
      <w:proofErr w:type="spellEnd"/>
      <w:r w:rsidRPr="005535B5">
        <w:t>的</w:t>
      </w:r>
      <w:r w:rsidRPr="005535B5">
        <w:t>\d+</w:t>
      </w:r>
      <w:r w:rsidRPr="005535B5">
        <w:t>命令查询表的属性。</w:t>
      </w:r>
    </w:p>
    <w:p w14:paraId="3DC30B63" w14:textId="77777777" w:rsidR="009B30E4" w:rsidRDefault="009B30E4" w:rsidP="009B30E4">
      <w:pPr>
        <w:pStyle w:val="affffc"/>
      </w:pPr>
      <w:proofErr w:type="spellStart"/>
      <w:proofErr w:type="gramStart"/>
      <w:r w:rsidRPr="00313D59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 xml:space="preserve">d+ </w:t>
      </w:r>
      <w:proofErr w:type="spellStart"/>
      <w:r>
        <w:t>tablename</w:t>
      </w:r>
      <w:proofErr w:type="spellEnd"/>
    </w:p>
    <w:p w14:paraId="7E98B4A5" w14:textId="77777777" w:rsidR="009B30E4" w:rsidRDefault="009B30E4" w:rsidP="009B30E4">
      <w:pPr>
        <w:pStyle w:val="4a"/>
        <w:numPr>
          <w:ilvl w:val="0"/>
          <w:numId w:val="18"/>
        </w:numPr>
        <w:ind w:left="1441"/>
      </w:pPr>
      <w:r>
        <w:rPr>
          <w:rFonts w:hint="eastAsia"/>
        </w:rPr>
        <w:t>查看表结构。</w:t>
      </w:r>
    </w:p>
    <w:p w14:paraId="43571C6C" w14:textId="3B51C53D" w:rsidR="009B30E4" w:rsidRDefault="009D0805" w:rsidP="009B30E4">
      <w:pPr>
        <w:pStyle w:val="affffc"/>
      </w:pPr>
      <w:proofErr w:type="spellStart"/>
      <w:proofErr w:type="gramStart"/>
      <w:r w:rsidRPr="00313D59">
        <w:rPr>
          <w:snapToGrid w:val="0"/>
        </w:rPr>
        <w:t>postgres</w:t>
      </w:r>
      <w:proofErr w:type="spellEnd"/>
      <w:proofErr w:type="gramEnd"/>
      <w:r w:rsidR="009B30E4" w:rsidRPr="0053549F">
        <w:rPr>
          <w:snapToGrid w:val="0"/>
        </w:rPr>
        <w:t>=#</w:t>
      </w:r>
      <w:r w:rsidR="009B30E4">
        <w:rPr>
          <w:snapToGrid w:val="0"/>
        </w:rPr>
        <w:t xml:space="preserve"> </w:t>
      </w:r>
      <w:r w:rsidR="009B30E4">
        <w:t xml:space="preserve">\d </w:t>
      </w:r>
      <w:proofErr w:type="spellStart"/>
      <w:r w:rsidR="009B30E4">
        <w:t>tablename</w:t>
      </w:r>
      <w:proofErr w:type="spellEnd"/>
    </w:p>
    <w:p w14:paraId="7FEA2616" w14:textId="77777777" w:rsidR="009B30E4" w:rsidRDefault="009B30E4" w:rsidP="009B30E4">
      <w:pPr>
        <w:pStyle w:val="4a"/>
        <w:numPr>
          <w:ilvl w:val="0"/>
          <w:numId w:val="18"/>
        </w:numPr>
        <w:ind w:left="1441"/>
      </w:pPr>
      <w:r>
        <w:rPr>
          <w:rFonts w:hint="eastAsia"/>
        </w:rPr>
        <w:t>列举</w:t>
      </w:r>
      <w:r>
        <w:t>schema</w:t>
      </w:r>
      <w:r>
        <w:rPr>
          <w:rFonts w:hint="eastAsia"/>
        </w:rPr>
        <w:t>。</w:t>
      </w:r>
    </w:p>
    <w:p w14:paraId="54C40570" w14:textId="77777777" w:rsidR="009B30E4" w:rsidRDefault="009B30E4" w:rsidP="009B30E4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</w:t>
      </w:r>
      <w:proofErr w:type="spellStart"/>
      <w:r>
        <w:t>dn</w:t>
      </w:r>
      <w:proofErr w:type="spellEnd"/>
    </w:p>
    <w:p w14:paraId="7F1185CE" w14:textId="77777777" w:rsidR="009B30E4" w:rsidRDefault="009B30E4" w:rsidP="009B30E4">
      <w:pPr>
        <w:pStyle w:val="4a"/>
        <w:numPr>
          <w:ilvl w:val="0"/>
          <w:numId w:val="18"/>
        </w:numPr>
        <w:ind w:left="1441"/>
      </w:pPr>
      <w:r>
        <w:rPr>
          <w:rFonts w:hint="eastAsia"/>
        </w:rPr>
        <w:t>查看索引。</w:t>
      </w:r>
    </w:p>
    <w:p w14:paraId="5E473428" w14:textId="77777777" w:rsidR="009B30E4" w:rsidRDefault="009B30E4" w:rsidP="009B30E4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\di</w:t>
      </w:r>
    </w:p>
    <w:p w14:paraId="6CA8DA57" w14:textId="77777777" w:rsidR="009B30E4" w:rsidRDefault="009B30E4" w:rsidP="009B30E4">
      <w:pPr>
        <w:pStyle w:val="4a"/>
        <w:numPr>
          <w:ilvl w:val="0"/>
          <w:numId w:val="18"/>
        </w:numPr>
        <w:ind w:left="1441"/>
      </w:pPr>
      <w:r>
        <w:rPr>
          <w:rFonts w:hint="eastAsia"/>
        </w:rPr>
        <w:t>查询表空间。</w:t>
      </w:r>
    </w:p>
    <w:p w14:paraId="24CD2675" w14:textId="77777777" w:rsidR="009B30E4" w:rsidRDefault="009B30E4" w:rsidP="009B30E4">
      <w:pPr>
        <w:pStyle w:val="1e"/>
      </w:pPr>
      <w:r w:rsidRPr="005535B5">
        <w:rPr>
          <w:rFonts w:hint="eastAsia"/>
        </w:rPr>
        <w:t>使用</w:t>
      </w:r>
      <w:proofErr w:type="spellStart"/>
      <w:r w:rsidRPr="005535B5">
        <w:t>gsql</w:t>
      </w:r>
      <w:proofErr w:type="spellEnd"/>
      <w:r w:rsidRPr="005535B5">
        <w:t>程序的</w:t>
      </w:r>
      <w:proofErr w:type="gramStart"/>
      <w:r w:rsidRPr="005535B5">
        <w:t>元命令</w:t>
      </w:r>
      <w:proofErr w:type="gramEnd"/>
      <w:r w:rsidRPr="005535B5">
        <w:t>查询表空间。</w:t>
      </w:r>
    </w:p>
    <w:p w14:paraId="6D490AE0" w14:textId="77777777" w:rsidR="009B30E4" w:rsidRDefault="009B30E4" w:rsidP="009B30E4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proofErr w:type="spellStart"/>
      <w:r>
        <w:t>db</w:t>
      </w:r>
      <w:proofErr w:type="spellEnd"/>
    </w:p>
    <w:p w14:paraId="2633324E" w14:textId="77777777" w:rsidR="009B30E4" w:rsidRDefault="009B30E4" w:rsidP="009B30E4">
      <w:pPr>
        <w:pStyle w:val="1e"/>
      </w:pPr>
      <w:r w:rsidRPr="005535B5">
        <w:rPr>
          <w:rFonts w:hint="eastAsia"/>
        </w:rPr>
        <w:t>检查</w:t>
      </w:r>
      <w:proofErr w:type="spellStart"/>
      <w:r w:rsidRPr="005535B5">
        <w:t>pg_tablespace</w:t>
      </w:r>
      <w:proofErr w:type="spellEnd"/>
      <w:r w:rsidRPr="005535B5">
        <w:t>系统表。如下命令可查到系统和用户定义的全部表空间。</w:t>
      </w:r>
    </w:p>
    <w:p w14:paraId="151DA8CA" w14:textId="77777777" w:rsidR="009B30E4" w:rsidRDefault="009B30E4" w:rsidP="009B30E4">
      <w:pPr>
        <w:pStyle w:val="affffc"/>
      </w:pPr>
      <w:proofErr w:type="spellStart"/>
      <w:proofErr w:type="gramStart"/>
      <w:r w:rsidRPr="00313D59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5535B5">
        <w:t xml:space="preserve">SELECT </w:t>
      </w:r>
      <w:proofErr w:type="spellStart"/>
      <w:r w:rsidRPr="005535B5">
        <w:t>spcname</w:t>
      </w:r>
      <w:proofErr w:type="spellEnd"/>
      <w:r w:rsidRPr="005535B5">
        <w:t xml:space="preserve"> FROM </w:t>
      </w:r>
      <w:proofErr w:type="spellStart"/>
      <w:r w:rsidRPr="005535B5">
        <w:t>pg_tablespace</w:t>
      </w:r>
      <w:proofErr w:type="spellEnd"/>
      <w:r w:rsidRPr="005535B5">
        <w:t>;</w:t>
      </w:r>
    </w:p>
    <w:p w14:paraId="2DE107AE" w14:textId="77777777" w:rsidR="009B30E4" w:rsidRDefault="009B30E4" w:rsidP="009B30E4">
      <w:pPr>
        <w:pStyle w:val="4a"/>
        <w:numPr>
          <w:ilvl w:val="0"/>
          <w:numId w:val="18"/>
        </w:numPr>
        <w:ind w:left="1441"/>
      </w:pPr>
      <w:r>
        <w:rPr>
          <w:rFonts w:hint="eastAsia"/>
        </w:rPr>
        <w:t>查看数据库用户</w:t>
      </w:r>
      <w:r>
        <w:t>列表</w:t>
      </w:r>
      <w:r>
        <w:rPr>
          <w:rFonts w:hint="eastAsia"/>
        </w:rPr>
        <w:t>。</w:t>
      </w:r>
    </w:p>
    <w:p w14:paraId="2CF05DD4" w14:textId="77777777" w:rsidR="009B30E4" w:rsidRDefault="009B30E4" w:rsidP="009B30E4">
      <w:pPr>
        <w:pStyle w:val="affffc"/>
      </w:pPr>
      <w:proofErr w:type="spellStart"/>
      <w:proofErr w:type="gramStart"/>
      <w:r w:rsidRPr="00313D59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1465DA">
        <w:t xml:space="preserve">SELECT * FROM </w:t>
      </w:r>
      <w:proofErr w:type="spellStart"/>
      <w:r w:rsidRPr="001465DA">
        <w:t>pg_user</w:t>
      </w:r>
      <w:proofErr w:type="spellEnd"/>
      <w:r>
        <w:t>;</w:t>
      </w:r>
    </w:p>
    <w:p w14:paraId="1C4C49A9" w14:textId="5C9BE5ED" w:rsidR="009B30E4" w:rsidRDefault="009B30E4" w:rsidP="009B30E4">
      <w:pPr>
        <w:pStyle w:val="4a"/>
        <w:numPr>
          <w:ilvl w:val="0"/>
          <w:numId w:val="18"/>
        </w:numPr>
        <w:ind w:left="1441"/>
      </w:pPr>
      <w:r>
        <w:rPr>
          <w:rFonts w:hint="eastAsia"/>
        </w:rPr>
        <w:lastRenderedPageBreak/>
        <w:t>查看用户属性。</w:t>
      </w:r>
    </w:p>
    <w:p w14:paraId="35B2A25A" w14:textId="77777777" w:rsidR="009B30E4" w:rsidRDefault="009B30E4" w:rsidP="009B30E4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8A38EC">
        <w:t xml:space="preserve">SELECT * FROM </w:t>
      </w:r>
      <w:proofErr w:type="spellStart"/>
      <w:r w:rsidRPr="008A38EC">
        <w:t>pg_authid</w:t>
      </w:r>
      <w:proofErr w:type="spellEnd"/>
      <w:r w:rsidRPr="008A38EC">
        <w:t>;</w:t>
      </w:r>
    </w:p>
    <w:p w14:paraId="210B14E3" w14:textId="77777777" w:rsidR="009B30E4" w:rsidRDefault="009B30E4" w:rsidP="009B30E4">
      <w:pPr>
        <w:pStyle w:val="4a"/>
        <w:numPr>
          <w:ilvl w:val="0"/>
          <w:numId w:val="18"/>
        </w:numPr>
        <w:ind w:left="1441"/>
      </w:pPr>
      <w:r>
        <w:rPr>
          <w:rFonts w:hint="eastAsia"/>
        </w:rPr>
        <w:t>查看所有角色。</w:t>
      </w:r>
    </w:p>
    <w:p w14:paraId="412D192A" w14:textId="77777777" w:rsidR="009B30E4" w:rsidRDefault="009B30E4" w:rsidP="009B30E4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EB6EFE">
        <w:t>SELECT * FROM PG_ROLES;</w:t>
      </w:r>
    </w:p>
    <w:p w14:paraId="3095CF7B" w14:textId="42E0C0CC" w:rsidR="00F646D7" w:rsidRDefault="00F646D7" w:rsidP="007B63F4">
      <w:pPr>
        <w:pStyle w:val="2"/>
        <w:numPr>
          <w:ilvl w:val="1"/>
          <w:numId w:val="4"/>
        </w:numPr>
      </w:pPr>
      <w:bookmarkStart w:id="99" w:name="_Toc51057499"/>
      <w:bookmarkStart w:id="100" w:name="_Toc51141530"/>
      <w:bookmarkStart w:id="101" w:name="_Toc51148707"/>
      <w:bookmarkStart w:id="102" w:name="_Toc51162992"/>
      <w:bookmarkStart w:id="103" w:name="_Toc51176337"/>
      <w:bookmarkStart w:id="104" w:name="_Toc51333841"/>
      <w:bookmarkStart w:id="105" w:name="_Toc81318211"/>
      <w:r>
        <w:rPr>
          <w:rFonts w:hint="eastAsia"/>
        </w:rPr>
        <w:t>其他操作</w:t>
      </w:r>
      <w:bookmarkEnd w:id="99"/>
      <w:bookmarkEnd w:id="100"/>
      <w:bookmarkEnd w:id="101"/>
      <w:bookmarkEnd w:id="102"/>
      <w:bookmarkEnd w:id="103"/>
      <w:bookmarkEnd w:id="104"/>
      <w:bookmarkEnd w:id="105"/>
    </w:p>
    <w:p w14:paraId="7E456FAE" w14:textId="77777777" w:rsidR="00F646D7" w:rsidRPr="006E6A1D" w:rsidRDefault="00F646D7" w:rsidP="007B63F4">
      <w:pPr>
        <w:pStyle w:val="4a"/>
        <w:numPr>
          <w:ilvl w:val="0"/>
          <w:numId w:val="19"/>
        </w:numPr>
      </w:pPr>
      <w:r w:rsidRPr="006E6A1D">
        <w:t>查看</w:t>
      </w:r>
      <w:proofErr w:type="spellStart"/>
      <w:r w:rsidRPr="006E6A1D">
        <w:t>openGauss</w:t>
      </w:r>
      <w:proofErr w:type="spellEnd"/>
      <w:r w:rsidRPr="006E6A1D">
        <w:t>支持的所有</w:t>
      </w:r>
      <w:r w:rsidRPr="006E6A1D">
        <w:t>SQL</w:t>
      </w:r>
      <w:r w:rsidRPr="006E6A1D">
        <w:t>语句。</w:t>
      </w:r>
    </w:p>
    <w:p w14:paraId="48DA69C9" w14:textId="77777777" w:rsidR="00F646D7" w:rsidRPr="006E6A1D" w:rsidRDefault="00F646D7" w:rsidP="00033CD9">
      <w:pPr>
        <w:pStyle w:val="affffc"/>
        <w:rPr>
          <w:snapToGrid w:val="0"/>
        </w:rPr>
      </w:pPr>
      <w:proofErr w:type="spellStart"/>
      <w:proofErr w:type="gramStart"/>
      <w:r w:rsidRPr="006E6A1D">
        <w:rPr>
          <w:snapToGrid w:val="0"/>
        </w:rPr>
        <w:t>postgres</w:t>
      </w:r>
      <w:proofErr w:type="spellEnd"/>
      <w:proofErr w:type="gramEnd"/>
      <w:r w:rsidRPr="006E6A1D">
        <w:rPr>
          <w:snapToGrid w:val="0"/>
        </w:rPr>
        <w:t>=#</w:t>
      </w:r>
      <w:r w:rsidRPr="00420F0E">
        <w:rPr>
          <w:snapToGrid w:val="0"/>
        </w:rPr>
        <w:t>\h</w:t>
      </w:r>
    </w:p>
    <w:p w14:paraId="7E191C5B" w14:textId="653B9B74" w:rsidR="00F646D7" w:rsidRDefault="00F646D7" w:rsidP="007B63F4">
      <w:pPr>
        <w:pStyle w:val="4a"/>
        <w:numPr>
          <w:ilvl w:val="0"/>
          <w:numId w:val="19"/>
        </w:numPr>
      </w:pPr>
      <w:r>
        <w:t>切换数据库</w:t>
      </w:r>
      <w:r w:rsidR="009B30E4">
        <w:rPr>
          <w:rFonts w:hint="eastAsia"/>
        </w:rPr>
        <w:t>。</w:t>
      </w:r>
    </w:p>
    <w:p w14:paraId="2461D52F" w14:textId="26E96F89" w:rsidR="00F646D7" w:rsidRDefault="007D73D7" w:rsidP="00033CD9">
      <w:pPr>
        <w:pStyle w:val="affffc"/>
      </w:pPr>
      <w:proofErr w:type="spellStart"/>
      <w:proofErr w:type="gramStart"/>
      <w:r w:rsidRPr="00313D59">
        <w:rPr>
          <w:snapToGrid w:val="0"/>
        </w:rPr>
        <w:t>postgres</w:t>
      </w:r>
      <w:proofErr w:type="spellEnd"/>
      <w:proofErr w:type="gramEnd"/>
      <w:r w:rsidR="00F646D7" w:rsidRPr="0053549F">
        <w:rPr>
          <w:snapToGrid w:val="0"/>
        </w:rPr>
        <w:t>=#</w:t>
      </w:r>
      <w:r w:rsidR="00F646D7">
        <w:rPr>
          <w:snapToGrid w:val="0"/>
        </w:rPr>
        <w:t xml:space="preserve"> </w:t>
      </w:r>
      <w:r w:rsidR="00F646D7">
        <w:rPr>
          <w:rFonts w:hint="eastAsia"/>
        </w:rPr>
        <w:t>\</w:t>
      </w:r>
      <w:r w:rsidR="00F646D7">
        <w:t xml:space="preserve">c </w:t>
      </w:r>
      <w:proofErr w:type="spellStart"/>
      <w:r w:rsidR="00F646D7">
        <w:t>dbname</w:t>
      </w:r>
      <w:proofErr w:type="spellEnd"/>
    </w:p>
    <w:p w14:paraId="583C24F2" w14:textId="1716EF3C" w:rsidR="00F646D7" w:rsidRDefault="00F646D7" w:rsidP="007B63F4">
      <w:pPr>
        <w:pStyle w:val="4a"/>
        <w:numPr>
          <w:ilvl w:val="0"/>
          <w:numId w:val="19"/>
        </w:numPr>
      </w:pPr>
      <w:r>
        <w:rPr>
          <w:rFonts w:hint="eastAsia"/>
        </w:rPr>
        <w:t>切换用户</w:t>
      </w:r>
      <w:r w:rsidR="009B30E4">
        <w:rPr>
          <w:rFonts w:hint="eastAsia"/>
        </w:rPr>
        <w:t>。</w:t>
      </w:r>
    </w:p>
    <w:p w14:paraId="16622C96" w14:textId="646894B0" w:rsidR="00F646D7" w:rsidRDefault="007D73D7" w:rsidP="00033CD9">
      <w:pPr>
        <w:pStyle w:val="affffc"/>
      </w:pPr>
      <w:proofErr w:type="spellStart"/>
      <w:r w:rsidRPr="00313D59">
        <w:rPr>
          <w:snapToGrid w:val="0"/>
        </w:rPr>
        <w:t>postgres</w:t>
      </w:r>
      <w:proofErr w:type="spellEnd"/>
      <w:r w:rsidR="00F646D7" w:rsidRPr="0053549F">
        <w:rPr>
          <w:snapToGrid w:val="0"/>
        </w:rPr>
        <w:t>=#</w:t>
      </w:r>
      <w:r w:rsidR="00F646D7">
        <w:rPr>
          <w:snapToGrid w:val="0"/>
        </w:rPr>
        <w:t xml:space="preserve"> </w:t>
      </w:r>
      <w:r w:rsidR="00F646D7">
        <w:rPr>
          <w:rFonts w:hint="eastAsia"/>
        </w:rPr>
        <w:t>\</w:t>
      </w:r>
      <w:r w:rsidR="00F646D7">
        <w:t>c – username</w:t>
      </w:r>
    </w:p>
    <w:p w14:paraId="4F5533B5" w14:textId="0B097F3A" w:rsidR="00F646D7" w:rsidRDefault="00F646D7" w:rsidP="007B63F4">
      <w:pPr>
        <w:pStyle w:val="4a"/>
        <w:numPr>
          <w:ilvl w:val="0"/>
          <w:numId w:val="19"/>
        </w:numPr>
      </w:pPr>
      <w:r>
        <w:rPr>
          <w:rFonts w:hint="eastAsia"/>
        </w:rPr>
        <w:t>退出数据库</w:t>
      </w:r>
      <w:r w:rsidR="009B30E4">
        <w:rPr>
          <w:rFonts w:hint="eastAsia"/>
        </w:rPr>
        <w:t>。</w:t>
      </w:r>
    </w:p>
    <w:p w14:paraId="12AD8FF5" w14:textId="77777777" w:rsidR="00F646D7" w:rsidRPr="00C57CF6" w:rsidRDefault="00F646D7" w:rsidP="00033CD9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q</w:t>
      </w:r>
    </w:p>
    <w:p w14:paraId="27785E61" w14:textId="77777777" w:rsidR="00F646D7" w:rsidRPr="00525181" w:rsidRDefault="00F646D7" w:rsidP="00033CD9">
      <w:pPr>
        <w:pStyle w:val="1e"/>
      </w:pPr>
    </w:p>
    <w:p w14:paraId="7E98B013" w14:textId="77777777" w:rsidR="00F646D7" w:rsidRPr="00883F13" w:rsidRDefault="00F646D7" w:rsidP="00033CD9">
      <w:pPr>
        <w:pStyle w:val="1e"/>
      </w:pPr>
    </w:p>
    <w:sectPr w:rsidR="00F646D7" w:rsidRPr="00883F13" w:rsidSect="00033B54">
      <w:headerReference w:type="default" r:id="rId1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A94BF" w14:textId="77777777" w:rsidR="00DD5038" w:rsidRDefault="00DD5038" w:rsidP="00940D2A">
      <w:pPr>
        <w:spacing w:before="0" w:after="0" w:line="240" w:lineRule="auto"/>
      </w:pPr>
      <w:r>
        <w:separator/>
      </w:r>
    </w:p>
  </w:endnote>
  <w:endnote w:type="continuationSeparator" w:id="0">
    <w:p w14:paraId="5117ED17" w14:textId="77777777" w:rsidR="00DD5038" w:rsidRDefault="00DD5038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Malgun Gothic Semilight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C6F038" w14:textId="77777777" w:rsidR="00DD5038" w:rsidRDefault="00DD5038" w:rsidP="00940D2A">
      <w:pPr>
        <w:spacing w:before="0" w:after="0" w:line="240" w:lineRule="auto"/>
      </w:pPr>
      <w:r>
        <w:separator/>
      </w:r>
    </w:p>
  </w:footnote>
  <w:footnote w:type="continuationSeparator" w:id="0">
    <w:p w14:paraId="3EA1E974" w14:textId="77777777" w:rsidR="00DD5038" w:rsidRDefault="00DD5038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E904B4" w:rsidRPr="009D4127" w:rsidRDefault="00E904B4" w:rsidP="00033B54">
    <w:pPr>
      <w:pStyle w:val="a6"/>
      <w:rPr>
        <w:rFonts w:ascii="Huawei Sans" w:eastAsia="方正兰亭黑简体" w:hAnsi="Huawei Sans"/>
      </w:rPr>
    </w:pPr>
  </w:p>
  <w:p w14:paraId="6619D47F" w14:textId="77777777" w:rsidR="00E904B4" w:rsidRPr="009D4127" w:rsidRDefault="00E904B4" w:rsidP="00033B54">
    <w:pPr>
      <w:pStyle w:val="a6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E904B4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E904B4" w:rsidRPr="009D4127" w:rsidRDefault="00E904B4" w:rsidP="00854769">
          <w:pPr>
            <w:pStyle w:val="afff9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E904B4" w:rsidRPr="009D4127" w:rsidRDefault="00E904B4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22DBA8F4" w:rsidR="00E904B4" w:rsidRPr="009D4127" w:rsidRDefault="00E904B4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>
            <w:rPr>
              <w:rFonts w:ascii="Huawei Sans" w:eastAsia="方正兰亭黑简体" w:hAnsi="Huawei Sans"/>
              <w:noProof/>
            </w:rPr>
            <w:t xml:space="preserve">openGauss </w:t>
          </w:r>
          <w:r>
            <w:rPr>
              <w:rFonts w:ascii="Huawei Sans" w:eastAsia="方正兰亭黑简体" w:hAnsi="Huawei Sans" w:hint="eastAsia"/>
              <w:noProof/>
            </w:rPr>
            <w:t>数据库安全指导手册</w:t>
          </w:r>
        </w:p>
      </w:tc>
      <w:tc>
        <w:tcPr>
          <w:tcW w:w="1134" w:type="dxa"/>
          <w:vAlign w:val="bottom"/>
        </w:tcPr>
        <w:p w14:paraId="279C3BBC" w14:textId="1A924E70" w:rsidR="00E904B4" w:rsidRPr="009D4127" w:rsidRDefault="00E904B4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A97A6C">
            <w:rPr>
              <w:rFonts w:ascii="Huawei Sans" w:eastAsia="方正兰亭黑简体" w:hAnsi="Huawei Sans"/>
              <w:noProof/>
            </w:rPr>
            <w:t>22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E904B4" w:rsidRPr="009D4127" w:rsidRDefault="00E904B4" w:rsidP="00033B54">
    <w:pPr>
      <w:pStyle w:val="a6"/>
      <w:rPr>
        <w:rFonts w:ascii="Huawei Sans" w:eastAsia="方正兰亭黑简体" w:hAnsi="Huawei Sans"/>
      </w:rPr>
    </w:pPr>
  </w:p>
  <w:p w14:paraId="76432B8F" w14:textId="77777777" w:rsidR="00E904B4" w:rsidRPr="009D4127" w:rsidRDefault="00E904B4" w:rsidP="00033B54">
    <w:pPr>
      <w:pStyle w:val="a6"/>
      <w:rPr>
        <w:rFonts w:ascii="Huawei Sans" w:eastAsia="方正兰亭黑简体" w:hAnsi="Huawei Sans"/>
      </w:rPr>
    </w:pPr>
  </w:p>
  <w:p w14:paraId="2CCE42D9" w14:textId="77777777" w:rsidR="00E904B4" w:rsidRPr="009D4127" w:rsidRDefault="00E904B4">
    <w:pPr>
      <w:pStyle w:val="a6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54C386A"/>
    <w:multiLevelType w:val="hybridMultilevel"/>
    <w:tmpl w:val="ED8CB182"/>
    <w:lvl w:ilvl="0" w:tplc="693C7E9C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20"/>
      </w:pPr>
      <w:rPr>
        <w:rFonts w:ascii="Wingdings" w:hAnsi="Wingdings" w:hint="default"/>
      </w:rPr>
    </w:lvl>
  </w:abstractNum>
  <w:abstractNum w:abstractNumId="3" w15:restartNumberingAfterBreak="0">
    <w:nsid w:val="171657A1"/>
    <w:multiLevelType w:val="multilevel"/>
    <w:tmpl w:val="30AA4A3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2B87D62"/>
    <w:multiLevelType w:val="hybridMultilevel"/>
    <w:tmpl w:val="F6EEB79E"/>
    <w:lvl w:ilvl="0" w:tplc="C804DDA0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3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5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13"/>
  </w:num>
  <w:num w:numId="12">
    <w:abstractNumId w:val="0"/>
  </w:num>
  <w:num w:numId="13">
    <w:abstractNumId w:val="3"/>
  </w:num>
  <w:num w:numId="14">
    <w:abstractNumId w:val="4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4"/>
  </w:num>
  <w:num w:numId="18">
    <w:abstractNumId w:val="12"/>
  </w:num>
  <w:num w:numId="19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2AC"/>
    <w:rsid w:val="00002614"/>
    <w:rsid w:val="00007325"/>
    <w:rsid w:val="00010C0A"/>
    <w:rsid w:val="00011630"/>
    <w:rsid w:val="00011962"/>
    <w:rsid w:val="00011B50"/>
    <w:rsid w:val="00013155"/>
    <w:rsid w:val="00014276"/>
    <w:rsid w:val="0001449D"/>
    <w:rsid w:val="000145D8"/>
    <w:rsid w:val="00014C0D"/>
    <w:rsid w:val="00015AF1"/>
    <w:rsid w:val="000171EC"/>
    <w:rsid w:val="00017C40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318"/>
    <w:rsid w:val="00033B54"/>
    <w:rsid w:val="00033CD9"/>
    <w:rsid w:val="00033F84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2A99"/>
    <w:rsid w:val="00064F80"/>
    <w:rsid w:val="00066229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0A1E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1FB7"/>
    <w:rsid w:val="000B245B"/>
    <w:rsid w:val="000B279C"/>
    <w:rsid w:val="000B5918"/>
    <w:rsid w:val="000B5EE1"/>
    <w:rsid w:val="000B6384"/>
    <w:rsid w:val="000B7C6A"/>
    <w:rsid w:val="000B7EFF"/>
    <w:rsid w:val="000C0292"/>
    <w:rsid w:val="000C06CE"/>
    <w:rsid w:val="000C0963"/>
    <w:rsid w:val="000C0A74"/>
    <w:rsid w:val="000C0E51"/>
    <w:rsid w:val="000C3F98"/>
    <w:rsid w:val="000C62CD"/>
    <w:rsid w:val="000D0045"/>
    <w:rsid w:val="000D0502"/>
    <w:rsid w:val="000D2513"/>
    <w:rsid w:val="000D41DD"/>
    <w:rsid w:val="000D57E7"/>
    <w:rsid w:val="000D601E"/>
    <w:rsid w:val="000D79DE"/>
    <w:rsid w:val="000E12FE"/>
    <w:rsid w:val="000E16AA"/>
    <w:rsid w:val="000E3396"/>
    <w:rsid w:val="000E3FA8"/>
    <w:rsid w:val="000E48ED"/>
    <w:rsid w:val="000E5B3B"/>
    <w:rsid w:val="000F21A1"/>
    <w:rsid w:val="000F443B"/>
    <w:rsid w:val="000F4683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58A"/>
    <w:rsid w:val="00106A4A"/>
    <w:rsid w:val="00107072"/>
    <w:rsid w:val="00107DA6"/>
    <w:rsid w:val="00110F4C"/>
    <w:rsid w:val="0011199D"/>
    <w:rsid w:val="00114A3D"/>
    <w:rsid w:val="0011636E"/>
    <w:rsid w:val="00116DBF"/>
    <w:rsid w:val="001178C7"/>
    <w:rsid w:val="00117C30"/>
    <w:rsid w:val="00120C0B"/>
    <w:rsid w:val="0012112D"/>
    <w:rsid w:val="00122A8A"/>
    <w:rsid w:val="00125657"/>
    <w:rsid w:val="0012780C"/>
    <w:rsid w:val="00131CAC"/>
    <w:rsid w:val="00134805"/>
    <w:rsid w:val="00135B97"/>
    <w:rsid w:val="00135C53"/>
    <w:rsid w:val="00140B49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967"/>
    <w:rsid w:val="00150FF5"/>
    <w:rsid w:val="00154ACF"/>
    <w:rsid w:val="00156F51"/>
    <w:rsid w:val="00160729"/>
    <w:rsid w:val="00161BC3"/>
    <w:rsid w:val="00163D02"/>
    <w:rsid w:val="001666C5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EEE"/>
    <w:rsid w:val="00187508"/>
    <w:rsid w:val="00187DEF"/>
    <w:rsid w:val="00190A41"/>
    <w:rsid w:val="00191323"/>
    <w:rsid w:val="00191D15"/>
    <w:rsid w:val="001921A9"/>
    <w:rsid w:val="001939BC"/>
    <w:rsid w:val="001964B5"/>
    <w:rsid w:val="00196C9F"/>
    <w:rsid w:val="00197385"/>
    <w:rsid w:val="001A14C4"/>
    <w:rsid w:val="001A24AF"/>
    <w:rsid w:val="001A3936"/>
    <w:rsid w:val="001A42A4"/>
    <w:rsid w:val="001A7817"/>
    <w:rsid w:val="001B0FF2"/>
    <w:rsid w:val="001B1484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3D64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E5B"/>
    <w:rsid w:val="002044DD"/>
    <w:rsid w:val="00210AA0"/>
    <w:rsid w:val="002116A0"/>
    <w:rsid w:val="0021235C"/>
    <w:rsid w:val="002134C0"/>
    <w:rsid w:val="0021362D"/>
    <w:rsid w:val="00213E96"/>
    <w:rsid w:val="00213EBC"/>
    <w:rsid w:val="002148FC"/>
    <w:rsid w:val="00215F94"/>
    <w:rsid w:val="00216D88"/>
    <w:rsid w:val="00217D84"/>
    <w:rsid w:val="00220C70"/>
    <w:rsid w:val="002213B8"/>
    <w:rsid w:val="002226E2"/>
    <w:rsid w:val="002245F2"/>
    <w:rsid w:val="002247BC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47EBF"/>
    <w:rsid w:val="002512A2"/>
    <w:rsid w:val="00251FCE"/>
    <w:rsid w:val="00253234"/>
    <w:rsid w:val="00253B8B"/>
    <w:rsid w:val="002541B3"/>
    <w:rsid w:val="00254FAD"/>
    <w:rsid w:val="00257718"/>
    <w:rsid w:val="002605B0"/>
    <w:rsid w:val="00260775"/>
    <w:rsid w:val="00262636"/>
    <w:rsid w:val="00264059"/>
    <w:rsid w:val="002652D5"/>
    <w:rsid w:val="00265434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F99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170B"/>
    <w:rsid w:val="002B3A45"/>
    <w:rsid w:val="002B3FA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D10F5"/>
    <w:rsid w:val="002D1728"/>
    <w:rsid w:val="002D4010"/>
    <w:rsid w:val="002D489E"/>
    <w:rsid w:val="002D5BF8"/>
    <w:rsid w:val="002D6C54"/>
    <w:rsid w:val="002E0191"/>
    <w:rsid w:val="002E48D0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67BB"/>
    <w:rsid w:val="00327963"/>
    <w:rsid w:val="00327A89"/>
    <w:rsid w:val="0033378C"/>
    <w:rsid w:val="003344D9"/>
    <w:rsid w:val="00335A83"/>
    <w:rsid w:val="003372EA"/>
    <w:rsid w:val="00337A16"/>
    <w:rsid w:val="00337B1D"/>
    <w:rsid w:val="00340C4B"/>
    <w:rsid w:val="00342110"/>
    <w:rsid w:val="003449B6"/>
    <w:rsid w:val="00345758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631D"/>
    <w:rsid w:val="00366E4B"/>
    <w:rsid w:val="00370DC3"/>
    <w:rsid w:val="00373B2C"/>
    <w:rsid w:val="00375EAD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1C1"/>
    <w:rsid w:val="003A3E26"/>
    <w:rsid w:val="003A3E7D"/>
    <w:rsid w:val="003A404C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E9E"/>
    <w:rsid w:val="003C2E2D"/>
    <w:rsid w:val="003C30C3"/>
    <w:rsid w:val="003C39E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9EA"/>
    <w:rsid w:val="003E3A83"/>
    <w:rsid w:val="003E5019"/>
    <w:rsid w:val="003E5313"/>
    <w:rsid w:val="003E5BE9"/>
    <w:rsid w:val="003E63EC"/>
    <w:rsid w:val="003E7FEC"/>
    <w:rsid w:val="003F0B45"/>
    <w:rsid w:val="003F0F18"/>
    <w:rsid w:val="003F31C7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1039A"/>
    <w:rsid w:val="00411791"/>
    <w:rsid w:val="00413400"/>
    <w:rsid w:val="004136A5"/>
    <w:rsid w:val="0041409F"/>
    <w:rsid w:val="00416E2E"/>
    <w:rsid w:val="00420B72"/>
    <w:rsid w:val="00422748"/>
    <w:rsid w:val="00427657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394E"/>
    <w:rsid w:val="00447103"/>
    <w:rsid w:val="0044762D"/>
    <w:rsid w:val="00450E12"/>
    <w:rsid w:val="00451CF6"/>
    <w:rsid w:val="0045366D"/>
    <w:rsid w:val="004547B4"/>
    <w:rsid w:val="00455497"/>
    <w:rsid w:val="00457348"/>
    <w:rsid w:val="004601F1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3CB2"/>
    <w:rsid w:val="00473FEF"/>
    <w:rsid w:val="00474A72"/>
    <w:rsid w:val="00476FB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279A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35D9"/>
    <w:rsid w:val="005214A7"/>
    <w:rsid w:val="00522580"/>
    <w:rsid w:val="00523C28"/>
    <w:rsid w:val="0052474E"/>
    <w:rsid w:val="00526047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3953"/>
    <w:rsid w:val="00543A76"/>
    <w:rsid w:val="00543FDE"/>
    <w:rsid w:val="00545A3D"/>
    <w:rsid w:val="005476F7"/>
    <w:rsid w:val="00547873"/>
    <w:rsid w:val="0055520C"/>
    <w:rsid w:val="0055595D"/>
    <w:rsid w:val="00556DB2"/>
    <w:rsid w:val="005578B6"/>
    <w:rsid w:val="005607FC"/>
    <w:rsid w:val="005617C8"/>
    <w:rsid w:val="00562548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CF1"/>
    <w:rsid w:val="00592EA9"/>
    <w:rsid w:val="00594091"/>
    <w:rsid w:val="00596A92"/>
    <w:rsid w:val="005A0AAD"/>
    <w:rsid w:val="005A1A80"/>
    <w:rsid w:val="005A1E6F"/>
    <w:rsid w:val="005A1EC8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B96"/>
    <w:rsid w:val="005C4E64"/>
    <w:rsid w:val="005C7099"/>
    <w:rsid w:val="005C7FAB"/>
    <w:rsid w:val="005D055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C87"/>
    <w:rsid w:val="005E2BA8"/>
    <w:rsid w:val="005E2DD2"/>
    <w:rsid w:val="005E4B56"/>
    <w:rsid w:val="005E5310"/>
    <w:rsid w:val="005F10B1"/>
    <w:rsid w:val="005F25CE"/>
    <w:rsid w:val="005F26D0"/>
    <w:rsid w:val="005F2A8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417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A4C"/>
    <w:rsid w:val="006765F5"/>
    <w:rsid w:val="006766E6"/>
    <w:rsid w:val="00676C2A"/>
    <w:rsid w:val="00680302"/>
    <w:rsid w:val="00680585"/>
    <w:rsid w:val="00680B76"/>
    <w:rsid w:val="00681061"/>
    <w:rsid w:val="00682C56"/>
    <w:rsid w:val="00683953"/>
    <w:rsid w:val="0068422F"/>
    <w:rsid w:val="00685F56"/>
    <w:rsid w:val="00691C48"/>
    <w:rsid w:val="00691CA6"/>
    <w:rsid w:val="0069554C"/>
    <w:rsid w:val="00695D19"/>
    <w:rsid w:val="00697D2C"/>
    <w:rsid w:val="006A144A"/>
    <w:rsid w:val="006A22A1"/>
    <w:rsid w:val="006A25D7"/>
    <w:rsid w:val="006A39FD"/>
    <w:rsid w:val="006A3DCE"/>
    <w:rsid w:val="006A4315"/>
    <w:rsid w:val="006A458E"/>
    <w:rsid w:val="006A7AB4"/>
    <w:rsid w:val="006B58EE"/>
    <w:rsid w:val="006B5E98"/>
    <w:rsid w:val="006B6A79"/>
    <w:rsid w:val="006C1E0B"/>
    <w:rsid w:val="006C425F"/>
    <w:rsid w:val="006C4329"/>
    <w:rsid w:val="006C559F"/>
    <w:rsid w:val="006C65AA"/>
    <w:rsid w:val="006C6E48"/>
    <w:rsid w:val="006C756C"/>
    <w:rsid w:val="006D0B05"/>
    <w:rsid w:val="006D46A5"/>
    <w:rsid w:val="006D622A"/>
    <w:rsid w:val="006D70EA"/>
    <w:rsid w:val="006E0824"/>
    <w:rsid w:val="006E17E3"/>
    <w:rsid w:val="006E20E0"/>
    <w:rsid w:val="006E2DF2"/>
    <w:rsid w:val="006E2F9F"/>
    <w:rsid w:val="006E4058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3707"/>
    <w:rsid w:val="00714C88"/>
    <w:rsid w:val="007153FB"/>
    <w:rsid w:val="00715EF5"/>
    <w:rsid w:val="00715F12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F00"/>
    <w:rsid w:val="0076735B"/>
    <w:rsid w:val="007673B1"/>
    <w:rsid w:val="00771F53"/>
    <w:rsid w:val="007749D7"/>
    <w:rsid w:val="00774DDB"/>
    <w:rsid w:val="007750B2"/>
    <w:rsid w:val="00775422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96669"/>
    <w:rsid w:val="007966BA"/>
    <w:rsid w:val="007A0830"/>
    <w:rsid w:val="007A0C9B"/>
    <w:rsid w:val="007A1649"/>
    <w:rsid w:val="007A2E34"/>
    <w:rsid w:val="007A40F2"/>
    <w:rsid w:val="007A4B89"/>
    <w:rsid w:val="007A4CDE"/>
    <w:rsid w:val="007B1662"/>
    <w:rsid w:val="007B1E9D"/>
    <w:rsid w:val="007B43DA"/>
    <w:rsid w:val="007B570C"/>
    <w:rsid w:val="007B5F15"/>
    <w:rsid w:val="007B63F4"/>
    <w:rsid w:val="007B656E"/>
    <w:rsid w:val="007B7186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D73D7"/>
    <w:rsid w:val="007E021F"/>
    <w:rsid w:val="007E1945"/>
    <w:rsid w:val="007E2B96"/>
    <w:rsid w:val="007E2F3F"/>
    <w:rsid w:val="007E30DF"/>
    <w:rsid w:val="007E4F2E"/>
    <w:rsid w:val="007E59A9"/>
    <w:rsid w:val="007E59F2"/>
    <w:rsid w:val="007E5E20"/>
    <w:rsid w:val="007E6778"/>
    <w:rsid w:val="007F1CDC"/>
    <w:rsid w:val="007F2ED8"/>
    <w:rsid w:val="007F349E"/>
    <w:rsid w:val="007F4B4F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081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F4E"/>
    <w:rsid w:val="008330FA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4F0C"/>
    <w:rsid w:val="008558AA"/>
    <w:rsid w:val="00856EDA"/>
    <w:rsid w:val="0086134D"/>
    <w:rsid w:val="008619CD"/>
    <w:rsid w:val="00861AD4"/>
    <w:rsid w:val="00864F67"/>
    <w:rsid w:val="00865C51"/>
    <w:rsid w:val="00866A8F"/>
    <w:rsid w:val="00866CFB"/>
    <w:rsid w:val="00870F0E"/>
    <w:rsid w:val="008711C0"/>
    <w:rsid w:val="008731B3"/>
    <w:rsid w:val="0087575D"/>
    <w:rsid w:val="008763C5"/>
    <w:rsid w:val="0087789B"/>
    <w:rsid w:val="00877F78"/>
    <w:rsid w:val="008815FE"/>
    <w:rsid w:val="00883CD8"/>
    <w:rsid w:val="00883E98"/>
    <w:rsid w:val="00883F13"/>
    <w:rsid w:val="008845C4"/>
    <w:rsid w:val="00884B45"/>
    <w:rsid w:val="00887F79"/>
    <w:rsid w:val="00890300"/>
    <w:rsid w:val="00890E6E"/>
    <w:rsid w:val="0089106F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A6DD3"/>
    <w:rsid w:val="008B0E3E"/>
    <w:rsid w:val="008B17EE"/>
    <w:rsid w:val="008B34F2"/>
    <w:rsid w:val="008B4D70"/>
    <w:rsid w:val="008B5835"/>
    <w:rsid w:val="008B6D57"/>
    <w:rsid w:val="008B7B9B"/>
    <w:rsid w:val="008C0438"/>
    <w:rsid w:val="008C09F3"/>
    <w:rsid w:val="008C2E4D"/>
    <w:rsid w:val="008C30F4"/>
    <w:rsid w:val="008C5037"/>
    <w:rsid w:val="008C7F85"/>
    <w:rsid w:val="008D2C22"/>
    <w:rsid w:val="008D76B5"/>
    <w:rsid w:val="008E0285"/>
    <w:rsid w:val="008E14B3"/>
    <w:rsid w:val="008E322E"/>
    <w:rsid w:val="008E6235"/>
    <w:rsid w:val="008E68BA"/>
    <w:rsid w:val="008E72B4"/>
    <w:rsid w:val="008F2081"/>
    <w:rsid w:val="008F4F28"/>
    <w:rsid w:val="008F7FF9"/>
    <w:rsid w:val="00900AEF"/>
    <w:rsid w:val="00902B2B"/>
    <w:rsid w:val="00903192"/>
    <w:rsid w:val="00903F93"/>
    <w:rsid w:val="009058A8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CE0"/>
    <w:rsid w:val="00943F7A"/>
    <w:rsid w:val="00947A35"/>
    <w:rsid w:val="00950A31"/>
    <w:rsid w:val="00951F14"/>
    <w:rsid w:val="009540D2"/>
    <w:rsid w:val="009574FE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7DD6"/>
    <w:rsid w:val="00980F37"/>
    <w:rsid w:val="00982BE1"/>
    <w:rsid w:val="00983660"/>
    <w:rsid w:val="00984F4D"/>
    <w:rsid w:val="00986B3A"/>
    <w:rsid w:val="0098700B"/>
    <w:rsid w:val="00987F76"/>
    <w:rsid w:val="00991022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65E8"/>
    <w:rsid w:val="009A676E"/>
    <w:rsid w:val="009A6947"/>
    <w:rsid w:val="009A6B73"/>
    <w:rsid w:val="009A72CE"/>
    <w:rsid w:val="009A7644"/>
    <w:rsid w:val="009B014A"/>
    <w:rsid w:val="009B2AEB"/>
    <w:rsid w:val="009B2E12"/>
    <w:rsid w:val="009B30E4"/>
    <w:rsid w:val="009B499C"/>
    <w:rsid w:val="009B7234"/>
    <w:rsid w:val="009B7760"/>
    <w:rsid w:val="009C1BE8"/>
    <w:rsid w:val="009C3747"/>
    <w:rsid w:val="009C3DB8"/>
    <w:rsid w:val="009C4F82"/>
    <w:rsid w:val="009C6EF4"/>
    <w:rsid w:val="009C730E"/>
    <w:rsid w:val="009D0212"/>
    <w:rsid w:val="009D0805"/>
    <w:rsid w:val="009D0D2A"/>
    <w:rsid w:val="009D19D5"/>
    <w:rsid w:val="009D2C7C"/>
    <w:rsid w:val="009D4127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4E13"/>
    <w:rsid w:val="00A25571"/>
    <w:rsid w:val="00A27105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2ADF"/>
    <w:rsid w:val="00A531D2"/>
    <w:rsid w:val="00A53288"/>
    <w:rsid w:val="00A539FD"/>
    <w:rsid w:val="00A5523D"/>
    <w:rsid w:val="00A55F0C"/>
    <w:rsid w:val="00A57961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A8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A6C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38D9"/>
    <w:rsid w:val="00AE5AB6"/>
    <w:rsid w:val="00AE6172"/>
    <w:rsid w:val="00AF18DD"/>
    <w:rsid w:val="00AF2E9B"/>
    <w:rsid w:val="00AF4508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10D80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7448"/>
    <w:rsid w:val="00B27534"/>
    <w:rsid w:val="00B3026B"/>
    <w:rsid w:val="00B3254B"/>
    <w:rsid w:val="00B32B98"/>
    <w:rsid w:val="00B32C83"/>
    <w:rsid w:val="00B3672F"/>
    <w:rsid w:val="00B37A3E"/>
    <w:rsid w:val="00B40687"/>
    <w:rsid w:val="00B40D7A"/>
    <w:rsid w:val="00B418BA"/>
    <w:rsid w:val="00B4225D"/>
    <w:rsid w:val="00B434B0"/>
    <w:rsid w:val="00B476CD"/>
    <w:rsid w:val="00B47855"/>
    <w:rsid w:val="00B51FE4"/>
    <w:rsid w:val="00B52D8B"/>
    <w:rsid w:val="00B53096"/>
    <w:rsid w:val="00B546C4"/>
    <w:rsid w:val="00B55F9B"/>
    <w:rsid w:val="00B56EBF"/>
    <w:rsid w:val="00B602CD"/>
    <w:rsid w:val="00B60EC4"/>
    <w:rsid w:val="00B617D6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A14"/>
    <w:rsid w:val="00BB7A7C"/>
    <w:rsid w:val="00BC0B94"/>
    <w:rsid w:val="00BC128B"/>
    <w:rsid w:val="00BC19DC"/>
    <w:rsid w:val="00BC365E"/>
    <w:rsid w:val="00BC50B6"/>
    <w:rsid w:val="00BC5C02"/>
    <w:rsid w:val="00BC7C8F"/>
    <w:rsid w:val="00BD0135"/>
    <w:rsid w:val="00BD0B27"/>
    <w:rsid w:val="00BD0EEE"/>
    <w:rsid w:val="00BD2755"/>
    <w:rsid w:val="00BD38BD"/>
    <w:rsid w:val="00BE05AF"/>
    <w:rsid w:val="00BE174A"/>
    <w:rsid w:val="00BE194F"/>
    <w:rsid w:val="00BE1DA9"/>
    <w:rsid w:val="00BE3B30"/>
    <w:rsid w:val="00BE5A13"/>
    <w:rsid w:val="00BE6A13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BF7A0B"/>
    <w:rsid w:val="00C010B6"/>
    <w:rsid w:val="00C01CD5"/>
    <w:rsid w:val="00C03A93"/>
    <w:rsid w:val="00C04B37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360"/>
    <w:rsid w:val="00C57AA7"/>
    <w:rsid w:val="00C57E7D"/>
    <w:rsid w:val="00C602AF"/>
    <w:rsid w:val="00C63397"/>
    <w:rsid w:val="00C67061"/>
    <w:rsid w:val="00C672C6"/>
    <w:rsid w:val="00C71844"/>
    <w:rsid w:val="00C72048"/>
    <w:rsid w:val="00C72410"/>
    <w:rsid w:val="00C72E0B"/>
    <w:rsid w:val="00C7376F"/>
    <w:rsid w:val="00C75C41"/>
    <w:rsid w:val="00C82BCB"/>
    <w:rsid w:val="00C82FB3"/>
    <w:rsid w:val="00C84622"/>
    <w:rsid w:val="00C84841"/>
    <w:rsid w:val="00C85E9D"/>
    <w:rsid w:val="00C87587"/>
    <w:rsid w:val="00C9043E"/>
    <w:rsid w:val="00C905F9"/>
    <w:rsid w:val="00C919E6"/>
    <w:rsid w:val="00C91D8E"/>
    <w:rsid w:val="00C92BC4"/>
    <w:rsid w:val="00C95961"/>
    <w:rsid w:val="00CA29F8"/>
    <w:rsid w:val="00CA332F"/>
    <w:rsid w:val="00CA4AE1"/>
    <w:rsid w:val="00CA563B"/>
    <w:rsid w:val="00CA5672"/>
    <w:rsid w:val="00CA5B38"/>
    <w:rsid w:val="00CA614E"/>
    <w:rsid w:val="00CA64E4"/>
    <w:rsid w:val="00CB00A4"/>
    <w:rsid w:val="00CB043F"/>
    <w:rsid w:val="00CB12B5"/>
    <w:rsid w:val="00CB32ED"/>
    <w:rsid w:val="00CB472C"/>
    <w:rsid w:val="00CB76A4"/>
    <w:rsid w:val="00CC0FB5"/>
    <w:rsid w:val="00CC5335"/>
    <w:rsid w:val="00CC7F17"/>
    <w:rsid w:val="00CD1F3E"/>
    <w:rsid w:val="00CD510E"/>
    <w:rsid w:val="00CD5637"/>
    <w:rsid w:val="00CD5FCA"/>
    <w:rsid w:val="00CD7055"/>
    <w:rsid w:val="00CE31C9"/>
    <w:rsid w:val="00CE4471"/>
    <w:rsid w:val="00CE4B45"/>
    <w:rsid w:val="00CE4BA5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4B03"/>
    <w:rsid w:val="00D157DD"/>
    <w:rsid w:val="00D173F3"/>
    <w:rsid w:val="00D20583"/>
    <w:rsid w:val="00D2174E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0FF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C11"/>
    <w:rsid w:val="00D46064"/>
    <w:rsid w:val="00D500D3"/>
    <w:rsid w:val="00D507E6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47D"/>
    <w:rsid w:val="00D705F1"/>
    <w:rsid w:val="00D711C3"/>
    <w:rsid w:val="00D72DB1"/>
    <w:rsid w:val="00D7434C"/>
    <w:rsid w:val="00D747A4"/>
    <w:rsid w:val="00D7687D"/>
    <w:rsid w:val="00D76A65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2"/>
    <w:rsid w:val="00D9376B"/>
    <w:rsid w:val="00D94261"/>
    <w:rsid w:val="00D94299"/>
    <w:rsid w:val="00D94588"/>
    <w:rsid w:val="00DA23CF"/>
    <w:rsid w:val="00DA37A8"/>
    <w:rsid w:val="00DA3CE9"/>
    <w:rsid w:val="00DA58B2"/>
    <w:rsid w:val="00DA58E1"/>
    <w:rsid w:val="00DA649B"/>
    <w:rsid w:val="00DA7B74"/>
    <w:rsid w:val="00DB2748"/>
    <w:rsid w:val="00DB53C2"/>
    <w:rsid w:val="00DB6B66"/>
    <w:rsid w:val="00DB7765"/>
    <w:rsid w:val="00DC1FBE"/>
    <w:rsid w:val="00DC22F2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038"/>
    <w:rsid w:val="00DD5B11"/>
    <w:rsid w:val="00DD7BE0"/>
    <w:rsid w:val="00DD7EA6"/>
    <w:rsid w:val="00DE26CF"/>
    <w:rsid w:val="00DE2D12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4E3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60FB"/>
    <w:rsid w:val="00E263D0"/>
    <w:rsid w:val="00E3083B"/>
    <w:rsid w:val="00E31ED1"/>
    <w:rsid w:val="00E31F8F"/>
    <w:rsid w:val="00E32B18"/>
    <w:rsid w:val="00E32CAD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4316"/>
    <w:rsid w:val="00E7444B"/>
    <w:rsid w:val="00E75636"/>
    <w:rsid w:val="00E75EA5"/>
    <w:rsid w:val="00E8074C"/>
    <w:rsid w:val="00E8157D"/>
    <w:rsid w:val="00E81958"/>
    <w:rsid w:val="00E825B6"/>
    <w:rsid w:val="00E84541"/>
    <w:rsid w:val="00E8559C"/>
    <w:rsid w:val="00E857B6"/>
    <w:rsid w:val="00E85A93"/>
    <w:rsid w:val="00E904B4"/>
    <w:rsid w:val="00E9111D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D23AD"/>
    <w:rsid w:val="00ED3029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66D0"/>
    <w:rsid w:val="00EE73CE"/>
    <w:rsid w:val="00EE7C55"/>
    <w:rsid w:val="00EF0B3B"/>
    <w:rsid w:val="00EF6554"/>
    <w:rsid w:val="00EF67DA"/>
    <w:rsid w:val="00F03FF8"/>
    <w:rsid w:val="00F04521"/>
    <w:rsid w:val="00F04810"/>
    <w:rsid w:val="00F04A3F"/>
    <w:rsid w:val="00F064EA"/>
    <w:rsid w:val="00F06E9C"/>
    <w:rsid w:val="00F073BE"/>
    <w:rsid w:val="00F1087F"/>
    <w:rsid w:val="00F11616"/>
    <w:rsid w:val="00F11A16"/>
    <w:rsid w:val="00F1237A"/>
    <w:rsid w:val="00F12554"/>
    <w:rsid w:val="00F15521"/>
    <w:rsid w:val="00F15E32"/>
    <w:rsid w:val="00F20933"/>
    <w:rsid w:val="00F211EE"/>
    <w:rsid w:val="00F21A7A"/>
    <w:rsid w:val="00F22DAE"/>
    <w:rsid w:val="00F22E0F"/>
    <w:rsid w:val="00F239B6"/>
    <w:rsid w:val="00F2439C"/>
    <w:rsid w:val="00F30A7E"/>
    <w:rsid w:val="00F320DF"/>
    <w:rsid w:val="00F33F84"/>
    <w:rsid w:val="00F3414D"/>
    <w:rsid w:val="00F34D8C"/>
    <w:rsid w:val="00F35791"/>
    <w:rsid w:val="00F36766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60D1E"/>
    <w:rsid w:val="00F60D3E"/>
    <w:rsid w:val="00F62169"/>
    <w:rsid w:val="00F646D7"/>
    <w:rsid w:val="00F64E13"/>
    <w:rsid w:val="00F65914"/>
    <w:rsid w:val="00F677ED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7175"/>
    <w:rsid w:val="00F8338E"/>
    <w:rsid w:val="00F85AF1"/>
    <w:rsid w:val="00F87F3A"/>
    <w:rsid w:val="00F90BA4"/>
    <w:rsid w:val="00F936A3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2DA3"/>
    <w:rsid w:val="00FA5CD5"/>
    <w:rsid w:val="00FA7295"/>
    <w:rsid w:val="00FA743F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D0ED5"/>
    <w:rsid w:val="00FD15DD"/>
    <w:rsid w:val="00FD2D55"/>
    <w:rsid w:val="00FD3373"/>
    <w:rsid w:val="00FD388A"/>
    <w:rsid w:val="00FD450C"/>
    <w:rsid w:val="00FD6CD0"/>
    <w:rsid w:val="00FD733D"/>
    <w:rsid w:val="00FD73EA"/>
    <w:rsid w:val="00FD7A39"/>
    <w:rsid w:val="00FE5E39"/>
    <w:rsid w:val="00FE71DC"/>
    <w:rsid w:val="00FE74C3"/>
    <w:rsid w:val="00FE74CD"/>
    <w:rsid w:val="00FF00F2"/>
    <w:rsid w:val="00FF08F9"/>
    <w:rsid w:val="00FF0D35"/>
    <w:rsid w:val="00FF2D4A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Char"/>
    <w:autoRedefine/>
    <w:qFormat/>
    <w:rsid w:val="00FD388A"/>
    <w:pPr>
      <w:keepNext/>
      <w:numPr>
        <w:numId w:val="4"/>
      </w:numPr>
      <w:pBdr>
        <w:bottom w:val="single" w:sz="12" w:space="1" w:color="auto"/>
      </w:pBdr>
      <w:wordWrap w:val="0"/>
      <w:spacing w:before="0" w:after="800"/>
      <w:jc w:val="right"/>
      <w:outlineLvl w:val="0"/>
    </w:pPr>
    <w:rPr>
      <w:rFonts w:ascii="方正兰亭黑简体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FC5DD0"/>
    <w:pPr>
      <w:keepNext/>
      <w:keepLines/>
      <w:numPr>
        <w:ilvl w:val="1"/>
        <w:numId w:val="13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9D4127"/>
    <w:pPr>
      <w:keepNext/>
      <w:keepLines/>
      <w:numPr>
        <w:ilvl w:val="2"/>
        <w:numId w:val="13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9D4127"/>
    <w:pPr>
      <w:keepNext/>
      <w:keepLines/>
      <w:numPr>
        <w:ilvl w:val="3"/>
        <w:numId w:val="13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9D4127"/>
    <w:pPr>
      <w:keepNext/>
      <w:keepLines/>
      <w:numPr>
        <w:ilvl w:val="4"/>
        <w:numId w:val="13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31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41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52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60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70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uiPriority w:val="99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link w:val="HTMLChar"/>
    <w:uiPriority w:val="99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uiPriority w:val="99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uiPriority w:val="20"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uiPriority w:val="22"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FD388A"/>
    <w:rPr>
      <w:rFonts w:ascii="方正兰亭黑简体" w:eastAsia="方正兰亭黑简体" w:hAnsi="Huawei Sans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6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rsid w:val="0020153C"/>
    <w:pPr>
      <w:numPr>
        <w:numId w:val="17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033CD9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qFormat/>
    <w:rsid w:val="00033CD9"/>
    <w:rPr>
      <w:rFonts w:ascii="Huawei Sans" w:eastAsia="方正兰亭黑简体" w:hAnsi="Huawei Sans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254FAD"/>
    <w:pPr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254FAD"/>
    <w:rPr>
      <w:rFonts w:ascii="Huawei Sans" w:eastAsia="方正兰亭黑简体" w:hAnsi="Huawei Sans" w:cs="Courier New"/>
      <w:sz w:val="18"/>
      <w:szCs w:val="18"/>
      <w:lang w:eastAsia="en-US"/>
    </w:rPr>
  </w:style>
  <w:style w:type="paragraph" w:customStyle="1" w:styleId="30">
    <w:name w:val="3.步骤"/>
    <w:basedOn w:val="a2"/>
    <w:link w:val="3f1"/>
    <w:autoRedefine/>
    <w:qFormat/>
    <w:rsid w:val="00015AF1"/>
    <w:pPr>
      <w:numPr>
        <w:ilvl w:val="5"/>
        <w:numId w:val="4"/>
      </w:numPr>
      <w:spacing w:before="160" w:after="160"/>
      <w:ind w:left="1293"/>
      <w:outlineLvl w:val="3"/>
    </w:pPr>
    <w:rPr>
      <w:rFonts w:ascii="Huawei Sans" w:eastAsia="方正兰亭黑简体" w:hAnsi="Huawei Sans"/>
      <w:sz w:val="21"/>
    </w:rPr>
  </w:style>
  <w:style w:type="paragraph" w:customStyle="1" w:styleId="4a">
    <w:name w:val="4.任务"/>
    <w:basedOn w:val="ItemList"/>
    <w:link w:val="4b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FC5DD0"/>
    <w:pPr>
      <w:autoSpaceDE w:val="0"/>
      <w:autoSpaceDN w:val="0"/>
    </w:pPr>
    <w:rPr>
      <w:rFonts w:ascii="Huawei Sans" w:eastAsia="方正兰亭黑简体" w:hAnsi="Huawei Sans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FC5DD0"/>
    <w:rPr>
      <w:rFonts w:ascii="Huawei Sans" w:eastAsia="方正兰亭黑简体" w:hAnsi="Huawei Sans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C5DD0"/>
  </w:style>
  <w:style w:type="paragraph" w:customStyle="1" w:styleId="74">
    <w:name w:val="7.简介标题"/>
    <w:basedOn w:val="a2"/>
    <w:link w:val="75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C5DD0"/>
    <w:rPr>
      <w:noProof/>
    </w:rPr>
  </w:style>
  <w:style w:type="character" w:customStyle="1" w:styleId="2Char">
    <w:name w:val="标题 2 Char"/>
    <w:aliases w:val="ALT+2 Char"/>
    <w:basedOn w:val="a3"/>
    <w:link w:val="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qFormat/>
    <w:rsid w:val="00015AF1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FC5DD0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FC5DD0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character" w:customStyle="1" w:styleId="4Char">
    <w:name w:val="4.任务 Char"/>
    <w:basedOn w:val="ItemList0"/>
    <w:rsid w:val="00F87F3A"/>
    <w:rPr>
      <w:rFonts w:ascii="Helvetica" w:eastAsia="方正兰亭黑简体" w:hAnsi="Helvetica" w:cs="Helvetica"/>
      <w:color w:val="000000" w:themeColor="text1"/>
      <w:kern w:val="2"/>
      <w:sz w:val="21"/>
      <w:szCs w:val="21"/>
    </w:rPr>
  </w:style>
  <w:style w:type="character" w:customStyle="1" w:styleId="HTMLChar">
    <w:name w:val="HTML 预设格式 Char"/>
    <w:basedOn w:val="a3"/>
    <w:link w:val="HTML8"/>
    <w:uiPriority w:val="99"/>
    <w:semiHidden/>
    <w:rsid w:val="00F87F3A"/>
    <w:rPr>
      <w:rFonts w:ascii="Courier New" w:eastAsia="微软雅黑" w:hAnsi="Courier New" w:cs="Courier New"/>
    </w:rPr>
  </w:style>
  <w:style w:type="paragraph" w:customStyle="1" w:styleId="affffc">
    <w:name w:val="边框代码"/>
    <w:basedOn w:val="1e"/>
    <w:link w:val="Char7"/>
    <w:qFormat/>
    <w:rsid w:val="00B10D8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5" w:color="auto"/>
      </w:pBdr>
      <w:shd w:val="clear" w:color="auto" w:fill="D9D9D9" w:themeFill="background1" w:themeFillShade="D9"/>
      <w:topLinePunct/>
      <w:adjustRightInd w:val="0"/>
      <w:spacing w:before="40" w:after="40" w:line="240" w:lineRule="auto"/>
    </w:pPr>
    <w:rPr>
      <w:rFonts w:cs="Huawei Sans"/>
      <w:spacing w:val="-4"/>
      <w:kern w:val="2"/>
      <w:sz w:val="18"/>
      <w:szCs w:val="21"/>
      <w:shd w:val="pct15" w:color="auto" w:fill="FFFFFF"/>
    </w:rPr>
  </w:style>
  <w:style w:type="character" w:customStyle="1" w:styleId="Char7">
    <w:name w:val="边框代码 Char"/>
    <w:basedOn w:val="93"/>
    <w:link w:val="affffc"/>
    <w:rsid w:val="00B10D80"/>
    <w:rPr>
      <w:rFonts w:ascii="Huawei Sans" w:eastAsia="方正兰亭黑简体" w:hAnsi="Huawei Sans" w:cs="Huawei Sans"/>
      <w:b w:val="0"/>
      <w:spacing w:val="-4"/>
      <w:kern w:val="2"/>
      <w:sz w:val="18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s://opengauss.org/zh/docs/1.0.0/docs/Developerguide/%E5%AE%A1%E8%AE%A1%E5%BC%80%E5%85%B3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C10D8E-A8A1-4857-A6B2-DC43432B3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1717</TotalTime>
  <Pages>24</Pages>
  <Words>3136</Words>
  <Characters>17877</Characters>
  <Application>Microsoft Office Word</Application>
  <DocSecurity>0</DocSecurity>
  <Lines>148</Lines>
  <Paragraphs>41</Paragraphs>
  <ScaleCrop>false</ScaleCrop>
  <Company>Huawei Technologies Co.,Ltd.</Company>
  <LinksUpToDate>false</LinksUpToDate>
  <CharactersWithSpaces>20972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xizhiping</cp:lastModifiedBy>
  <cp:revision>151</cp:revision>
  <cp:lastPrinted>2016-11-21T02:33:00Z</cp:lastPrinted>
  <dcterms:created xsi:type="dcterms:W3CDTF">2018-07-11T01:34:00Z</dcterms:created>
  <dcterms:modified xsi:type="dcterms:W3CDTF">2021-08-31T08:03:00Z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(3)KYXLlwqgcqzysWZfQZRT1Na9lbwRbchSeEprVKRLYx5yhV0WuIoNBf9pLT6vlWYOYoKaCsNw
MeHeHtGhUcrpZzkT7LciDFSwzZmRJ9NDriDs57mUjZUtOL2nkY71s13p4BHxdsLMZuid5ccs
wxKClk5WS9HOkwDZflJQvEeygt0lZBtDpHVh/4aYBzBNBG4hcKNLF2N63mMHtuKIhKG2QPUH
gz44fdeN+Ay2kJ/mKf</vt:lpwstr>
  </property>
  <property fmtid="{D5CDD505-2E9C-101B-9397-08002B2CF9AE}" pid="15" name="_2015_ms_pID_7253431">
    <vt:lpwstr>fJ7FeVTd5yQwFXgktvhY4IQFj+tzvlr7ELnIrgjM8UyIGHl0qvs63A
3BZWWCz0XFgRETpvnfEi5QbGHNCD1JcyiproC3fgHThq74zYUIOfoEj0+UkKu6bgecebJ36C
SPgJBHaGzYLv6SNRcKeHgMUhUA3X3ZbkbFYPGVvN6qbHMvB0TEDezjb9q03mdQHuRTyw0HfH
Ou86k2TJZUaVU53m0pX4rOc9B88Cbcfs1omJ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mDJ0dK+Xf5FYiInZMidAOGA=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1630396870</vt:lpwstr>
  </property>
</Properties>
</file>
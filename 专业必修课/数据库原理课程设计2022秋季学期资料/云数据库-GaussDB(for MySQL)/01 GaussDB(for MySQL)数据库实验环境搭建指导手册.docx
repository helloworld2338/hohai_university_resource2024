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23E59" w14:textId="77777777" w:rsidR="005726D1" w:rsidRPr="006651F6" w:rsidRDefault="005726D1" w:rsidP="005726D1">
      <w:pPr>
        <w:pStyle w:val="59"/>
      </w:pPr>
    </w:p>
    <w:p w14:paraId="085E9A4D" w14:textId="77777777" w:rsidR="005726D1" w:rsidRPr="006651F6" w:rsidRDefault="005726D1" w:rsidP="005726D1">
      <w:pPr>
        <w:ind w:left="0"/>
        <w:rPr>
          <w:rFonts w:ascii="HuaweiSans-Regular" w:eastAsia="方正兰亭黑简体" w:hAnsi="HuaweiSans-Regular" w:hint="eastAsia"/>
        </w:rPr>
      </w:pPr>
    </w:p>
    <w:p w14:paraId="305237C5" w14:textId="77777777" w:rsidR="005726D1" w:rsidRPr="006651F6" w:rsidRDefault="005726D1" w:rsidP="005726D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5D324078" w14:textId="77777777" w:rsidR="005726D1" w:rsidRPr="006651F6" w:rsidRDefault="005726D1" w:rsidP="005726D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6BE02A39" w14:textId="77777777" w:rsidR="005726D1" w:rsidRPr="006651F6" w:rsidRDefault="005726D1" w:rsidP="005726D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11C0C126" w14:textId="77777777" w:rsidR="005726D1" w:rsidRPr="006651F6" w:rsidRDefault="005726D1" w:rsidP="005726D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</w:pPr>
    </w:p>
    <w:p w14:paraId="2ABE8CC6" w14:textId="77777777" w:rsidR="005726D1" w:rsidRPr="006651F6" w:rsidRDefault="005726D1" w:rsidP="005726D1">
      <w:pPr>
        <w:ind w:left="0"/>
        <w:rPr>
          <w:rFonts w:ascii="HuaweiSans-Regular" w:eastAsia="方正兰亭黑简体" w:hAnsi="HuaweiSans-Regular" w:hint="eastAsia"/>
        </w:rPr>
      </w:pPr>
    </w:p>
    <w:p w14:paraId="6B2B43B8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5D1E818" w14:textId="6132C064" w:rsidR="005726D1" w:rsidRPr="004662DC" w:rsidRDefault="005726D1" w:rsidP="005726D1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4662DC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《数据库》</w:t>
      </w:r>
    </w:p>
    <w:p w14:paraId="10C1E379" w14:textId="77777777" w:rsidR="005726D1" w:rsidRPr="00136F7C" w:rsidRDefault="005726D1" w:rsidP="005726D1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136F7C">
        <w:rPr>
          <w:rFonts w:ascii="HuaweiSans-Regular" w:eastAsia="方正兰亭黑简体" w:hAnsi="HuaweiSans-Regular"/>
          <w:sz w:val="72"/>
          <w:szCs w:val="72"/>
          <w:lang w:eastAsia="zh-CN"/>
        </w:rPr>
        <w:t>GaussDB(for MySQL)</w:t>
      </w:r>
    </w:p>
    <w:p w14:paraId="79404B15" w14:textId="6D10CC30" w:rsidR="005726D1" w:rsidRPr="006651F6" w:rsidRDefault="00336AF8" w:rsidP="005726D1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数据库实验环境搭建指导手册</w:t>
      </w:r>
    </w:p>
    <w:p w14:paraId="328D5253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29C10FE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44CE1E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2A439D4" w14:textId="77777777" w:rsidR="005726D1" w:rsidRPr="008B07F5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14B4731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FF70017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1CB2B4D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A49049C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E42B421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0053F91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4644E9B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7285B3E" w14:textId="77777777" w:rsidR="005726D1" w:rsidRPr="006651F6" w:rsidRDefault="005726D1" w:rsidP="005726D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3240FF37" w14:textId="77777777" w:rsidR="005726D1" w:rsidRPr="006651F6" w:rsidRDefault="005726D1" w:rsidP="005726D1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79135FAA" wp14:editId="7749ECFF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A279" w14:textId="77777777" w:rsidR="005726D1" w:rsidRPr="006651F6" w:rsidRDefault="005726D1" w:rsidP="005726D1">
      <w:pPr>
        <w:ind w:left="0"/>
        <w:rPr>
          <w:rFonts w:ascii="HuaweiSans-Regular" w:eastAsia="方正兰亭黑简体" w:hAnsi="HuaweiSans-Regular" w:hint="eastAsia"/>
        </w:rPr>
      </w:pPr>
      <w:r w:rsidRPr="006651F6">
        <w:rPr>
          <w:rFonts w:ascii="HuaweiSans-Regular" w:eastAsia="方正兰亭黑简体" w:hAnsi="HuaweiSans-Regular"/>
          <w:caps/>
        </w:rPr>
        <w:fldChar w:fldCharType="begin"/>
      </w:r>
      <w:r w:rsidRPr="006651F6">
        <w:rPr>
          <w:rFonts w:ascii="HuaweiSans-Regular" w:eastAsia="方正兰亭黑简体" w:hAnsi="HuaweiSans-Regular"/>
          <w:caps/>
        </w:rPr>
        <w:instrText xml:space="preserve"> DOCPROPERTY  Confidential </w:instrText>
      </w:r>
      <w:r w:rsidRPr="006651F6">
        <w:rPr>
          <w:rFonts w:ascii="HuaweiSans-Regular" w:eastAsia="方正兰亭黑简体" w:hAnsi="HuaweiSans-Regular"/>
          <w:caps/>
        </w:rPr>
        <w:fldChar w:fldCharType="end"/>
      </w:r>
    </w:p>
    <w:p w14:paraId="41E4A5FE" w14:textId="77777777" w:rsidR="005726D1" w:rsidRPr="006651F6" w:rsidRDefault="005726D1" w:rsidP="005726D1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</w:pPr>
    </w:p>
    <w:p w14:paraId="6A15F6BC" w14:textId="77777777" w:rsidR="005726D1" w:rsidRPr="009D4127" w:rsidRDefault="005726D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</w:rPr>
        <w:sectPr w:rsidR="005726D1" w:rsidRPr="009D4127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b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798A42CC" w14:textId="77777777" w:rsidR="00F00B03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3423840" w:history="1">
            <w:r w:rsidR="00F00B03" w:rsidRPr="00605CB3">
              <w:rPr>
                <w:rStyle w:val="ad"/>
                <w:rFonts w:hint="eastAsia"/>
                <w:noProof/>
              </w:rPr>
              <w:t>前</w:t>
            </w:r>
            <w:r w:rsidR="00F00B03" w:rsidRPr="00605CB3">
              <w:rPr>
                <w:rStyle w:val="ad"/>
                <w:noProof/>
              </w:rPr>
              <w:t xml:space="preserve">  </w:t>
            </w:r>
            <w:r w:rsidR="00F00B03" w:rsidRPr="00605CB3">
              <w:rPr>
                <w:rStyle w:val="ad"/>
                <w:rFonts w:hint="eastAsia"/>
                <w:noProof/>
              </w:rPr>
              <w:t>言</w:t>
            </w:r>
            <w:r w:rsidR="00F00B03">
              <w:rPr>
                <w:noProof/>
                <w:webHidden/>
              </w:rPr>
              <w:tab/>
            </w:r>
            <w:r w:rsidR="00F00B03">
              <w:rPr>
                <w:noProof/>
                <w:webHidden/>
              </w:rPr>
              <w:fldChar w:fldCharType="begin"/>
            </w:r>
            <w:r w:rsidR="00F00B03">
              <w:rPr>
                <w:noProof/>
                <w:webHidden/>
              </w:rPr>
              <w:instrText xml:space="preserve"> PAGEREF _Toc53423840 \h </w:instrText>
            </w:r>
            <w:r w:rsidR="00F00B03">
              <w:rPr>
                <w:noProof/>
                <w:webHidden/>
              </w:rPr>
            </w:r>
            <w:r w:rsidR="00F00B03">
              <w:rPr>
                <w:noProof/>
                <w:webHidden/>
              </w:rPr>
              <w:fldChar w:fldCharType="separate"/>
            </w:r>
            <w:r w:rsidR="00F00B03">
              <w:rPr>
                <w:noProof/>
                <w:webHidden/>
              </w:rPr>
              <w:t>2</w:t>
            </w:r>
            <w:r w:rsidR="00F00B03">
              <w:rPr>
                <w:noProof/>
                <w:webHidden/>
              </w:rPr>
              <w:fldChar w:fldCharType="end"/>
            </w:r>
          </w:hyperlink>
        </w:p>
        <w:p w14:paraId="48318651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1" w:history="1">
            <w:r w:rsidR="00F00B03" w:rsidRPr="00605CB3">
              <w:rPr>
                <w:rStyle w:val="ad"/>
                <w:rFonts w:hint="eastAsia"/>
              </w:rPr>
              <w:t>简介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_Toc53423841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2</w:t>
            </w:r>
            <w:r w:rsidR="00F00B03">
              <w:rPr>
                <w:webHidden/>
              </w:rPr>
              <w:fldChar w:fldCharType="end"/>
            </w:r>
          </w:hyperlink>
        </w:p>
        <w:p w14:paraId="2EFAB528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2" w:history="1">
            <w:r w:rsidR="00F00B03" w:rsidRPr="00605CB3">
              <w:rPr>
                <w:rStyle w:val="ad"/>
                <w:rFonts w:hint="eastAsia"/>
              </w:rPr>
              <w:t>内容描述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_Toc53423842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2</w:t>
            </w:r>
            <w:r w:rsidR="00F00B03">
              <w:rPr>
                <w:webHidden/>
              </w:rPr>
              <w:fldChar w:fldCharType="end"/>
            </w:r>
          </w:hyperlink>
        </w:p>
        <w:p w14:paraId="6304904D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3" w:history="1">
            <w:r w:rsidR="00F00B03" w:rsidRPr="00605CB3">
              <w:rPr>
                <w:rStyle w:val="ad"/>
                <w:rFonts w:hint="eastAsia"/>
              </w:rPr>
              <w:t>实验环境说明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_Toc53423843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2</w:t>
            </w:r>
            <w:r w:rsidR="00F00B03">
              <w:rPr>
                <w:webHidden/>
              </w:rPr>
              <w:fldChar w:fldCharType="end"/>
            </w:r>
          </w:hyperlink>
        </w:p>
        <w:p w14:paraId="4120D2D5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4" w:history="1">
            <w:r w:rsidR="00F00B03" w:rsidRPr="00605CB3">
              <w:rPr>
                <w:rStyle w:val="ad"/>
                <w:rFonts w:hint="eastAsia"/>
              </w:rPr>
              <w:t>实验概览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_Toc53423844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3</w:t>
            </w:r>
            <w:r w:rsidR="00F00B03">
              <w:rPr>
                <w:webHidden/>
              </w:rPr>
              <w:fldChar w:fldCharType="end"/>
            </w:r>
          </w:hyperlink>
        </w:p>
        <w:p w14:paraId="23450EB2" w14:textId="77777777" w:rsidR="00F00B03" w:rsidRDefault="00A60E9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423845" w:history="1">
            <w:r w:rsidR="00F00B03" w:rsidRPr="00605CB3">
              <w:rPr>
                <w:rStyle w:val="ad"/>
                <w:rFonts w:cs="Huawei Sans"/>
                <w:noProof/>
              </w:rPr>
              <w:t>1</w:t>
            </w:r>
            <w:r w:rsidR="00F00B03" w:rsidRPr="00605CB3">
              <w:rPr>
                <w:rStyle w:val="ad"/>
                <w:noProof/>
              </w:rPr>
              <w:t xml:space="preserve"> GaussDB(for MySQL)</w:t>
            </w:r>
            <w:r w:rsidR="00F00B03" w:rsidRPr="00605CB3">
              <w:rPr>
                <w:rStyle w:val="ad"/>
                <w:rFonts w:hint="eastAsia"/>
                <w:noProof/>
              </w:rPr>
              <w:t>数据库购买</w:t>
            </w:r>
            <w:r w:rsidR="00F00B03">
              <w:rPr>
                <w:noProof/>
                <w:webHidden/>
              </w:rPr>
              <w:tab/>
            </w:r>
            <w:r w:rsidR="00F00B03">
              <w:rPr>
                <w:noProof/>
                <w:webHidden/>
              </w:rPr>
              <w:fldChar w:fldCharType="begin"/>
            </w:r>
            <w:r w:rsidR="00F00B03">
              <w:rPr>
                <w:noProof/>
                <w:webHidden/>
              </w:rPr>
              <w:instrText xml:space="preserve"> PAGEREF _Toc53423845 \h </w:instrText>
            </w:r>
            <w:r w:rsidR="00F00B03">
              <w:rPr>
                <w:noProof/>
                <w:webHidden/>
              </w:rPr>
            </w:r>
            <w:r w:rsidR="00F00B03">
              <w:rPr>
                <w:noProof/>
                <w:webHidden/>
              </w:rPr>
              <w:fldChar w:fldCharType="separate"/>
            </w:r>
            <w:r w:rsidR="00F00B03">
              <w:rPr>
                <w:noProof/>
                <w:webHidden/>
              </w:rPr>
              <w:t>4</w:t>
            </w:r>
            <w:r w:rsidR="00F00B03">
              <w:rPr>
                <w:noProof/>
                <w:webHidden/>
              </w:rPr>
              <w:fldChar w:fldCharType="end"/>
            </w:r>
          </w:hyperlink>
        </w:p>
        <w:p w14:paraId="2B5189EC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6" w:history="1">
            <w:r w:rsidR="00F00B03" w:rsidRPr="00605CB3">
              <w:rPr>
                <w:rStyle w:val="ad"/>
                <w:rFonts w:cs="Huawei Sans"/>
                <w:snapToGrid w:val="0"/>
              </w:rPr>
              <w:t>1.1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实验介绍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_Toc53423846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7224F29B" w14:textId="77777777" w:rsidR="00F00B03" w:rsidRDefault="00A60E9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7" w:history="1">
            <w:r w:rsidR="00F00B03" w:rsidRPr="00605CB3">
              <w:rPr>
                <w:rStyle w:val="ad"/>
                <w:rFonts w:cs="Huawei Sans"/>
                <w:bCs/>
                <w:snapToGrid w:val="0"/>
              </w:rPr>
              <w:t>1.1.1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关于本实验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_Toc53423847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0E7C1647" w14:textId="77777777" w:rsidR="00F00B03" w:rsidRDefault="00A60E9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8" w:history="1">
            <w:r w:rsidR="00F00B03" w:rsidRPr="00605CB3">
              <w:rPr>
                <w:rStyle w:val="ad"/>
                <w:rFonts w:cs="Huawei Sans"/>
                <w:bCs/>
                <w:snapToGrid w:val="0"/>
              </w:rPr>
              <w:t>1.1.2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实验目的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_Toc53423848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496F5FE9" w14:textId="77777777" w:rsidR="00F00B03" w:rsidRDefault="00A60E9B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49" w:history="1">
            <w:r w:rsidR="00F00B03" w:rsidRPr="00605CB3">
              <w:rPr>
                <w:rStyle w:val="ad"/>
                <w:rFonts w:cs="Huawei Sans"/>
                <w:snapToGrid w:val="0"/>
              </w:rPr>
              <w:t>1.2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购买</w:t>
            </w:r>
            <w:r w:rsidR="00F00B03" w:rsidRPr="00605CB3">
              <w:rPr>
                <w:rStyle w:val="ad"/>
              </w:rPr>
              <w:t>GaussDB(for MySQL)</w:t>
            </w:r>
            <w:r w:rsidR="00F00B03" w:rsidRPr="00605CB3">
              <w:rPr>
                <w:rStyle w:val="ad"/>
                <w:rFonts w:hint="eastAsia"/>
              </w:rPr>
              <w:t>数据库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_Toc53423849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50BF3760" w14:textId="77777777" w:rsidR="00F00B03" w:rsidRDefault="00A60E9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50" w:history="1">
            <w:r w:rsidR="00F00B03" w:rsidRPr="00605CB3">
              <w:rPr>
                <w:rStyle w:val="ad"/>
                <w:rFonts w:cs="Huawei Sans"/>
                <w:bCs/>
                <w:snapToGrid w:val="0"/>
              </w:rPr>
              <w:t>1.2.1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登录华为云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_Toc53423850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52BC2D86" w14:textId="77777777" w:rsidR="00F00B03" w:rsidRDefault="00A60E9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423851" w:history="1">
            <w:r w:rsidR="00F00B03" w:rsidRPr="00605CB3">
              <w:rPr>
                <w:rStyle w:val="ad"/>
                <w:rFonts w:cs="Huawei Sans"/>
                <w:bCs/>
                <w:snapToGrid w:val="0"/>
              </w:rPr>
              <w:t>1.2.2</w:t>
            </w:r>
            <w:r w:rsidR="00F00B03" w:rsidRPr="00605CB3">
              <w:rPr>
                <w:rStyle w:val="ad"/>
                <w:rFonts w:hint="eastAsia"/>
              </w:rPr>
              <w:t xml:space="preserve"> </w:t>
            </w:r>
            <w:r w:rsidR="00F00B03" w:rsidRPr="00605CB3">
              <w:rPr>
                <w:rStyle w:val="ad"/>
                <w:rFonts w:hint="eastAsia"/>
              </w:rPr>
              <w:t>购买华为云</w:t>
            </w:r>
            <w:r w:rsidR="00F00B03" w:rsidRPr="00605CB3">
              <w:rPr>
                <w:rStyle w:val="ad"/>
              </w:rPr>
              <w:t>GaussDB(for MySQL)</w:t>
            </w:r>
            <w:r w:rsidR="00F00B03" w:rsidRPr="00605CB3">
              <w:rPr>
                <w:rStyle w:val="ad"/>
                <w:rFonts w:hint="eastAsia"/>
              </w:rPr>
              <w:t>数据库</w:t>
            </w:r>
            <w:r w:rsidR="00F00B03">
              <w:rPr>
                <w:webHidden/>
              </w:rPr>
              <w:tab/>
            </w:r>
            <w:r w:rsidR="00F00B03">
              <w:rPr>
                <w:webHidden/>
              </w:rPr>
              <w:fldChar w:fldCharType="begin"/>
            </w:r>
            <w:r w:rsidR="00F00B03">
              <w:rPr>
                <w:webHidden/>
              </w:rPr>
              <w:instrText xml:space="preserve"> PAGEREF _Toc53423851 \h </w:instrText>
            </w:r>
            <w:r w:rsidR="00F00B03">
              <w:rPr>
                <w:webHidden/>
              </w:rPr>
            </w:r>
            <w:r w:rsidR="00F00B03">
              <w:rPr>
                <w:webHidden/>
              </w:rPr>
              <w:fldChar w:fldCharType="separate"/>
            </w:r>
            <w:r w:rsidR="00F00B03">
              <w:rPr>
                <w:webHidden/>
              </w:rPr>
              <w:t>4</w:t>
            </w:r>
            <w:r w:rsidR="00F00B03">
              <w:rPr>
                <w:webHidden/>
              </w:rPr>
              <w:fldChar w:fldCharType="end"/>
            </w:r>
          </w:hyperlink>
        </w:p>
        <w:p w14:paraId="1A1B1C95" w14:textId="6248EB1C" w:rsidR="00B81DEF" w:rsidRPr="00DE5BCA" w:rsidRDefault="001B1484" w:rsidP="0020153C">
          <w:pPr>
            <w:rPr>
              <w:rFonts w:ascii="Huawei Sans" w:eastAsia="方正兰亭黑简体" w:hAnsi="Huawei Sans"/>
              <w:b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422AF16" w14:textId="77777777" w:rsidR="00DE5BCA" w:rsidRDefault="00DE5BCA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b/>
          <w:bCs/>
          <w:sz w:val="44"/>
          <w:szCs w:val="44"/>
        </w:rPr>
      </w:pPr>
      <w:bookmarkStart w:id="10" w:name="_Toc437519530"/>
      <w:bookmarkStart w:id="11" w:name="_Toc7361460"/>
      <w:bookmarkStart w:id="12" w:name="_Toc47703873"/>
      <w:r>
        <w:br w:type="page"/>
      </w:r>
    </w:p>
    <w:p w14:paraId="730F03D2" w14:textId="58551C11" w:rsidR="005726D1" w:rsidRDefault="005726D1" w:rsidP="005726D1">
      <w:pPr>
        <w:pStyle w:val="64"/>
      </w:pPr>
      <w:bookmarkStart w:id="13" w:name="_Toc53423840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bookmarkEnd w:id="10"/>
      <w:bookmarkEnd w:id="11"/>
      <w:bookmarkEnd w:id="12"/>
      <w:bookmarkEnd w:id="13"/>
    </w:p>
    <w:p w14:paraId="22127472" w14:textId="77777777" w:rsidR="005726D1" w:rsidRPr="00EC5FCC" w:rsidRDefault="005726D1" w:rsidP="005726D1">
      <w:pPr>
        <w:pStyle w:val="Heading2NoNumber"/>
        <w:rPr>
          <w:lang w:eastAsia="zh-CN"/>
        </w:rPr>
      </w:pPr>
      <w:bookmarkStart w:id="14" w:name="_Toc7361461"/>
      <w:bookmarkStart w:id="15" w:name="_Toc47703874"/>
      <w:bookmarkStart w:id="16" w:name="_Toc53423841"/>
      <w:r w:rsidRPr="00EC5FCC">
        <w:rPr>
          <w:rFonts w:hint="eastAsia"/>
          <w:lang w:eastAsia="zh-CN"/>
        </w:rPr>
        <w:t>简介</w:t>
      </w:r>
      <w:bookmarkEnd w:id="14"/>
      <w:bookmarkEnd w:id="15"/>
      <w:bookmarkEnd w:id="16"/>
    </w:p>
    <w:p w14:paraId="3909F548" w14:textId="77777777" w:rsidR="005726D1" w:rsidRPr="000F2F37" w:rsidRDefault="005726D1" w:rsidP="005726D1">
      <w:pPr>
        <w:pStyle w:val="1e"/>
      </w:pPr>
      <w:r>
        <w:t>本指导书适用于在华为云部署</w:t>
      </w:r>
      <w:r>
        <w:rPr>
          <w:rFonts w:hint="eastAsia"/>
        </w:rPr>
        <w:t>购买</w:t>
      </w:r>
      <w:r>
        <w:t>GaussDB(for MySQL)</w:t>
      </w:r>
      <w:r>
        <w:t>数据库</w:t>
      </w:r>
      <w:r>
        <w:rPr>
          <w:rFonts w:hint="eastAsia"/>
        </w:rPr>
        <w:t>，</w:t>
      </w:r>
      <w:r>
        <w:t>通过该指导书可以顺利完成</w:t>
      </w:r>
      <w:r>
        <w:t>GaussDB(for MySQL)</w:t>
      </w:r>
      <w:r>
        <w:t>数据库在华为云的</w:t>
      </w:r>
      <w:r>
        <w:rPr>
          <w:rFonts w:hint="eastAsia"/>
        </w:rPr>
        <w:t>购买。</w:t>
      </w:r>
    </w:p>
    <w:p w14:paraId="4E13AA04" w14:textId="77777777" w:rsidR="005726D1" w:rsidRPr="00EC5FCC" w:rsidRDefault="005726D1" w:rsidP="005726D1">
      <w:pPr>
        <w:pStyle w:val="Heading2NoNumber"/>
        <w:rPr>
          <w:lang w:eastAsia="zh-CN"/>
        </w:rPr>
      </w:pPr>
      <w:bookmarkStart w:id="17" w:name="_Toc7361462"/>
      <w:bookmarkStart w:id="18" w:name="_Toc47703875"/>
      <w:bookmarkStart w:id="19" w:name="_Toc53423842"/>
      <w:r w:rsidRPr="00EC5FCC">
        <w:rPr>
          <w:rFonts w:hint="eastAsia"/>
          <w:lang w:eastAsia="zh-CN"/>
        </w:rPr>
        <w:t>内容</w:t>
      </w:r>
      <w:r w:rsidRPr="00EC5FCC">
        <w:rPr>
          <w:lang w:eastAsia="zh-CN"/>
        </w:rPr>
        <w:t>描述</w:t>
      </w:r>
      <w:bookmarkEnd w:id="17"/>
      <w:bookmarkEnd w:id="18"/>
      <w:bookmarkEnd w:id="19"/>
    </w:p>
    <w:p w14:paraId="636E33A4" w14:textId="77777777" w:rsidR="005726D1" w:rsidRDefault="005726D1" w:rsidP="005726D1">
      <w:pPr>
        <w:pStyle w:val="1e"/>
      </w:pPr>
      <w:r w:rsidRPr="00A6288D">
        <w:rPr>
          <w:rFonts w:hint="eastAsia"/>
        </w:rPr>
        <w:t>本实验指导</w:t>
      </w:r>
      <w:r>
        <w:rPr>
          <w:rFonts w:hint="eastAsia"/>
        </w:rPr>
        <w:t>书主要内容为华为云购买</w:t>
      </w:r>
      <w:r>
        <w:t>GaussDB(for MySQL)</w:t>
      </w:r>
      <w:r>
        <w:t>数据库</w:t>
      </w:r>
      <w:r>
        <w:rPr>
          <w:rFonts w:hint="eastAsia"/>
        </w:rPr>
        <w:t>。</w:t>
      </w:r>
    </w:p>
    <w:p w14:paraId="15C012C4" w14:textId="77777777" w:rsidR="005726D1" w:rsidRPr="00477927" w:rsidRDefault="005726D1" w:rsidP="005726D1">
      <w:pPr>
        <w:pStyle w:val="Heading2NoNumber"/>
        <w:rPr>
          <w:lang w:eastAsia="zh-CN"/>
        </w:rPr>
      </w:pPr>
      <w:bookmarkStart w:id="20" w:name="_Toc7361465"/>
      <w:bookmarkStart w:id="21" w:name="_Toc47703876"/>
      <w:bookmarkStart w:id="22" w:name="_Toc53423843"/>
      <w:r>
        <w:rPr>
          <w:rFonts w:hint="eastAsia"/>
          <w:lang w:eastAsia="zh-CN"/>
        </w:rPr>
        <w:t>实验</w:t>
      </w:r>
      <w:r>
        <w:rPr>
          <w:lang w:eastAsia="zh-CN"/>
        </w:rPr>
        <w:t>环境说明</w:t>
      </w:r>
      <w:bookmarkEnd w:id="20"/>
      <w:bookmarkEnd w:id="21"/>
      <w:bookmarkEnd w:id="22"/>
    </w:p>
    <w:p w14:paraId="049CAA2B" w14:textId="77777777" w:rsidR="005726D1" w:rsidRDefault="005726D1" w:rsidP="005726D1">
      <w:pPr>
        <w:pStyle w:val="4a"/>
      </w:pPr>
      <w:r>
        <w:rPr>
          <w:rFonts w:hint="eastAsia"/>
        </w:rPr>
        <w:t>组网</w:t>
      </w:r>
      <w:r>
        <w:t>说明</w:t>
      </w:r>
    </w:p>
    <w:p w14:paraId="0938F99C" w14:textId="77777777" w:rsidR="005726D1" w:rsidRPr="0073084B" w:rsidRDefault="005726D1" w:rsidP="005726D1">
      <w:pPr>
        <w:pStyle w:val="1e"/>
      </w:pPr>
      <w:r w:rsidRPr="0073084B">
        <w:rPr>
          <w:rFonts w:hint="eastAsia"/>
        </w:rPr>
        <w:t>本实验环境</w:t>
      </w:r>
      <w:r>
        <w:rPr>
          <w:rFonts w:hint="eastAsia"/>
        </w:rPr>
        <w:t>为华为云环境，需要购买</w:t>
      </w:r>
      <w:r>
        <w:t>GaussDB(for MySQL)</w:t>
      </w:r>
      <w:r>
        <w:t>数据库</w:t>
      </w:r>
      <w:r w:rsidRPr="0073084B">
        <w:rPr>
          <w:rFonts w:hint="eastAsia"/>
        </w:rPr>
        <w:t>。</w:t>
      </w:r>
    </w:p>
    <w:p w14:paraId="69CC7BCF" w14:textId="77777777" w:rsidR="005726D1" w:rsidRDefault="005726D1" w:rsidP="005726D1">
      <w:pPr>
        <w:pStyle w:val="4a"/>
      </w:pPr>
      <w:r>
        <w:rPr>
          <w:rFonts w:hint="eastAsia"/>
        </w:rPr>
        <w:t>设备</w:t>
      </w:r>
      <w:r>
        <w:t>介绍</w:t>
      </w:r>
    </w:p>
    <w:p w14:paraId="64B69F7F" w14:textId="77777777" w:rsidR="005726D1" w:rsidRDefault="005726D1" w:rsidP="005726D1">
      <w:pPr>
        <w:pStyle w:val="1e"/>
      </w:pPr>
      <w:r>
        <w:rPr>
          <w:rFonts w:hint="eastAsia"/>
        </w:rPr>
        <w:t>为了满足数据库原理与实践课程实验需要，建议每套实验环境采用以下配置：</w:t>
      </w:r>
    </w:p>
    <w:p w14:paraId="288E6875" w14:textId="77777777" w:rsidR="006B5090" w:rsidRPr="00B47A20" w:rsidRDefault="006B5090" w:rsidP="006B5090">
      <w:pPr>
        <w:pStyle w:val="1e"/>
      </w:pPr>
      <w:r w:rsidRPr="00B47A20">
        <w:rPr>
          <w:rFonts w:hint="eastAsia"/>
        </w:rPr>
        <w:t>设备名称、型号与版本的对应关系如下：</w:t>
      </w:r>
    </w:p>
    <w:p w14:paraId="6670DF5E" w14:textId="6FA2E646" w:rsidR="007321F0" w:rsidRPr="007321F0" w:rsidRDefault="007321F0" w:rsidP="007321F0">
      <w:pPr>
        <w:pStyle w:val="5b"/>
        <w:ind w:firstLineChars="1500" w:firstLine="3494"/>
      </w:pPr>
      <w:r w:rsidRPr="007321F0">
        <w:rPr>
          <w:rFonts w:hint="eastAsia"/>
        </w:rPr>
        <w:t>设备明细表</w:t>
      </w:r>
    </w:p>
    <w:tbl>
      <w:tblPr>
        <w:tblStyle w:val="V30"/>
        <w:tblW w:w="8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519"/>
        <w:gridCol w:w="2454"/>
        <w:gridCol w:w="4617"/>
      </w:tblGrid>
      <w:tr w:rsidR="005726D1" w:rsidRPr="00631596" w14:paraId="248BB177" w14:textId="77777777" w:rsidTr="00333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993D540" w14:textId="77777777" w:rsidR="005726D1" w:rsidRPr="004D78C5" w:rsidRDefault="005726D1" w:rsidP="00311F57">
            <w:pPr>
              <w:pStyle w:val="59"/>
            </w:pPr>
            <w:r w:rsidRPr="004D78C5">
              <w:rPr>
                <w:rFonts w:hint="eastAsia"/>
              </w:rPr>
              <w:t>设备名称</w:t>
            </w:r>
          </w:p>
        </w:tc>
        <w:tc>
          <w:tcPr>
            <w:tcW w:w="2454" w:type="dxa"/>
          </w:tcPr>
          <w:p w14:paraId="7768D109" w14:textId="77777777" w:rsidR="005726D1" w:rsidRPr="004D78C5" w:rsidRDefault="005726D1" w:rsidP="00311F5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78C5">
              <w:rPr>
                <w:rFonts w:hint="eastAsia"/>
              </w:rPr>
              <w:t>设备型号</w:t>
            </w:r>
          </w:p>
        </w:tc>
        <w:tc>
          <w:tcPr>
            <w:tcW w:w="4617" w:type="dxa"/>
          </w:tcPr>
          <w:p w14:paraId="0B284FD7" w14:textId="77777777" w:rsidR="005726D1" w:rsidRPr="004D78C5" w:rsidRDefault="005726D1" w:rsidP="00311F57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78C5">
              <w:rPr>
                <w:rFonts w:hint="eastAsia"/>
              </w:rPr>
              <w:t>软件版本</w:t>
            </w:r>
          </w:p>
        </w:tc>
      </w:tr>
      <w:tr w:rsidR="005726D1" w:rsidRPr="00631596" w14:paraId="3E92BA54" w14:textId="77777777" w:rsidTr="00333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E23EB37" w14:textId="77777777" w:rsidR="005726D1" w:rsidRPr="004D35AE" w:rsidRDefault="005726D1" w:rsidP="00311F57">
            <w:pPr>
              <w:pStyle w:val="59"/>
              <w:jc w:val="left"/>
            </w:pPr>
            <w:r>
              <w:t>数据库</w:t>
            </w:r>
          </w:p>
        </w:tc>
        <w:tc>
          <w:tcPr>
            <w:tcW w:w="2454" w:type="dxa"/>
          </w:tcPr>
          <w:p w14:paraId="63034D4F" w14:textId="15BCF5AD" w:rsidR="005726D1" w:rsidRPr="004D35AE" w:rsidRDefault="00336AF8" w:rsidP="009E65AD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GaussDB(for MySQL) </w:t>
            </w:r>
            <w:r w:rsidR="009E65AD">
              <w:t>8</w:t>
            </w:r>
            <w:r w:rsidRPr="00DA5283">
              <w:rPr>
                <w:rFonts w:hint="eastAsia"/>
              </w:rPr>
              <w:t xml:space="preserve"> </w:t>
            </w:r>
            <w:r w:rsidRPr="00DA5283">
              <w:rPr>
                <w:rFonts w:hint="eastAsia"/>
              </w:rPr>
              <w:t>核</w:t>
            </w:r>
            <w:r w:rsidRPr="00DA5283">
              <w:rPr>
                <w:rFonts w:hint="eastAsia"/>
              </w:rPr>
              <w:t xml:space="preserve"> | </w:t>
            </w:r>
            <w:r w:rsidR="009E65AD">
              <w:t>32</w:t>
            </w:r>
            <w:r w:rsidRPr="00DA5283">
              <w:rPr>
                <w:rFonts w:hint="eastAsia"/>
              </w:rPr>
              <w:t xml:space="preserve"> GB</w:t>
            </w:r>
          </w:p>
        </w:tc>
        <w:tc>
          <w:tcPr>
            <w:tcW w:w="4617" w:type="dxa"/>
          </w:tcPr>
          <w:p w14:paraId="10B9AF9C" w14:textId="6A3E537D" w:rsidR="005726D1" w:rsidRPr="004D35AE" w:rsidRDefault="005726D1" w:rsidP="00311F5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GaussDB(for MySQL)</w:t>
            </w:r>
            <w:r w:rsidR="00DF2C2E">
              <w:rPr>
                <w:rFonts w:hint="eastAsia"/>
              </w:rPr>
              <w:t>服务</w:t>
            </w:r>
          </w:p>
        </w:tc>
      </w:tr>
    </w:tbl>
    <w:p w14:paraId="7114499E" w14:textId="413B5159" w:rsidR="00C62F36" w:rsidRDefault="00C62F36" w:rsidP="00C62F36">
      <w:pPr>
        <w:pStyle w:val="Heading2NoNumber"/>
        <w:rPr>
          <w:lang w:eastAsia="zh-CN"/>
        </w:rPr>
      </w:pPr>
      <w:bookmarkStart w:id="23" w:name="_Toc53423844"/>
      <w:r>
        <w:rPr>
          <w:rFonts w:hint="eastAsia"/>
          <w:lang w:eastAsia="zh-CN"/>
        </w:rPr>
        <w:lastRenderedPageBreak/>
        <w:t>实验概览</w:t>
      </w:r>
      <w:bookmarkEnd w:id="23"/>
    </w:p>
    <w:p w14:paraId="15129190" w14:textId="6A7A0B75" w:rsidR="00C62F36" w:rsidRDefault="00C62F36" w:rsidP="00C62F36">
      <w:pPr>
        <w:pStyle w:val="1e"/>
      </w:pPr>
      <w:r>
        <w:rPr>
          <w:noProof/>
        </w:rPr>
        <w:drawing>
          <wp:inline distT="0" distB="0" distL="0" distR="0" wp14:anchorId="671687A1" wp14:editId="01A2D90C">
            <wp:extent cx="5397495" cy="2260063"/>
            <wp:effectExtent l="19050" t="19050" r="13335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942" cy="240638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C3000B" w14:textId="0A6F9AC4" w:rsidR="007321F0" w:rsidRDefault="007321F0" w:rsidP="007321F0">
      <w:pPr>
        <w:pStyle w:val="9"/>
        <w:numPr>
          <w:ilvl w:val="0"/>
          <w:numId w:val="0"/>
        </w:numPr>
        <w:ind w:left="1021" w:firstLineChars="1500" w:firstLine="3494"/>
        <w:jc w:val="left"/>
      </w:pPr>
      <w:r>
        <w:rPr>
          <w:rFonts w:hint="eastAsia"/>
        </w:rPr>
        <w:t>本实验概览图</w:t>
      </w:r>
    </w:p>
    <w:p w14:paraId="29A0F11A" w14:textId="1E4E3FEC" w:rsidR="007321F0" w:rsidRDefault="007321F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647FF3BA" w14:textId="03E8BD70" w:rsidR="005726D1" w:rsidRPr="00A6064A" w:rsidRDefault="005726D1" w:rsidP="005726D1">
      <w:pPr>
        <w:pStyle w:val="1"/>
        <w:numPr>
          <w:ilvl w:val="0"/>
          <w:numId w:val="7"/>
        </w:numPr>
        <w:wordWrap w:val="0"/>
      </w:pPr>
      <w:bookmarkStart w:id="24" w:name="_Toc47703877"/>
      <w:bookmarkStart w:id="25" w:name="_Toc53423845"/>
      <w:r>
        <w:lastRenderedPageBreak/>
        <w:t>GaussDB(for MySQL)</w:t>
      </w:r>
      <w:r>
        <w:t>数据库</w:t>
      </w:r>
      <w:bookmarkEnd w:id="24"/>
      <w:r w:rsidR="00D20D9A">
        <w:rPr>
          <w:rFonts w:hint="eastAsia"/>
        </w:rPr>
        <w:t>购买</w:t>
      </w:r>
      <w:bookmarkEnd w:id="25"/>
    </w:p>
    <w:p w14:paraId="1BB60FC6" w14:textId="77777777" w:rsidR="005726D1" w:rsidRPr="009F675F" w:rsidRDefault="005726D1" w:rsidP="005726D1">
      <w:pPr>
        <w:pStyle w:val="2"/>
        <w:numPr>
          <w:ilvl w:val="1"/>
          <w:numId w:val="7"/>
        </w:numPr>
      </w:pPr>
      <w:bookmarkStart w:id="26" w:name="_Toc466755572"/>
      <w:bookmarkStart w:id="27" w:name="_Toc7361468"/>
      <w:bookmarkStart w:id="28" w:name="_Toc47703878"/>
      <w:bookmarkStart w:id="29" w:name="_Toc53423846"/>
      <w:r>
        <w:rPr>
          <w:rFonts w:hint="eastAsia"/>
        </w:rPr>
        <w:t>实验</w:t>
      </w:r>
      <w:r w:rsidRPr="009F675F">
        <w:rPr>
          <w:rFonts w:hint="eastAsia"/>
        </w:rPr>
        <w:t>介绍</w:t>
      </w:r>
      <w:bookmarkEnd w:id="26"/>
      <w:bookmarkEnd w:id="27"/>
      <w:bookmarkEnd w:id="28"/>
      <w:bookmarkEnd w:id="29"/>
    </w:p>
    <w:p w14:paraId="3287D34E" w14:textId="77777777" w:rsidR="005726D1" w:rsidRDefault="005726D1" w:rsidP="005726D1">
      <w:pPr>
        <w:pStyle w:val="3"/>
        <w:numPr>
          <w:ilvl w:val="2"/>
          <w:numId w:val="7"/>
        </w:numPr>
        <w:rPr>
          <w:rFonts w:ascii="Times New Roman" w:eastAsia="宋体" w:hAnsi="Times New Roman"/>
          <w:bCs/>
          <w:i/>
          <w:iCs/>
          <w:color w:val="0000FF"/>
          <w:kern w:val="2"/>
          <w:sz w:val="21"/>
        </w:rPr>
      </w:pPr>
      <w:bookmarkStart w:id="30" w:name="_Toc466755573"/>
      <w:bookmarkStart w:id="31" w:name="_Toc7361469"/>
      <w:bookmarkStart w:id="32" w:name="_Toc47703879"/>
      <w:bookmarkStart w:id="33" w:name="_Toc53423847"/>
      <w:r>
        <w:rPr>
          <w:rFonts w:hint="eastAsia"/>
        </w:rPr>
        <w:t>关于本实验</w:t>
      </w:r>
      <w:bookmarkEnd w:id="30"/>
      <w:bookmarkEnd w:id="31"/>
      <w:bookmarkEnd w:id="32"/>
      <w:bookmarkEnd w:id="33"/>
    </w:p>
    <w:p w14:paraId="1FC22FE7" w14:textId="77777777" w:rsidR="005726D1" w:rsidRDefault="005726D1" w:rsidP="005726D1">
      <w:pPr>
        <w:pStyle w:val="1e"/>
      </w:pPr>
      <w:r>
        <w:t>本实验主要描述华为云</w:t>
      </w:r>
      <w:r>
        <w:t>GaussDB(for MySQL)</w:t>
      </w:r>
      <w:r>
        <w:t>数据库的购买。</w:t>
      </w:r>
    </w:p>
    <w:p w14:paraId="77B47F37" w14:textId="77777777" w:rsidR="005726D1" w:rsidRDefault="005726D1" w:rsidP="005726D1">
      <w:pPr>
        <w:pStyle w:val="3"/>
        <w:numPr>
          <w:ilvl w:val="2"/>
          <w:numId w:val="7"/>
        </w:numPr>
      </w:pPr>
      <w:bookmarkStart w:id="34" w:name="_Toc466755574"/>
      <w:bookmarkStart w:id="35" w:name="_Toc7361470"/>
      <w:bookmarkStart w:id="36" w:name="_Toc47703880"/>
      <w:bookmarkStart w:id="37" w:name="_Toc53423848"/>
      <w:r>
        <w:rPr>
          <w:rFonts w:hint="eastAsia"/>
        </w:rPr>
        <w:t>实验目的</w:t>
      </w:r>
      <w:bookmarkEnd w:id="34"/>
      <w:bookmarkEnd w:id="35"/>
      <w:bookmarkEnd w:id="36"/>
      <w:bookmarkEnd w:id="37"/>
    </w:p>
    <w:p w14:paraId="62815A10" w14:textId="77777777" w:rsidR="005726D1" w:rsidRDefault="005726D1" w:rsidP="005726D1">
      <w:pPr>
        <w:pStyle w:val="4a"/>
      </w:pPr>
      <w:r>
        <w:t>掌握</w:t>
      </w:r>
      <w:r>
        <w:rPr>
          <w:rFonts w:hint="eastAsia"/>
        </w:rPr>
        <w:t>华为云购买</w:t>
      </w:r>
      <w:r>
        <w:t>GaussDB(for MySQL)</w:t>
      </w:r>
      <w:r>
        <w:t>数据库</w:t>
      </w:r>
      <w:r>
        <w:rPr>
          <w:rFonts w:hint="eastAsia"/>
        </w:rPr>
        <w:t>。</w:t>
      </w:r>
    </w:p>
    <w:p w14:paraId="17690609" w14:textId="77777777" w:rsidR="005726D1" w:rsidRDefault="005726D1" w:rsidP="005726D1">
      <w:pPr>
        <w:pStyle w:val="2"/>
        <w:numPr>
          <w:ilvl w:val="1"/>
          <w:numId w:val="7"/>
        </w:numPr>
        <w:rPr>
          <w:lang w:eastAsia="zh-CN"/>
        </w:rPr>
      </w:pPr>
      <w:bookmarkStart w:id="38" w:name="_Toc47703881"/>
      <w:bookmarkStart w:id="39" w:name="_Toc53423849"/>
      <w:r>
        <w:rPr>
          <w:lang w:eastAsia="zh-CN"/>
        </w:rPr>
        <w:t>购买</w:t>
      </w:r>
      <w:r>
        <w:t>GaussDB(for MySQL)</w:t>
      </w:r>
      <w:r>
        <w:t>数据库</w:t>
      </w:r>
      <w:bookmarkEnd w:id="38"/>
      <w:bookmarkEnd w:id="39"/>
    </w:p>
    <w:p w14:paraId="3319422A" w14:textId="77777777" w:rsidR="005726D1" w:rsidRDefault="005726D1" w:rsidP="005726D1">
      <w:pPr>
        <w:pStyle w:val="3"/>
        <w:numPr>
          <w:ilvl w:val="2"/>
          <w:numId w:val="7"/>
        </w:numPr>
        <w:rPr>
          <w:rFonts w:ascii="Times New Roman" w:eastAsia="宋体" w:hAnsi="Times New Roman"/>
          <w:color w:val="FF0000"/>
        </w:rPr>
      </w:pPr>
      <w:bookmarkStart w:id="40" w:name="_Toc466755578"/>
      <w:bookmarkStart w:id="41" w:name="_Toc7361474"/>
      <w:bookmarkStart w:id="42" w:name="_Toc47703882"/>
      <w:bookmarkStart w:id="43" w:name="_Toc53423850"/>
      <w:r>
        <w:t>登录华为云</w:t>
      </w:r>
      <w:bookmarkEnd w:id="40"/>
      <w:bookmarkEnd w:id="41"/>
      <w:bookmarkEnd w:id="42"/>
      <w:bookmarkEnd w:id="43"/>
    </w:p>
    <w:p w14:paraId="6B0C1641" w14:textId="04CD24AB" w:rsidR="005726D1" w:rsidRDefault="005726D1" w:rsidP="005726D1">
      <w:pPr>
        <w:pStyle w:val="30"/>
      </w:pPr>
      <w:r>
        <w:rPr>
          <w:rFonts w:hint="eastAsia"/>
        </w:rPr>
        <w:t>登录华为云官网</w:t>
      </w:r>
      <w:r w:rsidR="00F06D47">
        <w:rPr>
          <w:rFonts w:hint="eastAsia"/>
        </w:rPr>
        <w:t>。</w:t>
      </w:r>
    </w:p>
    <w:p w14:paraId="49BEA304" w14:textId="515FD1F6" w:rsidR="005726D1" w:rsidRDefault="005726D1" w:rsidP="005726D1">
      <w:pPr>
        <w:pStyle w:val="1e"/>
      </w:pPr>
      <w:r>
        <w:t>登录</w:t>
      </w:r>
      <w:hyperlink r:id="rId14" w:history="1">
        <w:r>
          <w:rPr>
            <w:rStyle w:val="ad"/>
          </w:rPr>
          <w:t>https://www.huaweicloud.com/</w:t>
        </w:r>
      </w:hyperlink>
      <w:r>
        <w:rPr>
          <w:rFonts w:hint="eastAsia"/>
        </w:rPr>
        <w:t>，</w:t>
      </w:r>
      <w:r>
        <w:t>进入华为云官网</w:t>
      </w:r>
      <w:r>
        <w:rPr>
          <w:rFonts w:hint="eastAsia"/>
        </w:rPr>
        <w:t>，</w:t>
      </w:r>
      <w:r>
        <w:t>输入账号</w:t>
      </w:r>
      <w:r w:rsidR="00651979">
        <w:rPr>
          <w:rFonts w:hint="eastAsia"/>
        </w:rPr>
        <w:t>及</w:t>
      </w:r>
      <w:r>
        <w:t>密码</w:t>
      </w:r>
      <w:r>
        <w:rPr>
          <w:rFonts w:hint="eastAsia"/>
        </w:rPr>
        <w:t>，</w:t>
      </w:r>
      <w:r>
        <w:t>登录</w:t>
      </w:r>
      <w:r>
        <w:rPr>
          <w:rFonts w:hint="eastAsia"/>
        </w:rPr>
        <w:t>。</w:t>
      </w:r>
    </w:p>
    <w:p w14:paraId="31809D68" w14:textId="77777777" w:rsidR="005726D1" w:rsidRDefault="005726D1" w:rsidP="005726D1">
      <w:pPr>
        <w:pStyle w:val="1e"/>
      </w:pPr>
      <w:r>
        <w:rPr>
          <w:noProof/>
        </w:rPr>
        <w:drawing>
          <wp:inline distT="0" distB="0" distL="0" distR="0" wp14:anchorId="768E9108" wp14:editId="565EC4FC">
            <wp:extent cx="5454000" cy="2146401"/>
            <wp:effectExtent l="19050" t="19050" r="1397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14640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3672A" w14:textId="77777777" w:rsidR="005726D1" w:rsidRDefault="005726D1" w:rsidP="005726D1">
      <w:pPr>
        <w:pStyle w:val="3"/>
        <w:numPr>
          <w:ilvl w:val="2"/>
          <w:numId w:val="7"/>
        </w:numPr>
        <w:spacing w:after="160"/>
      </w:pPr>
      <w:bookmarkStart w:id="44" w:name="_Toc47703883"/>
      <w:bookmarkStart w:id="45" w:name="_Toc53423851"/>
      <w:r>
        <w:t>购买华为云</w:t>
      </w:r>
      <w:r>
        <w:t>GaussDB(for MySQL)</w:t>
      </w:r>
      <w:r>
        <w:t>数据库</w:t>
      </w:r>
      <w:bookmarkEnd w:id="44"/>
      <w:bookmarkEnd w:id="45"/>
    </w:p>
    <w:p w14:paraId="1F397B92" w14:textId="15F58E8F" w:rsidR="005726D1" w:rsidRDefault="005726D1" w:rsidP="005726D1">
      <w:pPr>
        <w:pStyle w:val="30"/>
      </w:pPr>
      <w:r>
        <w:t>进入控制台</w:t>
      </w:r>
      <w:r>
        <w:rPr>
          <w:rFonts w:hint="eastAsia"/>
        </w:rPr>
        <w:t>，</w:t>
      </w:r>
      <w:r w:rsidR="00455D02">
        <w:rPr>
          <w:rFonts w:ascii="方正兰亭黑简体" w:hint="eastAsia"/>
        </w:rPr>
        <w:t>选择区域</w:t>
      </w:r>
      <w:r w:rsidR="00A018FC">
        <w:rPr>
          <w:rFonts w:ascii="方正兰亭黑简体" w:hint="eastAsia"/>
        </w:rPr>
        <w:t>“</w:t>
      </w:r>
      <w:r w:rsidR="00455D02">
        <w:rPr>
          <w:rFonts w:ascii="方正兰亭黑简体" w:hint="eastAsia"/>
        </w:rPr>
        <w:t>华北-北京四</w:t>
      </w:r>
      <w:r w:rsidR="00A018FC">
        <w:rPr>
          <w:rFonts w:ascii="方正兰亭黑简体" w:hint="eastAsia"/>
        </w:rPr>
        <w:t>”</w:t>
      </w:r>
      <w:r w:rsidR="00455D02">
        <w:rPr>
          <w:rFonts w:ascii="方正兰亭黑简体" w:hint="eastAsia"/>
        </w:rPr>
        <w:t>，</w:t>
      </w:r>
      <w:r w:rsidR="00455D02" w:rsidRPr="00B47A20">
        <w:rPr>
          <w:rFonts w:ascii="方正兰亭黑简体" w:hint="eastAsia"/>
        </w:rPr>
        <w:t>点击服务列表，选择云数据库</w:t>
      </w:r>
      <w:r w:rsidR="00455D02" w:rsidRPr="00C72E42">
        <w:rPr>
          <w:rFonts w:cs="Huawei Sans"/>
        </w:rPr>
        <w:t>GaussDB</w:t>
      </w:r>
      <w:r w:rsidR="00455D02" w:rsidRPr="00B47A20">
        <w:rPr>
          <w:rFonts w:ascii="方正兰亭黑简体" w:hint="eastAsia"/>
        </w:rPr>
        <w:t>。</w:t>
      </w:r>
    </w:p>
    <w:p w14:paraId="7B464430" w14:textId="543714DE" w:rsidR="005726D1" w:rsidRDefault="00C715FA" w:rsidP="005726D1">
      <w:pPr>
        <w:pStyle w:val="1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6BB35" wp14:editId="0873E5CB">
                <wp:simplePos x="0" y="0"/>
                <wp:positionH relativeFrom="column">
                  <wp:posOffset>5487670</wp:posOffset>
                </wp:positionH>
                <wp:positionV relativeFrom="paragraph">
                  <wp:posOffset>641985</wp:posOffset>
                </wp:positionV>
                <wp:extent cx="350520" cy="162560"/>
                <wp:effectExtent l="38100" t="19050" r="11430" b="469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625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8F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432.1pt;margin-top:50.55pt;width:27.6pt;height:12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8A590" wp14:editId="1B20E612">
                <wp:simplePos x="0" y="0"/>
                <wp:positionH relativeFrom="column">
                  <wp:posOffset>1073149</wp:posOffset>
                </wp:positionH>
                <wp:positionV relativeFrom="paragraph">
                  <wp:posOffset>332104</wp:posOffset>
                </wp:positionV>
                <wp:extent cx="528320" cy="279400"/>
                <wp:effectExtent l="38100" t="38100" r="24130" b="254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320" cy="279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75A" id="直接箭头连接符 11" o:spid="_x0000_s1026" type="#_x0000_t32" style="position:absolute;left:0;text-align:left;margin-left:84.5pt;margin-top:26.15pt;width:41.6pt;height:2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4F9A1" wp14:editId="136FD17C">
                <wp:simplePos x="0" y="0"/>
                <wp:positionH relativeFrom="column">
                  <wp:posOffset>2134869</wp:posOffset>
                </wp:positionH>
                <wp:positionV relativeFrom="paragraph">
                  <wp:posOffset>118745</wp:posOffset>
                </wp:positionV>
                <wp:extent cx="465455" cy="277495"/>
                <wp:effectExtent l="38100" t="38100" r="10795" b="273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2774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4493" id="直接箭头连接符 10" o:spid="_x0000_s1026" type="#_x0000_t32" style="position:absolute;left:0;text-align:left;margin-left:168.1pt;margin-top:9.35pt;width:36.65pt;height:21.8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" strokecolor="#c7000b" strokeweight="2.25pt">
                <v:stroke endarrow="block"/>
              </v:shape>
            </w:pict>
          </mc:Fallback>
        </mc:AlternateContent>
      </w:r>
      <w:r w:rsidR="00D54F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34AB8" wp14:editId="5BFC0E8C">
                <wp:simplePos x="0" y="0"/>
                <wp:positionH relativeFrom="column">
                  <wp:posOffset>4923259</wp:posOffset>
                </wp:positionH>
                <wp:positionV relativeFrom="paragraph">
                  <wp:posOffset>612186</wp:posOffset>
                </wp:positionV>
                <wp:extent cx="1057702" cy="1003111"/>
                <wp:effectExtent l="19050" t="19050" r="2857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10031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2B56" id="矩形 1" o:spid="_x0000_s1026" style="position:absolute;left:0;text-align:left;margin-left:387.65pt;margin-top:48.2pt;width:83.3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" filled="f" strokecolor="#c7000b" strokeweight="2.25pt"/>
            </w:pict>
          </mc:Fallback>
        </mc:AlternateContent>
      </w:r>
      <w:r w:rsidR="00455D02">
        <w:rPr>
          <w:noProof/>
        </w:rPr>
        <w:drawing>
          <wp:inline distT="0" distB="0" distL="0" distR="0" wp14:anchorId="6E02C40A" wp14:editId="7B279AE1">
            <wp:extent cx="5415915" cy="2602876"/>
            <wp:effectExtent l="19050" t="19050" r="13335" b="260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590" cy="260752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B2CF76" w14:textId="24351FD3" w:rsidR="005726D1" w:rsidRDefault="005726D1" w:rsidP="005726D1">
      <w:pPr>
        <w:pStyle w:val="30"/>
      </w:pPr>
      <w:r>
        <w:rPr>
          <w:noProof/>
        </w:rPr>
        <w:t>进入数据库购买界面</w:t>
      </w:r>
      <w:r w:rsidR="00F06D47">
        <w:rPr>
          <w:noProof/>
        </w:rPr>
        <w:t>。</w:t>
      </w:r>
    </w:p>
    <w:p w14:paraId="53CDBC9B" w14:textId="2512B520" w:rsidR="005726D1" w:rsidRDefault="004A65F7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2C7D8" wp14:editId="244C2BAD">
                <wp:simplePos x="0" y="0"/>
                <wp:positionH relativeFrom="column">
                  <wp:posOffset>5133340</wp:posOffset>
                </wp:positionH>
                <wp:positionV relativeFrom="paragraph">
                  <wp:posOffset>105410</wp:posOffset>
                </wp:positionV>
                <wp:extent cx="406273" cy="91440"/>
                <wp:effectExtent l="19050" t="76200" r="0" b="419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273" cy="914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C735" id="直接箭头连接符 21" o:spid="_x0000_s1026" type="#_x0000_t32" style="position:absolute;left:0;text-align:left;margin-left:404.2pt;margin-top:8.3pt;width:32pt;height:7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" strokecolor="#c7000b" strokeweight="2.25pt">
                <v:stroke endarrow="block"/>
              </v:shape>
            </w:pict>
          </mc:Fallback>
        </mc:AlternateContent>
      </w:r>
      <w:r w:rsidR="005726D1">
        <w:rPr>
          <w:noProof/>
        </w:rPr>
        <w:drawing>
          <wp:inline distT="0" distB="0" distL="0" distR="0" wp14:anchorId="708E7CA2" wp14:editId="25504E30">
            <wp:extent cx="5454000" cy="1198545"/>
            <wp:effectExtent l="19050" t="19050" r="13970" b="209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1985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95EE0" w14:textId="3C4F3288" w:rsidR="005726D1" w:rsidRDefault="005726D1" w:rsidP="005726D1">
      <w:pPr>
        <w:pStyle w:val="30"/>
      </w:pPr>
      <w:r>
        <w:rPr>
          <w:rFonts w:hint="eastAsia"/>
        </w:rPr>
        <w:t>配置数据库</w:t>
      </w:r>
      <w:r w:rsidR="00F06D47">
        <w:rPr>
          <w:rFonts w:hint="eastAsia"/>
        </w:rPr>
        <w:t>。</w:t>
      </w:r>
    </w:p>
    <w:p w14:paraId="588031D0" w14:textId="56A41C4D" w:rsidR="008D2D84" w:rsidRPr="00455D02" w:rsidRDefault="00455D02" w:rsidP="005726D1">
      <w:pPr>
        <w:pStyle w:val="1e"/>
      </w:pPr>
      <w:r w:rsidRPr="00B47A20">
        <w:rPr>
          <w:rFonts w:hint="eastAsia"/>
        </w:rPr>
        <w:t>选择按需计费</w:t>
      </w:r>
      <w:r w:rsidRPr="00B47A20">
        <w:rPr>
          <w:rFonts w:hint="eastAsia"/>
        </w:rPr>
        <w:t>-</w:t>
      </w:r>
      <w:r w:rsidR="00A018FC">
        <w:rPr>
          <w:rFonts w:hint="eastAsia"/>
        </w:rPr>
        <w:t>-</w:t>
      </w:r>
      <w:r>
        <w:rPr>
          <w:rFonts w:hint="eastAsia"/>
        </w:rPr>
        <w:t>华北</w:t>
      </w:r>
      <w:r>
        <w:rPr>
          <w:rFonts w:hint="eastAsia"/>
        </w:rPr>
        <w:t>-</w:t>
      </w:r>
      <w:r>
        <w:rPr>
          <w:rFonts w:hint="eastAsia"/>
        </w:rPr>
        <w:t>北京四。</w:t>
      </w:r>
    </w:p>
    <w:p w14:paraId="0D9A1092" w14:textId="0CF38252" w:rsidR="005726D1" w:rsidRDefault="007F385E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4BD16" wp14:editId="0A726584">
                <wp:simplePos x="0" y="0"/>
                <wp:positionH relativeFrom="column">
                  <wp:posOffset>1886632</wp:posOffset>
                </wp:positionH>
                <wp:positionV relativeFrom="paragraph">
                  <wp:posOffset>294498</wp:posOffset>
                </wp:positionV>
                <wp:extent cx="708973" cy="190983"/>
                <wp:effectExtent l="19050" t="1905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73" cy="1909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998DE" id="矩形 5" o:spid="_x0000_s1026" style="position:absolute;left:0;text-align:left;margin-left:148.55pt;margin-top:23.2pt;width:55.8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F9B39" wp14:editId="57F0A441">
                <wp:simplePos x="0" y="0"/>
                <wp:positionH relativeFrom="column">
                  <wp:posOffset>1265659</wp:posOffset>
                </wp:positionH>
                <wp:positionV relativeFrom="paragraph">
                  <wp:posOffset>506038</wp:posOffset>
                </wp:positionV>
                <wp:extent cx="1289714" cy="197656"/>
                <wp:effectExtent l="19050" t="19050" r="2476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1976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F634" id="矩形 3" o:spid="_x0000_s1026" style="position:absolute;left:0;text-align:left;margin-left:99.65pt;margin-top:39.85pt;width:101.55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" filled="f" strokecolor="#c7000b" strokeweight="2.25pt"/>
            </w:pict>
          </mc:Fallback>
        </mc:AlternateContent>
      </w:r>
      <w:r w:rsidR="00455D02">
        <w:rPr>
          <w:noProof/>
        </w:rPr>
        <w:drawing>
          <wp:inline distT="0" distB="0" distL="0" distR="0" wp14:anchorId="790A2963" wp14:editId="74DB3E4E">
            <wp:extent cx="5471795" cy="2062568"/>
            <wp:effectExtent l="19050" t="19050" r="14605" b="139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652" cy="206402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DEA3AA" w14:textId="663163BF" w:rsidR="00DB316E" w:rsidRDefault="00DB316E" w:rsidP="005726D1">
      <w:pPr>
        <w:pStyle w:val="1e"/>
      </w:pPr>
      <w:r w:rsidRPr="00B47A20">
        <w:rPr>
          <w:rFonts w:hint="eastAsia"/>
        </w:rPr>
        <w:t>选择</w:t>
      </w:r>
      <w:r>
        <w:rPr>
          <w:rFonts w:hint="eastAsia"/>
        </w:rPr>
        <w:t>鲲鹏</w:t>
      </w:r>
      <w:r w:rsidRPr="00B47A20">
        <w:rPr>
          <w:rFonts w:hint="eastAsia"/>
        </w:rPr>
        <w:t>通用</w:t>
      </w:r>
      <w:r>
        <w:rPr>
          <w:rFonts w:hint="eastAsia"/>
        </w:rPr>
        <w:t>计算</w:t>
      </w:r>
      <w:r w:rsidRPr="00B47A20">
        <w:rPr>
          <w:rFonts w:hint="eastAsia"/>
        </w:rPr>
        <w:t>增强型，规格选择</w:t>
      </w:r>
      <w:r>
        <w:t>8</w:t>
      </w:r>
      <w:r w:rsidRPr="00B47A20">
        <w:rPr>
          <w:rFonts w:hint="eastAsia"/>
        </w:rPr>
        <w:t>核</w:t>
      </w:r>
      <w:r w:rsidRPr="00B47A20">
        <w:rPr>
          <w:rFonts w:hint="eastAsia"/>
        </w:rPr>
        <w:t>|</w:t>
      </w:r>
      <w:r>
        <w:t>32</w:t>
      </w:r>
      <w:r w:rsidRPr="00C72E42">
        <w:t>GB</w:t>
      </w:r>
      <w:r w:rsidRPr="00B47A20">
        <w:rPr>
          <w:rFonts w:hint="eastAsia"/>
        </w:rPr>
        <w:t>即可</w:t>
      </w:r>
      <w:r w:rsidR="007E0758">
        <w:rPr>
          <w:rFonts w:hint="eastAsia"/>
        </w:rPr>
        <w:t>。</w:t>
      </w:r>
    </w:p>
    <w:p w14:paraId="6340C85C" w14:textId="08AA4DDE" w:rsidR="00DB316E" w:rsidRDefault="00546CE1" w:rsidP="005726D1">
      <w:pPr>
        <w:pStyle w:val="1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639A8" wp14:editId="76AA643C">
                <wp:simplePos x="0" y="0"/>
                <wp:positionH relativeFrom="column">
                  <wp:posOffset>1990313</wp:posOffset>
                </wp:positionH>
                <wp:positionV relativeFrom="paragraph">
                  <wp:posOffset>48895</wp:posOffset>
                </wp:positionV>
                <wp:extent cx="755015" cy="190500"/>
                <wp:effectExtent l="19050" t="19050" r="2603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CE57B" id="矩形 26" o:spid="_x0000_s1026" style="position:absolute;left:0;text-align:left;margin-left:156.7pt;margin-top:3.85pt;width:59.4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" filled="f" strokecolor="#c7000b" strokeweight="2.25pt"/>
            </w:pict>
          </mc:Fallback>
        </mc:AlternateContent>
      </w:r>
      <w:r w:rsidR="00DB31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56A30" wp14:editId="087A0103">
                <wp:simplePos x="0" y="0"/>
                <wp:positionH relativeFrom="column">
                  <wp:posOffset>1102261</wp:posOffset>
                </wp:positionH>
                <wp:positionV relativeFrom="paragraph">
                  <wp:posOffset>478666</wp:posOffset>
                </wp:positionV>
                <wp:extent cx="398653" cy="206883"/>
                <wp:effectExtent l="19050" t="38100" r="40005" b="222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653" cy="2068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C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86.8pt;margin-top:37.7pt;width:31.4pt;height:16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" strokecolor="#c7000b" strokeweight="2.25pt">
                <v:stroke endarrow="block"/>
              </v:shape>
            </w:pict>
          </mc:Fallback>
        </mc:AlternateContent>
      </w:r>
      <w:r w:rsidR="00DB316E">
        <w:rPr>
          <w:noProof/>
        </w:rPr>
        <w:drawing>
          <wp:inline distT="0" distB="0" distL="0" distR="0" wp14:anchorId="202FB023" wp14:editId="1BC0F92E">
            <wp:extent cx="5422359" cy="1566407"/>
            <wp:effectExtent l="19050" t="19050" r="2603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7589" cy="16228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A78E5" w14:textId="57860EEF" w:rsidR="005726D1" w:rsidRDefault="005726D1" w:rsidP="005726D1">
      <w:pPr>
        <w:pStyle w:val="1e"/>
      </w:pPr>
      <w:r>
        <w:rPr>
          <w:rFonts w:hint="eastAsia"/>
        </w:rPr>
        <w:t>其余默认即可，并输入数据库密码。</w:t>
      </w:r>
    </w:p>
    <w:p w14:paraId="743C4FE4" w14:textId="0888FBCD" w:rsidR="00D53BA9" w:rsidRDefault="002C426F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2AA01" wp14:editId="77173AEA">
                <wp:simplePos x="0" y="0"/>
                <wp:positionH relativeFrom="column">
                  <wp:posOffset>5539105</wp:posOffset>
                </wp:positionH>
                <wp:positionV relativeFrom="paragraph">
                  <wp:posOffset>2151380</wp:posOffset>
                </wp:positionV>
                <wp:extent cx="286385" cy="237490"/>
                <wp:effectExtent l="19050" t="19050" r="56515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2374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6036" id="直接箭头连接符 16" o:spid="_x0000_s1026" type="#_x0000_t32" style="position:absolute;left:0;text-align:left;margin-left:436.15pt;margin-top:169.4pt;width:22.5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" strokecolor="#c7000b" strokeweight="2.25pt">
                <v:stroke endarrow="block"/>
              </v:shape>
            </w:pict>
          </mc:Fallback>
        </mc:AlternateContent>
      </w:r>
      <w:r w:rsidR="00D53B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578F4" wp14:editId="6BCC448D">
                <wp:simplePos x="0" y="0"/>
                <wp:positionH relativeFrom="column">
                  <wp:posOffset>1191838</wp:posOffset>
                </wp:positionH>
                <wp:positionV relativeFrom="paragraph">
                  <wp:posOffset>36063</wp:posOffset>
                </wp:positionV>
                <wp:extent cx="362198" cy="115224"/>
                <wp:effectExtent l="19050" t="19050" r="19050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8" cy="1152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C4BB" id="矩形 6" o:spid="_x0000_s1026" style="position:absolute;left:0;text-align:left;margin-left:93.85pt;margin-top:2.85pt;width:28.5pt;height: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" filled="f" strokecolor="#c7000b" strokeweight="2.25pt"/>
            </w:pict>
          </mc:Fallback>
        </mc:AlternateContent>
      </w:r>
      <w:r w:rsidR="00D53B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8B0AB" wp14:editId="0625555C">
                <wp:simplePos x="0" y="0"/>
                <wp:positionH relativeFrom="column">
                  <wp:posOffset>1456525</wp:posOffset>
                </wp:positionH>
                <wp:positionV relativeFrom="paragraph">
                  <wp:posOffset>1162050</wp:posOffset>
                </wp:positionV>
                <wp:extent cx="134620" cy="134112"/>
                <wp:effectExtent l="38100" t="19050" r="17780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1341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3920" id="直接箭头连接符 14" o:spid="_x0000_s1026" type="#_x0000_t32" style="position:absolute;left:0;text-align:left;margin-left:114.7pt;margin-top:91.5pt;width:10.6pt;height:10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" strokecolor="#c7000b" strokeweight="2.25pt">
                <v:stroke endarrow="block"/>
              </v:shape>
            </w:pict>
          </mc:Fallback>
        </mc:AlternateContent>
      </w:r>
      <w:r w:rsidR="00D53B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84765A" wp14:editId="73E5672B">
                <wp:simplePos x="0" y="0"/>
                <wp:positionH relativeFrom="column">
                  <wp:posOffset>1556954</wp:posOffset>
                </wp:positionH>
                <wp:positionV relativeFrom="paragraph">
                  <wp:posOffset>1342926</wp:posOffset>
                </wp:positionV>
                <wp:extent cx="121920" cy="128016"/>
                <wp:effectExtent l="38100" t="19050" r="30480" b="438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280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EA76" id="直接箭头连接符 15" o:spid="_x0000_s1026" type="#_x0000_t32" style="position:absolute;left:0;text-align:left;margin-left:122.6pt;margin-top:105.75pt;width:9.6pt;height:10.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" strokecolor="#c7000b" strokeweight="2.25pt">
                <v:stroke endarrow="block"/>
              </v:shape>
            </w:pict>
          </mc:Fallback>
        </mc:AlternateContent>
      </w:r>
      <w:r w:rsidR="00D53B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22B44" wp14:editId="0A309C27">
                <wp:simplePos x="0" y="0"/>
                <wp:positionH relativeFrom="column">
                  <wp:posOffset>1156211</wp:posOffset>
                </wp:positionH>
                <wp:positionV relativeFrom="paragraph">
                  <wp:posOffset>505138</wp:posOffset>
                </wp:positionV>
                <wp:extent cx="2766951" cy="518284"/>
                <wp:effectExtent l="19050" t="19050" r="1460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5182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475B1" id="矩形 7" o:spid="_x0000_s1026" style="position:absolute;left:0;text-align:left;margin-left:91.05pt;margin-top:39.75pt;width:217.85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" filled="f" strokecolor="#c7000b" strokeweight="2.25pt"/>
            </w:pict>
          </mc:Fallback>
        </mc:AlternateContent>
      </w:r>
      <w:r w:rsidR="00D53BA9">
        <w:rPr>
          <w:noProof/>
        </w:rPr>
        <w:drawing>
          <wp:inline distT="0" distB="0" distL="0" distR="0" wp14:anchorId="27DEC56C" wp14:editId="6227A027">
            <wp:extent cx="5440078" cy="2554658"/>
            <wp:effectExtent l="19050" t="19050" r="27305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155" cy="255704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6F6EC7" w14:textId="456AC031" w:rsidR="005726D1" w:rsidRDefault="005726D1" w:rsidP="005726D1">
      <w:pPr>
        <w:pStyle w:val="1e"/>
      </w:pPr>
      <w:r>
        <w:rPr>
          <w:rFonts w:hint="eastAsia"/>
        </w:rPr>
        <w:t>点击立即购买，在确认页面提交订单。</w:t>
      </w:r>
    </w:p>
    <w:p w14:paraId="12F98969" w14:textId="2B5BEA39" w:rsidR="005726D1" w:rsidRDefault="0089356C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C2D9C" wp14:editId="7364D923">
                <wp:simplePos x="0" y="0"/>
                <wp:positionH relativeFrom="column">
                  <wp:posOffset>5539839</wp:posOffset>
                </wp:positionH>
                <wp:positionV relativeFrom="paragraph">
                  <wp:posOffset>2089851</wp:posOffset>
                </wp:positionV>
                <wp:extent cx="286766" cy="237871"/>
                <wp:effectExtent l="19050" t="19050" r="56515" b="482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66" cy="2378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9E9B" id="直接箭头连接符 31" o:spid="_x0000_s1026" type="#_x0000_t32" style="position:absolute;left:0;text-align:left;margin-left:436.2pt;margin-top:164.55pt;width:22.6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20D87B" wp14:editId="38846397">
            <wp:extent cx="5440078" cy="2540547"/>
            <wp:effectExtent l="19050" t="19050" r="2730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039" cy="25484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92EB4" w14:textId="77777777" w:rsidR="005726D1" w:rsidRDefault="005726D1" w:rsidP="005726D1">
      <w:pPr>
        <w:pStyle w:val="1e"/>
      </w:pPr>
      <w:r>
        <w:rPr>
          <w:rFonts w:hint="eastAsia"/>
        </w:rPr>
        <w:t>提交完成后，回到实例界面。</w:t>
      </w:r>
    </w:p>
    <w:p w14:paraId="032173A8" w14:textId="1E7ADF92" w:rsidR="005726D1" w:rsidRDefault="001B2388" w:rsidP="005726D1">
      <w:pPr>
        <w:pStyle w:val="1e"/>
      </w:pPr>
      <w:r>
        <w:rPr>
          <w:noProof/>
        </w:rPr>
        <w:lastRenderedPageBreak/>
        <w:drawing>
          <wp:inline distT="0" distB="0" distL="0" distR="0" wp14:anchorId="6ADF93D7" wp14:editId="795591DB">
            <wp:extent cx="2499756" cy="2256417"/>
            <wp:effectExtent l="19050" t="19050" r="15240" b="107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3336" cy="227770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5E935A" w14:textId="77777777" w:rsidR="005726D1" w:rsidRDefault="005726D1" w:rsidP="005726D1">
      <w:pPr>
        <w:pStyle w:val="1e"/>
      </w:pPr>
      <w:r>
        <w:rPr>
          <w:rFonts w:hint="eastAsia"/>
        </w:rPr>
        <w:t>等待数据库创建。</w:t>
      </w:r>
    </w:p>
    <w:p w14:paraId="7F19877C" w14:textId="57EA8181" w:rsidR="00EB1C40" w:rsidRDefault="00EB1C40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2940C" wp14:editId="7A47779B">
                <wp:simplePos x="0" y="0"/>
                <wp:positionH relativeFrom="column">
                  <wp:posOffset>3254375</wp:posOffset>
                </wp:positionH>
                <wp:positionV relativeFrom="paragraph">
                  <wp:posOffset>691185</wp:posOffset>
                </wp:positionV>
                <wp:extent cx="152400" cy="121920"/>
                <wp:effectExtent l="38100" t="38100" r="19050" b="304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9A88" id="直接箭头连接符 19" o:spid="_x0000_s1026" type="#_x0000_t32" style="position:absolute;left:0;text-align:left;margin-left:256.25pt;margin-top:54.4pt;width:12pt;height:9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" strokecolor="#c7000b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ABB781" wp14:editId="57F74E09">
            <wp:extent cx="5397627" cy="780690"/>
            <wp:effectExtent l="19050" t="19050" r="12700" b="196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440" cy="78659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E5C" w14:textId="420A0477" w:rsidR="005726D1" w:rsidRDefault="005726D1" w:rsidP="005726D1">
      <w:pPr>
        <w:pStyle w:val="1e"/>
      </w:pPr>
      <w:r>
        <w:rPr>
          <w:rFonts w:hint="eastAsia"/>
        </w:rPr>
        <w:t>等待几分钟后，数据库创建成功。</w:t>
      </w:r>
    </w:p>
    <w:p w14:paraId="7DCA771A" w14:textId="743CD4F6" w:rsidR="009A2232" w:rsidRDefault="00A851F0" w:rsidP="005726D1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FB205" wp14:editId="6064F2EF">
                <wp:simplePos x="0" y="0"/>
                <wp:positionH relativeFrom="column">
                  <wp:posOffset>3295403</wp:posOffset>
                </wp:positionH>
                <wp:positionV relativeFrom="paragraph">
                  <wp:posOffset>684786</wp:posOffset>
                </wp:positionV>
                <wp:extent cx="152400" cy="121920"/>
                <wp:effectExtent l="38100" t="38100" r="19050" b="3048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219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7000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E317" id="直接箭头连接符 35" o:spid="_x0000_s1026" type="#_x0000_t32" style="position:absolute;left:0;text-align:left;margin-left:259.5pt;margin-top:53.9pt;width:12pt;height:9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" strokecolor="#c7000b" strokeweight="2.25pt">
                <v:stroke endarrow="block"/>
              </v:shape>
            </w:pict>
          </mc:Fallback>
        </mc:AlternateContent>
      </w:r>
      <w:r w:rsidR="009A2232">
        <w:rPr>
          <w:noProof/>
        </w:rPr>
        <w:drawing>
          <wp:inline distT="0" distB="0" distL="0" distR="0" wp14:anchorId="6BFC4DAD" wp14:editId="14DA21C3">
            <wp:extent cx="5397500" cy="778991"/>
            <wp:effectExtent l="19050" t="19050" r="12700" b="215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1675" cy="79114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14:paraId="70AF0C00" w14:textId="610F7C6C" w:rsidR="005726D1" w:rsidRDefault="005726D1" w:rsidP="00D7382D">
      <w:pPr>
        <w:pStyle w:val="1e"/>
      </w:pPr>
      <w:r>
        <w:rPr>
          <w:rFonts w:hint="eastAsia"/>
        </w:rPr>
        <w:t>购买成功！</w:t>
      </w:r>
    </w:p>
    <w:p w14:paraId="06F12A19" w14:textId="583E4262" w:rsidR="005726D1" w:rsidRPr="005726D1" w:rsidRDefault="005726D1" w:rsidP="00365F88">
      <w:pPr>
        <w:pStyle w:val="1e"/>
      </w:pPr>
      <w:r>
        <w:rPr>
          <w:rFonts w:hint="eastAsia"/>
        </w:rPr>
        <w:t>注意：本次购买鲲鹏服务器价格为公测价格，具体价格以华为云官网为准。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</w:p>
    <w:sectPr w:rsidR="005726D1" w:rsidRPr="005726D1" w:rsidSect="00033B54">
      <w:headerReference w:type="default" r:id="rId2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14E0E" w14:textId="77777777" w:rsidR="00A60E9B" w:rsidRDefault="00A60E9B" w:rsidP="00940D2A">
      <w:pPr>
        <w:spacing w:before="0" w:after="0" w:line="240" w:lineRule="auto"/>
      </w:pPr>
      <w:r>
        <w:separator/>
      </w:r>
    </w:p>
  </w:endnote>
  <w:endnote w:type="continuationSeparator" w:id="0">
    <w:p w14:paraId="694C1E4D" w14:textId="77777777" w:rsidR="00A60E9B" w:rsidRDefault="00A60E9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B16F7" w14:textId="77777777" w:rsidR="00A60E9B" w:rsidRDefault="00A60E9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DE39FDD" w14:textId="77777777" w:rsidR="00A60E9B" w:rsidRDefault="00A60E9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02ACF331" w:rsidR="006651F6" w:rsidRPr="009D4127" w:rsidRDefault="00193D81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GaussDB (for MySQL)</w:t>
          </w:r>
          <w:r>
            <w:rPr>
              <w:rFonts w:ascii="Huawei Sans" w:eastAsia="方正兰亭黑简体" w:hAnsi="Huawei Sans" w:hint="eastAsia"/>
              <w:noProof/>
            </w:rPr>
            <w:t>数据库实验环境搭建指导</w:t>
          </w:r>
          <w:r w:rsidRPr="009D4127">
            <w:rPr>
              <w:rFonts w:ascii="Huawei Sans" w:eastAsia="方正兰亭黑简体" w:hAnsi="Huawei Sans"/>
              <w:noProof/>
            </w:rPr>
            <w:t>手册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E26EC">
            <w:rPr>
              <w:rFonts w:ascii="Huawei Sans" w:eastAsia="方正兰亭黑简体" w:hAnsi="Huawei Sans"/>
              <w:noProof/>
            </w:rPr>
            <w:t>6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0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1"/>
  </w:num>
  <w:num w:numId="7">
    <w:abstractNumId w:val="2"/>
  </w:num>
  <w:num w:numId="8">
    <w:abstractNumId w:val="2"/>
  </w:num>
  <w:num w:numId="9">
    <w:abstractNumId w:val="13"/>
  </w:num>
  <w:num w:numId="10">
    <w:abstractNumId w:val="22"/>
  </w:num>
  <w:num w:numId="11">
    <w:abstractNumId w:val="4"/>
  </w:num>
  <w:num w:numId="12">
    <w:abstractNumId w:val="1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2"/>
  </w:num>
  <w:num w:numId="21">
    <w:abstractNumId w:val="12"/>
  </w:num>
  <w:num w:numId="22">
    <w:abstractNumId w:val="16"/>
  </w:num>
  <w:num w:numId="23">
    <w:abstractNumId w:val="16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6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7"/>
  </w:num>
  <w:num w:numId="41">
    <w:abstractNumId w:val="18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342B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684B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4D37"/>
    <w:rsid w:val="00106460"/>
    <w:rsid w:val="00106A4A"/>
    <w:rsid w:val="00107072"/>
    <w:rsid w:val="00107DA6"/>
    <w:rsid w:val="00110F4C"/>
    <w:rsid w:val="0011199D"/>
    <w:rsid w:val="00114A3D"/>
    <w:rsid w:val="0011507E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3D81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2388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29AA"/>
    <w:rsid w:val="001C3D41"/>
    <w:rsid w:val="001C3F12"/>
    <w:rsid w:val="001C4487"/>
    <w:rsid w:val="001D001D"/>
    <w:rsid w:val="001D0052"/>
    <w:rsid w:val="001D0149"/>
    <w:rsid w:val="001D0278"/>
    <w:rsid w:val="001D18DC"/>
    <w:rsid w:val="001D669F"/>
    <w:rsid w:val="001D6842"/>
    <w:rsid w:val="001D7530"/>
    <w:rsid w:val="001D7DDA"/>
    <w:rsid w:val="001E26EC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19DC"/>
    <w:rsid w:val="00262636"/>
    <w:rsid w:val="002627DD"/>
    <w:rsid w:val="00264059"/>
    <w:rsid w:val="002652D5"/>
    <w:rsid w:val="002711F9"/>
    <w:rsid w:val="00271653"/>
    <w:rsid w:val="00273DF1"/>
    <w:rsid w:val="00274DC5"/>
    <w:rsid w:val="0027689A"/>
    <w:rsid w:val="00276B48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CF0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4D5"/>
    <w:rsid w:val="002C189D"/>
    <w:rsid w:val="002C1DB5"/>
    <w:rsid w:val="002C22D4"/>
    <w:rsid w:val="002C2318"/>
    <w:rsid w:val="002C2323"/>
    <w:rsid w:val="002C3278"/>
    <w:rsid w:val="002C3365"/>
    <w:rsid w:val="002C426F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385A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0843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474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3DD1"/>
    <w:rsid w:val="003344D9"/>
    <w:rsid w:val="00336AF8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F88"/>
    <w:rsid w:val="0036631D"/>
    <w:rsid w:val="00366E4B"/>
    <w:rsid w:val="00370DC3"/>
    <w:rsid w:val="0037146B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BAF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0F0"/>
    <w:rsid w:val="00447103"/>
    <w:rsid w:val="0044762D"/>
    <w:rsid w:val="00447FFC"/>
    <w:rsid w:val="00450E12"/>
    <w:rsid w:val="00451CF6"/>
    <w:rsid w:val="0045366D"/>
    <w:rsid w:val="004547B4"/>
    <w:rsid w:val="00455497"/>
    <w:rsid w:val="00455D02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60E"/>
    <w:rsid w:val="00477927"/>
    <w:rsid w:val="00477C0C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3D6C"/>
    <w:rsid w:val="004957AB"/>
    <w:rsid w:val="00496E4C"/>
    <w:rsid w:val="00497F73"/>
    <w:rsid w:val="004A2642"/>
    <w:rsid w:val="004A2673"/>
    <w:rsid w:val="004A31D9"/>
    <w:rsid w:val="004A3992"/>
    <w:rsid w:val="004A4005"/>
    <w:rsid w:val="004A65F7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26EF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1458"/>
    <w:rsid w:val="00543953"/>
    <w:rsid w:val="00543A76"/>
    <w:rsid w:val="00543FDE"/>
    <w:rsid w:val="00545A3D"/>
    <w:rsid w:val="00546CE1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5FE"/>
    <w:rsid w:val="00571B40"/>
    <w:rsid w:val="005726D1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303F"/>
    <w:rsid w:val="00585E01"/>
    <w:rsid w:val="00586D12"/>
    <w:rsid w:val="00590B6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E58FC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1979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1A9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090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404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57B9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21F0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B89"/>
    <w:rsid w:val="007A7DAF"/>
    <w:rsid w:val="007B1662"/>
    <w:rsid w:val="007B1E9D"/>
    <w:rsid w:val="007B43DA"/>
    <w:rsid w:val="007B570C"/>
    <w:rsid w:val="007B5F15"/>
    <w:rsid w:val="007B656E"/>
    <w:rsid w:val="007C0C8B"/>
    <w:rsid w:val="007C16D6"/>
    <w:rsid w:val="007C1BB9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0758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85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56C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12E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2D84"/>
    <w:rsid w:val="008D76B5"/>
    <w:rsid w:val="008E0285"/>
    <w:rsid w:val="008E1F2B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249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09E3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085"/>
    <w:rsid w:val="00941295"/>
    <w:rsid w:val="00941CE0"/>
    <w:rsid w:val="00943F7A"/>
    <w:rsid w:val="0094691B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2232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0E1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5AD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8FC"/>
    <w:rsid w:val="00A01EBD"/>
    <w:rsid w:val="00A02096"/>
    <w:rsid w:val="00A0237C"/>
    <w:rsid w:val="00A02EF3"/>
    <w:rsid w:val="00A03BF9"/>
    <w:rsid w:val="00A0663F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E9B"/>
    <w:rsid w:val="00A61F42"/>
    <w:rsid w:val="00A621E5"/>
    <w:rsid w:val="00A65E23"/>
    <w:rsid w:val="00A67072"/>
    <w:rsid w:val="00A673A0"/>
    <w:rsid w:val="00A6744F"/>
    <w:rsid w:val="00A70A70"/>
    <w:rsid w:val="00A722BC"/>
    <w:rsid w:val="00A73D37"/>
    <w:rsid w:val="00A73FA6"/>
    <w:rsid w:val="00A7532F"/>
    <w:rsid w:val="00A75ACB"/>
    <w:rsid w:val="00A76E5D"/>
    <w:rsid w:val="00A81AF3"/>
    <w:rsid w:val="00A82F82"/>
    <w:rsid w:val="00A83E06"/>
    <w:rsid w:val="00A851F0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1BDA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E7226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0D9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28D"/>
    <w:rsid w:val="00C57360"/>
    <w:rsid w:val="00C57AA7"/>
    <w:rsid w:val="00C57E7D"/>
    <w:rsid w:val="00C602AF"/>
    <w:rsid w:val="00C62F36"/>
    <w:rsid w:val="00C63397"/>
    <w:rsid w:val="00C67061"/>
    <w:rsid w:val="00C672C6"/>
    <w:rsid w:val="00C715FA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64B6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1F3F"/>
    <w:rsid w:val="00CB27DC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500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0D9A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8C1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3BA9"/>
    <w:rsid w:val="00D546F0"/>
    <w:rsid w:val="00D54DA0"/>
    <w:rsid w:val="00D54F1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382D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316E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5BCA"/>
    <w:rsid w:val="00DE6573"/>
    <w:rsid w:val="00DE6816"/>
    <w:rsid w:val="00DF0619"/>
    <w:rsid w:val="00DF2C2E"/>
    <w:rsid w:val="00DF3396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D5E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5C9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3A5D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C40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0D25"/>
    <w:rsid w:val="00EF6554"/>
    <w:rsid w:val="00EF67DA"/>
    <w:rsid w:val="00F00B03"/>
    <w:rsid w:val="00F03FF8"/>
    <w:rsid w:val="00F04521"/>
    <w:rsid w:val="00F04810"/>
    <w:rsid w:val="00F04A3F"/>
    <w:rsid w:val="00F064EA"/>
    <w:rsid w:val="00F06D47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2F7"/>
    <w:rsid w:val="00F53A66"/>
    <w:rsid w:val="00F53ACE"/>
    <w:rsid w:val="00F54CD2"/>
    <w:rsid w:val="00F55CCB"/>
    <w:rsid w:val="00F56732"/>
    <w:rsid w:val="00F60D1E"/>
    <w:rsid w:val="00F60D3E"/>
    <w:rsid w:val="00F62169"/>
    <w:rsid w:val="00F64E13"/>
    <w:rsid w:val="00F65621"/>
    <w:rsid w:val="00F65914"/>
    <w:rsid w:val="00F6696B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B9D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1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0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54FAD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54FAD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b">
    <w:name w:val="5.表格标题"/>
    <w:basedOn w:val="a2"/>
    <w:link w:val="5c"/>
    <w:autoRedefine/>
    <w:qFormat/>
    <w:rsid w:val="007321F0"/>
    <w:pPr>
      <w:keepNext/>
      <w:topLinePunct w:val="0"/>
      <w:spacing w:before="160" w:line="240" w:lineRule="auto"/>
      <w:ind w:left="1021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b"/>
    <w:rsid w:val="007321F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www.huaweicloud.com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CFDF42-43BB-4124-BDE1-68DD5CEE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1290</TotalTime>
  <Pages>8</Pages>
  <Words>284</Words>
  <Characters>1621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169</cp:revision>
  <cp:lastPrinted>2016-11-21T02:33:00Z</cp:lastPrinted>
  <dcterms:created xsi:type="dcterms:W3CDTF">2018-07-11T01:34:00Z</dcterms:created>
  <dcterms:modified xsi:type="dcterms:W3CDTF">2021-01-12T06:38:00Z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(3)Avqbda2rWgq3tBmWfrJ6Fc+NX8u9SBMM6Ze3IoUcQMceLdxq2fsrd425C/nrpD/AOZSumxVg
sqqL/ZbvhrevIpmrog34ffIhVkausVXUB8cs1OOYBOlTcloe462P3HMqcjgs22fdtc9OZklt
uZBYu2mfNnRbYKbt2sYZDbilbB421YOt0y/dnyJmcv/UUBO1edpjIJ/hfQiW4lhoKvvQFcC1
yybD3AwvWzf7MHV2L/</vt:lpwstr>
  </property>
  <property fmtid="{D5CDD505-2E9C-101B-9397-08002B2CF9AE}" pid="15" name="_2015_ms_pID_7253431">
    <vt:lpwstr>DMM3eco3kMBl8wnXykhAP3rI2CltfflXDpelxpPBoV5mCxXLlOBdyW
i5jIp3Annw6vTSvmk1yy9fGm+HejguGOWruCIlhVPrkF3SknrgDl67DeTLblB7E15XbH8OgM
KWqQIVN7l+2botgEpGXyDPp+Mmv+CftU++GSKktjuukiqVAfwNmWk1VSetEn1J7fz/jHzIK/
xUPV9gAH5Q/YJG2QGZwoqprW2vkpnQDxiOPw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6g==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1610432947</vt:lpwstr>
  </property>
</Properties>
</file>
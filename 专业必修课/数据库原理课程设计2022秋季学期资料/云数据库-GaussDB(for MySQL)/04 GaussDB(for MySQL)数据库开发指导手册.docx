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115D5" w14:textId="77777777" w:rsidR="00E75EA5" w:rsidRPr="002D4E31" w:rsidRDefault="00E75EA5" w:rsidP="0073326B">
      <w:pPr>
        <w:pStyle w:val="5a"/>
        <w:rPr>
          <w:rFonts w:ascii="Huawei Sans" w:hAnsi="Huawei Sans" w:cs="Huawei Sans"/>
        </w:rPr>
      </w:pPr>
    </w:p>
    <w:p w14:paraId="1250B36E" w14:textId="77777777" w:rsidR="00E75EA5" w:rsidRPr="002D4E31" w:rsidRDefault="00E75EA5" w:rsidP="00D3386B">
      <w:pPr>
        <w:ind w:left="0"/>
        <w:rPr>
          <w:rFonts w:ascii="Huawei Sans" w:eastAsia="方正兰亭黑简体" w:hAnsi="Huawei Sans" w:cs="Huawei Sans"/>
        </w:rPr>
      </w:pPr>
    </w:p>
    <w:p w14:paraId="196A4D35" w14:textId="17E4ED32" w:rsidR="00E75EA5" w:rsidRPr="002D4E31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</w:pPr>
    </w:p>
    <w:p w14:paraId="5D450DE1" w14:textId="5308AE08" w:rsidR="00E75EA5" w:rsidRPr="002D4E31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</w:pPr>
    </w:p>
    <w:p w14:paraId="0F0948E5" w14:textId="409E85B5" w:rsidR="00E75EA5" w:rsidRPr="002D4E31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</w:pPr>
    </w:p>
    <w:p w14:paraId="1C7C3611" w14:textId="77777777" w:rsidR="00E75EA5" w:rsidRPr="002D4E31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</w:pPr>
    </w:p>
    <w:p w14:paraId="2B63D2A6" w14:textId="77777777" w:rsidR="0020153C" w:rsidRPr="002D4E31" w:rsidRDefault="0020153C" w:rsidP="0020153C">
      <w:pPr>
        <w:ind w:left="0"/>
        <w:rPr>
          <w:rFonts w:ascii="Huawei Sans" w:eastAsia="方正兰亭黑简体" w:hAnsi="Huawei Sans" w:cs="Huawei Sans"/>
        </w:rPr>
      </w:pPr>
    </w:p>
    <w:p w14:paraId="6552EF7F" w14:textId="0C170705" w:rsidR="00A005AC" w:rsidRPr="002D4E31" w:rsidRDefault="00A005AC" w:rsidP="00A005AC">
      <w:pPr>
        <w:pStyle w:val="Cover2"/>
        <w:rPr>
          <w:rFonts w:ascii="Huawei Sans" w:eastAsia="方正兰亭黑简体" w:hAnsi="Huawei Sans" w:cs="Huawei Sans"/>
          <w:sz w:val="72"/>
          <w:szCs w:val="72"/>
          <w:lang w:eastAsia="zh-CN"/>
        </w:rPr>
      </w:pPr>
      <w:r w:rsidRPr="002D4E31">
        <w:rPr>
          <w:rFonts w:ascii="Huawei Sans" w:eastAsia="方正兰亭黑简体" w:hAnsi="Huawei Sans" w:cs="Huawei Sans"/>
          <w:sz w:val="72"/>
          <w:szCs w:val="72"/>
          <w:lang w:eastAsia="zh-CN"/>
        </w:rPr>
        <w:t>《数据库》</w:t>
      </w:r>
    </w:p>
    <w:p w14:paraId="0C995E15" w14:textId="377D32C2" w:rsidR="008734DA" w:rsidRPr="002D4E31" w:rsidRDefault="00C72052" w:rsidP="0020153C">
      <w:pPr>
        <w:pStyle w:val="Cover2"/>
        <w:rPr>
          <w:rFonts w:ascii="Huawei Sans" w:eastAsia="方正兰亭黑简体" w:hAnsi="Huawei Sans" w:cs="Huawei Sans"/>
          <w:sz w:val="72"/>
          <w:szCs w:val="72"/>
          <w:lang w:eastAsia="zh-CN"/>
        </w:rPr>
      </w:pPr>
      <w:r w:rsidRPr="002D4E31">
        <w:rPr>
          <w:rFonts w:ascii="Huawei Sans" w:eastAsia="方正兰亭黑简体" w:hAnsi="Huawei Sans" w:cs="Huawei Sans"/>
          <w:sz w:val="72"/>
          <w:szCs w:val="72"/>
          <w:lang w:eastAsia="zh-CN"/>
        </w:rPr>
        <w:t>GaussDB(for MySQL)</w:t>
      </w:r>
      <w:r w:rsidR="00323C01" w:rsidRPr="002D4E31">
        <w:rPr>
          <w:rFonts w:ascii="Huawei Sans" w:eastAsia="方正兰亭黑简体" w:hAnsi="Huawei Sans" w:cs="Huawei Sans"/>
          <w:sz w:val="72"/>
          <w:szCs w:val="72"/>
          <w:lang w:eastAsia="zh-CN"/>
        </w:rPr>
        <w:t>数据库开发指导</w:t>
      </w:r>
      <w:r w:rsidR="00C07E2F" w:rsidRPr="002D4E31">
        <w:rPr>
          <w:rFonts w:ascii="Huawei Sans" w:eastAsia="方正兰亭黑简体" w:hAnsi="Huawei Sans" w:cs="Huawei Sans"/>
          <w:sz w:val="72"/>
          <w:szCs w:val="72"/>
          <w:lang w:eastAsia="zh-CN"/>
        </w:rPr>
        <w:t>手册</w:t>
      </w:r>
    </w:p>
    <w:p w14:paraId="6C2618FC" w14:textId="77777777" w:rsidR="008734DA" w:rsidRPr="002D4E31" w:rsidRDefault="008734DA" w:rsidP="0020153C">
      <w:pPr>
        <w:pStyle w:val="Cover2"/>
        <w:rPr>
          <w:rFonts w:ascii="Huawei Sans" w:eastAsia="方正兰亭黑简体" w:hAnsi="Huawei Sans" w:cs="Huawei Sans"/>
          <w:sz w:val="72"/>
          <w:szCs w:val="72"/>
          <w:lang w:eastAsia="zh-CN"/>
        </w:rPr>
      </w:pPr>
    </w:p>
    <w:p w14:paraId="22520186" w14:textId="77777777" w:rsidR="0020153C" w:rsidRPr="002D4E31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62ED3664" w14:textId="414C8387" w:rsidR="00213E96" w:rsidRPr="002D4E31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2F5EACC8" w14:textId="5E174D38" w:rsidR="00213E96" w:rsidRPr="002D4E31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3EFA5202" w14:textId="2428E973" w:rsidR="00213E96" w:rsidRPr="002D4E31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090A8A2" w14:textId="1B7B2006" w:rsidR="00213E96" w:rsidRPr="002D4E31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D885321" w14:textId="51EA07BB" w:rsidR="00213E96" w:rsidRPr="002D4E31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ED191B9" w14:textId="77777777" w:rsidR="00213E96" w:rsidRPr="002D4E31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8D05E2B" w14:textId="77777777" w:rsidR="00213E96" w:rsidRPr="002D4E31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CB96A1D" w14:textId="77777777" w:rsidR="00213E96" w:rsidRPr="002D4E31" w:rsidRDefault="00213E96" w:rsidP="00213E96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7028DA36" w14:textId="14CA7C1E" w:rsidR="00213E96" w:rsidRPr="002D4E31" w:rsidRDefault="00342110" w:rsidP="00213E96">
      <w:pPr>
        <w:pStyle w:val="cover--"/>
        <w:rPr>
          <w:rFonts w:ascii="Huawei Sans" w:eastAsia="方正兰亭黑简体" w:hAnsi="Huawei Sans" w:cs="Huawei Sans"/>
          <w:noProof/>
        </w:rPr>
      </w:pPr>
      <w:r w:rsidRPr="002D4E31">
        <w:rPr>
          <w:rFonts w:ascii="Huawei Sans" w:eastAsia="方正兰亭黑简体" w:hAnsi="Huawei Sans" w:cs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BEF1B" w14:textId="77777777" w:rsidR="00213E96" w:rsidRPr="002D4E31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2D4E31">
        <w:rPr>
          <w:rFonts w:ascii="Huawei Sans" w:eastAsia="方正兰亭黑简体" w:hAnsi="Huawei Sans" w:cs="Huawei Sans"/>
          <w:lang w:eastAsia="zh-CN"/>
        </w:rPr>
        <w:t>华为技术有限公司</w:t>
      </w:r>
    </w:p>
    <w:p w14:paraId="4C0703B4" w14:textId="77777777" w:rsidR="00033B54" w:rsidRPr="002D4E31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  <w:sectPr w:rsidR="00033B54" w:rsidRPr="002D4E31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2D4E31">
        <w:rPr>
          <w:rFonts w:ascii="Huawei Sans" w:eastAsia="方正兰亭黑简体" w:hAnsi="Huawei Sans" w:cs="Huawei Sans"/>
        </w:rPr>
        <w:br w:type="page"/>
      </w:r>
    </w:p>
    <w:bookmarkStart w:id="0" w:name="_Toc437504216" w:displacedByCustomXml="next"/>
    <w:bookmarkStart w:id="1" w:name="_Toc227138864" w:displacedByCustomXml="next"/>
    <w:bookmarkStart w:id="2" w:name="_Toc218425197" w:displacedByCustomXml="next"/>
    <w:bookmarkStart w:id="3" w:name="_Ref218423379" w:displacedByCustomXml="next"/>
    <w:bookmarkStart w:id="4" w:name="_Ref218422900" w:displacedByCustomXml="next"/>
    <w:bookmarkStart w:id="5" w:name="_Ref218422894" w:displacedByCustomXml="next"/>
    <w:bookmarkStart w:id="6" w:name="_Ref218072047" w:displacedByCustomXml="next"/>
    <w:bookmarkStart w:id="7" w:name="_Ref218071784" w:displacedByCustomXml="next"/>
    <w:bookmarkStart w:id="8" w:name="_Ref218071624" w:displacedByCustomXml="next"/>
    <w:bookmarkStart w:id="9" w:name="_Ref218071467" w:displacedByCustomXml="next"/>
    <w:sdt>
      <w:sdtPr>
        <w:rPr>
          <w:rFonts w:ascii="Huawei Sans" w:eastAsia="微软雅黑" w:hAnsi="Huawei Sans" w:cs="Huawei Sans"/>
          <w:b w:val="0"/>
          <w:bCs w:val="0"/>
          <w:noProof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eastAsia="方正兰亭黑简体"/>
          <w:sz w:val="20"/>
          <w:szCs w:val="20"/>
        </w:rPr>
      </w:sdtEndPr>
      <w:sdtContent>
        <w:p w14:paraId="5B902EF0" w14:textId="5CE9B1BA" w:rsidR="0020153C" w:rsidRPr="002D4E31" w:rsidRDefault="0020153C" w:rsidP="00FD6CD0">
          <w:pPr>
            <w:pStyle w:val="Contents"/>
            <w:rPr>
              <w:rFonts w:ascii="Huawei Sans" w:hAnsi="Huawei Sans" w:cs="Huawei Sans"/>
            </w:rPr>
          </w:pPr>
          <w:r w:rsidRPr="002D4E31">
            <w:rPr>
              <w:rFonts w:ascii="Huawei Sans" w:hAnsi="Huawei Sans" w:cs="Huawei Sans"/>
              <w:lang w:val="zh-CN"/>
            </w:rPr>
            <w:t>目录</w:t>
          </w:r>
        </w:p>
        <w:p w14:paraId="6B789B2D" w14:textId="77777777" w:rsidR="003222A4" w:rsidRDefault="001B396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 w:rsidRPr="002D4E31">
            <w:rPr>
              <w:rFonts w:ascii="Huawei Sans" w:hAnsi="Huawei Sans" w:cs="Huawei Sans"/>
              <w:noProof/>
            </w:rPr>
            <w:fldChar w:fldCharType="begin"/>
          </w:r>
          <w:r w:rsidRPr="002D4E31">
            <w:rPr>
              <w:rFonts w:ascii="Huawei Sans" w:hAnsi="Huawei Sans" w:cs="Huawei Sans"/>
              <w:noProof/>
            </w:rPr>
            <w:instrText xml:space="preserve"> TOC \o "1-3" \h \z \u </w:instrText>
          </w:r>
          <w:r w:rsidRPr="002D4E31">
            <w:rPr>
              <w:rFonts w:ascii="Huawei Sans" w:hAnsi="Huawei Sans" w:cs="Huawei Sans"/>
              <w:noProof/>
            </w:rPr>
            <w:fldChar w:fldCharType="separate"/>
          </w:r>
          <w:hyperlink w:anchor="_Toc61340342" w:history="1">
            <w:r w:rsidR="003222A4" w:rsidRPr="00D101CC">
              <w:rPr>
                <w:rStyle w:val="ad"/>
                <w:rFonts w:ascii="Huawei Sans" w:hAnsi="Huawei Sans" w:cs="Huawei Sans" w:hint="eastAsia"/>
                <w:noProof/>
              </w:rPr>
              <w:t>前</w:t>
            </w:r>
            <w:r w:rsidR="003222A4" w:rsidRPr="00D101CC">
              <w:rPr>
                <w:rStyle w:val="ad"/>
                <w:rFonts w:ascii="Huawei Sans" w:hAnsi="Huawei Sans" w:cs="Huawei Sans"/>
                <w:noProof/>
              </w:rPr>
              <w:t xml:space="preserve">  </w:t>
            </w:r>
            <w:r w:rsidR="003222A4" w:rsidRPr="00D101CC">
              <w:rPr>
                <w:rStyle w:val="ad"/>
                <w:rFonts w:ascii="Huawei Sans" w:hAnsi="Huawei Sans" w:cs="Huawei Sans" w:hint="eastAsia"/>
                <w:noProof/>
              </w:rPr>
              <w:t>言</w:t>
            </w:r>
            <w:r w:rsidR="003222A4">
              <w:rPr>
                <w:noProof/>
                <w:webHidden/>
              </w:rPr>
              <w:tab/>
            </w:r>
            <w:r w:rsidR="003222A4">
              <w:rPr>
                <w:noProof/>
                <w:webHidden/>
              </w:rPr>
              <w:fldChar w:fldCharType="begin"/>
            </w:r>
            <w:r w:rsidR="003222A4">
              <w:rPr>
                <w:noProof/>
                <w:webHidden/>
              </w:rPr>
              <w:instrText xml:space="preserve"> PAGEREF _Toc61340342 \h </w:instrText>
            </w:r>
            <w:r w:rsidR="003222A4">
              <w:rPr>
                <w:noProof/>
                <w:webHidden/>
              </w:rPr>
            </w:r>
            <w:r w:rsidR="003222A4">
              <w:rPr>
                <w:rFonts w:hint="eastAsia"/>
                <w:noProof/>
                <w:webHidden/>
              </w:rPr>
              <w:fldChar w:fldCharType="separate"/>
            </w:r>
            <w:r w:rsidR="003222A4">
              <w:rPr>
                <w:rFonts w:hint="eastAsia"/>
                <w:noProof/>
                <w:webHidden/>
              </w:rPr>
              <w:t>2</w:t>
            </w:r>
            <w:r w:rsidR="003222A4">
              <w:rPr>
                <w:noProof/>
                <w:webHidden/>
              </w:rPr>
              <w:fldChar w:fldCharType="end"/>
            </w:r>
          </w:hyperlink>
        </w:p>
        <w:p w14:paraId="0CE5F581" w14:textId="77777777" w:rsidR="003222A4" w:rsidRDefault="003222A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340343" w:history="1">
            <w:r w:rsidRPr="00D101CC">
              <w:rPr>
                <w:rStyle w:val="ad"/>
                <w:rFonts w:ascii="Huawei Sans" w:hAnsi="Huawei Sans" w:cs="Huawei Sans" w:hint="eastAsia"/>
              </w:rPr>
              <w:t>简介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_Toc61340343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D0800F2" w14:textId="77777777" w:rsidR="003222A4" w:rsidRDefault="003222A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340344" w:history="1">
            <w:r w:rsidRPr="00D101CC">
              <w:rPr>
                <w:rStyle w:val="ad"/>
                <w:rFonts w:ascii="Huawei Sans" w:hAnsi="Huawei Sans" w:cs="Huawei Sans" w:hint="eastAsia"/>
              </w:rPr>
              <w:t>内容描述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_Toc61340344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7192EC2" w14:textId="77777777" w:rsidR="003222A4" w:rsidRDefault="003222A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340345" w:history="1">
            <w:r w:rsidRPr="00D101CC">
              <w:rPr>
                <w:rStyle w:val="ad"/>
                <w:rFonts w:ascii="Huawei Sans" w:hAnsi="Huawei Sans" w:cs="Huawei Sans" w:hint="eastAsia"/>
              </w:rPr>
              <w:t>实验环境说明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_Toc61340345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C23C994" w14:textId="77777777" w:rsidR="003222A4" w:rsidRDefault="003222A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340346" w:history="1">
            <w:r w:rsidRPr="00D101CC">
              <w:rPr>
                <w:rStyle w:val="ad"/>
                <w:rFonts w:hint="eastAsia"/>
              </w:rPr>
              <w:t>实验概览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_Toc61340346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3F90B55" w14:textId="77777777" w:rsidR="003222A4" w:rsidRDefault="003222A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61340347" w:history="1">
            <w:r w:rsidRPr="00D101CC">
              <w:rPr>
                <w:rStyle w:val="ad"/>
                <w:rFonts w:cs="Huawei Sans"/>
                <w:noProof/>
              </w:rPr>
              <w:t>1</w:t>
            </w:r>
            <w:r w:rsidRPr="00D101CC">
              <w:rPr>
                <w:rStyle w:val="ad"/>
                <w:rFonts w:ascii="Huawei Sans" w:hAnsi="Huawei Sans" w:cs="Huawei Sans"/>
                <w:noProof/>
              </w:rPr>
              <w:t xml:space="preserve"> GaussDB(for MySQL) </w:t>
            </w:r>
            <w:r w:rsidRPr="00D101CC">
              <w:rPr>
                <w:rStyle w:val="ad"/>
                <w:rFonts w:ascii="Huawei Sans" w:hAnsi="Huawei Sans" w:cs="Huawei Sans" w:hint="eastAsia"/>
                <w:noProof/>
              </w:rPr>
              <w:t>数据库开发实验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_Toc61340347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48A2E" w14:textId="77777777" w:rsidR="003222A4" w:rsidRDefault="003222A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340348" w:history="1">
            <w:r w:rsidRPr="00D101CC">
              <w:rPr>
                <w:rStyle w:val="ad"/>
                <w:rFonts w:cs="Huawei Sans"/>
                <w:snapToGrid w:val="0"/>
              </w:rPr>
              <w:t>1.1</w:t>
            </w:r>
            <w:r w:rsidRPr="00D101CC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Pr="00D101CC">
              <w:rPr>
                <w:rStyle w:val="ad"/>
                <w:rFonts w:ascii="Huawei Sans" w:hAnsi="Huawei Sans" w:cs="Huawei Sans" w:hint="eastAsia"/>
              </w:rPr>
              <w:t>创建用户并授予权限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_Toc61340348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A5D96E" w14:textId="77777777" w:rsidR="003222A4" w:rsidRDefault="003222A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340349" w:history="1">
            <w:r w:rsidRPr="00D101CC">
              <w:rPr>
                <w:rStyle w:val="ad"/>
                <w:rFonts w:cs="Huawei Sans"/>
                <w:bCs/>
                <w:snapToGrid w:val="0"/>
              </w:rPr>
              <w:t>1.1.1</w:t>
            </w:r>
            <w:r w:rsidRPr="00D101CC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Pr="00D101CC">
              <w:rPr>
                <w:rStyle w:val="ad"/>
                <w:rFonts w:ascii="Huawei Sans" w:hAnsi="Huawei Sans" w:cs="Huawei Sans" w:hint="eastAsia"/>
              </w:rPr>
              <w:t>新建数据库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_Toc61340349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B933F2E" w14:textId="77777777" w:rsidR="003222A4" w:rsidRDefault="003222A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340350" w:history="1">
            <w:r w:rsidRPr="00D101CC">
              <w:rPr>
                <w:rStyle w:val="ad"/>
                <w:rFonts w:cs="Huawei Sans"/>
                <w:bCs/>
                <w:snapToGrid w:val="0"/>
              </w:rPr>
              <w:t>1.1.2</w:t>
            </w:r>
            <w:r w:rsidRPr="00D101CC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Pr="00D101CC">
              <w:rPr>
                <w:rStyle w:val="ad"/>
                <w:rFonts w:ascii="Huawei Sans" w:hAnsi="Huawei Sans" w:cs="Huawei Sans" w:hint="eastAsia"/>
              </w:rPr>
              <w:t>使用</w:t>
            </w:r>
            <w:r w:rsidRPr="00D101CC">
              <w:rPr>
                <w:rStyle w:val="ad"/>
                <w:rFonts w:ascii="Huawei Sans" w:hAnsi="Huawei Sans" w:cs="Huawei Sans"/>
              </w:rPr>
              <w:t>DAS</w:t>
            </w:r>
            <w:r w:rsidRPr="00D101CC">
              <w:rPr>
                <w:rStyle w:val="ad"/>
                <w:rFonts w:ascii="Huawei Sans" w:hAnsi="Huawei Sans" w:cs="Huawei Sans" w:hint="eastAsia"/>
              </w:rPr>
              <w:t>创建用户并授予权限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_Toc61340350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AEBA90C" w14:textId="77777777" w:rsidR="003222A4" w:rsidRDefault="003222A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340351" w:history="1">
            <w:r w:rsidRPr="00D101CC">
              <w:rPr>
                <w:rStyle w:val="ad"/>
                <w:rFonts w:cs="Huawei Sans"/>
                <w:bCs/>
                <w:snapToGrid w:val="0"/>
              </w:rPr>
              <w:t>1.1.3</w:t>
            </w:r>
            <w:r w:rsidRPr="00D101CC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Pr="00D101CC">
              <w:rPr>
                <w:rStyle w:val="ad"/>
                <w:rFonts w:ascii="Huawei Sans" w:hAnsi="Huawei Sans" w:cs="Huawei Sans" w:hint="eastAsia"/>
              </w:rPr>
              <w:t>使用</w:t>
            </w:r>
            <w:r w:rsidRPr="00D101CC">
              <w:rPr>
                <w:rStyle w:val="ad"/>
                <w:rFonts w:ascii="Huawei Sans" w:hAnsi="Huawei Sans" w:cs="Huawei Sans"/>
              </w:rPr>
              <w:t>SQL</w:t>
            </w:r>
            <w:r w:rsidRPr="00D101CC">
              <w:rPr>
                <w:rStyle w:val="ad"/>
                <w:rFonts w:ascii="Huawei Sans" w:hAnsi="Huawei Sans" w:cs="Huawei Sans" w:hint="eastAsia"/>
              </w:rPr>
              <w:t>语句创建用户并授予权限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_Toc61340351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DC0E2F6" w14:textId="77777777" w:rsidR="003222A4" w:rsidRDefault="003222A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340352" w:history="1">
            <w:r w:rsidRPr="00D101CC">
              <w:rPr>
                <w:rStyle w:val="ad"/>
                <w:rFonts w:cs="Huawei Sans"/>
                <w:snapToGrid w:val="0"/>
              </w:rPr>
              <w:t>1.2</w:t>
            </w:r>
            <w:r w:rsidRPr="00D101CC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Pr="00D101CC">
              <w:rPr>
                <w:rStyle w:val="ad"/>
                <w:rFonts w:ascii="Huawei Sans" w:hAnsi="Huawei Sans" w:cs="Huawei Sans" w:hint="eastAsia"/>
              </w:rPr>
              <w:t>创建和管理表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_Toc61340352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BCFDAA6" w14:textId="77777777" w:rsidR="003222A4" w:rsidRDefault="003222A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340353" w:history="1">
            <w:r w:rsidRPr="00D101CC">
              <w:rPr>
                <w:rStyle w:val="ad"/>
                <w:rFonts w:cs="Huawei Sans"/>
                <w:bCs/>
                <w:snapToGrid w:val="0"/>
                <w:lang w:eastAsia="en-US"/>
              </w:rPr>
              <w:t>1.2.1</w:t>
            </w:r>
            <w:r w:rsidRPr="00D101CC">
              <w:rPr>
                <w:rStyle w:val="ad"/>
                <w:rFonts w:ascii="Huawei Sans" w:hAnsi="Huawei Sans" w:cs="Huawei Sans" w:hint="eastAsia"/>
                <w:lang w:eastAsia="en-US"/>
              </w:rPr>
              <w:t xml:space="preserve"> </w:t>
            </w:r>
            <w:r w:rsidRPr="00D101CC">
              <w:rPr>
                <w:rStyle w:val="ad"/>
                <w:rFonts w:ascii="Huawei Sans" w:hAnsi="Huawei Sans" w:cs="Huawei Sans" w:hint="eastAsia"/>
                <w:lang w:eastAsia="en-US"/>
              </w:rPr>
              <w:t>创建准备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_Toc61340353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003DFA3" w14:textId="77777777" w:rsidR="003222A4" w:rsidRDefault="003222A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340354" w:history="1">
            <w:r w:rsidRPr="00D101CC">
              <w:rPr>
                <w:rStyle w:val="ad"/>
                <w:rFonts w:cs="Huawei Sans"/>
                <w:bCs/>
                <w:snapToGrid w:val="0"/>
                <w:lang w:eastAsia="en-US"/>
              </w:rPr>
              <w:t>1.2.2</w:t>
            </w:r>
            <w:r w:rsidRPr="00D101CC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Pr="00D101CC">
              <w:rPr>
                <w:rStyle w:val="ad"/>
                <w:rFonts w:ascii="Huawei Sans" w:hAnsi="Huawei Sans" w:cs="Huawei Sans" w:hint="eastAsia"/>
              </w:rPr>
              <w:t>创建表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_Toc61340354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FA70EB6" w14:textId="77777777" w:rsidR="003222A4" w:rsidRDefault="003222A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340355" w:history="1">
            <w:r w:rsidRPr="00D101CC">
              <w:rPr>
                <w:rStyle w:val="ad"/>
                <w:rFonts w:cs="Huawei Sans"/>
                <w:bCs/>
                <w:snapToGrid w:val="0"/>
              </w:rPr>
              <w:t>1.2.3</w:t>
            </w:r>
            <w:r w:rsidRPr="00D101CC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Pr="00D101CC">
              <w:rPr>
                <w:rStyle w:val="ad"/>
                <w:rFonts w:ascii="Huawei Sans" w:hAnsi="Huawei Sans" w:cs="Huawei Sans" w:hint="eastAsia"/>
              </w:rPr>
              <w:t>管理表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_Toc61340355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6EC3330" w14:textId="77777777" w:rsidR="003222A4" w:rsidRDefault="003222A4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340356" w:history="1">
            <w:r w:rsidRPr="00D101CC">
              <w:rPr>
                <w:rStyle w:val="ad"/>
                <w:rFonts w:cs="Huawei Sans"/>
                <w:snapToGrid w:val="0"/>
              </w:rPr>
              <w:t>1.3</w:t>
            </w:r>
            <w:r w:rsidRPr="00D101CC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Pr="00D101CC">
              <w:rPr>
                <w:rStyle w:val="ad"/>
                <w:rFonts w:ascii="Huawei Sans" w:hAnsi="Huawei Sans" w:cs="Huawei Sans" w:hint="eastAsia"/>
              </w:rPr>
              <w:t>创建和管理其他数据库对象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_Toc61340356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E747C4A" w14:textId="77777777" w:rsidR="003222A4" w:rsidRDefault="003222A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340357" w:history="1">
            <w:r w:rsidRPr="00D101CC">
              <w:rPr>
                <w:rStyle w:val="ad"/>
                <w:rFonts w:cs="Huawei Sans"/>
                <w:bCs/>
                <w:snapToGrid w:val="0"/>
                <w:lang w:eastAsia="en-US"/>
              </w:rPr>
              <w:t>1.3.1</w:t>
            </w:r>
            <w:r w:rsidRPr="00D101CC">
              <w:rPr>
                <w:rStyle w:val="ad"/>
                <w:rFonts w:ascii="Huawei Sans" w:hAnsi="Huawei Sans" w:cs="Huawei Sans" w:hint="eastAsia"/>
                <w:lang w:eastAsia="en-US"/>
              </w:rPr>
              <w:t xml:space="preserve"> </w:t>
            </w:r>
            <w:r w:rsidRPr="00D101CC">
              <w:rPr>
                <w:rStyle w:val="ad"/>
                <w:rFonts w:ascii="Huawei Sans" w:hAnsi="Huawei Sans" w:cs="Huawei Sans" w:hint="eastAsia"/>
                <w:lang w:eastAsia="en-US"/>
              </w:rPr>
              <w:t>创建和管理分区表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_Toc61340357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5D0D562" w14:textId="77777777" w:rsidR="003222A4" w:rsidRDefault="003222A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340358" w:history="1">
            <w:r w:rsidRPr="00D101CC">
              <w:rPr>
                <w:rStyle w:val="ad"/>
                <w:rFonts w:cs="Huawei Sans"/>
                <w:bCs/>
                <w:snapToGrid w:val="0"/>
                <w:lang w:eastAsia="en-US"/>
              </w:rPr>
              <w:t>1.3.2</w:t>
            </w:r>
            <w:r w:rsidRPr="00D101CC">
              <w:rPr>
                <w:rStyle w:val="ad"/>
                <w:rFonts w:ascii="Huawei Sans" w:hAnsi="Huawei Sans" w:cs="Huawei Sans" w:hint="eastAsia"/>
                <w:lang w:eastAsia="en-US"/>
              </w:rPr>
              <w:t xml:space="preserve"> </w:t>
            </w:r>
            <w:r w:rsidRPr="00D101CC">
              <w:rPr>
                <w:rStyle w:val="ad"/>
                <w:rFonts w:ascii="Huawei Sans" w:hAnsi="Huawei Sans" w:cs="Huawei Sans" w:hint="eastAsia"/>
                <w:lang w:eastAsia="en-US"/>
              </w:rPr>
              <w:t>创建和管理索引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_Toc61340358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796FAC6" w14:textId="77777777" w:rsidR="003222A4" w:rsidRDefault="003222A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340359" w:history="1">
            <w:r w:rsidRPr="00D101CC">
              <w:rPr>
                <w:rStyle w:val="ad"/>
                <w:rFonts w:cs="Huawei Sans"/>
                <w:bCs/>
                <w:snapToGrid w:val="0"/>
                <w:lang w:eastAsia="en-US"/>
              </w:rPr>
              <w:t>1.3.3</w:t>
            </w:r>
            <w:r w:rsidRPr="00D101CC">
              <w:rPr>
                <w:rStyle w:val="ad"/>
                <w:rFonts w:ascii="Huawei Sans" w:hAnsi="Huawei Sans" w:cs="Huawei Sans" w:hint="eastAsia"/>
                <w:lang w:eastAsia="en-US"/>
              </w:rPr>
              <w:t xml:space="preserve"> </w:t>
            </w:r>
            <w:r w:rsidRPr="00D101CC">
              <w:rPr>
                <w:rStyle w:val="ad"/>
                <w:rFonts w:ascii="Huawei Sans" w:hAnsi="Huawei Sans" w:cs="Huawei Sans" w:hint="eastAsia"/>
                <w:lang w:eastAsia="en-US"/>
              </w:rPr>
              <w:t>创建和管理视图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_Toc61340359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61F669B" w14:textId="77777777" w:rsidR="003222A4" w:rsidRDefault="003222A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340360" w:history="1">
            <w:r w:rsidRPr="00D101CC">
              <w:rPr>
                <w:rStyle w:val="ad"/>
                <w:rFonts w:cs="Huawei Sans"/>
                <w:bCs/>
                <w:snapToGrid w:val="0"/>
                <w:lang w:eastAsia="en-US"/>
              </w:rPr>
              <w:t>1.3.4</w:t>
            </w:r>
            <w:r w:rsidRPr="00D101CC">
              <w:rPr>
                <w:rStyle w:val="ad"/>
                <w:rFonts w:ascii="Huawei Sans" w:hAnsi="Huawei Sans" w:cs="Huawei Sans" w:hint="eastAsia"/>
                <w:lang w:eastAsia="en-US"/>
              </w:rPr>
              <w:t xml:space="preserve"> </w:t>
            </w:r>
            <w:r w:rsidRPr="00D101CC">
              <w:rPr>
                <w:rStyle w:val="ad"/>
                <w:rFonts w:ascii="Huawei Sans" w:hAnsi="Huawei Sans" w:cs="Huawei Sans" w:hint="eastAsia"/>
                <w:lang w:eastAsia="en-US"/>
              </w:rPr>
              <w:t>创建和管理存储过程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_Toc61340360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4E165E4" w14:textId="70643A5A" w:rsidR="00A005AC" w:rsidRPr="002D4E31" w:rsidRDefault="001B3964" w:rsidP="0034219D">
          <w:pPr>
            <w:pStyle w:val="31"/>
            <w:tabs>
              <w:tab w:val="right" w:leader="dot" w:pos="9628"/>
            </w:tabs>
            <w:rPr>
              <w:rFonts w:ascii="Huawei Sans" w:hAnsi="Huawei Sans" w:cs="Huawei Sans"/>
              <w:lang w:val="zh-CN"/>
            </w:rPr>
          </w:pPr>
          <w:r w:rsidRPr="002D4E31">
            <w:rPr>
              <w:rFonts w:ascii="Huawei Sans" w:hAnsi="Huawei Sans" w:cs="Huawei Sans"/>
            </w:rPr>
            <w:fldChar w:fldCharType="end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bookmarkEnd w:id="5" w:displacedByCustomXml="prev"/>
    <w:bookmarkEnd w:id="6" w:displacedByCustomXml="prev"/>
    <w:bookmarkEnd w:id="7" w:displacedByCustomXml="prev"/>
    <w:bookmarkEnd w:id="8" w:displacedByCustomXml="prev"/>
    <w:bookmarkEnd w:id="9" w:displacedByCustomXml="prev"/>
    <w:bookmarkStart w:id="10" w:name="_Toc48145791" w:displacedByCustomXml="prev"/>
    <w:bookmarkStart w:id="11" w:name="_Toc466755571" w:displacedByCustomXml="prev"/>
    <w:p w14:paraId="6DDFA041" w14:textId="6A12234E" w:rsidR="00B7185A" w:rsidRPr="002D4E31" w:rsidRDefault="00B7185A" w:rsidP="00B7185A">
      <w:pPr>
        <w:pStyle w:val="64"/>
        <w:rPr>
          <w:rFonts w:ascii="Huawei Sans" w:hAnsi="Huawei Sans" w:cs="Huawei Sans"/>
        </w:rPr>
      </w:pPr>
      <w:bookmarkStart w:id="12" w:name="_Toc61340342"/>
      <w:r w:rsidRPr="002D4E31">
        <w:rPr>
          <w:rFonts w:ascii="Huawei Sans" w:hAnsi="Huawei Sans" w:cs="Huawei Sans"/>
        </w:rPr>
        <w:lastRenderedPageBreak/>
        <w:t>前</w:t>
      </w:r>
      <w:r w:rsidRPr="002D4E31">
        <w:rPr>
          <w:rFonts w:ascii="Huawei Sans" w:hAnsi="Huawei Sans" w:cs="Huawei Sans"/>
        </w:rPr>
        <w:t xml:space="preserve">  </w:t>
      </w:r>
      <w:r w:rsidRPr="002D4E31">
        <w:rPr>
          <w:rFonts w:ascii="Huawei Sans" w:hAnsi="Huawei Sans" w:cs="Huawei Sans"/>
        </w:rPr>
        <w:t>言</w:t>
      </w:r>
      <w:bookmarkEnd w:id="10"/>
      <w:bookmarkEnd w:id="12"/>
    </w:p>
    <w:p w14:paraId="3713E070" w14:textId="77777777" w:rsidR="00B7185A" w:rsidRPr="002D4E31" w:rsidRDefault="00B7185A" w:rsidP="00B7185A">
      <w:pPr>
        <w:pStyle w:val="Heading2NoNumber"/>
        <w:rPr>
          <w:rFonts w:ascii="Huawei Sans" w:hAnsi="Huawei Sans" w:cs="Huawei Sans"/>
          <w:lang w:eastAsia="zh-CN"/>
        </w:rPr>
      </w:pPr>
      <w:bookmarkStart w:id="13" w:name="_Toc7361461"/>
      <w:bookmarkStart w:id="14" w:name="_Toc48143481"/>
      <w:bookmarkStart w:id="15" w:name="_Toc48145792"/>
      <w:bookmarkStart w:id="16" w:name="_Toc61340343"/>
      <w:r w:rsidRPr="002D4E31">
        <w:rPr>
          <w:rFonts w:ascii="Huawei Sans" w:hAnsi="Huawei Sans" w:cs="Huawei Sans"/>
          <w:lang w:eastAsia="zh-CN"/>
        </w:rPr>
        <w:t>简介</w:t>
      </w:r>
      <w:bookmarkEnd w:id="13"/>
      <w:bookmarkEnd w:id="14"/>
      <w:bookmarkEnd w:id="15"/>
      <w:bookmarkEnd w:id="16"/>
    </w:p>
    <w:p w14:paraId="10960839" w14:textId="10E200E4" w:rsidR="00B7185A" w:rsidRPr="002D4E31" w:rsidRDefault="00B7185A" w:rsidP="009B0DEE">
      <w:pPr>
        <w:pStyle w:val="1e"/>
      </w:pPr>
      <w:r w:rsidRPr="002D4E31">
        <w:t>本实验指导书主要目的是为了让读者了解</w:t>
      </w:r>
      <w:r w:rsidRPr="002D4E31">
        <w:t>GaussDB(for MySQL)</w:t>
      </w:r>
      <w:r w:rsidRPr="002D4E31">
        <w:t>数据库的基本操作。</w:t>
      </w:r>
    </w:p>
    <w:p w14:paraId="66C63CE2" w14:textId="77777777" w:rsidR="00B7185A" w:rsidRPr="002D4E31" w:rsidRDefault="00B7185A" w:rsidP="00B7185A">
      <w:pPr>
        <w:pStyle w:val="Heading2NoNumber"/>
        <w:rPr>
          <w:rFonts w:ascii="Huawei Sans" w:hAnsi="Huawei Sans" w:cs="Huawei Sans"/>
          <w:lang w:eastAsia="zh-CN"/>
        </w:rPr>
      </w:pPr>
      <w:bookmarkStart w:id="17" w:name="_Toc7361462"/>
      <w:bookmarkStart w:id="18" w:name="_Toc48143482"/>
      <w:bookmarkStart w:id="19" w:name="_Toc48145793"/>
      <w:bookmarkStart w:id="20" w:name="_Toc61340344"/>
      <w:r w:rsidRPr="002D4E31">
        <w:rPr>
          <w:rFonts w:ascii="Huawei Sans" w:hAnsi="Huawei Sans" w:cs="Huawei Sans"/>
          <w:lang w:eastAsia="zh-CN"/>
        </w:rPr>
        <w:t>内容描述</w:t>
      </w:r>
      <w:bookmarkEnd w:id="17"/>
      <w:bookmarkEnd w:id="18"/>
      <w:bookmarkEnd w:id="19"/>
      <w:bookmarkEnd w:id="20"/>
    </w:p>
    <w:p w14:paraId="5E1AA38F" w14:textId="48AA909F" w:rsidR="00B7185A" w:rsidRPr="002D4E31" w:rsidRDefault="00B7185A" w:rsidP="009B0DEE">
      <w:pPr>
        <w:pStyle w:val="1e"/>
      </w:pPr>
      <w:r w:rsidRPr="002D4E31">
        <w:t>本实验指导书通过用户管理、表管理、数据库对象等管理的操作，介绍在</w:t>
      </w:r>
      <w:r w:rsidRPr="002D4E31">
        <w:t>DAS</w:t>
      </w:r>
      <w:r w:rsidRPr="002D4E31">
        <w:t>环境下如何使用</w:t>
      </w:r>
      <w:r w:rsidRPr="002D4E31">
        <w:t>GaussDB(for MySQL)</w:t>
      </w:r>
      <w:r w:rsidRPr="002D4E31">
        <w:t>。</w:t>
      </w:r>
    </w:p>
    <w:p w14:paraId="39F09FF5" w14:textId="77777777" w:rsidR="00B7185A" w:rsidRPr="002D4E31" w:rsidRDefault="00B7185A" w:rsidP="00B7185A">
      <w:pPr>
        <w:pStyle w:val="Heading2NoNumber"/>
        <w:rPr>
          <w:rFonts w:ascii="Huawei Sans" w:hAnsi="Huawei Sans" w:cs="Huawei Sans"/>
        </w:rPr>
      </w:pPr>
      <w:bookmarkStart w:id="21" w:name="_Toc7361465"/>
      <w:bookmarkStart w:id="22" w:name="_Toc48143483"/>
      <w:bookmarkStart w:id="23" w:name="_Toc48145794"/>
      <w:bookmarkStart w:id="24" w:name="_Toc61340345"/>
      <w:r w:rsidRPr="002D4E31">
        <w:rPr>
          <w:rFonts w:ascii="Huawei Sans" w:hAnsi="Huawei Sans" w:cs="Huawei Sans"/>
        </w:rPr>
        <w:t>实验环境说明</w:t>
      </w:r>
      <w:bookmarkEnd w:id="21"/>
      <w:bookmarkEnd w:id="22"/>
      <w:bookmarkEnd w:id="23"/>
      <w:bookmarkEnd w:id="24"/>
    </w:p>
    <w:p w14:paraId="5F354CDF" w14:textId="77777777" w:rsidR="00B7185A" w:rsidRPr="002D4E31" w:rsidRDefault="00B7185A" w:rsidP="00B7185A">
      <w:pPr>
        <w:pStyle w:val="4a"/>
        <w:numPr>
          <w:ilvl w:val="0"/>
          <w:numId w:val="48"/>
        </w:numPr>
        <w:tabs>
          <w:tab w:val="num" w:pos="2126"/>
        </w:tabs>
        <w:ind w:left="1446" w:hanging="425"/>
        <w:rPr>
          <w:rFonts w:ascii="Huawei Sans" w:hAnsi="Huawei Sans" w:cs="Huawei Sans"/>
        </w:rPr>
      </w:pPr>
      <w:r w:rsidRPr="002D4E31">
        <w:rPr>
          <w:rFonts w:ascii="Huawei Sans" w:hAnsi="Huawei Sans" w:cs="Huawei Sans"/>
        </w:rPr>
        <w:t>组网说明</w:t>
      </w:r>
    </w:p>
    <w:p w14:paraId="1AD3032C" w14:textId="7F524D90" w:rsidR="00B7185A" w:rsidRPr="002D4E31" w:rsidRDefault="00B7185A" w:rsidP="009B0DEE">
      <w:pPr>
        <w:pStyle w:val="1e"/>
      </w:pPr>
      <w:r w:rsidRPr="002D4E31">
        <w:t>本实验环境为华为云</w:t>
      </w:r>
      <w:r w:rsidRPr="002D4E31">
        <w:t>GaussDB(for MySQL)</w:t>
      </w:r>
      <w:r w:rsidRPr="002D4E31">
        <w:t>数据库。如果没有购买</w:t>
      </w:r>
      <w:r w:rsidRPr="002D4E31">
        <w:t>GaussDB(for MySQL)</w:t>
      </w:r>
      <w:r w:rsidRPr="002D4E31">
        <w:t>则参考《</w:t>
      </w:r>
      <w:r w:rsidRPr="002D4E31">
        <w:t>01 GaussDB(for MySQL)</w:t>
      </w:r>
      <w:r w:rsidRPr="002D4E31">
        <w:t>数据库实验环境搭建指导手册》进行购买。</w:t>
      </w:r>
    </w:p>
    <w:p w14:paraId="2C2D61A3" w14:textId="77777777" w:rsidR="00B7185A" w:rsidRPr="002D4E31" w:rsidRDefault="00B7185A" w:rsidP="00B7185A">
      <w:pPr>
        <w:pStyle w:val="4a"/>
        <w:numPr>
          <w:ilvl w:val="0"/>
          <w:numId w:val="48"/>
        </w:numPr>
        <w:tabs>
          <w:tab w:val="num" w:pos="2126"/>
        </w:tabs>
        <w:ind w:left="1446" w:hanging="425"/>
        <w:rPr>
          <w:rFonts w:ascii="Huawei Sans" w:hAnsi="Huawei Sans" w:cs="Huawei Sans"/>
        </w:rPr>
      </w:pPr>
      <w:r w:rsidRPr="002D4E31">
        <w:rPr>
          <w:rFonts w:ascii="Huawei Sans" w:hAnsi="Huawei Sans" w:cs="Huawei Sans"/>
        </w:rPr>
        <w:t>设备介绍</w:t>
      </w:r>
    </w:p>
    <w:p w14:paraId="64077BF6" w14:textId="77777777" w:rsidR="00B7185A" w:rsidRDefault="00B7185A" w:rsidP="009B0DEE">
      <w:pPr>
        <w:pStyle w:val="1e"/>
      </w:pPr>
      <w:r w:rsidRPr="002D4E31">
        <w:t>为了满足本实验需要，建议实验环境采用以下配置：</w:t>
      </w:r>
    </w:p>
    <w:p w14:paraId="39724BE6" w14:textId="04C40DC3" w:rsidR="00BD7485" w:rsidRPr="002D4E31" w:rsidRDefault="00BD7485" w:rsidP="00BD7485">
      <w:pPr>
        <w:pStyle w:val="50"/>
        <w:numPr>
          <w:ilvl w:val="0"/>
          <w:numId w:val="0"/>
        </w:numPr>
        <w:ind w:left="1701" w:firstLineChars="1150" w:firstLine="2679"/>
        <w:jc w:val="left"/>
        <w:rPr>
          <w:rFonts w:hint="eastAsia"/>
        </w:rPr>
      </w:pPr>
      <w:r w:rsidRPr="007321F0">
        <w:rPr>
          <w:rFonts w:hint="eastAsia"/>
        </w:rPr>
        <w:t>设备明细表</w:t>
      </w:r>
    </w:p>
    <w:tbl>
      <w:tblPr>
        <w:tblStyle w:val="V30"/>
        <w:tblW w:w="85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1519"/>
        <w:gridCol w:w="2454"/>
        <w:gridCol w:w="4617"/>
      </w:tblGrid>
      <w:tr w:rsidR="00B7185A" w:rsidRPr="002D4E31" w14:paraId="41AB4412" w14:textId="77777777" w:rsidTr="00084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32F6E5AD" w14:textId="77777777" w:rsidR="00B7185A" w:rsidRPr="002D4E31" w:rsidRDefault="00B7185A" w:rsidP="007D7E8B">
            <w:pPr>
              <w:pStyle w:val="5a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设备名称</w:t>
            </w:r>
          </w:p>
        </w:tc>
        <w:tc>
          <w:tcPr>
            <w:tcW w:w="2454" w:type="dxa"/>
          </w:tcPr>
          <w:p w14:paraId="44D5E9FA" w14:textId="77777777" w:rsidR="00B7185A" w:rsidRPr="002D4E31" w:rsidRDefault="00B7185A" w:rsidP="007D7E8B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设备型号</w:t>
            </w:r>
          </w:p>
        </w:tc>
        <w:tc>
          <w:tcPr>
            <w:tcW w:w="4617" w:type="dxa"/>
          </w:tcPr>
          <w:p w14:paraId="5D7DE446" w14:textId="77777777" w:rsidR="00B7185A" w:rsidRPr="002D4E31" w:rsidRDefault="00B7185A" w:rsidP="007D7E8B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软件版本</w:t>
            </w:r>
          </w:p>
        </w:tc>
      </w:tr>
      <w:tr w:rsidR="00B7185A" w:rsidRPr="002D4E31" w14:paraId="3091DC3E" w14:textId="77777777" w:rsidTr="00084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625F3CEE" w14:textId="77777777" w:rsidR="00B7185A" w:rsidRPr="002D4E31" w:rsidRDefault="00B7185A" w:rsidP="007D7E8B">
            <w:pPr>
              <w:pStyle w:val="5a"/>
              <w:jc w:val="left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数据库</w:t>
            </w:r>
          </w:p>
        </w:tc>
        <w:tc>
          <w:tcPr>
            <w:tcW w:w="2454" w:type="dxa"/>
          </w:tcPr>
          <w:p w14:paraId="7AB160DB" w14:textId="0A7C1CC1" w:rsidR="00B7185A" w:rsidRPr="002D4E31" w:rsidRDefault="00B7185A" w:rsidP="00A86839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 xml:space="preserve">GaussDB(for MySQL) </w:t>
            </w:r>
            <w:r w:rsidR="00A86839">
              <w:rPr>
                <w:rFonts w:ascii="Huawei Sans" w:hAnsi="Huawei Sans" w:cs="Huawei Sans"/>
              </w:rPr>
              <w:t>8</w:t>
            </w:r>
            <w:r w:rsidRPr="002D4E31">
              <w:rPr>
                <w:rFonts w:ascii="Huawei Sans" w:hAnsi="Huawei Sans" w:cs="Huawei Sans"/>
              </w:rPr>
              <w:t xml:space="preserve"> </w:t>
            </w:r>
            <w:r w:rsidRPr="002D4E31">
              <w:rPr>
                <w:rFonts w:ascii="Huawei Sans" w:hAnsi="Huawei Sans" w:cs="Huawei Sans"/>
              </w:rPr>
              <w:t>核</w:t>
            </w:r>
            <w:r w:rsidR="00A86839">
              <w:rPr>
                <w:rFonts w:ascii="Huawei Sans" w:hAnsi="Huawei Sans" w:cs="Huawei Sans"/>
              </w:rPr>
              <w:t xml:space="preserve"> | 32</w:t>
            </w:r>
            <w:r w:rsidRPr="002D4E31">
              <w:rPr>
                <w:rFonts w:ascii="Huawei Sans" w:hAnsi="Huawei Sans" w:cs="Huawei Sans"/>
              </w:rPr>
              <w:t xml:space="preserve"> GB</w:t>
            </w:r>
          </w:p>
        </w:tc>
        <w:tc>
          <w:tcPr>
            <w:tcW w:w="4617" w:type="dxa"/>
          </w:tcPr>
          <w:p w14:paraId="01DDAF11" w14:textId="77777777" w:rsidR="00B7185A" w:rsidRPr="002D4E31" w:rsidRDefault="00B7185A" w:rsidP="007D7E8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GaussDB(for MySQL)</w:t>
            </w:r>
            <w:r w:rsidRPr="002D4E31">
              <w:rPr>
                <w:rFonts w:ascii="Huawei Sans" w:hAnsi="Huawei Sans" w:cs="Huawei Sans"/>
              </w:rPr>
              <w:t>服务</w:t>
            </w:r>
          </w:p>
        </w:tc>
      </w:tr>
    </w:tbl>
    <w:p w14:paraId="47D234EE" w14:textId="77777777" w:rsidR="0092685C" w:rsidRDefault="0092685C" w:rsidP="0092685C">
      <w:pPr>
        <w:pStyle w:val="Heading2NoNumber"/>
        <w:rPr>
          <w:rFonts w:hint="eastAsia"/>
          <w:lang w:eastAsia="zh-CN"/>
        </w:rPr>
      </w:pPr>
      <w:bookmarkStart w:id="25" w:name="_Toc61340346"/>
      <w:r>
        <w:rPr>
          <w:rFonts w:hint="eastAsia"/>
          <w:lang w:eastAsia="zh-CN"/>
        </w:rPr>
        <w:lastRenderedPageBreak/>
        <w:t>实验概览</w:t>
      </w:r>
      <w:bookmarkEnd w:id="25"/>
    </w:p>
    <w:p w14:paraId="42E0B08A" w14:textId="6C7C508C" w:rsidR="00B7185A" w:rsidRDefault="00114BFF" w:rsidP="00B7185A">
      <w:pPr>
        <w:ind w:right="220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82B0E6E" wp14:editId="4A5D9279">
            <wp:extent cx="5328366" cy="2114459"/>
            <wp:effectExtent l="19050" t="19050" r="24765" b="1968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9122" cy="2130632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7E1F72" w14:textId="5F3FF279" w:rsidR="00BD7485" w:rsidRDefault="00BD7485" w:rsidP="00BD7485">
      <w:pPr>
        <w:pStyle w:val="9"/>
        <w:numPr>
          <w:ilvl w:val="0"/>
          <w:numId w:val="0"/>
        </w:numPr>
        <w:ind w:left="1701" w:firstLineChars="1350" w:firstLine="3145"/>
        <w:jc w:val="left"/>
        <w:rPr>
          <w:rFonts w:ascii="Huawei Sans" w:hAnsi="Huawei Sans" w:cs="Huawei Sans"/>
        </w:rPr>
      </w:pPr>
      <w:r>
        <w:rPr>
          <w:rFonts w:hint="eastAsia"/>
        </w:rPr>
        <w:t>本实验概览图</w:t>
      </w:r>
    </w:p>
    <w:p w14:paraId="54894176" w14:textId="1DC16BD1" w:rsidR="00BD7485" w:rsidRDefault="00BD7485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</w:pPr>
      <w:r>
        <w:rPr>
          <w:rFonts w:ascii="Huawei Sans" w:hAnsi="Huawei Sans" w:cs="Huawei Sans"/>
        </w:rPr>
        <w:br w:type="page"/>
      </w:r>
    </w:p>
    <w:p w14:paraId="2DEDFAD2" w14:textId="6D992C32" w:rsidR="00896E8D" w:rsidRPr="002D4E31" w:rsidRDefault="00B7185A" w:rsidP="00B7185A">
      <w:pPr>
        <w:pStyle w:val="1"/>
        <w:rPr>
          <w:rFonts w:ascii="Huawei Sans" w:hAnsi="Huawei Sans" w:cs="Huawei Sans"/>
        </w:rPr>
      </w:pPr>
      <w:bookmarkStart w:id="26" w:name="_Toc61340347"/>
      <w:r w:rsidRPr="002D4E31">
        <w:rPr>
          <w:rFonts w:ascii="Huawei Sans" w:hAnsi="Huawei Sans" w:cs="Huawei Sans"/>
        </w:rPr>
        <w:lastRenderedPageBreak/>
        <w:t xml:space="preserve">GaussDB(for MySQL) </w:t>
      </w:r>
      <w:r w:rsidRPr="002D4E31">
        <w:rPr>
          <w:rFonts w:ascii="Huawei Sans" w:hAnsi="Huawei Sans" w:cs="Huawei Sans"/>
        </w:rPr>
        <w:t>数据库开发实验</w:t>
      </w:r>
      <w:bookmarkEnd w:id="26"/>
    </w:p>
    <w:p w14:paraId="1DBC270D" w14:textId="4DCD0BED" w:rsidR="00896E8D" w:rsidRPr="002D4E31" w:rsidRDefault="002F6BCF" w:rsidP="00382C74">
      <w:pPr>
        <w:pStyle w:val="2"/>
        <w:rPr>
          <w:rFonts w:ascii="Huawei Sans" w:hAnsi="Huawei Sans" w:cs="Huawei Sans"/>
          <w:lang w:eastAsia="zh-CN"/>
        </w:rPr>
      </w:pPr>
      <w:bookmarkStart w:id="27" w:name="_Toc61340348"/>
      <w:r w:rsidRPr="002D4E31">
        <w:rPr>
          <w:rFonts w:ascii="Huawei Sans" w:hAnsi="Huawei Sans" w:cs="Huawei Sans"/>
          <w:lang w:eastAsia="zh-CN"/>
        </w:rPr>
        <w:t>创建</w:t>
      </w:r>
      <w:r w:rsidR="008F5AE4" w:rsidRPr="002D4E31">
        <w:rPr>
          <w:rFonts w:ascii="Huawei Sans" w:hAnsi="Huawei Sans" w:cs="Huawei Sans"/>
          <w:lang w:eastAsia="zh-CN"/>
        </w:rPr>
        <w:t>用户并授予权限</w:t>
      </w:r>
      <w:bookmarkEnd w:id="27"/>
    </w:p>
    <w:p w14:paraId="20520553" w14:textId="5C04C2D1" w:rsidR="009149DC" w:rsidRPr="002D4E31" w:rsidRDefault="009149DC" w:rsidP="009149DC">
      <w:pPr>
        <w:pStyle w:val="3"/>
        <w:rPr>
          <w:rFonts w:ascii="Huawei Sans" w:hAnsi="Huawei Sans" w:cs="Huawei Sans"/>
        </w:rPr>
      </w:pPr>
      <w:bookmarkStart w:id="28" w:name="_Toc61340349"/>
      <w:r w:rsidRPr="002D4E31">
        <w:rPr>
          <w:rFonts w:ascii="Huawei Sans" w:hAnsi="Huawei Sans" w:cs="Huawei Sans"/>
        </w:rPr>
        <w:t>新建数据库</w:t>
      </w:r>
      <w:bookmarkEnd w:id="28"/>
    </w:p>
    <w:p w14:paraId="3DB2B2E1" w14:textId="651399E0" w:rsidR="009149DC" w:rsidRPr="002D4E31" w:rsidRDefault="009149DC" w:rsidP="00001C8D">
      <w:pPr>
        <w:pStyle w:val="30"/>
      </w:pPr>
      <w:r w:rsidRPr="002D4E31">
        <w:t>点击</w:t>
      </w:r>
      <w:r w:rsidRPr="002D4E31">
        <w:t>“</w:t>
      </w:r>
      <w:r w:rsidRPr="002D4E31">
        <w:t>新建数据库</w:t>
      </w:r>
      <w:r w:rsidRPr="002D4E31">
        <w:t>”</w:t>
      </w:r>
      <w:r w:rsidRPr="002D4E31">
        <w:t>按钮。</w:t>
      </w:r>
    </w:p>
    <w:p w14:paraId="3C031425" w14:textId="2C6371AD" w:rsidR="009149DC" w:rsidRPr="002D4E31" w:rsidRDefault="00A21DD8" w:rsidP="009B0DEE">
      <w:pPr>
        <w:pStyle w:val="1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CBA6F" wp14:editId="082C79C5">
                <wp:simplePos x="0" y="0"/>
                <wp:positionH relativeFrom="column">
                  <wp:posOffset>686088</wp:posOffset>
                </wp:positionH>
                <wp:positionV relativeFrom="paragraph">
                  <wp:posOffset>259172</wp:posOffset>
                </wp:positionV>
                <wp:extent cx="599355" cy="161364"/>
                <wp:effectExtent l="19050" t="19050" r="10795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355" cy="1613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38FDF" id="矩形 1" o:spid="_x0000_s1026" style="position:absolute;left:0;text-align:left;margin-left:54pt;margin-top:20.4pt;width:47.2pt;height:1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" filled="f" strokecolor="#c7000b" strokeweight="2.25pt"/>
            </w:pict>
          </mc:Fallback>
        </mc:AlternateContent>
      </w:r>
      <w:r w:rsidR="009149DC" w:rsidRPr="002D4E31">
        <w:rPr>
          <w:noProof/>
        </w:rPr>
        <w:drawing>
          <wp:inline distT="0" distB="0" distL="0" distR="0" wp14:anchorId="09078A9D" wp14:editId="4CB0F995">
            <wp:extent cx="5400000" cy="1162025"/>
            <wp:effectExtent l="19050" t="19050" r="10795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6202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BF63CC" w14:textId="60AF0FCF" w:rsidR="009149DC" w:rsidRPr="002D4E31" w:rsidRDefault="00362FE3" w:rsidP="00001C8D">
      <w:pPr>
        <w:pStyle w:val="30"/>
      </w:pPr>
      <w:r w:rsidRPr="002D4E31">
        <w:t>输入数据库名称，点击</w:t>
      </w:r>
      <w:r w:rsidRPr="002D4E31">
        <w:t>“</w:t>
      </w:r>
      <w:r w:rsidRPr="002D4E31">
        <w:t>确定</w:t>
      </w:r>
      <w:r w:rsidRPr="002D4E31">
        <w:t>”</w:t>
      </w:r>
      <w:r w:rsidRPr="002D4E31">
        <w:t>。</w:t>
      </w:r>
    </w:p>
    <w:p w14:paraId="36FE5303" w14:textId="0830844B" w:rsidR="00362FE3" w:rsidRPr="002D4E31" w:rsidRDefault="00A21DD8" w:rsidP="009B0DEE">
      <w:pPr>
        <w:pStyle w:val="1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7019D0" wp14:editId="04047576">
                <wp:simplePos x="0" y="0"/>
                <wp:positionH relativeFrom="column">
                  <wp:posOffset>1877113</wp:posOffset>
                </wp:positionH>
                <wp:positionV relativeFrom="paragraph">
                  <wp:posOffset>1451007</wp:posOffset>
                </wp:positionV>
                <wp:extent cx="418081" cy="199705"/>
                <wp:effectExtent l="19050" t="19050" r="20320" b="1016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081" cy="1997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CFA69" id="矩形 54" o:spid="_x0000_s1026" style="position:absolute;left:0;text-align:left;margin-left:147.8pt;margin-top:114.25pt;width:32.9pt;height:1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" filled="f" strokecolor="#c7000b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1AD6A6" wp14:editId="55B715FB">
                <wp:simplePos x="0" y="0"/>
                <wp:positionH relativeFrom="column">
                  <wp:posOffset>755244</wp:posOffset>
                </wp:positionH>
                <wp:positionV relativeFrom="paragraph">
                  <wp:posOffset>605763</wp:posOffset>
                </wp:positionV>
                <wp:extent cx="3096666" cy="289875"/>
                <wp:effectExtent l="19050" t="19050" r="27940" b="1524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666" cy="289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834CB" id="矩形 53" o:spid="_x0000_s1026" style="position:absolute;left:0;text-align:left;margin-left:59.45pt;margin-top:47.7pt;width:243.85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" filled="f" strokecolor="#c7000b" strokeweight="2.25pt"/>
            </w:pict>
          </mc:Fallback>
        </mc:AlternateContent>
      </w:r>
      <w:r w:rsidR="00362FE3" w:rsidRPr="002D4E31">
        <w:rPr>
          <w:noProof/>
        </w:rPr>
        <w:drawing>
          <wp:inline distT="0" distB="0" distL="0" distR="0" wp14:anchorId="5A5AB86E" wp14:editId="484FEF83">
            <wp:extent cx="3312543" cy="1703957"/>
            <wp:effectExtent l="19050" t="19050" r="2159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770" cy="17143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3CAF59" w14:textId="25CE2016" w:rsidR="00362FE3" w:rsidRPr="002D4E31" w:rsidRDefault="00362FE3" w:rsidP="00001C8D">
      <w:pPr>
        <w:pStyle w:val="30"/>
      </w:pPr>
      <w:r w:rsidRPr="002D4E31">
        <w:t>完成数据库创建。</w:t>
      </w:r>
    </w:p>
    <w:p w14:paraId="6FB1BF89" w14:textId="2B32C660" w:rsidR="00362FE3" w:rsidRPr="002D4E31" w:rsidRDefault="00A21DD8" w:rsidP="009B0DEE">
      <w:pPr>
        <w:pStyle w:val="1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598414" wp14:editId="4602B678">
                <wp:simplePos x="0" y="0"/>
                <wp:positionH relativeFrom="column">
                  <wp:posOffset>670720</wp:posOffset>
                </wp:positionH>
                <wp:positionV relativeFrom="paragraph">
                  <wp:posOffset>410637</wp:posOffset>
                </wp:positionV>
                <wp:extent cx="5384037" cy="199785"/>
                <wp:effectExtent l="19050" t="19050" r="26670" b="1016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037" cy="1997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9F99E" id="矩形 55" o:spid="_x0000_s1026" style="position:absolute;left:0;text-align:left;margin-left:52.8pt;margin-top:32.35pt;width:423.9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" filled="f" strokecolor="#c7000b" strokeweight="2.25pt"/>
            </w:pict>
          </mc:Fallback>
        </mc:AlternateContent>
      </w:r>
      <w:r w:rsidR="00362FE3" w:rsidRPr="002D4E31">
        <w:rPr>
          <w:noProof/>
        </w:rPr>
        <w:drawing>
          <wp:inline distT="0" distB="0" distL="0" distR="0" wp14:anchorId="23093376" wp14:editId="6F3D9579">
            <wp:extent cx="5400000" cy="618551"/>
            <wp:effectExtent l="19050" t="19050" r="1079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185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81A096" w14:textId="11340A51" w:rsidR="008F5AE4" w:rsidRPr="002D4E31" w:rsidRDefault="00C96DE6" w:rsidP="009149DC">
      <w:pPr>
        <w:pStyle w:val="3"/>
        <w:rPr>
          <w:rFonts w:ascii="Huawei Sans" w:hAnsi="Huawei Sans" w:cs="Huawei Sans"/>
        </w:rPr>
      </w:pPr>
      <w:bookmarkStart w:id="29" w:name="_Toc61340350"/>
      <w:r w:rsidRPr="002D4E31">
        <w:rPr>
          <w:rFonts w:ascii="Huawei Sans" w:hAnsi="Huawei Sans" w:cs="Huawei Sans"/>
        </w:rPr>
        <w:t>使用</w:t>
      </w:r>
      <w:r w:rsidRPr="002D4E31">
        <w:rPr>
          <w:rFonts w:ascii="Huawei Sans" w:hAnsi="Huawei Sans" w:cs="Huawei Sans"/>
        </w:rPr>
        <w:t>DAS</w:t>
      </w:r>
      <w:r w:rsidR="009149DC" w:rsidRPr="002D4E31">
        <w:rPr>
          <w:rFonts w:ascii="Huawei Sans" w:hAnsi="Huawei Sans" w:cs="Huawei Sans"/>
        </w:rPr>
        <w:t>创建用户</w:t>
      </w:r>
      <w:r w:rsidR="00F16396" w:rsidRPr="002D4E31">
        <w:rPr>
          <w:rFonts w:ascii="Huawei Sans" w:hAnsi="Huawei Sans" w:cs="Huawei Sans"/>
        </w:rPr>
        <w:t>并授予</w:t>
      </w:r>
      <w:r w:rsidR="00131C06" w:rsidRPr="002D4E31">
        <w:rPr>
          <w:rFonts w:ascii="Huawei Sans" w:hAnsi="Huawei Sans" w:cs="Huawei Sans"/>
        </w:rPr>
        <w:t>权限</w:t>
      </w:r>
      <w:bookmarkEnd w:id="29"/>
    </w:p>
    <w:p w14:paraId="077AFED0" w14:textId="053C4048" w:rsidR="009149DC" w:rsidRPr="002D4E31" w:rsidRDefault="00362FE3" w:rsidP="00001C8D">
      <w:pPr>
        <w:pStyle w:val="30"/>
      </w:pPr>
      <w:r w:rsidRPr="002D4E31">
        <w:t>在菜单栏中选择</w:t>
      </w:r>
      <w:r w:rsidRPr="002D4E31">
        <w:t>“</w:t>
      </w:r>
      <w:r w:rsidRPr="002D4E31">
        <w:t>其他操作</w:t>
      </w:r>
      <w:r w:rsidRPr="002D4E31">
        <w:t>”</w:t>
      </w:r>
      <w:r w:rsidRPr="002D4E31">
        <w:t>选项，并在下拉菜单中选择</w:t>
      </w:r>
      <w:r w:rsidR="00BE1303" w:rsidRPr="002D4E31">
        <w:t>“</w:t>
      </w:r>
      <w:r w:rsidR="00BE1303" w:rsidRPr="002D4E31">
        <w:t>用户管理</w:t>
      </w:r>
      <w:r w:rsidR="00BE1303" w:rsidRPr="002D4E31">
        <w:t>”</w:t>
      </w:r>
      <w:r w:rsidR="009149DC" w:rsidRPr="002D4E31">
        <w:t>。</w:t>
      </w:r>
    </w:p>
    <w:p w14:paraId="5ABD0412" w14:textId="39CCF000" w:rsidR="009149DC" w:rsidRPr="002D4E31" w:rsidRDefault="00A21DD8" w:rsidP="009B0DEE">
      <w:pPr>
        <w:pStyle w:val="1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1175C0" wp14:editId="2253F024">
                <wp:simplePos x="0" y="0"/>
                <wp:positionH relativeFrom="column">
                  <wp:posOffset>4973779</wp:posOffset>
                </wp:positionH>
                <wp:positionV relativeFrom="paragraph">
                  <wp:posOffset>87839</wp:posOffset>
                </wp:positionV>
                <wp:extent cx="1018732" cy="530198"/>
                <wp:effectExtent l="19050" t="19050" r="10160" b="2286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732" cy="5301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DC694" id="矩形 56" o:spid="_x0000_s1026" style="position:absolute;left:0;text-align:left;margin-left:391.65pt;margin-top:6.9pt;width:80.2pt;height:4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" filled="f" strokecolor="#c7000b" strokeweight="2.25pt"/>
            </w:pict>
          </mc:Fallback>
        </mc:AlternateContent>
      </w:r>
      <w:r w:rsidR="00BE1303" w:rsidRPr="002D4E31">
        <w:rPr>
          <w:noProof/>
        </w:rPr>
        <w:drawing>
          <wp:inline distT="0" distB="0" distL="0" distR="0" wp14:anchorId="31CEE838" wp14:editId="2BA1676F">
            <wp:extent cx="5400000" cy="6488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4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EACC" w14:textId="0A56AA39" w:rsidR="009149DC" w:rsidRPr="002D4E31" w:rsidRDefault="00BE1303" w:rsidP="00001C8D">
      <w:pPr>
        <w:pStyle w:val="30"/>
      </w:pPr>
      <w:r w:rsidRPr="002D4E31">
        <w:t>点击</w:t>
      </w:r>
      <w:r w:rsidRPr="002D4E31">
        <w:t>“</w:t>
      </w:r>
      <w:r w:rsidRPr="002D4E31">
        <w:t>新建用户</w:t>
      </w:r>
      <w:r w:rsidRPr="002D4E31">
        <w:t>”</w:t>
      </w:r>
      <w:r w:rsidRPr="002D4E31">
        <w:t>，完成</w:t>
      </w:r>
      <w:r w:rsidRPr="002D4E31">
        <w:t>“</w:t>
      </w:r>
      <w:r w:rsidRPr="002D4E31">
        <w:t>基本信息</w:t>
      </w:r>
      <w:r w:rsidRPr="002D4E31">
        <w:t>”</w:t>
      </w:r>
      <w:r w:rsidRPr="002D4E31">
        <w:t>、</w:t>
      </w:r>
      <w:r w:rsidRPr="002D4E31">
        <w:t>“</w:t>
      </w:r>
      <w:r w:rsidRPr="002D4E31">
        <w:t>高级选项</w:t>
      </w:r>
      <w:r w:rsidRPr="002D4E31">
        <w:t>”</w:t>
      </w:r>
      <w:r w:rsidRPr="002D4E31">
        <w:t>、</w:t>
      </w:r>
      <w:r w:rsidRPr="002D4E31">
        <w:t>“</w:t>
      </w:r>
      <w:r w:rsidRPr="002D4E31">
        <w:t>全局限制</w:t>
      </w:r>
      <w:r w:rsidRPr="002D4E31">
        <w:t>”</w:t>
      </w:r>
      <w:r w:rsidRPr="002D4E31">
        <w:t>、</w:t>
      </w:r>
      <w:r w:rsidRPr="002D4E31">
        <w:t>“</w:t>
      </w:r>
      <w:r w:rsidRPr="002D4E31">
        <w:t>对象权限</w:t>
      </w:r>
      <w:r w:rsidRPr="002D4E31">
        <w:t>”</w:t>
      </w:r>
      <w:r w:rsidRPr="002D4E31">
        <w:t>参数设置，具体参数根据实际情况</w:t>
      </w:r>
      <w:r w:rsidR="002C2E68" w:rsidRPr="002D4E31">
        <w:t>而定。</w:t>
      </w:r>
    </w:p>
    <w:p w14:paraId="07C8165B" w14:textId="50A516B2" w:rsidR="00A900B8" w:rsidRPr="002D4E31" w:rsidRDefault="00A900B8" w:rsidP="009B0DEE">
      <w:pPr>
        <w:pStyle w:val="1e"/>
      </w:pPr>
      <w:r w:rsidRPr="002D4E31">
        <w:t>基本信息：</w:t>
      </w:r>
    </w:p>
    <w:p w14:paraId="6394B668" w14:textId="72F6C8B4" w:rsidR="002C2E68" w:rsidRPr="002D4E31" w:rsidRDefault="002C2E68" w:rsidP="009B0DEE">
      <w:pPr>
        <w:pStyle w:val="1e"/>
      </w:pPr>
      <w:r w:rsidRPr="002D4E31">
        <w:rPr>
          <w:noProof/>
        </w:rPr>
        <w:drawing>
          <wp:inline distT="0" distB="0" distL="0" distR="0" wp14:anchorId="007E9F59" wp14:editId="3FB7C331">
            <wp:extent cx="3954673" cy="1720834"/>
            <wp:effectExtent l="19050" t="19050" r="2730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755" cy="17347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647F68" w14:textId="578400AF" w:rsidR="00A900B8" w:rsidRPr="002D4E31" w:rsidRDefault="00A900B8" w:rsidP="009B0DEE">
      <w:pPr>
        <w:pStyle w:val="1e"/>
      </w:pPr>
      <w:r w:rsidRPr="002D4E31">
        <w:t>高级选项：</w:t>
      </w:r>
    </w:p>
    <w:p w14:paraId="7E1B0E9D" w14:textId="52E7943F" w:rsidR="00A900B8" w:rsidRPr="002D4E31" w:rsidRDefault="00A900B8" w:rsidP="009B0DEE">
      <w:pPr>
        <w:pStyle w:val="1e"/>
      </w:pPr>
      <w:r w:rsidRPr="002D4E31">
        <w:rPr>
          <w:noProof/>
        </w:rPr>
        <w:drawing>
          <wp:inline distT="0" distB="0" distL="0" distR="0" wp14:anchorId="192F1F83" wp14:editId="7E0C7085">
            <wp:extent cx="3971398" cy="2476458"/>
            <wp:effectExtent l="19050" t="19050" r="10160" b="196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134" cy="24931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458AF6" w14:textId="4C39BEAE" w:rsidR="00A900B8" w:rsidRPr="002D4E31" w:rsidRDefault="00A900B8" w:rsidP="009B0DEE">
      <w:pPr>
        <w:pStyle w:val="1e"/>
      </w:pPr>
      <w:r w:rsidRPr="002D4E31">
        <w:t>全局权限：</w:t>
      </w:r>
    </w:p>
    <w:p w14:paraId="5E550721" w14:textId="2761D5C8" w:rsidR="00A900B8" w:rsidRPr="002D4E31" w:rsidRDefault="00A900B8" w:rsidP="009B0DEE">
      <w:pPr>
        <w:pStyle w:val="1e"/>
      </w:pPr>
      <w:r w:rsidRPr="002D4E31">
        <w:rPr>
          <w:noProof/>
        </w:rPr>
        <w:drawing>
          <wp:inline distT="0" distB="0" distL="0" distR="0" wp14:anchorId="6F531945" wp14:editId="3C63B879">
            <wp:extent cx="3988543" cy="1870120"/>
            <wp:effectExtent l="19050" t="19050" r="1206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792" cy="188336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440205" w14:textId="345570E0" w:rsidR="00A900B8" w:rsidRPr="002D4E31" w:rsidRDefault="00A900B8" w:rsidP="009B0DEE">
      <w:pPr>
        <w:pStyle w:val="1e"/>
      </w:pPr>
      <w:r w:rsidRPr="002D4E31">
        <w:lastRenderedPageBreak/>
        <w:t>对象权限：</w:t>
      </w:r>
      <w:r w:rsidR="002767A6" w:rsidRPr="002D4E31">
        <w:t>点击</w:t>
      </w:r>
      <w:r w:rsidR="002767A6" w:rsidRPr="002D4E31">
        <w:t>“</w:t>
      </w:r>
      <w:r w:rsidR="002767A6" w:rsidRPr="002D4E31">
        <w:t>添加</w:t>
      </w:r>
      <w:r w:rsidR="002767A6" w:rsidRPr="002D4E31">
        <w:t>”</w:t>
      </w:r>
      <w:r w:rsidR="002767A6" w:rsidRPr="002D4E31">
        <w:t>，选择数据库对象，这里选择刚刚创建的数据库</w:t>
      </w:r>
      <w:r w:rsidR="002767A6" w:rsidRPr="002D4E31">
        <w:t>test</w:t>
      </w:r>
      <w:r w:rsidR="002767A6" w:rsidRPr="002D4E31">
        <w:t>。</w:t>
      </w:r>
    </w:p>
    <w:p w14:paraId="57339259" w14:textId="5328EBAD" w:rsidR="00A900B8" w:rsidRPr="002D4E31" w:rsidRDefault="00A900B8" w:rsidP="009B0DEE">
      <w:pPr>
        <w:pStyle w:val="1e"/>
      </w:pPr>
      <w:r w:rsidRPr="002D4E31">
        <w:rPr>
          <w:noProof/>
        </w:rPr>
        <w:drawing>
          <wp:inline distT="0" distB="0" distL="0" distR="0" wp14:anchorId="63E62AEE" wp14:editId="052EADD6">
            <wp:extent cx="5400000" cy="810168"/>
            <wp:effectExtent l="19050" t="19050" r="10795" b="285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8101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82190D" w14:textId="0EBCCB6E" w:rsidR="00C96DE6" w:rsidRPr="002D4E31" w:rsidRDefault="00C96DE6" w:rsidP="00001C8D">
      <w:pPr>
        <w:pStyle w:val="30"/>
      </w:pPr>
      <w:r w:rsidRPr="002D4E31">
        <w:t>完成用户创建</w:t>
      </w:r>
      <w:r w:rsidR="002D4E31">
        <w:t>。</w:t>
      </w:r>
    </w:p>
    <w:p w14:paraId="3D5C6353" w14:textId="000D2EE3" w:rsidR="00C96DE6" w:rsidRPr="002D4E31" w:rsidRDefault="00C96DE6" w:rsidP="009B0DEE">
      <w:pPr>
        <w:pStyle w:val="1e"/>
      </w:pPr>
      <w:r w:rsidRPr="002D4E31">
        <w:rPr>
          <w:noProof/>
        </w:rPr>
        <w:drawing>
          <wp:inline distT="0" distB="0" distL="0" distR="0" wp14:anchorId="14CC72AA" wp14:editId="5414FBB5">
            <wp:extent cx="5400000" cy="405084"/>
            <wp:effectExtent l="19050" t="19050" r="10795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3615F8" w14:textId="1D5607A9" w:rsidR="00C96DE6" w:rsidRPr="002D4E31" w:rsidRDefault="00C96DE6" w:rsidP="00C96DE6">
      <w:pPr>
        <w:pStyle w:val="3"/>
        <w:rPr>
          <w:rFonts w:ascii="Huawei Sans" w:hAnsi="Huawei Sans" w:cs="Huawei Sans"/>
        </w:rPr>
      </w:pPr>
      <w:bookmarkStart w:id="30" w:name="_Toc61340351"/>
      <w:r w:rsidRPr="002D4E31">
        <w:rPr>
          <w:rFonts w:ascii="Huawei Sans" w:hAnsi="Huawei Sans" w:cs="Huawei Sans"/>
        </w:rPr>
        <w:t>使用</w:t>
      </w:r>
      <w:r w:rsidRPr="002D4E31">
        <w:rPr>
          <w:rFonts w:ascii="Huawei Sans" w:hAnsi="Huawei Sans" w:cs="Huawei Sans"/>
        </w:rPr>
        <w:t>SQL</w:t>
      </w:r>
      <w:r w:rsidRPr="002D4E31">
        <w:rPr>
          <w:rFonts w:ascii="Huawei Sans" w:hAnsi="Huawei Sans" w:cs="Huawei Sans"/>
        </w:rPr>
        <w:t>语句创建用户</w:t>
      </w:r>
      <w:r w:rsidR="00F16396" w:rsidRPr="002D4E31">
        <w:rPr>
          <w:rFonts w:ascii="Huawei Sans" w:hAnsi="Huawei Sans" w:cs="Huawei Sans"/>
        </w:rPr>
        <w:t>并授予权限</w:t>
      </w:r>
      <w:bookmarkEnd w:id="30"/>
    </w:p>
    <w:p w14:paraId="13769B61" w14:textId="34DCF126" w:rsidR="00B7185A" w:rsidRPr="002D4E31" w:rsidRDefault="00B7185A" w:rsidP="009B0DEE">
      <w:pPr>
        <w:pStyle w:val="1e"/>
      </w:pPr>
      <w:r w:rsidRPr="002D4E31">
        <w:t>说明：</w:t>
      </w:r>
      <w:r w:rsidRPr="002D4E31">
        <w:t>1.1.2</w:t>
      </w:r>
      <w:r w:rsidRPr="002D4E31">
        <w:t>和</w:t>
      </w:r>
      <w:r w:rsidRPr="002D4E31">
        <w:t>1.1.3</w:t>
      </w:r>
      <w:r w:rsidRPr="002D4E31">
        <w:t>属于两种方式创建用户并授予权限</w:t>
      </w:r>
    </w:p>
    <w:p w14:paraId="08709505" w14:textId="5C8F189F" w:rsidR="00F16396" w:rsidRPr="002D4E31" w:rsidRDefault="00F16396" w:rsidP="009B0DEE">
      <w:pPr>
        <w:pStyle w:val="1e"/>
      </w:pPr>
      <w:r w:rsidRPr="002D4E31">
        <w:t>在</w:t>
      </w:r>
      <w:r w:rsidRPr="002D4E31">
        <w:t>“</w:t>
      </w:r>
      <w:r w:rsidRPr="002D4E31">
        <w:t>首页</w:t>
      </w:r>
      <w:r w:rsidRPr="002D4E31">
        <w:t>”</w:t>
      </w:r>
      <w:r w:rsidRPr="002D4E31">
        <w:t>选项卡，点击</w:t>
      </w:r>
      <w:r w:rsidRPr="002D4E31">
        <w:t>“SQL</w:t>
      </w:r>
      <w:r w:rsidRPr="002D4E31">
        <w:t>查询</w:t>
      </w:r>
      <w:r w:rsidRPr="002D4E31">
        <w:t>”</w:t>
      </w:r>
      <w:r w:rsidRPr="002D4E31">
        <w:t>，进入</w:t>
      </w:r>
      <w:r w:rsidRPr="002D4E31">
        <w:t>SQL</w:t>
      </w:r>
      <w:r w:rsidRPr="002D4E31">
        <w:t>查询页界面。</w:t>
      </w:r>
    </w:p>
    <w:p w14:paraId="2E5E0223" w14:textId="794CA2FD" w:rsidR="00F16396" w:rsidRPr="002D4E31" w:rsidRDefault="00482467" w:rsidP="009B0DEE">
      <w:pPr>
        <w:pStyle w:val="1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16F5E9" wp14:editId="3BAB8F16">
                <wp:simplePos x="0" y="0"/>
                <wp:positionH relativeFrom="column">
                  <wp:posOffset>5696078</wp:posOffset>
                </wp:positionH>
                <wp:positionV relativeFrom="paragraph">
                  <wp:posOffset>1162792</wp:posOffset>
                </wp:positionV>
                <wp:extent cx="322452" cy="107576"/>
                <wp:effectExtent l="19050" t="19050" r="20955" b="2603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452" cy="1075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19D64" id="矩形 58" o:spid="_x0000_s1026" style="position:absolute;left:0;text-align:left;margin-left:448.5pt;margin-top:91.55pt;width:25.4pt;height:8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" filled="f" strokecolor="#c7000b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D1996D" wp14:editId="11867513">
                <wp:simplePos x="0" y="0"/>
                <wp:positionH relativeFrom="column">
                  <wp:posOffset>663036</wp:posOffset>
                </wp:positionH>
                <wp:positionV relativeFrom="paragraph">
                  <wp:posOffset>63975</wp:posOffset>
                </wp:positionV>
                <wp:extent cx="270414" cy="91056"/>
                <wp:effectExtent l="19050" t="19050" r="15875" b="2349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414" cy="910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2110B" id="矩形 57" o:spid="_x0000_s1026" style="position:absolute;left:0;text-align:left;margin-left:52.2pt;margin-top:5.05pt;width:21.3pt;height: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" filled="f" strokecolor="#c7000b" strokeweight="2.25pt"/>
            </w:pict>
          </mc:Fallback>
        </mc:AlternateContent>
      </w:r>
      <w:r w:rsidR="00F16396" w:rsidRPr="002D4E31">
        <w:rPr>
          <w:noProof/>
        </w:rPr>
        <w:drawing>
          <wp:inline distT="0" distB="0" distL="0" distR="0" wp14:anchorId="2BA13A36" wp14:editId="0C15CFF4">
            <wp:extent cx="5400000" cy="1323387"/>
            <wp:effectExtent l="19050" t="19050" r="1079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23387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CADDB8" w14:textId="274BEC61" w:rsidR="00C514A5" w:rsidRPr="002D4E31" w:rsidRDefault="00C514A5" w:rsidP="009B0DEE">
      <w:pPr>
        <w:pStyle w:val="1e"/>
      </w:pPr>
      <w:r w:rsidRPr="002D4E31">
        <w:rPr>
          <w:noProof/>
        </w:rPr>
        <w:drawing>
          <wp:inline distT="0" distB="0" distL="0" distR="0" wp14:anchorId="26B7FC63" wp14:editId="5F595036">
            <wp:extent cx="5416658" cy="1341519"/>
            <wp:effectExtent l="19050" t="19050" r="12700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03" cy="1345567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E38394" w14:textId="0E90A26B" w:rsidR="00C514A5" w:rsidRPr="002D4E31" w:rsidRDefault="00682AE7" w:rsidP="009B0DEE">
      <w:pPr>
        <w:pStyle w:val="1e"/>
      </w:pPr>
      <w:r w:rsidRPr="002D4E31">
        <w:t>用</w:t>
      </w:r>
      <w:r w:rsidRPr="002D4E31">
        <w:t>SQL</w:t>
      </w:r>
      <w:r w:rsidRPr="002D4E31">
        <w:t>语句创建，语句如下：</w:t>
      </w:r>
    </w:p>
    <w:p w14:paraId="1716CF41" w14:textId="77777777" w:rsidR="00C96DE6" w:rsidRPr="00D6483D" w:rsidRDefault="00C96DE6" w:rsidP="00D6483D">
      <w:pPr>
        <w:pStyle w:val="affffc"/>
      </w:pPr>
      <w:r w:rsidRPr="00D6483D">
        <w:t>/*COMMON SETTINGS*/</w:t>
      </w:r>
    </w:p>
    <w:p w14:paraId="6119B2D9" w14:textId="77777777" w:rsidR="00C96DE6" w:rsidRPr="00C85D5D" w:rsidRDefault="00C96DE6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CREATE USER 'user1'@'100.%' IDENTIFIED BY '******';</w:t>
      </w:r>
    </w:p>
    <w:p w14:paraId="31EF1E8D" w14:textId="77777777" w:rsidR="00C96DE6" w:rsidRPr="00D6483D" w:rsidRDefault="00C96DE6" w:rsidP="00D6483D">
      <w:pPr>
        <w:pStyle w:val="affffc"/>
      </w:pPr>
    </w:p>
    <w:p w14:paraId="3D73DA65" w14:textId="77777777" w:rsidR="00C96DE6" w:rsidRPr="00D6483D" w:rsidRDefault="00C96DE6" w:rsidP="00D6483D">
      <w:pPr>
        <w:pStyle w:val="affffc"/>
      </w:pPr>
      <w:r w:rsidRPr="00D6483D">
        <w:t>/*ADVANCED SETTINGS*/</w:t>
      </w:r>
    </w:p>
    <w:p w14:paraId="208E1FFF" w14:textId="77777777" w:rsidR="00C96DE6" w:rsidRPr="00C85D5D" w:rsidRDefault="00C96DE6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 xml:space="preserve">ALTER USER 'user1'@'100.%' WITH </w:t>
      </w:r>
    </w:p>
    <w:p w14:paraId="076E422C" w14:textId="77777777" w:rsidR="00C96DE6" w:rsidRPr="00C85D5D" w:rsidRDefault="00C96DE6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 xml:space="preserve">    MAX_QUERIES_PER_HOUR 10000</w:t>
      </w:r>
    </w:p>
    <w:p w14:paraId="2BED3EDE" w14:textId="77777777" w:rsidR="00C96DE6" w:rsidRPr="00C85D5D" w:rsidRDefault="00C96DE6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 xml:space="preserve">    MAX_UPDATES_PER_HOUR 10000</w:t>
      </w:r>
    </w:p>
    <w:p w14:paraId="47919CEB" w14:textId="77777777" w:rsidR="00C96DE6" w:rsidRPr="00C85D5D" w:rsidRDefault="00C96DE6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 xml:space="preserve">    MAX_CONNECTIONS_PER_HOUR 10000</w:t>
      </w:r>
    </w:p>
    <w:p w14:paraId="383DCE25" w14:textId="77777777" w:rsidR="00C96DE6" w:rsidRPr="00C85D5D" w:rsidRDefault="00C96DE6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 xml:space="preserve">    MAX_USER_CONNECTIONS 20;</w:t>
      </w:r>
    </w:p>
    <w:p w14:paraId="361A3510" w14:textId="77777777" w:rsidR="00C96DE6" w:rsidRPr="00C85D5D" w:rsidRDefault="00C96DE6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FLUSH USER_RESOURCES;</w:t>
      </w:r>
    </w:p>
    <w:p w14:paraId="26727590" w14:textId="77777777" w:rsidR="00C96DE6" w:rsidRPr="00D6483D" w:rsidRDefault="00C96DE6" w:rsidP="00D6483D">
      <w:pPr>
        <w:pStyle w:val="affffc"/>
      </w:pPr>
    </w:p>
    <w:p w14:paraId="1014EB7C" w14:textId="77777777" w:rsidR="00C96DE6" w:rsidRPr="00D6483D" w:rsidRDefault="00C96DE6" w:rsidP="00D6483D">
      <w:pPr>
        <w:pStyle w:val="affffc"/>
      </w:pPr>
      <w:r w:rsidRPr="00D6483D">
        <w:t>/*GLOBAL SETTINGS*/</w:t>
      </w:r>
    </w:p>
    <w:p w14:paraId="44093974" w14:textId="0D9AA32E" w:rsidR="00C96DE6" w:rsidRPr="00C85D5D" w:rsidRDefault="00C96DE6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 xml:space="preserve">GRANT SELECT, INSERT, UPDATE, DELETE, CREATE, DROP, RELOAD, PROCESS, REFERENCES, INDEX, ALTER, SHOW DATABASES, CREATE TEMPORARY TABLES, LOCK TABLES, EXECUTE, REPLICATION </w:t>
      </w:r>
      <w:r w:rsidRPr="00C85D5D">
        <w:rPr>
          <w:b/>
          <w:color w:val="C7000B"/>
        </w:rPr>
        <w:lastRenderedPageBreak/>
        <w:t>SLAVE, REPLICATION CLIENT, CREATE VIEW, SHOW VIEW, CREATE ROUTINE, ALTER ROUTINE, CREATE USER, EVENT, TRIGGER, GRANT OPTION ON *.* TO 'user1'@'100.%';</w:t>
      </w:r>
    </w:p>
    <w:p w14:paraId="1B6A1E36" w14:textId="1493CFFA" w:rsidR="00DE584A" w:rsidRPr="002D4E31" w:rsidRDefault="00DE584A" w:rsidP="00C514A5">
      <w:pPr>
        <w:pStyle w:val="2"/>
        <w:rPr>
          <w:rFonts w:ascii="Huawei Sans" w:hAnsi="Huawei Sans" w:cs="Huawei Sans"/>
        </w:rPr>
      </w:pPr>
      <w:bookmarkStart w:id="31" w:name="_Toc61340352"/>
      <w:r w:rsidRPr="002D4E31">
        <w:rPr>
          <w:rFonts w:ascii="Huawei Sans" w:hAnsi="Huawei Sans" w:cs="Huawei Sans"/>
        </w:rPr>
        <w:t>创建和管理表</w:t>
      </w:r>
      <w:bookmarkEnd w:id="31"/>
    </w:p>
    <w:p w14:paraId="71FFD356" w14:textId="3306EC28" w:rsidR="00C514A5" w:rsidRPr="002D4E31" w:rsidRDefault="009A2C67" w:rsidP="00C514A5">
      <w:pPr>
        <w:pStyle w:val="3"/>
        <w:rPr>
          <w:rFonts w:ascii="Huawei Sans" w:hAnsi="Huawei Sans" w:cs="Huawei Sans"/>
          <w:lang w:eastAsia="en-US"/>
        </w:rPr>
      </w:pPr>
      <w:bookmarkStart w:id="32" w:name="_Toc61340353"/>
      <w:r w:rsidRPr="002D4E31">
        <w:rPr>
          <w:rFonts w:ascii="Huawei Sans" w:hAnsi="Huawei Sans" w:cs="Huawei Sans"/>
          <w:lang w:eastAsia="en-US"/>
        </w:rPr>
        <w:t>创建准备</w:t>
      </w:r>
      <w:bookmarkEnd w:id="32"/>
    </w:p>
    <w:p w14:paraId="2B9E7846" w14:textId="6162A9D7" w:rsidR="009A2C67" w:rsidRPr="002D4E31" w:rsidRDefault="009A2C67" w:rsidP="008E5831">
      <w:pPr>
        <w:pStyle w:val="50"/>
        <w:rPr>
          <w:rFonts w:hint="eastAsia"/>
          <w:lang w:eastAsia="en-US"/>
        </w:rPr>
      </w:pPr>
      <w:r w:rsidRPr="002D4E31">
        <w:rPr>
          <w:lang w:eastAsia="en-US"/>
        </w:rPr>
        <w:t>规划表</w:t>
      </w:r>
      <w:r w:rsidR="00831377" w:rsidRPr="002D4E31">
        <w:rPr>
          <w:lang w:eastAsia="en-US"/>
        </w:rPr>
        <w:t>t_student</w:t>
      </w:r>
      <w:r w:rsidRPr="002D4E31">
        <w:rPr>
          <w:lang w:eastAsia="en-US"/>
        </w:rPr>
        <w:t>内容</w:t>
      </w:r>
    </w:p>
    <w:tbl>
      <w:tblPr>
        <w:tblStyle w:val="V30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CellMar>
          <w:top w:w="74" w:type="dxa"/>
          <w:left w:w="142" w:type="dxa"/>
          <w:bottom w:w="74" w:type="dxa"/>
          <w:right w:w="142" w:type="dxa"/>
        </w:tblCellMar>
        <w:tblLook w:val="04A0" w:firstRow="1" w:lastRow="0" w:firstColumn="1" w:lastColumn="0" w:noHBand="0" w:noVBand="1"/>
      </w:tblPr>
      <w:tblGrid>
        <w:gridCol w:w="2102"/>
        <w:gridCol w:w="2160"/>
        <w:gridCol w:w="2129"/>
        <w:gridCol w:w="2180"/>
      </w:tblGrid>
      <w:tr w:rsidR="0013012F" w:rsidRPr="002D4E31" w14:paraId="1DA58035" w14:textId="77777777" w:rsidTr="00084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416E0DA" w14:textId="76D6A399" w:rsidR="0013012F" w:rsidRPr="002D4E31" w:rsidRDefault="0013012F" w:rsidP="007D7E8B">
            <w:pPr>
              <w:pStyle w:val="5a"/>
              <w:rPr>
                <w:rFonts w:ascii="Huawei Sans" w:hAnsi="Huawei Sans" w:cs="Huawei Sans"/>
                <w:lang w:eastAsia="en-US"/>
              </w:rPr>
            </w:pPr>
            <w:r w:rsidRPr="002D4E31">
              <w:rPr>
                <w:rFonts w:ascii="Huawei Sans" w:hAnsi="Huawei Sans" w:cs="Huawei Sans"/>
                <w:lang w:eastAsia="en-US"/>
              </w:rPr>
              <w:t>id</w:t>
            </w:r>
          </w:p>
        </w:tc>
        <w:tc>
          <w:tcPr>
            <w:tcW w:w="2402" w:type="dxa"/>
          </w:tcPr>
          <w:p w14:paraId="7CBCB11B" w14:textId="3066D055" w:rsidR="0013012F" w:rsidRPr="002D4E31" w:rsidRDefault="0013012F" w:rsidP="007D7E8B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name</w:t>
            </w:r>
          </w:p>
        </w:tc>
        <w:tc>
          <w:tcPr>
            <w:tcW w:w="2402" w:type="dxa"/>
          </w:tcPr>
          <w:p w14:paraId="6DE35590" w14:textId="7CD622CA" w:rsidR="0013012F" w:rsidRPr="002D4E31" w:rsidRDefault="0013012F" w:rsidP="007D7E8B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age</w:t>
            </w:r>
          </w:p>
        </w:tc>
        <w:tc>
          <w:tcPr>
            <w:tcW w:w="2402" w:type="dxa"/>
          </w:tcPr>
          <w:p w14:paraId="45565FC9" w14:textId="6061871E" w:rsidR="0013012F" w:rsidRPr="002D4E31" w:rsidRDefault="0013012F" w:rsidP="007D7E8B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sex</w:t>
            </w:r>
          </w:p>
        </w:tc>
      </w:tr>
      <w:tr w:rsidR="0013012F" w:rsidRPr="002D4E31" w14:paraId="3781A203" w14:textId="77777777" w:rsidTr="00084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71343117" w14:textId="18897B45" w:rsidR="0013012F" w:rsidRPr="002D4E31" w:rsidRDefault="0013012F" w:rsidP="007D7E8B">
            <w:pPr>
              <w:pStyle w:val="5a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1</w:t>
            </w:r>
          </w:p>
        </w:tc>
        <w:tc>
          <w:tcPr>
            <w:tcW w:w="2402" w:type="dxa"/>
          </w:tcPr>
          <w:p w14:paraId="7A4C3643" w14:textId="02A715B7" w:rsidR="0013012F" w:rsidRPr="002D4E31" w:rsidRDefault="0013012F" w:rsidP="007D7E8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Jack</w:t>
            </w:r>
          </w:p>
        </w:tc>
        <w:tc>
          <w:tcPr>
            <w:tcW w:w="2402" w:type="dxa"/>
          </w:tcPr>
          <w:p w14:paraId="58CAB2BB" w14:textId="37953B5B" w:rsidR="0013012F" w:rsidRPr="002D4E31" w:rsidRDefault="0013012F" w:rsidP="007D7E8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20</w:t>
            </w:r>
          </w:p>
        </w:tc>
        <w:tc>
          <w:tcPr>
            <w:tcW w:w="2402" w:type="dxa"/>
          </w:tcPr>
          <w:p w14:paraId="73379CA7" w14:textId="02EC7D3F" w:rsidR="0013012F" w:rsidRPr="002D4E31" w:rsidRDefault="0013012F" w:rsidP="007D7E8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Male</w:t>
            </w:r>
          </w:p>
        </w:tc>
      </w:tr>
      <w:tr w:rsidR="0013012F" w:rsidRPr="002D4E31" w14:paraId="212FAA8B" w14:textId="77777777" w:rsidTr="00084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33123F0" w14:textId="6D4AB2B9" w:rsidR="0013012F" w:rsidRPr="002D4E31" w:rsidRDefault="0013012F" w:rsidP="007D7E8B">
            <w:pPr>
              <w:pStyle w:val="5a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2</w:t>
            </w:r>
          </w:p>
        </w:tc>
        <w:tc>
          <w:tcPr>
            <w:tcW w:w="2402" w:type="dxa"/>
          </w:tcPr>
          <w:p w14:paraId="0F3C4F4F" w14:textId="2B9982E0" w:rsidR="0013012F" w:rsidRPr="002D4E31" w:rsidRDefault="0013012F" w:rsidP="007D7E8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Tom</w:t>
            </w:r>
          </w:p>
        </w:tc>
        <w:tc>
          <w:tcPr>
            <w:tcW w:w="2402" w:type="dxa"/>
          </w:tcPr>
          <w:p w14:paraId="17BB481F" w14:textId="396097AC" w:rsidR="0013012F" w:rsidRPr="002D4E31" w:rsidRDefault="0013012F" w:rsidP="007D7E8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21</w:t>
            </w:r>
          </w:p>
        </w:tc>
        <w:tc>
          <w:tcPr>
            <w:tcW w:w="2402" w:type="dxa"/>
          </w:tcPr>
          <w:p w14:paraId="06CA7D25" w14:textId="1876647B" w:rsidR="0013012F" w:rsidRPr="002D4E31" w:rsidRDefault="0013012F" w:rsidP="007D7E8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Male</w:t>
            </w:r>
          </w:p>
        </w:tc>
      </w:tr>
      <w:tr w:rsidR="0013012F" w:rsidRPr="002D4E31" w14:paraId="4880234A" w14:textId="77777777" w:rsidTr="00084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3CAE4F84" w14:textId="65B746EF" w:rsidR="0013012F" w:rsidRPr="002D4E31" w:rsidRDefault="0013012F" w:rsidP="007D7E8B">
            <w:pPr>
              <w:pStyle w:val="5a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3</w:t>
            </w:r>
          </w:p>
        </w:tc>
        <w:tc>
          <w:tcPr>
            <w:tcW w:w="2402" w:type="dxa"/>
          </w:tcPr>
          <w:p w14:paraId="062D5D90" w14:textId="20773DD8" w:rsidR="0013012F" w:rsidRPr="002D4E31" w:rsidRDefault="0013012F" w:rsidP="007D7E8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Lucy</w:t>
            </w:r>
          </w:p>
        </w:tc>
        <w:tc>
          <w:tcPr>
            <w:tcW w:w="2402" w:type="dxa"/>
          </w:tcPr>
          <w:p w14:paraId="156B124A" w14:textId="3A9760CA" w:rsidR="0013012F" w:rsidRPr="002D4E31" w:rsidRDefault="0013012F" w:rsidP="007D7E8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22</w:t>
            </w:r>
          </w:p>
        </w:tc>
        <w:tc>
          <w:tcPr>
            <w:tcW w:w="2402" w:type="dxa"/>
          </w:tcPr>
          <w:p w14:paraId="47A96478" w14:textId="2A9A56FC" w:rsidR="0013012F" w:rsidRPr="002D4E31" w:rsidRDefault="0013012F" w:rsidP="007D7E8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Female</w:t>
            </w:r>
          </w:p>
        </w:tc>
      </w:tr>
    </w:tbl>
    <w:p w14:paraId="3A16BE80" w14:textId="4D6FCF8F" w:rsidR="009A2C67" w:rsidRPr="002D4E31" w:rsidRDefault="007B2C39" w:rsidP="007B2C39">
      <w:pPr>
        <w:pStyle w:val="3"/>
        <w:rPr>
          <w:rFonts w:ascii="Huawei Sans" w:hAnsi="Huawei Sans" w:cs="Huawei Sans"/>
          <w:lang w:eastAsia="en-US"/>
        </w:rPr>
      </w:pPr>
      <w:bookmarkStart w:id="33" w:name="_Toc61340354"/>
      <w:r w:rsidRPr="002D4E31">
        <w:rPr>
          <w:rFonts w:ascii="Huawei Sans" w:hAnsi="Huawei Sans" w:cs="Huawei Sans"/>
        </w:rPr>
        <w:t>创建表</w:t>
      </w:r>
      <w:bookmarkEnd w:id="33"/>
    </w:p>
    <w:p w14:paraId="0559E7DA" w14:textId="7534D0C8" w:rsidR="007B2C39" w:rsidRPr="002D4E31" w:rsidRDefault="007B2C39" w:rsidP="00001C8D">
      <w:pPr>
        <w:pStyle w:val="30"/>
      </w:pPr>
      <w:r w:rsidRPr="002D4E31">
        <w:t>在首页中，选择</w:t>
      </w:r>
      <w:r w:rsidR="00831377" w:rsidRPr="002D4E31">
        <w:t>数据库，在</w:t>
      </w:r>
      <w:r w:rsidR="00831377" w:rsidRPr="002D4E31">
        <w:t>“</w:t>
      </w:r>
      <w:r w:rsidR="00831377" w:rsidRPr="002D4E31">
        <w:t>操作</w:t>
      </w:r>
      <w:r w:rsidR="00831377" w:rsidRPr="002D4E31">
        <w:t>”</w:t>
      </w:r>
      <w:r w:rsidR="00831377" w:rsidRPr="002D4E31">
        <w:t>栏中选择</w:t>
      </w:r>
      <w:r w:rsidR="00831377" w:rsidRPr="002D4E31">
        <w:t>“</w:t>
      </w:r>
      <w:r w:rsidR="00831377" w:rsidRPr="002D4E31">
        <w:t>新建表</w:t>
      </w:r>
      <w:r w:rsidR="00831377" w:rsidRPr="002D4E31">
        <w:t>”</w:t>
      </w:r>
      <w:r w:rsidR="00831377" w:rsidRPr="002D4E31">
        <w:t>。</w:t>
      </w:r>
      <w:bookmarkStart w:id="34" w:name="_GoBack"/>
      <w:bookmarkEnd w:id="34"/>
    </w:p>
    <w:p w14:paraId="72748383" w14:textId="4859ACD6" w:rsidR="00831377" w:rsidRPr="002D4E31" w:rsidRDefault="00482467" w:rsidP="009B0DEE">
      <w:pPr>
        <w:pStyle w:val="1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1651D2" wp14:editId="6B7EBBCF">
                <wp:simplePos x="0" y="0"/>
                <wp:positionH relativeFrom="column">
                  <wp:posOffset>5258088</wp:posOffset>
                </wp:positionH>
                <wp:positionV relativeFrom="paragraph">
                  <wp:posOffset>210943</wp:posOffset>
                </wp:positionV>
                <wp:extent cx="268253" cy="99892"/>
                <wp:effectExtent l="19050" t="19050" r="17780" b="1460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53" cy="998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8619C" id="矩形 59" o:spid="_x0000_s1026" style="position:absolute;left:0;text-align:left;margin-left:414pt;margin-top:16.6pt;width:21.1pt;height:7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" filled="f" strokecolor="#c7000b" strokeweight="2.25pt"/>
            </w:pict>
          </mc:Fallback>
        </mc:AlternateContent>
      </w:r>
      <w:r w:rsidR="00831377" w:rsidRPr="002D4E31">
        <w:rPr>
          <w:noProof/>
        </w:rPr>
        <w:drawing>
          <wp:inline distT="0" distB="0" distL="0" distR="0" wp14:anchorId="24A8E6B0" wp14:editId="334310F8">
            <wp:extent cx="5400000" cy="340091"/>
            <wp:effectExtent l="19050" t="19050" r="10795" b="222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00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A05486" w14:textId="3CB13AC1" w:rsidR="00831377" w:rsidRPr="002D4E31" w:rsidRDefault="00831377" w:rsidP="00001C8D">
      <w:pPr>
        <w:pStyle w:val="30"/>
      </w:pPr>
      <w:r w:rsidRPr="002D4E31">
        <w:t>在</w:t>
      </w:r>
      <w:r w:rsidRPr="002D4E31">
        <w:t>“</w:t>
      </w:r>
      <w:r w:rsidRPr="002D4E31">
        <w:t>基本信息</w:t>
      </w:r>
      <w:r w:rsidRPr="002D4E31">
        <w:t>”</w:t>
      </w:r>
      <w:r w:rsidRPr="002D4E31">
        <w:t>中，输入表名，并点击下一步。</w:t>
      </w:r>
    </w:p>
    <w:p w14:paraId="1712BAB3" w14:textId="68E83E34" w:rsidR="00831377" w:rsidRPr="002D4E31" w:rsidRDefault="00482467" w:rsidP="009B0DEE">
      <w:pPr>
        <w:pStyle w:val="1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3EB664" wp14:editId="3965D3A1">
                <wp:simplePos x="0" y="0"/>
                <wp:positionH relativeFrom="column">
                  <wp:posOffset>4097799</wp:posOffset>
                </wp:positionH>
                <wp:positionV relativeFrom="paragraph">
                  <wp:posOffset>2175190</wp:posOffset>
                </wp:positionV>
                <wp:extent cx="430306" cy="215009"/>
                <wp:effectExtent l="19050" t="19050" r="27305" b="1397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06" cy="2150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904E2" id="矩形 61" o:spid="_x0000_s1026" style="position:absolute;left:0;text-align:left;margin-left:322.65pt;margin-top:171.25pt;width:33.9pt;height:16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" filled="f" strokecolor="#c7000b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81EF82" wp14:editId="39BF35D1">
                <wp:simplePos x="0" y="0"/>
                <wp:positionH relativeFrom="column">
                  <wp:posOffset>693772</wp:posOffset>
                </wp:positionH>
                <wp:positionV relativeFrom="paragraph">
                  <wp:posOffset>707539</wp:posOffset>
                </wp:positionV>
                <wp:extent cx="1898143" cy="261258"/>
                <wp:effectExtent l="19050" t="19050" r="26035" b="2476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143" cy="2612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FCC3C" id="矩形 60" o:spid="_x0000_s1026" style="position:absolute;left:0;text-align:left;margin-left:54.65pt;margin-top:55.7pt;width:149.45pt;height:2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" filled="f" strokecolor="#c7000b" strokeweight="2.25pt"/>
            </w:pict>
          </mc:Fallback>
        </mc:AlternateContent>
      </w:r>
      <w:r w:rsidR="00831377" w:rsidRPr="002D4E31">
        <w:rPr>
          <w:noProof/>
        </w:rPr>
        <w:drawing>
          <wp:inline distT="0" distB="0" distL="0" distR="0" wp14:anchorId="3B8A3361" wp14:editId="30A72D0E">
            <wp:extent cx="4106174" cy="2462511"/>
            <wp:effectExtent l="19050" t="19050" r="8890" b="146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970" cy="24671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2EC2FC" w14:textId="3C56050E" w:rsidR="00831377" w:rsidRPr="002D4E31" w:rsidRDefault="00831377" w:rsidP="00001C8D">
      <w:pPr>
        <w:pStyle w:val="30"/>
      </w:pPr>
      <w:r w:rsidRPr="002D4E31">
        <w:t>在</w:t>
      </w:r>
      <w:r w:rsidRPr="002D4E31">
        <w:t>“</w:t>
      </w:r>
      <w:r w:rsidRPr="002D4E31">
        <w:t>字段</w:t>
      </w:r>
      <w:r w:rsidRPr="002D4E31">
        <w:t>”</w:t>
      </w:r>
      <w:r w:rsidRPr="002D4E31">
        <w:t>中，</w:t>
      </w:r>
      <w:r w:rsidR="00273757" w:rsidRPr="002D4E31">
        <w:t>完成字段部分内容填写，并点击</w:t>
      </w:r>
      <w:r w:rsidR="00273757" w:rsidRPr="002D4E31">
        <w:t>“</w:t>
      </w:r>
      <w:r w:rsidR="00273757" w:rsidRPr="002D4E31">
        <w:t>立即创建</w:t>
      </w:r>
      <w:r w:rsidR="00273757" w:rsidRPr="002D4E31">
        <w:t>”</w:t>
      </w:r>
      <w:r w:rsidR="00273757" w:rsidRPr="002D4E31">
        <w:t>。</w:t>
      </w:r>
    </w:p>
    <w:p w14:paraId="19C78E37" w14:textId="7AA178AE" w:rsidR="00EE36FF" w:rsidRPr="002D4E31" w:rsidRDefault="00482467" w:rsidP="009B0DEE">
      <w:pPr>
        <w:pStyle w:val="1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DCC2D0" wp14:editId="1A6AAD0F">
                <wp:simplePos x="0" y="0"/>
                <wp:positionH relativeFrom="column">
                  <wp:posOffset>5188932</wp:posOffset>
                </wp:positionH>
                <wp:positionV relativeFrom="paragraph">
                  <wp:posOffset>2562097</wp:posOffset>
                </wp:positionV>
                <wp:extent cx="484094" cy="245889"/>
                <wp:effectExtent l="19050" t="19050" r="11430" b="2095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24588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7A006" id="矩形 63" o:spid="_x0000_s1026" style="position:absolute;left:0;text-align:left;margin-left:408.6pt;margin-top:201.75pt;width:38.1pt;height:19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" filled="f" strokecolor="#c7000b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FF34F8" wp14:editId="094DF970">
                <wp:simplePos x="0" y="0"/>
                <wp:positionH relativeFrom="column">
                  <wp:posOffset>816717</wp:posOffset>
                </wp:positionH>
                <wp:positionV relativeFrom="paragraph">
                  <wp:posOffset>1371072</wp:posOffset>
                </wp:positionV>
                <wp:extent cx="4917184" cy="814134"/>
                <wp:effectExtent l="19050" t="19050" r="17145" b="2413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184" cy="8141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88612" id="矩形 62" o:spid="_x0000_s1026" style="position:absolute;left:0;text-align:left;margin-left:64.3pt;margin-top:107.95pt;width:387.2pt;height:64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" filled="f" strokecolor="#c7000b" strokeweight="2.25pt"/>
            </w:pict>
          </mc:Fallback>
        </mc:AlternateContent>
      </w:r>
      <w:r w:rsidR="00EE36FF" w:rsidRPr="002D4E31">
        <w:rPr>
          <w:noProof/>
        </w:rPr>
        <w:drawing>
          <wp:inline distT="0" distB="0" distL="0" distR="0" wp14:anchorId="6A984539" wp14:editId="1F9FA126">
            <wp:extent cx="5201728" cy="2839956"/>
            <wp:effectExtent l="19050" t="19050" r="18415" b="177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867" cy="28438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4C5311" w14:textId="37A6BD8E" w:rsidR="00EE36FF" w:rsidRPr="002D4E31" w:rsidRDefault="00EE36FF" w:rsidP="00001C8D">
      <w:pPr>
        <w:pStyle w:val="30"/>
      </w:pPr>
      <w:r w:rsidRPr="002D4E31">
        <w:t>在</w:t>
      </w:r>
      <w:r w:rsidRPr="002D4E31">
        <w:t>“SQL</w:t>
      </w:r>
      <w:r w:rsidRPr="002D4E31">
        <w:t>预览</w:t>
      </w:r>
      <w:r w:rsidRPr="002D4E31">
        <w:t>”</w:t>
      </w:r>
      <w:r w:rsidRPr="002D4E31">
        <w:t>中点击</w:t>
      </w:r>
      <w:r w:rsidRPr="002D4E31">
        <w:t>“</w:t>
      </w:r>
      <w:r w:rsidRPr="002D4E31">
        <w:t>执行脚本</w:t>
      </w:r>
      <w:r w:rsidRPr="002D4E31">
        <w:t>”</w:t>
      </w:r>
      <w:r w:rsidRPr="002D4E31">
        <w:t>，完成表创建。</w:t>
      </w:r>
    </w:p>
    <w:p w14:paraId="12C2B79F" w14:textId="6D40D7AC" w:rsidR="00EE36FF" w:rsidRPr="002D4E31" w:rsidRDefault="00482467" w:rsidP="009B0DEE">
      <w:pPr>
        <w:pStyle w:val="1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FBC71E" wp14:editId="44AA63B5">
                <wp:simplePos x="0" y="0"/>
                <wp:positionH relativeFrom="column">
                  <wp:posOffset>2660885</wp:posOffset>
                </wp:positionH>
                <wp:positionV relativeFrom="paragraph">
                  <wp:posOffset>2922142</wp:posOffset>
                </wp:positionV>
                <wp:extent cx="683879" cy="261177"/>
                <wp:effectExtent l="19050" t="19050" r="21590" b="2476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79" cy="2611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EA3FC" id="矩形 64" o:spid="_x0000_s1026" style="position:absolute;left:0;text-align:left;margin-left:209.5pt;margin-top:230.1pt;width:53.85pt;height:2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" filled="f" strokecolor="#c7000b" strokeweight="2.25pt"/>
            </w:pict>
          </mc:Fallback>
        </mc:AlternateContent>
      </w:r>
      <w:r w:rsidR="00EE36FF" w:rsidRPr="002D4E31">
        <w:rPr>
          <w:noProof/>
        </w:rPr>
        <w:drawing>
          <wp:inline distT="0" distB="0" distL="0" distR="0" wp14:anchorId="1A24B4D6" wp14:editId="1EAF450B">
            <wp:extent cx="5400000" cy="3251878"/>
            <wp:effectExtent l="19050" t="19050" r="10795" b="247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518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A3D18C" w14:textId="1AFD0C40" w:rsidR="00EE36FF" w:rsidRPr="002D4E31" w:rsidRDefault="006C47F6" w:rsidP="00001C8D">
      <w:pPr>
        <w:pStyle w:val="30"/>
      </w:pPr>
      <w:r w:rsidRPr="002D4E31">
        <w:t>选择</w:t>
      </w:r>
      <w:r w:rsidRPr="002D4E31">
        <w:t>“</w:t>
      </w:r>
      <w:r w:rsidRPr="002D4E31">
        <w:t>对象列表</w:t>
      </w:r>
      <w:r w:rsidRPr="002D4E31">
        <w:t>”</w:t>
      </w:r>
      <w:r w:rsidRPr="002D4E31">
        <w:t>，查看创建完的表</w:t>
      </w:r>
      <w:r w:rsidRPr="002D4E31">
        <w:t>t_student</w:t>
      </w:r>
      <w:r w:rsidR="00682AE7" w:rsidRPr="002D4E31">
        <w:t>，点击</w:t>
      </w:r>
      <w:r w:rsidR="00682AE7" w:rsidRPr="002D4E31">
        <w:t>“+”</w:t>
      </w:r>
      <w:r w:rsidR="00682AE7" w:rsidRPr="002D4E31">
        <w:t>号展开</w:t>
      </w:r>
      <w:r w:rsidRPr="002D4E31">
        <w:t>。</w:t>
      </w:r>
    </w:p>
    <w:p w14:paraId="08601197" w14:textId="78CBC00C" w:rsidR="006C47F6" w:rsidRPr="002D4E31" w:rsidRDefault="00482467" w:rsidP="009B0DEE">
      <w:pPr>
        <w:pStyle w:val="1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5D06D6" wp14:editId="0750D0BB">
                <wp:simplePos x="0" y="0"/>
                <wp:positionH relativeFrom="column">
                  <wp:posOffset>670906</wp:posOffset>
                </wp:positionH>
                <wp:positionV relativeFrom="paragraph">
                  <wp:posOffset>13970</wp:posOffset>
                </wp:positionV>
                <wp:extent cx="310342" cy="99753"/>
                <wp:effectExtent l="19050" t="19050" r="13970" b="1460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42" cy="997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276D0" id="矩形 65" o:spid="_x0000_s1026" style="position:absolute;left:0;text-align:left;margin-left:52.85pt;margin-top:1.1pt;width:24.45pt;height: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" filled="f" strokecolor="#c7000b" strokeweight="2.25pt"/>
            </w:pict>
          </mc:Fallback>
        </mc:AlternateContent>
      </w:r>
      <w:r w:rsidR="006C47F6" w:rsidRPr="002D4E31">
        <w:rPr>
          <w:noProof/>
        </w:rPr>
        <w:drawing>
          <wp:inline distT="0" distB="0" distL="0" distR="0" wp14:anchorId="7837D03E" wp14:editId="58CC8865">
            <wp:extent cx="5406051" cy="1354015"/>
            <wp:effectExtent l="19050" t="19050" r="23495" b="177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6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054" cy="13635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62C21C" w14:textId="77D7037D" w:rsidR="006C47F6" w:rsidRPr="002D4E31" w:rsidRDefault="006C47F6" w:rsidP="006C47F6">
      <w:pPr>
        <w:pStyle w:val="3"/>
        <w:rPr>
          <w:rFonts w:ascii="Huawei Sans" w:hAnsi="Huawei Sans" w:cs="Huawei Sans"/>
        </w:rPr>
      </w:pPr>
      <w:bookmarkStart w:id="35" w:name="_Toc61340355"/>
      <w:r w:rsidRPr="002D4E31">
        <w:rPr>
          <w:rFonts w:ascii="Huawei Sans" w:hAnsi="Huawei Sans" w:cs="Huawei Sans"/>
        </w:rPr>
        <w:lastRenderedPageBreak/>
        <w:t>管理表</w:t>
      </w:r>
      <w:bookmarkEnd w:id="35"/>
    </w:p>
    <w:p w14:paraId="0EADD5B0" w14:textId="5DC308FA" w:rsidR="006C47F6" w:rsidRPr="002D4E31" w:rsidRDefault="006C47F6" w:rsidP="006C47F6">
      <w:pPr>
        <w:pStyle w:val="4"/>
        <w:rPr>
          <w:rFonts w:ascii="Huawei Sans" w:hAnsi="Huawei Sans" w:cs="Huawei Sans" w:hint="default"/>
        </w:rPr>
      </w:pPr>
      <w:r w:rsidRPr="002D4E31">
        <w:rPr>
          <w:rFonts w:ascii="Huawei Sans" w:hAnsi="Huawei Sans" w:cs="Huawei Sans" w:hint="default"/>
        </w:rPr>
        <w:t>插入数据</w:t>
      </w:r>
    </w:p>
    <w:p w14:paraId="1E3C4673" w14:textId="78E2D560" w:rsidR="006C47F6" w:rsidRPr="002D4E31" w:rsidRDefault="006C47F6" w:rsidP="009B0DEE">
      <w:pPr>
        <w:pStyle w:val="1e"/>
      </w:pPr>
      <w:r w:rsidRPr="002D4E31">
        <w:t>在</w:t>
      </w:r>
      <w:r w:rsidRPr="002D4E31">
        <w:t>“SQL</w:t>
      </w:r>
      <w:r w:rsidRPr="002D4E31">
        <w:t>查询</w:t>
      </w:r>
      <w:r w:rsidRPr="002D4E31">
        <w:t>”</w:t>
      </w:r>
      <w:r w:rsidRPr="002D4E31">
        <w:t>页面输入如下语句，完成插入数据。</w:t>
      </w:r>
    </w:p>
    <w:p w14:paraId="3120CE6B" w14:textId="2328F59D" w:rsidR="006C47F6" w:rsidRPr="00C85D5D" w:rsidRDefault="00C56CFD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INSERT INTO t_student values(1,'Jack',20,'male'),(2,'Tom',21,'male'),(3,'Lucy',22,'female');</w:t>
      </w:r>
    </w:p>
    <w:p w14:paraId="42E5FD12" w14:textId="7581B2CD" w:rsidR="00C56CFD" w:rsidRPr="002D4E31" w:rsidRDefault="00C56CFD" w:rsidP="009B0DEE">
      <w:pPr>
        <w:pStyle w:val="1e"/>
      </w:pPr>
      <w:r w:rsidRPr="002D4E31">
        <w:t>截图如下：</w:t>
      </w:r>
    </w:p>
    <w:p w14:paraId="0BB547DB" w14:textId="3AB68AB8" w:rsidR="00C56CFD" w:rsidRPr="002D4E31" w:rsidRDefault="00C56CFD" w:rsidP="009B0DEE">
      <w:pPr>
        <w:pStyle w:val="1e"/>
      </w:pPr>
      <w:r w:rsidRPr="002D4E31">
        <w:rPr>
          <w:noProof/>
        </w:rPr>
        <w:drawing>
          <wp:inline distT="0" distB="0" distL="0" distR="0" wp14:anchorId="07F49248" wp14:editId="56A079AD">
            <wp:extent cx="5400000" cy="1692613"/>
            <wp:effectExtent l="19050" t="19050" r="10795" b="222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926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68CD5E" w14:textId="433796CE" w:rsidR="00C56CFD" w:rsidRPr="002D4E31" w:rsidRDefault="00C56CFD" w:rsidP="00C56CFD">
      <w:pPr>
        <w:pStyle w:val="4"/>
        <w:rPr>
          <w:rFonts w:ascii="Huawei Sans" w:hAnsi="Huawei Sans" w:cs="Huawei Sans" w:hint="default"/>
        </w:rPr>
      </w:pPr>
      <w:r w:rsidRPr="002D4E31">
        <w:rPr>
          <w:rFonts w:ascii="Huawei Sans" w:hAnsi="Huawei Sans" w:cs="Huawei Sans" w:hint="default"/>
        </w:rPr>
        <w:t>更新数据</w:t>
      </w:r>
    </w:p>
    <w:p w14:paraId="46A1376D" w14:textId="5CFA5332" w:rsidR="00C56CFD" w:rsidRPr="002D4E31" w:rsidRDefault="00C56CFD" w:rsidP="009B0DEE">
      <w:pPr>
        <w:pStyle w:val="1e"/>
      </w:pPr>
      <w:r w:rsidRPr="002D4E31">
        <w:t>将</w:t>
      </w:r>
      <w:r w:rsidRPr="002D4E31">
        <w:t>Jack</w:t>
      </w:r>
      <w:r w:rsidRPr="002D4E31">
        <w:t>年龄更改为</w:t>
      </w:r>
      <w:r w:rsidRPr="002D4E31">
        <w:t>25</w:t>
      </w:r>
      <w:r w:rsidRPr="002D4E31">
        <w:t>，在</w:t>
      </w:r>
      <w:r w:rsidRPr="002D4E31">
        <w:t>“SQL</w:t>
      </w:r>
      <w:r w:rsidRPr="002D4E31">
        <w:t>查询</w:t>
      </w:r>
      <w:r w:rsidRPr="002D4E31">
        <w:t>”</w:t>
      </w:r>
      <w:r w:rsidRPr="002D4E31">
        <w:t>页面输入如下语句，完成数据更新。</w:t>
      </w:r>
    </w:p>
    <w:p w14:paraId="30B29346" w14:textId="5F2D5B44" w:rsidR="00C56CFD" w:rsidRPr="00C85D5D" w:rsidRDefault="00C56CFD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update t_student set age=25 where name='Jack';</w:t>
      </w:r>
    </w:p>
    <w:p w14:paraId="173FD77D" w14:textId="49D5C4A9" w:rsidR="005E2A17" w:rsidRPr="002D4E31" w:rsidRDefault="005E2A17" w:rsidP="009B0DEE">
      <w:pPr>
        <w:pStyle w:val="1e"/>
        <w:rPr>
          <w:noProof/>
        </w:rPr>
      </w:pPr>
      <w:r w:rsidRPr="002D4E31">
        <w:rPr>
          <w:noProof/>
        </w:rPr>
        <w:t>截图如下：</w:t>
      </w:r>
    </w:p>
    <w:p w14:paraId="60B77CE5" w14:textId="6884E4AD" w:rsidR="00C56CFD" w:rsidRPr="002D4E31" w:rsidRDefault="00C56CFD" w:rsidP="009B0DEE">
      <w:pPr>
        <w:pStyle w:val="1e"/>
      </w:pPr>
      <w:r w:rsidRPr="002D4E31">
        <w:rPr>
          <w:noProof/>
        </w:rPr>
        <w:drawing>
          <wp:inline distT="0" distB="0" distL="0" distR="0" wp14:anchorId="4D45B390" wp14:editId="298B2429">
            <wp:extent cx="5416658" cy="1966475"/>
            <wp:effectExtent l="19050" t="19050" r="12700" b="152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395" cy="19703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F6FDFA" w14:textId="05A864F2" w:rsidR="00C56CFD" w:rsidRPr="002D4E31" w:rsidRDefault="005E2A17" w:rsidP="00C56CFD">
      <w:pPr>
        <w:pStyle w:val="4"/>
        <w:rPr>
          <w:rFonts w:ascii="Huawei Sans" w:hAnsi="Huawei Sans" w:cs="Huawei Sans" w:hint="default"/>
        </w:rPr>
      </w:pPr>
      <w:r w:rsidRPr="002D4E31">
        <w:rPr>
          <w:rFonts w:ascii="Huawei Sans" w:hAnsi="Huawei Sans" w:cs="Huawei Sans" w:hint="default"/>
        </w:rPr>
        <w:t>查询数据</w:t>
      </w:r>
    </w:p>
    <w:p w14:paraId="2835592E" w14:textId="54772E2E" w:rsidR="005E2A17" w:rsidRPr="002D4E31" w:rsidRDefault="005E2A17" w:rsidP="009B0DEE">
      <w:pPr>
        <w:pStyle w:val="1e"/>
      </w:pPr>
      <w:r w:rsidRPr="002D4E31">
        <w:t>查询所有数据，在</w:t>
      </w:r>
      <w:r w:rsidRPr="002D4E31">
        <w:t>“SQL</w:t>
      </w:r>
      <w:r w:rsidRPr="002D4E31">
        <w:t>查询</w:t>
      </w:r>
      <w:r w:rsidRPr="002D4E31">
        <w:t>”</w:t>
      </w:r>
      <w:r w:rsidRPr="002D4E31">
        <w:t>页面输入如下语句，完成数据查询。</w:t>
      </w:r>
    </w:p>
    <w:p w14:paraId="11599B74" w14:textId="60A74A20" w:rsidR="005E2A17" w:rsidRPr="00C85D5D" w:rsidRDefault="005E2A17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select * from t_student;</w:t>
      </w:r>
    </w:p>
    <w:p w14:paraId="59B87474" w14:textId="2DD1D327" w:rsidR="005E2A17" w:rsidRPr="002D4E31" w:rsidRDefault="005E2A17" w:rsidP="009B0DEE">
      <w:pPr>
        <w:pStyle w:val="1e"/>
      </w:pPr>
      <w:r w:rsidRPr="002D4E31">
        <w:t>截图如下：</w:t>
      </w:r>
    </w:p>
    <w:p w14:paraId="659E5B54" w14:textId="53E3BC0E" w:rsidR="005E2A17" w:rsidRPr="002D4E31" w:rsidRDefault="005E2A17" w:rsidP="009B0DEE">
      <w:pPr>
        <w:pStyle w:val="1e"/>
      </w:pPr>
      <w:r w:rsidRPr="002D4E31">
        <w:rPr>
          <w:noProof/>
        </w:rPr>
        <w:lastRenderedPageBreak/>
        <w:drawing>
          <wp:inline distT="0" distB="0" distL="0" distR="0" wp14:anchorId="62B23EEC" wp14:editId="24E11AF3">
            <wp:extent cx="5400000" cy="2096576"/>
            <wp:effectExtent l="19050" t="19050" r="10795" b="184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965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D3A88D" w14:textId="5658577A" w:rsidR="005E2A17" w:rsidRPr="002D4E31" w:rsidRDefault="005E2A17" w:rsidP="009B0DEE">
      <w:pPr>
        <w:pStyle w:val="1e"/>
      </w:pPr>
      <w:r w:rsidRPr="002D4E31">
        <w:t>条件查询，查询</w:t>
      </w:r>
      <w:r w:rsidRPr="002D4E31">
        <w:t>id</w:t>
      </w:r>
      <w:r w:rsidRPr="002D4E31">
        <w:t>为</w:t>
      </w:r>
      <w:r w:rsidRPr="002D4E31">
        <w:t>2</w:t>
      </w:r>
      <w:r w:rsidRPr="002D4E31">
        <w:t>的学生信息，在</w:t>
      </w:r>
      <w:r w:rsidRPr="002D4E31">
        <w:t>“SQL</w:t>
      </w:r>
      <w:r w:rsidRPr="002D4E31">
        <w:t>查询</w:t>
      </w:r>
      <w:r w:rsidRPr="002D4E31">
        <w:t>”</w:t>
      </w:r>
      <w:r w:rsidRPr="002D4E31">
        <w:t>页面输入如下语句，完成数据查询。</w:t>
      </w:r>
    </w:p>
    <w:p w14:paraId="1620D3F1" w14:textId="323480B5" w:rsidR="005E2A17" w:rsidRPr="002D4E31" w:rsidRDefault="005E2A17" w:rsidP="00C85D5D">
      <w:pPr>
        <w:pStyle w:val="affffc"/>
        <w:rPr>
          <w:szCs w:val="18"/>
        </w:rPr>
      </w:pPr>
      <w:r w:rsidRPr="00C85D5D">
        <w:rPr>
          <w:b/>
          <w:color w:val="C7000B"/>
        </w:rPr>
        <w:t>select * from t_student where id=2;</w:t>
      </w:r>
      <w:r w:rsidR="00D6483D">
        <w:rPr>
          <w:szCs w:val="18"/>
        </w:rPr>
        <w:tab/>
      </w:r>
    </w:p>
    <w:p w14:paraId="2C44DF11" w14:textId="61ACFFB5" w:rsidR="00F552F8" w:rsidRPr="002D4E31" w:rsidRDefault="00F552F8" w:rsidP="009B0DEE">
      <w:pPr>
        <w:pStyle w:val="1e"/>
        <w:rPr>
          <w:noProof/>
        </w:rPr>
      </w:pPr>
      <w:r w:rsidRPr="002D4E31">
        <w:rPr>
          <w:noProof/>
        </w:rPr>
        <w:t>截图如下：</w:t>
      </w:r>
    </w:p>
    <w:p w14:paraId="070E5EEC" w14:textId="680C29C6" w:rsidR="005E2A17" w:rsidRPr="002D4E31" w:rsidRDefault="005E2A17" w:rsidP="009B0DEE">
      <w:pPr>
        <w:pStyle w:val="1e"/>
      </w:pPr>
      <w:r w:rsidRPr="002D4E31">
        <w:rPr>
          <w:noProof/>
        </w:rPr>
        <w:drawing>
          <wp:inline distT="0" distB="0" distL="0" distR="0" wp14:anchorId="35AB8FDC" wp14:editId="66E98527">
            <wp:extent cx="5416658" cy="1490452"/>
            <wp:effectExtent l="19050" t="19050" r="12700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361" cy="14920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77BDCB" w14:textId="4A8EF114" w:rsidR="00F552F8" w:rsidRPr="002D4E31" w:rsidRDefault="00F552F8" w:rsidP="00F552F8">
      <w:pPr>
        <w:pStyle w:val="4"/>
        <w:rPr>
          <w:rFonts w:ascii="Huawei Sans" w:hAnsi="Huawei Sans" w:cs="Huawei Sans" w:hint="default"/>
        </w:rPr>
      </w:pPr>
      <w:r w:rsidRPr="002D4E31">
        <w:rPr>
          <w:rFonts w:ascii="Huawei Sans" w:hAnsi="Huawei Sans" w:cs="Huawei Sans" w:hint="default"/>
        </w:rPr>
        <w:t>删除数据</w:t>
      </w:r>
    </w:p>
    <w:p w14:paraId="68C36D4C" w14:textId="39FE9F25" w:rsidR="00F552F8" w:rsidRPr="002D4E31" w:rsidRDefault="00F552F8" w:rsidP="009B0DEE">
      <w:pPr>
        <w:pStyle w:val="1e"/>
      </w:pPr>
      <w:r w:rsidRPr="002D4E31">
        <w:t>删除单条数据，删除</w:t>
      </w:r>
      <w:r w:rsidRPr="002D4E31">
        <w:t>id</w:t>
      </w:r>
      <w:r w:rsidRPr="002D4E31">
        <w:t>为</w:t>
      </w:r>
      <w:r w:rsidRPr="002D4E31">
        <w:t>1</w:t>
      </w:r>
      <w:r w:rsidRPr="002D4E31">
        <w:t>的数据，在</w:t>
      </w:r>
      <w:r w:rsidRPr="002D4E31">
        <w:t>“SQL</w:t>
      </w:r>
      <w:r w:rsidRPr="002D4E31">
        <w:t>查询</w:t>
      </w:r>
      <w:r w:rsidRPr="002D4E31">
        <w:t>”</w:t>
      </w:r>
      <w:r w:rsidRPr="002D4E31">
        <w:t>页面输入如下语句，完成单条数据删除。</w:t>
      </w:r>
    </w:p>
    <w:p w14:paraId="49F1AAB5" w14:textId="5B6F9A1F" w:rsidR="00F552F8" w:rsidRPr="00C85D5D" w:rsidRDefault="00F552F8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delete from t_student where id=1;</w:t>
      </w:r>
    </w:p>
    <w:p w14:paraId="28640F74" w14:textId="520440AA" w:rsidR="00F552F8" w:rsidRPr="002D4E31" w:rsidRDefault="00F552F8" w:rsidP="009B0DEE">
      <w:pPr>
        <w:pStyle w:val="1e"/>
      </w:pPr>
      <w:r w:rsidRPr="002D4E31">
        <w:t>截图如下：</w:t>
      </w:r>
    </w:p>
    <w:p w14:paraId="0831977F" w14:textId="612DE751" w:rsidR="00F552F8" w:rsidRPr="002D4E31" w:rsidRDefault="00F552F8" w:rsidP="009B0DEE">
      <w:pPr>
        <w:pStyle w:val="1e"/>
      </w:pPr>
      <w:r w:rsidRPr="002D4E31">
        <w:rPr>
          <w:noProof/>
        </w:rPr>
        <w:drawing>
          <wp:inline distT="0" distB="0" distL="0" distR="0" wp14:anchorId="390FF035" wp14:editId="55A1FE2B">
            <wp:extent cx="5399405" cy="1459935"/>
            <wp:effectExtent l="19050" t="19050" r="10795" b="260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590" cy="14613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A0A0BF" w14:textId="72C5DDB6" w:rsidR="00F552F8" w:rsidRPr="002D4E31" w:rsidRDefault="00F552F8" w:rsidP="009B0DEE">
      <w:pPr>
        <w:pStyle w:val="1e"/>
      </w:pPr>
      <w:r w:rsidRPr="002D4E31">
        <w:t>删除所有数据</w:t>
      </w:r>
      <w:r w:rsidR="00C46E2F" w:rsidRPr="002D4E31">
        <w:t>，在</w:t>
      </w:r>
      <w:r w:rsidR="00C46E2F" w:rsidRPr="002D4E31">
        <w:t>“SQL</w:t>
      </w:r>
      <w:r w:rsidR="00C46E2F" w:rsidRPr="002D4E31">
        <w:t>查询</w:t>
      </w:r>
      <w:r w:rsidR="00C46E2F" w:rsidRPr="002D4E31">
        <w:t>”</w:t>
      </w:r>
      <w:r w:rsidR="00C46E2F" w:rsidRPr="002D4E31">
        <w:t>页面输入如下语句，完成单条数据删除。</w:t>
      </w:r>
    </w:p>
    <w:p w14:paraId="2BD7716D" w14:textId="6E00174C" w:rsidR="00C46E2F" w:rsidRPr="00C85D5D" w:rsidRDefault="00C46E2F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delete from t_student;</w:t>
      </w:r>
    </w:p>
    <w:p w14:paraId="2386D244" w14:textId="61911088" w:rsidR="00F552F8" w:rsidRPr="002D4E31" w:rsidRDefault="00C46E2F" w:rsidP="009B0DEE">
      <w:pPr>
        <w:pStyle w:val="1e"/>
      </w:pPr>
      <w:r w:rsidRPr="002D4E31">
        <w:t>截图如下：</w:t>
      </w:r>
    </w:p>
    <w:p w14:paraId="15341789" w14:textId="2C1BBA69" w:rsidR="00C46E2F" w:rsidRPr="002D4E31" w:rsidRDefault="00C46E2F" w:rsidP="009B0DEE">
      <w:pPr>
        <w:pStyle w:val="1e"/>
      </w:pPr>
      <w:r w:rsidRPr="002D4E31">
        <w:rPr>
          <w:noProof/>
        </w:rPr>
        <w:lastRenderedPageBreak/>
        <w:drawing>
          <wp:inline distT="0" distB="0" distL="0" distR="0" wp14:anchorId="3ECB0D16" wp14:editId="399BE077">
            <wp:extent cx="5400000" cy="1868541"/>
            <wp:effectExtent l="19050" t="19050" r="10795" b="177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685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FF0CC0" w14:textId="0EF3C291" w:rsidR="00C46E2F" w:rsidRPr="002D4E31" w:rsidRDefault="00C46E2F" w:rsidP="00C46E2F">
      <w:pPr>
        <w:pStyle w:val="4"/>
        <w:rPr>
          <w:rFonts w:ascii="Huawei Sans" w:hAnsi="Huawei Sans" w:cs="Huawei Sans" w:hint="default"/>
        </w:rPr>
      </w:pPr>
      <w:r w:rsidRPr="002D4E31">
        <w:rPr>
          <w:rFonts w:ascii="Huawei Sans" w:hAnsi="Huawei Sans" w:cs="Huawei Sans" w:hint="default"/>
        </w:rPr>
        <w:t>删除表</w:t>
      </w:r>
    </w:p>
    <w:p w14:paraId="387BE442" w14:textId="17C2A40A" w:rsidR="00C46E2F" w:rsidRPr="002D4E31" w:rsidRDefault="00C46E2F" w:rsidP="00131C06">
      <w:pPr>
        <w:pStyle w:val="1e"/>
      </w:pPr>
      <w:r w:rsidRPr="002D4E31">
        <w:t>选择</w:t>
      </w:r>
      <w:r w:rsidRPr="002D4E31">
        <w:t>“</w:t>
      </w:r>
      <w:r w:rsidRPr="002D4E31">
        <w:t>库管理</w:t>
      </w:r>
      <w:r w:rsidRPr="002D4E31">
        <w:t>”</w:t>
      </w:r>
      <w:r w:rsidRPr="002D4E31">
        <w:t>界面的</w:t>
      </w:r>
      <w:r w:rsidRPr="002D4E31">
        <w:t>“</w:t>
      </w:r>
      <w:r w:rsidRPr="002D4E31">
        <w:t>对象列表</w:t>
      </w:r>
      <w:r w:rsidRPr="002D4E31">
        <w:t>”</w:t>
      </w:r>
      <w:r w:rsidRPr="002D4E31">
        <w:t>，在</w:t>
      </w:r>
      <w:r w:rsidRPr="002D4E31">
        <w:t>“</w:t>
      </w:r>
      <w:r w:rsidRPr="002D4E31">
        <w:t>操作</w:t>
      </w:r>
      <w:r w:rsidRPr="002D4E31">
        <w:t>”</w:t>
      </w:r>
      <w:r w:rsidRPr="002D4E31">
        <w:t>栏中点击</w:t>
      </w:r>
      <w:r w:rsidRPr="002D4E31">
        <w:t>“</w:t>
      </w:r>
      <w:r w:rsidRPr="002D4E31">
        <w:t>更多</w:t>
      </w:r>
      <w:r w:rsidRPr="002D4E31">
        <w:t>”</w:t>
      </w:r>
      <w:r w:rsidRPr="002D4E31">
        <w:t>，选择</w:t>
      </w:r>
      <w:r w:rsidRPr="002D4E31">
        <w:t>“</w:t>
      </w:r>
      <w:r w:rsidRPr="002D4E31">
        <w:t>删除</w:t>
      </w:r>
      <w:r w:rsidRPr="002D4E31">
        <w:t>”</w:t>
      </w:r>
      <w:r w:rsidRPr="002D4E31">
        <w:t>。</w:t>
      </w:r>
    </w:p>
    <w:p w14:paraId="211BC982" w14:textId="7D954D63" w:rsidR="00C46E2F" w:rsidRPr="002D4E31" w:rsidRDefault="00482467" w:rsidP="009B0DEE">
      <w:pPr>
        <w:pStyle w:val="1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5847B2" wp14:editId="0864A1CA">
                <wp:simplePos x="0" y="0"/>
                <wp:positionH relativeFrom="column">
                  <wp:posOffset>5758294</wp:posOffset>
                </wp:positionH>
                <wp:positionV relativeFrom="paragraph">
                  <wp:posOffset>1191953</wp:posOffset>
                </wp:positionV>
                <wp:extent cx="241993" cy="94211"/>
                <wp:effectExtent l="19050" t="19050" r="24765" b="2032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93" cy="942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9FDD6" id="矩形 66" o:spid="_x0000_s1026" style="position:absolute;left:0;text-align:left;margin-left:453.4pt;margin-top:93.85pt;width:19.05pt;height:7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" filled="f" strokecolor="#c7000b" strokeweight="2.25pt"/>
            </w:pict>
          </mc:Fallback>
        </mc:AlternateContent>
      </w:r>
      <w:r w:rsidR="00C46E2F" w:rsidRPr="002D4E31">
        <w:rPr>
          <w:noProof/>
        </w:rPr>
        <w:drawing>
          <wp:inline distT="0" distB="0" distL="0" distR="0" wp14:anchorId="04E405A4" wp14:editId="3F038CB7">
            <wp:extent cx="5400000" cy="1554783"/>
            <wp:effectExtent l="19050" t="19050" r="10795" b="266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3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547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3A131D" w14:textId="1D5C6B83" w:rsidR="00C46E2F" w:rsidRPr="002D4E31" w:rsidRDefault="00C46E2F" w:rsidP="00131C06">
      <w:pPr>
        <w:pStyle w:val="1e"/>
      </w:pPr>
      <w:r w:rsidRPr="002D4E31">
        <w:t>在弹出的对话框中选择</w:t>
      </w:r>
      <w:r w:rsidRPr="002D4E31">
        <w:t>“</w:t>
      </w:r>
      <w:r w:rsidRPr="002D4E31">
        <w:t>确定</w:t>
      </w:r>
      <w:r w:rsidRPr="002D4E31">
        <w:t>”</w:t>
      </w:r>
      <w:r w:rsidR="00FD599E" w:rsidRPr="002D4E31">
        <w:t>，完成表删除</w:t>
      </w:r>
      <w:r w:rsidRPr="002D4E31">
        <w:t>。</w:t>
      </w:r>
    </w:p>
    <w:p w14:paraId="1D580FCB" w14:textId="4A916946" w:rsidR="00C46E2F" w:rsidRPr="002D4E31" w:rsidRDefault="00482467" w:rsidP="009B0DEE">
      <w:pPr>
        <w:pStyle w:val="1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034462" wp14:editId="636D6DE9">
                <wp:simplePos x="0" y="0"/>
                <wp:positionH relativeFrom="column">
                  <wp:posOffset>1818063</wp:posOffset>
                </wp:positionH>
                <wp:positionV relativeFrom="paragraph">
                  <wp:posOffset>1133187</wp:posOffset>
                </wp:positionV>
                <wp:extent cx="454429" cy="182880"/>
                <wp:effectExtent l="19050" t="19050" r="22225" b="2667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429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0F84D" id="矩形 67" o:spid="_x0000_s1026" style="position:absolute;left:0;text-align:left;margin-left:143.15pt;margin-top:89.25pt;width:35.8pt;height:1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" filled="f" strokecolor="#c7000b" strokeweight="2.25pt"/>
            </w:pict>
          </mc:Fallback>
        </mc:AlternateContent>
      </w:r>
      <w:r w:rsidR="00C46E2F" w:rsidRPr="002D4E31">
        <w:rPr>
          <w:noProof/>
        </w:rPr>
        <w:drawing>
          <wp:inline distT="0" distB="0" distL="0" distR="0" wp14:anchorId="5D51A3C3" wp14:editId="47806F88">
            <wp:extent cx="3191774" cy="1357932"/>
            <wp:effectExtent l="19050" t="19050" r="27940" b="139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102" cy="13648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9F6113" w14:textId="74617113" w:rsidR="00C46E2F" w:rsidRPr="002D4E31" w:rsidRDefault="00FD599E" w:rsidP="009B0DEE">
      <w:pPr>
        <w:pStyle w:val="1e"/>
      </w:pPr>
      <w:r w:rsidRPr="002D4E31">
        <w:t>此外，删除表也可以通过</w:t>
      </w:r>
      <w:r w:rsidRPr="002D4E31">
        <w:t>SQL</w:t>
      </w:r>
      <w:r w:rsidRPr="002D4E31">
        <w:t>语句执行，语句如下：</w:t>
      </w:r>
    </w:p>
    <w:p w14:paraId="593BE667" w14:textId="3DEAEAC6" w:rsidR="00FD599E" w:rsidRPr="00C85D5D" w:rsidRDefault="00FD599E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DROP TABLE IF EXISTS t_student;</w:t>
      </w:r>
    </w:p>
    <w:p w14:paraId="61FB7D73" w14:textId="03793C01" w:rsidR="004F38CD" w:rsidRPr="002D4E31" w:rsidRDefault="003F2934" w:rsidP="003F2934">
      <w:pPr>
        <w:pStyle w:val="2"/>
        <w:rPr>
          <w:rFonts w:ascii="Huawei Sans" w:hAnsi="Huawei Sans" w:cs="Huawei Sans"/>
          <w:lang w:eastAsia="zh-CN"/>
        </w:rPr>
      </w:pPr>
      <w:bookmarkStart w:id="36" w:name="_Toc61340356"/>
      <w:r w:rsidRPr="002D4E31">
        <w:rPr>
          <w:rFonts w:ascii="Huawei Sans" w:hAnsi="Huawei Sans" w:cs="Huawei Sans"/>
          <w:lang w:eastAsia="zh-CN"/>
        </w:rPr>
        <w:t>创建和管理其他数据库对象</w:t>
      </w:r>
      <w:bookmarkEnd w:id="36"/>
    </w:p>
    <w:p w14:paraId="5CFF9C06" w14:textId="52D5FEE3" w:rsidR="003F2934" w:rsidRPr="002D4E31" w:rsidRDefault="003F2934" w:rsidP="003F2934">
      <w:pPr>
        <w:pStyle w:val="3"/>
        <w:rPr>
          <w:rFonts w:ascii="Huawei Sans" w:hAnsi="Huawei Sans" w:cs="Huawei Sans"/>
          <w:lang w:eastAsia="en-US"/>
        </w:rPr>
      </w:pPr>
      <w:bookmarkStart w:id="37" w:name="_Toc61340357"/>
      <w:r w:rsidRPr="002D4E31">
        <w:rPr>
          <w:rFonts w:ascii="Huawei Sans" w:hAnsi="Huawei Sans" w:cs="Huawei Sans"/>
          <w:lang w:eastAsia="en-US"/>
        </w:rPr>
        <w:t>创建和管理分区表</w:t>
      </w:r>
      <w:bookmarkEnd w:id="37"/>
    </w:p>
    <w:p w14:paraId="2AEF73DD" w14:textId="5713284B" w:rsidR="00755E44" w:rsidRPr="002D4E31" w:rsidRDefault="006016F9" w:rsidP="00001C8D">
      <w:pPr>
        <w:pStyle w:val="30"/>
      </w:pPr>
      <w:r w:rsidRPr="002D4E31">
        <w:t>删除已存在的重名表，以表</w:t>
      </w:r>
      <w:r w:rsidRPr="002D4E31">
        <w:t>“staffs_p”</w:t>
      </w:r>
      <w:r w:rsidRPr="002D4E31">
        <w:t>为例，在</w:t>
      </w:r>
      <w:r w:rsidRPr="002D4E31">
        <w:t>“SQL</w:t>
      </w:r>
      <w:r w:rsidRPr="002D4E31">
        <w:t>查询</w:t>
      </w:r>
      <w:r w:rsidRPr="002D4E31">
        <w:t>”</w:t>
      </w:r>
      <w:r w:rsidRPr="002D4E31">
        <w:t>页面输入如下语句：</w:t>
      </w:r>
    </w:p>
    <w:p w14:paraId="7ADBC117" w14:textId="1A169D67" w:rsidR="006016F9" w:rsidRPr="00C85D5D" w:rsidRDefault="006016F9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DROP TABLE IF EXISTS staffs_p;</w:t>
      </w:r>
    </w:p>
    <w:p w14:paraId="65DD5935" w14:textId="1A4A69A7" w:rsidR="006016F9" w:rsidRPr="002D4E31" w:rsidRDefault="006016F9" w:rsidP="009B0DEE">
      <w:pPr>
        <w:pStyle w:val="1e"/>
        <w:rPr>
          <w:lang w:eastAsia="en-US"/>
        </w:rPr>
      </w:pPr>
      <w:r w:rsidRPr="002D4E31">
        <w:rPr>
          <w:lang w:eastAsia="en-US"/>
        </w:rPr>
        <w:t>截图如下</w:t>
      </w:r>
      <w:r w:rsidRPr="002D4E31">
        <w:t>：</w:t>
      </w:r>
    </w:p>
    <w:p w14:paraId="33C3FD6A" w14:textId="5FE12B44" w:rsidR="006016F9" w:rsidRPr="002D4E31" w:rsidRDefault="006016F9" w:rsidP="009B0DEE">
      <w:pPr>
        <w:pStyle w:val="1e"/>
        <w:rPr>
          <w:lang w:eastAsia="en-US"/>
        </w:rPr>
      </w:pPr>
      <w:r w:rsidRPr="002D4E31">
        <w:rPr>
          <w:noProof/>
        </w:rPr>
        <w:lastRenderedPageBreak/>
        <w:drawing>
          <wp:inline distT="0" distB="0" distL="0" distR="0" wp14:anchorId="5C45C81D" wp14:editId="3F7D9E7B">
            <wp:extent cx="3616657" cy="1869119"/>
            <wp:effectExtent l="19050" t="19050" r="22225" b="171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5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937" cy="1881667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A844EC" w14:textId="7A43BD42" w:rsidR="006016F9" w:rsidRPr="002D4E31" w:rsidRDefault="006016F9" w:rsidP="00001C8D">
      <w:pPr>
        <w:pStyle w:val="30"/>
        <w:rPr>
          <w:lang w:eastAsia="en-US"/>
        </w:rPr>
      </w:pPr>
      <w:r w:rsidRPr="002D4E31">
        <w:rPr>
          <w:lang w:eastAsia="en-US"/>
        </w:rPr>
        <w:t>创建分区表</w:t>
      </w:r>
      <w:r w:rsidRPr="002D4E31">
        <w:t>staffs_p</w:t>
      </w:r>
      <w:r w:rsidRPr="002D4E31">
        <w:t>。</w:t>
      </w:r>
    </w:p>
    <w:p w14:paraId="74F287FE" w14:textId="77777777" w:rsidR="00EF2F73" w:rsidRPr="00C85D5D" w:rsidRDefault="00EF2F73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CREATE TABLE staffs_p</w:t>
      </w:r>
    </w:p>
    <w:p w14:paraId="1758006E" w14:textId="77777777" w:rsidR="00EF2F73" w:rsidRPr="00C85D5D" w:rsidRDefault="00EF2F73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(</w:t>
      </w:r>
    </w:p>
    <w:p w14:paraId="261537D5" w14:textId="77777777" w:rsidR="00EF2F73" w:rsidRPr="00C85D5D" w:rsidRDefault="00EF2F73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staff_ID INT not null,</w:t>
      </w:r>
    </w:p>
    <w:p w14:paraId="170B9EE1" w14:textId="77777777" w:rsidR="00EF2F73" w:rsidRPr="00C85D5D" w:rsidRDefault="00EF2F73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staff_name VARCHAR(10),</w:t>
      </w:r>
    </w:p>
    <w:p w14:paraId="33DACF91" w14:textId="77777777" w:rsidR="00EF2F73" w:rsidRPr="00C85D5D" w:rsidRDefault="00EF2F73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higest_degree CHAR(8),</w:t>
      </w:r>
    </w:p>
    <w:p w14:paraId="6C59BF7F" w14:textId="77777777" w:rsidR="00EF2F73" w:rsidRPr="00C85D5D" w:rsidRDefault="00EF2F73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phone_number BIGINT</w:t>
      </w:r>
    </w:p>
    <w:p w14:paraId="4A145276" w14:textId="77777777" w:rsidR="00EF2F73" w:rsidRPr="00C85D5D" w:rsidRDefault="00EF2F73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)</w:t>
      </w:r>
    </w:p>
    <w:p w14:paraId="08AC654B" w14:textId="77777777" w:rsidR="00EF2F73" w:rsidRPr="00C85D5D" w:rsidRDefault="00EF2F73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PARTITION BY RANGE (staff_ID)</w:t>
      </w:r>
    </w:p>
    <w:p w14:paraId="58B69B5A" w14:textId="77777777" w:rsidR="00EF2F73" w:rsidRPr="00C85D5D" w:rsidRDefault="00EF2F73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(</w:t>
      </w:r>
    </w:p>
    <w:p w14:paraId="7072B2DE" w14:textId="77777777" w:rsidR="00EF2F73" w:rsidRPr="00C85D5D" w:rsidRDefault="00EF2F73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partition P_050_BEFORE values less than (50),</w:t>
      </w:r>
    </w:p>
    <w:p w14:paraId="7B44F36B" w14:textId="77777777" w:rsidR="00EF2F73" w:rsidRPr="00C85D5D" w:rsidRDefault="00EF2F73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partition P_100 values less than (100) ,</w:t>
      </w:r>
    </w:p>
    <w:p w14:paraId="1F3B4AFB" w14:textId="77777777" w:rsidR="00EF2F73" w:rsidRPr="00C85D5D" w:rsidRDefault="00EF2F73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partition P_150 values less than (150) ,</w:t>
      </w:r>
    </w:p>
    <w:p w14:paraId="40B84372" w14:textId="77777777" w:rsidR="00EF2F73" w:rsidRPr="00C85D5D" w:rsidRDefault="00EF2F73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partition P_240 values less than (240)</w:t>
      </w:r>
    </w:p>
    <w:p w14:paraId="13C07C79" w14:textId="78003218" w:rsidR="006016F9" w:rsidRPr="00C85D5D" w:rsidRDefault="00EF2F73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);</w:t>
      </w:r>
    </w:p>
    <w:p w14:paraId="3A118E55" w14:textId="10CD8A6A" w:rsidR="00EF2F73" w:rsidRPr="002D4E31" w:rsidRDefault="00EF2F73" w:rsidP="009B0DEE">
      <w:pPr>
        <w:pStyle w:val="1e"/>
        <w:rPr>
          <w:lang w:eastAsia="en-US"/>
        </w:rPr>
      </w:pPr>
      <w:r w:rsidRPr="002D4E31">
        <w:rPr>
          <w:lang w:eastAsia="en-US"/>
        </w:rPr>
        <w:t>截图如下</w:t>
      </w:r>
      <w:r w:rsidRPr="002D4E31">
        <w:t>：</w:t>
      </w:r>
    </w:p>
    <w:p w14:paraId="3843B669" w14:textId="27125E08" w:rsidR="00EF2F73" w:rsidRPr="002D4E31" w:rsidRDefault="00EF2F73" w:rsidP="009B0DEE">
      <w:pPr>
        <w:pStyle w:val="1e"/>
        <w:rPr>
          <w:lang w:eastAsia="en-US"/>
        </w:rPr>
      </w:pPr>
      <w:r w:rsidRPr="002D4E31">
        <w:rPr>
          <w:noProof/>
        </w:rPr>
        <w:drawing>
          <wp:inline distT="0" distB="0" distL="0" distR="0" wp14:anchorId="06AE1F45" wp14:editId="3AE14D97">
            <wp:extent cx="5400000" cy="1877506"/>
            <wp:effectExtent l="19050" t="19050" r="10795" b="279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6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7750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B637B5" w14:textId="4482927A" w:rsidR="00EF01E6" w:rsidRPr="002D4E31" w:rsidRDefault="00EF01E6" w:rsidP="00001C8D">
      <w:pPr>
        <w:pStyle w:val="30"/>
        <w:rPr>
          <w:lang w:eastAsia="en-US"/>
        </w:rPr>
      </w:pPr>
      <w:r w:rsidRPr="002D4E31">
        <w:t>查看表</w:t>
      </w:r>
      <w:r w:rsidRPr="002D4E31">
        <w:t>staffs_p</w:t>
      </w:r>
      <w:r w:rsidRPr="002D4E31">
        <w:t>的分区信息。</w:t>
      </w:r>
    </w:p>
    <w:p w14:paraId="12467FE0" w14:textId="727193E8" w:rsidR="003D2300" w:rsidRPr="002D4E31" w:rsidRDefault="003D2300" w:rsidP="009B0DEE">
      <w:pPr>
        <w:pStyle w:val="1e"/>
      </w:pPr>
      <w:r w:rsidRPr="002D4E31">
        <w:t>注意</w:t>
      </w:r>
      <w:r w:rsidR="00B372F4" w:rsidRPr="002D4E31">
        <w:t>(test</w:t>
      </w:r>
      <w:r w:rsidR="00B372F4" w:rsidRPr="002D4E31">
        <w:t>为当前自己所访问的库，比如：</w:t>
      </w:r>
      <w:r w:rsidR="00B372F4" w:rsidRPr="002D4E31">
        <w:t>user01db</w:t>
      </w:r>
      <w:r w:rsidR="00B372F4" w:rsidRPr="002D4E31">
        <w:t>、</w:t>
      </w:r>
      <w:r w:rsidR="00B372F4" w:rsidRPr="002D4E31">
        <w:t>user02db</w:t>
      </w:r>
      <w:r w:rsidR="00B372F4" w:rsidRPr="002D4E31">
        <w:t>等</w:t>
      </w:r>
      <w:r w:rsidR="00B372F4" w:rsidRPr="002D4E31">
        <w:t>)</w:t>
      </w:r>
      <w:r w:rsidRPr="002D4E31">
        <w:t>。</w:t>
      </w:r>
    </w:p>
    <w:p w14:paraId="603A3500" w14:textId="6DDEEAB8" w:rsidR="00EF01E6" w:rsidRPr="00C85D5D" w:rsidRDefault="00EF01E6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select TABLE_NAME, PARTITION_NAME, PARTITION_ORDINAL_POSITION, PARTITION_DESCRIPTION from information_schema.partitions where table_schema='test' and table_name like 'sta%';</w:t>
      </w:r>
    </w:p>
    <w:p w14:paraId="63D6B490" w14:textId="174C449E" w:rsidR="00EF01E6" w:rsidRPr="002D4E31" w:rsidRDefault="00EF01E6" w:rsidP="009B0DEE">
      <w:pPr>
        <w:pStyle w:val="1e"/>
      </w:pPr>
      <w:r w:rsidRPr="002D4E31">
        <w:t>截图如下：</w:t>
      </w:r>
    </w:p>
    <w:p w14:paraId="63F11AF1" w14:textId="0D53828D" w:rsidR="00EF01E6" w:rsidRPr="002D4E31" w:rsidRDefault="000E3DAC" w:rsidP="009B0DEE">
      <w:pPr>
        <w:pStyle w:val="1e"/>
        <w:rPr>
          <w:lang w:eastAsia="en-US"/>
        </w:rPr>
      </w:pPr>
      <w:r w:rsidRPr="002D4E31">
        <w:rPr>
          <w:noProof/>
        </w:rPr>
        <w:lastRenderedPageBreak/>
        <w:drawing>
          <wp:inline distT="0" distB="0" distL="0" distR="0" wp14:anchorId="57C41118" wp14:editId="2928BA90">
            <wp:extent cx="5400000" cy="865076"/>
            <wp:effectExtent l="19050" t="19050" r="10795" b="1143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7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86507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239850" w14:textId="63D92C3B" w:rsidR="000E3DAC" w:rsidRPr="002D4E31" w:rsidRDefault="000E3DAC" w:rsidP="009B0DEE">
      <w:pPr>
        <w:pStyle w:val="1e"/>
        <w:rPr>
          <w:lang w:eastAsia="en-US"/>
        </w:rPr>
      </w:pPr>
      <w:r w:rsidRPr="002D4E31">
        <w:rPr>
          <w:noProof/>
        </w:rPr>
        <w:drawing>
          <wp:inline distT="0" distB="0" distL="0" distR="0" wp14:anchorId="1D82B13F" wp14:editId="71C77861">
            <wp:extent cx="5400000" cy="1074621"/>
            <wp:effectExtent l="19050" t="19050" r="10795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8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74621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8BAFAD" w14:textId="224F6D8E" w:rsidR="000E3DAC" w:rsidRPr="002D4E31" w:rsidRDefault="000E3DAC" w:rsidP="00001C8D">
      <w:pPr>
        <w:pStyle w:val="30"/>
        <w:rPr>
          <w:lang w:eastAsia="en-US"/>
        </w:rPr>
      </w:pPr>
      <w:r w:rsidRPr="002D4E31">
        <w:rPr>
          <w:lang w:eastAsia="en-US"/>
        </w:rPr>
        <w:t>删除分区</w:t>
      </w:r>
      <w:r w:rsidRPr="002D4E31">
        <w:rPr>
          <w:lang w:eastAsia="en-US"/>
        </w:rPr>
        <w:t>P_150</w:t>
      </w:r>
      <w:r w:rsidRPr="002D4E31">
        <w:rPr>
          <w:lang w:eastAsia="en-US"/>
        </w:rPr>
        <w:t>。</w:t>
      </w:r>
    </w:p>
    <w:p w14:paraId="5C2AA8D1" w14:textId="4171683B" w:rsidR="000E3DAC" w:rsidRPr="00D6483D" w:rsidRDefault="000E3DAC" w:rsidP="00D6483D">
      <w:pPr>
        <w:pStyle w:val="affffc"/>
      </w:pPr>
      <w:r w:rsidRPr="00C85D5D">
        <w:rPr>
          <w:b/>
          <w:color w:val="C7000B"/>
        </w:rPr>
        <w:t>ALTER TABLE staffs_p DROP PARTITION P_150;</w:t>
      </w:r>
    </w:p>
    <w:p w14:paraId="28A08E4D" w14:textId="56BCCB0A" w:rsidR="000E3DAC" w:rsidRPr="002D4E31" w:rsidRDefault="000E3DAC" w:rsidP="009B0DEE">
      <w:pPr>
        <w:pStyle w:val="1e"/>
      </w:pPr>
      <w:r w:rsidRPr="002D4E31">
        <w:t>截图如下：</w:t>
      </w:r>
    </w:p>
    <w:p w14:paraId="23C610AE" w14:textId="7F1B143F" w:rsidR="000E3DAC" w:rsidRPr="002D4E31" w:rsidRDefault="000E3DAC" w:rsidP="009B0DEE">
      <w:pPr>
        <w:pStyle w:val="1e"/>
        <w:rPr>
          <w:lang w:eastAsia="en-US"/>
        </w:rPr>
      </w:pPr>
      <w:r w:rsidRPr="002D4E31">
        <w:rPr>
          <w:noProof/>
        </w:rPr>
        <w:drawing>
          <wp:inline distT="0" distB="0" distL="0" distR="0" wp14:anchorId="4CE4A8E0" wp14:editId="25AF950A">
            <wp:extent cx="5400000" cy="3297427"/>
            <wp:effectExtent l="19050" t="19050" r="10795" b="177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9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97427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7C7449" w14:textId="7F424F66" w:rsidR="000E3DAC" w:rsidRPr="002D4E31" w:rsidRDefault="000E3DAC" w:rsidP="00001C8D">
      <w:pPr>
        <w:pStyle w:val="30"/>
        <w:rPr>
          <w:lang w:eastAsia="en-US"/>
        </w:rPr>
      </w:pPr>
      <w:r w:rsidRPr="002D4E31">
        <w:t>增加分区</w:t>
      </w:r>
      <w:r w:rsidRPr="002D4E31">
        <w:t>P_MAX</w:t>
      </w:r>
      <w:r w:rsidRPr="002D4E31">
        <w:t>，范围为</w:t>
      </w:r>
      <w:r w:rsidRPr="002D4E31">
        <w:t xml:space="preserve"> 240 &lt;= P_MAX</w:t>
      </w:r>
      <w:r w:rsidRPr="002D4E31">
        <w:t>。</w:t>
      </w:r>
    </w:p>
    <w:p w14:paraId="0C9A80CA" w14:textId="505E6563" w:rsidR="005B0647" w:rsidRPr="00C85D5D" w:rsidRDefault="005B0647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ALTER TABLE staffs_p ADD PARTITION (PARTITION P_MAX VALUES LESS THAN (MAXVALUE));</w:t>
      </w:r>
    </w:p>
    <w:p w14:paraId="6455895D" w14:textId="0FE66941" w:rsidR="005B0647" w:rsidRPr="002D4E31" w:rsidRDefault="005B0647" w:rsidP="009B0DEE">
      <w:pPr>
        <w:pStyle w:val="1e"/>
        <w:rPr>
          <w:lang w:eastAsia="en-US"/>
        </w:rPr>
      </w:pPr>
      <w:r w:rsidRPr="002D4E31">
        <w:rPr>
          <w:lang w:eastAsia="en-US"/>
        </w:rPr>
        <w:t>截图如下</w:t>
      </w:r>
      <w:r w:rsidRPr="002D4E31">
        <w:t>：</w:t>
      </w:r>
    </w:p>
    <w:p w14:paraId="156095B8" w14:textId="34424E7B" w:rsidR="005B0647" w:rsidRPr="002D4E31" w:rsidRDefault="005B0647" w:rsidP="009B0DEE">
      <w:pPr>
        <w:pStyle w:val="1e"/>
        <w:rPr>
          <w:lang w:eastAsia="en-US"/>
        </w:rPr>
      </w:pPr>
      <w:r w:rsidRPr="002D4E31">
        <w:rPr>
          <w:noProof/>
        </w:rPr>
        <w:lastRenderedPageBreak/>
        <w:drawing>
          <wp:inline distT="0" distB="0" distL="0" distR="0" wp14:anchorId="6EC99108" wp14:editId="750B2988">
            <wp:extent cx="5400000" cy="2126271"/>
            <wp:effectExtent l="19050" t="19050" r="10795" b="266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0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26271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ECEC39" w14:textId="3A4AC8AB" w:rsidR="000E3DAC" w:rsidRPr="002D4E31" w:rsidRDefault="000E3DAC" w:rsidP="00001C8D">
      <w:pPr>
        <w:pStyle w:val="30"/>
        <w:rPr>
          <w:lang w:eastAsia="en-US"/>
        </w:rPr>
      </w:pPr>
      <w:r w:rsidRPr="002D4E31">
        <w:t>分裂名为</w:t>
      </w:r>
      <w:r w:rsidRPr="002D4E31">
        <w:t>P_050_BEFORE</w:t>
      </w:r>
      <w:r w:rsidRPr="002D4E31">
        <w:t>的分区，将其分裂为</w:t>
      </w:r>
      <w:r w:rsidRPr="002D4E31">
        <w:t>P_15</w:t>
      </w:r>
      <w:r w:rsidRPr="002D4E31">
        <w:t>和</w:t>
      </w:r>
      <w:r w:rsidRPr="002D4E31">
        <w:t>P_50</w:t>
      </w:r>
      <w:r w:rsidRPr="002D4E31">
        <w:t>，其中</w:t>
      </w:r>
      <w:r w:rsidRPr="002D4E31">
        <w:t>P_15</w:t>
      </w:r>
      <w:r w:rsidRPr="002D4E31">
        <w:t>的边界是</w:t>
      </w:r>
      <w:r w:rsidRPr="002D4E31">
        <w:t>15</w:t>
      </w:r>
      <w:r w:rsidRPr="002D4E31">
        <w:t>，</w:t>
      </w:r>
      <w:r w:rsidRPr="002D4E31">
        <w:t>P_50</w:t>
      </w:r>
      <w:r w:rsidRPr="002D4E31">
        <w:t>的边界是</w:t>
      </w:r>
      <w:r w:rsidRPr="002D4E31">
        <w:t>50</w:t>
      </w:r>
      <w:r w:rsidRPr="002D4E31">
        <w:t>。</w:t>
      </w:r>
    </w:p>
    <w:p w14:paraId="1D361EF0" w14:textId="77777777" w:rsidR="009E05EE" w:rsidRPr="00C85D5D" w:rsidRDefault="009E05EE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ALTER TABLE staffs_p</w:t>
      </w:r>
    </w:p>
    <w:p w14:paraId="404DAC89" w14:textId="77777777" w:rsidR="009E05EE" w:rsidRPr="00C85D5D" w:rsidRDefault="009E05EE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 xml:space="preserve">    REORGANIZE PARTITION P_050_BEFORE INTO (</w:t>
      </w:r>
    </w:p>
    <w:p w14:paraId="7EE0EB51" w14:textId="77777777" w:rsidR="009E05EE" w:rsidRPr="00C85D5D" w:rsidRDefault="009E05EE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 xml:space="preserve">        PARTITION P_15 VALUES LESS THAN (15),</w:t>
      </w:r>
    </w:p>
    <w:p w14:paraId="15B083AE" w14:textId="77777777" w:rsidR="009E05EE" w:rsidRPr="00C85D5D" w:rsidRDefault="009E05EE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 xml:space="preserve">        PARTITION P_50 VALUES LESS THAN (50)</w:t>
      </w:r>
    </w:p>
    <w:p w14:paraId="62011E70" w14:textId="2FB86A6D" w:rsidR="009E05EE" w:rsidRPr="00C85D5D" w:rsidRDefault="009E05EE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);</w:t>
      </w:r>
    </w:p>
    <w:p w14:paraId="7E410C10" w14:textId="7D8C3041" w:rsidR="009E05EE" w:rsidRPr="002D4E31" w:rsidRDefault="009E05EE" w:rsidP="009B0DEE">
      <w:pPr>
        <w:pStyle w:val="1e"/>
      </w:pPr>
      <w:r w:rsidRPr="002D4E31">
        <w:t>截图如下：</w:t>
      </w:r>
    </w:p>
    <w:p w14:paraId="06243370" w14:textId="70A59883" w:rsidR="009E05EE" w:rsidRPr="002D4E31" w:rsidRDefault="009E05EE" w:rsidP="009B0DEE">
      <w:pPr>
        <w:pStyle w:val="1e"/>
      </w:pPr>
      <w:r w:rsidRPr="002D4E31">
        <w:rPr>
          <w:noProof/>
        </w:rPr>
        <w:drawing>
          <wp:inline distT="0" distB="0" distL="0" distR="0" wp14:anchorId="1BD8BBAC" wp14:editId="07E51F1D">
            <wp:extent cx="5400000" cy="3232776"/>
            <wp:effectExtent l="19050" t="19050" r="10795" b="2540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1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3277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336F6E" w14:textId="06723506" w:rsidR="000E3DAC" w:rsidRPr="002D4E31" w:rsidRDefault="000E3DAC" w:rsidP="00001C8D">
      <w:pPr>
        <w:pStyle w:val="30"/>
        <w:rPr>
          <w:lang w:eastAsia="en-US"/>
        </w:rPr>
      </w:pPr>
      <w:r w:rsidRPr="002D4E31">
        <w:t>再次查看表</w:t>
      </w:r>
      <w:r w:rsidRPr="002D4E31">
        <w:t>staffs_p</w:t>
      </w:r>
      <w:r w:rsidRPr="002D4E31">
        <w:t>的分区信息。</w:t>
      </w:r>
    </w:p>
    <w:p w14:paraId="27752AC0" w14:textId="4946AC3E" w:rsidR="005C3720" w:rsidRPr="002D4E31" w:rsidRDefault="005C3720" w:rsidP="009B0DEE">
      <w:pPr>
        <w:pStyle w:val="1e"/>
      </w:pPr>
      <w:r w:rsidRPr="002D4E31">
        <w:t>注意</w:t>
      </w:r>
      <w:r w:rsidR="00C278C6" w:rsidRPr="002D4E31">
        <w:t>(test</w:t>
      </w:r>
      <w:r w:rsidR="00C278C6" w:rsidRPr="002D4E31">
        <w:t>为当前自己所访问的库，比如：</w:t>
      </w:r>
      <w:r w:rsidR="00C278C6" w:rsidRPr="002D4E31">
        <w:t>user01db</w:t>
      </w:r>
      <w:r w:rsidR="00C278C6" w:rsidRPr="002D4E31">
        <w:t>、</w:t>
      </w:r>
      <w:r w:rsidR="00C278C6" w:rsidRPr="002D4E31">
        <w:t>user02db</w:t>
      </w:r>
      <w:r w:rsidR="00C278C6" w:rsidRPr="002D4E31">
        <w:t>等</w:t>
      </w:r>
      <w:r w:rsidR="00C278C6" w:rsidRPr="002D4E31">
        <w:t>)</w:t>
      </w:r>
      <w:r w:rsidRPr="002D4E31">
        <w:t>。</w:t>
      </w:r>
    </w:p>
    <w:p w14:paraId="3EF0D74A" w14:textId="5404C44E" w:rsidR="009E05EE" w:rsidRPr="00C85D5D" w:rsidRDefault="009E05EE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select TABLE_NAME, PARTITION_NAME, PARTITION_ORDINAL_POSITION, PARTITION_DESCRIPTION from information_schema.partitions where table_schema='test' and table_name like 'sta%';</w:t>
      </w:r>
    </w:p>
    <w:p w14:paraId="3C437CE4" w14:textId="3144C7D5" w:rsidR="009E05EE" w:rsidRPr="002D4E31" w:rsidRDefault="009E05EE" w:rsidP="009B0DEE">
      <w:pPr>
        <w:pStyle w:val="1e"/>
      </w:pPr>
      <w:r w:rsidRPr="002D4E31">
        <w:lastRenderedPageBreak/>
        <w:t>截图如下：</w:t>
      </w:r>
    </w:p>
    <w:p w14:paraId="36B30EDF" w14:textId="6C3A2ECF" w:rsidR="009E05EE" w:rsidRPr="002D4E31" w:rsidRDefault="009E05EE" w:rsidP="009B0DEE">
      <w:pPr>
        <w:pStyle w:val="1e"/>
      </w:pPr>
      <w:r w:rsidRPr="002D4E31">
        <w:rPr>
          <w:noProof/>
        </w:rPr>
        <w:drawing>
          <wp:inline distT="0" distB="0" distL="0" distR="0" wp14:anchorId="0F22A90C" wp14:editId="22643230">
            <wp:extent cx="5400000" cy="883797"/>
            <wp:effectExtent l="19050" t="19050" r="10795" b="1206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2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883797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4A37E0" w14:textId="754A2B63" w:rsidR="009E05EE" w:rsidRPr="002D4E31" w:rsidRDefault="009E05EE" w:rsidP="009B0DEE">
      <w:pPr>
        <w:pStyle w:val="1e"/>
      </w:pPr>
      <w:r w:rsidRPr="002D4E31">
        <w:rPr>
          <w:noProof/>
        </w:rPr>
        <w:drawing>
          <wp:inline distT="0" distB="0" distL="0" distR="0" wp14:anchorId="396F7458" wp14:editId="2DC9DDC1">
            <wp:extent cx="5400000" cy="1108799"/>
            <wp:effectExtent l="19050" t="19050" r="10795" b="152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3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0879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68C91F" w14:textId="47112FAE" w:rsidR="000E3DAC" w:rsidRPr="002D4E31" w:rsidRDefault="005B0647" w:rsidP="00001C8D">
      <w:pPr>
        <w:pStyle w:val="30"/>
        <w:rPr>
          <w:lang w:eastAsia="en-US"/>
        </w:rPr>
      </w:pPr>
      <w:r w:rsidRPr="002D4E31">
        <w:t>向分区表</w:t>
      </w:r>
      <w:r w:rsidRPr="002D4E31">
        <w:t>staffs_p</w:t>
      </w:r>
      <w:r w:rsidRPr="002D4E31">
        <w:t>插入数据。</w:t>
      </w:r>
    </w:p>
    <w:p w14:paraId="74BA269C" w14:textId="77777777" w:rsidR="009E05EE" w:rsidRPr="00C85D5D" w:rsidRDefault="009E05EE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insert into staffs_p values(10, 'tom', 'bachelor', 15200086001);</w:t>
      </w:r>
    </w:p>
    <w:p w14:paraId="24681B9F" w14:textId="77777777" w:rsidR="009E05EE" w:rsidRPr="00C85D5D" w:rsidRDefault="009E05EE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insert into staffs_p values(20, 'jony', 'master', 13948560111);</w:t>
      </w:r>
    </w:p>
    <w:p w14:paraId="48F85A6F" w14:textId="77777777" w:rsidR="009E05EE" w:rsidRPr="00C85D5D" w:rsidRDefault="009E05EE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insert into staffs_p values(55, 'annie', 'doctor', 15208470001);</w:t>
      </w:r>
    </w:p>
    <w:p w14:paraId="7AB22C96" w14:textId="77777777" w:rsidR="009E05EE" w:rsidRPr="00C85D5D" w:rsidRDefault="009E05EE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insert into staffs_p values(110, 'tom', 'bachelor', 13914086001);</w:t>
      </w:r>
    </w:p>
    <w:p w14:paraId="206575A6" w14:textId="77777777" w:rsidR="009E05EE" w:rsidRPr="00C85D5D" w:rsidRDefault="009E05EE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insert into staffs_p values(5, 'rose', 'master', 15208088601);</w:t>
      </w:r>
    </w:p>
    <w:p w14:paraId="56E5577B" w14:textId="6F5F1E38" w:rsidR="009E05EE" w:rsidRPr="00C85D5D" w:rsidRDefault="009E05EE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insert into staffs_p values(25, 'smith', 'master', 13900077001);</w:t>
      </w:r>
    </w:p>
    <w:p w14:paraId="20242004" w14:textId="0750CD1B" w:rsidR="009E05EE" w:rsidRPr="002D4E31" w:rsidRDefault="00A51A3C" w:rsidP="009B0DEE">
      <w:pPr>
        <w:pStyle w:val="1e"/>
      </w:pPr>
      <w:r w:rsidRPr="002D4E31">
        <w:t>截图如下：</w:t>
      </w:r>
    </w:p>
    <w:p w14:paraId="41D926E7" w14:textId="6396AC8E" w:rsidR="00A51A3C" w:rsidRPr="002D4E31" w:rsidRDefault="00A51A3C" w:rsidP="009B0DEE">
      <w:pPr>
        <w:pStyle w:val="1e"/>
      </w:pPr>
      <w:r w:rsidRPr="002D4E31">
        <w:rPr>
          <w:noProof/>
        </w:rPr>
        <w:drawing>
          <wp:inline distT="0" distB="0" distL="0" distR="0" wp14:anchorId="2666ADFC" wp14:editId="00C17C10">
            <wp:extent cx="5400000" cy="3315952"/>
            <wp:effectExtent l="19050" t="19050" r="10795" b="184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4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15952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5F0524" w14:textId="57AD32A0" w:rsidR="005B0647" w:rsidRPr="002D4E31" w:rsidRDefault="005B0647" w:rsidP="00001C8D">
      <w:pPr>
        <w:pStyle w:val="30"/>
        <w:rPr>
          <w:lang w:eastAsia="en-US"/>
        </w:rPr>
      </w:pPr>
      <w:r w:rsidRPr="002D4E31">
        <w:t>查询分区表</w:t>
      </w:r>
      <w:r w:rsidRPr="002D4E31">
        <w:t>staffs_p</w:t>
      </w:r>
      <w:r w:rsidRPr="002D4E31">
        <w:t>数据。</w:t>
      </w:r>
    </w:p>
    <w:p w14:paraId="476D43BF" w14:textId="724DD5DC" w:rsidR="00A51A3C" w:rsidRPr="00C85D5D" w:rsidRDefault="00A51A3C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SELECT * FROM staffs_p;</w:t>
      </w:r>
    </w:p>
    <w:p w14:paraId="217080DE" w14:textId="2179C67C" w:rsidR="00A51A3C" w:rsidRPr="002D4E31" w:rsidRDefault="00A51A3C" w:rsidP="009B0DEE">
      <w:pPr>
        <w:pStyle w:val="1e"/>
        <w:rPr>
          <w:lang w:eastAsia="en-US"/>
        </w:rPr>
      </w:pPr>
      <w:r w:rsidRPr="002D4E31">
        <w:rPr>
          <w:noProof/>
        </w:rPr>
        <w:lastRenderedPageBreak/>
        <w:drawing>
          <wp:inline distT="0" distB="0" distL="0" distR="0" wp14:anchorId="57C03A6B" wp14:editId="3CB38721">
            <wp:extent cx="5400000" cy="2155406"/>
            <wp:effectExtent l="19050" t="19050" r="10795" b="165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5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5540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7C0FF3" w14:textId="2AA16488" w:rsidR="005B0647" w:rsidRPr="002D4E31" w:rsidRDefault="005B0647" w:rsidP="00001C8D">
      <w:pPr>
        <w:pStyle w:val="30"/>
        <w:rPr>
          <w:lang w:eastAsia="en-US"/>
        </w:rPr>
      </w:pPr>
      <w:r w:rsidRPr="002D4E31">
        <w:t>查询分区</w:t>
      </w:r>
      <w:r w:rsidRPr="002D4E31">
        <w:t>P_15</w:t>
      </w:r>
      <w:r w:rsidRPr="002D4E31">
        <w:t>。</w:t>
      </w:r>
    </w:p>
    <w:p w14:paraId="6D62CC2F" w14:textId="03F4CB46" w:rsidR="00A51A3C" w:rsidRPr="00C85D5D" w:rsidRDefault="00A51A3C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SELECT * FROM staffs_p PARTITION(P_15);</w:t>
      </w:r>
    </w:p>
    <w:p w14:paraId="53455A79" w14:textId="4567056F" w:rsidR="00A51A3C" w:rsidRPr="002D4E31" w:rsidRDefault="00A51A3C" w:rsidP="009B0DEE">
      <w:pPr>
        <w:pStyle w:val="1e"/>
        <w:rPr>
          <w:lang w:eastAsia="en-US"/>
        </w:rPr>
      </w:pPr>
      <w:r w:rsidRPr="002D4E31">
        <w:rPr>
          <w:lang w:eastAsia="en-US"/>
        </w:rPr>
        <w:t>截图如下</w:t>
      </w:r>
      <w:r w:rsidRPr="002D4E31">
        <w:t>：</w:t>
      </w:r>
    </w:p>
    <w:p w14:paraId="1C484214" w14:textId="44DE62CE" w:rsidR="00A51A3C" w:rsidRPr="002D4E31" w:rsidRDefault="00476FB5" w:rsidP="009B0DEE">
      <w:pPr>
        <w:pStyle w:val="1e"/>
        <w:rPr>
          <w:lang w:eastAsia="en-US"/>
        </w:rPr>
      </w:pPr>
      <w:r w:rsidRPr="002D4E31">
        <w:rPr>
          <w:noProof/>
        </w:rPr>
        <w:drawing>
          <wp:inline distT="0" distB="0" distL="0" distR="0" wp14:anchorId="22814052" wp14:editId="75CE5BFB">
            <wp:extent cx="5400000" cy="1546379"/>
            <wp:effectExtent l="19050" t="19050" r="10795" b="158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36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4637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A0244D" w14:textId="44FD0808" w:rsidR="003F2934" w:rsidRPr="002D4E31" w:rsidRDefault="003F2934" w:rsidP="003F2934">
      <w:pPr>
        <w:pStyle w:val="3"/>
        <w:rPr>
          <w:rFonts w:ascii="Huawei Sans" w:hAnsi="Huawei Sans" w:cs="Huawei Sans"/>
          <w:lang w:eastAsia="en-US"/>
        </w:rPr>
      </w:pPr>
      <w:bookmarkStart w:id="38" w:name="_Toc61340358"/>
      <w:r w:rsidRPr="002D4E31">
        <w:rPr>
          <w:rFonts w:ascii="Huawei Sans" w:hAnsi="Huawei Sans" w:cs="Huawei Sans"/>
          <w:lang w:eastAsia="en-US"/>
        </w:rPr>
        <w:t>创建和管理索引</w:t>
      </w:r>
      <w:bookmarkEnd w:id="38"/>
    </w:p>
    <w:p w14:paraId="01F36C18" w14:textId="7286784F" w:rsidR="00476FB5" w:rsidRPr="002D4E31" w:rsidRDefault="00476FB5" w:rsidP="009B0DEE">
      <w:pPr>
        <w:pStyle w:val="1e"/>
      </w:pPr>
      <w:r w:rsidRPr="002D4E31">
        <w:t>索引可以提高数据的访问速度，但同时也增加了插入、更新和删除表的处理时间。所以是否要为表增加索引，索引建立在哪些字段上，是创建索引前必须要考虑的问题。需要分析应用程序的业务处理、数据使用、经常被用作查询条件或者被要求排序的字段来确定是否建立索引。</w:t>
      </w:r>
    </w:p>
    <w:p w14:paraId="383E72DF" w14:textId="5842A2FD" w:rsidR="00476FB5" w:rsidRPr="002D4E31" w:rsidRDefault="00476FB5" w:rsidP="00001C8D">
      <w:pPr>
        <w:pStyle w:val="30"/>
        <w:rPr>
          <w:lang w:eastAsia="en-US"/>
        </w:rPr>
      </w:pPr>
      <w:r w:rsidRPr="002D4E31">
        <w:t>创建索引</w:t>
      </w:r>
      <w:r w:rsidRPr="002D4E31">
        <w:t>staffs_ind</w:t>
      </w:r>
      <w:r w:rsidRPr="002D4E31">
        <w:t>。</w:t>
      </w:r>
    </w:p>
    <w:p w14:paraId="0153B1FB" w14:textId="61CDDC8A" w:rsidR="00476FB5" w:rsidRPr="00C85D5D" w:rsidRDefault="00476FB5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CREATE INDEX staffs_ind ON staffs_p (staff_ID);</w:t>
      </w:r>
    </w:p>
    <w:p w14:paraId="257DE843" w14:textId="21DECBE2" w:rsidR="00476FB5" w:rsidRPr="002D4E31" w:rsidRDefault="00476FB5" w:rsidP="009B0DEE">
      <w:pPr>
        <w:pStyle w:val="1e"/>
      </w:pPr>
      <w:r w:rsidRPr="002D4E31">
        <w:t>截图如下：</w:t>
      </w:r>
    </w:p>
    <w:p w14:paraId="7B405CA3" w14:textId="7385AD8C" w:rsidR="00476FB5" w:rsidRPr="002D4E31" w:rsidRDefault="00476FB5" w:rsidP="009B0DEE">
      <w:pPr>
        <w:pStyle w:val="1e"/>
      </w:pPr>
      <w:r w:rsidRPr="002D4E31">
        <w:rPr>
          <w:noProof/>
        </w:rPr>
        <w:drawing>
          <wp:inline distT="0" distB="0" distL="0" distR="0" wp14:anchorId="6A5FBF14" wp14:editId="5F895AF6">
            <wp:extent cx="4329237" cy="1747344"/>
            <wp:effectExtent l="19050" t="19050" r="14605" b="2476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37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14" cy="1783943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BAA99E" w14:textId="09FDD593" w:rsidR="00476FB5" w:rsidRPr="002D4E31" w:rsidRDefault="00476FB5" w:rsidP="00001C8D">
      <w:pPr>
        <w:pStyle w:val="30"/>
        <w:rPr>
          <w:lang w:eastAsia="en-US"/>
        </w:rPr>
      </w:pPr>
      <w:r w:rsidRPr="002D4E31">
        <w:lastRenderedPageBreak/>
        <w:t>删除索引</w:t>
      </w:r>
      <w:r w:rsidRPr="002D4E31">
        <w:t>staffs_ind</w:t>
      </w:r>
      <w:r w:rsidRPr="002D4E31">
        <w:t>。</w:t>
      </w:r>
    </w:p>
    <w:p w14:paraId="6EB105CA" w14:textId="32862ABC" w:rsidR="00476FB5" w:rsidRPr="00C85D5D" w:rsidRDefault="0087585F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drop index staffs_ind ON staffs_p;</w:t>
      </w:r>
    </w:p>
    <w:p w14:paraId="035FA9FD" w14:textId="7A39C1E3" w:rsidR="0087585F" w:rsidRPr="002D4E31" w:rsidRDefault="0087585F" w:rsidP="009B0DEE">
      <w:pPr>
        <w:pStyle w:val="1e"/>
      </w:pPr>
      <w:r w:rsidRPr="002D4E31">
        <w:t>截图如下：</w:t>
      </w:r>
    </w:p>
    <w:p w14:paraId="14D01741" w14:textId="6B73BC55" w:rsidR="0087585F" w:rsidRPr="002D4E31" w:rsidRDefault="0087585F" w:rsidP="009B0DEE">
      <w:pPr>
        <w:pStyle w:val="1e"/>
        <w:rPr>
          <w:lang w:eastAsia="en-US"/>
        </w:rPr>
      </w:pPr>
      <w:r w:rsidRPr="002D4E31">
        <w:rPr>
          <w:noProof/>
        </w:rPr>
        <w:drawing>
          <wp:inline distT="0" distB="0" distL="0" distR="0" wp14:anchorId="520CEFC1" wp14:editId="62BBAA06">
            <wp:extent cx="4132053" cy="2266223"/>
            <wp:effectExtent l="19050" t="19050" r="20955" b="203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38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064" cy="2275004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29E383" w14:textId="68EF58A2" w:rsidR="003F2934" w:rsidRPr="002D4E31" w:rsidRDefault="003F2934" w:rsidP="003F2934">
      <w:pPr>
        <w:pStyle w:val="3"/>
        <w:rPr>
          <w:rFonts w:ascii="Huawei Sans" w:hAnsi="Huawei Sans" w:cs="Huawei Sans"/>
          <w:lang w:eastAsia="en-US"/>
        </w:rPr>
      </w:pPr>
      <w:bookmarkStart w:id="39" w:name="_Toc61340359"/>
      <w:r w:rsidRPr="002D4E31">
        <w:rPr>
          <w:rFonts w:ascii="Huawei Sans" w:hAnsi="Huawei Sans" w:cs="Huawei Sans"/>
          <w:lang w:eastAsia="en-US"/>
        </w:rPr>
        <w:t>创建和管理视图</w:t>
      </w:r>
      <w:bookmarkEnd w:id="39"/>
    </w:p>
    <w:p w14:paraId="2555E3BD" w14:textId="77777777" w:rsidR="0087585F" w:rsidRPr="002D4E31" w:rsidRDefault="0087585F" w:rsidP="009B0DEE">
      <w:pPr>
        <w:pStyle w:val="1e"/>
      </w:pPr>
      <w:r w:rsidRPr="002D4E31">
        <w:t>当用户对数据库中的一张或者多张表的某些字段的组合感兴趣，而又不想每次键入这些查询时，用户就可以定义一个视图，以便解决这个问题。</w:t>
      </w:r>
    </w:p>
    <w:p w14:paraId="610F17A1" w14:textId="6B0E9111" w:rsidR="0087585F" w:rsidRPr="002D4E31" w:rsidRDefault="0087585F" w:rsidP="009B0DEE">
      <w:pPr>
        <w:pStyle w:val="1e"/>
      </w:pPr>
      <w:r w:rsidRPr="002D4E31">
        <w:t>视图与基本表不同，不是物理上实际存在的，是一个虚表。数据库中仅存放视图的定义，而不存放视图对应的数据，这些数据仍存放在原来的基本表中。若基本表中的数据发生变化，从视图中查询出的数据也随之改变。从这个意义上讲，视图就像一个窗口，透过它可以看到数据库中用户感兴趣的数据及变化。视图每次被引用的时候都会运行一次。</w:t>
      </w:r>
    </w:p>
    <w:p w14:paraId="28E016FD" w14:textId="3C81556D" w:rsidR="0087585F" w:rsidRPr="002D4E31" w:rsidRDefault="0087585F" w:rsidP="00001C8D">
      <w:pPr>
        <w:pStyle w:val="30"/>
      </w:pPr>
      <w:r w:rsidRPr="002D4E31">
        <w:t>创建视图</w:t>
      </w:r>
      <w:r w:rsidRPr="002D4E31">
        <w:t>v_staffs</w:t>
      </w:r>
      <w:r w:rsidRPr="002D4E31">
        <w:t>，若该视图存在则更新该视图。</w:t>
      </w:r>
    </w:p>
    <w:p w14:paraId="48B70798" w14:textId="0DBB15DD" w:rsidR="0087585F" w:rsidRPr="00D6483D" w:rsidRDefault="0087585F" w:rsidP="00D6483D">
      <w:pPr>
        <w:pStyle w:val="affffc"/>
      </w:pPr>
      <w:r w:rsidRPr="00C85D5D">
        <w:rPr>
          <w:b/>
          <w:color w:val="C7000B"/>
        </w:rPr>
        <w:t>CREATE OR REPLACE VIEW v_staffs AS SELECT * FROM staffs_p WHERE staff_id &gt; 100;</w:t>
      </w:r>
    </w:p>
    <w:p w14:paraId="3528520D" w14:textId="08AAD260" w:rsidR="0087585F" w:rsidRPr="002D4E31" w:rsidRDefault="00F557AB" w:rsidP="009B0DEE">
      <w:pPr>
        <w:pStyle w:val="1e"/>
      </w:pPr>
      <w:r w:rsidRPr="002D4E31">
        <w:rPr>
          <w:noProof/>
        </w:rPr>
        <w:drawing>
          <wp:inline distT="0" distB="0" distL="0" distR="0" wp14:anchorId="1C555AA9" wp14:editId="44307A1E">
            <wp:extent cx="5398863" cy="2712472"/>
            <wp:effectExtent l="19050" t="19050" r="11430" b="1206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39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236" cy="2719191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211C7E" w14:textId="48C0A9AA" w:rsidR="00F557AB" w:rsidRPr="002D4E31" w:rsidRDefault="00F557AB" w:rsidP="00001C8D">
      <w:pPr>
        <w:pStyle w:val="30"/>
      </w:pPr>
      <w:r w:rsidRPr="002D4E31">
        <w:lastRenderedPageBreak/>
        <w:t>查询视图中的数据。</w:t>
      </w:r>
    </w:p>
    <w:p w14:paraId="14723ED1" w14:textId="5084F875" w:rsidR="00F557AB" w:rsidRPr="00C85D5D" w:rsidRDefault="00F557AB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SELECT * FROM v_staffs;</w:t>
      </w:r>
    </w:p>
    <w:p w14:paraId="2C1837C3" w14:textId="2A168D5C" w:rsidR="00E80D7D" w:rsidRPr="002D4E31" w:rsidRDefault="00E80D7D" w:rsidP="009B0DEE">
      <w:pPr>
        <w:pStyle w:val="1e"/>
      </w:pPr>
      <w:r w:rsidRPr="002D4E31">
        <w:t>截图如下：</w:t>
      </w:r>
    </w:p>
    <w:p w14:paraId="3E39D7D7" w14:textId="23A28CEF" w:rsidR="00E80D7D" w:rsidRPr="002D4E31" w:rsidRDefault="00E80D7D" w:rsidP="009B0DEE">
      <w:pPr>
        <w:pStyle w:val="1e"/>
      </w:pPr>
      <w:r w:rsidRPr="002D4E31">
        <w:rPr>
          <w:noProof/>
        </w:rPr>
        <w:drawing>
          <wp:inline distT="0" distB="0" distL="0" distR="0" wp14:anchorId="2E0564F2" wp14:editId="4CEFF3F6">
            <wp:extent cx="5400000" cy="1428159"/>
            <wp:effectExtent l="19050" t="19050" r="10795" b="196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0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2815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498775" w14:textId="346AEEED" w:rsidR="00E80D7D" w:rsidRPr="002D4E31" w:rsidRDefault="00E80D7D" w:rsidP="00001C8D">
      <w:pPr>
        <w:pStyle w:val="30"/>
      </w:pPr>
      <w:r w:rsidRPr="002D4E31">
        <w:t>删除视图。</w:t>
      </w:r>
    </w:p>
    <w:p w14:paraId="055CB73E" w14:textId="0746C367" w:rsidR="00E80D7D" w:rsidRPr="00C85D5D" w:rsidRDefault="00E80D7D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drop view v_staffs;</w:t>
      </w:r>
    </w:p>
    <w:p w14:paraId="330D036E" w14:textId="61E5631B" w:rsidR="00E80D7D" w:rsidRPr="002D4E31" w:rsidRDefault="00E80D7D" w:rsidP="009B0DEE">
      <w:pPr>
        <w:pStyle w:val="1e"/>
      </w:pPr>
      <w:r w:rsidRPr="002D4E31">
        <w:t>截图如下：</w:t>
      </w:r>
    </w:p>
    <w:p w14:paraId="3817FC45" w14:textId="2463E712" w:rsidR="00E80D7D" w:rsidRPr="002D4E31" w:rsidRDefault="00E80D7D" w:rsidP="009B0DEE">
      <w:pPr>
        <w:pStyle w:val="1e"/>
      </w:pPr>
      <w:r w:rsidRPr="002D4E31">
        <w:rPr>
          <w:noProof/>
        </w:rPr>
        <w:drawing>
          <wp:inline distT="0" distB="0" distL="0" distR="0" wp14:anchorId="27A47069" wp14:editId="1C53FF9A">
            <wp:extent cx="3772426" cy="2543530"/>
            <wp:effectExtent l="19050" t="19050" r="19050" b="285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41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54353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4C3581" w14:textId="58D5F2A7" w:rsidR="003F2934" w:rsidRPr="002D4E31" w:rsidRDefault="003F2934" w:rsidP="003F2934">
      <w:pPr>
        <w:pStyle w:val="3"/>
        <w:rPr>
          <w:rFonts w:ascii="Huawei Sans" w:hAnsi="Huawei Sans" w:cs="Huawei Sans"/>
          <w:lang w:eastAsia="en-US"/>
        </w:rPr>
      </w:pPr>
      <w:bookmarkStart w:id="40" w:name="_Toc61340360"/>
      <w:r w:rsidRPr="002D4E31">
        <w:rPr>
          <w:rFonts w:ascii="Huawei Sans" w:hAnsi="Huawei Sans" w:cs="Huawei Sans"/>
          <w:lang w:eastAsia="en-US"/>
        </w:rPr>
        <w:t>创建和管理存储过程</w:t>
      </w:r>
      <w:bookmarkEnd w:id="40"/>
    </w:p>
    <w:p w14:paraId="5015F562" w14:textId="6D4ECBE1" w:rsidR="00E80D7D" w:rsidRPr="002D4E31" w:rsidRDefault="009763A5" w:rsidP="00001C8D">
      <w:pPr>
        <w:pStyle w:val="30"/>
        <w:rPr>
          <w:lang w:eastAsia="en-US"/>
        </w:rPr>
      </w:pPr>
      <w:r w:rsidRPr="002D4E31">
        <w:rPr>
          <w:lang w:eastAsia="en-US"/>
        </w:rPr>
        <w:t>创建表</w:t>
      </w:r>
      <w:r w:rsidRPr="002D4E31">
        <w:rPr>
          <w:lang w:eastAsia="en-US"/>
        </w:rPr>
        <w:t>t_test</w:t>
      </w:r>
      <w:r w:rsidRPr="002D4E31">
        <w:t>。</w:t>
      </w:r>
    </w:p>
    <w:p w14:paraId="362D9ABD" w14:textId="2D5F85BB" w:rsidR="00D77148" w:rsidRPr="00D6483D" w:rsidRDefault="00D77148" w:rsidP="00D6483D">
      <w:pPr>
        <w:pStyle w:val="affffc"/>
      </w:pPr>
      <w:r w:rsidRPr="00C85D5D">
        <w:rPr>
          <w:b/>
          <w:color w:val="C7000B"/>
        </w:rPr>
        <w:t>create table t_test(c1 int, c2 int);</w:t>
      </w:r>
    </w:p>
    <w:p w14:paraId="2624EC42" w14:textId="396DDFC7" w:rsidR="00D77148" w:rsidRPr="002D4E31" w:rsidRDefault="00D77148" w:rsidP="009B0DEE">
      <w:pPr>
        <w:pStyle w:val="1e"/>
        <w:rPr>
          <w:lang w:eastAsia="en-US"/>
        </w:rPr>
      </w:pPr>
      <w:r w:rsidRPr="002D4E31">
        <w:rPr>
          <w:lang w:eastAsia="en-US"/>
        </w:rPr>
        <w:t>截图如下</w:t>
      </w:r>
      <w:r w:rsidRPr="002D4E31">
        <w:t>：</w:t>
      </w:r>
    </w:p>
    <w:p w14:paraId="472EBA72" w14:textId="10AE9E10" w:rsidR="00D77148" w:rsidRPr="002D4E31" w:rsidRDefault="00D77148" w:rsidP="009B0DEE">
      <w:pPr>
        <w:pStyle w:val="1e"/>
        <w:rPr>
          <w:lang w:eastAsia="en-US"/>
        </w:rPr>
      </w:pPr>
      <w:r w:rsidRPr="002D4E31">
        <w:rPr>
          <w:noProof/>
        </w:rPr>
        <w:lastRenderedPageBreak/>
        <w:drawing>
          <wp:inline distT="0" distB="0" distL="0" distR="0" wp14:anchorId="15F285E3" wp14:editId="7C1011BF">
            <wp:extent cx="3614468" cy="2242791"/>
            <wp:effectExtent l="19050" t="19050" r="24130" b="2476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42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533" cy="2249657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F07093" w14:textId="4F88E2D4" w:rsidR="009763A5" w:rsidRPr="002D4E31" w:rsidRDefault="009763A5" w:rsidP="00001C8D">
      <w:pPr>
        <w:pStyle w:val="30"/>
        <w:rPr>
          <w:lang w:eastAsia="en-US"/>
        </w:rPr>
      </w:pPr>
      <w:r w:rsidRPr="002D4E31">
        <w:rPr>
          <w:lang w:eastAsia="en-US"/>
        </w:rPr>
        <w:t>创建存储过程</w:t>
      </w:r>
      <w:r w:rsidRPr="002D4E31">
        <w:rPr>
          <w:lang w:eastAsia="en-US"/>
        </w:rPr>
        <w:t>insert_data</w:t>
      </w:r>
      <w:r w:rsidRPr="002D4E31">
        <w:t>。</w:t>
      </w:r>
    </w:p>
    <w:p w14:paraId="691B37CF" w14:textId="53C688EF" w:rsidR="00D77148" w:rsidRPr="002D4E31" w:rsidRDefault="00D77148" w:rsidP="009B0DEE">
      <w:pPr>
        <w:pStyle w:val="1e"/>
      </w:pPr>
      <w:r w:rsidRPr="002D4E31">
        <w:t>在</w:t>
      </w:r>
      <w:r w:rsidRPr="002D4E31">
        <w:t>“</w:t>
      </w:r>
      <w:r w:rsidRPr="002D4E31">
        <w:t>库管理界面</w:t>
      </w:r>
      <w:r w:rsidRPr="002D4E31">
        <w:t>”</w:t>
      </w:r>
      <w:r w:rsidRPr="002D4E31">
        <w:t>选择</w:t>
      </w:r>
      <w:r w:rsidRPr="002D4E31">
        <w:t>“</w:t>
      </w:r>
      <w:r w:rsidRPr="002D4E31">
        <w:t>存储过程</w:t>
      </w:r>
      <w:r w:rsidRPr="002D4E31">
        <w:t>”</w:t>
      </w:r>
      <w:r w:rsidRPr="002D4E31">
        <w:t>，点击</w:t>
      </w:r>
      <w:r w:rsidRPr="002D4E31">
        <w:t>“</w:t>
      </w:r>
      <w:r w:rsidRPr="002D4E31">
        <w:t>新建存储过程</w:t>
      </w:r>
      <w:r w:rsidRPr="002D4E31">
        <w:t>”</w:t>
      </w:r>
      <w:r w:rsidRPr="002D4E31">
        <w:t>。</w:t>
      </w:r>
    </w:p>
    <w:p w14:paraId="02801E22" w14:textId="300CD6A1" w:rsidR="00D77148" w:rsidRPr="002D4E31" w:rsidRDefault="008977D2" w:rsidP="009B0DEE">
      <w:pPr>
        <w:pStyle w:val="1e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3CD876" wp14:editId="462EB1FA">
                <wp:simplePos x="0" y="0"/>
                <wp:positionH relativeFrom="column">
                  <wp:posOffset>1565909</wp:posOffset>
                </wp:positionH>
                <wp:positionV relativeFrom="paragraph">
                  <wp:posOffset>709133</wp:posOffset>
                </wp:positionV>
                <wp:extent cx="933855" cy="262647"/>
                <wp:effectExtent l="19050" t="19050" r="19050" b="2349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855" cy="2626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12E54" id="矩形 68" o:spid="_x0000_s1026" style="position:absolute;left:0;text-align:left;margin-left:123.3pt;margin-top:55.85pt;width:73.55pt;height:20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" filled="f" strokecolor="#c7000b" strokeweight="2.25pt"/>
            </w:pict>
          </mc:Fallback>
        </mc:AlternateContent>
      </w:r>
      <w:r w:rsidR="00D77148" w:rsidRPr="002D4E31">
        <w:rPr>
          <w:noProof/>
        </w:rPr>
        <w:drawing>
          <wp:inline distT="0" distB="0" distL="0" distR="0" wp14:anchorId="43FC6EF0" wp14:editId="7792B2DB">
            <wp:extent cx="5400000" cy="1512202"/>
            <wp:effectExtent l="19050" t="19050" r="10795" b="1206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43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12202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F8E028" w14:textId="526FD92B" w:rsidR="00D77148" w:rsidRPr="002D4E31" w:rsidRDefault="00FA529D" w:rsidP="009B0DEE">
      <w:pPr>
        <w:pStyle w:val="1e"/>
      </w:pPr>
      <w:r w:rsidRPr="002D4E31">
        <w:t>输入存储过程名称，点击</w:t>
      </w:r>
      <w:r w:rsidRPr="002D4E31">
        <w:t>“</w:t>
      </w:r>
      <w:r w:rsidRPr="002D4E31">
        <w:t>确定</w:t>
      </w:r>
      <w:r w:rsidRPr="002D4E31">
        <w:t>”</w:t>
      </w:r>
      <w:r w:rsidRPr="002D4E31">
        <w:t>。</w:t>
      </w:r>
    </w:p>
    <w:p w14:paraId="27EB2E79" w14:textId="1F1F0962" w:rsidR="00FA529D" w:rsidRPr="002D4E31" w:rsidRDefault="008977D2" w:rsidP="009B0DEE">
      <w:pPr>
        <w:pStyle w:val="1e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A1B4A8" wp14:editId="4AA009C2">
                <wp:simplePos x="0" y="0"/>
                <wp:positionH relativeFrom="column">
                  <wp:posOffset>2713774</wp:posOffset>
                </wp:positionH>
                <wp:positionV relativeFrom="paragraph">
                  <wp:posOffset>1977309</wp:posOffset>
                </wp:positionV>
                <wp:extent cx="495705" cy="242773"/>
                <wp:effectExtent l="19050" t="19050" r="19050" b="2413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05" cy="2427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03ABE" id="矩形 70" o:spid="_x0000_s1026" style="position:absolute;left:0;text-align:left;margin-left:213.7pt;margin-top:155.7pt;width:39.05pt;height:19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" filled="f" strokecolor="#c7000b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305EC1" wp14:editId="50101E0C">
                <wp:simplePos x="0" y="0"/>
                <wp:positionH relativeFrom="column">
                  <wp:posOffset>1400540</wp:posOffset>
                </wp:positionH>
                <wp:positionV relativeFrom="paragraph">
                  <wp:posOffset>625163</wp:posOffset>
                </wp:positionV>
                <wp:extent cx="2616740" cy="262539"/>
                <wp:effectExtent l="19050" t="19050" r="12700" b="2349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740" cy="2625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DFD7F" id="矩形 69" o:spid="_x0000_s1026" style="position:absolute;left:0;text-align:left;margin-left:110.3pt;margin-top:49.25pt;width:206.05pt;height:20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" filled="f" strokecolor="#c7000b" strokeweight="2.25pt"/>
            </w:pict>
          </mc:Fallback>
        </mc:AlternateContent>
      </w:r>
      <w:r w:rsidR="00FA529D" w:rsidRPr="002D4E31">
        <w:rPr>
          <w:noProof/>
        </w:rPr>
        <w:drawing>
          <wp:inline distT="0" distB="0" distL="0" distR="0" wp14:anchorId="0121A3D4" wp14:editId="7EDCE223">
            <wp:extent cx="4063042" cy="2239217"/>
            <wp:effectExtent l="19050" t="19050" r="13970" b="2794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44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526" cy="2243892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927C92" w14:textId="7F4542C2" w:rsidR="00FA529D" w:rsidRPr="002D4E31" w:rsidRDefault="00FA529D" w:rsidP="009B0DEE">
      <w:pPr>
        <w:pStyle w:val="1e"/>
      </w:pPr>
      <w:r w:rsidRPr="002D4E31">
        <w:t>在</w:t>
      </w:r>
      <w:r w:rsidRPr="002D4E31">
        <w:t>“</w:t>
      </w:r>
      <w:r w:rsidRPr="002D4E31">
        <w:t>新建存储过程</w:t>
      </w:r>
      <w:r w:rsidRPr="002D4E31">
        <w:t>”</w:t>
      </w:r>
      <w:r w:rsidRPr="002D4E31">
        <w:t>中，输入语句</w:t>
      </w:r>
      <w:r w:rsidR="007F4602" w:rsidRPr="002D4E31">
        <w:t>，完成后单击</w:t>
      </w:r>
      <w:r w:rsidR="007F4602" w:rsidRPr="002D4E31">
        <w:t>“</w:t>
      </w:r>
      <w:r w:rsidR="007F4602" w:rsidRPr="002D4E31">
        <w:t>保存</w:t>
      </w:r>
      <w:r w:rsidR="007F4602" w:rsidRPr="002D4E31">
        <w:t>”</w:t>
      </w:r>
      <w:r w:rsidRPr="002D4E31">
        <w:t>。</w:t>
      </w:r>
      <w:r w:rsidR="008977D2" w:rsidRPr="008977D2">
        <w:rPr>
          <w:noProof/>
        </w:rPr>
        <w:t xml:space="preserve"> </w:t>
      </w:r>
    </w:p>
    <w:p w14:paraId="2E27F69D" w14:textId="068B7EE1" w:rsidR="00FA529D" w:rsidRPr="002D4E31" w:rsidRDefault="008977D2" w:rsidP="009B0DEE">
      <w:pPr>
        <w:pStyle w:val="1e"/>
        <w:rPr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B00AB1" wp14:editId="5BE86A99">
                <wp:simplePos x="0" y="0"/>
                <wp:positionH relativeFrom="column">
                  <wp:posOffset>2908327</wp:posOffset>
                </wp:positionH>
                <wp:positionV relativeFrom="paragraph">
                  <wp:posOffset>77456</wp:posOffset>
                </wp:positionV>
                <wp:extent cx="719279" cy="223548"/>
                <wp:effectExtent l="19050" t="19050" r="24130" b="2413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279" cy="2235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B4A28" id="矩形 71" o:spid="_x0000_s1026" style="position:absolute;left:0;text-align:left;margin-left:229pt;margin-top:6.1pt;width:56.65pt;height:17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" filled="f" strokecolor="#c7000b" strokeweight="2.25pt"/>
            </w:pict>
          </mc:Fallback>
        </mc:AlternateContent>
      </w:r>
      <w:r w:rsidR="00FA529D" w:rsidRPr="002D4E31">
        <w:rPr>
          <w:noProof/>
        </w:rPr>
        <w:drawing>
          <wp:inline distT="0" distB="0" distL="0" distR="0" wp14:anchorId="68111420" wp14:editId="308F321D">
            <wp:extent cx="4615132" cy="2710747"/>
            <wp:effectExtent l="19050" t="19050" r="14605" b="1397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45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987" cy="2718298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0E6AB6" w14:textId="32D0CE7A" w:rsidR="00FA529D" w:rsidRPr="002D4E31" w:rsidRDefault="007F4602" w:rsidP="009B0DEE">
      <w:pPr>
        <w:pStyle w:val="1e"/>
      </w:pPr>
      <w:r w:rsidRPr="002D4E31">
        <w:t>存储过程参考代码</w:t>
      </w:r>
      <w:r w:rsidR="00E7686A" w:rsidRPr="002D4E31">
        <w:t>(test</w:t>
      </w:r>
      <w:r w:rsidR="00E7686A" w:rsidRPr="002D4E31">
        <w:t>为当前自己所访问的库，比如：</w:t>
      </w:r>
      <w:r w:rsidR="00E7686A" w:rsidRPr="002D4E31">
        <w:t>user01db</w:t>
      </w:r>
      <w:r w:rsidR="00E7686A" w:rsidRPr="002D4E31">
        <w:t>、</w:t>
      </w:r>
      <w:r w:rsidR="00E7686A" w:rsidRPr="002D4E31">
        <w:t>user02db</w:t>
      </w:r>
      <w:r w:rsidR="00E7686A" w:rsidRPr="002D4E31">
        <w:t>等</w:t>
      </w:r>
      <w:r w:rsidR="00E7686A" w:rsidRPr="002D4E31">
        <w:t>)</w:t>
      </w:r>
      <w:r w:rsidRPr="002D4E31">
        <w:t>：</w:t>
      </w:r>
    </w:p>
    <w:p w14:paraId="0A515D76" w14:textId="0FA2F92E" w:rsidR="007F4602" w:rsidRPr="00C85D5D" w:rsidRDefault="007F4602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 xml:space="preserve">CREATE PROCEDURE </w:t>
      </w:r>
      <w:r w:rsidR="00682AE7" w:rsidRPr="00C85D5D">
        <w:rPr>
          <w:b/>
          <w:color w:val="C7000B"/>
        </w:rPr>
        <w:t>`test`.</w:t>
      </w:r>
      <w:r w:rsidRPr="00C85D5D">
        <w:rPr>
          <w:b/>
          <w:color w:val="C7000B"/>
        </w:rPr>
        <w:t>`insert_data`(a int, b int)</w:t>
      </w:r>
    </w:p>
    <w:p w14:paraId="6E7B3947" w14:textId="77777777" w:rsidR="007F4602" w:rsidRPr="00C85D5D" w:rsidRDefault="007F4602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BEGIN</w:t>
      </w:r>
    </w:p>
    <w:p w14:paraId="08514897" w14:textId="77777777" w:rsidR="007F4602" w:rsidRPr="00C85D5D" w:rsidRDefault="007F4602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 xml:space="preserve"> </w:t>
      </w:r>
      <w:r w:rsidRPr="00C85D5D">
        <w:rPr>
          <w:b/>
          <w:color w:val="C7000B"/>
        </w:rPr>
        <w:tab/>
        <w:t>insert into t_test values(a,b);</w:t>
      </w:r>
    </w:p>
    <w:p w14:paraId="315A7CA2" w14:textId="77777777" w:rsidR="007F4602" w:rsidRPr="00C85D5D" w:rsidRDefault="007F4602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ab/>
        <w:t>insert into t_test values(b,a);</w:t>
      </w:r>
    </w:p>
    <w:p w14:paraId="75D5412B" w14:textId="776C1A08" w:rsidR="007F4602" w:rsidRPr="00C85D5D" w:rsidRDefault="007F4602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END</w:t>
      </w:r>
    </w:p>
    <w:p w14:paraId="5172CD3C" w14:textId="2A0C2FA5" w:rsidR="009763A5" w:rsidRPr="002D4E31" w:rsidRDefault="009763A5" w:rsidP="00001C8D">
      <w:pPr>
        <w:pStyle w:val="30"/>
        <w:rPr>
          <w:lang w:eastAsia="en-US"/>
        </w:rPr>
      </w:pPr>
      <w:r w:rsidRPr="002D4E31">
        <w:rPr>
          <w:lang w:eastAsia="en-US"/>
        </w:rPr>
        <w:t>调用存储过程</w:t>
      </w:r>
      <w:r w:rsidRPr="002D4E31">
        <w:t>。</w:t>
      </w:r>
    </w:p>
    <w:p w14:paraId="1E7A063C" w14:textId="1849AEF8" w:rsidR="007F4602" w:rsidRPr="002D4E31" w:rsidRDefault="007F4602" w:rsidP="009B0DEE">
      <w:pPr>
        <w:pStyle w:val="1e"/>
      </w:pPr>
      <w:r w:rsidRPr="002D4E31">
        <w:rPr>
          <w:lang w:eastAsia="en-US"/>
        </w:rPr>
        <w:t>在</w:t>
      </w:r>
      <w:r w:rsidRPr="002D4E31">
        <w:t>“</w:t>
      </w:r>
      <w:r w:rsidRPr="002D4E31">
        <w:t>存储过程：</w:t>
      </w:r>
      <w:r w:rsidRPr="002D4E31">
        <w:t>insert_data”</w:t>
      </w:r>
      <w:r w:rsidRPr="002D4E31">
        <w:t>界面点击</w:t>
      </w:r>
      <w:r w:rsidRPr="002D4E31">
        <w:t>“</w:t>
      </w:r>
      <w:r w:rsidRPr="002D4E31">
        <w:t>执行</w:t>
      </w:r>
      <w:r w:rsidRPr="002D4E31">
        <w:t>”</w:t>
      </w:r>
      <w:r w:rsidRPr="002D4E31">
        <w:t>。</w:t>
      </w:r>
    </w:p>
    <w:p w14:paraId="5DCA1DAF" w14:textId="7BB91A6B" w:rsidR="007F4602" w:rsidRPr="002D4E31" w:rsidRDefault="008977D2" w:rsidP="009B0DEE">
      <w:pPr>
        <w:pStyle w:val="1e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0C703D" wp14:editId="5F028ABA">
                <wp:simplePos x="0" y="0"/>
                <wp:positionH relativeFrom="column">
                  <wp:posOffset>1867467</wp:posOffset>
                </wp:positionH>
                <wp:positionV relativeFrom="paragraph">
                  <wp:posOffset>532616</wp:posOffset>
                </wp:positionV>
                <wp:extent cx="525294" cy="291830"/>
                <wp:effectExtent l="19050" t="19050" r="27305" b="1333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94" cy="2918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CAA28" id="矩形 72" o:spid="_x0000_s1026" style="position:absolute;left:0;text-align:left;margin-left:147.05pt;margin-top:41.95pt;width:41.35pt;height:2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" filled="f" strokecolor="#c7000b" strokeweight="2.25pt"/>
            </w:pict>
          </mc:Fallback>
        </mc:AlternateContent>
      </w:r>
      <w:r w:rsidR="007F4602" w:rsidRPr="002D4E31">
        <w:rPr>
          <w:noProof/>
        </w:rPr>
        <w:drawing>
          <wp:inline distT="0" distB="0" distL="0" distR="0" wp14:anchorId="40FDF8D3" wp14:editId="0737704A">
            <wp:extent cx="3226279" cy="1713000"/>
            <wp:effectExtent l="19050" t="19050" r="12700" b="2095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46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555" cy="1721642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9A626D" w14:textId="4F907DBB" w:rsidR="007F4602" w:rsidRPr="002D4E31" w:rsidRDefault="00D858B9" w:rsidP="009B0DEE">
      <w:pPr>
        <w:pStyle w:val="1e"/>
      </w:pPr>
      <w:r w:rsidRPr="002D4E31">
        <w:t>在</w:t>
      </w:r>
      <w:r w:rsidRPr="002D4E31">
        <w:t>“</w:t>
      </w:r>
      <w:r w:rsidRPr="002D4E31">
        <w:t>请设置存储过程的入口参数值</w:t>
      </w:r>
      <w:r w:rsidRPr="002D4E31">
        <w:t>”</w:t>
      </w:r>
      <w:r w:rsidRPr="002D4E31">
        <w:t>对话框中，输入参数</w:t>
      </w:r>
      <w:r w:rsidRPr="002D4E31">
        <w:t>a</w:t>
      </w:r>
      <w:r w:rsidRPr="002D4E31">
        <w:t>、</w:t>
      </w:r>
      <w:r w:rsidRPr="002D4E31">
        <w:t>b</w:t>
      </w:r>
      <w:r w:rsidRPr="002D4E31">
        <w:t>的参数值，点击</w:t>
      </w:r>
      <w:r w:rsidRPr="002D4E31">
        <w:t>“</w:t>
      </w:r>
      <w:r w:rsidRPr="002D4E31">
        <w:t>开始执行</w:t>
      </w:r>
      <w:r w:rsidRPr="002D4E31">
        <w:t>”</w:t>
      </w:r>
      <w:r w:rsidRPr="002D4E31">
        <w:t>。</w:t>
      </w:r>
    </w:p>
    <w:p w14:paraId="75344B78" w14:textId="2182F300" w:rsidR="00D858B9" w:rsidRPr="002D4E31" w:rsidRDefault="00D6483D" w:rsidP="009B0DEE">
      <w:pPr>
        <w:pStyle w:val="1e"/>
        <w:rPr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AAA9DC" wp14:editId="3C7AEAB2">
                <wp:simplePos x="0" y="0"/>
                <wp:positionH relativeFrom="column">
                  <wp:posOffset>4552126</wp:posOffset>
                </wp:positionH>
                <wp:positionV relativeFrom="paragraph">
                  <wp:posOffset>633335</wp:posOffset>
                </wp:positionV>
                <wp:extent cx="581849" cy="932815"/>
                <wp:effectExtent l="19050" t="19050" r="27940" b="1968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49" cy="9328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58637" id="矩形 73" o:spid="_x0000_s1026" style="position:absolute;left:0;text-align:left;margin-left:358.45pt;margin-top:49.85pt;width:45.8pt;height:73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" filled="f" strokecolor="#c7000b" strokeweight="2.25pt"/>
            </w:pict>
          </mc:Fallback>
        </mc:AlternateContent>
      </w:r>
      <w:r w:rsidR="008977D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CB7A5A" wp14:editId="37B1062A">
                <wp:simplePos x="0" y="0"/>
                <wp:positionH relativeFrom="column">
                  <wp:posOffset>2830505</wp:posOffset>
                </wp:positionH>
                <wp:positionV relativeFrom="paragraph">
                  <wp:posOffset>1935439</wp:posOffset>
                </wp:positionV>
                <wp:extent cx="637567" cy="213590"/>
                <wp:effectExtent l="19050" t="19050" r="10160" b="1524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67" cy="2135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F5851" id="矩形 74" o:spid="_x0000_s1026" style="position:absolute;left:0;text-align:left;margin-left:222.85pt;margin-top:152.4pt;width:50.2pt;height:16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" filled="f" strokecolor="#c7000b" strokeweight="2.25pt"/>
            </w:pict>
          </mc:Fallback>
        </mc:AlternateContent>
      </w:r>
      <w:r w:rsidR="00D858B9" w:rsidRPr="002D4E31">
        <w:rPr>
          <w:noProof/>
        </w:rPr>
        <w:drawing>
          <wp:inline distT="0" distB="0" distL="0" distR="0" wp14:anchorId="33005E96" wp14:editId="5F66286A">
            <wp:extent cx="5400000" cy="2158207"/>
            <wp:effectExtent l="19050" t="19050" r="10795" b="1397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47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58207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CC9823" w14:textId="6449232A" w:rsidR="00D858B9" w:rsidRPr="002D4E31" w:rsidRDefault="00D858B9" w:rsidP="009B0DEE">
      <w:pPr>
        <w:pStyle w:val="1e"/>
      </w:pPr>
      <w:r w:rsidRPr="002D4E31">
        <w:t>SQL</w:t>
      </w:r>
      <w:r w:rsidRPr="002D4E31">
        <w:t>参考语句：</w:t>
      </w:r>
    </w:p>
    <w:p w14:paraId="64D6EADB" w14:textId="0FB0F505" w:rsidR="00D858B9" w:rsidRPr="00C85D5D" w:rsidRDefault="00D858B9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CALL `test`.`insert_data`(1, 2);</w:t>
      </w:r>
    </w:p>
    <w:p w14:paraId="308CA775" w14:textId="5650F8CE" w:rsidR="009763A5" w:rsidRPr="002D4E31" w:rsidRDefault="00D77148" w:rsidP="00001C8D">
      <w:pPr>
        <w:pStyle w:val="30"/>
        <w:rPr>
          <w:lang w:eastAsia="en-US"/>
        </w:rPr>
      </w:pPr>
      <w:r w:rsidRPr="002D4E31">
        <w:rPr>
          <w:lang w:eastAsia="en-US"/>
        </w:rPr>
        <w:t>查询表内容</w:t>
      </w:r>
      <w:r w:rsidRPr="002D4E31">
        <w:t>。</w:t>
      </w:r>
    </w:p>
    <w:p w14:paraId="04532383" w14:textId="196B6462" w:rsidR="00D858B9" w:rsidRPr="00C85D5D" w:rsidRDefault="00D858B9" w:rsidP="00D6483D">
      <w:pPr>
        <w:pStyle w:val="affffc"/>
        <w:rPr>
          <w:b/>
          <w:color w:val="C7000B"/>
        </w:rPr>
      </w:pPr>
      <w:r w:rsidRPr="00C85D5D">
        <w:rPr>
          <w:b/>
          <w:color w:val="C7000B"/>
        </w:rPr>
        <w:t>SELECT * FROM t_test;</w:t>
      </w:r>
    </w:p>
    <w:p w14:paraId="495E41D9" w14:textId="5A94A455" w:rsidR="00D858B9" w:rsidRPr="002D4E31" w:rsidRDefault="00D858B9" w:rsidP="009B0DEE">
      <w:pPr>
        <w:pStyle w:val="1e"/>
      </w:pPr>
      <w:r w:rsidRPr="002D4E31">
        <w:t>截图如下：</w:t>
      </w:r>
    </w:p>
    <w:p w14:paraId="13712C98" w14:textId="6261469B" w:rsidR="00D858B9" w:rsidRPr="002D4E31" w:rsidRDefault="00D858B9" w:rsidP="009B0DEE">
      <w:pPr>
        <w:pStyle w:val="1e"/>
      </w:pPr>
      <w:r w:rsidRPr="002D4E31">
        <w:rPr>
          <w:noProof/>
        </w:rPr>
        <w:drawing>
          <wp:inline distT="0" distB="0" distL="0" distR="0" wp14:anchorId="48DEA66A" wp14:editId="2F7F9FB2">
            <wp:extent cx="5400000" cy="2045590"/>
            <wp:effectExtent l="19050" t="19050" r="10795" b="1206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48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4559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65D64B" w14:textId="4DE71C18" w:rsidR="00D77148" w:rsidRPr="002D4E31" w:rsidRDefault="00D77148" w:rsidP="00001C8D">
      <w:pPr>
        <w:pStyle w:val="30"/>
        <w:rPr>
          <w:lang w:eastAsia="en-US"/>
        </w:rPr>
      </w:pPr>
      <w:r w:rsidRPr="002D4E31">
        <w:t>删除存储过程。</w:t>
      </w:r>
    </w:p>
    <w:p w14:paraId="03150566" w14:textId="73E84E8C" w:rsidR="00D858B9" w:rsidRPr="00D6483D" w:rsidRDefault="00D858B9" w:rsidP="00D6483D">
      <w:pPr>
        <w:pStyle w:val="affffc"/>
      </w:pPr>
      <w:r w:rsidRPr="00C85D5D">
        <w:rPr>
          <w:b/>
          <w:color w:val="C7000B"/>
        </w:rPr>
        <w:t>DROP PROCEDURE insert_data;</w:t>
      </w:r>
    </w:p>
    <w:p w14:paraId="0D3725D8" w14:textId="734E1FDB" w:rsidR="00D858B9" w:rsidRPr="002D4E31" w:rsidRDefault="00D858B9" w:rsidP="009B0DEE">
      <w:pPr>
        <w:pStyle w:val="1e"/>
        <w:rPr>
          <w:lang w:eastAsia="en-US"/>
        </w:rPr>
      </w:pPr>
      <w:r w:rsidRPr="002D4E31">
        <w:rPr>
          <w:lang w:eastAsia="en-US"/>
        </w:rPr>
        <w:t>截图如下</w:t>
      </w:r>
      <w:r w:rsidRPr="002D4E31">
        <w:t>：</w:t>
      </w:r>
    </w:p>
    <w:p w14:paraId="172916C9" w14:textId="4759BBC5" w:rsidR="00D858B9" w:rsidRPr="002D4E31" w:rsidRDefault="00D858B9" w:rsidP="009B0DEE">
      <w:pPr>
        <w:pStyle w:val="1e"/>
        <w:rPr>
          <w:lang w:eastAsia="en-US"/>
        </w:rPr>
      </w:pPr>
      <w:r w:rsidRPr="002D4E31">
        <w:rPr>
          <w:noProof/>
        </w:rPr>
        <w:drawing>
          <wp:inline distT="0" distB="0" distL="0" distR="0" wp14:anchorId="588544AA" wp14:editId="68EF4AD3">
            <wp:extent cx="4136733" cy="1584868"/>
            <wp:effectExtent l="19050" t="19050" r="16510" b="1587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49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998" cy="160834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E7E848" w14:textId="400F86F4" w:rsidR="006C66D0" w:rsidRPr="002D4E31" w:rsidRDefault="006C66D0" w:rsidP="009B0DEE">
      <w:pPr>
        <w:pStyle w:val="1e"/>
        <w:rPr>
          <w:lang w:eastAsia="en-US"/>
        </w:rPr>
      </w:pPr>
      <w:r w:rsidRPr="002D4E31">
        <w:t>本实验结束。</w:t>
      </w:r>
      <w:bookmarkEnd w:id="11"/>
    </w:p>
    <w:sectPr w:rsidR="006C66D0" w:rsidRPr="002D4E31" w:rsidSect="00033B54">
      <w:headerReference w:type="default" r:id="rId63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2C0F29" w14:textId="77777777" w:rsidR="000A2253" w:rsidRDefault="000A2253" w:rsidP="00940D2A">
      <w:pPr>
        <w:spacing w:before="0" w:after="0" w:line="240" w:lineRule="auto"/>
      </w:pPr>
      <w:r>
        <w:separator/>
      </w:r>
    </w:p>
  </w:endnote>
  <w:endnote w:type="continuationSeparator" w:id="0">
    <w:p w14:paraId="5A45CCC7" w14:textId="77777777" w:rsidR="000A2253" w:rsidRDefault="000A2253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9C834" w14:textId="77777777" w:rsidR="000A2253" w:rsidRDefault="000A2253" w:rsidP="00940D2A">
      <w:pPr>
        <w:spacing w:before="0" w:after="0" w:line="240" w:lineRule="auto"/>
      </w:pPr>
      <w:r>
        <w:separator/>
      </w:r>
    </w:p>
  </w:footnote>
  <w:footnote w:type="continuationSeparator" w:id="0">
    <w:p w14:paraId="45B6CAA0" w14:textId="77777777" w:rsidR="000A2253" w:rsidRDefault="000A2253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439D" w14:textId="77777777" w:rsidR="00E613EC" w:rsidRPr="00B3672F" w:rsidRDefault="00E613EC" w:rsidP="00033B54">
    <w:pPr>
      <w:pStyle w:val="a6"/>
      <w:rPr>
        <w:rFonts w:ascii="HuaweiSans-Regular" w:eastAsia="方正兰亭黑简体" w:hAnsi="HuaweiSans-Regular" w:hint="eastAsia"/>
      </w:rPr>
    </w:pPr>
  </w:p>
  <w:p w14:paraId="6619D47F" w14:textId="77777777" w:rsidR="00E613EC" w:rsidRPr="00B3672F" w:rsidRDefault="00E613EC" w:rsidP="00033B54">
    <w:pPr>
      <w:pStyle w:val="a6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E613EC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E613EC" w:rsidRPr="00B3672F" w:rsidRDefault="00E613EC" w:rsidP="00854769">
          <w:pPr>
            <w:pStyle w:val="afff9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E613EC" w:rsidRPr="00B3672F" w:rsidRDefault="00E613EC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3995C53C" w:rsidR="00E613EC" w:rsidRPr="00B3672F" w:rsidRDefault="00E613EC" w:rsidP="00955731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  <w:r w:rsidRPr="00682AE7">
            <w:rPr>
              <w:rFonts w:ascii="HuaweiSans-Regular" w:eastAsia="方正兰亭黑简体" w:hAnsi="HuaweiSans-Regular"/>
              <w:noProof/>
            </w:rPr>
            <w:t xml:space="preserve">GaussDB(for MySQL) </w:t>
          </w:r>
          <w:r>
            <w:rPr>
              <w:rFonts w:ascii="HuaweiSans-Regular" w:eastAsia="方正兰亭黑简体" w:hAnsi="HuaweiSans-Regular"/>
              <w:noProof/>
            </w:rPr>
            <w:t>数据库</w:t>
          </w:r>
          <w:r>
            <w:rPr>
              <w:rFonts w:ascii="HuaweiSans-Regular" w:eastAsia="方正兰亭黑简体" w:hAnsi="HuaweiSans-Regular" w:hint="eastAsia"/>
              <w:noProof/>
            </w:rPr>
            <w:t>开发</w:t>
          </w:r>
          <w:r>
            <w:rPr>
              <w:rFonts w:ascii="Huawei Sans" w:eastAsia="方正兰亭黑简体" w:hAnsi="Huawei Sans" w:hint="eastAsia"/>
              <w:noProof/>
            </w:rPr>
            <w:t>指导手册</w:t>
          </w:r>
          <w:r w:rsidRPr="00682AE7">
            <w:rPr>
              <w:rFonts w:ascii="HuaweiSans-Regular" w:eastAsia="方正兰亭黑简体" w:hAnsi="HuaweiSans-Regular"/>
              <w:noProof/>
            </w:rPr>
            <w:t>（基于</w:t>
          </w:r>
          <w:r w:rsidRPr="00682AE7">
            <w:rPr>
              <w:rFonts w:ascii="HuaweiSans-Regular" w:eastAsia="方正兰亭黑简体" w:hAnsi="HuaweiSans-Regular"/>
              <w:noProof/>
            </w:rPr>
            <w:t>DAS</w:t>
          </w:r>
          <w:r w:rsidRPr="00682AE7">
            <w:rPr>
              <w:rFonts w:ascii="HuaweiSans-Regular" w:eastAsia="方正兰亭黑简体" w:hAnsi="HuaweiSans-Regular"/>
              <w:noProof/>
            </w:rPr>
            <w:t>工具）</w:t>
          </w:r>
        </w:p>
      </w:tc>
      <w:tc>
        <w:tcPr>
          <w:tcW w:w="1134" w:type="dxa"/>
          <w:vAlign w:val="bottom"/>
        </w:tcPr>
        <w:p w14:paraId="279C3BBC" w14:textId="1A924E70" w:rsidR="00E613EC" w:rsidRPr="00B3672F" w:rsidRDefault="00E613EC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606993">
            <w:rPr>
              <w:rFonts w:ascii="HuaweiSans-Regular" w:eastAsia="方正兰亭黑简体" w:hAnsi="HuaweiSans-Regular" w:hint="eastAsia"/>
              <w:noProof/>
            </w:rPr>
            <w:t>7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E613EC" w:rsidRPr="00B3672F" w:rsidRDefault="00E613EC" w:rsidP="00033B54">
    <w:pPr>
      <w:pStyle w:val="a6"/>
      <w:rPr>
        <w:rFonts w:ascii="HuaweiSans-Regular" w:eastAsia="方正兰亭黑简体" w:hAnsi="HuaweiSans-Regular" w:hint="eastAsia"/>
      </w:rPr>
    </w:pPr>
  </w:p>
  <w:p w14:paraId="76432B8F" w14:textId="77777777" w:rsidR="00E613EC" w:rsidRPr="00B3672F" w:rsidRDefault="00E613EC" w:rsidP="00033B54">
    <w:pPr>
      <w:pStyle w:val="a6"/>
      <w:rPr>
        <w:rFonts w:ascii="HuaweiSans-Regular" w:eastAsia="方正兰亭黑简体" w:hAnsi="HuaweiSans-Regular" w:hint="eastAsia"/>
      </w:rPr>
    </w:pPr>
  </w:p>
  <w:p w14:paraId="2CCE42D9" w14:textId="77777777" w:rsidR="00E613EC" w:rsidRPr="00B3672F" w:rsidRDefault="00E613EC">
    <w:pPr>
      <w:pStyle w:val="a6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0F2EBAE4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273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7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3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2B87D62"/>
    <w:multiLevelType w:val="hybridMultilevel"/>
    <w:tmpl w:val="F6EEB79E"/>
    <w:lvl w:ilvl="0" w:tplc="C804DDA0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7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9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 w15:restartNumberingAfterBreak="0">
    <w:nsid w:val="7E0E3B0E"/>
    <w:multiLevelType w:val="multilevel"/>
    <w:tmpl w:val="E62EF8F2"/>
    <w:lvl w:ilvl="0">
      <w:start w:val="1"/>
      <w:numFmt w:val="none"/>
      <w:pStyle w:val="renwu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1"/>
  </w:num>
  <w:num w:numId="2">
    <w:abstractNumId w:val="11"/>
  </w:num>
  <w:num w:numId="3">
    <w:abstractNumId w:val="5"/>
  </w:num>
  <w:num w:numId="4">
    <w:abstractNumId w:val="7"/>
  </w:num>
  <w:num w:numId="5">
    <w:abstractNumId w:val="14"/>
  </w:num>
  <w:num w:numId="6">
    <w:abstractNumId w:val="22"/>
  </w:num>
  <w:num w:numId="7">
    <w:abstractNumId w:val="2"/>
  </w:num>
  <w:num w:numId="8">
    <w:abstractNumId w:val="2"/>
  </w:num>
  <w:num w:numId="9">
    <w:abstractNumId w:val="13"/>
  </w:num>
  <w:num w:numId="10">
    <w:abstractNumId w:val="23"/>
  </w:num>
  <w:num w:numId="11">
    <w:abstractNumId w:val="4"/>
  </w:num>
  <w:num w:numId="12">
    <w:abstractNumId w:val="1"/>
  </w:num>
  <w:num w:numId="13">
    <w:abstractNumId w:val="10"/>
  </w:num>
  <w:num w:numId="1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5"/>
  </w:num>
  <w:num w:numId="20">
    <w:abstractNumId w:val="12"/>
  </w:num>
  <w:num w:numId="21">
    <w:abstractNumId w:val="12"/>
  </w:num>
  <w:num w:numId="22">
    <w:abstractNumId w:val="17"/>
  </w:num>
  <w:num w:numId="23">
    <w:abstractNumId w:val="17"/>
  </w:num>
  <w:num w:numId="24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3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  <w:num w:numId="34">
    <w:abstractNumId w:val="17"/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0"/>
  </w:num>
  <w:num w:numId="40">
    <w:abstractNumId w:val="18"/>
  </w:num>
  <w:num w:numId="41">
    <w:abstractNumId w:val="19"/>
  </w:num>
  <w:num w:numId="42">
    <w:abstractNumId w:val="2"/>
  </w:num>
  <w:num w:numId="43">
    <w:abstractNumId w:val="6"/>
  </w:num>
  <w:num w:numId="44">
    <w:abstractNumId w:val="2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</w:num>
  <w:num w:numId="47">
    <w:abstractNumId w:val="2"/>
  </w:num>
  <w:num w:numId="48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568"/>
    <w:rsid w:val="00000724"/>
    <w:rsid w:val="0000120B"/>
    <w:rsid w:val="00001904"/>
    <w:rsid w:val="00001C8D"/>
    <w:rsid w:val="00002614"/>
    <w:rsid w:val="00007325"/>
    <w:rsid w:val="00010C0A"/>
    <w:rsid w:val="00011630"/>
    <w:rsid w:val="00011962"/>
    <w:rsid w:val="00011B50"/>
    <w:rsid w:val="00013155"/>
    <w:rsid w:val="00014276"/>
    <w:rsid w:val="000145D8"/>
    <w:rsid w:val="00014C0D"/>
    <w:rsid w:val="000171EC"/>
    <w:rsid w:val="00017C40"/>
    <w:rsid w:val="00017F9F"/>
    <w:rsid w:val="000210D2"/>
    <w:rsid w:val="0002214D"/>
    <w:rsid w:val="0002276F"/>
    <w:rsid w:val="00023670"/>
    <w:rsid w:val="00024836"/>
    <w:rsid w:val="0002558E"/>
    <w:rsid w:val="00027F46"/>
    <w:rsid w:val="00030293"/>
    <w:rsid w:val="000321CB"/>
    <w:rsid w:val="00033243"/>
    <w:rsid w:val="00033B54"/>
    <w:rsid w:val="00033F84"/>
    <w:rsid w:val="000375E9"/>
    <w:rsid w:val="00037C93"/>
    <w:rsid w:val="00041545"/>
    <w:rsid w:val="00041907"/>
    <w:rsid w:val="00043B1A"/>
    <w:rsid w:val="00044BAB"/>
    <w:rsid w:val="000502C1"/>
    <w:rsid w:val="00050311"/>
    <w:rsid w:val="000504DB"/>
    <w:rsid w:val="0005157D"/>
    <w:rsid w:val="00051A7C"/>
    <w:rsid w:val="00051CA2"/>
    <w:rsid w:val="00052608"/>
    <w:rsid w:val="000535E5"/>
    <w:rsid w:val="000548C8"/>
    <w:rsid w:val="00054DE4"/>
    <w:rsid w:val="00062A99"/>
    <w:rsid w:val="00064F80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3D84"/>
    <w:rsid w:val="00084278"/>
    <w:rsid w:val="00084AB9"/>
    <w:rsid w:val="00084BE0"/>
    <w:rsid w:val="0008503A"/>
    <w:rsid w:val="000854EA"/>
    <w:rsid w:val="000862CE"/>
    <w:rsid w:val="00086C58"/>
    <w:rsid w:val="00087B38"/>
    <w:rsid w:val="0009129A"/>
    <w:rsid w:val="00091B19"/>
    <w:rsid w:val="00091B70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253"/>
    <w:rsid w:val="000A2674"/>
    <w:rsid w:val="000A43B0"/>
    <w:rsid w:val="000A56FF"/>
    <w:rsid w:val="000A585E"/>
    <w:rsid w:val="000A5CB3"/>
    <w:rsid w:val="000A5E01"/>
    <w:rsid w:val="000A6E55"/>
    <w:rsid w:val="000A7A32"/>
    <w:rsid w:val="000A7FBA"/>
    <w:rsid w:val="000B1E79"/>
    <w:rsid w:val="000B1F79"/>
    <w:rsid w:val="000B245B"/>
    <w:rsid w:val="000B279C"/>
    <w:rsid w:val="000B4AFB"/>
    <w:rsid w:val="000B5EE1"/>
    <w:rsid w:val="000B6384"/>
    <w:rsid w:val="000B6ABD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2513"/>
    <w:rsid w:val="000D41DD"/>
    <w:rsid w:val="000D497C"/>
    <w:rsid w:val="000D57E7"/>
    <w:rsid w:val="000D601E"/>
    <w:rsid w:val="000D79DE"/>
    <w:rsid w:val="000D7BB6"/>
    <w:rsid w:val="000D7C8A"/>
    <w:rsid w:val="000E12FE"/>
    <w:rsid w:val="000E16AA"/>
    <w:rsid w:val="000E3396"/>
    <w:rsid w:val="000E3DAC"/>
    <w:rsid w:val="000E3FA8"/>
    <w:rsid w:val="000E48ED"/>
    <w:rsid w:val="000E5818"/>
    <w:rsid w:val="000E5B3B"/>
    <w:rsid w:val="000F1382"/>
    <w:rsid w:val="000F21A1"/>
    <w:rsid w:val="000F443B"/>
    <w:rsid w:val="000F4683"/>
    <w:rsid w:val="000F5184"/>
    <w:rsid w:val="000F536E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F4C"/>
    <w:rsid w:val="0011199D"/>
    <w:rsid w:val="00114A3D"/>
    <w:rsid w:val="00114BFF"/>
    <w:rsid w:val="0011636E"/>
    <w:rsid w:val="00116DBF"/>
    <w:rsid w:val="001178C7"/>
    <w:rsid w:val="00117C30"/>
    <w:rsid w:val="00120C0B"/>
    <w:rsid w:val="0012112D"/>
    <w:rsid w:val="00122A8A"/>
    <w:rsid w:val="00125657"/>
    <w:rsid w:val="0013012F"/>
    <w:rsid w:val="00131C06"/>
    <w:rsid w:val="00131CAC"/>
    <w:rsid w:val="00134805"/>
    <w:rsid w:val="00135B97"/>
    <w:rsid w:val="00135C53"/>
    <w:rsid w:val="00136221"/>
    <w:rsid w:val="001366AE"/>
    <w:rsid w:val="00137C3F"/>
    <w:rsid w:val="00141351"/>
    <w:rsid w:val="0014145E"/>
    <w:rsid w:val="0014154F"/>
    <w:rsid w:val="00142926"/>
    <w:rsid w:val="00142E48"/>
    <w:rsid w:val="00142F34"/>
    <w:rsid w:val="0014332B"/>
    <w:rsid w:val="0014385B"/>
    <w:rsid w:val="0014498F"/>
    <w:rsid w:val="001453BD"/>
    <w:rsid w:val="001454CD"/>
    <w:rsid w:val="001454D1"/>
    <w:rsid w:val="00145A38"/>
    <w:rsid w:val="00150412"/>
    <w:rsid w:val="00150967"/>
    <w:rsid w:val="00154ACF"/>
    <w:rsid w:val="00156F51"/>
    <w:rsid w:val="00160269"/>
    <w:rsid w:val="00160729"/>
    <w:rsid w:val="00161BC3"/>
    <w:rsid w:val="00163D02"/>
    <w:rsid w:val="001666C5"/>
    <w:rsid w:val="00172027"/>
    <w:rsid w:val="00172E55"/>
    <w:rsid w:val="00172F8A"/>
    <w:rsid w:val="0017327A"/>
    <w:rsid w:val="0017401C"/>
    <w:rsid w:val="0017451A"/>
    <w:rsid w:val="00176B45"/>
    <w:rsid w:val="00180259"/>
    <w:rsid w:val="0018080D"/>
    <w:rsid w:val="00180E3E"/>
    <w:rsid w:val="00181143"/>
    <w:rsid w:val="001838DB"/>
    <w:rsid w:val="001841C5"/>
    <w:rsid w:val="00185231"/>
    <w:rsid w:val="00185AA1"/>
    <w:rsid w:val="00185EEE"/>
    <w:rsid w:val="00187508"/>
    <w:rsid w:val="00187DEF"/>
    <w:rsid w:val="00190A41"/>
    <w:rsid w:val="00191323"/>
    <w:rsid w:val="00191D15"/>
    <w:rsid w:val="001921A9"/>
    <w:rsid w:val="001946F2"/>
    <w:rsid w:val="001955B0"/>
    <w:rsid w:val="001964B5"/>
    <w:rsid w:val="00196C9F"/>
    <w:rsid w:val="00197385"/>
    <w:rsid w:val="001A14C4"/>
    <w:rsid w:val="001A190B"/>
    <w:rsid w:val="001A24AF"/>
    <w:rsid w:val="001A320B"/>
    <w:rsid w:val="001A3936"/>
    <w:rsid w:val="001A42A4"/>
    <w:rsid w:val="001A4A7A"/>
    <w:rsid w:val="001A7817"/>
    <w:rsid w:val="001B071A"/>
    <w:rsid w:val="001B0FF2"/>
    <w:rsid w:val="001B155F"/>
    <w:rsid w:val="001B18BF"/>
    <w:rsid w:val="001B20C3"/>
    <w:rsid w:val="001B38FF"/>
    <w:rsid w:val="001B3964"/>
    <w:rsid w:val="001B3B2E"/>
    <w:rsid w:val="001B3CDA"/>
    <w:rsid w:val="001B4094"/>
    <w:rsid w:val="001B41FA"/>
    <w:rsid w:val="001B4737"/>
    <w:rsid w:val="001B5D02"/>
    <w:rsid w:val="001B6FAC"/>
    <w:rsid w:val="001B70B6"/>
    <w:rsid w:val="001B7D5C"/>
    <w:rsid w:val="001C0851"/>
    <w:rsid w:val="001C0E12"/>
    <w:rsid w:val="001C0F7A"/>
    <w:rsid w:val="001C3D41"/>
    <w:rsid w:val="001C3F12"/>
    <w:rsid w:val="001C4487"/>
    <w:rsid w:val="001C5E33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A03"/>
    <w:rsid w:val="001E5B72"/>
    <w:rsid w:val="001E6211"/>
    <w:rsid w:val="001E6ABB"/>
    <w:rsid w:val="001E71BD"/>
    <w:rsid w:val="001F1D00"/>
    <w:rsid w:val="001F3661"/>
    <w:rsid w:val="001F54BE"/>
    <w:rsid w:val="001F760D"/>
    <w:rsid w:val="002004D8"/>
    <w:rsid w:val="00200836"/>
    <w:rsid w:val="002013D1"/>
    <w:rsid w:val="0020153C"/>
    <w:rsid w:val="00202EB4"/>
    <w:rsid w:val="00203E5B"/>
    <w:rsid w:val="002044DD"/>
    <w:rsid w:val="00210AA0"/>
    <w:rsid w:val="002116A0"/>
    <w:rsid w:val="0021235C"/>
    <w:rsid w:val="002134C0"/>
    <w:rsid w:val="0021362D"/>
    <w:rsid w:val="00213E96"/>
    <w:rsid w:val="0021449A"/>
    <w:rsid w:val="002148FC"/>
    <w:rsid w:val="00215F94"/>
    <w:rsid w:val="00216D88"/>
    <w:rsid w:val="00217D84"/>
    <w:rsid w:val="00220C70"/>
    <w:rsid w:val="002213B8"/>
    <w:rsid w:val="002226E2"/>
    <w:rsid w:val="002245F2"/>
    <w:rsid w:val="0022479A"/>
    <w:rsid w:val="002247BC"/>
    <w:rsid w:val="00225DA0"/>
    <w:rsid w:val="002315E3"/>
    <w:rsid w:val="0023220D"/>
    <w:rsid w:val="00232D1D"/>
    <w:rsid w:val="00234CC4"/>
    <w:rsid w:val="002352DE"/>
    <w:rsid w:val="00236A73"/>
    <w:rsid w:val="00236BFC"/>
    <w:rsid w:val="0023755F"/>
    <w:rsid w:val="002375BA"/>
    <w:rsid w:val="002376A5"/>
    <w:rsid w:val="00242D9E"/>
    <w:rsid w:val="00244036"/>
    <w:rsid w:val="00244EA6"/>
    <w:rsid w:val="002457D8"/>
    <w:rsid w:val="002461C9"/>
    <w:rsid w:val="00246E3D"/>
    <w:rsid w:val="00250E51"/>
    <w:rsid w:val="002512A2"/>
    <w:rsid w:val="00251FCE"/>
    <w:rsid w:val="00252D4B"/>
    <w:rsid w:val="00253234"/>
    <w:rsid w:val="00253B8B"/>
    <w:rsid w:val="002541B3"/>
    <w:rsid w:val="00255E7D"/>
    <w:rsid w:val="00257718"/>
    <w:rsid w:val="002605B0"/>
    <w:rsid w:val="00260775"/>
    <w:rsid w:val="002616FB"/>
    <w:rsid w:val="0026200E"/>
    <w:rsid w:val="00262636"/>
    <w:rsid w:val="00263DF1"/>
    <w:rsid w:val="00264059"/>
    <w:rsid w:val="002652D5"/>
    <w:rsid w:val="002658D5"/>
    <w:rsid w:val="002711F9"/>
    <w:rsid w:val="00271653"/>
    <w:rsid w:val="00273757"/>
    <w:rsid w:val="00273DF1"/>
    <w:rsid w:val="00274DC5"/>
    <w:rsid w:val="002767A6"/>
    <w:rsid w:val="0027689A"/>
    <w:rsid w:val="00276B83"/>
    <w:rsid w:val="00276BD2"/>
    <w:rsid w:val="002819BC"/>
    <w:rsid w:val="002821F2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0C94"/>
    <w:rsid w:val="00292365"/>
    <w:rsid w:val="002935E0"/>
    <w:rsid w:val="00294C23"/>
    <w:rsid w:val="00296E4D"/>
    <w:rsid w:val="002978F8"/>
    <w:rsid w:val="00297AEF"/>
    <w:rsid w:val="002A09D3"/>
    <w:rsid w:val="002A0F9F"/>
    <w:rsid w:val="002A1B3F"/>
    <w:rsid w:val="002A2995"/>
    <w:rsid w:val="002A2E79"/>
    <w:rsid w:val="002A2F8F"/>
    <w:rsid w:val="002A31BC"/>
    <w:rsid w:val="002A33AF"/>
    <w:rsid w:val="002A39A2"/>
    <w:rsid w:val="002A3B1A"/>
    <w:rsid w:val="002A486C"/>
    <w:rsid w:val="002A56BC"/>
    <w:rsid w:val="002A571E"/>
    <w:rsid w:val="002A5CEF"/>
    <w:rsid w:val="002A5DEE"/>
    <w:rsid w:val="002A7E08"/>
    <w:rsid w:val="002B0014"/>
    <w:rsid w:val="002B12E7"/>
    <w:rsid w:val="002B1FD4"/>
    <w:rsid w:val="002B3A45"/>
    <w:rsid w:val="002B43D4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25FD"/>
    <w:rsid w:val="002C2E68"/>
    <w:rsid w:val="002C3278"/>
    <w:rsid w:val="002C3365"/>
    <w:rsid w:val="002C3AB1"/>
    <w:rsid w:val="002C3C42"/>
    <w:rsid w:val="002C48D7"/>
    <w:rsid w:val="002C5BEE"/>
    <w:rsid w:val="002C5EE9"/>
    <w:rsid w:val="002C6505"/>
    <w:rsid w:val="002D10F5"/>
    <w:rsid w:val="002D1728"/>
    <w:rsid w:val="002D489E"/>
    <w:rsid w:val="002D4E31"/>
    <w:rsid w:val="002D4E51"/>
    <w:rsid w:val="002D5BF8"/>
    <w:rsid w:val="002D6C54"/>
    <w:rsid w:val="002E0191"/>
    <w:rsid w:val="002E0734"/>
    <w:rsid w:val="002E241E"/>
    <w:rsid w:val="002E48D0"/>
    <w:rsid w:val="002E4ED5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6BCF"/>
    <w:rsid w:val="002F723A"/>
    <w:rsid w:val="002F7B08"/>
    <w:rsid w:val="00300685"/>
    <w:rsid w:val="00301FC4"/>
    <w:rsid w:val="00302245"/>
    <w:rsid w:val="00303D9D"/>
    <w:rsid w:val="003041A0"/>
    <w:rsid w:val="00305BEB"/>
    <w:rsid w:val="00305FB3"/>
    <w:rsid w:val="00306280"/>
    <w:rsid w:val="00306677"/>
    <w:rsid w:val="00307DBA"/>
    <w:rsid w:val="00311171"/>
    <w:rsid w:val="00312DF1"/>
    <w:rsid w:val="003141CC"/>
    <w:rsid w:val="00314574"/>
    <w:rsid w:val="003157F1"/>
    <w:rsid w:val="003162AE"/>
    <w:rsid w:val="0031676A"/>
    <w:rsid w:val="0031692E"/>
    <w:rsid w:val="00316C8E"/>
    <w:rsid w:val="00317E33"/>
    <w:rsid w:val="00320117"/>
    <w:rsid w:val="00320283"/>
    <w:rsid w:val="00321154"/>
    <w:rsid w:val="00322063"/>
    <w:rsid w:val="003222A4"/>
    <w:rsid w:val="00323C01"/>
    <w:rsid w:val="00325029"/>
    <w:rsid w:val="00325598"/>
    <w:rsid w:val="003267BB"/>
    <w:rsid w:val="00327963"/>
    <w:rsid w:val="00327A89"/>
    <w:rsid w:val="003344D9"/>
    <w:rsid w:val="00334DAA"/>
    <w:rsid w:val="003350A3"/>
    <w:rsid w:val="003372EA"/>
    <w:rsid w:val="00337A16"/>
    <w:rsid w:val="00337B1D"/>
    <w:rsid w:val="00340C4B"/>
    <w:rsid w:val="00342110"/>
    <w:rsid w:val="0034219D"/>
    <w:rsid w:val="0034232F"/>
    <w:rsid w:val="00343E64"/>
    <w:rsid w:val="003449B6"/>
    <w:rsid w:val="00345758"/>
    <w:rsid w:val="00345CA8"/>
    <w:rsid w:val="003460BF"/>
    <w:rsid w:val="003461B0"/>
    <w:rsid w:val="003471BB"/>
    <w:rsid w:val="0034741F"/>
    <w:rsid w:val="003474EF"/>
    <w:rsid w:val="00350893"/>
    <w:rsid w:val="00350A7D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1F4E"/>
    <w:rsid w:val="00362546"/>
    <w:rsid w:val="003629CB"/>
    <w:rsid w:val="00362BAD"/>
    <w:rsid w:val="00362ECF"/>
    <w:rsid w:val="00362FE3"/>
    <w:rsid w:val="0036631D"/>
    <w:rsid w:val="003667C0"/>
    <w:rsid w:val="00366E4B"/>
    <w:rsid w:val="00367EDA"/>
    <w:rsid w:val="00370DC3"/>
    <w:rsid w:val="00373B2C"/>
    <w:rsid w:val="00375EAD"/>
    <w:rsid w:val="00382427"/>
    <w:rsid w:val="00382C74"/>
    <w:rsid w:val="00383C67"/>
    <w:rsid w:val="00384F48"/>
    <w:rsid w:val="00385B0B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791"/>
    <w:rsid w:val="003A5BE8"/>
    <w:rsid w:val="003A5FE1"/>
    <w:rsid w:val="003A7260"/>
    <w:rsid w:val="003A7C9C"/>
    <w:rsid w:val="003B0C21"/>
    <w:rsid w:val="003B1CDC"/>
    <w:rsid w:val="003B22E9"/>
    <w:rsid w:val="003B2A89"/>
    <w:rsid w:val="003B2CEF"/>
    <w:rsid w:val="003B49A7"/>
    <w:rsid w:val="003B6F29"/>
    <w:rsid w:val="003C08CB"/>
    <w:rsid w:val="003C1978"/>
    <w:rsid w:val="003C1E9E"/>
    <w:rsid w:val="003C2E2D"/>
    <w:rsid w:val="003C30C3"/>
    <w:rsid w:val="003C39E6"/>
    <w:rsid w:val="003C554D"/>
    <w:rsid w:val="003C5BE1"/>
    <w:rsid w:val="003D2300"/>
    <w:rsid w:val="003D2573"/>
    <w:rsid w:val="003D2786"/>
    <w:rsid w:val="003D3B19"/>
    <w:rsid w:val="003E06CC"/>
    <w:rsid w:val="003E115D"/>
    <w:rsid w:val="003E1CCE"/>
    <w:rsid w:val="003E1F44"/>
    <w:rsid w:val="003E20B8"/>
    <w:rsid w:val="003E211E"/>
    <w:rsid w:val="003E3A83"/>
    <w:rsid w:val="003E5019"/>
    <w:rsid w:val="003E5313"/>
    <w:rsid w:val="003E63EC"/>
    <w:rsid w:val="003E7FEC"/>
    <w:rsid w:val="003F0AFB"/>
    <w:rsid w:val="003F0B45"/>
    <w:rsid w:val="003F0F18"/>
    <w:rsid w:val="003F123E"/>
    <w:rsid w:val="003F2934"/>
    <w:rsid w:val="003F3A47"/>
    <w:rsid w:val="003F3D2A"/>
    <w:rsid w:val="003F4170"/>
    <w:rsid w:val="003F43CE"/>
    <w:rsid w:val="003F4FCF"/>
    <w:rsid w:val="003F7555"/>
    <w:rsid w:val="00400F61"/>
    <w:rsid w:val="00403032"/>
    <w:rsid w:val="0040332D"/>
    <w:rsid w:val="004040EF"/>
    <w:rsid w:val="004053CB"/>
    <w:rsid w:val="0041039A"/>
    <w:rsid w:val="00411791"/>
    <w:rsid w:val="00413400"/>
    <w:rsid w:val="004136A5"/>
    <w:rsid w:val="0041409F"/>
    <w:rsid w:val="00416E2E"/>
    <w:rsid w:val="00420B72"/>
    <w:rsid w:val="00422748"/>
    <w:rsid w:val="0042354E"/>
    <w:rsid w:val="004278B5"/>
    <w:rsid w:val="004300F4"/>
    <w:rsid w:val="004314CE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39B1"/>
    <w:rsid w:val="00445B69"/>
    <w:rsid w:val="00447103"/>
    <w:rsid w:val="0044762D"/>
    <w:rsid w:val="00450E12"/>
    <w:rsid w:val="00451CF6"/>
    <w:rsid w:val="00451CFA"/>
    <w:rsid w:val="0045366D"/>
    <w:rsid w:val="004547B4"/>
    <w:rsid w:val="00455497"/>
    <w:rsid w:val="00456D26"/>
    <w:rsid w:val="00457348"/>
    <w:rsid w:val="004601F1"/>
    <w:rsid w:val="00460EE5"/>
    <w:rsid w:val="004622AB"/>
    <w:rsid w:val="00462D8E"/>
    <w:rsid w:val="0046363A"/>
    <w:rsid w:val="00463820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6FB5"/>
    <w:rsid w:val="00477927"/>
    <w:rsid w:val="004821F6"/>
    <w:rsid w:val="00482467"/>
    <w:rsid w:val="0048308E"/>
    <w:rsid w:val="004832FC"/>
    <w:rsid w:val="0048347D"/>
    <w:rsid w:val="00483F9A"/>
    <w:rsid w:val="0048572D"/>
    <w:rsid w:val="00486E75"/>
    <w:rsid w:val="00487A1C"/>
    <w:rsid w:val="00487E35"/>
    <w:rsid w:val="00490EDD"/>
    <w:rsid w:val="00491A2E"/>
    <w:rsid w:val="004933CE"/>
    <w:rsid w:val="004957AB"/>
    <w:rsid w:val="0049632C"/>
    <w:rsid w:val="00496E4C"/>
    <w:rsid w:val="004972A2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386"/>
    <w:rsid w:val="004C7563"/>
    <w:rsid w:val="004D26B5"/>
    <w:rsid w:val="004D2AC9"/>
    <w:rsid w:val="004D2AE8"/>
    <w:rsid w:val="004D2C13"/>
    <w:rsid w:val="004D38B7"/>
    <w:rsid w:val="004D4DFE"/>
    <w:rsid w:val="004D5CF1"/>
    <w:rsid w:val="004D5DC8"/>
    <w:rsid w:val="004D643F"/>
    <w:rsid w:val="004D69D2"/>
    <w:rsid w:val="004E058B"/>
    <w:rsid w:val="004E0672"/>
    <w:rsid w:val="004E1362"/>
    <w:rsid w:val="004E1ABB"/>
    <w:rsid w:val="004E2024"/>
    <w:rsid w:val="004E2448"/>
    <w:rsid w:val="004E2A1E"/>
    <w:rsid w:val="004E2A9A"/>
    <w:rsid w:val="004E2D81"/>
    <w:rsid w:val="004E2DD3"/>
    <w:rsid w:val="004E2FEA"/>
    <w:rsid w:val="004E305E"/>
    <w:rsid w:val="004E42D2"/>
    <w:rsid w:val="004E6EC6"/>
    <w:rsid w:val="004F06FA"/>
    <w:rsid w:val="004F1A3D"/>
    <w:rsid w:val="004F38AE"/>
    <w:rsid w:val="004F38CD"/>
    <w:rsid w:val="004F3C7C"/>
    <w:rsid w:val="004F3E1C"/>
    <w:rsid w:val="004F4507"/>
    <w:rsid w:val="004F6280"/>
    <w:rsid w:val="004F697C"/>
    <w:rsid w:val="004F6CED"/>
    <w:rsid w:val="005016A8"/>
    <w:rsid w:val="00501B07"/>
    <w:rsid w:val="00501EA8"/>
    <w:rsid w:val="00503848"/>
    <w:rsid w:val="00503D14"/>
    <w:rsid w:val="00504B55"/>
    <w:rsid w:val="0050533D"/>
    <w:rsid w:val="0050614A"/>
    <w:rsid w:val="00507E2A"/>
    <w:rsid w:val="00511000"/>
    <w:rsid w:val="005135D9"/>
    <w:rsid w:val="005154D1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1EDE"/>
    <w:rsid w:val="00533708"/>
    <w:rsid w:val="005350A0"/>
    <w:rsid w:val="00536900"/>
    <w:rsid w:val="00536D4D"/>
    <w:rsid w:val="00537472"/>
    <w:rsid w:val="005375DF"/>
    <w:rsid w:val="00543953"/>
    <w:rsid w:val="00543A76"/>
    <w:rsid w:val="00543FDE"/>
    <w:rsid w:val="00545A3D"/>
    <w:rsid w:val="005476F7"/>
    <w:rsid w:val="00547873"/>
    <w:rsid w:val="00552284"/>
    <w:rsid w:val="00553EC6"/>
    <w:rsid w:val="0055520C"/>
    <w:rsid w:val="0055595D"/>
    <w:rsid w:val="00556DB2"/>
    <w:rsid w:val="005578B6"/>
    <w:rsid w:val="005607FC"/>
    <w:rsid w:val="00562E3E"/>
    <w:rsid w:val="00563999"/>
    <w:rsid w:val="005706B5"/>
    <w:rsid w:val="0057087E"/>
    <w:rsid w:val="00571A85"/>
    <w:rsid w:val="00571B40"/>
    <w:rsid w:val="00573192"/>
    <w:rsid w:val="00573C39"/>
    <w:rsid w:val="0057476C"/>
    <w:rsid w:val="0057502B"/>
    <w:rsid w:val="005750C8"/>
    <w:rsid w:val="00577A5F"/>
    <w:rsid w:val="00577A8B"/>
    <w:rsid w:val="00577CDF"/>
    <w:rsid w:val="0058075E"/>
    <w:rsid w:val="00581446"/>
    <w:rsid w:val="00581962"/>
    <w:rsid w:val="00581A67"/>
    <w:rsid w:val="00585E01"/>
    <w:rsid w:val="00586D12"/>
    <w:rsid w:val="0059074F"/>
    <w:rsid w:val="00592EA9"/>
    <w:rsid w:val="00594091"/>
    <w:rsid w:val="00596A92"/>
    <w:rsid w:val="005A0AAD"/>
    <w:rsid w:val="005A0D30"/>
    <w:rsid w:val="005A1A80"/>
    <w:rsid w:val="005A1E6F"/>
    <w:rsid w:val="005A2537"/>
    <w:rsid w:val="005A26CE"/>
    <w:rsid w:val="005A348F"/>
    <w:rsid w:val="005A423E"/>
    <w:rsid w:val="005A4779"/>
    <w:rsid w:val="005A53D7"/>
    <w:rsid w:val="005A5A71"/>
    <w:rsid w:val="005A751D"/>
    <w:rsid w:val="005B0647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3720"/>
    <w:rsid w:val="005C4B55"/>
    <w:rsid w:val="005C4E64"/>
    <w:rsid w:val="005C7FAB"/>
    <w:rsid w:val="005D203C"/>
    <w:rsid w:val="005D2276"/>
    <w:rsid w:val="005D2A15"/>
    <w:rsid w:val="005D2DB6"/>
    <w:rsid w:val="005D4160"/>
    <w:rsid w:val="005D419D"/>
    <w:rsid w:val="005D499C"/>
    <w:rsid w:val="005D4B94"/>
    <w:rsid w:val="005D4C6C"/>
    <w:rsid w:val="005D654D"/>
    <w:rsid w:val="005E004F"/>
    <w:rsid w:val="005E0257"/>
    <w:rsid w:val="005E08C3"/>
    <w:rsid w:val="005E2A17"/>
    <w:rsid w:val="005E2BA8"/>
    <w:rsid w:val="005E2DD2"/>
    <w:rsid w:val="005E4B56"/>
    <w:rsid w:val="005E5310"/>
    <w:rsid w:val="005E70A4"/>
    <w:rsid w:val="005F0970"/>
    <w:rsid w:val="005F10B1"/>
    <w:rsid w:val="005F26D0"/>
    <w:rsid w:val="005F2A85"/>
    <w:rsid w:val="005F5536"/>
    <w:rsid w:val="005F66A9"/>
    <w:rsid w:val="00600E34"/>
    <w:rsid w:val="00600FA3"/>
    <w:rsid w:val="0060106F"/>
    <w:rsid w:val="006014A4"/>
    <w:rsid w:val="006016F9"/>
    <w:rsid w:val="00602B73"/>
    <w:rsid w:val="006039D7"/>
    <w:rsid w:val="00606353"/>
    <w:rsid w:val="00606993"/>
    <w:rsid w:val="006072A9"/>
    <w:rsid w:val="00607A81"/>
    <w:rsid w:val="00610C3F"/>
    <w:rsid w:val="006120E1"/>
    <w:rsid w:val="006137CA"/>
    <w:rsid w:val="00613D31"/>
    <w:rsid w:val="00614715"/>
    <w:rsid w:val="006174FF"/>
    <w:rsid w:val="0061787C"/>
    <w:rsid w:val="00620962"/>
    <w:rsid w:val="00620B4A"/>
    <w:rsid w:val="00621B0C"/>
    <w:rsid w:val="00621FE8"/>
    <w:rsid w:val="00622AD7"/>
    <w:rsid w:val="00622FF8"/>
    <w:rsid w:val="00623396"/>
    <w:rsid w:val="00624F47"/>
    <w:rsid w:val="006259EC"/>
    <w:rsid w:val="00627321"/>
    <w:rsid w:val="0062799A"/>
    <w:rsid w:val="00630C42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48B6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1D4D"/>
    <w:rsid w:val="00662E2B"/>
    <w:rsid w:val="00662FD8"/>
    <w:rsid w:val="006646A8"/>
    <w:rsid w:val="006651F6"/>
    <w:rsid w:val="00665B0E"/>
    <w:rsid w:val="00672951"/>
    <w:rsid w:val="00674A4C"/>
    <w:rsid w:val="006765F5"/>
    <w:rsid w:val="00676C2A"/>
    <w:rsid w:val="00680302"/>
    <w:rsid w:val="00680585"/>
    <w:rsid w:val="00680B76"/>
    <w:rsid w:val="00681061"/>
    <w:rsid w:val="00682AE7"/>
    <w:rsid w:val="00683636"/>
    <w:rsid w:val="00683953"/>
    <w:rsid w:val="0068422F"/>
    <w:rsid w:val="006852DA"/>
    <w:rsid w:val="00685D8F"/>
    <w:rsid w:val="00691C48"/>
    <w:rsid w:val="00691CA6"/>
    <w:rsid w:val="0069554C"/>
    <w:rsid w:val="006959AF"/>
    <w:rsid w:val="00695D19"/>
    <w:rsid w:val="00697D2C"/>
    <w:rsid w:val="006A144A"/>
    <w:rsid w:val="006A1739"/>
    <w:rsid w:val="006A22A1"/>
    <w:rsid w:val="006A25D7"/>
    <w:rsid w:val="006A39FD"/>
    <w:rsid w:val="006A458E"/>
    <w:rsid w:val="006A7AB4"/>
    <w:rsid w:val="006B08AB"/>
    <w:rsid w:val="006B58EE"/>
    <w:rsid w:val="006B5E98"/>
    <w:rsid w:val="006B6A79"/>
    <w:rsid w:val="006C1E0B"/>
    <w:rsid w:val="006C425F"/>
    <w:rsid w:val="006C4329"/>
    <w:rsid w:val="006C47F6"/>
    <w:rsid w:val="006C559F"/>
    <w:rsid w:val="006C65AA"/>
    <w:rsid w:val="006C66D0"/>
    <w:rsid w:val="006C756C"/>
    <w:rsid w:val="006D0B05"/>
    <w:rsid w:val="006D3376"/>
    <w:rsid w:val="006D46A5"/>
    <w:rsid w:val="006D622A"/>
    <w:rsid w:val="006E0331"/>
    <w:rsid w:val="006E0824"/>
    <w:rsid w:val="006E17E3"/>
    <w:rsid w:val="006E2DF2"/>
    <w:rsid w:val="006E2F9F"/>
    <w:rsid w:val="006E66F1"/>
    <w:rsid w:val="006E70B8"/>
    <w:rsid w:val="006F206B"/>
    <w:rsid w:val="006F23AF"/>
    <w:rsid w:val="006F2A6C"/>
    <w:rsid w:val="006F3081"/>
    <w:rsid w:val="006F30BD"/>
    <w:rsid w:val="006F4046"/>
    <w:rsid w:val="006F58F0"/>
    <w:rsid w:val="006F6B63"/>
    <w:rsid w:val="006F7BD8"/>
    <w:rsid w:val="00700E45"/>
    <w:rsid w:val="00701070"/>
    <w:rsid w:val="007029D0"/>
    <w:rsid w:val="0070345E"/>
    <w:rsid w:val="0070376F"/>
    <w:rsid w:val="007042AA"/>
    <w:rsid w:val="007043C1"/>
    <w:rsid w:val="00704E84"/>
    <w:rsid w:val="00705017"/>
    <w:rsid w:val="0070636C"/>
    <w:rsid w:val="00707281"/>
    <w:rsid w:val="00707F57"/>
    <w:rsid w:val="007117AB"/>
    <w:rsid w:val="00711AA7"/>
    <w:rsid w:val="00712757"/>
    <w:rsid w:val="00713707"/>
    <w:rsid w:val="00714C88"/>
    <w:rsid w:val="007153FB"/>
    <w:rsid w:val="00715EF5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4F7"/>
    <w:rsid w:val="007317BB"/>
    <w:rsid w:val="00731863"/>
    <w:rsid w:val="00731ADC"/>
    <w:rsid w:val="0073326B"/>
    <w:rsid w:val="00733628"/>
    <w:rsid w:val="00733BDB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6952"/>
    <w:rsid w:val="007476D8"/>
    <w:rsid w:val="00750768"/>
    <w:rsid w:val="007511FB"/>
    <w:rsid w:val="007513EB"/>
    <w:rsid w:val="00752B9C"/>
    <w:rsid w:val="0075561F"/>
    <w:rsid w:val="00755E44"/>
    <w:rsid w:val="0075691C"/>
    <w:rsid w:val="00756FCA"/>
    <w:rsid w:val="00757266"/>
    <w:rsid w:val="007578B3"/>
    <w:rsid w:val="00760AD1"/>
    <w:rsid w:val="00762127"/>
    <w:rsid w:val="007638B2"/>
    <w:rsid w:val="00765F00"/>
    <w:rsid w:val="0076676F"/>
    <w:rsid w:val="0076735B"/>
    <w:rsid w:val="007673B1"/>
    <w:rsid w:val="0077088E"/>
    <w:rsid w:val="00771F53"/>
    <w:rsid w:val="00774DDB"/>
    <w:rsid w:val="007750B2"/>
    <w:rsid w:val="00775422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979B7"/>
    <w:rsid w:val="007A024E"/>
    <w:rsid w:val="007A0830"/>
    <w:rsid w:val="007A0C9B"/>
    <w:rsid w:val="007A1649"/>
    <w:rsid w:val="007A20EB"/>
    <w:rsid w:val="007A2E34"/>
    <w:rsid w:val="007A40F2"/>
    <w:rsid w:val="007A4B89"/>
    <w:rsid w:val="007B1662"/>
    <w:rsid w:val="007B1E9D"/>
    <w:rsid w:val="007B2C39"/>
    <w:rsid w:val="007B43DA"/>
    <w:rsid w:val="007B570C"/>
    <w:rsid w:val="007B5F15"/>
    <w:rsid w:val="007B656E"/>
    <w:rsid w:val="007B691F"/>
    <w:rsid w:val="007B69AF"/>
    <w:rsid w:val="007B70A6"/>
    <w:rsid w:val="007C0C8B"/>
    <w:rsid w:val="007C16D6"/>
    <w:rsid w:val="007C58EA"/>
    <w:rsid w:val="007D0F25"/>
    <w:rsid w:val="007D1776"/>
    <w:rsid w:val="007D1AD5"/>
    <w:rsid w:val="007D1DFD"/>
    <w:rsid w:val="007D2A02"/>
    <w:rsid w:val="007D2A46"/>
    <w:rsid w:val="007D370D"/>
    <w:rsid w:val="007D383E"/>
    <w:rsid w:val="007D410C"/>
    <w:rsid w:val="007D64F6"/>
    <w:rsid w:val="007D6CCD"/>
    <w:rsid w:val="007D7E8B"/>
    <w:rsid w:val="007E021F"/>
    <w:rsid w:val="007E168F"/>
    <w:rsid w:val="007E1945"/>
    <w:rsid w:val="007E2B96"/>
    <w:rsid w:val="007E2F3F"/>
    <w:rsid w:val="007E30DF"/>
    <w:rsid w:val="007E4F2E"/>
    <w:rsid w:val="007E59F2"/>
    <w:rsid w:val="007E5E20"/>
    <w:rsid w:val="007E6778"/>
    <w:rsid w:val="007F0380"/>
    <w:rsid w:val="007F1CDC"/>
    <w:rsid w:val="007F287D"/>
    <w:rsid w:val="007F2ED8"/>
    <w:rsid w:val="007F349E"/>
    <w:rsid w:val="007F4602"/>
    <w:rsid w:val="007F5A96"/>
    <w:rsid w:val="007F72E4"/>
    <w:rsid w:val="007F79DF"/>
    <w:rsid w:val="007F7AA3"/>
    <w:rsid w:val="007F7C13"/>
    <w:rsid w:val="008019B8"/>
    <w:rsid w:val="00801F57"/>
    <w:rsid w:val="00802CB6"/>
    <w:rsid w:val="00803565"/>
    <w:rsid w:val="00803612"/>
    <w:rsid w:val="008054F9"/>
    <w:rsid w:val="00805AA1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2DDA"/>
    <w:rsid w:val="00823835"/>
    <w:rsid w:val="00825166"/>
    <w:rsid w:val="008251CB"/>
    <w:rsid w:val="00825757"/>
    <w:rsid w:val="00826AC1"/>
    <w:rsid w:val="00831377"/>
    <w:rsid w:val="00832F4E"/>
    <w:rsid w:val="008330FA"/>
    <w:rsid w:val="00834C58"/>
    <w:rsid w:val="00834EC0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47D73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5E4"/>
    <w:rsid w:val="008558AA"/>
    <w:rsid w:val="00856EDA"/>
    <w:rsid w:val="00860494"/>
    <w:rsid w:val="0086134D"/>
    <w:rsid w:val="008619CD"/>
    <w:rsid w:val="00861AD4"/>
    <w:rsid w:val="008620FC"/>
    <w:rsid w:val="00862E09"/>
    <w:rsid w:val="00864F67"/>
    <w:rsid w:val="00865C51"/>
    <w:rsid w:val="00866CFB"/>
    <w:rsid w:val="00870F0E"/>
    <w:rsid w:val="008711C0"/>
    <w:rsid w:val="00871B40"/>
    <w:rsid w:val="008731B3"/>
    <w:rsid w:val="008734DA"/>
    <w:rsid w:val="008756D2"/>
    <w:rsid w:val="0087575D"/>
    <w:rsid w:val="0087585F"/>
    <w:rsid w:val="008763C5"/>
    <w:rsid w:val="0087789B"/>
    <w:rsid w:val="00877F78"/>
    <w:rsid w:val="008815FE"/>
    <w:rsid w:val="00883CD8"/>
    <w:rsid w:val="00883E98"/>
    <w:rsid w:val="008845C4"/>
    <w:rsid w:val="00884B45"/>
    <w:rsid w:val="008874FE"/>
    <w:rsid w:val="0088766E"/>
    <w:rsid w:val="00887F79"/>
    <w:rsid w:val="00890300"/>
    <w:rsid w:val="00890E6E"/>
    <w:rsid w:val="0089106F"/>
    <w:rsid w:val="00892ED7"/>
    <w:rsid w:val="008938AC"/>
    <w:rsid w:val="00894601"/>
    <w:rsid w:val="00894B1A"/>
    <w:rsid w:val="00894C0F"/>
    <w:rsid w:val="0089590B"/>
    <w:rsid w:val="00896E8D"/>
    <w:rsid w:val="00897757"/>
    <w:rsid w:val="008977D2"/>
    <w:rsid w:val="008A08C6"/>
    <w:rsid w:val="008A0CDC"/>
    <w:rsid w:val="008A288E"/>
    <w:rsid w:val="008A35DF"/>
    <w:rsid w:val="008A3B32"/>
    <w:rsid w:val="008A4ADD"/>
    <w:rsid w:val="008A4BDD"/>
    <w:rsid w:val="008A4D88"/>
    <w:rsid w:val="008A506E"/>
    <w:rsid w:val="008A5256"/>
    <w:rsid w:val="008A735E"/>
    <w:rsid w:val="008B0E3E"/>
    <w:rsid w:val="008B17EE"/>
    <w:rsid w:val="008B1ACE"/>
    <w:rsid w:val="008B34F2"/>
    <w:rsid w:val="008B39BF"/>
    <w:rsid w:val="008B4D70"/>
    <w:rsid w:val="008B5835"/>
    <w:rsid w:val="008B6D57"/>
    <w:rsid w:val="008B7B9B"/>
    <w:rsid w:val="008C0438"/>
    <w:rsid w:val="008C09F3"/>
    <w:rsid w:val="008C2E4D"/>
    <w:rsid w:val="008C30F4"/>
    <w:rsid w:val="008C4BEE"/>
    <w:rsid w:val="008C5037"/>
    <w:rsid w:val="008C7535"/>
    <w:rsid w:val="008C7F85"/>
    <w:rsid w:val="008D2C22"/>
    <w:rsid w:val="008D2E9C"/>
    <w:rsid w:val="008D609C"/>
    <w:rsid w:val="008D76B5"/>
    <w:rsid w:val="008E0285"/>
    <w:rsid w:val="008E322E"/>
    <w:rsid w:val="008E5831"/>
    <w:rsid w:val="008E6235"/>
    <w:rsid w:val="008E68BA"/>
    <w:rsid w:val="008E72B4"/>
    <w:rsid w:val="008F2081"/>
    <w:rsid w:val="008F4BED"/>
    <w:rsid w:val="008F5AE4"/>
    <w:rsid w:val="008F7FF9"/>
    <w:rsid w:val="00900AEF"/>
    <w:rsid w:val="00902B2B"/>
    <w:rsid w:val="00903058"/>
    <w:rsid w:val="00903192"/>
    <w:rsid w:val="00903F93"/>
    <w:rsid w:val="009058A8"/>
    <w:rsid w:val="00907A51"/>
    <w:rsid w:val="00907F52"/>
    <w:rsid w:val="0091097E"/>
    <w:rsid w:val="00911782"/>
    <w:rsid w:val="00912A6C"/>
    <w:rsid w:val="00914937"/>
    <w:rsid w:val="009149DC"/>
    <w:rsid w:val="00915A9E"/>
    <w:rsid w:val="0091628A"/>
    <w:rsid w:val="009171BC"/>
    <w:rsid w:val="009202E1"/>
    <w:rsid w:val="0092083F"/>
    <w:rsid w:val="009227DD"/>
    <w:rsid w:val="00923F55"/>
    <w:rsid w:val="0092482D"/>
    <w:rsid w:val="00925318"/>
    <w:rsid w:val="00925EA4"/>
    <w:rsid w:val="0092685C"/>
    <w:rsid w:val="009301F6"/>
    <w:rsid w:val="00931412"/>
    <w:rsid w:val="009319E8"/>
    <w:rsid w:val="00933E4D"/>
    <w:rsid w:val="00934483"/>
    <w:rsid w:val="00937764"/>
    <w:rsid w:val="009379C2"/>
    <w:rsid w:val="00940B77"/>
    <w:rsid w:val="00940D2A"/>
    <w:rsid w:val="00941295"/>
    <w:rsid w:val="00941CE0"/>
    <w:rsid w:val="009429FB"/>
    <w:rsid w:val="00943F7A"/>
    <w:rsid w:val="00947A35"/>
    <w:rsid w:val="00950A31"/>
    <w:rsid w:val="00950AB9"/>
    <w:rsid w:val="00951F14"/>
    <w:rsid w:val="009540D2"/>
    <w:rsid w:val="00955731"/>
    <w:rsid w:val="009574FE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16C7"/>
    <w:rsid w:val="0097211B"/>
    <w:rsid w:val="009722E8"/>
    <w:rsid w:val="00972BB4"/>
    <w:rsid w:val="009761C5"/>
    <w:rsid w:val="009763A5"/>
    <w:rsid w:val="0097664E"/>
    <w:rsid w:val="00977DD6"/>
    <w:rsid w:val="00980F37"/>
    <w:rsid w:val="00982BE1"/>
    <w:rsid w:val="00983660"/>
    <w:rsid w:val="00984F4D"/>
    <w:rsid w:val="0098636D"/>
    <w:rsid w:val="009863BD"/>
    <w:rsid w:val="00986B3A"/>
    <w:rsid w:val="0098700B"/>
    <w:rsid w:val="00987F76"/>
    <w:rsid w:val="0099118D"/>
    <w:rsid w:val="00991782"/>
    <w:rsid w:val="00992DDF"/>
    <w:rsid w:val="00993624"/>
    <w:rsid w:val="009948EF"/>
    <w:rsid w:val="009951C6"/>
    <w:rsid w:val="0099614E"/>
    <w:rsid w:val="00997EF2"/>
    <w:rsid w:val="009A00CC"/>
    <w:rsid w:val="009A0D55"/>
    <w:rsid w:val="009A2185"/>
    <w:rsid w:val="009A2C67"/>
    <w:rsid w:val="009A2D60"/>
    <w:rsid w:val="009A4530"/>
    <w:rsid w:val="009A65E8"/>
    <w:rsid w:val="009A6947"/>
    <w:rsid w:val="009A6B73"/>
    <w:rsid w:val="009A72CE"/>
    <w:rsid w:val="009A7644"/>
    <w:rsid w:val="009B014A"/>
    <w:rsid w:val="009B0DEE"/>
    <w:rsid w:val="009B2AEB"/>
    <w:rsid w:val="009B2E12"/>
    <w:rsid w:val="009B40B0"/>
    <w:rsid w:val="009B4147"/>
    <w:rsid w:val="009B499C"/>
    <w:rsid w:val="009B5AEE"/>
    <w:rsid w:val="009B7234"/>
    <w:rsid w:val="009B7760"/>
    <w:rsid w:val="009C1BE8"/>
    <w:rsid w:val="009C2068"/>
    <w:rsid w:val="009C3747"/>
    <w:rsid w:val="009C3DB8"/>
    <w:rsid w:val="009C4F82"/>
    <w:rsid w:val="009C6EF4"/>
    <w:rsid w:val="009C730E"/>
    <w:rsid w:val="009C7AB0"/>
    <w:rsid w:val="009D0212"/>
    <w:rsid w:val="009D0D2A"/>
    <w:rsid w:val="009D1881"/>
    <w:rsid w:val="009D19D5"/>
    <w:rsid w:val="009D2C7C"/>
    <w:rsid w:val="009D2E61"/>
    <w:rsid w:val="009D586E"/>
    <w:rsid w:val="009D66A7"/>
    <w:rsid w:val="009D68BA"/>
    <w:rsid w:val="009D744F"/>
    <w:rsid w:val="009D7B26"/>
    <w:rsid w:val="009E05EE"/>
    <w:rsid w:val="009E0834"/>
    <w:rsid w:val="009E1B18"/>
    <w:rsid w:val="009E1CA6"/>
    <w:rsid w:val="009E1F10"/>
    <w:rsid w:val="009E2157"/>
    <w:rsid w:val="009E2C46"/>
    <w:rsid w:val="009E303E"/>
    <w:rsid w:val="009E45C8"/>
    <w:rsid w:val="009E58E3"/>
    <w:rsid w:val="009E6D66"/>
    <w:rsid w:val="009E7B91"/>
    <w:rsid w:val="009F3595"/>
    <w:rsid w:val="009F4AF8"/>
    <w:rsid w:val="009F5451"/>
    <w:rsid w:val="009F5D6B"/>
    <w:rsid w:val="009F5F2E"/>
    <w:rsid w:val="009F675F"/>
    <w:rsid w:val="009F72A5"/>
    <w:rsid w:val="00A002BA"/>
    <w:rsid w:val="00A00541"/>
    <w:rsid w:val="00A005AC"/>
    <w:rsid w:val="00A01367"/>
    <w:rsid w:val="00A01EBD"/>
    <w:rsid w:val="00A02096"/>
    <w:rsid w:val="00A0237C"/>
    <w:rsid w:val="00A02EF3"/>
    <w:rsid w:val="00A03BF9"/>
    <w:rsid w:val="00A03D44"/>
    <w:rsid w:val="00A06748"/>
    <w:rsid w:val="00A07CC4"/>
    <w:rsid w:val="00A07EFA"/>
    <w:rsid w:val="00A07FFB"/>
    <w:rsid w:val="00A103A7"/>
    <w:rsid w:val="00A109B1"/>
    <w:rsid w:val="00A12301"/>
    <w:rsid w:val="00A13D67"/>
    <w:rsid w:val="00A142D6"/>
    <w:rsid w:val="00A20093"/>
    <w:rsid w:val="00A207D3"/>
    <w:rsid w:val="00A20DAD"/>
    <w:rsid w:val="00A21DD8"/>
    <w:rsid w:val="00A22743"/>
    <w:rsid w:val="00A22BAD"/>
    <w:rsid w:val="00A23DB2"/>
    <w:rsid w:val="00A24A27"/>
    <w:rsid w:val="00A25571"/>
    <w:rsid w:val="00A27105"/>
    <w:rsid w:val="00A30296"/>
    <w:rsid w:val="00A31B2C"/>
    <w:rsid w:val="00A32195"/>
    <w:rsid w:val="00A3398E"/>
    <w:rsid w:val="00A37BAA"/>
    <w:rsid w:val="00A40B3C"/>
    <w:rsid w:val="00A42333"/>
    <w:rsid w:val="00A47302"/>
    <w:rsid w:val="00A47728"/>
    <w:rsid w:val="00A51A3C"/>
    <w:rsid w:val="00A51A89"/>
    <w:rsid w:val="00A5245A"/>
    <w:rsid w:val="00A52FFE"/>
    <w:rsid w:val="00A531D2"/>
    <w:rsid w:val="00A53288"/>
    <w:rsid w:val="00A539FD"/>
    <w:rsid w:val="00A5523D"/>
    <w:rsid w:val="00A55F0C"/>
    <w:rsid w:val="00A5728D"/>
    <w:rsid w:val="00A5766E"/>
    <w:rsid w:val="00A57961"/>
    <w:rsid w:val="00A61F42"/>
    <w:rsid w:val="00A621E5"/>
    <w:rsid w:val="00A638DC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E5D"/>
    <w:rsid w:val="00A81AF3"/>
    <w:rsid w:val="00A82F82"/>
    <w:rsid w:val="00A83E06"/>
    <w:rsid w:val="00A85E87"/>
    <w:rsid w:val="00A86839"/>
    <w:rsid w:val="00A86CB6"/>
    <w:rsid w:val="00A87702"/>
    <w:rsid w:val="00A900B8"/>
    <w:rsid w:val="00A91900"/>
    <w:rsid w:val="00A92AB8"/>
    <w:rsid w:val="00A93371"/>
    <w:rsid w:val="00A93FAC"/>
    <w:rsid w:val="00A965B7"/>
    <w:rsid w:val="00A977D3"/>
    <w:rsid w:val="00A97E4A"/>
    <w:rsid w:val="00AA0054"/>
    <w:rsid w:val="00AA16B2"/>
    <w:rsid w:val="00AA1C68"/>
    <w:rsid w:val="00AA2952"/>
    <w:rsid w:val="00AA31C3"/>
    <w:rsid w:val="00AA35BF"/>
    <w:rsid w:val="00AA3B07"/>
    <w:rsid w:val="00AA4820"/>
    <w:rsid w:val="00AA5866"/>
    <w:rsid w:val="00AA5CD8"/>
    <w:rsid w:val="00AA66AA"/>
    <w:rsid w:val="00AA695C"/>
    <w:rsid w:val="00AA76F9"/>
    <w:rsid w:val="00AB0B93"/>
    <w:rsid w:val="00AB24E5"/>
    <w:rsid w:val="00AB3B4E"/>
    <w:rsid w:val="00AB3DED"/>
    <w:rsid w:val="00AB4692"/>
    <w:rsid w:val="00AB4E49"/>
    <w:rsid w:val="00AC0FE4"/>
    <w:rsid w:val="00AC248F"/>
    <w:rsid w:val="00AC2494"/>
    <w:rsid w:val="00AC25DD"/>
    <w:rsid w:val="00AC263C"/>
    <w:rsid w:val="00AC2F29"/>
    <w:rsid w:val="00AC33AE"/>
    <w:rsid w:val="00AC3B01"/>
    <w:rsid w:val="00AC3F87"/>
    <w:rsid w:val="00AC40C5"/>
    <w:rsid w:val="00AC4746"/>
    <w:rsid w:val="00AC7F0E"/>
    <w:rsid w:val="00AD0444"/>
    <w:rsid w:val="00AD0914"/>
    <w:rsid w:val="00AD1C1B"/>
    <w:rsid w:val="00AD1EE1"/>
    <w:rsid w:val="00AD265B"/>
    <w:rsid w:val="00AD3733"/>
    <w:rsid w:val="00AD442D"/>
    <w:rsid w:val="00AD482A"/>
    <w:rsid w:val="00AD48F7"/>
    <w:rsid w:val="00AD6D29"/>
    <w:rsid w:val="00AD7A12"/>
    <w:rsid w:val="00AD7D83"/>
    <w:rsid w:val="00AE38D9"/>
    <w:rsid w:val="00AE5AB6"/>
    <w:rsid w:val="00AE6172"/>
    <w:rsid w:val="00AF0F8C"/>
    <w:rsid w:val="00AF18DD"/>
    <w:rsid w:val="00AF2E9B"/>
    <w:rsid w:val="00AF5282"/>
    <w:rsid w:val="00AF63C5"/>
    <w:rsid w:val="00AF79D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12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A0F"/>
    <w:rsid w:val="00B23E35"/>
    <w:rsid w:val="00B27534"/>
    <w:rsid w:val="00B3026B"/>
    <w:rsid w:val="00B3254B"/>
    <w:rsid w:val="00B32B98"/>
    <w:rsid w:val="00B32C83"/>
    <w:rsid w:val="00B3672F"/>
    <w:rsid w:val="00B372F4"/>
    <w:rsid w:val="00B37A3E"/>
    <w:rsid w:val="00B40687"/>
    <w:rsid w:val="00B40D7A"/>
    <w:rsid w:val="00B4225D"/>
    <w:rsid w:val="00B4239A"/>
    <w:rsid w:val="00B42CFB"/>
    <w:rsid w:val="00B434B0"/>
    <w:rsid w:val="00B476CD"/>
    <w:rsid w:val="00B51FE4"/>
    <w:rsid w:val="00B52D8B"/>
    <w:rsid w:val="00B53096"/>
    <w:rsid w:val="00B546C4"/>
    <w:rsid w:val="00B55F9B"/>
    <w:rsid w:val="00B56EBF"/>
    <w:rsid w:val="00B579D7"/>
    <w:rsid w:val="00B602CD"/>
    <w:rsid w:val="00B60EC4"/>
    <w:rsid w:val="00B60F49"/>
    <w:rsid w:val="00B617D6"/>
    <w:rsid w:val="00B62F16"/>
    <w:rsid w:val="00B634D2"/>
    <w:rsid w:val="00B6476C"/>
    <w:rsid w:val="00B66DA1"/>
    <w:rsid w:val="00B6735C"/>
    <w:rsid w:val="00B7185A"/>
    <w:rsid w:val="00B72ACC"/>
    <w:rsid w:val="00B736C2"/>
    <w:rsid w:val="00B74DA0"/>
    <w:rsid w:val="00B752F4"/>
    <w:rsid w:val="00B75A84"/>
    <w:rsid w:val="00B77186"/>
    <w:rsid w:val="00B81DEF"/>
    <w:rsid w:val="00B82F1B"/>
    <w:rsid w:val="00B83916"/>
    <w:rsid w:val="00B83DFF"/>
    <w:rsid w:val="00B8503A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5834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3A14"/>
    <w:rsid w:val="00BB7A7C"/>
    <w:rsid w:val="00BC0B94"/>
    <w:rsid w:val="00BC128B"/>
    <w:rsid w:val="00BC19DC"/>
    <w:rsid w:val="00BC365E"/>
    <w:rsid w:val="00BC50B6"/>
    <w:rsid w:val="00BC5A67"/>
    <w:rsid w:val="00BC5C02"/>
    <w:rsid w:val="00BC6257"/>
    <w:rsid w:val="00BC7C8F"/>
    <w:rsid w:val="00BD0135"/>
    <w:rsid w:val="00BD0B27"/>
    <w:rsid w:val="00BD38BD"/>
    <w:rsid w:val="00BD4FC9"/>
    <w:rsid w:val="00BD6A90"/>
    <w:rsid w:val="00BD7485"/>
    <w:rsid w:val="00BD7EB2"/>
    <w:rsid w:val="00BE05AF"/>
    <w:rsid w:val="00BE1303"/>
    <w:rsid w:val="00BE174A"/>
    <w:rsid w:val="00BE194F"/>
    <w:rsid w:val="00BE1DA9"/>
    <w:rsid w:val="00BE3B30"/>
    <w:rsid w:val="00BE5A13"/>
    <w:rsid w:val="00BE6A13"/>
    <w:rsid w:val="00BE7E41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02D7"/>
    <w:rsid w:val="00C010B6"/>
    <w:rsid w:val="00C01CD5"/>
    <w:rsid w:val="00C02734"/>
    <w:rsid w:val="00C03A93"/>
    <w:rsid w:val="00C05792"/>
    <w:rsid w:val="00C060BC"/>
    <w:rsid w:val="00C066BC"/>
    <w:rsid w:val="00C06F68"/>
    <w:rsid w:val="00C07C21"/>
    <w:rsid w:val="00C07E2F"/>
    <w:rsid w:val="00C07E78"/>
    <w:rsid w:val="00C109AC"/>
    <w:rsid w:val="00C11E5E"/>
    <w:rsid w:val="00C12345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278C6"/>
    <w:rsid w:val="00C301BD"/>
    <w:rsid w:val="00C30E1C"/>
    <w:rsid w:val="00C315D5"/>
    <w:rsid w:val="00C32D87"/>
    <w:rsid w:val="00C330D6"/>
    <w:rsid w:val="00C36C3C"/>
    <w:rsid w:val="00C36EDB"/>
    <w:rsid w:val="00C40614"/>
    <w:rsid w:val="00C41742"/>
    <w:rsid w:val="00C41B58"/>
    <w:rsid w:val="00C445BE"/>
    <w:rsid w:val="00C44E38"/>
    <w:rsid w:val="00C460DE"/>
    <w:rsid w:val="00C46510"/>
    <w:rsid w:val="00C46E2F"/>
    <w:rsid w:val="00C50344"/>
    <w:rsid w:val="00C514A5"/>
    <w:rsid w:val="00C52321"/>
    <w:rsid w:val="00C5274C"/>
    <w:rsid w:val="00C5363D"/>
    <w:rsid w:val="00C54293"/>
    <w:rsid w:val="00C56CFD"/>
    <w:rsid w:val="00C57360"/>
    <w:rsid w:val="00C57AA7"/>
    <w:rsid w:val="00C57E7D"/>
    <w:rsid w:val="00C602AF"/>
    <w:rsid w:val="00C63397"/>
    <w:rsid w:val="00C63EE5"/>
    <w:rsid w:val="00C65124"/>
    <w:rsid w:val="00C67061"/>
    <w:rsid w:val="00C672C6"/>
    <w:rsid w:val="00C71844"/>
    <w:rsid w:val="00C72048"/>
    <w:rsid w:val="00C72052"/>
    <w:rsid w:val="00C72410"/>
    <w:rsid w:val="00C72E0B"/>
    <w:rsid w:val="00C7376F"/>
    <w:rsid w:val="00C75C41"/>
    <w:rsid w:val="00C764E4"/>
    <w:rsid w:val="00C8023A"/>
    <w:rsid w:val="00C82BCB"/>
    <w:rsid w:val="00C82FB3"/>
    <w:rsid w:val="00C84622"/>
    <w:rsid w:val="00C84841"/>
    <w:rsid w:val="00C85D5D"/>
    <w:rsid w:val="00C85E9D"/>
    <w:rsid w:val="00C87587"/>
    <w:rsid w:val="00C9043E"/>
    <w:rsid w:val="00C91381"/>
    <w:rsid w:val="00C919E6"/>
    <w:rsid w:val="00C91D8E"/>
    <w:rsid w:val="00C92BC4"/>
    <w:rsid w:val="00C95961"/>
    <w:rsid w:val="00C964EE"/>
    <w:rsid w:val="00C96DE6"/>
    <w:rsid w:val="00CA29F8"/>
    <w:rsid w:val="00CA332F"/>
    <w:rsid w:val="00CA3C1C"/>
    <w:rsid w:val="00CA563B"/>
    <w:rsid w:val="00CA5672"/>
    <w:rsid w:val="00CA5B38"/>
    <w:rsid w:val="00CA64E4"/>
    <w:rsid w:val="00CA67EE"/>
    <w:rsid w:val="00CB00A4"/>
    <w:rsid w:val="00CB043F"/>
    <w:rsid w:val="00CB12B5"/>
    <w:rsid w:val="00CB32ED"/>
    <w:rsid w:val="00CB472C"/>
    <w:rsid w:val="00CB76A4"/>
    <w:rsid w:val="00CC0FB5"/>
    <w:rsid w:val="00CC3DEB"/>
    <w:rsid w:val="00CC5335"/>
    <w:rsid w:val="00CC7F17"/>
    <w:rsid w:val="00CD1F3E"/>
    <w:rsid w:val="00CD4100"/>
    <w:rsid w:val="00CD510E"/>
    <w:rsid w:val="00CD55E9"/>
    <w:rsid w:val="00CD5637"/>
    <w:rsid w:val="00CD5F35"/>
    <w:rsid w:val="00CD5FCA"/>
    <w:rsid w:val="00CD6A02"/>
    <w:rsid w:val="00CD7055"/>
    <w:rsid w:val="00CD7875"/>
    <w:rsid w:val="00CE31C9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CF6AC6"/>
    <w:rsid w:val="00D002F3"/>
    <w:rsid w:val="00D00B2D"/>
    <w:rsid w:val="00D0104C"/>
    <w:rsid w:val="00D01EA7"/>
    <w:rsid w:val="00D02D23"/>
    <w:rsid w:val="00D03357"/>
    <w:rsid w:val="00D03557"/>
    <w:rsid w:val="00D063A8"/>
    <w:rsid w:val="00D064FF"/>
    <w:rsid w:val="00D065EA"/>
    <w:rsid w:val="00D069B3"/>
    <w:rsid w:val="00D07622"/>
    <w:rsid w:val="00D07E88"/>
    <w:rsid w:val="00D100E0"/>
    <w:rsid w:val="00D11BC7"/>
    <w:rsid w:val="00D12A88"/>
    <w:rsid w:val="00D13439"/>
    <w:rsid w:val="00D14B03"/>
    <w:rsid w:val="00D157DD"/>
    <w:rsid w:val="00D173F3"/>
    <w:rsid w:val="00D17D92"/>
    <w:rsid w:val="00D216A1"/>
    <w:rsid w:val="00D2174E"/>
    <w:rsid w:val="00D22B29"/>
    <w:rsid w:val="00D23189"/>
    <w:rsid w:val="00D256C4"/>
    <w:rsid w:val="00D26DAA"/>
    <w:rsid w:val="00D26F70"/>
    <w:rsid w:val="00D27659"/>
    <w:rsid w:val="00D277C9"/>
    <w:rsid w:val="00D31358"/>
    <w:rsid w:val="00D32D89"/>
    <w:rsid w:val="00D3386B"/>
    <w:rsid w:val="00D34627"/>
    <w:rsid w:val="00D3574A"/>
    <w:rsid w:val="00D36AE0"/>
    <w:rsid w:val="00D372D9"/>
    <w:rsid w:val="00D40258"/>
    <w:rsid w:val="00D409D6"/>
    <w:rsid w:val="00D40CEF"/>
    <w:rsid w:val="00D41398"/>
    <w:rsid w:val="00D41603"/>
    <w:rsid w:val="00D416D7"/>
    <w:rsid w:val="00D43650"/>
    <w:rsid w:val="00D44FDB"/>
    <w:rsid w:val="00D46064"/>
    <w:rsid w:val="00D507E6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762"/>
    <w:rsid w:val="00D63AF2"/>
    <w:rsid w:val="00D6483D"/>
    <w:rsid w:val="00D65514"/>
    <w:rsid w:val="00D65689"/>
    <w:rsid w:val="00D65C31"/>
    <w:rsid w:val="00D661A8"/>
    <w:rsid w:val="00D66D85"/>
    <w:rsid w:val="00D67D46"/>
    <w:rsid w:val="00D705F1"/>
    <w:rsid w:val="00D7074F"/>
    <w:rsid w:val="00D711C3"/>
    <w:rsid w:val="00D72DB1"/>
    <w:rsid w:val="00D7434C"/>
    <w:rsid w:val="00D747A4"/>
    <w:rsid w:val="00D754BE"/>
    <w:rsid w:val="00D7687D"/>
    <w:rsid w:val="00D76A65"/>
    <w:rsid w:val="00D77148"/>
    <w:rsid w:val="00D831FC"/>
    <w:rsid w:val="00D84170"/>
    <w:rsid w:val="00D844BA"/>
    <w:rsid w:val="00D84AC2"/>
    <w:rsid w:val="00D84ACF"/>
    <w:rsid w:val="00D8581C"/>
    <w:rsid w:val="00D8584C"/>
    <w:rsid w:val="00D858B9"/>
    <w:rsid w:val="00D85B3A"/>
    <w:rsid w:val="00D87A93"/>
    <w:rsid w:val="00D87F8D"/>
    <w:rsid w:val="00D90059"/>
    <w:rsid w:val="00D9006B"/>
    <w:rsid w:val="00D90198"/>
    <w:rsid w:val="00D916B4"/>
    <w:rsid w:val="00D919AA"/>
    <w:rsid w:val="00D91CEE"/>
    <w:rsid w:val="00D924C0"/>
    <w:rsid w:val="00D93007"/>
    <w:rsid w:val="00D9304A"/>
    <w:rsid w:val="00D9376B"/>
    <w:rsid w:val="00D94261"/>
    <w:rsid w:val="00D94299"/>
    <w:rsid w:val="00D94588"/>
    <w:rsid w:val="00D95167"/>
    <w:rsid w:val="00DA23CF"/>
    <w:rsid w:val="00DA2D71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1FBE"/>
    <w:rsid w:val="00DC2761"/>
    <w:rsid w:val="00DC2C3A"/>
    <w:rsid w:val="00DC300C"/>
    <w:rsid w:val="00DC33B4"/>
    <w:rsid w:val="00DC5960"/>
    <w:rsid w:val="00DC61E6"/>
    <w:rsid w:val="00DC6966"/>
    <w:rsid w:val="00DC6DD9"/>
    <w:rsid w:val="00DC7A65"/>
    <w:rsid w:val="00DC7C6B"/>
    <w:rsid w:val="00DD0015"/>
    <w:rsid w:val="00DD08AA"/>
    <w:rsid w:val="00DD0CF7"/>
    <w:rsid w:val="00DD12E4"/>
    <w:rsid w:val="00DD2D28"/>
    <w:rsid w:val="00DD370A"/>
    <w:rsid w:val="00DD3ABB"/>
    <w:rsid w:val="00DD50B1"/>
    <w:rsid w:val="00DD5B11"/>
    <w:rsid w:val="00DD7BE0"/>
    <w:rsid w:val="00DD7EA6"/>
    <w:rsid w:val="00DE26CF"/>
    <w:rsid w:val="00DE2AF4"/>
    <w:rsid w:val="00DE2D12"/>
    <w:rsid w:val="00DE3E92"/>
    <w:rsid w:val="00DE428D"/>
    <w:rsid w:val="00DE48C8"/>
    <w:rsid w:val="00DE584A"/>
    <w:rsid w:val="00DE58FA"/>
    <w:rsid w:val="00DE6573"/>
    <w:rsid w:val="00DE6816"/>
    <w:rsid w:val="00DF0619"/>
    <w:rsid w:val="00DF0AB9"/>
    <w:rsid w:val="00DF39A6"/>
    <w:rsid w:val="00DF493C"/>
    <w:rsid w:val="00DF588F"/>
    <w:rsid w:val="00DF6479"/>
    <w:rsid w:val="00DF7819"/>
    <w:rsid w:val="00E00406"/>
    <w:rsid w:val="00E00FE7"/>
    <w:rsid w:val="00E01D44"/>
    <w:rsid w:val="00E01F77"/>
    <w:rsid w:val="00E02ED6"/>
    <w:rsid w:val="00E03537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4EDC"/>
    <w:rsid w:val="00E165B0"/>
    <w:rsid w:val="00E17315"/>
    <w:rsid w:val="00E17752"/>
    <w:rsid w:val="00E219D5"/>
    <w:rsid w:val="00E2309E"/>
    <w:rsid w:val="00E260FB"/>
    <w:rsid w:val="00E263D0"/>
    <w:rsid w:val="00E3083B"/>
    <w:rsid w:val="00E30FD8"/>
    <w:rsid w:val="00E31ED1"/>
    <w:rsid w:val="00E31F8F"/>
    <w:rsid w:val="00E32B18"/>
    <w:rsid w:val="00E330A8"/>
    <w:rsid w:val="00E33631"/>
    <w:rsid w:val="00E3459F"/>
    <w:rsid w:val="00E36635"/>
    <w:rsid w:val="00E37736"/>
    <w:rsid w:val="00E40671"/>
    <w:rsid w:val="00E418C3"/>
    <w:rsid w:val="00E43ED6"/>
    <w:rsid w:val="00E445BF"/>
    <w:rsid w:val="00E44B38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FB1"/>
    <w:rsid w:val="00E609C5"/>
    <w:rsid w:val="00E613EC"/>
    <w:rsid w:val="00E63113"/>
    <w:rsid w:val="00E65C68"/>
    <w:rsid w:val="00E66289"/>
    <w:rsid w:val="00E66356"/>
    <w:rsid w:val="00E66978"/>
    <w:rsid w:val="00E66A56"/>
    <w:rsid w:val="00E670C2"/>
    <w:rsid w:val="00E70255"/>
    <w:rsid w:val="00E70BB0"/>
    <w:rsid w:val="00E74316"/>
    <w:rsid w:val="00E7444B"/>
    <w:rsid w:val="00E75636"/>
    <w:rsid w:val="00E75EA5"/>
    <w:rsid w:val="00E7686A"/>
    <w:rsid w:val="00E8074C"/>
    <w:rsid w:val="00E80D7D"/>
    <w:rsid w:val="00E8157D"/>
    <w:rsid w:val="00E825B6"/>
    <w:rsid w:val="00E84541"/>
    <w:rsid w:val="00E8559C"/>
    <w:rsid w:val="00E857B6"/>
    <w:rsid w:val="00E85A93"/>
    <w:rsid w:val="00E9111D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A0D"/>
    <w:rsid w:val="00EC4EA2"/>
    <w:rsid w:val="00EC7F1D"/>
    <w:rsid w:val="00ED23AD"/>
    <w:rsid w:val="00ED330C"/>
    <w:rsid w:val="00ED5A32"/>
    <w:rsid w:val="00ED6254"/>
    <w:rsid w:val="00ED68EE"/>
    <w:rsid w:val="00ED6C19"/>
    <w:rsid w:val="00ED6CF5"/>
    <w:rsid w:val="00EE2196"/>
    <w:rsid w:val="00EE2404"/>
    <w:rsid w:val="00EE2DF2"/>
    <w:rsid w:val="00EE36FF"/>
    <w:rsid w:val="00EE51F2"/>
    <w:rsid w:val="00EE7077"/>
    <w:rsid w:val="00EE73CE"/>
    <w:rsid w:val="00EE7C55"/>
    <w:rsid w:val="00EF01E6"/>
    <w:rsid w:val="00EF0B3B"/>
    <w:rsid w:val="00EF0C45"/>
    <w:rsid w:val="00EF135E"/>
    <w:rsid w:val="00EF2632"/>
    <w:rsid w:val="00EF2F73"/>
    <w:rsid w:val="00EF6554"/>
    <w:rsid w:val="00EF67DA"/>
    <w:rsid w:val="00F03FF8"/>
    <w:rsid w:val="00F04521"/>
    <w:rsid w:val="00F04810"/>
    <w:rsid w:val="00F04A3F"/>
    <w:rsid w:val="00F064EA"/>
    <w:rsid w:val="00F06E9C"/>
    <w:rsid w:val="00F073BE"/>
    <w:rsid w:val="00F1087F"/>
    <w:rsid w:val="00F11616"/>
    <w:rsid w:val="00F11A16"/>
    <w:rsid w:val="00F1237A"/>
    <w:rsid w:val="00F123B6"/>
    <w:rsid w:val="00F12554"/>
    <w:rsid w:val="00F15E32"/>
    <w:rsid w:val="00F16396"/>
    <w:rsid w:val="00F20933"/>
    <w:rsid w:val="00F211EE"/>
    <w:rsid w:val="00F21A7A"/>
    <w:rsid w:val="00F22DAE"/>
    <w:rsid w:val="00F22E0F"/>
    <w:rsid w:val="00F239B6"/>
    <w:rsid w:val="00F2439C"/>
    <w:rsid w:val="00F24FB1"/>
    <w:rsid w:val="00F2765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49C8"/>
    <w:rsid w:val="00F45242"/>
    <w:rsid w:val="00F45FC0"/>
    <w:rsid w:val="00F46D70"/>
    <w:rsid w:val="00F47143"/>
    <w:rsid w:val="00F50371"/>
    <w:rsid w:val="00F5170C"/>
    <w:rsid w:val="00F53A66"/>
    <w:rsid w:val="00F53ACE"/>
    <w:rsid w:val="00F54CD2"/>
    <w:rsid w:val="00F552F8"/>
    <w:rsid w:val="00F557AB"/>
    <w:rsid w:val="00F55CCB"/>
    <w:rsid w:val="00F56732"/>
    <w:rsid w:val="00F60D1E"/>
    <w:rsid w:val="00F60D3E"/>
    <w:rsid w:val="00F62169"/>
    <w:rsid w:val="00F64E13"/>
    <w:rsid w:val="00F65914"/>
    <w:rsid w:val="00F70B27"/>
    <w:rsid w:val="00F719DD"/>
    <w:rsid w:val="00F7283C"/>
    <w:rsid w:val="00F7304E"/>
    <w:rsid w:val="00F73117"/>
    <w:rsid w:val="00F73215"/>
    <w:rsid w:val="00F738F5"/>
    <w:rsid w:val="00F739A7"/>
    <w:rsid w:val="00F73C0D"/>
    <w:rsid w:val="00F73F7D"/>
    <w:rsid w:val="00F749B0"/>
    <w:rsid w:val="00F75204"/>
    <w:rsid w:val="00F7529E"/>
    <w:rsid w:val="00F75C29"/>
    <w:rsid w:val="00F77032"/>
    <w:rsid w:val="00F77175"/>
    <w:rsid w:val="00F807D1"/>
    <w:rsid w:val="00F8338E"/>
    <w:rsid w:val="00F83AA3"/>
    <w:rsid w:val="00F84623"/>
    <w:rsid w:val="00F85AF1"/>
    <w:rsid w:val="00F90BA4"/>
    <w:rsid w:val="00F9115F"/>
    <w:rsid w:val="00F936A3"/>
    <w:rsid w:val="00F9409E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29D"/>
    <w:rsid w:val="00FA54D3"/>
    <w:rsid w:val="00FA5CD5"/>
    <w:rsid w:val="00FA7295"/>
    <w:rsid w:val="00FB1380"/>
    <w:rsid w:val="00FB1848"/>
    <w:rsid w:val="00FB346D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5E37"/>
    <w:rsid w:val="00FC7574"/>
    <w:rsid w:val="00FC77D7"/>
    <w:rsid w:val="00FC7B31"/>
    <w:rsid w:val="00FC7B61"/>
    <w:rsid w:val="00FD0ED5"/>
    <w:rsid w:val="00FD15DD"/>
    <w:rsid w:val="00FD3373"/>
    <w:rsid w:val="00FD450C"/>
    <w:rsid w:val="00FD4FAE"/>
    <w:rsid w:val="00FD599E"/>
    <w:rsid w:val="00FD66F5"/>
    <w:rsid w:val="00FD6CD0"/>
    <w:rsid w:val="00FD733D"/>
    <w:rsid w:val="00FD73EA"/>
    <w:rsid w:val="00FD7A39"/>
    <w:rsid w:val="00FE0867"/>
    <w:rsid w:val="00FE5E39"/>
    <w:rsid w:val="00FE71DC"/>
    <w:rsid w:val="00FE74C3"/>
    <w:rsid w:val="00FE74CD"/>
    <w:rsid w:val="00FF08F9"/>
    <w:rsid w:val="00FF0D35"/>
    <w:rsid w:val="00FF4540"/>
    <w:rsid w:val="00FF580D"/>
    <w:rsid w:val="00FF70BC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5D2276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Char"/>
    <w:autoRedefine/>
    <w:qFormat/>
    <w:rsid w:val="00382C74"/>
    <w:pPr>
      <w:keepNext/>
      <w:numPr>
        <w:numId w:val="30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382C74"/>
    <w:pPr>
      <w:keepNext/>
      <w:keepLines/>
      <w:numPr>
        <w:ilvl w:val="1"/>
        <w:numId w:val="30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autoRedefine/>
    <w:qFormat/>
    <w:rsid w:val="00382C74"/>
    <w:pPr>
      <w:keepNext/>
      <w:keepLines/>
      <w:numPr>
        <w:ilvl w:val="2"/>
        <w:numId w:val="30"/>
      </w:numPr>
      <w:spacing w:before="200"/>
      <w:ind w:left="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DB53C2"/>
    <w:pPr>
      <w:keepNext/>
      <w:keepLines/>
      <w:numPr>
        <w:ilvl w:val="3"/>
        <w:numId w:val="30"/>
      </w:numPr>
      <w:outlineLvl w:val="3"/>
    </w:pPr>
    <w:rPr>
      <w:rFonts w:ascii="HuaweiSans-Regular" w:eastAsia="方正兰亭黑简体" w:hAnsi="HuaweiSans-Regular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30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11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18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30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25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12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31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41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52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60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9D0E48"/>
    <w:rPr>
      <w:rFonts w:cs="Times New Roman"/>
    </w:rPr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13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semiHidden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2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31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2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9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9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9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9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9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9"/>
      </w:num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39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1"/>
    <w:rsid w:val="0020153C"/>
    <w:pPr>
      <w:numPr>
        <w:numId w:val="40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9B0DEE"/>
    <w:pPr>
      <w:topLinePunct w:val="0"/>
      <w:adjustRightInd/>
      <w:ind w:left="1021"/>
    </w:pPr>
    <w:rPr>
      <w:rFonts w:ascii="Huawei Sans" w:eastAsia="方正兰亭黑简体" w:hAnsi="Huawei Sans" w:cs="Huawei Sans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qFormat/>
    <w:rsid w:val="009B0DEE"/>
    <w:rPr>
      <w:rFonts w:ascii="Huawei Sans" w:eastAsia="方正兰亭黑简体" w:hAnsi="Huawei Sans" w:cs="Huawei Sans"/>
      <w:sz w:val="21"/>
    </w:rPr>
  </w:style>
  <w:style w:type="paragraph" w:customStyle="1" w:styleId="2f2">
    <w:name w:val="2.命令"/>
    <w:basedOn w:val="a2"/>
    <w:link w:val="2f3"/>
    <w:autoRedefine/>
    <w:qFormat/>
    <w:rsid w:val="00F54CD2"/>
    <w:pPr>
      <w:spacing w:before="40" w:after="40"/>
      <w:ind w:left="1021"/>
    </w:pPr>
    <w:rPr>
      <w:rFonts w:ascii="HuaweiSans-Regular" w:eastAsia="方正兰亭黑简体" w:hAnsi="HuaweiSans-Regular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F54CD2"/>
    <w:rPr>
      <w:rFonts w:ascii="HuaweiSans-Regular" w:eastAsia="方正兰亭黑简体" w:hAnsi="HuaweiSans-Regular" w:cs="Courier New"/>
      <w:sz w:val="18"/>
      <w:szCs w:val="18"/>
      <w:lang w:eastAsia="en-US"/>
    </w:rPr>
  </w:style>
  <w:style w:type="paragraph" w:customStyle="1" w:styleId="30">
    <w:name w:val="3.步骤"/>
    <w:basedOn w:val="a2"/>
    <w:link w:val="3f1"/>
    <w:autoRedefine/>
    <w:qFormat/>
    <w:rsid w:val="00001C8D"/>
    <w:pPr>
      <w:numPr>
        <w:ilvl w:val="5"/>
        <w:numId w:val="7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 Sans" w:eastAsia="方正兰亭黑简体" w:hAnsi="Huawei Sans" w:cs="Huawei Sans"/>
      <w:sz w:val="21"/>
    </w:rPr>
  </w:style>
  <w:style w:type="paragraph" w:customStyle="1" w:styleId="4a">
    <w:name w:val="4.任务"/>
    <w:basedOn w:val="ItemList"/>
    <w:link w:val="4b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73326B"/>
    <w:pPr>
      <w:autoSpaceDE w:val="0"/>
      <w:autoSpaceDN w:val="0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73326B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73F7D"/>
  </w:style>
  <w:style w:type="paragraph" w:customStyle="1" w:styleId="74">
    <w:name w:val="7.简介标题"/>
    <w:basedOn w:val="a2"/>
    <w:link w:val="75"/>
    <w:autoRedefine/>
    <w:qFormat/>
    <w:rsid w:val="00F73F7D"/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73F7D"/>
    <w:rPr>
      <w:noProof/>
    </w:rPr>
  </w:style>
  <w:style w:type="character" w:customStyle="1" w:styleId="2Char">
    <w:name w:val="标题 2 Char"/>
    <w:aliases w:val="ALT+2 Char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001C8D"/>
    <w:rPr>
      <w:rFonts w:ascii="Huawei Sans" w:eastAsia="方正兰亭黑简体" w:hAnsi="Huawei Sans" w:cs="Huawei Sans"/>
      <w:sz w:val="21"/>
    </w:rPr>
  </w:style>
  <w:style w:type="paragraph" w:customStyle="1" w:styleId="50">
    <w:name w:val="5.表格标题"/>
    <w:basedOn w:val="a2"/>
    <w:link w:val="5c"/>
    <w:autoRedefine/>
    <w:qFormat/>
    <w:rsid w:val="00C11E5E"/>
    <w:pPr>
      <w:keepNext/>
      <w:numPr>
        <w:ilvl w:val="8"/>
        <w:numId w:val="7"/>
      </w:numPr>
      <w:topLinePunct w:val="0"/>
      <w:spacing w:before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C11E5E"/>
    <w:pPr>
      <w:keepNext/>
      <w:numPr>
        <w:ilvl w:val="7"/>
        <w:numId w:val="7"/>
      </w:numPr>
      <w:topLinePunct w:val="0"/>
      <w:spacing w:after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affffc">
    <w:name w:val="边框代码"/>
    <w:basedOn w:val="a2"/>
    <w:link w:val="Char7"/>
    <w:qFormat/>
    <w:rsid w:val="00D6483D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5" w:color="auto"/>
      </w:pBdr>
      <w:shd w:val="clear" w:color="auto" w:fill="D9D9D9" w:themeFill="background1" w:themeFillShade="D9"/>
      <w:spacing w:before="40" w:after="40" w:line="240" w:lineRule="auto"/>
      <w:ind w:left="1021"/>
    </w:pPr>
    <w:rPr>
      <w:rFonts w:ascii="Huawei Sans" w:eastAsia="方正兰亭黑简体" w:hAnsi="Huawei Sans" w:cs="Huawei Sans"/>
      <w:spacing w:val="-4"/>
      <w:kern w:val="2"/>
      <w:sz w:val="18"/>
      <w:szCs w:val="21"/>
      <w:shd w:val="pct15" w:color="auto" w:fill="FFFFFF"/>
    </w:rPr>
  </w:style>
  <w:style w:type="character" w:customStyle="1" w:styleId="Char7">
    <w:name w:val="边框代码 Char"/>
    <w:basedOn w:val="a3"/>
    <w:link w:val="affffc"/>
    <w:rsid w:val="00D6483D"/>
    <w:rPr>
      <w:rFonts w:ascii="Huawei Sans" w:eastAsia="方正兰亭黑简体" w:hAnsi="Huawei Sans" w:cs="Huawei Sans"/>
      <w:spacing w:val="-4"/>
      <w:kern w:val="2"/>
      <w:sz w:val="18"/>
      <w:szCs w:val="21"/>
      <w:shd w:val="clear" w:color="auto" w:fill="D9D9D9" w:themeFill="background1" w:themeFillShade="D9"/>
    </w:rPr>
  </w:style>
  <w:style w:type="table" w:styleId="affffd">
    <w:name w:val="Grid Table Light"/>
    <w:basedOn w:val="a4"/>
    <w:uiPriority w:val="40"/>
    <w:rsid w:val="00F8462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enwu">
    <w:name w:val="renwu"/>
    <w:basedOn w:val="a2"/>
    <w:link w:val="renwuChar"/>
    <w:qFormat/>
    <w:rsid w:val="00F9409E"/>
    <w:pPr>
      <w:numPr>
        <w:numId w:val="6"/>
      </w:numPr>
      <w:topLinePunct w:val="0"/>
      <w:ind w:left="1446"/>
    </w:pPr>
    <w:rPr>
      <w:kern w:val="2"/>
      <w:sz w:val="21"/>
      <w:szCs w:val="21"/>
    </w:rPr>
  </w:style>
  <w:style w:type="character" w:customStyle="1" w:styleId="renwuChar">
    <w:name w:val="renwu Char"/>
    <w:basedOn w:val="a3"/>
    <w:link w:val="renwu"/>
    <w:rsid w:val="00F9409E"/>
    <w:rPr>
      <w:rFonts w:ascii="微软雅黑" w:eastAsia="微软雅黑" w:hAnsi="微软雅黑" w:cs="微软雅黑"/>
      <w:kern w:val="2"/>
      <w:sz w:val="21"/>
      <w:szCs w:val="21"/>
    </w:rPr>
  </w:style>
  <w:style w:type="paragraph" w:customStyle="1" w:styleId="affffe">
    <w:name w:val="代码"/>
    <w:basedOn w:val="1e"/>
    <w:link w:val="Char8"/>
    <w:qFormat/>
    <w:rsid w:val="006448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eastAsia="Huawei Sans"/>
    </w:rPr>
  </w:style>
  <w:style w:type="character" w:customStyle="1" w:styleId="Char8">
    <w:name w:val="代码 Char"/>
    <w:basedOn w:val="1f"/>
    <w:link w:val="affffe"/>
    <w:rsid w:val="006448B6"/>
    <w:rPr>
      <w:rFonts w:ascii="HuaweiSans-Regular" w:eastAsia="Huawei Sans" w:hAnsi="HuaweiSans-Regular" w:cs="微软雅黑"/>
      <w:sz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63" Type="http://schemas.openxmlformats.org/officeDocument/2006/relationships/header" Target="header1.xml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5" Type="http://schemas.openxmlformats.org/officeDocument/2006/relationships/customXml" Target="../customXml/item4.xml"/><Relationship Id="rId61" Type="http://schemas.openxmlformats.org/officeDocument/2006/relationships/image" Target="media/image50.PNG"/><Relationship Id="rId19" Type="http://schemas.openxmlformats.org/officeDocument/2006/relationships/image" Target="media/image8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fontTable" Target="fontTable.xml"/><Relationship Id="rId8" Type="http://schemas.openxmlformats.org/officeDocument/2006/relationships/settings" Target="settings.xml"/><Relationship Id="rId51" Type="http://schemas.openxmlformats.org/officeDocument/2006/relationships/image" Target="media/image40.PNG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51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footnotes" Target="footnotes.xml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65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9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9A4124-063A-482F-84BF-497CF8309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443</TotalTime>
  <Pages>22</Pages>
  <Words>1033</Words>
  <Characters>5894</Characters>
  <Application>Microsoft Office Word</Application>
  <DocSecurity>0</DocSecurity>
  <Lines>49</Lines>
  <Paragraphs>13</Paragraphs>
  <ScaleCrop>false</ScaleCrop>
  <Company>Huawei Technologies Co.,Ltd.</Company>
  <LinksUpToDate>false</LinksUpToDate>
  <CharactersWithSpaces>6914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xizhiping</cp:lastModifiedBy>
  <cp:revision>76</cp:revision>
  <cp:lastPrinted>2016-11-21T02:33:00Z</cp:lastPrinted>
  <dcterms:created xsi:type="dcterms:W3CDTF">2020-07-21T13:21:00Z</dcterms:created>
  <dcterms:modified xsi:type="dcterms:W3CDTF">2021-01-12T03:38:00Z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(3)EM2E0BG11SeWWDCnWNTuszBhWFw/iw6kHFD7cdRC3Jz4N9i5SPTzrq3yNew6Qf/AybGAADR9
X6zxEtUuMfJPaGe5VBjW99ACuF5iy8EeGyHJyy9YGASyZ79fHNnIePKxLs0xOMN/AXwTYY4L
wHjVCtYujtofV3U1pdvk+KJhvFQtXwVM4uvU95SLULdYhT3Zgezyon8e0lYFLdPPjn9aI5He
5glL2mwbgwFSh03liq</vt:lpwstr>
  </property>
  <property fmtid="{D5CDD505-2E9C-101B-9397-08002B2CF9AE}" pid="15" name="_2015_ms_pID_7253431">
    <vt:lpwstr>OcvN8Q20JrnEwMwxiwUlrDfZbuzFOAwQFie76NkSe7aUHCsvRuI9dM
D2lFm1sujmt5iYm0gp38W+CtU5olJaFb9+yVZgNLfvkpSS+mRtqP3RAJYR1VilkRr1V3mZ+C
uFGaAZ65klIFpY/nokaFueZshwMNDcudVqiFec/DRVwn/EvgPMZGiS3aP7ZvkXpPGY1MeGdH
P0YZz91E0jYCUJi2+9ImyVDPvQvUlSvzlEqY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Vw==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1610413179</vt:lpwstr>
  </property>
</Properties>
</file>
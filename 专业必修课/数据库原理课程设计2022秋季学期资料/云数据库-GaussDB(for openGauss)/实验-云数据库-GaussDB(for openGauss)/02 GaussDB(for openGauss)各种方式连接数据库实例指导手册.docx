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620919" w14:textId="77777777" w:rsidR="001F4632" w:rsidRPr="006651F6" w:rsidRDefault="001F4632" w:rsidP="001F4632">
      <w:pPr>
        <w:pStyle w:val="59"/>
      </w:pPr>
    </w:p>
    <w:p w14:paraId="640403C2" w14:textId="77777777" w:rsidR="001F4632" w:rsidRPr="006651F6" w:rsidRDefault="001F4632" w:rsidP="001F4632">
      <w:pPr>
        <w:ind w:left="0"/>
        <w:rPr>
          <w:rFonts w:ascii="HuaweiSans-Regular" w:eastAsia="方正兰亭黑简体" w:hAnsi="HuaweiSans-Regular" w:hint="eastAsia"/>
        </w:rPr>
      </w:pPr>
    </w:p>
    <w:p w14:paraId="0911171A" w14:textId="77777777" w:rsidR="001F4632" w:rsidRPr="006651F6" w:rsidRDefault="001F4632" w:rsidP="001F4632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</w:rPr>
      </w:pPr>
    </w:p>
    <w:p w14:paraId="6FAFE9F4" w14:textId="77777777" w:rsidR="001F4632" w:rsidRPr="006651F6" w:rsidRDefault="001F4632" w:rsidP="001F4632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</w:rPr>
      </w:pPr>
    </w:p>
    <w:p w14:paraId="4AAF279B" w14:textId="77777777" w:rsidR="001F4632" w:rsidRPr="006651F6" w:rsidRDefault="001F4632" w:rsidP="001F4632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</w:rPr>
      </w:pPr>
    </w:p>
    <w:p w14:paraId="3C8F49CA" w14:textId="77777777" w:rsidR="001F4632" w:rsidRPr="006651F6" w:rsidRDefault="001F4632" w:rsidP="001F4632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</w:rPr>
      </w:pPr>
    </w:p>
    <w:p w14:paraId="600E941C" w14:textId="77777777" w:rsidR="001F4632" w:rsidRPr="006651F6" w:rsidRDefault="001F4632" w:rsidP="001F4632">
      <w:pPr>
        <w:ind w:left="0"/>
        <w:rPr>
          <w:rFonts w:ascii="HuaweiSans-Regular" w:eastAsia="方正兰亭黑简体" w:hAnsi="HuaweiSans-Regular" w:hint="eastAsia"/>
        </w:rPr>
      </w:pPr>
    </w:p>
    <w:p w14:paraId="2A54EC30" w14:textId="77777777" w:rsidR="001F4632" w:rsidRPr="006651F6" w:rsidRDefault="001F4632" w:rsidP="001F4632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6F5A423" w14:textId="1D290988" w:rsidR="001F4632" w:rsidRPr="00EC4B64" w:rsidRDefault="001F4632" w:rsidP="001F4632">
      <w:pPr>
        <w:pStyle w:val="Cover2"/>
        <w:rPr>
          <w:rFonts w:ascii="Huawei Sans" w:eastAsia="方正兰亭黑简体" w:hAnsi="Huawei Sans" w:cs="Huawei Sans"/>
          <w:sz w:val="72"/>
          <w:szCs w:val="72"/>
          <w:lang w:eastAsia="zh-CN"/>
        </w:rPr>
      </w:pPr>
      <w:r w:rsidRPr="00EC4B64">
        <w:rPr>
          <w:rFonts w:ascii="Huawei Sans" w:eastAsia="方正兰亭黑简体" w:hAnsi="Huawei Sans" w:cs="Huawei Sans"/>
          <w:sz w:val="72"/>
          <w:szCs w:val="72"/>
          <w:lang w:eastAsia="zh-CN"/>
        </w:rPr>
        <w:t>《数据库》</w:t>
      </w:r>
    </w:p>
    <w:p w14:paraId="68A69D1E" w14:textId="3BA4BE3A" w:rsidR="001F4632" w:rsidRPr="00EC4B64" w:rsidRDefault="001F4632" w:rsidP="001F4632">
      <w:pPr>
        <w:pStyle w:val="Cover2"/>
        <w:rPr>
          <w:rFonts w:ascii="Huawei Sans" w:eastAsia="方正兰亭黑简体" w:hAnsi="Huawei Sans" w:cs="Huawei Sans"/>
          <w:sz w:val="72"/>
          <w:szCs w:val="72"/>
          <w:lang w:eastAsia="zh-CN"/>
        </w:rPr>
      </w:pPr>
      <w:r w:rsidRPr="00EC4B64">
        <w:rPr>
          <w:rFonts w:ascii="Huawei Sans" w:eastAsia="方正兰亭黑简体" w:hAnsi="Huawei Sans" w:cs="Huawei Sans"/>
          <w:sz w:val="72"/>
          <w:szCs w:val="72"/>
          <w:lang w:eastAsia="zh-CN"/>
        </w:rPr>
        <w:t>GaussDB(</w:t>
      </w:r>
      <w:r w:rsidR="004500FA" w:rsidRPr="00EC4B64">
        <w:rPr>
          <w:rFonts w:ascii="Huawei Sans" w:eastAsia="方正兰亭黑简体" w:hAnsi="Huawei Sans" w:cs="Huawei Sans"/>
          <w:sz w:val="72"/>
          <w:szCs w:val="72"/>
          <w:lang w:eastAsia="zh-CN"/>
        </w:rPr>
        <w:t>for openGauss</w:t>
      </w:r>
      <w:r w:rsidRPr="00EC4B64">
        <w:rPr>
          <w:rFonts w:ascii="Huawei Sans" w:eastAsia="方正兰亭黑简体" w:hAnsi="Huawei Sans" w:cs="Huawei Sans"/>
          <w:sz w:val="72"/>
          <w:szCs w:val="72"/>
          <w:lang w:eastAsia="zh-CN"/>
        </w:rPr>
        <w:t>)</w:t>
      </w:r>
    </w:p>
    <w:p w14:paraId="5AE66FE6" w14:textId="2B5D5E90" w:rsidR="001F4632" w:rsidRPr="00EC4B64" w:rsidRDefault="00C043AA" w:rsidP="001F4632">
      <w:pPr>
        <w:pStyle w:val="Cover2"/>
        <w:rPr>
          <w:rFonts w:ascii="Huawei Sans" w:eastAsia="方正兰亭黑简体" w:hAnsi="Huawei Sans" w:cs="Huawei Sans"/>
          <w:lang w:eastAsia="zh-CN"/>
        </w:rPr>
      </w:pPr>
      <w:r w:rsidRPr="00EC4B64">
        <w:rPr>
          <w:rFonts w:ascii="Huawei Sans" w:eastAsia="方正兰亭黑简体" w:hAnsi="Huawei Sans" w:cs="Huawei Sans"/>
          <w:sz w:val="72"/>
          <w:szCs w:val="72"/>
          <w:lang w:eastAsia="zh-CN"/>
        </w:rPr>
        <w:t>各种方式连接数据库实例指导</w:t>
      </w:r>
      <w:r w:rsidR="002C159F" w:rsidRPr="00EC4B64">
        <w:rPr>
          <w:rFonts w:ascii="Huawei Sans" w:eastAsia="方正兰亭黑简体" w:hAnsi="Huawei Sans" w:cs="Huawei Sans"/>
          <w:sz w:val="72"/>
          <w:szCs w:val="72"/>
          <w:lang w:eastAsia="zh-CN"/>
        </w:rPr>
        <w:t>手册</w:t>
      </w:r>
    </w:p>
    <w:p w14:paraId="555FA8E3" w14:textId="77777777" w:rsidR="001F4632" w:rsidRPr="006651F6" w:rsidRDefault="001F4632" w:rsidP="001F4632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1DF009A" w14:textId="77777777" w:rsidR="001F4632" w:rsidRPr="006651F6" w:rsidRDefault="001F4632" w:rsidP="001F4632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7327029D" w14:textId="77777777" w:rsidR="001F4632" w:rsidRPr="008B07F5" w:rsidRDefault="001F4632" w:rsidP="001F4632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3A9C25BD" w14:textId="77777777" w:rsidR="001F4632" w:rsidRPr="006651F6" w:rsidRDefault="001F4632" w:rsidP="001F4632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360A24C" w14:textId="77777777" w:rsidR="001F4632" w:rsidRPr="006651F6" w:rsidRDefault="001F4632" w:rsidP="001F4632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7D3F00E4" w14:textId="77777777" w:rsidR="001F4632" w:rsidRPr="006651F6" w:rsidRDefault="001F4632" w:rsidP="001F4632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75122F60" w14:textId="77777777" w:rsidR="001F4632" w:rsidRPr="006651F6" w:rsidRDefault="001F4632" w:rsidP="001F4632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651C847" w14:textId="77777777" w:rsidR="001F4632" w:rsidRPr="006651F6" w:rsidRDefault="001F4632" w:rsidP="001F4632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4F4FFB8E" w14:textId="77777777" w:rsidR="001F4632" w:rsidRPr="006651F6" w:rsidRDefault="001F4632" w:rsidP="001F4632">
      <w:pPr>
        <w:pStyle w:val="cover--"/>
        <w:rPr>
          <w:rFonts w:ascii="HuaweiSans-Regular" w:eastAsia="方正兰亭黑简体" w:hAnsi="HuaweiSans-Regular" w:hint="eastAsia"/>
          <w:noProof/>
        </w:rPr>
      </w:pPr>
      <w:r w:rsidRPr="006651F6">
        <w:rPr>
          <w:rFonts w:ascii="HuaweiSans-Regular" w:eastAsia="方正兰亭黑简体" w:hAnsi="HuaweiSans-Regular"/>
          <w:noProof/>
        </w:rPr>
        <w:drawing>
          <wp:inline distT="0" distB="0" distL="0" distR="0" wp14:anchorId="028A65C0" wp14:editId="126E3565">
            <wp:extent cx="942975" cy="962025"/>
            <wp:effectExtent l="0" t="0" r="9525" b="9525"/>
            <wp:docPr id="16" name="图片 16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25F43" w14:textId="77777777" w:rsidR="001F4632" w:rsidRPr="006651F6" w:rsidRDefault="001F4632" w:rsidP="001F4632">
      <w:pPr>
        <w:ind w:left="0"/>
        <w:rPr>
          <w:rFonts w:ascii="HuaweiSans-Regular" w:eastAsia="方正兰亭黑简体" w:hAnsi="HuaweiSans-Regular" w:hint="eastAsia"/>
        </w:rPr>
      </w:pPr>
      <w:r w:rsidRPr="006651F6">
        <w:rPr>
          <w:rFonts w:ascii="HuaweiSans-Regular" w:eastAsia="方正兰亭黑简体" w:hAnsi="HuaweiSans-Regular"/>
          <w:caps/>
        </w:rPr>
        <w:fldChar w:fldCharType="begin"/>
      </w:r>
      <w:r w:rsidRPr="006651F6">
        <w:rPr>
          <w:rFonts w:ascii="HuaweiSans-Regular" w:eastAsia="方正兰亭黑简体" w:hAnsi="HuaweiSans-Regular"/>
          <w:caps/>
        </w:rPr>
        <w:instrText xml:space="preserve"> DOCPROPERTY  Confidential </w:instrText>
      </w:r>
      <w:r w:rsidRPr="006651F6">
        <w:rPr>
          <w:rFonts w:ascii="HuaweiSans-Regular" w:eastAsia="方正兰亭黑简体" w:hAnsi="HuaweiSans-Regular"/>
          <w:caps/>
        </w:rPr>
        <w:fldChar w:fldCharType="end"/>
      </w:r>
    </w:p>
    <w:p w14:paraId="20BD5DAA" w14:textId="77777777" w:rsidR="001F4632" w:rsidRPr="006651F6" w:rsidRDefault="001F4632" w:rsidP="001F4632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6651F6">
        <w:rPr>
          <w:rFonts w:ascii="HuaweiSans-Regular" w:eastAsia="方正兰亭黑简体" w:hAnsi="HuaweiSans-Regular"/>
          <w:lang w:eastAsia="zh-CN"/>
        </w:rPr>
        <w:t>华为技术有限公司</w:t>
      </w:r>
    </w:p>
    <w:p w14:paraId="4C0703B4" w14:textId="77777777" w:rsidR="00033B54" w:rsidRPr="009D4127" w:rsidRDefault="00033B54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  <w:sectPr w:rsidR="00033B54" w:rsidRPr="009D4127" w:rsidSect="00D2242B">
          <w:pgSz w:w="11906" w:h="16838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  <w:r w:rsidRPr="009D4127">
        <w:rPr>
          <w:rFonts w:ascii="Huawei Sans" w:eastAsia="方正兰亭黑简体" w:hAnsi="Huawei Sans"/>
        </w:rPr>
        <w:br w:type="page"/>
      </w:r>
    </w:p>
    <w:bookmarkStart w:id="0" w:name="_Toc437504216" w:displacedByCustomXml="next"/>
    <w:bookmarkStart w:id="1" w:name="_Toc227138864" w:displacedByCustomXml="next"/>
    <w:bookmarkStart w:id="2" w:name="_Toc218425197" w:displacedByCustomXml="next"/>
    <w:bookmarkStart w:id="3" w:name="_Ref218423379" w:displacedByCustomXml="next"/>
    <w:bookmarkStart w:id="4" w:name="_Ref218422900" w:displacedByCustomXml="next"/>
    <w:bookmarkStart w:id="5" w:name="_Ref218422894" w:displacedByCustomXml="next"/>
    <w:bookmarkStart w:id="6" w:name="_Ref218072047" w:displacedByCustomXml="next"/>
    <w:bookmarkStart w:id="7" w:name="_Ref218071784" w:displacedByCustomXml="next"/>
    <w:bookmarkStart w:id="8" w:name="_Ref218071624" w:displacedByCustomXml="next"/>
    <w:bookmarkStart w:id="9" w:name="_Ref218071467" w:displacedByCustomXml="next"/>
    <w:sdt>
      <w:sdtPr>
        <w:rPr>
          <w:rFonts w:ascii="微软雅黑" w:eastAsia="微软雅黑" w:hAnsi="微软雅黑" w:cs="Arial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rFonts w:cs="微软雅黑"/>
          <w:sz w:val="20"/>
          <w:szCs w:val="20"/>
        </w:rPr>
      </w:sdtEndPr>
      <w:sdtContent>
        <w:p w14:paraId="5B902EF0" w14:textId="5CE9B1BA" w:rsidR="0020153C" w:rsidRPr="009D4127" w:rsidRDefault="0020153C" w:rsidP="00FD6CD0">
          <w:pPr>
            <w:pStyle w:val="Contents"/>
          </w:pPr>
          <w:r w:rsidRPr="009D4127">
            <w:rPr>
              <w:lang w:val="zh-CN"/>
            </w:rPr>
            <w:t>目录</w:t>
          </w:r>
        </w:p>
        <w:p w14:paraId="54B248A7" w14:textId="77777777" w:rsidR="00FE1A2F" w:rsidRDefault="001B1484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>
            <w:rPr>
              <w:b w:val="0"/>
              <w:bCs w:val="0"/>
              <w:noProof/>
            </w:rPr>
            <w:fldChar w:fldCharType="begin"/>
          </w:r>
          <w:r>
            <w:rPr>
              <w:b w:val="0"/>
              <w:bCs w:val="0"/>
              <w:noProof/>
            </w:rPr>
            <w:instrText xml:space="preserve"> </w:instrText>
          </w:r>
          <w:r>
            <w:rPr>
              <w:rFonts w:hint="eastAsia"/>
              <w:b w:val="0"/>
              <w:bCs w:val="0"/>
              <w:noProof/>
            </w:rPr>
            <w:instrText>TOC \o "1-3" \h \z \u</w:instrText>
          </w:r>
          <w:r>
            <w:rPr>
              <w:b w:val="0"/>
              <w:bCs w:val="0"/>
              <w:noProof/>
            </w:rPr>
            <w:instrText xml:space="preserve"> </w:instrText>
          </w:r>
          <w:r>
            <w:rPr>
              <w:b w:val="0"/>
              <w:bCs w:val="0"/>
              <w:noProof/>
            </w:rPr>
            <w:fldChar w:fldCharType="separate"/>
          </w:r>
          <w:hyperlink w:anchor="_Toc71273238" w:history="1">
            <w:r w:rsidR="00FE1A2F" w:rsidRPr="00D92C32">
              <w:rPr>
                <w:rStyle w:val="af"/>
                <w:rFonts w:ascii="方正兰亭黑简体" w:hint="eastAsia"/>
                <w:noProof/>
              </w:rPr>
              <w:t>前</w:t>
            </w:r>
            <w:r w:rsidR="00FE1A2F" w:rsidRPr="00D92C32">
              <w:rPr>
                <w:rStyle w:val="af"/>
                <w:rFonts w:ascii="方正兰亭黑简体"/>
                <w:noProof/>
              </w:rPr>
              <w:t xml:space="preserve">  </w:t>
            </w:r>
            <w:r w:rsidR="00FE1A2F" w:rsidRPr="00D92C32">
              <w:rPr>
                <w:rStyle w:val="af"/>
                <w:rFonts w:ascii="方正兰亭黑简体" w:hint="eastAsia"/>
                <w:noProof/>
              </w:rPr>
              <w:t>言</w:t>
            </w:r>
            <w:r w:rsidR="00FE1A2F">
              <w:rPr>
                <w:noProof/>
                <w:webHidden/>
              </w:rPr>
              <w:tab/>
            </w:r>
            <w:r w:rsidR="00FE1A2F">
              <w:rPr>
                <w:noProof/>
                <w:webHidden/>
              </w:rPr>
              <w:fldChar w:fldCharType="begin"/>
            </w:r>
            <w:r w:rsidR="00FE1A2F">
              <w:rPr>
                <w:noProof/>
                <w:webHidden/>
              </w:rPr>
              <w:instrText xml:space="preserve"> PAGEREF _Toc71273238 \h </w:instrText>
            </w:r>
            <w:r w:rsidR="00FE1A2F">
              <w:rPr>
                <w:noProof/>
                <w:webHidden/>
              </w:rPr>
            </w:r>
            <w:r w:rsidR="00FE1A2F">
              <w:rPr>
                <w:noProof/>
                <w:webHidden/>
              </w:rPr>
              <w:fldChar w:fldCharType="separate"/>
            </w:r>
            <w:r w:rsidR="008F3AED">
              <w:rPr>
                <w:noProof/>
                <w:webHidden/>
              </w:rPr>
              <w:t>3</w:t>
            </w:r>
            <w:r w:rsidR="00FE1A2F">
              <w:rPr>
                <w:noProof/>
                <w:webHidden/>
              </w:rPr>
              <w:fldChar w:fldCharType="end"/>
            </w:r>
          </w:hyperlink>
        </w:p>
        <w:p w14:paraId="569A0536" w14:textId="77777777" w:rsidR="00FE1A2F" w:rsidRDefault="00AF2AA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39" w:history="1">
            <w:r w:rsidR="00FE1A2F" w:rsidRPr="00D92C32">
              <w:rPr>
                <w:rStyle w:val="af"/>
                <w:rFonts w:ascii="方正兰亭黑简体" w:hint="eastAsia"/>
              </w:rPr>
              <w:t>简介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_Toc71273239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3</w:t>
            </w:r>
            <w:r w:rsidR="00FE1A2F">
              <w:rPr>
                <w:webHidden/>
              </w:rPr>
              <w:fldChar w:fldCharType="end"/>
            </w:r>
          </w:hyperlink>
        </w:p>
        <w:p w14:paraId="6DC6BA96" w14:textId="77777777" w:rsidR="00FE1A2F" w:rsidRDefault="00AF2AA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40" w:history="1">
            <w:r w:rsidR="00FE1A2F" w:rsidRPr="00D92C32">
              <w:rPr>
                <w:rStyle w:val="af"/>
                <w:rFonts w:ascii="方正兰亭黑简体" w:hint="eastAsia"/>
              </w:rPr>
              <w:t>内容描述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_Toc71273240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3</w:t>
            </w:r>
            <w:r w:rsidR="00FE1A2F">
              <w:rPr>
                <w:webHidden/>
              </w:rPr>
              <w:fldChar w:fldCharType="end"/>
            </w:r>
          </w:hyperlink>
        </w:p>
        <w:p w14:paraId="7BF101C0" w14:textId="77777777" w:rsidR="00FE1A2F" w:rsidRDefault="00AF2AA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41" w:history="1">
            <w:r w:rsidR="00FE1A2F" w:rsidRPr="00D92C32">
              <w:rPr>
                <w:rStyle w:val="af"/>
                <w:rFonts w:ascii="方正兰亭黑简体" w:hint="eastAsia"/>
              </w:rPr>
              <w:t>实验环境说明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_Toc71273241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3</w:t>
            </w:r>
            <w:r w:rsidR="00FE1A2F">
              <w:rPr>
                <w:webHidden/>
              </w:rPr>
              <w:fldChar w:fldCharType="end"/>
            </w:r>
          </w:hyperlink>
        </w:p>
        <w:p w14:paraId="67DD2D4A" w14:textId="77777777" w:rsidR="00FE1A2F" w:rsidRDefault="00AF2AA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42" w:history="1">
            <w:r w:rsidR="00FE1A2F" w:rsidRPr="00D92C32">
              <w:rPr>
                <w:rStyle w:val="af"/>
                <w:rFonts w:hint="eastAsia"/>
              </w:rPr>
              <w:t>实验概览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_Toc71273242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4</w:t>
            </w:r>
            <w:r w:rsidR="00FE1A2F">
              <w:rPr>
                <w:webHidden/>
              </w:rPr>
              <w:fldChar w:fldCharType="end"/>
            </w:r>
          </w:hyperlink>
        </w:p>
        <w:p w14:paraId="2B1F6A8B" w14:textId="77777777" w:rsidR="00FE1A2F" w:rsidRDefault="00AF2AA4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71273243" w:history="1">
            <w:r w:rsidR="00FE1A2F" w:rsidRPr="00D92C32">
              <w:rPr>
                <w:rStyle w:val="af"/>
                <w:rFonts w:cs="Huawei Sans"/>
                <w:noProof/>
              </w:rPr>
              <w:t>1</w:t>
            </w:r>
            <w:r w:rsidR="00FE1A2F" w:rsidRPr="00D92C32">
              <w:rPr>
                <w:rStyle w:val="af"/>
                <w:rFonts w:ascii="方正兰亭黑简体" w:hint="eastAsia"/>
                <w:noProof/>
              </w:rPr>
              <w:t xml:space="preserve"> 通过</w:t>
            </w:r>
            <w:r w:rsidR="00FE1A2F" w:rsidRPr="00D92C32">
              <w:rPr>
                <w:rStyle w:val="af"/>
                <w:rFonts w:cs="Huawei Sans"/>
                <w:noProof/>
              </w:rPr>
              <w:t>DAS</w:t>
            </w:r>
            <w:r w:rsidR="00FE1A2F" w:rsidRPr="00D92C32">
              <w:rPr>
                <w:rStyle w:val="af"/>
                <w:rFonts w:ascii="方正兰亭黑简体" w:hint="eastAsia"/>
                <w:noProof/>
              </w:rPr>
              <w:t>连接</w:t>
            </w:r>
            <w:r w:rsidR="00FE1A2F" w:rsidRPr="00D92C32">
              <w:rPr>
                <w:rStyle w:val="af"/>
                <w:rFonts w:cs="Huawei Sans"/>
                <w:noProof/>
              </w:rPr>
              <w:t>GaussDB</w:t>
            </w:r>
            <w:r w:rsidR="00FE1A2F" w:rsidRPr="00D92C32">
              <w:rPr>
                <w:rStyle w:val="af"/>
                <w:rFonts w:ascii="方正兰亭黑简体"/>
                <w:noProof/>
              </w:rPr>
              <w:t>(</w:t>
            </w:r>
            <w:r w:rsidR="00FE1A2F" w:rsidRPr="00D92C32">
              <w:rPr>
                <w:rStyle w:val="af"/>
                <w:rFonts w:cs="Huawei Sans"/>
                <w:noProof/>
              </w:rPr>
              <w:t>for openGauss</w:t>
            </w:r>
            <w:r w:rsidR="00FE1A2F" w:rsidRPr="00D92C32">
              <w:rPr>
                <w:rStyle w:val="af"/>
                <w:rFonts w:ascii="方正兰亭黑简体"/>
                <w:noProof/>
              </w:rPr>
              <w:t>)</w:t>
            </w:r>
            <w:r w:rsidR="00FE1A2F">
              <w:rPr>
                <w:noProof/>
                <w:webHidden/>
              </w:rPr>
              <w:tab/>
            </w:r>
            <w:r w:rsidR="00FE1A2F">
              <w:rPr>
                <w:noProof/>
                <w:webHidden/>
              </w:rPr>
              <w:fldChar w:fldCharType="begin"/>
            </w:r>
            <w:r w:rsidR="00FE1A2F">
              <w:rPr>
                <w:noProof/>
                <w:webHidden/>
              </w:rPr>
              <w:instrText xml:space="preserve"> PAGEREF _Toc71273243 \h </w:instrText>
            </w:r>
            <w:r w:rsidR="00FE1A2F">
              <w:rPr>
                <w:noProof/>
                <w:webHidden/>
              </w:rPr>
            </w:r>
            <w:r w:rsidR="00FE1A2F">
              <w:rPr>
                <w:noProof/>
                <w:webHidden/>
              </w:rPr>
              <w:fldChar w:fldCharType="separate"/>
            </w:r>
            <w:r w:rsidR="008F3AED">
              <w:rPr>
                <w:noProof/>
                <w:webHidden/>
              </w:rPr>
              <w:t>5</w:t>
            </w:r>
            <w:r w:rsidR="00FE1A2F">
              <w:rPr>
                <w:noProof/>
                <w:webHidden/>
              </w:rPr>
              <w:fldChar w:fldCharType="end"/>
            </w:r>
          </w:hyperlink>
        </w:p>
        <w:p w14:paraId="6F47173B" w14:textId="77777777" w:rsidR="00FE1A2F" w:rsidRDefault="00AF2AA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44" w:history="1">
            <w:r w:rsidR="00FE1A2F" w:rsidRPr="00D92C32">
              <w:rPr>
                <w:rStyle w:val="af"/>
                <w:rFonts w:cs="Huawei Sans"/>
                <w:snapToGrid w:val="0"/>
              </w:rPr>
              <w:t>1.1</w:t>
            </w:r>
            <w:r w:rsidR="00FE1A2F" w:rsidRPr="00D92C32">
              <w:rPr>
                <w:rStyle w:val="af"/>
                <w:rFonts w:ascii="方正兰亭黑简体" w:hint="eastAsia"/>
              </w:rPr>
              <w:t xml:space="preserve"> 实验介绍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_Toc71273244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5</w:t>
            </w:r>
            <w:r w:rsidR="00FE1A2F">
              <w:rPr>
                <w:webHidden/>
              </w:rPr>
              <w:fldChar w:fldCharType="end"/>
            </w:r>
          </w:hyperlink>
        </w:p>
        <w:p w14:paraId="1553303E" w14:textId="77777777" w:rsidR="00FE1A2F" w:rsidRDefault="00AF2AA4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45" w:history="1">
            <w:r w:rsidR="00FE1A2F" w:rsidRPr="00D92C32">
              <w:rPr>
                <w:rStyle w:val="af"/>
                <w:rFonts w:cs="Huawei Sans"/>
                <w:bCs/>
                <w:snapToGrid w:val="0"/>
              </w:rPr>
              <w:t>1.1.1</w:t>
            </w:r>
            <w:r w:rsidR="00FE1A2F" w:rsidRPr="00D92C32">
              <w:rPr>
                <w:rStyle w:val="af"/>
                <w:rFonts w:ascii="方正兰亭黑简体" w:hint="eastAsia"/>
              </w:rPr>
              <w:t xml:space="preserve"> 关于本实验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_Toc71273245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5</w:t>
            </w:r>
            <w:r w:rsidR="00FE1A2F">
              <w:rPr>
                <w:webHidden/>
              </w:rPr>
              <w:fldChar w:fldCharType="end"/>
            </w:r>
          </w:hyperlink>
        </w:p>
        <w:p w14:paraId="336E6D1A" w14:textId="77777777" w:rsidR="00FE1A2F" w:rsidRDefault="00AF2AA4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46" w:history="1">
            <w:r w:rsidR="00FE1A2F" w:rsidRPr="00D92C32">
              <w:rPr>
                <w:rStyle w:val="af"/>
                <w:rFonts w:cs="Huawei Sans"/>
                <w:bCs/>
                <w:snapToGrid w:val="0"/>
              </w:rPr>
              <w:t>1.1.2</w:t>
            </w:r>
            <w:r w:rsidR="00FE1A2F" w:rsidRPr="00D92C32">
              <w:rPr>
                <w:rStyle w:val="af"/>
                <w:rFonts w:ascii="方正兰亭黑简体" w:hint="eastAsia"/>
              </w:rPr>
              <w:t xml:space="preserve"> 实验目的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_Toc71273246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5</w:t>
            </w:r>
            <w:r w:rsidR="00FE1A2F">
              <w:rPr>
                <w:webHidden/>
              </w:rPr>
              <w:fldChar w:fldCharType="end"/>
            </w:r>
          </w:hyperlink>
        </w:p>
        <w:p w14:paraId="2E5C493A" w14:textId="77777777" w:rsidR="00FE1A2F" w:rsidRDefault="00AF2AA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47" w:history="1">
            <w:r w:rsidR="00FE1A2F" w:rsidRPr="00D92C32">
              <w:rPr>
                <w:rStyle w:val="af"/>
                <w:rFonts w:cs="Huawei Sans"/>
                <w:snapToGrid w:val="0"/>
              </w:rPr>
              <w:t>1.2</w:t>
            </w:r>
            <w:r w:rsidR="00FE1A2F" w:rsidRPr="00D92C32">
              <w:rPr>
                <w:rStyle w:val="af"/>
                <w:rFonts w:ascii="方正兰亭黑简体" w:hint="eastAsia"/>
              </w:rPr>
              <w:t xml:space="preserve"> 购买</w:t>
            </w:r>
            <w:r w:rsidR="00FE1A2F" w:rsidRPr="00D92C32">
              <w:rPr>
                <w:rStyle w:val="af"/>
                <w:rFonts w:cs="Huawei Sans"/>
              </w:rPr>
              <w:t>GaussDB</w:t>
            </w:r>
            <w:r w:rsidR="00FE1A2F" w:rsidRPr="00D92C32">
              <w:rPr>
                <w:rStyle w:val="af"/>
                <w:rFonts w:ascii="方正兰亭黑简体"/>
              </w:rPr>
              <w:t>(</w:t>
            </w:r>
            <w:r w:rsidR="00FE1A2F" w:rsidRPr="00D92C32">
              <w:rPr>
                <w:rStyle w:val="af"/>
                <w:rFonts w:cs="Huawei Sans"/>
              </w:rPr>
              <w:t>for openGauss</w:t>
            </w:r>
            <w:r w:rsidR="00FE1A2F" w:rsidRPr="00D92C32">
              <w:rPr>
                <w:rStyle w:val="af"/>
                <w:rFonts w:ascii="方正兰亭黑简体"/>
              </w:rPr>
              <w:t>)</w:t>
            </w:r>
            <w:r w:rsidR="00FE1A2F" w:rsidRPr="00D92C32">
              <w:rPr>
                <w:rStyle w:val="af"/>
                <w:rFonts w:ascii="方正兰亭黑简体" w:hint="eastAsia"/>
              </w:rPr>
              <w:t>数据库（可选）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_Toc71273247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5</w:t>
            </w:r>
            <w:r w:rsidR="00FE1A2F">
              <w:rPr>
                <w:webHidden/>
              </w:rPr>
              <w:fldChar w:fldCharType="end"/>
            </w:r>
          </w:hyperlink>
        </w:p>
        <w:p w14:paraId="2571F430" w14:textId="77777777" w:rsidR="00FE1A2F" w:rsidRDefault="00AF2AA4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48" w:history="1">
            <w:r w:rsidR="00FE1A2F" w:rsidRPr="00D92C32">
              <w:rPr>
                <w:rStyle w:val="af"/>
                <w:rFonts w:cs="Huawei Sans"/>
                <w:bCs/>
                <w:snapToGrid w:val="0"/>
              </w:rPr>
              <w:t>1.2.1</w:t>
            </w:r>
            <w:r w:rsidR="00FE1A2F" w:rsidRPr="00D92C32">
              <w:rPr>
                <w:rStyle w:val="af"/>
                <w:rFonts w:hint="eastAsia"/>
              </w:rPr>
              <w:t xml:space="preserve"> </w:t>
            </w:r>
            <w:r w:rsidR="00FE1A2F" w:rsidRPr="00D92C32">
              <w:rPr>
                <w:rStyle w:val="af"/>
                <w:rFonts w:hint="eastAsia"/>
              </w:rPr>
              <w:t>登录华为云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_Toc71273248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5</w:t>
            </w:r>
            <w:r w:rsidR="00FE1A2F">
              <w:rPr>
                <w:webHidden/>
              </w:rPr>
              <w:fldChar w:fldCharType="end"/>
            </w:r>
          </w:hyperlink>
        </w:p>
        <w:p w14:paraId="1FB19F2B" w14:textId="77777777" w:rsidR="00FE1A2F" w:rsidRDefault="00AF2AA4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49" w:history="1">
            <w:r w:rsidR="00FE1A2F" w:rsidRPr="00D92C32">
              <w:rPr>
                <w:rStyle w:val="af"/>
                <w:rFonts w:cs="Huawei Sans"/>
                <w:bCs/>
                <w:snapToGrid w:val="0"/>
              </w:rPr>
              <w:t>1.2.2</w:t>
            </w:r>
            <w:r w:rsidR="00FE1A2F" w:rsidRPr="00D92C32">
              <w:rPr>
                <w:rStyle w:val="af"/>
                <w:rFonts w:hint="eastAsia"/>
              </w:rPr>
              <w:t xml:space="preserve"> </w:t>
            </w:r>
            <w:r w:rsidR="00FE1A2F" w:rsidRPr="00D92C32">
              <w:rPr>
                <w:rStyle w:val="af"/>
                <w:rFonts w:hint="eastAsia"/>
              </w:rPr>
              <w:t>购买华为云</w:t>
            </w:r>
            <w:r w:rsidR="00FE1A2F" w:rsidRPr="00D92C32">
              <w:rPr>
                <w:rStyle w:val="af"/>
              </w:rPr>
              <w:t>GaussDB(for openGauss)</w:t>
            </w:r>
            <w:r w:rsidR="00FE1A2F" w:rsidRPr="00D92C32">
              <w:rPr>
                <w:rStyle w:val="af"/>
                <w:rFonts w:hint="eastAsia"/>
              </w:rPr>
              <w:t>数据库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_Toc71273249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6</w:t>
            </w:r>
            <w:r w:rsidR="00FE1A2F">
              <w:rPr>
                <w:webHidden/>
              </w:rPr>
              <w:fldChar w:fldCharType="end"/>
            </w:r>
          </w:hyperlink>
        </w:p>
        <w:p w14:paraId="7C340444" w14:textId="77777777" w:rsidR="00FE1A2F" w:rsidRDefault="00AF2AA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50" w:history="1">
            <w:r w:rsidR="00FE1A2F" w:rsidRPr="00D92C32">
              <w:rPr>
                <w:rStyle w:val="af"/>
                <w:rFonts w:cs="Huawei Sans"/>
                <w:snapToGrid w:val="0"/>
              </w:rPr>
              <w:t>1.3</w:t>
            </w:r>
            <w:r w:rsidR="00FE1A2F" w:rsidRPr="00D92C32">
              <w:rPr>
                <w:rStyle w:val="af"/>
                <w:rFonts w:ascii="方正兰亭黑简体" w:hint="eastAsia"/>
              </w:rPr>
              <w:t xml:space="preserve"> 配置</w:t>
            </w:r>
            <w:r w:rsidR="00FE1A2F" w:rsidRPr="00D92C32">
              <w:rPr>
                <w:rStyle w:val="af"/>
                <w:rFonts w:cs="Huawei Sans"/>
              </w:rPr>
              <w:t>DAS</w:t>
            </w:r>
            <w:r w:rsidR="00FE1A2F" w:rsidRPr="00D92C32">
              <w:rPr>
                <w:rStyle w:val="af"/>
                <w:rFonts w:ascii="方正兰亭黑简体" w:hint="eastAsia"/>
              </w:rPr>
              <w:t>服务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_Toc71273250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10</w:t>
            </w:r>
            <w:r w:rsidR="00FE1A2F">
              <w:rPr>
                <w:webHidden/>
              </w:rPr>
              <w:fldChar w:fldCharType="end"/>
            </w:r>
          </w:hyperlink>
        </w:p>
        <w:p w14:paraId="7294A820" w14:textId="77777777" w:rsidR="00FE1A2F" w:rsidRDefault="00AF2AA4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71273251" w:history="1">
            <w:r w:rsidR="00FE1A2F" w:rsidRPr="00D92C32">
              <w:rPr>
                <w:rStyle w:val="af"/>
                <w:rFonts w:cs="Huawei Sans"/>
                <w:noProof/>
              </w:rPr>
              <w:t>2</w:t>
            </w:r>
            <w:r w:rsidR="00FE1A2F" w:rsidRPr="00D92C32">
              <w:rPr>
                <w:rStyle w:val="af"/>
                <w:rFonts w:ascii="方正兰亭黑简体" w:hint="eastAsia"/>
                <w:noProof/>
              </w:rPr>
              <w:t xml:space="preserve"> 通过公网连接</w:t>
            </w:r>
            <w:r w:rsidR="00FE1A2F" w:rsidRPr="00D92C32">
              <w:rPr>
                <w:rStyle w:val="af"/>
                <w:rFonts w:cs="Huawei Sans"/>
                <w:noProof/>
              </w:rPr>
              <w:t>GaussDB</w:t>
            </w:r>
            <w:r w:rsidR="00FE1A2F" w:rsidRPr="00D92C32">
              <w:rPr>
                <w:rStyle w:val="af"/>
                <w:rFonts w:ascii="方正兰亭黑简体"/>
                <w:noProof/>
              </w:rPr>
              <w:t>(</w:t>
            </w:r>
            <w:r w:rsidR="00FE1A2F" w:rsidRPr="00D92C32">
              <w:rPr>
                <w:rStyle w:val="af"/>
                <w:rFonts w:cs="Huawei Sans"/>
                <w:noProof/>
              </w:rPr>
              <w:t>for openGauss</w:t>
            </w:r>
            <w:r w:rsidR="00FE1A2F" w:rsidRPr="00D92C32">
              <w:rPr>
                <w:rStyle w:val="af"/>
                <w:rFonts w:ascii="方正兰亭黑简体"/>
                <w:noProof/>
              </w:rPr>
              <w:t>)</w:t>
            </w:r>
            <w:r w:rsidR="00FE1A2F">
              <w:rPr>
                <w:noProof/>
                <w:webHidden/>
              </w:rPr>
              <w:tab/>
            </w:r>
            <w:r w:rsidR="00FE1A2F">
              <w:rPr>
                <w:noProof/>
                <w:webHidden/>
              </w:rPr>
              <w:fldChar w:fldCharType="begin"/>
            </w:r>
            <w:r w:rsidR="00FE1A2F">
              <w:rPr>
                <w:noProof/>
                <w:webHidden/>
              </w:rPr>
              <w:instrText xml:space="preserve"> PAGEREF _Toc71273251 \h </w:instrText>
            </w:r>
            <w:r w:rsidR="00FE1A2F">
              <w:rPr>
                <w:noProof/>
                <w:webHidden/>
              </w:rPr>
            </w:r>
            <w:r w:rsidR="00FE1A2F">
              <w:rPr>
                <w:noProof/>
                <w:webHidden/>
              </w:rPr>
              <w:fldChar w:fldCharType="separate"/>
            </w:r>
            <w:r w:rsidR="008F3AED">
              <w:rPr>
                <w:noProof/>
                <w:webHidden/>
              </w:rPr>
              <w:t>12</w:t>
            </w:r>
            <w:r w:rsidR="00FE1A2F">
              <w:rPr>
                <w:noProof/>
                <w:webHidden/>
              </w:rPr>
              <w:fldChar w:fldCharType="end"/>
            </w:r>
          </w:hyperlink>
        </w:p>
        <w:p w14:paraId="4C02C48B" w14:textId="77777777" w:rsidR="00FE1A2F" w:rsidRDefault="00AF2AA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52" w:history="1">
            <w:r w:rsidR="00FE1A2F" w:rsidRPr="00D92C32">
              <w:rPr>
                <w:rStyle w:val="af"/>
                <w:rFonts w:cs="Huawei Sans"/>
                <w:snapToGrid w:val="0"/>
              </w:rPr>
              <w:t>2.1</w:t>
            </w:r>
            <w:r w:rsidR="00FE1A2F" w:rsidRPr="00D92C32">
              <w:rPr>
                <w:rStyle w:val="af"/>
                <w:rFonts w:ascii="方正兰亭黑简体" w:hint="eastAsia"/>
              </w:rPr>
              <w:t xml:space="preserve"> 实验介绍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_Toc71273252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12</w:t>
            </w:r>
            <w:r w:rsidR="00FE1A2F">
              <w:rPr>
                <w:webHidden/>
              </w:rPr>
              <w:fldChar w:fldCharType="end"/>
            </w:r>
          </w:hyperlink>
        </w:p>
        <w:p w14:paraId="213AD826" w14:textId="77777777" w:rsidR="00FE1A2F" w:rsidRDefault="00AF2AA4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53" w:history="1">
            <w:r w:rsidR="00FE1A2F" w:rsidRPr="00D92C32">
              <w:rPr>
                <w:rStyle w:val="af"/>
                <w:rFonts w:cs="Huawei Sans"/>
                <w:bCs/>
                <w:snapToGrid w:val="0"/>
              </w:rPr>
              <w:t>2.1.1</w:t>
            </w:r>
            <w:r w:rsidR="00FE1A2F" w:rsidRPr="00D92C32">
              <w:rPr>
                <w:rStyle w:val="af"/>
                <w:rFonts w:ascii="方正兰亭黑简体" w:hint="eastAsia"/>
              </w:rPr>
              <w:t xml:space="preserve"> 关于本实验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_Toc71273253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12</w:t>
            </w:r>
            <w:r w:rsidR="00FE1A2F">
              <w:rPr>
                <w:webHidden/>
              </w:rPr>
              <w:fldChar w:fldCharType="end"/>
            </w:r>
          </w:hyperlink>
        </w:p>
        <w:p w14:paraId="6982E080" w14:textId="77777777" w:rsidR="00FE1A2F" w:rsidRDefault="00AF2AA4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54" w:history="1">
            <w:r w:rsidR="00FE1A2F" w:rsidRPr="00D92C32">
              <w:rPr>
                <w:rStyle w:val="af"/>
                <w:rFonts w:cs="Huawei Sans"/>
                <w:bCs/>
                <w:snapToGrid w:val="0"/>
              </w:rPr>
              <w:t>2.1.2</w:t>
            </w:r>
            <w:r w:rsidR="00FE1A2F" w:rsidRPr="00D92C32">
              <w:rPr>
                <w:rStyle w:val="af"/>
                <w:rFonts w:ascii="方正兰亭黑简体" w:hint="eastAsia"/>
              </w:rPr>
              <w:t xml:space="preserve"> 实验目的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_Toc71273254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12</w:t>
            </w:r>
            <w:r w:rsidR="00FE1A2F">
              <w:rPr>
                <w:webHidden/>
              </w:rPr>
              <w:fldChar w:fldCharType="end"/>
            </w:r>
          </w:hyperlink>
        </w:p>
        <w:p w14:paraId="5CEB7F44" w14:textId="77777777" w:rsidR="00FE1A2F" w:rsidRDefault="00AF2AA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55" w:history="1">
            <w:r w:rsidR="00FE1A2F" w:rsidRPr="00D92C32">
              <w:rPr>
                <w:rStyle w:val="af"/>
                <w:rFonts w:cs="Huawei Sans"/>
                <w:snapToGrid w:val="0"/>
              </w:rPr>
              <w:t>2.2</w:t>
            </w:r>
            <w:r w:rsidR="00FE1A2F" w:rsidRPr="00D92C32">
              <w:rPr>
                <w:rStyle w:val="af"/>
                <w:rFonts w:ascii="方正兰亭黑简体" w:hint="eastAsia"/>
              </w:rPr>
              <w:t xml:space="preserve"> 购买</w:t>
            </w:r>
            <w:r w:rsidR="00FE1A2F" w:rsidRPr="00D92C32">
              <w:rPr>
                <w:rStyle w:val="af"/>
                <w:rFonts w:cs="Huawei Sans"/>
              </w:rPr>
              <w:t>GaussDB</w:t>
            </w:r>
            <w:r w:rsidR="00FE1A2F" w:rsidRPr="00D92C32">
              <w:rPr>
                <w:rStyle w:val="af"/>
                <w:rFonts w:ascii="方正兰亭黑简体"/>
              </w:rPr>
              <w:t>(</w:t>
            </w:r>
            <w:r w:rsidR="00FE1A2F" w:rsidRPr="00D92C32">
              <w:rPr>
                <w:rStyle w:val="af"/>
                <w:rFonts w:cs="Huawei Sans"/>
              </w:rPr>
              <w:t>for openGauss</w:t>
            </w:r>
            <w:r w:rsidR="00FE1A2F" w:rsidRPr="00D92C32">
              <w:rPr>
                <w:rStyle w:val="af"/>
                <w:rFonts w:ascii="方正兰亭黑简体"/>
              </w:rPr>
              <w:t>)</w:t>
            </w:r>
            <w:r w:rsidR="00FE1A2F" w:rsidRPr="00D92C32">
              <w:rPr>
                <w:rStyle w:val="af"/>
                <w:rFonts w:ascii="方正兰亭黑简体" w:hint="eastAsia"/>
              </w:rPr>
              <w:t>数据库（可选）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_Toc71273255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12</w:t>
            </w:r>
            <w:r w:rsidR="00FE1A2F">
              <w:rPr>
                <w:webHidden/>
              </w:rPr>
              <w:fldChar w:fldCharType="end"/>
            </w:r>
          </w:hyperlink>
        </w:p>
        <w:p w14:paraId="517E3BB4" w14:textId="77777777" w:rsidR="00FE1A2F" w:rsidRDefault="00AF2AA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56" w:history="1">
            <w:r w:rsidR="00FE1A2F" w:rsidRPr="00D92C32">
              <w:rPr>
                <w:rStyle w:val="af"/>
                <w:rFonts w:cs="Huawei Sans"/>
                <w:snapToGrid w:val="0"/>
              </w:rPr>
              <w:t>2.3</w:t>
            </w:r>
            <w:r w:rsidR="00FE1A2F" w:rsidRPr="00D92C32">
              <w:rPr>
                <w:rStyle w:val="af"/>
                <w:rFonts w:ascii="方正兰亭黑简体" w:hint="eastAsia"/>
              </w:rPr>
              <w:t xml:space="preserve"> 公网</w:t>
            </w:r>
            <w:r w:rsidR="00FE1A2F" w:rsidRPr="00D92C32">
              <w:rPr>
                <w:rStyle w:val="af"/>
                <w:rFonts w:cs="Huawei Sans"/>
              </w:rPr>
              <w:t>IP</w:t>
            </w:r>
            <w:r w:rsidR="00FE1A2F" w:rsidRPr="00D92C32">
              <w:rPr>
                <w:rStyle w:val="af"/>
                <w:rFonts w:ascii="方正兰亭黑简体" w:hint="eastAsia"/>
              </w:rPr>
              <w:t>绑定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_Toc71273256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12</w:t>
            </w:r>
            <w:r w:rsidR="00FE1A2F">
              <w:rPr>
                <w:webHidden/>
              </w:rPr>
              <w:fldChar w:fldCharType="end"/>
            </w:r>
          </w:hyperlink>
        </w:p>
        <w:p w14:paraId="72C546B9" w14:textId="77777777" w:rsidR="00FE1A2F" w:rsidRDefault="00AF2AA4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57" w:history="1">
            <w:r w:rsidR="00FE1A2F" w:rsidRPr="00D92C32">
              <w:rPr>
                <w:rStyle w:val="af"/>
                <w:rFonts w:cs="Huawei Sans"/>
                <w:bCs/>
                <w:snapToGrid w:val="0"/>
                <w:lang w:eastAsia="en-US"/>
              </w:rPr>
              <w:t>2.3.1</w:t>
            </w:r>
            <w:r w:rsidR="00FE1A2F" w:rsidRPr="00D92C32">
              <w:rPr>
                <w:rStyle w:val="af"/>
                <w:rFonts w:ascii="方正兰亭黑简体" w:hint="eastAsia"/>
                <w:lang w:eastAsia="en-US"/>
              </w:rPr>
              <w:t xml:space="preserve"> 购买弹性公网</w:t>
            </w:r>
            <w:r w:rsidR="00FE1A2F" w:rsidRPr="00D92C32">
              <w:rPr>
                <w:rStyle w:val="af"/>
                <w:rFonts w:cs="Huawei Sans"/>
                <w:lang w:eastAsia="en-US"/>
              </w:rPr>
              <w:t>IP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_Toc71273257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12</w:t>
            </w:r>
            <w:r w:rsidR="00FE1A2F">
              <w:rPr>
                <w:webHidden/>
              </w:rPr>
              <w:fldChar w:fldCharType="end"/>
            </w:r>
          </w:hyperlink>
        </w:p>
        <w:p w14:paraId="15371B59" w14:textId="77777777" w:rsidR="00FE1A2F" w:rsidRDefault="00AF2AA4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58" w:history="1">
            <w:r w:rsidR="00FE1A2F" w:rsidRPr="00D92C32">
              <w:rPr>
                <w:rStyle w:val="af"/>
                <w:rFonts w:cs="Huawei Sans"/>
                <w:bCs/>
                <w:snapToGrid w:val="0"/>
                <w:lang w:eastAsia="en-US"/>
              </w:rPr>
              <w:t>2.3.2</w:t>
            </w:r>
            <w:r w:rsidR="00FE1A2F" w:rsidRPr="00D92C32">
              <w:rPr>
                <w:rStyle w:val="af"/>
                <w:rFonts w:ascii="方正兰亭黑简体" w:hint="eastAsia"/>
                <w:lang w:eastAsia="en-US"/>
              </w:rPr>
              <w:t xml:space="preserve"> 绑定</w:t>
            </w:r>
            <w:r w:rsidR="00FE1A2F" w:rsidRPr="00D92C32">
              <w:rPr>
                <w:rStyle w:val="af"/>
                <w:rFonts w:cs="Huawei Sans"/>
                <w:lang w:eastAsia="en-US"/>
              </w:rPr>
              <w:t>GaussDB</w:t>
            </w:r>
            <w:r w:rsidR="00FE1A2F" w:rsidRPr="00D92C32">
              <w:rPr>
                <w:rStyle w:val="af"/>
                <w:rFonts w:ascii="方正兰亭黑简体"/>
                <w:lang w:eastAsia="en-US"/>
              </w:rPr>
              <w:t>(</w:t>
            </w:r>
            <w:r w:rsidR="00FE1A2F" w:rsidRPr="00D92C32">
              <w:rPr>
                <w:rStyle w:val="af"/>
                <w:rFonts w:cs="Huawei Sans"/>
                <w:lang w:eastAsia="en-US"/>
              </w:rPr>
              <w:t>for openGauss</w:t>
            </w:r>
            <w:r w:rsidR="00FE1A2F" w:rsidRPr="00D92C32">
              <w:rPr>
                <w:rStyle w:val="af"/>
                <w:rFonts w:ascii="方正兰亭黑简体"/>
                <w:lang w:eastAsia="en-US"/>
              </w:rPr>
              <w:t>)</w:t>
            </w:r>
            <w:r w:rsidR="00FE1A2F" w:rsidRPr="00D92C32">
              <w:rPr>
                <w:rStyle w:val="af"/>
                <w:rFonts w:ascii="方正兰亭黑简体" w:hint="eastAsia"/>
                <w:lang w:eastAsia="en-US"/>
              </w:rPr>
              <w:t>数据库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_Toc71273258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15</w:t>
            </w:r>
            <w:r w:rsidR="00FE1A2F">
              <w:rPr>
                <w:webHidden/>
              </w:rPr>
              <w:fldChar w:fldCharType="end"/>
            </w:r>
          </w:hyperlink>
        </w:p>
        <w:p w14:paraId="7E20EDC9" w14:textId="77777777" w:rsidR="00FE1A2F" w:rsidRDefault="00AF2AA4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71273259" w:history="1">
            <w:r w:rsidR="00FE1A2F" w:rsidRPr="00D92C32">
              <w:rPr>
                <w:rStyle w:val="af"/>
                <w:rFonts w:cs="Huawei Sans"/>
                <w:noProof/>
              </w:rPr>
              <w:t>3</w:t>
            </w:r>
            <w:r w:rsidR="00FE1A2F" w:rsidRPr="00D92C32">
              <w:rPr>
                <w:rStyle w:val="af"/>
                <w:rFonts w:ascii="方正兰亭黑简体" w:hint="eastAsia"/>
                <w:noProof/>
              </w:rPr>
              <w:t xml:space="preserve"> 通过内网连接</w:t>
            </w:r>
            <w:r w:rsidR="00FE1A2F" w:rsidRPr="00D92C32">
              <w:rPr>
                <w:rStyle w:val="af"/>
                <w:rFonts w:cs="Huawei Sans"/>
                <w:noProof/>
              </w:rPr>
              <w:t>GaussDB</w:t>
            </w:r>
            <w:r w:rsidR="00FE1A2F" w:rsidRPr="00D92C32">
              <w:rPr>
                <w:rStyle w:val="af"/>
                <w:rFonts w:ascii="方正兰亭黑简体"/>
                <w:noProof/>
              </w:rPr>
              <w:t>(</w:t>
            </w:r>
            <w:r w:rsidR="00FE1A2F" w:rsidRPr="00D92C32">
              <w:rPr>
                <w:rStyle w:val="af"/>
                <w:rFonts w:cs="Huawei Sans"/>
                <w:noProof/>
              </w:rPr>
              <w:t>for openGauss</w:t>
            </w:r>
            <w:r w:rsidR="00FE1A2F" w:rsidRPr="00D92C32">
              <w:rPr>
                <w:rStyle w:val="af"/>
                <w:rFonts w:ascii="方正兰亭黑简体"/>
                <w:noProof/>
              </w:rPr>
              <w:t>)</w:t>
            </w:r>
            <w:r w:rsidR="00FE1A2F">
              <w:rPr>
                <w:noProof/>
                <w:webHidden/>
              </w:rPr>
              <w:tab/>
            </w:r>
            <w:r w:rsidR="00FE1A2F">
              <w:rPr>
                <w:noProof/>
                <w:webHidden/>
              </w:rPr>
              <w:fldChar w:fldCharType="begin"/>
            </w:r>
            <w:r w:rsidR="00FE1A2F">
              <w:rPr>
                <w:noProof/>
                <w:webHidden/>
              </w:rPr>
              <w:instrText xml:space="preserve"> PAGEREF _Toc71273259 \h </w:instrText>
            </w:r>
            <w:r w:rsidR="00FE1A2F">
              <w:rPr>
                <w:noProof/>
                <w:webHidden/>
              </w:rPr>
            </w:r>
            <w:r w:rsidR="00FE1A2F">
              <w:rPr>
                <w:noProof/>
                <w:webHidden/>
              </w:rPr>
              <w:fldChar w:fldCharType="separate"/>
            </w:r>
            <w:r w:rsidR="008F3AED">
              <w:rPr>
                <w:noProof/>
                <w:webHidden/>
              </w:rPr>
              <w:t>23</w:t>
            </w:r>
            <w:r w:rsidR="00FE1A2F">
              <w:rPr>
                <w:noProof/>
                <w:webHidden/>
              </w:rPr>
              <w:fldChar w:fldCharType="end"/>
            </w:r>
          </w:hyperlink>
        </w:p>
        <w:p w14:paraId="504F2AA9" w14:textId="77777777" w:rsidR="00FE1A2F" w:rsidRDefault="00AF2AA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60" w:history="1">
            <w:r w:rsidR="00FE1A2F" w:rsidRPr="00D92C32">
              <w:rPr>
                <w:rStyle w:val="af"/>
                <w:rFonts w:cs="Huawei Sans"/>
                <w:snapToGrid w:val="0"/>
              </w:rPr>
              <w:t>3.1</w:t>
            </w:r>
            <w:r w:rsidR="00FE1A2F" w:rsidRPr="00D92C32">
              <w:rPr>
                <w:rStyle w:val="af"/>
                <w:rFonts w:ascii="方正兰亭黑简体" w:hint="eastAsia"/>
              </w:rPr>
              <w:t xml:space="preserve"> 实验介绍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_Toc71273260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23</w:t>
            </w:r>
            <w:r w:rsidR="00FE1A2F">
              <w:rPr>
                <w:webHidden/>
              </w:rPr>
              <w:fldChar w:fldCharType="end"/>
            </w:r>
          </w:hyperlink>
        </w:p>
        <w:p w14:paraId="08246BF1" w14:textId="77777777" w:rsidR="00FE1A2F" w:rsidRDefault="00AF2AA4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61" w:history="1">
            <w:r w:rsidR="00FE1A2F" w:rsidRPr="00D92C32">
              <w:rPr>
                <w:rStyle w:val="af"/>
                <w:rFonts w:cs="Huawei Sans"/>
                <w:bCs/>
                <w:snapToGrid w:val="0"/>
              </w:rPr>
              <w:t>3.1.1</w:t>
            </w:r>
            <w:r w:rsidR="00FE1A2F" w:rsidRPr="00D92C32">
              <w:rPr>
                <w:rStyle w:val="af"/>
                <w:rFonts w:ascii="方正兰亭黑简体" w:hint="eastAsia"/>
              </w:rPr>
              <w:t xml:space="preserve"> 关于本实验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_Toc71273261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23</w:t>
            </w:r>
            <w:r w:rsidR="00FE1A2F">
              <w:rPr>
                <w:webHidden/>
              </w:rPr>
              <w:fldChar w:fldCharType="end"/>
            </w:r>
          </w:hyperlink>
        </w:p>
        <w:p w14:paraId="784DA828" w14:textId="77777777" w:rsidR="00FE1A2F" w:rsidRDefault="00AF2AA4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62" w:history="1">
            <w:r w:rsidR="00FE1A2F" w:rsidRPr="00D92C32">
              <w:rPr>
                <w:rStyle w:val="af"/>
                <w:rFonts w:cs="Huawei Sans"/>
                <w:bCs/>
                <w:snapToGrid w:val="0"/>
              </w:rPr>
              <w:t>3.1.2</w:t>
            </w:r>
            <w:r w:rsidR="00FE1A2F" w:rsidRPr="00D92C32">
              <w:rPr>
                <w:rStyle w:val="af"/>
                <w:rFonts w:ascii="方正兰亭黑简体" w:hint="eastAsia"/>
              </w:rPr>
              <w:t xml:space="preserve"> 实验目的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_Toc71273262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23</w:t>
            </w:r>
            <w:r w:rsidR="00FE1A2F">
              <w:rPr>
                <w:webHidden/>
              </w:rPr>
              <w:fldChar w:fldCharType="end"/>
            </w:r>
          </w:hyperlink>
        </w:p>
        <w:p w14:paraId="5638FBCB" w14:textId="77777777" w:rsidR="00FE1A2F" w:rsidRDefault="00AF2AA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63" w:history="1">
            <w:r w:rsidR="00FE1A2F" w:rsidRPr="00D92C32">
              <w:rPr>
                <w:rStyle w:val="af"/>
                <w:rFonts w:cs="Huawei Sans"/>
                <w:snapToGrid w:val="0"/>
              </w:rPr>
              <w:t>3.2</w:t>
            </w:r>
            <w:r w:rsidR="00FE1A2F" w:rsidRPr="00D92C32">
              <w:rPr>
                <w:rStyle w:val="af"/>
                <w:rFonts w:ascii="方正兰亭黑简体" w:hint="eastAsia"/>
              </w:rPr>
              <w:t xml:space="preserve"> 购买</w:t>
            </w:r>
            <w:r w:rsidR="00FE1A2F" w:rsidRPr="00D92C32">
              <w:rPr>
                <w:rStyle w:val="af"/>
                <w:rFonts w:cs="Huawei Sans"/>
              </w:rPr>
              <w:t>GaussDB</w:t>
            </w:r>
            <w:r w:rsidR="00FE1A2F" w:rsidRPr="00D92C32">
              <w:rPr>
                <w:rStyle w:val="af"/>
                <w:rFonts w:ascii="方正兰亭黑简体"/>
              </w:rPr>
              <w:t>(</w:t>
            </w:r>
            <w:r w:rsidR="00FE1A2F" w:rsidRPr="00D92C32">
              <w:rPr>
                <w:rStyle w:val="af"/>
                <w:rFonts w:cs="Huawei Sans"/>
              </w:rPr>
              <w:t>for openGauss</w:t>
            </w:r>
            <w:r w:rsidR="00FE1A2F" w:rsidRPr="00D92C32">
              <w:rPr>
                <w:rStyle w:val="af"/>
                <w:rFonts w:ascii="方正兰亭黑简体"/>
              </w:rPr>
              <w:t>)</w:t>
            </w:r>
            <w:r w:rsidR="00FE1A2F" w:rsidRPr="00D92C32">
              <w:rPr>
                <w:rStyle w:val="af"/>
                <w:rFonts w:ascii="方正兰亭黑简体" w:hint="eastAsia"/>
              </w:rPr>
              <w:t>数据库（可选）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_Toc71273263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23</w:t>
            </w:r>
            <w:r w:rsidR="00FE1A2F">
              <w:rPr>
                <w:webHidden/>
              </w:rPr>
              <w:fldChar w:fldCharType="end"/>
            </w:r>
          </w:hyperlink>
        </w:p>
        <w:p w14:paraId="63207EEC" w14:textId="77777777" w:rsidR="00FE1A2F" w:rsidRDefault="00AF2AA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64" w:history="1">
            <w:r w:rsidR="00FE1A2F" w:rsidRPr="00D92C32">
              <w:rPr>
                <w:rStyle w:val="af"/>
                <w:rFonts w:cs="Huawei Sans"/>
                <w:snapToGrid w:val="0"/>
              </w:rPr>
              <w:t>3.3</w:t>
            </w:r>
            <w:r w:rsidR="00FE1A2F" w:rsidRPr="00D92C32">
              <w:rPr>
                <w:rStyle w:val="af"/>
                <w:rFonts w:ascii="方正兰亭黑简体" w:hint="eastAsia"/>
              </w:rPr>
              <w:t xml:space="preserve"> 购买弹性云服务器</w:t>
            </w:r>
            <w:r w:rsidR="00FE1A2F" w:rsidRPr="00D92C32">
              <w:rPr>
                <w:rStyle w:val="af"/>
                <w:rFonts w:ascii="方正兰亭黑简体"/>
              </w:rPr>
              <w:t xml:space="preserve"> </w:t>
            </w:r>
            <w:r w:rsidR="00FE1A2F" w:rsidRPr="00D92C32">
              <w:rPr>
                <w:rStyle w:val="af"/>
                <w:rFonts w:cs="Huawei Sans"/>
              </w:rPr>
              <w:t>ECS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_Toc71273264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23</w:t>
            </w:r>
            <w:r w:rsidR="00FE1A2F">
              <w:rPr>
                <w:webHidden/>
              </w:rPr>
              <w:fldChar w:fldCharType="end"/>
            </w:r>
          </w:hyperlink>
        </w:p>
        <w:p w14:paraId="70B21E50" w14:textId="77777777" w:rsidR="00FE1A2F" w:rsidRDefault="00AF2AA4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65" w:history="1">
            <w:r w:rsidR="00FE1A2F" w:rsidRPr="00D92C32">
              <w:rPr>
                <w:rStyle w:val="af"/>
                <w:rFonts w:cs="Huawei Sans"/>
                <w:bCs/>
                <w:snapToGrid w:val="0"/>
              </w:rPr>
              <w:t>3.3.1</w:t>
            </w:r>
            <w:r w:rsidR="00FE1A2F" w:rsidRPr="00D92C32">
              <w:rPr>
                <w:rStyle w:val="af"/>
                <w:rFonts w:ascii="方正兰亭黑简体" w:hint="eastAsia"/>
              </w:rPr>
              <w:t xml:space="preserve"> 登录华为云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_Toc71273265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23</w:t>
            </w:r>
            <w:r w:rsidR="00FE1A2F">
              <w:rPr>
                <w:webHidden/>
              </w:rPr>
              <w:fldChar w:fldCharType="end"/>
            </w:r>
          </w:hyperlink>
        </w:p>
        <w:p w14:paraId="7C41E98E" w14:textId="77777777" w:rsidR="00FE1A2F" w:rsidRDefault="00AF2AA4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66" w:history="1">
            <w:r w:rsidR="00FE1A2F" w:rsidRPr="00D92C32">
              <w:rPr>
                <w:rStyle w:val="af"/>
                <w:rFonts w:cs="Huawei Sans"/>
                <w:bCs/>
                <w:snapToGrid w:val="0"/>
              </w:rPr>
              <w:t>3.3.2</w:t>
            </w:r>
            <w:r w:rsidR="00FE1A2F" w:rsidRPr="00D92C32">
              <w:rPr>
                <w:rStyle w:val="af"/>
                <w:rFonts w:ascii="方正兰亭黑简体" w:hint="eastAsia"/>
              </w:rPr>
              <w:t xml:space="preserve"> 购买</w:t>
            </w:r>
            <w:r w:rsidR="00FE1A2F" w:rsidRPr="00D92C32">
              <w:rPr>
                <w:rStyle w:val="af"/>
                <w:rFonts w:cs="Huawei Sans"/>
              </w:rPr>
              <w:t>ECS</w:t>
            </w:r>
            <w:r w:rsidR="00FE1A2F" w:rsidRPr="00D92C32">
              <w:rPr>
                <w:rStyle w:val="af"/>
                <w:rFonts w:ascii="方正兰亭黑简体" w:hint="eastAsia"/>
              </w:rPr>
              <w:t>服务器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_Toc71273266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24</w:t>
            </w:r>
            <w:r w:rsidR="00FE1A2F">
              <w:rPr>
                <w:webHidden/>
              </w:rPr>
              <w:fldChar w:fldCharType="end"/>
            </w:r>
          </w:hyperlink>
        </w:p>
        <w:p w14:paraId="07A9EE97" w14:textId="77777777" w:rsidR="00FE1A2F" w:rsidRDefault="00AF2AA4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67" w:history="1">
            <w:r w:rsidR="00FE1A2F" w:rsidRPr="00D92C32">
              <w:rPr>
                <w:rStyle w:val="af"/>
                <w:rFonts w:cs="Huawei Sans"/>
                <w:bCs/>
                <w:snapToGrid w:val="0"/>
              </w:rPr>
              <w:t>3.3.3</w:t>
            </w:r>
            <w:r w:rsidR="00FE1A2F" w:rsidRPr="00D92C32">
              <w:rPr>
                <w:rStyle w:val="af"/>
                <w:rFonts w:ascii="方正兰亭黑简体" w:hint="eastAsia"/>
              </w:rPr>
              <w:t xml:space="preserve"> 安装</w:t>
            </w:r>
            <w:r w:rsidR="00FE1A2F" w:rsidRPr="00D92C32">
              <w:rPr>
                <w:rStyle w:val="af"/>
                <w:rFonts w:cs="Huawei Sans"/>
              </w:rPr>
              <w:t>openGauss</w:t>
            </w:r>
            <w:r w:rsidR="00FE1A2F" w:rsidRPr="00D92C32">
              <w:rPr>
                <w:rStyle w:val="af"/>
                <w:rFonts w:ascii="方正兰亭黑简体" w:hint="eastAsia"/>
              </w:rPr>
              <w:t>客户端并连接数据库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_Toc71273267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27</w:t>
            </w:r>
            <w:r w:rsidR="00FE1A2F">
              <w:rPr>
                <w:webHidden/>
              </w:rPr>
              <w:fldChar w:fldCharType="end"/>
            </w:r>
          </w:hyperlink>
        </w:p>
        <w:p w14:paraId="1D32D007" w14:textId="77777777" w:rsidR="00FE1A2F" w:rsidRDefault="00AF2AA4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71273268" w:history="1">
            <w:r w:rsidR="00FE1A2F" w:rsidRPr="00D92C32">
              <w:rPr>
                <w:rStyle w:val="af"/>
                <w:rFonts w:cs="Huawei Sans"/>
                <w:noProof/>
              </w:rPr>
              <w:t>4</w:t>
            </w:r>
            <w:r w:rsidR="00FE1A2F" w:rsidRPr="00D92C32">
              <w:rPr>
                <w:rStyle w:val="af"/>
                <w:rFonts w:hint="eastAsia"/>
                <w:noProof/>
              </w:rPr>
              <w:t xml:space="preserve"> </w:t>
            </w:r>
            <w:r w:rsidR="00FE1A2F" w:rsidRPr="00D92C32">
              <w:rPr>
                <w:rStyle w:val="af"/>
                <w:rFonts w:hint="eastAsia"/>
                <w:noProof/>
              </w:rPr>
              <w:t>附录一：安装和配置</w:t>
            </w:r>
            <w:r w:rsidR="00FE1A2F" w:rsidRPr="00D92C32">
              <w:rPr>
                <w:rStyle w:val="af"/>
                <w:noProof/>
              </w:rPr>
              <w:t>JDK</w:t>
            </w:r>
            <w:r w:rsidR="00FE1A2F">
              <w:rPr>
                <w:noProof/>
                <w:webHidden/>
              </w:rPr>
              <w:tab/>
            </w:r>
            <w:r w:rsidR="00FE1A2F">
              <w:rPr>
                <w:noProof/>
                <w:webHidden/>
              </w:rPr>
              <w:fldChar w:fldCharType="begin"/>
            </w:r>
            <w:r w:rsidR="00FE1A2F">
              <w:rPr>
                <w:noProof/>
                <w:webHidden/>
              </w:rPr>
              <w:instrText xml:space="preserve"> PAGEREF _Toc71273268 \h </w:instrText>
            </w:r>
            <w:r w:rsidR="00FE1A2F">
              <w:rPr>
                <w:noProof/>
                <w:webHidden/>
              </w:rPr>
            </w:r>
            <w:r w:rsidR="00FE1A2F">
              <w:rPr>
                <w:noProof/>
                <w:webHidden/>
              </w:rPr>
              <w:fldChar w:fldCharType="separate"/>
            </w:r>
            <w:r w:rsidR="008F3AED">
              <w:rPr>
                <w:noProof/>
                <w:webHidden/>
              </w:rPr>
              <w:t>32</w:t>
            </w:r>
            <w:r w:rsidR="00FE1A2F">
              <w:rPr>
                <w:noProof/>
                <w:webHidden/>
              </w:rPr>
              <w:fldChar w:fldCharType="end"/>
            </w:r>
          </w:hyperlink>
        </w:p>
        <w:p w14:paraId="416366B9" w14:textId="77777777" w:rsidR="00FE1A2F" w:rsidRDefault="00AF2AA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69" w:history="1">
            <w:r w:rsidR="00FE1A2F" w:rsidRPr="00D92C32">
              <w:rPr>
                <w:rStyle w:val="af"/>
                <w:rFonts w:cs="Huawei Sans"/>
                <w:snapToGrid w:val="0"/>
              </w:rPr>
              <w:t>4.1</w:t>
            </w:r>
            <w:r w:rsidR="00FE1A2F" w:rsidRPr="00D92C32">
              <w:rPr>
                <w:rStyle w:val="af"/>
                <w:rFonts w:hint="eastAsia"/>
              </w:rPr>
              <w:t xml:space="preserve"> </w:t>
            </w:r>
            <w:r w:rsidR="00FE1A2F" w:rsidRPr="00D92C32">
              <w:rPr>
                <w:rStyle w:val="af"/>
                <w:rFonts w:hint="eastAsia"/>
              </w:rPr>
              <w:t>下载并安装</w:t>
            </w:r>
            <w:r w:rsidR="00FE1A2F" w:rsidRPr="00D92C32">
              <w:rPr>
                <w:rStyle w:val="af"/>
              </w:rPr>
              <w:t>JDK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_Toc71273269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32</w:t>
            </w:r>
            <w:r w:rsidR="00FE1A2F">
              <w:rPr>
                <w:webHidden/>
              </w:rPr>
              <w:fldChar w:fldCharType="end"/>
            </w:r>
          </w:hyperlink>
        </w:p>
        <w:p w14:paraId="1D689A4E" w14:textId="77777777" w:rsidR="00FE1A2F" w:rsidRDefault="00AF2AA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71273270" w:history="1">
            <w:r w:rsidR="00FE1A2F" w:rsidRPr="00D92C32">
              <w:rPr>
                <w:rStyle w:val="af"/>
                <w:rFonts w:cs="Huawei Sans"/>
                <w:snapToGrid w:val="0"/>
              </w:rPr>
              <w:t>4.2</w:t>
            </w:r>
            <w:r w:rsidR="00FE1A2F" w:rsidRPr="00D92C32">
              <w:rPr>
                <w:rStyle w:val="af"/>
                <w:rFonts w:hint="eastAsia"/>
              </w:rPr>
              <w:t xml:space="preserve"> </w:t>
            </w:r>
            <w:r w:rsidR="00FE1A2F" w:rsidRPr="00D92C32">
              <w:rPr>
                <w:rStyle w:val="af"/>
                <w:rFonts w:hint="eastAsia"/>
              </w:rPr>
              <w:t>配置</w:t>
            </w:r>
            <w:r w:rsidR="00FE1A2F" w:rsidRPr="00D92C32">
              <w:rPr>
                <w:rStyle w:val="af"/>
              </w:rPr>
              <w:t>JDK</w:t>
            </w:r>
            <w:r w:rsidR="00FE1A2F" w:rsidRPr="00D92C32">
              <w:rPr>
                <w:rStyle w:val="af"/>
                <w:rFonts w:hint="eastAsia"/>
              </w:rPr>
              <w:t>环境变量</w:t>
            </w:r>
            <w:r w:rsidR="00FE1A2F">
              <w:rPr>
                <w:webHidden/>
              </w:rPr>
              <w:tab/>
            </w:r>
            <w:r w:rsidR="00FE1A2F">
              <w:rPr>
                <w:webHidden/>
              </w:rPr>
              <w:fldChar w:fldCharType="begin"/>
            </w:r>
            <w:r w:rsidR="00FE1A2F">
              <w:rPr>
                <w:webHidden/>
              </w:rPr>
              <w:instrText xml:space="preserve"> PAGEREF _Toc71273270 \h </w:instrText>
            </w:r>
            <w:r w:rsidR="00FE1A2F">
              <w:rPr>
                <w:webHidden/>
              </w:rPr>
            </w:r>
            <w:r w:rsidR="00FE1A2F">
              <w:rPr>
                <w:webHidden/>
              </w:rPr>
              <w:fldChar w:fldCharType="separate"/>
            </w:r>
            <w:r w:rsidR="008F3AED">
              <w:rPr>
                <w:webHidden/>
              </w:rPr>
              <w:t>33</w:t>
            </w:r>
            <w:r w:rsidR="00FE1A2F">
              <w:rPr>
                <w:webHidden/>
              </w:rPr>
              <w:fldChar w:fldCharType="end"/>
            </w:r>
          </w:hyperlink>
        </w:p>
        <w:p w14:paraId="1A1B1C95" w14:textId="6248EB1C" w:rsidR="00B81DEF" w:rsidRPr="009D4127" w:rsidRDefault="001B1484" w:rsidP="0020153C">
          <w:pPr>
            <w:rPr>
              <w:rFonts w:ascii="Huawei Sans" w:eastAsia="方正兰亭黑简体" w:hAnsi="Huawei Sans"/>
              <w:lang w:val="zh-CN"/>
            </w:rPr>
          </w:pPr>
          <w:r>
            <w:rPr>
              <w:rFonts w:ascii="Huawei Sans" w:eastAsia="方正兰亭黑简体" w:hAnsi="Huawei Sans" w:cs="Book Antiqua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16AE509C" w14:textId="2F92C634" w:rsidR="00812DA5" w:rsidRPr="00B47A20" w:rsidRDefault="00812DA5" w:rsidP="00812DA5">
      <w:pPr>
        <w:pStyle w:val="63"/>
        <w:rPr>
          <w:rFonts w:ascii="方正兰亭黑简体"/>
        </w:rPr>
      </w:pPr>
      <w:bookmarkStart w:id="10" w:name="_Toc7361460"/>
      <w:bookmarkStart w:id="11" w:name="_Toc47704095"/>
      <w:bookmarkStart w:id="12" w:name="_Toc71273238"/>
      <w:r w:rsidRPr="00B47A20">
        <w:rPr>
          <w:rFonts w:ascii="方正兰亭黑简体" w:hint="eastAsia"/>
        </w:rPr>
        <w:lastRenderedPageBreak/>
        <w:t>前  言</w:t>
      </w:r>
      <w:bookmarkEnd w:id="10"/>
      <w:bookmarkEnd w:id="11"/>
      <w:bookmarkEnd w:id="12"/>
    </w:p>
    <w:p w14:paraId="3857250C" w14:textId="77777777" w:rsidR="00812DA5" w:rsidRPr="00B47A20" w:rsidRDefault="00812DA5" w:rsidP="00812DA5">
      <w:pPr>
        <w:pStyle w:val="Heading2NoNumber"/>
        <w:rPr>
          <w:rFonts w:ascii="方正兰亭黑简体"/>
          <w:lang w:eastAsia="zh-CN"/>
        </w:rPr>
      </w:pPr>
      <w:bookmarkStart w:id="13" w:name="_Toc7361461"/>
      <w:bookmarkStart w:id="14" w:name="_Toc47704096"/>
      <w:bookmarkStart w:id="15" w:name="_Toc71273239"/>
      <w:r w:rsidRPr="00B47A20">
        <w:rPr>
          <w:rFonts w:ascii="方正兰亭黑简体" w:hint="eastAsia"/>
          <w:lang w:eastAsia="zh-CN"/>
        </w:rPr>
        <w:t>简介</w:t>
      </w:r>
      <w:bookmarkEnd w:id="13"/>
      <w:bookmarkEnd w:id="14"/>
      <w:bookmarkEnd w:id="15"/>
    </w:p>
    <w:p w14:paraId="023515EE" w14:textId="7C7F1977" w:rsidR="00812DA5" w:rsidRPr="00B47A20" w:rsidRDefault="00812DA5">
      <w:pPr>
        <w:pStyle w:val="1e"/>
      </w:pPr>
      <w:r>
        <w:rPr>
          <w:rFonts w:hint="eastAsia"/>
        </w:rPr>
        <w:t>本</w:t>
      </w:r>
      <w:r w:rsidRPr="00B47A20">
        <w:rPr>
          <w:rFonts w:hint="eastAsia"/>
        </w:rPr>
        <w:t>实验适用于连接</w:t>
      </w:r>
      <w:proofErr w:type="spellStart"/>
      <w:r w:rsidRPr="00C72E42">
        <w:t>GaussDB</w:t>
      </w:r>
      <w:proofErr w:type="spellEnd"/>
      <w:r w:rsidRPr="00B47A20">
        <w:rPr>
          <w:rFonts w:hint="eastAsia"/>
        </w:rPr>
        <w:t>(</w:t>
      </w:r>
      <w:r w:rsidR="004500FA">
        <w:t xml:space="preserve">for </w:t>
      </w:r>
      <w:proofErr w:type="spellStart"/>
      <w:r w:rsidR="004500FA">
        <w:t>openGauss</w:t>
      </w:r>
      <w:proofErr w:type="spellEnd"/>
      <w:r w:rsidRPr="00B47A20">
        <w:rPr>
          <w:rFonts w:hint="eastAsia"/>
        </w:rPr>
        <w:t>)</w:t>
      </w:r>
      <w:r w:rsidRPr="00B47A20">
        <w:rPr>
          <w:rFonts w:hint="eastAsia"/>
        </w:rPr>
        <w:t>数据库，通过该实验可以顺利完成用各种方式来连接</w:t>
      </w:r>
      <w:proofErr w:type="spellStart"/>
      <w:r w:rsidRPr="00C72E42">
        <w:t>GaussDB</w:t>
      </w:r>
      <w:proofErr w:type="spellEnd"/>
      <w:r w:rsidRPr="00B47A20">
        <w:rPr>
          <w:rFonts w:hint="eastAsia"/>
        </w:rPr>
        <w:t>(</w:t>
      </w:r>
      <w:r w:rsidR="009A50B6">
        <w:t xml:space="preserve">for </w:t>
      </w:r>
      <w:proofErr w:type="spellStart"/>
      <w:r w:rsidR="009A50B6">
        <w:t>openGauss</w:t>
      </w:r>
      <w:proofErr w:type="spellEnd"/>
      <w:r w:rsidRPr="00B47A20">
        <w:rPr>
          <w:rFonts w:hint="eastAsia"/>
        </w:rPr>
        <w:t>)</w:t>
      </w:r>
      <w:r w:rsidRPr="00B47A20">
        <w:rPr>
          <w:rFonts w:hint="eastAsia"/>
        </w:rPr>
        <w:t>数据库。</w:t>
      </w:r>
    </w:p>
    <w:p w14:paraId="4996F366" w14:textId="77777777" w:rsidR="00812DA5" w:rsidRPr="00B47A20" w:rsidRDefault="00812DA5" w:rsidP="00812DA5">
      <w:pPr>
        <w:pStyle w:val="Heading2NoNumber"/>
        <w:rPr>
          <w:rFonts w:ascii="方正兰亭黑简体"/>
          <w:lang w:eastAsia="zh-CN"/>
        </w:rPr>
      </w:pPr>
      <w:bookmarkStart w:id="16" w:name="_Toc7361462"/>
      <w:bookmarkStart w:id="17" w:name="_Toc47704097"/>
      <w:bookmarkStart w:id="18" w:name="_Toc71273240"/>
      <w:r w:rsidRPr="00B47A20">
        <w:rPr>
          <w:rFonts w:ascii="方正兰亭黑简体" w:hint="eastAsia"/>
          <w:lang w:eastAsia="zh-CN"/>
        </w:rPr>
        <w:t>内容描述</w:t>
      </w:r>
      <w:bookmarkEnd w:id="16"/>
      <w:bookmarkEnd w:id="17"/>
      <w:bookmarkEnd w:id="18"/>
    </w:p>
    <w:p w14:paraId="3F0462C7" w14:textId="42C751BF" w:rsidR="00812DA5" w:rsidRPr="00B47A20" w:rsidRDefault="00812DA5">
      <w:pPr>
        <w:pStyle w:val="1e"/>
      </w:pPr>
      <w:r w:rsidRPr="00B47A20">
        <w:rPr>
          <w:rFonts w:hint="eastAsia"/>
        </w:rPr>
        <w:t>本实验主要内容为用各种方式来连接</w:t>
      </w:r>
      <w:proofErr w:type="spellStart"/>
      <w:r w:rsidRPr="00C72E42">
        <w:t>GaussDB</w:t>
      </w:r>
      <w:proofErr w:type="spellEnd"/>
      <w:r w:rsidRPr="00B47A20">
        <w:rPr>
          <w:rFonts w:hint="eastAsia"/>
        </w:rPr>
        <w:t>(</w:t>
      </w:r>
      <w:r w:rsidR="009A50B6">
        <w:t xml:space="preserve">for </w:t>
      </w:r>
      <w:proofErr w:type="spellStart"/>
      <w:r w:rsidR="009A50B6">
        <w:t>openGauss</w:t>
      </w:r>
      <w:proofErr w:type="spellEnd"/>
      <w:r w:rsidRPr="00B47A20">
        <w:rPr>
          <w:rFonts w:hint="eastAsia"/>
        </w:rPr>
        <w:t>)</w:t>
      </w:r>
      <w:r w:rsidRPr="00B47A20">
        <w:rPr>
          <w:rFonts w:hint="eastAsia"/>
        </w:rPr>
        <w:t>数据库。</w:t>
      </w:r>
    </w:p>
    <w:p w14:paraId="264E4B27" w14:textId="77777777" w:rsidR="00812DA5" w:rsidRPr="00B47A20" w:rsidRDefault="00812DA5" w:rsidP="00812DA5">
      <w:pPr>
        <w:pStyle w:val="Heading2NoNumber"/>
        <w:rPr>
          <w:rFonts w:ascii="方正兰亭黑简体"/>
          <w:lang w:eastAsia="zh-CN"/>
        </w:rPr>
      </w:pPr>
      <w:bookmarkStart w:id="19" w:name="_Toc7361465"/>
      <w:bookmarkStart w:id="20" w:name="_Toc47704098"/>
      <w:bookmarkStart w:id="21" w:name="_Toc71273241"/>
      <w:r w:rsidRPr="00B47A20">
        <w:rPr>
          <w:rFonts w:ascii="方正兰亭黑简体" w:hint="eastAsia"/>
          <w:lang w:eastAsia="zh-CN"/>
        </w:rPr>
        <w:t>实验环境说明</w:t>
      </w:r>
      <w:bookmarkEnd w:id="19"/>
      <w:bookmarkEnd w:id="20"/>
      <w:bookmarkEnd w:id="21"/>
    </w:p>
    <w:p w14:paraId="24A5EF5C" w14:textId="77777777" w:rsidR="00812DA5" w:rsidRPr="00617496" w:rsidRDefault="00812DA5" w:rsidP="00812DA5">
      <w:pPr>
        <w:pStyle w:val="49"/>
        <w:rPr>
          <w:rStyle w:val="afff2"/>
          <w:b w:val="0"/>
          <w:bCs w:val="0"/>
        </w:rPr>
      </w:pPr>
      <w:r w:rsidRPr="00617496">
        <w:rPr>
          <w:rStyle w:val="afff2"/>
          <w:rFonts w:hint="eastAsia"/>
          <w:b w:val="0"/>
          <w:bCs w:val="0"/>
        </w:rPr>
        <w:t>组网说明</w:t>
      </w:r>
    </w:p>
    <w:p w14:paraId="0CDC6E3F" w14:textId="2650E645" w:rsidR="00812DA5" w:rsidRPr="00B47A20" w:rsidRDefault="00812DA5">
      <w:pPr>
        <w:pStyle w:val="1e"/>
      </w:pPr>
      <w:r w:rsidRPr="00B47A20">
        <w:rPr>
          <w:rFonts w:hint="eastAsia"/>
        </w:rPr>
        <w:t>本实验环境为华为云环境，需要购买</w:t>
      </w:r>
      <w:proofErr w:type="spellStart"/>
      <w:r w:rsidRPr="00C72E42">
        <w:t>GaussDB</w:t>
      </w:r>
      <w:proofErr w:type="spellEnd"/>
      <w:r w:rsidRPr="00B47A20">
        <w:rPr>
          <w:rFonts w:hint="eastAsia"/>
        </w:rPr>
        <w:t>(</w:t>
      </w:r>
      <w:r w:rsidR="009A50B6">
        <w:t xml:space="preserve">for </w:t>
      </w:r>
      <w:proofErr w:type="spellStart"/>
      <w:r w:rsidR="009A50B6">
        <w:t>openGauss</w:t>
      </w:r>
      <w:proofErr w:type="spellEnd"/>
      <w:r w:rsidRPr="00B47A20">
        <w:rPr>
          <w:rFonts w:hint="eastAsia"/>
        </w:rPr>
        <w:t>)</w:t>
      </w:r>
      <w:r w:rsidRPr="00B47A20">
        <w:rPr>
          <w:rFonts w:hint="eastAsia"/>
        </w:rPr>
        <w:t>数据库。</w:t>
      </w:r>
    </w:p>
    <w:p w14:paraId="7F7E27D9" w14:textId="77777777" w:rsidR="00812DA5" w:rsidRPr="00617496" w:rsidRDefault="00812DA5" w:rsidP="00812DA5">
      <w:pPr>
        <w:pStyle w:val="49"/>
        <w:rPr>
          <w:rStyle w:val="afff2"/>
          <w:b w:val="0"/>
          <w:bCs w:val="0"/>
        </w:rPr>
      </w:pPr>
      <w:r w:rsidRPr="00617496">
        <w:rPr>
          <w:rStyle w:val="afff2"/>
          <w:rFonts w:hint="eastAsia"/>
          <w:b w:val="0"/>
          <w:bCs w:val="0"/>
        </w:rPr>
        <w:t>设备介绍</w:t>
      </w:r>
    </w:p>
    <w:p w14:paraId="25CB9C2E" w14:textId="77777777" w:rsidR="00812DA5" w:rsidRPr="00B47A20" w:rsidRDefault="00812DA5">
      <w:pPr>
        <w:pStyle w:val="1e"/>
      </w:pPr>
      <w:r w:rsidRPr="00B47A20">
        <w:rPr>
          <w:rFonts w:hint="eastAsia"/>
        </w:rPr>
        <w:t>为了满足数据库原理与实践课程实验需要，建议每套实验环境采用以下配置：</w:t>
      </w:r>
    </w:p>
    <w:p w14:paraId="0F335D5E" w14:textId="77777777" w:rsidR="00812DA5" w:rsidRDefault="00812DA5">
      <w:pPr>
        <w:pStyle w:val="1e"/>
      </w:pPr>
      <w:r w:rsidRPr="00B47A20">
        <w:rPr>
          <w:rFonts w:hint="eastAsia"/>
        </w:rPr>
        <w:t>设备名称、型号与版本的对应关系如下：</w:t>
      </w:r>
    </w:p>
    <w:p w14:paraId="291766CF" w14:textId="77777777" w:rsidR="00080C05" w:rsidRPr="007321F0" w:rsidRDefault="00080C05" w:rsidP="00080C05">
      <w:pPr>
        <w:pStyle w:val="50"/>
        <w:numPr>
          <w:ilvl w:val="0"/>
          <w:numId w:val="0"/>
        </w:numPr>
        <w:ind w:left="1701" w:firstLineChars="1200" w:firstLine="2784"/>
        <w:jc w:val="left"/>
      </w:pPr>
      <w:r w:rsidRPr="007321F0">
        <w:rPr>
          <w:rFonts w:hint="eastAsia"/>
        </w:rPr>
        <w:t>设备明细表</w:t>
      </w:r>
    </w:p>
    <w:tbl>
      <w:tblPr>
        <w:tblStyle w:val="V30"/>
        <w:tblW w:w="8590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8" w:space="0" w:color="auto"/>
          <w:insideV w:val="single" w:sz="8" w:space="0" w:color="auto"/>
        </w:tblBorders>
        <w:tblLayout w:type="fixed"/>
        <w:tblCellMar>
          <w:top w:w="74" w:type="dxa"/>
          <w:left w:w="142" w:type="dxa"/>
          <w:bottom w:w="74" w:type="dxa"/>
          <w:right w:w="142" w:type="dxa"/>
        </w:tblCellMar>
        <w:tblLook w:val="01E0" w:firstRow="1" w:lastRow="1" w:firstColumn="1" w:lastColumn="1" w:noHBand="0" w:noVBand="0"/>
      </w:tblPr>
      <w:tblGrid>
        <w:gridCol w:w="1519"/>
        <w:gridCol w:w="2824"/>
        <w:gridCol w:w="4247"/>
      </w:tblGrid>
      <w:tr w:rsidR="00812DA5" w:rsidRPr="00B47A20" w14:paraId="7AB8F5DD" w14:textId="77777777" w:rsidTr="001738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9" w:type="dxa"/>
          </w:tcPr>
          <w:p w14:paraId="40918BA8" w14:textId="77777777" w:rsidR="00812DA5" w:rsidRPr="00AC5668" w:rsidRDefault="00812DA5" w:rsidP="00812DA5">
            <w:pPr>
              <w:pStyle w:val="59"/>
              <w:rPr>
                <w:rFonts w:ascii="方正兰亭黑简体"/>
              </w:rPr>
            </w:pPr>
            <w:r w:rsidRPr="00AC5668">
              <w:rPr>
                <w:rFonts w:ascii="方正兰亭黑简体" w:hint="eastAsia"/>
              </w:rPr>
              <w:t>设备名称</w:t>
            </w:r>
          </w:p>
        </w:tc>
        <w:tc>
          <w:tcPr>
            <w:tcW w:w="2824" w:type="dxa"/>
          </w:tcPr>
          <w:p w14:paraId="2AA781D3" w14:textId="77777777" w:rsidR="00812DA5" w:rsidRPr="00AC5668" w:rsidRDefault="00812DA5" w:rsidP="00812DA5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方正兰亭黑简体"/>
              </w:rPr>
            </w:pPr>
            <w:r w:rsidRPr="00AC5668">
              <w:rPr>
                <w:rFonts w:ascii="方正兰亭黑简体" w:hint="eastAsia"/>
              </w:rPr>
              <w:t>设备型号</w:t>
            </w:r>
          </w:p>
        </w:tc>
        <w:tc>
          <w:tcPr>
            <w:tcW w:w="4247" w:type="dxa"/>
          </w:tcPr>
          <w:p w14:paraId="772C54AA" w14:textId="77777777" w:rsidR="00812DA5" w:rsidRPr="00AC5668" w:rsidRDefault="00812DA5" w:rsidP="00812DA5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方正兰亭黑简体"/>
              </w:rPr>
            </w:pPr>
            <w:r w:rsidRPr="00AC5668">
              <w:rPr>
                <w:rFonts w:ascii="方正兰亭黑简体" w:hint="eastAsia"/>
              </w:rPr>
              <w:t>软件版本</w:t>
            </w:r>
          </w:p>
        </w:tc>
      </w:tr>
      <w:tr w:rsidR="00812DA5" w:rsidRPr="00B47A20" w14:paraId="2F017CC7" w14:textId="77777777" w:rsidTr="001738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9" w:type="dxa"/>
          </w:tcPr>
          <w:p w14:paraId="24BD2615" w14:textId="77777777" w:rsidR="00812DA5" w:rsidRPr="00B47A20" w:rsidRDefault="00812DA5" w:rsidP="00812DA5">
            <w:pPr>
              <w:pStyle w:val="59"/>
              <w:jc w:val="left"/>
              <w:rPr>
                <w:rFonts w:ascii="方正兰亭黑简体"/>
              </w:rPr>
            </w:pPr>
            <w:r w:rsidRPr="00B47A20">
              <w:rPr>
                <w:rFonts w:ascii="方正兰亭黑简体" w:hint="eastAsia"/>
              </w:rPr>
              <w:t>数据库</w:t>
            </w:r>
          </w:p>
        </w:tc>
        <w:tc>
          <w:tcPr>
            <w:tcW w:w="2824" w:type="dxa"/>
          </w:tcPr>
          <w:p w14:paraId="076AC4C8" w14:textId="2D0B47CB" w:rsidR="00812DA5" w:rsidRPr="00B47A20" w:rsidRDefault="00E601AC" w:rsidP="009A50B6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兰亭黑简体"/>
              </w:rPr>
            </w:pPr>
            <w:proofErr w:type="spellStart"/>
            <w:r>
              <w:t>GaussDB</w:t>
            </w:r>
            <w:proofErr w:type="spellEnd"/>
            <w:r>
              <w:t>(</w:t>
            </w:r>
            <w:r w:rsidR="009A50B6">
              <w:t xml:space="preserve">for </w:t>
            </w:r>
            <w:proofErr w:type="spellStart"/>
            <w:r w:rsidR="009A50B6">
              <w:t>openGauss</w:t>
            </w:r>
            <w:proofErr w:type="spellEnd"/>
            <w:r>
              <w:t xml:space="preserve">) </w:t>
            </w:r>
            <w:r w:rsidR="00DF0F7C">
              <w:t>8</w:t>
            </w:r>
            <w:r w:rsidRPr="00DA5283">
              <w:rPr>
                <w:rFonts w:hint="eastAsia"/>
              </w:rPr>
              <w:t>核</w:t>
            </w:r>
            <w:r w:rsidRPr="00DA5283">
              <w:rPr>
                <w:rFonts w:hint="eastAsia"/>
              </w:rPr>
              <w:t xml:space="preserve"> | </w:t>
            </w:r>
            <w:r w:rsidR="009A50B6">
              <w:t>64</w:t>
            </w:r>
            <w:r w:rsidR="00DF0F7C">
              <w:rPr>
                <w:rFonts w:hint="eastAsia"/>
              </w:rPr>
              <w:t>GB</w:t>
            </w:r>
          </w:p>
        </w:tc>
        <w:tc>
          <w:tcPr>
            <w:tcW w:w="4247" w:type="dxa"/>
          </w:tcPr>
          <w:p w14:paraId="260BD545" w14:textId="1B267675" w:rsidR="00812DA5" w:rsidRPr="00B47A20" w:rsidRDefault="00812DA5" w:rsidP="00812DA5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方正兰亭黑简体"/>
              </w:rPr>
            </w:pPr>
            <w:proofErr w:type="spellStart"/>
            <w:r w:rsidRPr="00C72E42">
              <w:rPr>
                <w:rFonts w:cs="Huawei Sans"/>
              </w:rPr>
              <w:t>GaussDB</w:t>
            </w:r>
            <w:proofErr w:type="spellEnd"/>
            <w:r w:rsidRPr="00B47A20">
              <w:rPr>
                <w:rFonts w:ascii="方正兰亭黑简体" w:hint="eastAsia"/>
              </w:rPr>
              <w:t>(</w:t>
            </w:r>
            <w:r w:rsidR="009A50B6">
              <w:rPr>
                <w:rFonts w:cs="Huawei Sans"/>
              </w:rPr>
              <w:t xml:space="preserve">for </w:t>
            </w:r>
            <w:proofErr w:type="spellStart"/>
            <w:r w:rsidR="009A50B6">
              <w:rPr>
                <w:rFonts w:cs="Huawei Sans"/>
              </w:rPr>
              <w:t>openGauss</w:t>
            </w:r>
            <w:proofErr w:type="spellEnd"/>
            <w:r w:rsidRPr="00B47A20">
              <w:rPr>
                <w:rFonts w:ascii="方正兰亭黑简体" w:hint="eastAsia"/>
              </w:rPr>
              <w:t>)</w:t>
            </w:r>
            <w:r w:rsidR="009A50B6">
              <w:rPr>
                <w:rFonts w:hint="eastAsia"/>
              </w:rPr>
              <w:t xml:space="preserve"> </w:t>
            </w:r>
            <w:r w:rsidR="00A070CB">
              <w:rPr>
                <w:rFonts w:hint="eastAsia"/>
              </w:rPr>
              <w:t>服务</w:t>
            </w:r>
          </w:p>
        </w:tc>
      </w:tr>
    </w:tbl>
    <w:p w14:paraId="6E5A5546" w14:textId="77777777" w:rsidR="00F6523C" w:rsidRDefault="00F6523C" w:rsidP="00F6523C">
      <w:pPr>
        <w:pStyle w:val="Heading2NoNumber"/>
        <w:rPr>
          <w:lang w:eastAsia="zh-CN"/>
        </w:rPr>
      </w:pPr>
      <w:bookmarkStart w:id="22" w:name="_Toc71273242"/>
      <w:r>
        <w:rPr>
          <w:rFonts w:hint="eastAsia"/>
          <w:lang w:eastAsia="zh-CN"/>
        </w:rPr>
        <w:lastRenderedPageBreak/>
        <w:t>实验概览</w:t>
      </w:r>
      <w:bookmarkEnd w:id="22"/>
    </w:p>
    <w:p w14:paraId="58566492" w14:textId="7619C94D" w:rsidR="00905ECB" w:rsidRDefault="000E2305">
      <w:pPr>
        <w:pStyle w:val="1e"/>
      </w:pPr>
      <w:r>
        <w:rPr>
          <w:noProof/>
        </w:rPr>
        <w:drawing>
          <wp:inline distT="0" distB="0" distL="0" distR="0" wp14:anchorId="41DF7959" wp14:editId="368A5EA6">
            <wp:extent cx="5453380" cy="2725288"/>
            <wp:effectExtent l="19050" t="19050" r="13970" b="18415"/>
            <wp:docPr id="10" name="图片 10" descr="C:\Users\swx941157\AppData\Roaming\eSpace_Desktop\UserData\swx941157\imagefiles\originalImgfiles\702616E2-B1FD-496A-B1D8-3E0AAFA13D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wx941157\AppData\Roaming\eSpace_Desktop\UserData\swx941157\imagefiles\originalImgfiles\702616E2-B1FD-496A-B1D8-3E0AAFA13DC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6"/>
                    <a:stretch/>
                  </pic:blipFill>
                  <pic:spPr bwMode="auto">
                    <a:xfrm>
                      <a:off x="0" y="0"/>
                      <a:ext cx="5454000" cy="272559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5D838" w14:textId="77777777" w:rsidR="00080C05" w:rsidRDefault="00080C05" w:rsidP="00080C05">
      <w:pPr>
        <w:pStyle w:val="9"/>
        <w:numPr>
          <w:ilvl w:val="0"/>
          <w:numId w:val="0"/>
        </w:numPr>
        <w:ind w:left="1021" w:firstLineChars="1500" w:firstLine="3480"/>
        <w:jc w:val="left"/>
      </w:pPr>
      <w:r>
        <w:rPr>
          <w:rFonts w:hint="eastAsia"/>
        </w:rPr>
        <w:t>本实验概览图</w:t>
      </w:r>
    </w:p>
    <w:p w14:paraId="430F06BA" w14:textId="6AB4AFD0" w:rsidR="00080C05" w:rsidRDefault="00080C0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4FC2748C" w14:textId="52B6C124" w:rsidR="00812DA5" w:rsidRPr="00B47A20" w:rsidRDefault="00812DA5" w:rsidP="00190BDE">
      <w:pPr>
        <w:pStyle w:val="1"/>
        <w:numPr>
          <w:ilvl w:val="0"/>
          <w:numId w:val="4"/>
        </w:numPr>
        <w:wordWrap w:val="0"/>
        <w:rPr>
          <w:rFonts w:ascii="方正兰亭黑简体"/>
        </w:rPr>
      </w:pPr>
      <w:bookmarkStart w:id="23" w:name="_Toc71273243"/>
      <w:r w:rsidRPr="00B47A20">
        <w:rPr>
          <w:rFonts w:ascii="方正兰亭黑简体" w:hint="eastAsia"/>
        </w:rPr>
        <w:lastRenderedPageBreak/>
        <w:t>通过</w:t>
      </w:r>
      <w:r w:rsidRPr="00C72E42">
        <w:rPr>
          <w:rFonts w:cs="Huawei Sans"/>
        </w:rPr>
        <w:t>DAS</w:t>
      </w:r>
      <w:r w:rsidRPr="00B47A20">
        <w:rPr>
          <w:rFonts w:ascii="方正兰亭黑简体" w:hint="eastAsia"/>
        </w:rPr>
        <w:t>连接</w:t>
      </w:r>
      <w:proofErr w:type="spellStart"/>
      <w:r w:rsidRPr="00C72E42">
        <w:rPr>
          <w:rFonts w:cs="Huawei Sans"/>
        </w:rPr>
        <w:t>GaussDB</w:t>
      </w:r>
      <w:proofErr w:type="spellEnd"/>
      <w:r w:rsidRPr="00B47A20">
        <w:rPr>
          <w:rFonts w:ascii="方正兰亭黑简体" w:hint="eastAsia"/>
        </w:rPr>
        <w:t>(</w:t>
      </w:r>
      <w:r w:rsidR="009A50B6">
        <w:rPr>
          <w:rFonts w:cs="Huawei Sans"/>
        </w:rPr>
        <w:t xml:space="preserve">for </w:t>
      </w:r>
      <w:proofErr w:type="spellStart"/>
      <w:r w:rsidR="009A50B6">
        <w:rPr>
          <w:rFonts w:cs="Huawei Sans"/>
        </w:rPr>
        <w:t>openGauss</w:t>
      </w:r>
      <w:proofErr w:type="spellEnd"/>
      <w:r w:rsidRPr="00B47A20">
        <w:rPr>
          <w:rFonts w:ascii="方正兰亭黑简体" w:hint="eastAsia"/>
        </w:rPr>
        <w:t>)</w:t>
      </w:r>
      <w:bookmarkEnd w:id="23"/>
    </w:p>
    <w:p w14:paraId="71FDEC42" w14:textId="4109BBAB" w:rsidR="00812DA5" w:rsidRPr="00B47A20" w:rsidRDefault="00812DA5" w:rsidP="00190BDE">
      <w:pPr>
        <w:pStyle w:val="2"/>
        <w:numPr>
          <w:ilvl w:val="1"/>
          <w:numId w:val="4"/>
        </w:numPr>
        <w:rPr>
          <w:rFonts w:ascii="方正兰亭黑简体"/>
        </w:rPr>
      </w:pPr>
      <w:bookmarkStart w:id="24" w:name="_Toc466755572"/>
      <w:bookmarkStart w:id="25" w:name="_Toc7361468"/>
      <w:bookmarkStart w:id="26" w:name="_Toc47704100"/>
      <w:bookmarkStart w:id="27" w:name="_Toc71273244"/>
      <w:r w:rsidRPr="00B47A20">
        <w:rPr>
          <w:rFonts w:ascii="方正兰亭黑简体" w:hint="eastAsia"/>
        </w:rPr>
        <w:t>实验介绍</w:t>
      </w:r>
      <w:bookmarkEnd w:id="24"/>
      <w:bookmarkEnd w:id="25"/>
      <w:bookmarkEnd w:id="26"/>
      <w:bookmarkEnd w:id="27"/>
    </w:p>
    <w:p w14:paraId="355D922B" w14:textId="77777777" w:rsidR="00812DA5" w:rsidRPr="00B47A20" w:rsidRDefault="00812DA5" w:rsidP="00190BDE">
      <w:pPr>
        <w:pStyle w:val="3"/>
        <w:numPr>
          <w:ilvl w:val="2"/>
          <w:numId w:val="4"/>
        </w:numPr>
        <w:rPr>
          <w:rFonts w:ascii="方正兰亭黑简体" w:hAnsi="Times New Roman"/>
          <w:bCs/>
          <w:i/>
          <w:iCs/>
          <w:color w:val="0000FF"/>
          <w:kern w:val="2"/>
          <w:sz w:val="21"/>
        </w:rPr>
      </w:pPr>
      <w:bookmarkStart w:id="28" w:name="_Toc466755573"/>
      <w:bookmarkStart w:id="29" w:name="_Toc7361469"/>
      <w:bookmarkStart w:id="30" w:name="_Toc47704101"/>
      <w:bookmarkStart w:id="31" w:name="_Toc71273245"/>
      <w:r w:rsidRPr="00B47A20">
        <w:rPr>
          <w:rFonts w:ascii="方正兰亭黑简体" w:hint="eastAsia"/>
        </w:rPr>
        <w:t>关于本实验</w:t>
      </w:r>
      <w:bookmarkEnd w:id="28"/>
      <w:bookmarkEnd w:id="29"/>
      <w:bookmarkEnd w:id="30"/>
      <w:bookmarkEnd w:id="31"/>
    </w:p>
    <w:p w14:paraId="61BD4E91" w14:textId="04244ADB" w:rsidR="00812DA5" w:rsidRPr="00B47A20" w:rsidRDefault="00812DA5">
      <w:pPr>
        <w:pStyle w:val="1e"/>
      </w:pPr>
      <w:r w:rsidRPr="00B47A20">
        <w:rPr>
          <w:rFonts w:hint="eastAsia"/>
        </w:rPr>
        <w:t>本实验主要描述如何通过华为云数据管理服务</w:t>
      </w:r>
      <w:r w:rsidRPr="00B47A20">
        <w:rPr>
          <w:rFonts w:hint="eastAsia"/>
        </w:rPr>
        <w:t xml:space="preserve"> (</w:t>
      </w:r>
      <w:r w:rsidRPr="00C72E42">
        <w:t>Data</w:t>
      </w:r>
      <w:r w:rsidRPr="00B47A20">
        <w:rPr>
          <w:rFonts w:hint="eastAsia"/>
        </w:rPr>
        <w:t xml:space="preserve"> </w:t>
      </w:r>
      <w:r w:rsidRPr="00C72E42">
        <w:t>Admin</w:t>
      </w:r>
      <w:r w:rsidRPr="00B47A20">
        <w:rPr>
          <w:rFonts w:hint="eastAsia"/>
        </w:rPr>
        <w:t xml:space="preserve"> </w:t>
      </w:r>
      <w:r w:rsidRPr="00C72E42">
        <w:t>Service</w:t>
      </w:r>
      <w:r w:rsidRPr="00B47A20">
        <w:rPr>
          <w:rFonts w:hint="eastAsia"/>
        </w:rPr>
        <w:t>，简称</w:t>
      </w:r>
      <w:r w:rsidRPr="00C72E42">
        <w:t>DAS</w:t>
      </w:r>
      <w:r w:rsidRPr="00B47A20">
        <w:rPr>
          <w:rFonts w:hint="eastAsia"/>
        </w:rPr>
        <w:t xml:space="preserve">) </w:t>
      </w:r>
      <w:r w:rsidRPr="00B47A20">
        <w:rPr>
          <w:rFonts w:hint="eastAsia"/>
        </w:rPr>
        <w:t>来连接华为云</w:t>
      </w:r>
      <w:proofErr w:type="spellStart"/>
      <w:r w:rsidRPr="00C72E42">
        <w:t>GaussDB</w:t>
      </w:r>
      <w:proofErr w:type="spellEnd"/>
      <w:r w:rsidRPr="00B47A20">
        <w:rPr>
          <w:rFonts w:hint="eastAsia"/>
        </w:rPr>
        <w:t>(</w:t>
      </w:r>
      <w:r w:rsidR="009A50B6">
        <w:t xml:space="preserve">for </w:t>
      </w:r>
      <w:proofErr w:type="spellStart"/>
      <w:r w:rsidR="009A50B6">
        <w:t>openGauss</w:t>
      </w:r>
      <w:proofErr w:type="spellEnd"/>
      <w:r w:rsidRPr="00B47A20">
        <w:rPr>
          <w:rFonts w:hint="eastAsia"/>
        </w:rPr>
        <w:t>)</w:t>
      </w:r>
      <w:r w:rsidRPr="00B47A20">
        <w:rPr>
          <w:rFonts w:hint="eastAsia"/>
        </w:rPr>
        <w:t>数据库实例，</w:t>
      </w:r>
      <w:r w:rsidRPr="00C72E42">
        <w:t>DAS</w:t>
      </w:r>
      <w:r w:rsidRPr="00B47A20">
        <w:rPr>
          <w:rFonts w:hint="eastAsia"/>
        </w:rPr>
        <w:t>是一款专业的简化数据库管理工具，提供优质的可视化操作界面，大幅提高工作效率，让数据管理变得既安全又简单。</w:t>
      </w:r>
    </w:p>
    <w:p w14:paraId="367BED70" w14:textId="77777777" w:rsidR="00812DA5" w:rsidRPr="00B47A20" w:rsidRDefault="00812DA5">
      <w:pPr>
        <w:pStyle w:val="1e"/>
      </w:pPr>
      <w:r w:rsidRPr="00C72E42">
        <w:t>DAS</w:t>
      </w:r>
      <w:r w:rsidRPr="00B47A20">
        <w:rPr>
          <w:rFonts w:hint="eastAsia"/>
        </w:rPr>
        <w:t>连接数据库，无需使用</w:t>
      </w:r>
      <w:r w:rsidRPr="00C72E42">
        <w:t>IP</w:t>
      </w:r>
      <w:r w:rsidRPr="00B47A20">
        <w:rPr>
          <w:rFonts w:hint="eastAsia"/>
        </w:rPr>
        <w:t>地址，易用、安全、高级、智能。</w:t>
      </w:r>
    </w:p>
    <w:p w14:paraId="4B50B695" w14:textId="77777777" w:rsidR="00812DA5" w:rsidRPr="00B47A20" w:rsidRDefault="00812DA5" w:rsidP="00190BDE">
      <w:pPr>
        <w:pStyle w:val="3"/>
        <w:numPr>
          <w:ilvl w:val="2"/>
          <w:numId w:val="4"/>
        </w:numPr>
        <w:rPr>
          <w:rFonts w:ascii="方正兰亭黑简体"/>
        </w:rPr>
      </w:pPr>
      <w:bookmarkStart w:id="32" w:name="_Toc466755574"/>
      <w:bookmarkStart w:id="33" w:name="_Toc7361470"/>
      <w:bookmarkStart w:id="34" w:name="_Toc47704102"/>
      <w:bookmarkStart w:id="35" w:name="_Toc71273246"/>
      <w:r w:rsidRPr="00B47A20">
        <w:rPr>
          <w:rFonts w:ascii="方正兰亭黑简体" w:hint="eastAsia"/>
        </w:rPr>
        <w:t>实验目的</w:t>
      </w:r>
      <w:bookmarkEnd w:id="32"/>
      <w:bookmarkEnd w:id="33"/>
      <w:bookmarkEnd w:id="34"/>
      <w:bookmarkEnd w:id="35"/>
    </w:p>
    <w:p w14:paraId="7279443F" w14:textId="7DA393DE" w:rsidR="00812DA5" w:rsidRPr="00B47A20" w:rsidRDefault="00812DA5" w:rsidP="00812DA5">
      <w:pPr>
        <w:pStyle w:val="49"/>
        <w:rPr>
          <w:rFonts w:ascii="方正兰亭黑简体"/>
        </w:rPr>
      </w:pPr>
      <w:r w:rsidRPr="00B47A20">
        <w:rPr>
          <w:rFonts w:ascii="方正兰亭黑简体" w:hint="eastAsia"/>
        </w:rPr>
        <w:t>掌握</w:t>
      </w:r>
      <w:r w:rsidRPr="00C72E42">
        <w:rPr>
          <w:rFonts w:cs="Huawei Sans"/>
        </w:rPr>
        <w:t>DAS</w:t>
      </w:r>
      <w:r w:rsidRPr="00B47A20">
        <w:rPr>
          <w:rFonts w:ascii="方正兰亭黑简体" w:hint="eastAsia"/>
        </w:rPr>
        <w:t>连接</w:t>
      </w:r>
      <w:proofErr w:type="spellStart"/>
      <w:r w:rsidRPr="00C72E42">
        <w:rPr>
          <w:rFonts w:cs="Huawei Sans"/>
        </w:rPr>
        <w:t>GaussDB</w:t>
      </w:r>
      <w:proofErr w:type="spellEnd"/>
      <w:r w:rsidRPr="00B47A20">
        <w:rPr>
          <w:rFonts w:ascii="方正兰亭黑简体" w:hint="eastAsia"/>
        </w:rPr>
        <w:t>(</w:t>
      </w:r>
      <w:r w:rsidR="009A50B6">
        <w:rPr>
          <w:rFonts w:cs="Huawei Sans"/>
        </w:rPr>
        <w:t xml:space="preserve">for </w:t>
      </w:r>
      <w:proofErr w:type="spellStart"/>
      <w:r w:rsidR="009A50B6">
        <w:rPr>
          <w:rFonts w:cs="Huawei Sans"/>
        </w:rPr>
        <w:t>openGauss</w:t>
      </w:r>
      <w:proofErr w:type="spellEnd"/>
      <w:r w:rsidRPr="00B47A20">
        <w:rPr>
          <w:rFonts w:ascii="方正兰亭黑简体" w:hint="eastAsia"/>
        </w:rPr>
        <w:t>)数据库实例。</w:t>
      </w:r>
    </w:p>
    <w:p w14:paraId="313C2816" w14:textId="709C09D5" w:rsidR="00812DA5" w:rsidRPr="00B47A20" w:rsidRDefault="00812DA5" w:rsidP="00190BDE">
      <w:pPr>
        <w:pStyle w:val="2"/>
        <w:numPr>
          <w:ilvl w:val="1"/>
          <w:numId w:val="4"/>
        </w:numPr>
        <w:rPr>
          <w:rFonts w:ascii="方正兰亭黑简体"/>
        </w:rPr>
      </w:pPr>
      <w:bookmarkStart w:id="36" w:name="_Toc47704103"/>
      <w:bookmarkStart w:id="37" w:name="_Toc71273247"/>
      <w:r w:rsidRPr="00B47A20">
        <w:rPr>
          <w:rFonts w:ascii="方正兰亭黑简体" w:hint="eastAsia"/>
        </w:rPr>
        <w:t>购买</w:t>
      </w:r>
      <w:r w:rsidRPr="00C72E42">
        <w:rPr>
          <w:rFonts w:cs="Huawei Sans"/>
        </w:rPr>
        <w:t>GaussDB</w:t>
      </w:r>
      <w:r w:rsidRPr="00B47A20">
        <w:rPr>
          <w:rFonts w:ascii="方正兰亭黑简体" w:hint="eastAsia"/>
        </w:rPr>
        <w:t>(</w:t>
      </w:r>
      <w:r w:rsidR="009A50B6">
        <w:rPr>
          <w:rFonts w:cs="Huawei Sans"/>
        </w:rPr>
        <w:t>for openGauss</w:t>
      </w:r>
      <w:r w:rsidRPr="00B47A20">
        <w:rPr>
          <w:rFonts w:ascii="方正兰亭黑简体" w:hint="eastAsia"/>
        </w:rPr>
        <w:t>)数据库（可选）</w:t>
      </w:r>
      <w:bookmarkEnd w:id="36"/>
      <w:bookmarkEnd w:id="37"/>
    </w:p>
    <w:p w14:paraId="6BDAAFED" w14:textId="7A3F2D48" w:rsidR="00812DA5" w:rsidRPr="00B47A20" w:rsidRDefault="00812DA5">
      <w:pPr>
        <w:pStyle w:val="1e"/>
      </w:pPr>
      <w:r w:rsidRPr="00B47A20">
        <w:rPr>
          <w:rFonts w:hint="eastAsia"/>
        </w:rPr>
        <w:t>说明：如果已经购买好了</w:t>
      </w:r>
      <w:proofErr w:type="spellStart"/>
      <w:r w:rsidRPr="00C72E42">
        <w:t>GaussDB</w:t>
      </w:r>
      <w:proofErr w:type="spellEnd"/>
      <w:r w:rsidRPr="00B47A20">
        <w:rPr>
          <w:rFonts w:hint="eastAsia"/>
        </w:rPr>
        <w:t>(</w:t>
      </w:r>
      <w:r w:rsidR="009A50B6">
        <w:t xml:space="preserve">for </w:t>
      </w:r>
      <w:proofErr w:type="spellStart"/>
      <w:r w:rsidR="009A50B6">
        <w:t>openGauss</w:t>
      </w:r>
      <w:proofErr w:type="spellEnd"/>
      <w:r w:rsidRPr="00B47A20">
        <w:rPr>
          <w:rFonts w:hint="eastAsia"/>
        </w:rPr>
        <w:t>)</w:t>
      </w:r>
      <w:r w:rsidRPr="00B47A20">
        <w:rPr>
          <w:rFonts w:hint="eastAsia"/>
        </w:rPr>
        <w:t>数据库可以跳过此章节，直接进入</w:t>
      </w:r>
      <w:r w:rsidRPr="00B47A20">
        <w:rPr>
          <w:rFonts w:hint="eastAsia"/>
        </w:rPr>
        <w:t xml:space="preserve">1.3 </w:t>
      </w:r>
      <w:r w:rsidRPr="00B47A20">
        <w:rPr>
          <w:rFonts w:hint="eastAsia"/>
        </w:rPr>
        <w:t>配置</w:t>
      </w:r>
      <w:r w:rsidRPr="00C72E42">
        <w:t>DAS</w:t>
      </w:r>
      <w:r w:rsidRPr="00B47A20">
        <w:rPr>
          <w:rFonts w:hint="eastAsia"/>
        </w:rPr>
        <w:t>服务章节，如果没有购买好请按此章节步骤操作。</w:t>
      </w:r>
    </w:p>
    <w:p w14:paraId="19F5ED6D" w14:textId="77777777" w:rsidR="00474C49" w:rsidRDefault="00474C49" w:rsidP="00474C49">
      <w:pPr>
        <w:pStyle w:val="30"/>
        <w:tabs>
          <w:tab w:val="clear" w:pos="1701"/>
          <w:tab w:val="num" w:pos="1418"/>
        </w:tabs>
        <w:ind w:left="1559" w:hanging="425"/>
      </w:pPr>
      <w:r>
        <w:rPr>
          <w:rFonts w:hint="eastAsia"/>
        </w:rPr>
        <w:t>登录华为云官网。</w:t>
      </w:r>
    </w:p>
    <w:p w14:paraId="0AA23C01" w14:textId="77777777" w:rsidR="00474C49" w:rsidRDefault="00474C49">
      <w:pPr>
        <w:pStyle w:val="1e"/>
      </w:pPr>
      <w:r>
        <w:t>登录</w:t>
      </w:r>
      <w:r w:rsidR="00FE1A2F">
        <w:rPr>
          <w:rStyle w:val="af"/>
        </w:rPr>
        <w:fldChar w:fldCharType="begin"/>
      </w:r>
      <w:r w:rsidR="00FE1A2F">
        <w:rPr>
          <w:rStyle w:val="af"/>
        </w:rPr>
        <w:instrText xml:space="preserve"> HYPERLINK "https://www.huaweicloud.com/" </w:instrText>
      </w:r>
      <w:r w:rsidR="00FE1A2F">
        <w:rPr>
          <w:rStyle w:val="af"/>
        </w:rPr>
        <w:fldChar w:fldCharType="separate"/>
      </w:r>
      <w:r>
        <w:rPr>
          <w:rStyle w:val="af"/>
        </w:rPr>
        <w:t>https://www.huaweicloud.com/</w:t>
      </w:r>
      <w:r w:rsidR="00FE1A2F">
        <w:rPr>
          <w:rStyle w:val="af"/>
        </w:rPr>
        <w:fldChar w:fldCharType="end"/>
      </w:r>
      <w:r>
        <w:rPr>
          <w:rFonts w:hint="eastAsia"/>
        </w:rPr>
        <w:t>，</w:t>
      </w:r>
      <w:r>
        <w:t>进入华为云官网</w:t>
      </w:r>
      <w:r>
        <w:rPr>
          <w:rFonts w:hint="eastAsia"/>
        </w:rPr>
        <w:t>，</w:t>
      </w:r>
      <w:r>
        <w:t>输入账号</w:t>
      </w:r>
      <w:r>
        <w:rPr>
          <w:rFonts w:hint="eastAsia"/>
        </w:rPr>
        <w:t>及</w:t>
      </w:r>
      <w:r>
        <w:t>密码</w:t>
      </w:r>
      <w:r>
        <w:rPr>
          <w:rFonts w:hint="eastAsia"/>
        </w:rPr>
        <w:t>，</w:t>
      </w:r>
      <w:r>
        <w:t>登录</w:t>
      </w:r>
      <w:r>
        <w:rPr>
          <w:rFonts w:hint="eastAsia"/>
        </w:rPr>
        <w:t>。</w:t>
      </w:r>
    </w:p>
    <w:p w14:paraId="24C42421" w14:textId="4E61A9D3" w:rsidR="00474C49" w:rsidRDefault="00474C49" w:rsidP="00B00F2A">
      <w:pPr>
        <w:pStyle w:val="1e"/>
      </w:pPr>
      <w:r>
        <w:rPr>
          <w:noProof/>
        </w:rPr>
        <w:drawing>
          <wp:inline distT="0" distB="0" distL="0" distR="0" wp14:anchorId="5EC98D70" wp14:editId="7543FA78">
            <wp:extent cx="5454000" cy="2008800"/>
            <wp:effectExtent l="19050" t="19050" r="13970" b="10795"/>
            <wp:docPr id="20" name="图片 20" descr="C:\Users\swx941157\AppData\Roaming\eSpace_Desktop\UserData\swx941157\imagefiles\originalImgfiles\DEC66A97-4A7D-40C7-AC5F-FE22F24963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wx941157\AppData\Roaming\eSpace_Desktop\UserData\swx941157\imagefiles\originalImgfiles\DEC66A97-4A7D-40C7-AC5F-FE22F24963DA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0088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AADAE3" w14:textId="06FC3B6F" w:rsidR="00474C49" w:rsidRDefault="00474C49" w:rsidP="00474C49">
      <w:pPr>
        <w:pStyle w:val="30"/>
        <w:tabs>
          <w:tab w:val="clear" w:pos="1701"/>
          <w:tab w:val="num" w:pos="1418"/>
        </w:tabs>
        <w:ind w:left="1559" w:hanging="425"/>
      </w:pPr>
      <w:r>
        <w:lastRenderedPageBreak/>
        <w:t>进入控制台</w:t>
      </w:r>
      <w:r>
        <w:rPr>
          <w:rFonts w:hint="eastAsia"/>
        </w:rPr>
        <w:t>，</w:t>
      </w:r>
      <w:r>
        <w:rPr>
          <w:rFonts w:ascii="方正兰亭黑简体" w:hint="eastAsia"/>
        </w:rPr>
        <w:t>选择区域“华北-北京四”，</w:t>
      </w:r>
      <w:r w:rsidR="00D2329B">
        <w:rPr>
          <w:rFonts w:hint="eastAsia"/>
        </w:rPr>
        <w:t>在左侧图标栏，单击</w:t>
      </w:r>
      <w:r w:rsidR="00D2329B" w:rsidRPr="00B47A20">
        <w:rPr>
          <w:rFonts w:hint="eastAsia"/>
        </w:rPr>
        <w:t>服务列表</w:t>
      </w:r>
      <w:r w:rsidR="00D2329B">
        <w:rPr>
          <w:rFonts w:hint="eastAsia"/>
        </w:rPr>
        <w:t>图标</w:t>
      </w:r>
      <w:r w:rsidR="00D2329B">
        <w:rPr>
          <w:noProof/>
        </w:rPr>
        <w:drawing>
          <wp:inline distT="0" distB="0" distL="0" distR="0" wp14:anchorId="40C712DD" wp14:editId="302B75B0">
            <wp:extent cx="173435" cy="1809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4636" cy="18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7A20">
        <w:rPr>
          <w:rFonts w:ascii="方正兰亭黑简体" w:hint="eastAsia"/>
        </w:rPr>
        <w:t>，选择云数据库</w:t>
      </w:r>
      <w:proofErr w:type="spellStart"/>
      <w:r w:rsidRPr="00C72E42">
        <w:rPr>
          <w:rFonts w:cs="Huawei Sans"/>
        </w:rPr>
        <w:t>GaussDB</w:t>
      </w:r>
      <w:proofErr w:type="spellEnd"/>
      <w:r w:rsidRPr="00B47A20">
        <w:rPr>
          <w:rFonts w:ascii="方正兰亭黑简体" w:hint="eastAsia"/>
        </w:rPr>
        <w:t>。</w:t>
      </w:r>
    </w:p>
    <w:p w14:paraId="2342818C" w14:textId="29635D21" w:rsidR="00474C49" w:rsidRDefault="00474C49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BECC64E" wp14:editId="558069CA">
                <wp:simplePos x="0" y="0"/>
                <wp:positionH relativeFrom="column">
                  <wp:posOffset>5332842</wp:posOffset>
                </wp:positionH>
                <wp:positionV relativeFrom="paragraph">
                  <wp:posOffset>595556</wp:posOffset>
                </wp:positionV>
                <wp:extent cx="350520" cy="162560"/>
                <wp:effectExtent l="38100" t="19050" r="11430" b="46990"/>
                <wp:wrapNone/>
                <wp:docPr id="28" name="直接箭头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0520" cy="1625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7306C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8" o:spid="_x0000_s1026" type="#_x0000_t32" style="position:absolute;left:0;text-align:left;margin-left:419.9pt;margin-top:46.9pt;width:27.6pt;height:12.8pt;flip:x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A6740DA" wp14:editId="262FB633">
                <wp:simplePos x="0" y="0"/>
                <wp:positionH relativeFrom="column">
                  <wp:posOffset>4873551</wp:posOffset>
                </wp:positionH>
                <wp:positionV relativeFrom="paragraph">
                  <wp:posOffset>616996</wp:posOffset>
                </wp:positionV>
                <wp:extent cx="1057702" cy="1003111"/>
                <wp:effectExtent l="19050" t="19050" r="28575" b="2603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702" cy="100311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8E265" id="矩形 27" o:spid="_x0000_s1026" style="position:absolute;left:0;text-align:left;margin-left:383.75pt;margin-top:48.6pt;width:83.3pt;height:79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F6D958D" wp14:editId="7A0EFF96">
                <wp:simplePos x="0" y="0"/>
                <wp:positionH relativeFrom="column">
                  <wp:posOffset>1135268</wp:posOffset>
                </wp:positionH>
                <wp:positionV relativeFrom="paragraph">
                  <wp:posOffset>319255</wp:posOffset>
                </wp:positionV>
                <wp:extent cx="528320" cy="279400"/>
                <wp:effectExtent l="38100" t="38100" r="24130" b="25400"/>
                <wp:wrapNone/>
                <wp:docPr id="24" name="直接箭头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8320" cy="2794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21F8B" id="直接箭头连接符 24" o:spid="_x0000_s1026" type="#_x0000_t32" style="position:absolute;left:0;text-align:left;margin-left:89.4pt;margin-top:25.15pt;width:41.6pt;height:22pt;flip:x y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C7014A1" wp14:editId="62D43722">
                <wp:simplePos x="0" y="0"/>
                <wp:positionH relativeFrom="column">
                  <wp:posOffset>1974364</wp:posOffset>
                </wp:positionH>
                <wp:positionV relativeFrom="paragraph">
                  <wp:posOffset>125618</wp:posOffset>
                </wp:positionV>
                <wp:extent cx="465455" cy="277495"/>
                <wp:effectExtent l="38100" t="38100" r="10795" b="27305"/>
                <wp:wrapNone/>
                <wp:docPr id="23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5455" cy="27749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F3F3" id="直接箭头连接符 23" o:spid="_x0000_s1026" type="#_x0000_t32" style="position:absolute;left:0;text-align:left;margin-left:155.45pt;margin-top:9.9pt;width:36.65pt;height:21.85pt;flip:x y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" strokecolor="#c7000b" strokeweight="2.25pt">
                <v:stroke endarrow="block"/>
              </v:shape>
            </w:pict>
          </mc:Fallback>
        </mc:AlternateContent>
      </w:r>
      <w:r w:rsidR="001D52A3">
        <w:rPr>
          <w:noProof/>
        </w:rPr>
        <w:drawing>
          <wp:inline distT="0" distB="0" distL="0" distR="0" wp14:anchorId="3BFBEB74" wp14:editId="4A849223">
            <wp:extent cx="5495925" cy="3687140"/>
            <wp:effectExtent l="0" t="0" r="0" b="889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7576" cy="3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8D5C" w14:textId="77777777" w:rsidR="00474C49" w:rsidRDefault="00474C49" w:rsidP="00474C49">
      <w:pPr>
        <w:pStyle w:val="30"/>
        <w:tabs>
          <w:tab w:val="clear" w:pos="1701"/>
          <w:tab w:val="num" w:pos="1418"/>
        </w:tabs>
        <w:ind w:left="1559" w:hanging="425"/>
      </w:pPr>
      <w:r>
        <w:rPr>
          <w:noProof/>
        </w:rPr>
        <w:t>进入数据库购买界面</w:t>
      </w:r>
      <w:r>
        <w:rPr>
          <w:rFonts w:hint="eastAsia"/>
          <w:noProof/>
        </w:rPr>
        <w:t>，选择</w:t>
      </w:r>
      <w:r>
        <w:rPr>
          <w:rFonts w:hint="eastAsia"/>
          <w:noProof/>
        </w:rPr>
        <w:t>GaussDB</w:t>
      </w:r>
      <w:r>
        <w:rPr>
          <w:noProof/>
        </w:rPr>
        <w:t>(</w:t>
      </w:r>
      <w:r>
        <w:rPr>
          <w:rFonts w:hint="eastAsia"/>
          <w:noProof/>
        </w:rPr>
        <w:t>o</w:t>
      </w:r>
      <w:r>
        <w:rPr>
          <w:noProof/>
        </w:rPr>
        <w:t>penGauss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，</w:t>
      </w:r>
      <w:r>
        <w:rPr>
          <w:noProof/>
        </w:rPr>
        <w:t>然后购买数据库实例。</w:t>
      </w:r>
    </w:p>
    <w:p w14:paraId="7DEBD06B" w14:textId="77777777" w:rsidR="00474C49" w:rsidRDefault="00474C49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7A1FFC8" wp14:editId="0CDE50DC">
                <wp:simplePos x="0" y="0"/>
                <wp:positionH relativeFrom="column">
                  <wp:posOffset>823632</wp:posOffset>
                </wp:positionH>
                <wp:positionV relativeFrom="paragraph">
                  <wp:posOffset>383988</wp:posOffset>
                </wp:positionV>
                <wp:extent cx="693869" cy="672353"/>
                <wp:effectExtent l="19050" t="19050" r="11430" b="1397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869" cy="6723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E543E1" id="矩形 36" o:spid="_x0000_s1026" style="position:absolute;left:0;text-align:left;margin-left:64.85pt;margin-top:30.25pt;width:54.65pt;height:52.9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7D0BA0C" wp14:editId="2D7E4C0E">
                <wp:simplePos x="0" y="0"/>
                <wp:positionH relativeFrom="column">
                  <wp:posOffset>5239385</wp:posOffset>
                </wp:positionH>
                <wp:positionV relativeFrom="paragraph">
                  <wp:posOffset>168723</wp:posOffset>
                </wp:positionV>
                <wp:extent cx="406273" cy="91440"/>
                <wp:effectExtent l="19050" t="76200" r="0" b="41910"/>
                <wp:wrapNone/>
                <wp:docPr id="40" name="直接箭头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6273" cy="914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FACA" id="直接箭头连接符 40" o:spid="_x0000_s1026" type="#_x0000_t32" style="position:absolute;left:0;text-align:left;margin-left:412.55pt;margin-top:13.3pt;width:32pt;height:7.2pt;flip: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388BED" wp14:editId="515CF0F1">
            <wp:extent cx="5454000" cy="1285200"/>
            <wp:effectExtent l="19050" t="19050" r="13970" b="10795"/>
            <wp:docPr id="95" name="图片 95" descr="C:\Users\swx941157\AppData\Roaming\eSpace_Desktop\UserData\swx941157\imagefiles\originalImgfiles\94E1A7C4-4B9E-47F0-A120-EB45A3B52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wx941157\AppData\Roaming\eSpace_Desktop\UserData\swx941157\imagefiles\originalImgfiles\94E1A7C4-4B9E-47F0-A120-EB45A3B5272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285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A79C72" w14:textId="77777777" w:rsidR="00474C49" w:rsidRDefault="00474C49" w:rsidP="00474C49">
      <w:pPr>
        <w:pStyle w:val="30"/>
        <w:tabs>
          <w:tab w:val="clear" w:pos="1701"/>
          <w:tab w:val="num" w:pos="1418"/>
        </w:tabs>
        <w:ind w:left="1559" w:hanging="425"/>
      </w:pPr>
      <w:r>
        <w:rPr>
          <w:rFonts w:hint="eastAsia"/>
        </w:rPr>
        <w:t>配置数据库。</w:t>
      </w:r>
    </w:p>
    <w:p w14:paraId="6B2999C1" w14:textId="50B43014" w:rsidR="00474C49" w:rsidRPr="00455D02" w:rsidRDefault="00D2329B" w:rsidP="00B00F2A">
      <w:pPr>
        <w:pStyle w:val="1e"/>
      </w:pPr>
      <w:r w:rsidRPr="00D2329B">
        <w:rPr>
          <w:rFonts w:hint="eastAsia"/>
        </w:rPr>
        <w:t>计费模式选择按需计费，区域选择华北</w:t>
      </w:r>
      <w:r w:rsidRPr="00D2329B">
        <w:t>-</w:t>
      </w:r>
      <w:r w:rsidRPr="00D2329B">
        <w:t>北京四，数据库版本选择</w:t>
      </w:r>
      <w:r w:rsidRPr="00D2329B">
        <w:t>1.4</w:t>
      </w:r>
      <w:r w:rsidRPr="00D2329B">
        <w:t>企业版，事务一致性选择</w:t>
      </w:r>
      <w:r w:rsidR="00BB2174">
        <w:rPr>
          <w:rFonts w:hint="eastAsia"/>
        </w:rPr>
        <w:t>强</w:t>
      </w:r>
      <w:r w:rsidRPr="00D2329B">
        <w:t>一致性。</w:t>
      </w:r>
    </w:p>
    <w:p w14:paraId="35FC60DF" w14:textId="4C10D204" w:rsidR="00474C49" w:rsidRDefault="00BB2174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7CB34058" wp14:editId="059F2928">
                <wp:simplePos x="0" y="0"/>
                <wp:positionH relativeFrom="column">
                  <wp:posOffset>1548765</wp:posOffset>
                </wp:positionH>
                <wp:positionV relativeFrom="paragraph">
                  <wp:posOffset>2151380</wp:posOffset>
                </wp:positionV>
                <wp:extent cx="657835" cy="146304"/>
                <wp:effectExtent l="19050" t="19050" r="28575" b="2540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835" cy="1463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B9F4F" id="矩形 123" o:spid="_x0000_s1026" style="position:absolute;left:0;text-align:left;margin-left:121.95pt;margin-top:169.4pt;width:51.8pt;height:11.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" filled="f" strokecolor="#c7000b" strokeweight="2.25pt"/>
            </w:pict>
          </mc:Fallback>
        </mc:AlternateContent>
      </w:r>
      <w:r w:rsidR="00D2329B"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4DDEBAE" wp14:editId="5637390C">
                <wp:simplePos x="0" y="0"/>
                <wp:positionH relativeFrom="column">
                  <wp:posOffset>2188540</wp:posOffset>
                </wp:positionH>
                <wp:positionV relativeFrom="paragraph">
                  <wp:posOffset>1425245</wp:posOffset>
                </wp:positionV>
                <wp:extent cx="672998" cy="146304"/>
                <wp:effectExtent l="19050" t="19050" r="13335" b="25400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98" cy="1463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9AA3D" id="矩形 110" o:spid="_x0000_s1026" style="position:absolute;left:0;text-align:left;margin-left:172.35pt;margin-top:112.2pt;width:53pt;height:11.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" filled="f" strokecolor="#c7000b" strokeweight="2.25pt"/>
            </w:pict>
          </mc:Fallback>
        </mc:AlternateContent>
      </w:r>
      <w:r w:rsidR="00D2329B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5943254" wp14:editId="459A38BE">
                <wp:simplePos x="0" y="0"/>
                <wp:positionH relativeFrom="column">
                  <wp:posOffset>1532992</wp:posOffset>
                </wp:positionH>
                <wp:positionV relativeFrom="paragraph">
                  <wp:posOffset>330276</wp:posOffset>
                </wp:positionV>
                <wp:extent cx="1316736" cy="197656"/>
                <wp:effectExtent l="19050" t="19050" r="17145" b="12065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736" cy="1976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A3B4D4" id="矩形 3" o:spid="_x0000_s1026" style="position:absolute;left:0;text-align:left;margin-left:120.7pt;margin-top:26pt;width:103.7pt;height:15.5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" filled="f" strokecolor="#c7000b" strokeweight="2.25pt"/>
            </w:pict>
          </mc:Fallback>
        </mc:AlternateContent>
      </w:r>
      <w:r w:rsidR="00D2329B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400B26D" wp14:editId="5E6E34DF">
                <wp:simplePos x="0" y="0"/>
                <wp:positionH relativeFrom="column">
                  <wp:posOffset>2191360</wp:posOffset>
                </wp:positionH>
                <wp:positionV relativeFrom="paragraph">
                  <wp:posOffset>110820</wp:posOffset>
                </wp:positionV>
                <wp:extent cx="672998" cy="146304"/>
                <wp:effectExtent l="19050" t="19050" r="13335" b="2540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98" cy="1463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E069E" id="矩形 5" o:spid="_x0000_s1026" style="position:absolute;left:0;text-align:left;margin-left:172.55pt;margin-top:8.75pt;width:53pt;height:11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4C00C49" wp14:editId="1AD14FCA">
            <wp:extent cx="3586348" cy="2359146"/>
            <wp:effectExtent l="0" t="0" r="0" b="317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0795" cy="241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E844" w14:textId="77777777" w:rsidR="00D2329B" w:rsidRDefault="00D2329B">
      <w:pPr>
        <w:pStyle w:val="1e"/>
      </w:pPr>
      <w:r w:rsidRPr="00B47A20">
        <w:rPr>
          <w:rFonts w:hint="eastAsia"/>
        </w:rPr>
        <w:t>选择</w:t>
      </w:r>
      <w:r>
        <w:rPr>
          <w:rFonts w:hint="eastAsia"/>
        </w:rPr>
        <w:t>分片数量为</w:t>
      </w:r>
      <w:r>
        <w:rPr>
          <w:rFonts w:hint="eastAsia"/>
        </w:rPr>
        <w:t>1</w:t>
      </w:r>
      <w:r>
        <w:rPr>
          <w:rFonts w:hint="eastAsia"/>
        </w:rPr>
        <w:t>，调节点数量为</w:t>
      </w:r>
      <w:r>
        <w:rPr>
          <w:rFonts w:hint="eastAsia"/>
        </w:rPr>
        <w:t>1</w:t>
      </w:r>
      <w:r>
        <w:rPr>
          <w:rFonts w:hint="eastAsia"/>
        </w:rPr>
        <w:t>，</w:t>
      </w:r>
      <w:proofErr w:type="gramStart"/>
      <w:r>
        <w:rPr>
          <w:rFonts w:hint="eastAsia"/>
        </w:rPr>
        <w:t>可用区</w:t>
      </w:r>
      <w:proofErr w:type="gramEnd"/>
      <w:r>
        <w:rPr>
          <w:rFonts w:hint="eastAsia"/>
        </w:rPr>
        <w:t>只选</w:t>
      </w:r>
      <w:proofErr w:type="gramStart"/>
      <w:r>
        <w:rPr>
          <w:rFonts w:hint="eastAsia"/>
        </w:rPr>
        <w:t>可用</w:t>
      </w:r>
      <w:proofErr w:type="gramEnd"/>
      <w:r>
        <w:rPr>
          <w:rFonts w:hint="eastAsia"/>
        </w:rPr>
        <w:t>区二。</w:t>
      </w:r>
    </w:p>
    <w:p w14:paraId="124A38FF" w14:textId="52C2CDEE" w:rsidR="00D2329B" w:rsidRDefault="00BB2174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A09EE4B" wp14:editId="392B4C2A">
                <wp:simplePos x="0" y="0"/>
                <wp:positionH relativeFrom="column">
                  <wp:posOffset>2618402</wp:posOffset>
                </wp:positionH>
                <wp:positionV relativeFrom="paragraph">
                  <wp:posOffset>1040278</wp:posOffset>
                </wp:positionV>
                <wp:extent cx="1002183" cy="204826"/>
                <wp:effectExtent l="19050" t="19050" r="26670" b="24130"/>
                <wp:wrapNone/>
                <wp:docPr id="125" name="矩形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183" cy="2048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2CCE9" id="矩形 125" o:spid="_x0000_s1026" style="position:absolute;left:0;text-align:left;margin-left:206.15pt;margin-top:81.9pt;width:78.9pt;height:16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0D8BE6D" wp14:editId="6FD753C9">
                <wp:simplePos x="0" y="0"/>
                <wp:positionH relativeFrom="column">
                  <wp:posOffset>1984903</wp:posOffset>
                </wp:positionH>
                <wp:positionV relativeFrom="paragraph">
                  <wp:posOffset>730308</wp:posOffset>
                </wp:positionV>
                <wp:extent cx="484094" cy="190500"/>
                <wp:effectExtent l="19050" t="19050" r="11430" b="19050"/>
                <wp:wrapNone/>
                <wp:docPr id="127" name="矩形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094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BEDBC" id="矩形 127" o:spid="_x0000_s1026" style="position:absolute;left:0;text-align:left;margin-left:156.3pt;margin-top:57.5pt;width:38.1pt;height: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9FF7D0A" wp14:editId="0113C008">
                <wp:simplePos x="0" y="0"/>
                <wp:positionH relativeFrom="column">
                  <wp:posOffset>1976615</wp:posOffset>
                </wp:positionH>
                <wp:positionV relativeFrom="paragraph">
                  <wp:posOffset>379631</wp:posOffset>
                </wp:positionV>
                <wp:extent cx="484094" cy="190500"/>
                <wp:effectExtent l="19050" t="19050" r="11430" b="19050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094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6E8DC8" id="矩形 128" o:spid="_x0000_s1026" style="position:absolute;left:0;text-align:left;margin-left:155.65pt;margin-top:29.9pt;width:38.1pt;height: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" filled="f" strokecolor="#c7000b" strokeweight="2.25pt"/>
            </w:pict>
          </mc:Fallback>
        </mc:AlternateContent>
      </w:r>
      <w:r w:rsidR="00D2329B">
        <w:rPr>
          <w:noProof/>
        </w:rPr>
        <w:drawing>
          <wp:inline distT="0" distB="0" distL="0" distR="0" wp14:anchorId="3EA3B427" wp14:editId="796DB4E5">
            <wp:extent cx="4714504" cy="183825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0557" cy="187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3C45" w14:textId="77777777" w:rsidR="00D2329B" w:rsidRDefault="00D2329B">
      <w:pPr>
        <w:pStyle w:val="1e"/>
      </w:pPr>
      <w:r>
        <w:t>性能规格选择</w:t>
      </w:r>
      <w:r>
        <w:rPr>
          <w:rFonts w:hint="eastAsia"/>
        </w:rPr>
        <w:t>鲲鹏通用计算增强</w:t>
      </w:r>
      <w:r>
        <w:t>II</w:t>
      </w:r>
      <w:r>
        <w:rPr>
          <w:rFonts w:hint="eastAsia"/>
        </w:rPr>
        <w:t>型（共享型）</w:t>
      </w:r>
      <w:r>
        <w:t xml:space="preserve"> 8 vCPUs|64GB</w:t>
      </w:r>
      <w:r>
        <w:rPr>
          <w:rFonts w:hint="eastAsia"/>
        </w:rPr>
        <w:t>。</w:t>
      </w:r>
    </w:p>
    <w:p w14:paraId="06ADD276" w14:textId="33C1405B" w:rsidR="00474C49" w:rsidRDefault="00474C49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2C7C354" wp14:editId="22059429">
                <wp:simplePos x="0" y="0"/>
                <wp:positionH relativeFrom="column">
                  <wp:posOffset>1528994</wp:posOffset>
                </wp:positionH>
                <wp:positionV relativeFrom="paragraph">
                  <wp:posOffset>465960</wp:posOffset>
                </wp:positionV>
                <wp:extent cx="1274558" cy="182880"/>
                <wp:effectExtent l="19050" t="19050" r="20955" b="2667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558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C102C4" id="矩形 44" o:spid="_x0000_s1026" style="position:absolute;left:0;text-align:left;margin-left:120.4pt;margin-top:36.7pt;width:100.35pt;height:14.4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" filled="f" strokecolor="#c7000b" strokeweight="2.25pt"/>
            </w:pict>
          </mc:Fallback>
        </mc:AlternateContent>
      </w:r>
      <w:r w:rsidR="00BB2174">
        <w:rPr>
          <w:noProof/>
        </w:rPr>
        <w:drawing>
          <wp:inline distT="0" distB="0" distL="0" distR="0" wp14:anchorId="338F7FE3" wp14:editId="232A05CD">
            <wp:extent cx="4283824" cy="203835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4067" cy="205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AD3E" w14:textId="77777777" w:rsidR="00474C49" w:rsidRDefault="00474C49">
      <w:pPr>
        <w:pStyle w:val="1e"/>
      </w:pPr>
      <w:r>
        <w:rPr>
          <w:rFonts w:hint="eastAsia"/>
        </w:rPr>
        <w:t>其余默认即可，默认端口号为</w:t>
      </w:r>
      <w:r>
        <w:rPr>
          <w:rFonts w:hint="eastAsia"/>
        </w:rPr>
        <w:t>8</w:t>
      </w:r>
      <w:r>
        <w:t>000</w:t>
      </w:r>
      <w:r>
        <w:rPr>
          <w:rFonts w:hint="eastAsia"/>
        </w:rPr>
        <w:t>，并输入数据库密码。</w:t>
      </w:r>
    </w:p>
    <w:p w14:paraId="3855FC17" w14:textId="77777777" w:rsidR="00474C49" w:rsidRDefault="00474C49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CAE6D33" wp14:editId="0E249FDC">
                <wp:simplePos x="0" y="0"/>
                <wp:positionH relativeFrom="column">
                  <wp:posOffset>1623615</wp:posOffset>
                </wp:positionH>
                <wp:positionV relativeFrom="paragraph">
                  <wp:posOffset>2231236</wp:posOffset>
                </wp:positionV>
                <wp:extent cx="1118796" cy="523782"/>
                <wp:effectExtent l="19050" t="19050" r="24765" b="1016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796" cy="5237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E34E8" id="矩形 45" o:spid="_x0000_s1026" style="position:absolute;left:0;text-align:left;margin-left:127.85pt;margin-top:175.7pt;width:88.1pt;height:41.2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B14BE2A" wp14:editId="18A6FFA2">
            <wp:extent cx="4320000" cy="2829600"/>
            <wp:effectExtent l="19050" t="19050" r="23495" b="27940"/>
            <wp:docPr id="139" name="图片 139" descr="C:\Users\swx941157\AppData\Roaming\eSpace_Desktop\UserData\swx941157\imagefiles\originalImgfiles\848E0043-41E3-4923-8454-ABED5D351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wx941157\AppData\Roaming\eSpace_Desktop\UserData\swx941157\imagefiles\originalImgfiles\848E0043-41E3-4923-8454-ABED5D3516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376"/>
                    <a:stretch/>
                  </pic:blipFill>
                  <pic:spPr bwMode="auto">
                    <a:xfrm>
                      <a:off x="0" y="0"/>
                      <a:ext cx="4320000" cy="282960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4CCA8" w14:textId="1D9EBBA8" w:rsidR="00474C49" w:rsidRDefault="00474C49">
      <w:pPr>
        <w:pStyle w:val="1e"/>
      </w:pPr>
      <w:r>
        <w:rPr>
          <w:rFonts w:hint="eastAsia"/>
        </w:rPr>
        <w:t>参数模板默认即可，标签可以不填，</w:t>
      </w:r>
      <w:r w:rsidR="00052992">
        <w:rPr>
          <w:rFonts w:hint="eastAsia"/>
        </w:rPr>
        <w:t>单击</w:t>
      </w:r>
      <w:r>
        <w:rPr>
          <w:rFonts w:hint="eastAsia"/>
        </w:rPr>
        <w:t>立即购买。</w:t>
      </w:r>
    </w:p>
    <w:p w14:paraId="77A425F2" w14:textId="77777777" w:rsidR="00D2329B" w:rsidRDefault="00D2329B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0755053C" wp14:editId="63B67CE0">
                <wp:simplePos x="0" y="0"/>
                <wp:positionH relativeFrom="margin">
                  <wp:align>right</wp:align>
                </wp:positionH>
                <wp:positionV relativeFrom="paragraph">
                  <wp:posOffset>647203</wp:posOffset>
                </wp:positionV>
                <wp:extent cx="322468" cy="107539"/>
                <wp:effectExtent l="19050" t="19050" r="40005" b="64135"/>
                <wp:wrapNone/>
                <wp:docPr id="135" name="直接箭头连接符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468" cy="10753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0D7B4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35" o:spid="_x0000_s1026" type="#_x0000_t32" style="position:absolute;left:0;text-align:left;margin-left:-25.8pt;margin-top:50.95pt;width:25.4pt;height:8.45pt;z-index:251975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" strokecolor="#c7000b" strokeweight="2.25pt">
                <v:stroke endarrow="block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E19269" wp14:editId="6ABABBB4">
            <wp:extent cx="5675703" cy="894521"/>
            <wp:effectExtent l="0" t="0" r="127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7996" cy="91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BC4F" w14:textId="77777777" w:rsidR="00D2329B" w:rsidRDefault="00D2329B">
      <w:pPr>
        <w:pStyle w:val="1e"/>
      </w:pPr>
      <w:r>
        <w:rPr>
          <w:rFonts w:hint="eastAsia"/>
        </w:rPr>
        <w:t>在确认页面提交订单。</w:t>
      </w:r>
    </w:p>
    <w:p w14:paraId="58EA4559" w14:textId="2F86FF32" w:rsidR="00474C49" w:rsidRDefault="00BB2174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C9C4EC3" wp14:editId="305BD630">
                <wp:simplePos x="0" y="0"/>
                <wp:positionH relativeFrom="margin">
                  <wp:posOffset>5866295</wp:posOffset>
                </wp:positionH>
                <wp:positionV relativeFrom="paragraph">
                  <wp:posOffset>2138078</wp:posOffset>
                </wp:positionV>
                <wp:extent cx="286766" cy="237871"/>
                <wp:effectExtent l="19050" t="19050" r="56515" b="48260"/>
                <wp:wrapNone/>
                <wp:docPr id="31" name="直接箭头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766" cy="23787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09AB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1" o:spid="_x0000_s1026" type="#_x0000_t32" style="position:absolute;left:0;text-align:left;margin-left:461.9pt;margin-top:168.35pt;width:22.6pt;height:18.75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" strokecolor="#c7000b" strokeweight="2.25pt">
                <v:stroke endarrow="block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B6E362" wp14:editId="173DF5E1">
            <wp:extent cx="5594350" cy="2481412"/>
            <wp:effectExtent l="0" t="0" r="635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6069" cy="24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5EB2" w14:textId="77777777" w:rsidR="00474C49" w:rsidRDefault="00474C49">
      <w:pPr>
        <w:pStyle w:val="1e"/>
      </w:pPr>
      <w:r>
        <w:rPr>
          <w:rFonts w:hint="eastAsia"/>
        </w:rPr>
        <w:t>提交完成后，回到实例界面。</w:t>
      </w:r>
    </w:p>
    <w:p w14:paraId="1B0493B4" w14:textId="77777777" w:rsidR="00474C49" w:rsidRDefault="00474C49">
      <w:pPr>
        <w:pStyle w:val="1e"/>
      </w:pPr>
      <w:r>
        <w:rPr>
          <w:noProof/>
        </w:rPr>
        <w:lastRenderedPageBreak/>
        <w:drawing>
          <wp:inline distT="0" distB="0" distL="0" distR="0" wp14:anchorId="5A511C19" wp14:editId="54353471">
            <wp:extent cx="2208811" cy="1827791"/>
            <wp:effectExtent l="19050" t="19050" r="20320" b="20320"/>
            <wp:docPr id="142" name="图片 142" descr="C:\Users\swx941157\AppData\Roaming\eSpace_Desktop\UserData\swx941157\imagefiles\5F453142-6F77-4809-886E-F4CEF5489C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wx941157\AppData\Roaming\eSpace_Desktop\UserData\swx941157\imagefiles\5F453142-6F77-4809-886E-F4CEF5489CF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5" b="11662"/>
                    <a:stretch/>
                  </pic:blipFill>
                  <pic:spPr bwMode="auto">
                    <a:xfrm>
                      <a:off x="0" y="0"/>
                      <a:ext cx="2243039" cy="1856115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32D58" w14:textId="77777777" w:rsidR="00474C49" w:rsidRDefault="00474C49">
      <w:pPr>
        <w:pStyle w:val="1e"/>
      </w:pPr>
      <w:r>
        <w:rPr>
          <w:rFonts w:hint="eastAsia"/>
        </w:rPr>
        <w:t>等待数据库创建。</w:t>
      </w:r>
    </w:p>
    <w:p w14:paraId="240F515A" w14:textId="77777777" w:rsidR="00474C49" w:rsidRDefault="00474C49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533CE25" wp14:editId="2870C71A">
                <wp:simplePos x="0" y="0"/>
                <wp:positionH relativeFrom="column">
                  <wp:posOffset>4354922</wp:posOffset>
                </wp:positionH>
                <wp:positionV relativeFrom="paragraph">
                  <wp:posOffset>1097847</wp:posOffset>
                </wp:positionV>
                <wp:extent cx="152400" cy="121920"/>
                <wp:effectExtent l="38100" t="38100" r="19050" b="30480"/>
                <wp:wrapNone/>
                <wp:docPr id="94" name="直接箭头连接符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0" cy="1219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DAEE54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94" o:spid="_x0000_s1026" type="#_x0000_t32" style="position:absolute;left:0;text-align:left;margin-left:342.9pt;margin-top:86.45pt;width:12pt;height:9.6pt;flip:x 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3D5340" wp14:editId="02F88B66">
            <wp:extent cx="4680000" cy="1256400"/>
            <wp:effectExtent l="19050" t="19050" r="25400" b="20320"/>
            <wp:docPr id="143" name="图片 143" descr="C:\Users\swx941157\AppData\Roaming\eSpace_Desktop\UserData\swx941157\imagefiles\originalImgfiles\6AF47E96-EF76-402E-9CFF-684EF1E884B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wx941157\AppData\Roaming\eSpace_Desktop\UserData\swx941157\imagefiles\originalImgfiles\6AF47E96-EF76-402E-9CFF-684EF1E884B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" r="37204" b="8074"/>
                    <a:stretch/>
                  </pic:blipFill>
                  <pic:spPr bwMode="auto">
                    <a:xfrm>
                      <a:off x="0" y="0"/>
                      <a:ext cx="4680000" cy="125640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0AF00" w14:textId="0726C1E2" w:rsidR="00474C49" w:rsidRDefault="00474C49">
      <w:pPr>
        <w:pStyle w:val="1e"/>
      </w:pPr>
      <w:r>
        <w:rPr>
          <w:rFonts w:hint="eastAsia"/>
        </w:rPr>
        <w:t>等待</w:t>
      </w:r>
      <w:r w:rsidR="00A304BE">
        <w:rPr>
          <w:rFonts w:hint="eastAsia"/>
        </w:rPr>
        <w:t>1</w:t>
      </w:r>
      <w:r w:rsidR="00A304BE">
        <w:t>0</w:t>
      </w:r>
      <w:r w:rsidR="00A304BE">
        <w:rPr>
          <w:rFonts w:hint="eastAsia"/>
        </w:rPr>
        <w:t>至</w:t>
      </w:r>
      <w:r w:rsidR="00A304BE">
        <w:rPr>
          <w:rFonts w:hint="eastAsia"/>
        </w:rPr>
        <w:t>2</w:t>
      </w:r>
      <w:r w:rsidR="00A304BE">
        <w:t>0</w:t>
      </w:r>
      <w:r>
        <w:rPr>
          <w:rFonts w:hint="eastAsia"/>
        </w:rPr>
        <w:t>分钟后，数据库创建成功。</w:t>
      </w:r>
    </w:p>
    <w:p w14:paraId="673693E0" w14:textId="422C2208" w:rsidR="00474C49" w:rsidRDefault="00474C49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44F233" wp14:editId="2A17D83B">
                <wp:simplePos x="0" y="0"/>
                <wp:positionH relativeFrom="column">
                  <wp:posOffset>4609643</wp:posOffset>
                </wp:positionH>
                <wp:positionV relativeFrom="paragraph">
                  <wp:posOffset>906706</wp:posOffset>
                </wp:positionV>
                <wp:extent cx="152400" cy="121920"/>
                <wp:effectExtent l="38100" t="38100" r="19050" b="30480"/>
                <wp:wrapNone/>
                <wp:docPr id="35" name="直接箭头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0" cy="1219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6056" id="直接箭头连接符 35" o:spid="_x0000_s1026" type="#_x0000_t32" style="position:absolute;left:0;text-align:left;margin-left:362.95pt;margin-top:71.4pt;width:12pt;height:9.6pt;flip:x y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" strokecolor="#c7000b" strokeweight="2.25pt">
                <v:stroke endarrow="block"/>
              </v:shape>
            </w:pict>
          </mc:Fallback>
        </mc:AlternateContent>
      </w:r>
      <w:r w:rsidR="00FE1A2F">
        <w:rPr>
          <w:noProof/>
        </w:rPr>
        <w:drawing>
          <wp:inline distT="0" distB="0" distL="0" distR="0" wp14:anchorId="3222700A" wp14:editId="09930064">
            <wp:extent cx="4680000" cy="1040400"/>
            <wp:effectExtent l="19050" t="19050" r="25400" b="26670"/>
            <wp:docPr id="6" name="图片 6" descr="C:\Users\swx941157\AppData\Roaming\eSpace_Desktop\UserData\swx941157\imagefiles\originalImgfiles\CE891F6C-23B4-42A2-85CB-6651FBBB38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wx941157\AppData\Roaming\eSpace_Desktop\UserData\swx941157\imagefiles\originalImgfiles\CE891F6C-23B4-42A2-85CB-6651FBBB38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64" b="5513"/>
                    <a:stretch/>
                  </pic:blipFill>
                  <pic:spPr bwMode="auto">
                    <a:xfrm>
                      <a:off x="0" y="0"/>
                      <a:ext cx="4680000" cy="10404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3E266" w14:textId="77777777" w:rsidR="00474C49" w:rsidRDefault="00474C49">
      <w:pPr>
        <w:pStyle w:val="1e"/>
      </w:pPr>
      <w:r>
        <w:rPr>
          <w:rFonts w:hint="eastAsia"/>
        </w:rPr>
        <w:t>购买成功！</w:t>
      </w:r>
    </w:p>
    <w:p w14:paraId="06EDDA34" w14:textId="253AA549" w:rsidR="004A0C81" w:rsidRDefault="00474C49">
      <w:pPr>
        <w:pStyle w:val="1e"/>
      </w:pPr>
      <w:r>
        <w:rPr>
          <w:rFonts w:hint="eastAsia"/>
        </w:rPr>
        <w:t>注意：本次购买鲲鹏服务器价格为公测价格，具体价格以</w:t>
      </w:r>
      <w:proofErr w:type="gramStart"/>
      <w:r>
        <w:rPr>
          <w:rFonts w:hint="eastAsia"/>
        </w:rPr>
        <w:t>华为云官网为准</w:t>
      </w:r>
      <w:proofErr w:type="gramEnd"/>
      <w:r>
        <w:rPr>
          <w:rFonts w:hint="eastAsia"/>
        </w:rPr>
        <w:t>。</w:t>
      </w:r>
    </w:p>
    <w:p w14:paraId="2FC14116" w14:textId="77777777" w:rsidR="00812DA5" w:rsidRPr="00B47A20" w:rsidRDefault="00812DA5" w:rsidP="00190BDE">
      <w:pPr>
        <w:pStyle w:val="2"/>
        <w:numPr>
          <w:ilvl w:val="1"/>
          <w:numId w:val="4"/>
        </w:numPr>
        <w:rPr>
          <w:rFonts w:ascii="方正兰亭黑简体"/>
        </w:rPr>
      </w:pPr>
      <w:bookmarkStart w:id="38" w:name="_Toc47704106"/>
      <w:bookmarkStart w:id="39" w:name="_Toc71273250"/>
      <w:r w:rsidRPr="00B47A20">
        <w:rPr>
          <w:rFonts w:ascii="方正兰亭黑简体" w:hint="eastAsia"/>
        </w:rPr>
        <w:t>配置</w:t>
      </w:r>
      <w:r w:rsidRPr="00C72E42">
        <w:rPr>
          <w:rFonts w:cs="Huawei Sans"/>
        </w:rPr>
        <w:t>DAS</w:t>
      </w:r>
      <w:r w:rsidRPr="00B47A20">
        <w:rPr>
          <w:rFonts w:ascii="方正兰亭黑简体" w:hint="eastAsia"/>
        </w:rPr>
        <w:t>服务</w:t>
      </w:r>
      <w:bookmarkEnd w:id="38"/>
      <w:bookmarkEnd w:id="39"/>
    </w:p>
    <w:p w14:paraId="005DF5C3" w14:textId="398125DE" w:rsidR="00812DA5" w:rsidRPr="00B47A20" w:rsidRDefault="00812DA5" w:rsidP="00C3730E">
      <w:pPr>
        <w:pStyle w:val="30"/>
        <w:rPr>
          <w:lang w:eastAsia="en-US"/>
        </w:rPr>
      </w:pPr>
      <w:r w:rsidRPr="00B47A20">
        <w:rPr>
          <w:rFonts w:hint="eastAsia"/>
        </w:rPr>
        <w:t>进入</w:t>
      </w:r>
      <w:r w:rsidRPr="00C72E42">
        <w:rPr>
          <w:rFonts w:cs="Huawei Sans"/>
        </w:rPr>
        <w:t>DAS</w:t>
      </w:r>
      <w:r w:rsidRPr="00B47A20">
        <w:rPr>
          <w:rFonts w:hint="eastAsia"/>
        </w:rPr>
        <w:t>服务</w:t>
      </w:r>
      <w:r w:rsidR="00550F0B">
        <w:rPr>
          <w:rFonts w:hint="eastAsia"/>
        </w:rPr>
        <w:t>。</w:t>
      </w:r>
    </w:p>
    <w:p w14:paraId="2FA9EA05" w14:textId="77777777" w:rsidR="00812DA5" w:rsidRPr="00B47A20" w:rsidRDefault="00812DA5">
      <w:pPr>
        <w:pStyle w:val="1e"/>
      </w:pPr>
      <w:r w:rsidRPr="00B47A20">
        <w:rPr>
          <w:rFonts w:hint="eastAsia"/>
        </w:rPr>
        <w:t>在服务列表，选择数据库中的数据库管理服务</w:t>
      </w:r>
      <w:r w:rsidRPr="00C72E42">
        <w:t>DAS</w:t>
      </w:r>
      <w:r w:rsidRPr="00B47A20">
        <w:rPr>
          <w:rFonts w:hint="eastAsia"/>
        </w:rPr>
        <w:t>。</w:t>
      </w:r>
    </w:p>
    <w:p w14:paraId="248393CB" w14:textId="0C2D7075" w:rsidR="00812DA5" w:rsidRPr="00B47A20" w:rsidRDefault="001D52A3">
      <w:pPr>
        <w:pStyle w:val="1e"/>
        <w:rPr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7FB3FA6" wp14:editId="5A874B38">
                <wp:simplePos x="0" y="0"/>
                <wp:positionH relativeFrom="column">
                  <wp:posOffset>5427290</wp:posOffset>
                </wp:positionH>
                <wp:positionV relativeFrom="paragraph">
                  <wp:posOffset>2052181</wp:posOffset>
                </wp:positionV>
                <wp:extent cx="289787" cy="45719"/>
                <wp:effectExtent l="0" t="76200" r="15240" b="69215"/>
                <wp:wrapNone/>
                <wp:docPr id="97" name="直接箭头连接符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9787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6E48C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97" o:spid="_x0000_s1026" type="#_x0000_t32" style="position:absolute;left:0;text-align:left;margin-left:427.35pt;margin-top:161.6pt;width:22.8pt;height:3.6pt;flip:x 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51C563" wp14:editId="2569474D">
                <wp:simplePos x="0" y="0"/>
                <wp:positionH relativeFrom="column">
                  <wp:posOffset>4766310</wp:posOffset>
                </wp:positionH>
                <wp:positionV relativeFrom="paragraph">
                  <wp:posOffset>607005</wp:posOffset>
                </wp:positionV>
                <wp:extent cx="1060450" cy="1538095"/>
                <wp:effectExtent l="19050" t="19050" r="25400" b="2413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15380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E9A1B" id="矩形 43" o:spid="_x0000_s1026" style="position:absolute;left:0;text-align:left;margin-left:375.3pt;margin-top:47.8pt;width:83.5pt;height:121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253871F" wp14:editId="357BC53F">
            <wp:extent cx="5396745" cy="3620601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8798" cy="36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89AB" w14:textId="5D0FD79B" w:rsidR="00812DA5" w:rsidRDefault="001603B6" w:rsidP="00C3730E">
      <w:pPr>
        <w:pStyle w:val="30"/>
      </w:pPr>
      <w:r>
        <w:rPr>
          <w:rFonts w:hint="eastAsia"/>
        </w:rPr>
        <w:t>设置</w:t>
      </w:r>
      <w:r w:rsidR="00812DA5" w:rsidRPr="00C72E42">
        <w:rPr>
          <w:rFonts w:cs="Huawei Sans"/>
        </w:rPr>
        <w:t>DAS</w:t>
      </w:r>
      <w:r w:rsidR="0002031E">
        <w:rPr>
          <w:rFonts w:cs="Huawei Sans" w:hint="eastAsia"/>
        </w:rPr>
        <w:t>连接</w:t>
      </w:r>
      <w:r w:rsidR="00812DA5" w:rsidRPr="00B47A20">
        <w:rPr>
          <w:rFonts w:hint="eastAsia"/>
        </w:rPr>
        <w:t>服务</w:t>
      </w:r>
      <w:r w:rsidR="00550F0B">
        <w:rPr>
          <w:rFonts w:hint="eastAsia"/>
        </w:rPr>
        <w:t>。</w:t>
      </w:r>
      <w:r w:rsidR="00A67A71">
        <w:rPr>
          <w:rFonts w:hint="eastAsia"/>
        </w:rPr>
        <w:t>选择“进入开发工具”。</w:t>
      </w:r>
    </w:p>
    <w:p w14:paraId="186E3C37" w14:textId="02511147" w:rsidR="0096795C" w:rsidRDefault="0096795C">
      <w:pPr>
        <w:pStyle w:val="1e"/>
        <w:rPr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6CAD4CA" wp14:editId="5FC1B3DC">
                <wp:simplePos x="0" y="0"/>
                <wp:positionH relativeFrom="column">
                  <wp:posOffset>1981003</wp:posOffset>
                </wp:positionH>
                <wp:positionV relativeFrom="paragraph">
                  <wp:posOffset>963163</wp:posOffset>
                </wp:positionV>
                <wp:extent cx="401044" cy="146298"/>
                <wp:effectExtent l="19050" t="19050" r="18415" b="25400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44" cy="1462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7CCC4B" id="矩形 134" o:spid="_x0000_s1026" style="position:absolute;left:0;text-align:left;margin-left:156pt;margin-top:75.85pt;width:31.6pt;height:11.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" filled="f" strokecolor="#c7000b" strokeweight="2.25pt"/>
            </w:pict>
          </mc:Fallback>
        </mc:AlternateContent>
      </w:r>
      <w:r w:rsidR="00EE1B5E">
        <w:rPr>
          <w:noProof/>
        </w:rPr>
        <w:drawing>
          <wp:inline distT="0" distB="0" distL="0" distR="0" wp14:anchorId="1A3F5DB5" wp14:editId="216AACC2">
            <wp:extent cx="5302333" cy="1220779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5772" cy="123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313C" w14:textId="5CBA17FC" w:rsidR="0096795C" w:rsidRPr="00B47A20" w:rsidRDefault="00A67A71">
      <w:pPr>
        <w:pStyle w:val="1e"/>
      </w:pPr>
      <w:r>
        <w:rPr>
          <w:rFonts w:hint="eastAsia"/>
        </w:rPr>
        <w:t>DAS</w:t>
      </w:r>
      <w:r>
        <w:rPr>
          <w:rFonts w:hint="eastAsia"/>
        </w:rPr>
        <w:t>会自动为创建好的数据库实例建立一个连接，可以直接使用该连接登录。如果没有找到所需的连接，单击“新增数据库实例</w:t>
      </w:r>
      <w:r w:rsidRPr="00B47A20">
        <w:rPr>
          <w:rFonts w:hint="eastAsia"/>
        </w:rPr>
        <w:t>登录</w:t>
      </w:r>
      <w:r>
        <w:rPr>
          <w:rFonts w:hint="eastAsia"/>
        </w:rPr>
        <w:t>”</w:t>
      </w:r>
    </w:p>
    <w:p w14:paraId="5E70B4A1" w14:textId="6A36FDA1" w:rsidR="00BA6882" w:rsidRDefault="001603B6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366CBF3" wp14:editId="5BC3EBAD">
                <wp:simplePos x="0" y="0"/>
                <wp:positionH relativeFrom="column">
                  <wp:posOffset>1340386</wp:posOffset>
                </wp:positionH>
                <wp:positionV relativeFrom="paragraph">
                  <wp:posOffset>351691</wp:posOffset>
                </wp:positionV>
                <wp:extent cx="563270" cy="146304"/>
                <wp:effectExtent l="19050" t="19050" r="27305" b="25400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270" cy="1463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619DC" id="矩形 86" o:spid="_x0000_s1026" style="position:absolute;left:0;text-align:left;margin-left:105.55pt;margin-top:27.7pt;width:44.35pt;height:11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" filled="f" strokecolor="#c7000b" strokeweight="2.25pt"/>
            </w:pict>
          </mc:Fallback>
        </mc:AlternateContent>
      </w:r>
      <w:r w:rsidR="00A67A71">
        <w:rPr>
          <w:noProof/>
        </w:rPr>
        <w:drawing>
          <wp:inline distT="0" distB="0" distL="0" distR="0" wp14:anchorId="79954CDE" wp14:editId="701CFCD9">
            <wp:extent cx="5563590" cy="875120"/>
            <wp:effectExtent l="0" t="0" r="0" b="127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1052" cy="88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A15" w14:textId="6E4EF45D" w:rsidR="004C3EF5" w:rsidRDefault="00A67A71">
      <w:pPr>
        <w:pStyle w:val="1e"/>
      </w:pPr>
      <w:r>
        <w:rPr>
          <w:rFonts w:hint="eastAsia"/>
        </w:rPr>
        <w:t>在设置页面中，“数据库引擎”选择</w:t>
      </w:r>
      <w:proofErr w:type="spellStart"/>
      <w:r>
        <w:rPr>
          <w:rFonts w:hint="eastAsia"/>
        </w:rPr>
        <w:t>G</w:t>
      </w:r>
      <w:r>
        <w:t>aussDB</w:t>
      </w:r>
      <w:proofErr w:type="spellEnd"/>
      <w:r>
        <w:t xml:space="preserve">(for </w:t>
      </w:r>
      <w:proofErr w:type="spellStart"/>
      <w:r>
        <w:t>openGauss</w:t>
      </w:r>
      <w:proofErr w:type="spellEnd"/>
      <w:r>
        <w:t>)</w:t>
      </w:r>
      <w:r w:rsidRPr="004C3EF5">
        <w:rPr>
          <w:rFonts w:hint="eastAsia"/>
        </w:rPr>
        <w:t xml:space="preserve"> </w:t>
      </w:r>
      <w:r>
        <w:rPr>
          <w:rFonts w:hint="eastAsia"/>
        </w:rPr>
        <w:t>，然后在“数据库来源”中就会出现前面安装好了的</w:t>
      </w:r>
      <w:proofErr w:type="spellStart"/>
      <w:r>
        <w:rPr>
          <w:rFonts w:hint="eastAsia"/>
        </w:rPr>
        <w:t>G</w:t>
      </w:r>
      <w:r>
        <w:t>aussDB</w:t>
      </w:r>
      <w:proofErr w:type="spellEnd"/>
      <w:r>
        <w:t xml:space="preserve">(for </w:t>
      </w:r>
      <w:proofErr w:type="spellStart"/>
      <w:r>
        <w:t>openGauss</w:t>
      </w:r>
      <w:proofErr w:type="spellEnd"/>
      <w:r>
        <w:t>)</w:t>
      </w:r>
      <w:r>
        <w:rPr>
          <w:rFonts w:hint="eastAsia"/>
        </w:rPr>
        <w:t>数据库实例，接着选中想要连接的实例。</w:t>
      </w:r>
    </w:p>
    <w:p w14:paraId="26393DF1" w14:textId="660186CC" w:rsidR="00474C49" w:rsidRDefault="0055473E">
      <w:pPr>
        <w:pStyle w:val="1e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7E01569" wp14:editId="6AA2E782">
                <wp:simplePos x="0" y="0"/>
                <wp:positionH relativeFrom="margin">
                  <wp:posOffset>1381842</wp:posOffset>
                </wp:positionH>
                <wp:positionV relativeFrom="paragraph">
                  <wp:posOffset>969116</wp:posOffset>
                </wp:positionV>
                <wp:extent cx="2523507" cy="106647"/>
                <wp:effectExtent l="19050" t="19050" r="10160" b="27305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3507" cy="1066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31F8AB" id="矩形 88" o:spid="_x0000_s1026" style="position:absolute;left:0;text-align:left;margin-left:108.8pt;margin-top:76.3pt;width:198.7pt;height:8.4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" filled="f" strokecolor="#c7000b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62EB90C" wp14:editId="1CCA1B54">
                <wp:simplePos x="0" y="0"/>
                <wp:positionH relativeFrom="column">
                  <wp:posOffset>1346216</wp:posOffset>
                </wp:positionH>
                <wp:positionV relativeFrom="paragraph">
                  <wp:posOffset>351600</wp:posOffset>
                </wp:positionV>
                <wp:extent cx="789710" cy="166255"/>
                <wp:effectExtent l="19050" t="19050" r="10795" b="24765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710" cy="1662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6A93B8" id="矩形 87" o:spid="_x0000_s1026" style="position:absolute;left:0;text-align:left;margin-left:106pt;margin-top:27.7pt;width:62.2pt;height:13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" filled="f" strokecolor="#c7000b" strokeweight="2.25pt"/>
            </w:pict>
          </mc:Fallback>
        </mc:AlternateContent>
      </w:r>
      <w:r w:rsidR="00926CAF" w:rsidRPr="00926CAF">
        <w:rPr>
          <w:noProof/>
        </w:rPr>
        <w:t xml:space="preserve"> </w:t>
      </w:r>
      <w:r w:rsidR="00926CAF">
        <w:rPr>
          <w:noProof/>
        </w:rPr>
        <w:drawing>
          <wp:inline distT="0" distB="0" distL="0" distR="0" wp14:anchorId="53EFF709" wp14:editId="3AA4A25C">
            <wp:extent cx="3574473" cy="1247246"/>
            <wp:effectExtent l="0" t="0" r="698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83403" cy="128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AD3E" w14:textId="08C89A11" w:rsidR="00E5795A" w:rsidRPr="00E5795A" w:rsidRDefault="00E5795A">
      <w:pPr>
        <w:pStyle w:val="1e"/>
      </w:pPr>
      <w:r>
        <w:rPr>
          <w:rFonts w:hint="eastAsia"/>
        </w:rPr>
        <w:lastRenderedPageBreak/>
        <w:t>设置登录用户名及密码，然后先测试下连接，测试成功后会提示“连接成功”，</w:t>
      </w:r>
      <w:proofErr w:type="gramStart"/>
      <w:r>
        <w:rPr>
          <w:rFonts w:hint="eastAsia"/>
        </w:rPr>
        <w:t>勾选“记住密码”</w:t>
      </w:r>
      <w:proofErr w:type="gramEnd"/>
      <w:r>
        <w:rPr>
          <w:rFonts w:hint="eastAsia"/>
        </w:rPr>
        <w:t>、打开“定时采集”和“</w:t>
      </w:r>
      <w:r>
        <w:rPr>
          <w:rFonts w:hint="eastAsia"/>
        </w:rPr>
        <w:t>SQL</w:t>
      </w:r>
      <w:r>
        <w:rPr>
          <w:rFonts w:hint="eastAsia"/>
        </w:rPr>
        <w:t>执行记录”，设置完成后单击“立即新增”。</w:t>
      </w:r>
    </w:p>
    <w:p w14:paraId="796C6343" w14:textId="7E0B4E4A" w:rsidR="00D81B0F" w:rsidRDefault="00E5795A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0DFBDE69" wp14:editId="517710E0">
                <wp:simplePos x="0" y="0"/>
                <wp:positionH relativeFrom="column">
                  <wp:posOffset>1670431</wp:posOffset>
                </wp:positionH>
                <wp:positionV relativeFrom="paragraph">
                  <wp:posOffset>1404747</wp:posOffset>
                </wp:positionV>
                <wp:extent cx="313727" cy="191297"/>
                <wp:effectExtent l="19050" t="19050" r="10160" b="18415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27" cy="1912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01824" id="矩形 161" o:spid="_x0000_s1026" style="position:absolute;left:0;text-align:left;margin-left:131.55pt;margin-top:110.6pt;width:24.7pt;height:15.0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" filled="f" strokecolor="#c7000b" strokeweight="2.25pt"/>
            </w:pict>
          </mc:Fallback>
        </mc:AlternateContent>
      </w:r>
      <w:r w:rsidR="00A0410D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18A6910" wp14:editId="1CA1E012">
                <wp:simplePos x="0" y="0"/>
                <wp:positionH relativeFrom="column">
                  <wp:posOffset>1245905</wp:posOffset>
                </wp:positionH>
                <wp:positionV relativeFrom="paragraph">
                  <wp:posOffset>1102661</wp:posOffset>
                </wp:positionV>
                <wp:extent cx="516502" cy="153037"/>
                <wp:effectExtent l="19050" t="57150" r="17145" b="18415"/>
                <wp:wrapNone/>
                <wp:docPr id="148" name="直接箭头连接符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6502" cy="15303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F77BB94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48" o:spid="_x0000_s1026" type="#_x0000_t32" style="position:absolute;left:0;text-align:left;margin-left:98.1pt;margin-top:86.8pt;width:40.65pt;height:12.05pt;flip:y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" strokecolor="#c00000" strokeweight="2.25pt">
                <v:stroke endarrow="block"/>
              </v:shape>
            </w:pict>
          </mc:Fallback>
        </mc:AlternateContent>
      </w:r>
      <w:r w:rsidR="00A0410D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758A0FE" wp14:editId="4F9F12A1">
                <wp:simplePos x="0" y="0"/>
                <wp:positionH relativeFrom="column">
                  <wp:posOffset>2956560</wp:posOffset>
                </wp:positionH>
                <wp:positionV relativeFrom="paragraph">
                  <wp:posOffset>1888504</wp:posOffset>
                </wp:positionV>
                <wp:extent cx="489474" cy="290772"/>
                <wp:effectExtent l="19050" t="19050" r="63500" b="52705"/>
                <wp:wrapNone/>
                <wp:docPr id="150" name="直接箭头连接符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9474" cy="29077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E44D" id="直接箭头连接符 150" o:spid="_x0000_s1026" type="#_x0000_t32" style="position:absolute;left:0;text-align:left;margin-left:232.8pt;margin-top:148.7pt;width:38.55pt;height:22.9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" strokecolor="#c00000" strokeweight="2.25pt">
                <v:stroke endarrow="block"/>
              </v:shape>
            </w:pict>
          </mc:Fallback>
        </mc:AlternateContent>
      </w:r>
      <w:r w:rsidR="00A0410D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242B610" wp14:editId="053193F6">
                <wp:simplePos x="0" y="0"/>
                <wp:positionH relativeFrom="column">
                  <wp:posOffset>1662430</wp:posOffset>
                </wp:positionH>
                <wp:positionV relativeFrom="paragraph">
                  <wp:posOffset>1723425</wp:posOffset>
                </wp:positionV>
                <wp:extent cx="313727" cy="191297"/>
                <wp:effectExtent l="19050" t="19050" r="10160" b="18415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27" cy="1912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92991" id="矩形 90" o:spid="_x0000_s1026" style="position:absolute;left:0;text-align:left;margin-left:130.9pt;margin-top:135.7pt;width:24.7pt;height:15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" filled="f" strokecolor="#c7000b" strokeweight="2.25pt"/>
            </w:pict>
          </mc:Fallback>
        </mc:AlternateContent>
      </w:r>
      <w:r w:rsidR="00A0410D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07C0825" wp14:editId="228030C5">
                <wp:simplePos x="0" y="0"/>
                <wp:positionH relativeFrom="column">
                  <wp:posOffset>3590653</wp:posOffset>
                </wp:positionH>
                <wp:positionV relativeFrom="paragraph">
                  <wp:posOffset>533951</wp:posOffset>
                </wp:positionV>
                <wp:extent cx="628022" cy="236849"/>
                <wp:effectExtent l="19050" t="19050" r="19685" b="11430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22" cy="2368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F43ED" id="矩形 91" o:spid="_x0000_s1026" style="position:absolute;left:0;text-align:left;margin-left:282.75pt;margin-top:42.05pt;width:49.45pt;height:18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" filled="f" strokecolor="#c7000b" strokeweight="2.25pt"/>
            </w:pict>
          </mc:Fallback>
        </mc:AlternateContent>
      </w:r>
      <w:r w:rsidR="00A0410D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61390FA" wp14:editId="2A9A6053">
                <wp:simplePos x="0" y="0"/>
                <wp:positionH relativeFrom="column">
                  <wp:posOffset>1671419</wp:posOffset>
                </wp:positionH>
                <wp:positionV relativeFrom="paragraph">
                  <wp:posOffset>312888</wp:posOffset>
                </wp:positionV>
                <wp:extent cx="1899138" cy="572756"/>
                <wp:effectExtent l="19050" t="19050" r="25400" b="18415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138" cy="5727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70449F" id="矩形 89" o:spid="_x0000_s1026" style="position:absolute;left:0;text-align:left;margin-left:131.6pt;margin-top:24.65pt;width:149.55pt;height:45.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" filled="f" strokecolor="#c7000b" strokeweight="2.25pt"/>
            </w:pict>
          </mc:Fallback>
        </mc:AlternateContent>
      </w:r>
      <w:r w:rsidR="00D81B0F">
        <w:rPr>
          <w:noProof/>
        </w:rPr>
        <w:drawing>
          <wp:inline distT="0" distB="0" distL="0" distR="0" wp14:anchorId="16D45F56" wp14:editId="34313943">
            <wp:extent cx="4320000" cy="2466000"/>
            <wp:effectExtent l="19050" t="19050" r="23495" b="10795"/>
            <wp:docPr id="147" name="图片 147" descr="C:\Users\swx941157\AppData\Roaming\eSpace_Desktop\UserData\swx941157\imagefiles\53DAF74D-2F48-46D6-BB07-C5B129961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wx941157\AppData\Roaming\eSpace_Desktop\UserData\swx941157\imagefiles\53DAF74D-2F48-46D6-BB07-C5B12996165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66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531780" w14:textId="77777777" w:rsidR="00E5795A" w:rsidRDefault="00E5795A">
      <w:pPr>
        <w:pStyle w:val="1e"/>
      </w:pPr>
      <w:r>
        <w:rPr>
          <w:rFonts w:hint="eastAsia"/>
        </w:rPr>
        <w:t>新增完成，通过单击操作中的“登录”可以进入到相应的数据库实例，具体如下：</w:t>
      </w:r>
    </w:p>
    <w:p w14:paraId="52E521EB" w14:textId="77777777" w:rsidR="00E5795A" w:rsidRPr="00E5795A" w:rsidRDefault="00E5795A">
      <w:pPr>
        <w:pStyle w:val="1e"/>
      </w:pPr>
    </w:p>
    <w:p w14:paraId="2CB40664" w14:textId="0CA12157" w:rsidR="00380CEB" w:rsidRDefault="006C7FE2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365198D" wp14:editId="2103E326">
                <wp:simplePos x="0" y="0"/>
                <wp:positionH relativeFrom="column">
                  <wp:posOffset>5389626</wp:posOffset>
                </wp:positionH>
                <wp:positionV relativeFrom="paragraph">
                  <wp:posOffset>732358</wp:posOffset>
                </wp:positionV>
                <wp:extent cx="182938" cy="116320"/>
                <wp:effectExtent l="19050" t="19050" r="26670" b="17145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938" cy="1163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BE10A7" id="矩形 85" o:spid="_x0000_s1026" style="position:absolute;left:0;text-align:left;margin-left:424.4pt;margin-top:57.65pt;width:14.4pt;height:9.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D08084C" wp14:editId="42CE28ED">
                <wp:simplePos x="0" y="0"/>
                <wp:positionH relativeFrom="margin">
                  <wp:align>right</wp:align>
                </wp:positionH>
                <wp:positionV relativeFrom="paragraph">
                  <wp:posOffset>696519</wp:posOffset>
                </wp:positionV>
                <wp:extent cx="5435625" cy="196754"/>
                <wp:effectExtent l="19050" t="19050" r="12700" b="13335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5625" cy="196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4F8D9" id="矩形 84" o:spid="_x0000_s1026" style="position:absolute;left:0;text-align:left;margin-left:376.8pt;margin-top:54.85pt;width:428pt;height:15.5pt;z-index:2517155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" filled="f" strokecolor="#c7000b" strokeweight="2.25pt">
                <w10:wrap anchorx="margin"/>
              </v:rect>
            </w:pict>
          </mc:Fallback>
        </mc:AlternateContent>
      </w:r>
      <w:r w:rsidRPr="006C7FE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76A239" wp14:editId="3AB20136">
            <wp:extent cx="5574183" cy="902233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4032" cy="91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CC0B" w14:textId="6D62EBCF" w:rsidR="00812DA5" w:rsidRPr="00B47A20" w:rsidRDefault="00812DA5" w:rsidP="00C3730E">
      <w:pPr>
        <w:pStyle w:val="30"/>
        <w:rPr>
          <w:lang w:eastAsia="en-US"/>
        </w:rPr>
      </w:pPr>
      <w:r w:rsidRPr="00B47A20">
        <w:rPr>
          <w:rFonts w:hint="eastAsia"/>
        </w:rPr>
        <w:t>数据库</w:t>
      </w:r>
      <w:r w:rsidR="001603B6">
        <w:rPr>
          <w:rFonts w:hint="eastAsia"/>
        </w:rPr>
        <w:t>实例连接</w:t>
      </w:r>
      <w:r w:rsidR="00550F0B">
        <w:rPr>
          <w:rFonts w:hint="eastAsia"/>
        </w:rPr>
        <w:t>。</w:t>
      </w:r>
    </w:p>
    <w:p w14:paraId="631D4806" w14:textId="3D5AB869" w:rsidR="006C7FE2" w:rsidRDefault="006C7FE2">
      <w:pPr>
        <w:pStyle w:val="1e"/>
      </w:pPr>
      <w:r w:rsidRPr="006C7FE2">
        <w:t>DAS</w:t>
      </w:r>
      <w:r w:rsidRPr="006C7FE2">
        <w:t>服务配置成功，后续可以通过</w:t>
      </w:r>
      <w:r w:rsidRPr="006C7FE2">
        <w:t>DAS</w:t>
      </w:r>
      <w:r w:rsidRPr="006C7FE2">
        <w:t>服务完成数据库操作。</w:t>
      </w:r>
    </w:p>
    <w:p w14:paraId="1C74E1FA" w14:textId="5EF4FA63" w:rsidR="00D81B0F" w:rsidRPr="00B47A20" w:rsidRDefault="006C7FE2">
      <w:pPr>
        <w:pStyle w:val="1e"/>
        <w:rPr>
          <w:lang w:eastAsia="en-US"/>
        </w:rPr>
      </w:pPr>
      <w:r>
        <w:rPr>
          <w:noProof/>
        </w:rPr>
        <w:drawing>
          <wp:inline distT="0" distB="0" distL="0" distR="0" wp14:anchorId="67AF253D" wp14:editId="18A2CB46">
            <wp:extent cx="5426121" cy="1111910"/>
            <wp:effectExtent l="0" t="0" r="317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2972" cy="114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1228" w14:textId="0F22618D" w:rsidR="00812DA5" w:rsidRPr="00FA0FA0" w:rsidRDefault="00FA0FA0" w:rsidP="00FA0FA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21F2E453" w14:textId="49095530" w:rsidR="00812DA5" w:rsidRPr="00B47A20" w:rsidRDefault="00812DA5" w:rsidP="00190BDE">
      <w:pPr>
        <w:pStyle w:val="1"/>
        <w:numPr>
          <w:ilvl w:val="0"/>
          <w:numId w:val="4"/>
        </w:numPr>
        <w:wordWrap w:val="0"/>
        <w:rPr>
          <w:rFonts w:ascii="方正兰亭黑简体"/>
        </w:rPr>
      </w:pPr>
      <w:bookmarkStart w:id="40" w:name="_Toc47704117"/>
      <w:bookmarkStart w:id="41" w:name="_Toc71273251"/>
      <w:r w:rsidRPr="00B47A20">
        <w:rPr>
          <w:rFonts w:ascii="方正兰亭黑简体" w:hint="eastAsia"/>
        </w:rPr>
        <w:lastRenderedPageBreak/>
        <w:t>通过公网连接</w:t>
      </w:r>
      <w:proofErr w:type="spellStart"/>
      <w:r w:rsidRPr="00C72E42">
        <w:rPr>
          <w:rFonts w:cs="Huawei Sans"/>
        </w:rPr>
        <w:t>GaussDB</w:t>
      </w:r>
      <w:proofErr w:type="spellEnd"/>
      <w:r w:rsidRPr="00B47A20">
        <w:rPr>
          <w:rFonts w:ascii="方正兰亭黑简体" w:hint="eastAsia"/>
        </w:rPr>
        <w:t>(</w:t>
      </w:r>
      <w:r w:rsidR="009A50B6">
        <w:rPr>
          <w:rFonts w:cs="Huawei Sans"/>
        </w:rPr>
        <w:t xml:space="preserve">for </w:t>
      </w:r>
      <w:proofErr w:type="spellStart"/>
      <w:r w:rsidR="009A50B6">
        <w:rPr>
          <w:rFonts w:cs="Huawei Sans"/>
        </w:rPr>
        <w:t>openGauss</w:t>
      </w:r>
      <w:proofErr w:type="spellEnd"/>
      <w:r w:rsidRPr="00B47A20">
        <w:rPr>
          <w:rFonts w:ascii="方正兰亭黑简体" w:hint="eastAsia"/>
        </w:rPr>
        <w:t>)</w:t>
      </w:r>
      <w:bookmarkEnd w:id="40"/>
      <w:bookmarkEnd w:id="41"/>
      <w:r w:rsidRPr="00B47A20">
        <w:rPr>
          <w:rFonts w:ascii="方正兰亭黑简体" w:hint="eastAsia"/>
        </w:rPr>
        <w:t xml:space="preserve"> </w:t>
      </w:r>
    </w:p>
    <w:p w14:paraId="7E2E0111" w14:textId="77777777" w:rsidR="00812DA5" w:rsidRPr="00B47A20" w:rsidRDefault="00812DA5" w:rsidP="00190BDE">
      <w:pPr>
        <w:pStyle w:val="2"/>
        <w:numPr>
          <w:ilvl w:val="1"/>
          <w:numId w:val="4"/>
        </w:numPr>
        <w:rPr>
          <w:rFonts w:ascii="方正兰亭黑简体"/>
        </w:rPr>
      </w:pPr>
      <w:bookmarkStart w:id="42" w:name="_Toc47704118"/>
      <w:bookmarkStart w:id="43" w:name="_Toc71273252"/>
      <w:r w:rsidRPr="00B47A20">
        <w:rPr>
          <w:rFonts w:ascii="方正兰亭黑简体" w:hint="eastAsia"/>
        </w:rPr>
        <w:t>实验介绍</w:t>
      </w:r>
      <w:bookmarkEnd w:id="42"/>
      <w:bookmarkEnd w:id="43"/>
    </w:p>
    <w:p w14:paraId="45EBDCDD" w14:textId="77777777" w:rsidR="00812DA5" w:rsidRPr="00B47A20" w:rsidRDefault="00812DA5" w:rsidP="00190BDE">
      <w:pPr>
        <w:pStyle w:val="3"/>
        <w:numPr>
          <w:ilvl w:val="2"/>
          <w:numId w:val="4"/>
        </w:numPr>
        <w:rPr>
          <w:rFonts w:ascii="方正兰亭黑简体" w:hAnsi="Times New Roman"/>
          <w:bCs/>
          <w:i/>
          <w:iCs/>
          <w:color w:val="0000FF"/>
          <w:kern w:val="2"/>
          <w:sz w:val="21"/>
        </w:rPr>
      </w:pPr>
      <w:bookmarkStart w:id="44" w:name="_Toc47704119"/>
      <w:bookmarkStart w:id="45" w:name="_Toc71273253"/>
      <w:r w:rsidRPr="00B47A20">
        <w:rPr>
          <w:rFonts w:ascii="方正兰亭黑简体" w:hint="eastAsia"/>
        </w:rPr>
        <w:t>关于本实验</w:t>
      </w:r>
      <w:bookmarkEnd w:id="44"/>
      <w:bookmarkEnd w:id="45"/>
    </w:p>
    <w:p w14:paraId="0484F583" w14:textId="3F6C3E0F" w:rsidR="00812DA5" w:rsidRPr="00B47A20" w:rsidRDefault="00812DA5">
      <w:pPr>
        <w:pStyle w:val="1e"/>
        <w:rPr>
          <w:rFonts w:ascii="方正兰亭黑简体"/>
        </w:rPr>
      </w:pPr>
      <w:r w:rsidRPr="00B47A20">
        <w:rPr>
          <w:rFonts w:ascii="方正兰亭黑简体" w:hint="eastAsia"/>
        </w:rPr>
        <w:t>本实验主要描述如何用</w:t>
      </w:r>
      <w:proofErr w:type="spellStart"/>
      <w:r w:rsidR="008450A4" w:rsidRPr="008450A4">
        <w:t>D</w:t>
      </w:r>
      <w:r w:rsidR="00556983">
        <w:rPr>
          <w:rFonts w:hint="eastAsia"/>
        </w:rPr>
        <w:t>beaver</w:t>
      </w:r>
      <w:proofErr w:type="spellEnd"/>
      <w:r w:rsidRPr="00B47A20">
        <w:rPr>
          <w:rFonts w:ascii="方正兰亭黑简体" w:hint="eastAsia"/>
        </w:rPr>
        <w:t>通过公网连接</w:t>
      </w:r>
      <w:proofErr w:type="spellStart"/>
      <w:r w:rsidRPr="00C72E42">
        <w:t>GaussDB</w:t>
      </w:r>
      <w:proofErr w:type="spellEnd"/>
      <w:r w:rsidRPr="00B47A20">
        <w:rPr>
          <w:rFonts w:ascii="方正兰亭黑简体" w:hint="eastAsia"/>
        </w:rPr>
        <w:t>(</w:t>
      </w:r>
      <w:r w:rsidR="009A50B6">
        <w:t xml:space="preserve">for </w:t>
      </w:r>
      <w:proofErr w:type="spellStart"/>
      <w:r w:rsidR="009A50B6">
        <w:t>openGauss</w:t>
      </w:r>
      <w:proofErr w:type="spellEnd"/>
      <w:r w:rsidRPr="00B47A20">
        <w:rPr>
          <w:rFonts w:ascii="方正兰亭黑简体" w:hint="eastAsia"/>
        </w:rPr>
        <w:t>)实例。</w:t>
      </w:r>
    </w:p>
    <w:p w14:paraId="7BCB534A" w14:textId="77777777" w:rsidR="00812DA5" w:rsidRPr="00B47A20" w:rsidRDefault="00812DA5" w:rsidP="00190BDE">
      <w:pPr>
        <w:pStyle w:val="3"/>
        <w:numPr>
          <w:ilvl w:val="2"/>
          <w:numId w:val="4"/>
        </w:numPr>
        <w:rPr>
          <w:rFonts w:ascii="方正兰亭黑简体"/>
        </w:rPr>
      </w:pPr>
      <w:bookmarkStart w:id="46" w:name="_Toc47704120"/>
      <w:bookmarkStart w:id="47" w:name="_Toc71273254"/>
      <w:r w:rsidRPr="00B47A20">
        <w:rPr>
          <w:rFonts w:ascii="方正兰亭黑简体" w:hint="eastAsia"/>
        </w:rPr>
        <w:t>实验目的</w:t>
      </w:r>
      <w:bookmarkEnd w:id="46"/>
      <w:bookmarkEnd w:id="47"/>
    </w:p>
    <w:p w14:paraId="424740A2" w14:textId="36958B5C" w:rsidR="00812DA5" w:rsidRPr="00B47A20" w:rsidRDefault="00812DA5" w:rsidP="008450A4">
      <w:pPr>
        <w:pStyle w:val="49"/>
      </w:pPr>
      <w:r w:rsidRPr="009278CC">
        <w:rPr>
          <w:rFonts w:hint="eastAsia"/>
        </w:rPr>
        <w:t>掌握使用</w:t>
      </w:r>
      <w:proofErr w:type="spellStart"/>
      <w:r w:rsidR="008450A4" w:rsidRPr="008450A4">
        <w:rPr>
          <w:rFonts w:ascii="方正兰亭黑简体"/>
          <w:kern w:val="0"/>
          <w:szCs w:val="20"/>
        </w:rPr>
        <w:t>D</w:t>
      </w:r>
      <w:r w:rsidR="00556983">
        <w:rPr>
          <w:rFonts w:ascii="方正兰亭黑简体" w:hint="eastAsia"/>
          <w:kern w:val="0"/>
          <w:szCs w:val="20"/>
        </w:rPr>
        <w:t>beaver</w:t>
      </w:r>
      <w:proofErr w:type="spellEnd"/>
      <w:r w:rsidRPr="009278CC">
        <w:rPr>
          <w:rFonts w:hint="eastAsia"/>
        </w:rPr>
        <w:t>通过公网来连接</w:t>
      </w:r>
      <w:proofErr w:type="spellStart"/>
      <w:r w:rsidRPr="009278CC">
        <w:t>GaussDB</w:t>
      </w:r>
      <w:proofErr w:type="spellEnd"/>
      <w:r w:rsidRPr="009278CC">
        <w:rPr>
          <w:rFonts w:hint="eastAsia"/>
        </w:rPr>
        <w:t>(</w:t>
      </w:r>
      <w:r w:rsidR="009A50B6">
        <w:t xml:space="preserve">for </w:t>
      </w:r>
      <w:proofErr w:type="spellStart"/>
      <w:r w:rsidR="009A50B6">
        <w:t>openGauss</w:t>
      </w:r>
      <w:proofErr w:type="spellEnd"/>
      <w:r w:rsidRPr="009278CC">
        <w:rPr>
          <w:rFonts w:hint="eastAsia"/>
        </w:rPr>
        <w:t>)</w:t>
      </w:r>
      <w:r w:rsidRPr="009278CC">
        <w:rPr>
          <w:rFonts w:hint="eastAsia"/>
        </w:rPr>
        <w:t>数据库实例。</w:t>
      </w:r>
    </w:p>
    <w:p w14:paraId="42875F58" w14:textId="5A7B029F" w:rsidR="00812DA5" w:rsidRPr="00B47A20" w:rsidRDefault="00812DA5" w:rsidP="00190BDE">
      <w:pPr>
        <w:pStyle w:val="2"/>
        <w:numPr>
          <w:ilvl w:val="1"/>
          <w:numId w:val="4"/>
        </w:numPr>
        <w:rPr>
          <w:rFonts w:ascii="方正兰亭黑简体"/>
        </w:rPr>
      </w:pPr>
      <w:bookmarkStart w:id="48" w:name="_Toc47704121"/>
      <w:bookmarkStart w:id="49" w:name="_Toc71273255"/>
      <w:r w:rsidRPr="00B47A20">
        <w:rPr>
          <w:rFonts w:ascii="方正兰亭黑简体" w:hint="eastAsia"/>
          <w:lang w:eastAsia="zh-CN"/>
        </w:rPr>
        <w:t>购买</w:t>
      </w:r>
      <w:r w:rsidRPr="00C72E42">
        <w:rPr>
          <w:rFonts w:cs="Huawei Sans"/>
        </w:rPr>
        <w:t>GaussDB</w:t>
      </w:r>
      <w:r w:rsidRPr="00B47A20">
        <w:rPr>
          <w:rFonts w:ascii="方正兰亭黑简体" w:hint="eastAsia"/>
        </w:rPr>
        <w:t>(</w:t>
      </w:r>
      <w:r w:rsidR="009A50B6">
        <w:rPr>
          <w:rFonts w:cs="Huawei Sans"/>
        </w:rPr>
        <w:t>for openGauss</w:t>
      </w:r>
      <w:r w:rsidRPr="00B47A20">
        <w:rPr>
          <w:rFonts w:ascii="方正兰亭黑简体" w:hint="eastAsia"/>
        </w:rPr>
        <w:t>)数据库</w:t>
      </w:r>
      <w:bookmarkEnd w:id="48"/>
      <w:r w:rsidR="007965C2" w:rsidRPr="00B47A20">
        <w:rPr>
          <w:rFonts w:ascii="方正兰亭黑简体" w:hint="eastAsia"/>
        </w:rPr>
        <w:t>（可选）</w:t>
      </w:r>
      <w:bookmarkEnd w:id="49"/>
    </w:p>
    <w:p w14:paraId="5E617A4D" w14:textId="07D8FA2F" w:rsidR="00812DA5" w:rsidRPr="00B47A20" w:rsidRDefault="00812DA5">
      <w:pPr>
        <w:pStyle w:val="1e"/>
      </w:pPr>
      <w:r w:rsidRPr="00B47A20">
        <w:rPr>
          <w:rFonts w:hint="eastAsia"/>
        </w:rPr>
        <w:t>说明：如果已经购买好了</w:t>
      </w:r>
      <w:proofErr w:type="spellStart"/>
      <w:r w:rsidRPr="00C72E42">
        <w:t>GaussDB</w:t>
      </w:r>
      <w:proofErr w:type="spellEnd"/>
      <w:r w:rsidRPr="00B47A20">
        <w:rPr>
          <w:rFonts w:hint="eastAsia"/>
        </w:rPr>
        <w:t>(</w:t>
      </w:r>
      <w:r w:rsidR="009A50B6">
        <w:t xml:space="preserve">for </w:t>
      </w:r>
      <w:proofErr w:type="spellStart"/>
      <w:r w:rsidR="009A50B6">
        <w:t>openGauss</w:t>
      </w:r>
      <w:proofErr w:type="spellEnd"/>
      <w:r w:rsidRPr="00B47A20">
        <w:rPr>
          <w:rFonts w:hint="eastAsia"/>
        </w:rPr>
        <w:t>)</w:t>
      </w:r>
      <w:r w:rsidRPr="00B47A20">
        <w:rPr>
          <w:rFonts w:hint="eastAsia"/>
        </w:rPr>
        <w:t>数据库可以跳过此章节，直接进入</w:t>
      </w:r>
      <w:r>
        <w:t>2</w:t>
      </w:r>
      <w:r w:rsidRPr="00B47A20">
        <w:rPr>
          <w:rFonts w:hint="eastAsia"/>
        </w:rPr>
        <w:t>.3</w:t>
      </w:r>
      <w:r w:rsidRPr="00B47A20">
        <w:rPr>
          <w:rFonts w:hint="eastAsia"/>
        </w:rPr>
        <w:t>章节，如果没有购买好请参考</w:t>
      </w:r>
      <w:r w:rsidRPr="00B47A20">
        <w:rPr>
          <w:rFonts w:hint="eastAsia"/>
        </w:rPr>
        <w:t>1.2</w:t>
      </w:r>
      <w:r w:rsidRPr="00B47A20">
        <w:rPr>
          <w:rFonts w:hint="eastAsia"/>
        </w:rPr>
        <w:t>章节</w:t>
      </w:r>
      <w:r w:rsidRPr="00B47A20">
        <w:rPr>
          <w:rFonts w:hint="eastAsia"/>
        </w:rPr>
        <w:t xml:space="preserve"> </w:t>
      </w:r>
      <w:r w:rsidRPr="00B47A20">
        <w:rPr>
          <w:rFonts w:hint="eastAsia"/>
        </w:rPr>
        <w:t>购买</w:t>
      </w:r>
      <w:proofErr w:type="spellStart"/>
      <w:r w:rsidRPr="00C72E42">
        <w:t>GaussDB</w:t>
      </w:r>
      <w:proofErr w:type="spellEnd"/>
      <w:r w:rsidRPr="00B47A20">
        <w:rPr>
          <w:rFonts w:hint="eastAsia"/>
        </w:rPr>
        <w:t>(</w:t>
      </w:r>
      <w:r w:rsidR="009A50B6">
        <w:t xml:space="preserve">for </w:t>
      </w:r>
      <w:proofErr w:type="spellStart"/>
      <w:r w:rsidR="009A50B6">
        <w:t>openGauss</w:t>
      </w:r>
      <w:proofErr w:type="spellEnd"/>
      <w:r w:rsidRPr="00B47A20">
        <w:rPr>
          <w:rFonts w:hint="eastAsia"/>
        </w:rPr>
        <w:t>)</w:t>
      </w:r>
      <w:r w:rsidRPr="00B47A20">
        <w:rPr>
          <w:rFonts w:hint="eastAsia"/>
        </w:rPr>
        <w:t>数据库进行购买。</w:t>
      </w:r>
    </w:p>
    <w:p w14:paraId="5C9DB2D0" w14:textId="77777777" w:rsidR="00812DA5" w:rsidRPr="00B47A20" w:rsidRDefault="00812DA5" w:rsidP="00190BDE">
      <w:pPr>
        <w:pStyle w:val="2"/>
        <w:numPr>
          <w:ilvl w:val="1"/>
          <w:numId w:val="4"/>
        </w:numPr>
        <w:rPr>
          <w:rFonts w:ascii="方正兰亭黑简体"/>
        </w:rPr>
      </w:pPr>
      <w:bookmarkStart w:id="50" w:name="_Toc43378283"/>
      <w:bookmarkStart w:id="51" w:name="_Toc47704122"/>
      <w:bookmarkStart w:id="52" w:name="_Toc71273256"/>
      <w:r w:rsidRPr="00B47A20">
        <w:rPr>
          <w:rFonts w:ascii="方正兰亭黑简体" w:hint="eastAsia"/>
        </w:rPr>
        <w:t>公网</w:t>
      </w:r>
      <w:r w:rsidRPr="00C72E42">
        <w:rPr>
          <w:rFonts w:cs="Huawei Sans"/>
        </w:rPr>
        <w:t>IP</w:t>
      </w:r>
      <w:r w:rsidRPr="00B47A20">
        <w:rPr>
          <w:rFonts w:ascii="方正兰亭黑简体" w:hint="eastAsia"/>
        </w:rPr>
        <w:t>绑定</w:t>
      </w:r>
      <w:bookmarkEnd w:id="50"/>
      <w:bookmarkEnd w:id="51"/>
      <w:bookmarkEnd w:id="52"/>
    </w:p>
    <w:p w14:paraId="28E1C369" w14:textId="77777777" w:rsidR="00812DA5" w:rsidRPr="00B47A20" w:rsidRDefault="00812DA5" w:rsidP="00190BDE">
      <w:pPr>
        <w:pStyle w:val="3"/>
        <w:numPr>
          <w:ilvl w:val="2"/>
          <w:numId w:val="4"/>
        </w:numPr>
        <w:rPr>
          <w:rFonts w:ascii="方正兰亭黑简体"/>
          <w:lang w:eastAsia="en-US"/>
        </w:rPr>
      </w:pPr>
      <w:bookmarkStart w:id="53" w:name="_Toc43378284"/>
      <w:bookmarkStart w:id="54" w:name="_Toc47704123"/>
      <w:bookmarkStart w:id="55" w:name="_Toc71273257"/>
      <w:r w:rsidRPr="00B47A20">
        <w:rPr>
          <w:rFonts w:ascii="方正兰亭黑简体" w:hint="eastAsia"/>
          <w:lang w:eastAsia="en-US"/>
        </w:rPr>
        <w:t>购买弹性公网</w:t>
      </w:r>
      <w:r w:rsidRPr="00C72E42">
        <w:rPr>
          <w:rFonts w:cs="Huawei Sans"/>
          <w:lang w:eastAsia="en-US"/>
        </w:rPr>
        <w:t>IP</w:t>
      </w:r>
      <w:bookmarkEnd w:id="53"/>
      <w:bookmarkEnd w:id="54"/>
      <w:bookmarkEnd w:id="55"/>
    </w:p>
    <w:p w14:paraId="7812518F" w14:textId="560D76EE" w:rsidR="00812DA5" w:rsidRPr="00B47A20" w:rsidRDefault="00812DA5" w:rsidP="00C3730E">
      <w:pPr>
        <w:pStyle w:val="30"/>
      </w:pPr>
      <w:r w:rsidRPr="00B47A20">
        <w:rPr>
          <w:rFonts w:hint="eastAsia"/>
        </w:rPr>
        <w:t>选择弹性公网</w:t>
      </w:r>
      <w:r w:rsidRPr="00C72E42">
        <w:rPr>
          <w:rFonts w:cs="Huawei Sans"/>
        </w:rPr>
        <w:t>IP</w:t>
      </w:r>
      <w:r w:rsidRPr="00B47A20">
        <w:rPr>
          <w:rFonts w:hint="eastAsia"/>
        </w:rPr>
        <w:t>服务</w:t>
      </w:r>
      <w:r w:rsidR="00550F0B">
        <w:rPr>
          <w:rFonts w:hint="eastAsia"/>
        </w:rPr>
        <w:t>。</w:t>
      </w:r>
    </w:p>
    <w:p w14:paraId="71CFC08D" w14:textId="10B3D3D6" w:rsidR="00812DA5" w:rsidRPr="00B47A20" w:rsidRDefault="00812DA5">
      <w:pPr>
        <w:pStyle w:val="1e"/>
      </w:pPr>
      <w:r w:rsidRPr="00B47A20">
        <w:rPr>
          <w:rFonts w:hint="eastAsia"/>
        </w:rPr>
        <w:t>在服务列表中选择弹性公网</w:t>
      </w:r>
      <w:r w:rsidRPr="00C72E42">
        <w:t>IP</w:t>
      </w:r>
      <w:r w:rsidRPr="00B47A20">
        <w:rPr>
          <w:rFonts w:hint="eastAsia"/>
        </w:rPr>
        <w:t>。</w:t>
      </w:r>
    </w:p>
    <w:p w14:paraId="6B709E09" w14:textId="330C955A" w:rsidR="008450A4" w:rsidRPr="00B47A20" w:rsidRDefault="00D94CA9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D352234" wp14:editId="510B31FE">
                <wp:simplePos x="0" y="0"/>
                <wp:positionH relativeFrom="column">
                  <wp:posOffset>930455</wp:posOffset>
                </wp:positionH>
                <wp:positionV relativeFrom="paragraph">
                  <wp:posOffset>2655515</wp:posOffset>
                </wp:positionV>
                <wp:extent cx="585216" cy="168250"/>
                <wp:effectExtent l="19050" t="19050" r="24765" b="22860"/>
                <wp:wrapNone/>
                <wp:docPr id="171" name="矩形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216" cy="168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AFBF5" id="矩形 171" o:spid="_x0000_s1026" style="position:absolute;left:0;text-align:left;margin-left:73.25pt;margin-top:209.1pt;width:46.1pt;height:13.2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" filled="f" strokecolor="#c7000b" strokeweight="2.25pt"/>
            </w:pict>
          </mc:Fallback>
        </mc:AlternateContent>
      </w:r>
      <w:r w:rsidR="008450A4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5A2E1F9" wp14:editId="5CF9EE16">
                <wp:simplePos x="0" y="0"/>
                <wp:positionH relativeFrom="column">
                  <wp:posOffset>1518360</wp:posOffset>
                </wp:positionH>
                <wp:positionV relativeFrom="paragraph">
                  <wp:posOffset>2489683</wp:posOffset>
                </wp:positionV>
                <wp:extent cx="197511" cy="263931"/>
                <wp:effectExtent l="38100" t="19050" r="31115" b="41275"/>
                <wp:wrapNone/>
                <wp:docPr id="98" name="直接箭头连接符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511" cy="26393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B2ABF" id="直接箭头连接符 98" o:spid="_x0000_s1026" type="#_x0000_t32" style="position:absolute;left:0;text-align:left;margin-left:119.55pt;margin-top:196.05pt;width:15.55pt;height:20.8pt;flip:x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3D7FA1" wp14:editId="655BBBEB">
            <wp:extent cx="1551819" cy="3013862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80163" cy="306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9263" w14:textId="46DF084E" w:rsidR="00812DA5" w:rsidRPr="00B47A20" w:rsidRDefault="00052992">
      <w:pPr>
        <w:pStyle w:val="1e"/>
      </w:pPr>
      <w:r>
        <w:rPr>
          <w:rFonts w:hint="eastAsia"/>
        </w:rPr>
        <w:t>单击</w:t>
      </w:r>
      <w:r w:rsidR="00812DA5" w:rsidRPr="00B47A20">
        <w:rPr>
          <w:rFonts w:hint="eastAsia"/>
        </w:rPr>
        <w:t>进入弹性公网</w:t>
      </w:r>
      <w:r w:rsidR="00812DA5" w:rsidRPr="00C72E42">
        <w:t>IP</w:t>
      </w:r>
      <w:r w:rsidR="00812DA5" w:rsidRPr="00B47A20">
        <w:rPr>
          <w:rFonts w:hint="eastAsia"/>
        </w:rPr>
        <w:t>控制台。</w:t>
      </w:r>
      <w:r w:rsidR="00D94CA9">
        <w:rPr>
          <w:noProof/>
        </w:rPr>
        <w:drawing>
          <wp:inline distT="0" distB="0" distL="0" distR="0" wp14:anchorId="70F87052" wp14:editId="2C32C9CE">
            <wp:extent cx="5493716" cy="1401644"/>
            <wp:effectExtent l="0" t="0" r="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3214" cy="141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A340" w14:textId="5D9870FC" w:rsidR="00812DA5" w:rsidRPr="00B47A20" w:rsidRDefault="00812DA5" w:rsidP="00C3730E">
      <w:pPr>
        <w:pStyle w:val="30"/>
        <w:rPr>
          <w:lang w:eastAsia="en-US"/>
        </w:rPr>
      </w:pPr>
      <w:proofErr w:type="spellStart"/>
      <w:r w:rsidRPr="00B47A20">
        <w:rPr>
          <w:rFonts w:hint="eastAsia"/>
          <w:lang w:eastAsia="en-US"/>
        </w:rPr>
        <w:t>购买弹性公网</w:t>
      </w:r>
      <w:r w:rsidRPr="00C72E42">
        <w:rPr>
          <w:rFonts w:cs="Huawei Sans"/>
          <w:lang w:eastAsia="en-US"/>
        </w:rPr>
        <w:t>IP</w:t>
      </w:r>
      <w:proofErr w:type="spellEnd"/>
      <w:r w:rsidR="00550F0B">
        <w:rPr>
          <w:rFonts w:cs="Huawei Sans"/>
          <w:lang w:eastAsia="en-US"/>
        </w:rPr>
        <w:t>。</w:t>
      </w:r>
    </w:p>
    <w:p w14:paraId="09CEAC71" w14:textId="7C6AAF0F" w:rsidR="00812DA5" w:rsidRPr="00B47A20" w:rsidRDefault="00052992">
      <w:pPr>
        <w:pStyle w:val="1e"/>
      </w:pPr>
      <w:r>
        <w:rPr>
          <w:rFonts w:hint="eastAsia"/>
        </w:rPr>
        <w:t>单击</w:t>
      </w:r>
      <w:r w:rsidR="00812DA5" w:rsidRPr="00B47A20">
        <w:rPr>
          <w:rFonts w:hint="eastAsia"/>
        </w:rPr>
        <w:t>购买，进入购买界面。</w:t>
      </w:r>
    </w:p>
    <w:p w14:paraId="58BA12E9" w14:textId="5B94417B" w:rsidR="00812DA5" w:rsidRPr="00B47A20" w:rsidRDefault="00607B3C">
      <w:pPr>
        <w:pStyle w:val="1e"/>
        <w:rPr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E5C6338" wp14:editId="7D0B73E8">
                <wp:simplePos x="0" y="0"/>
                <wp:positionH relativeFrom="column">
                  <wp:posOffset>5327878</wp:posOffset>
                </wp:positionH>
                <wp:positionV relativeFrom="paragraph">
                  <wp:posOffset>180569</wp:posOffset>
                </wp:positionV>
                <wp:extent cx="300251" cy="225188"/>
                <wp:effectExtent l="19050" t="38100" r="43180" b="22860"/>
                <wp:wrapNone/>
                <wp:docPr id="99" name="直接箭头连接符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251" cy="22518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F12E0" id="直接箭头连接符 99" o:spid="_x0000_s1026" type="#_x0000_t32" style="position:absolute;left:0;text-align:left;margin-left:419.5pt;margin-top:14.2pt;width:23.65pt;height:17.75pt;flip: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" strokecolor="#c7000b" strokeweight="2.25pt">
                <v:stroke endarrow="block"/>
              </v:shape>
            </w:pict>
          </mc:Fallback>
        </mc:AlternateContent>
      </w:r>
      <w:r w:rsidR="00D94CA9">
        <w:rPr>
          <w:noProof/>
        </w:rPr>
        <w:drawing>
          <wp:inline distT="0" distB="0" distL="0" distR="0" wp14:anchorId="50637C0D" wp14:editId="626FB945">
            <wp:extent cx="5447637" cy="1389888"/>
            <wp:effectExtent l="0" t="0" r="1270" b="127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7335" cy="1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66C2" w14:textId="118BBC72" w:rsidR="00812DA5" w:rsidRPr="00B47A20" w:rsidRDefault="00812DA5" w:rsidP="00C3730E">
      <w:pPr>
        <w:pStyle w:val="30"/>
        <w:rPr>
          <w:lang w:eastAsia="en-US"/>
        </w:rPr>
      </w:pPr>
      <w:proofErr w:type="spellStart"/>
      <w:r w:rsidRPr="00B47A20">
        <w:rPr>
          <w:rFonts w:hint="eastAsia"/>
          <w:lang w:eastAsia="en-US"/>
        </w:rPr>
        <w:t>配置弹性公网</w:t>
      </w:r>
      <w:r w:rsidRPr="00C72E42">
        <w:rPr>
          <w:rFonts w:cs="Huawei Sans"/>
          <w:lang w:eastAsia="en-US"/>
        </w:rPr>
        <w:t>IP</w:t>
      </w:r>
      <w:proofErr w:type="spellEnd"/>
      <w:r w:rsidR="00550F0B">
        <w:rPr>
          <w:rFonts w:cs="Huawei Sans"/>
          <w:lang w:eastAsia="en-US"/>
        </w:rPr>
        <w:t>。</w:t>
      </w:r>
    </w:p>
    <w:p w14:paraId="128FE7C3" w14:textId="1C0112C3" w:rsidR="00D94CA9" w:rsidRPr="00B47A20" w:rsidRDefault="00812DA5">
      <w:pPr>
        <w:pStyle w:val="1e"/>
      </w:pPr>
      <w:r w:rsidRPr="00B47A20">
        <w:rPr>
          <w:rFonts w:hint="eastAsia"/>
        </w:rPr>
        <w:t>配置弹性公网</w:t>
      </w:r>
      <w:r w:rsidRPr="00C72E42">
        <w:t>IP</w:t>
      </w:r>
      <w:r>
        <w:rPr>
          <w:rFonts w:hint="eastAsia"/>
        </w:rPr>
        <w:t>如下（区域选择需与数据库实例所在区域一致，这里选择华北</w:t>
      </w:r>
      <w:r w:rsidRPr="00B47A20">
        <w:rPr>
          <w:rFonts w:hint="eastAsia"/>
        </w:rPr>
        <w:t>-</w:t>
      </w:r>
      <w:r>
        <w:rPr>
          <w:rFonts w:hint="eastAsia"/>
        </w:rPr>
        <w:t>北京四</w:t>
      </w:r>
      <w:r w:rsidRPr="00B47A20">
        <w:rPr>
          <w:rFonts w:hint="eastAsia"/>
        </w:rPr>
        <w:t>）</w:t>
      </w:r>
      <w:r w:rsidR="00D94CA9">
        <w:rPr>
          <w:rFonts w:hint="eastAsia"/>
        </w:rPr>
        <w:t>。设置弹性公网</w:t>
      </w:r>
      <w:r w:rsidR="00D94CA9">
        <w:rPr>
          <w:rFonts w:hint="eastAsia"/>
        </w:rPr>
        <w:t>IP</w:t>
      </w:r>
      <w:r w:rsidR="00D94CA9">
        <w:rPr>
          <w:rFonts w:hint="eastAsia"/>
        </w:rPr>
        <w:t>的名称后，单击</w:t>
      </w:r>
      <w:r w:rsidR="00D94CA9" w:rsidRPr="00B47A20">
        <w:rPr>
          <w:rFonts w:hint="eastAsia"/>
        </w:rPr>
        <w:t>“立即购买”。</w:t>
      </w:r>
    </w:p>
    <w:p w14:paraId="0D9712D2" w14:textId="0BBAA671" w:rsidR="00812DA5" w:rsidRPr="00B47A20" w:rsidRDefault="00812DA5">
      <w:pPr>
        <w:pStyle w:val="1e"/>
      </w:pPr>
    </w:p>
    <w:p w14:paraId="04299D68" w14:textId="1DB80B03" w:rsidR="008450A4" w:rsidRDefault="00D94CA9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74D81F7" wp14:editId="2666C3C8">
                <wp:simplePos x="0" y="0"/>
                <wp:positionH relativeFrom="column">
                  <wp:posOffset>2573209</wp:posOffset>
                </wp:positionH>
                <wp:positionV relativeFrom="paragraph">
                  <wp:posOffset>1319862</wp:posOffset>
                </wp:positionV>
                <wp:extent cx="1043126" cy="321548"/>
                <wp:effectExtent l="19050" t="19050" r="24130" b="21590"/>
                <wp:wrapNone/>
                <wp:docPr id="155" name="矩形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126" cy="3215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CE8667" id="矩形 155" o:spid="_x0000_s1026" style="position:absolute;left:0;text-align:left;margin-left:202.6pt;margin-top:103.95pt;width:82.15pt;height:25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B3A4C06" wp14:editId="24EB82F8">
                <wp:simplePos x="0" y="0"/>
                <wp:positionH relativeFrom="column">
                  <wp:posOffset>5540726</wp:posOffset>
                </wp:positionH>
                <wp:positionV relativeFrom="paragraph">
                  <wp:posOffset>3590717</wp:posOffset>
                </wp:positionV>
                <wp:extent cx="481385" cy="217472"/>
                <wp:effectExtent l="19050" t="19050" r="13970" b="11430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385" cy="2174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BC346" id="矩形 158" o:spid="_x0000_s1026" style="position:absolute;left:0;text-align:left;margin-left:436.3pt;margin-top:282.75pt;width:37.9pt;height:17.1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C0F305A" wp14:editId="25260628">
                <wp:simplePos x="0" y="0"/>
                <wp:positionH relativeFrom="column">
                  <wp:posOffset>1552262</wp:posOffset>
                </wp:positionH>
                <wp:positionV relativeFrom="paragraph">
                  <wp:posOffset>530300</wp:posOffset>
                </wp:positionV>
                <wp:extent cx="928048" cy="156949"/>
                <wp:effectExtent l="19050" t="19050" r="24765" b="14605"/>
                <wp:wrapNone/>
                <wp:docPr id="156" name="矩形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048" cy="1569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479C7" id="矩形 156" o:spid="_x0000_s1026" style="position:absolute;left:0;text-align:left;margin-left:122.25pt;margin-top:41.75pt;width:73.05pt;height:12.3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" filled="f" strokecolor="#c7000b" strokeweight="2.25pt"/>
            </w:pict>
          </mc:Fallback>
        </mc:AlternateContent>
      </w:r>
      <w:r w:rsidR="00FE1A2F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9EA8E5C" wp14:editId="46344453">
                <wp:simplePos x="0" y="0"/>
                <wp:positionH relativeFrom="column">
                  <wp:posOffset>1784110</wp:posOffset>
                </wp:positionH>
                <wp:positionV relativeFrom="paragraph">
                  <wp:posOffset>1979295</wp:posOffset>
                </wp:positionV>
                <wp:extent cx="74720" cy="211015"/>
                <wp:effectExtent l="57150" t="38100" r="59055" b="17780"/>
                <wp:wrapNone/>
                <wp:docPr id="102" name="直接箭头连接符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720" cy="21101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B1755" id="直接箭头连接符 102" o:spid="_x0000_s1026" type="#_x0000_t32" style="position:absolute;left:0;text-align:left;margin-left:140.5pt;margin-top:155.85pt;width:5.9pt;height:16.6pt;flip:x y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" strokecolor="#c7000b" strokeweight="2.25pt">
                <v:stroke endarrow="block"/>
              </v:shape>
            </w:pict>
          </mc:Fallback>
        </mc:AlternateContent>
      </w:r>
      <w:r w:rsidR="00FE1A2F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4E1FC84" wp14:editId="6DAB0E06">
                <wp:simplePos x="0" y="0"/>
                <wp:positionH relativeFrom="column">
                  <wp:posOffset>1753537</wp:posOffset>
                </wp:positionH>
                <wp:positionV relativeFrom="paragraph">
                  <wp:posOffset>854710</wp:posOffset>
                </wp:positionV>
                <wp:extent cx="170597" cy="184244"/>
                <wp:effectExtent l="19050" t="19050" r="58420" b="44450"/>
                <wp:wrapNone/>
                <wp:docPr id="100" name="直接箭头连接符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597" cy="18424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6B8C" id="直接箭头连接符 100" o:spid="_x0000_s1026" type="#_x0000_t32" style="position:absolute;left:0;text-align:left;margin-left:138.05pt;margin-top:67.3pt;width:13.45pt;height:14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" strokecolor="#c7000b" strokeweight="2.25pt">
                <v:stroke endarrow="block"/>
              </v:shape>
            </w:pict>
          </mc:Fallback>
        </mc:AlternateContent>
      </w:r>
      <w:r w:rsidR="00FE1A2F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A1B9536" wp14:editId="317EE1A9">
                <wp:simplePos x="0" y="0"/>
                <wp:positionH relativeFrom="column">
                  <wp:posOffset>2221674</wp:posOffset>
                </wp:positionH>
                <wp:positionV relativeFrom="paragraph">
                  <wp:posOffset>184033</wp:posOffset>
                </wp:positionV>
                <wp:extent cx="170597" cy="184244"/>
                <wp:effectExtent l="19050" t="19050" r="58420" b="44450"/>
                <wp:wrapNone/>
                <wp:docPr id="157" name="直接箭头连接符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597" cy="18424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ADDC" id="直接箭头连接符 157" o:spid="_x0000_s1026" type="#_x0000_t32" style="position:absolute;left:0;text-align:left;margin-left:174.95pt;margin-top:14.5pt;width:13.45pt;height:14.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19E032" wp14:editId="0EF1A7A9">
            <wp:extent cx="5349922" cy="3799011"/>
            <wp:effectExtent l="0" t="0" r="317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1583" cy="381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AD6B" w14:textId="3804900B" w:rsidR="00812DA5" w:rsidRPr="00B47A20" w:rsidRDefault="00812DA5">
      <w:pPr>
        <w:pStyle w:val="1e"/>
      </w:pPr>
      <w:r w:rsidRPr="00B47A20">
        <w:rPr>
          <w:rFonts w:hint="eastAsia"/>
        </w:rPr>
        <w:t>在确认购买界面，再次确认信息无误。</w:t>
      </w:r>
      <w:r w:rsidR="003B4A5B">
        <w:rPr>
          <w:rFonts w:hint="eastAsia"/>
        </w:rPr>
        <w:t>单击</w:t>
      </w:r>
      <w:r w:rsidR="003B4A5B" w:rsidRPr="00B47A20">
        <w:rPr>
          <w:rFonts w:hint="eastAsia"/>
        </w:rPr>
        <w:t>提交。</w:t>
      </w:r>
    </w:p>
    <w:p w14:paraId="54336CCD" w14:textId="2216C592" w:rsidR="002B0DCB" w:rsidRPr="00B47A20" w:rsidRDefault="00A0410D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6E67170" wp14:editId="33499FBF">
                <wp:simplePos x="0" y="0"/>
                <wp:positionH relativeFrom="column">
                  <wp:posOffset>5679288</wp:posOffset>
                </wp:positionH>
                <wp:positionV relativeFrom="paragraph">
                  <wp:posOffset>3406870</wp:posOffset>
                </wp:positionV>
                <wp:extent cx="187471" cy="229557"/>
                <wp:effectExtent l="19050" t="19050" r="60325" b="56515"/>
                <wp:wrapNone/>
                <wp:docPr id="160" name="直接箭头连接符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471" cy="22955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EC566" id="直接箭头连接符 160" o:spid="_x0000_s1026" type="#_x0000_t32" style="position:absolute;left:0;text-align:left;margin-left:447.2pt;margin-top:268.25pt;width:14.75pt;height:18.1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" strokecolor="#c7000b" strokeweight="2.25pt">
                <v:stroke endarrow="block"/>
              </v:shape>
            </w:pict>
          </mc:Fallback>
        </mc:AlternateContent>
      </w:r>
      <w:r w:rsidR="003B4A5B" w:rsidRPr="003B4A5B">
        <w:rPr>
          <w:noProof/>
        </w:rPr>
        <w:t xml:space="preserve"> </w:t>
      </w:r>
      <w:r w:rsidR="003B4A5B">
        <w:rPr>
          <w:noProof/>
        </w:rPr>
        <w:drawing>
          <wp:inline distT="0" distB="0" distL="0" distR="0" wp14:anchorId="13178720" wp14:editId="257E4310">
            <wp:extent cx="5356746" cy="3792741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5081" cy="380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E2F6" w14:textId="1FAE9BC4" w:rsidR="00812DA5" w:rsidRPr="00B47A20" w:rsidRDefault="00812DA5" w:rsidP="00C3730E">
      <w:pPr>
        <w:pStyle w:val="30"/>
        <w:rPr>
          <w:lang w:eastAsia="en-US"/>
        </w:rPr>
      </w:pPr>
      <w:proofErr w:type="spellStart"/>
      <w:r w:rsidRPr="00B47A20">
        <w:rPr>
          <w:rFonts w:hint="eastAsia"/>
          <w:lang w:eastAsia="en-US"/>
        </w:rPr>
        <w:t>购买成功</w:t>
      </w:r>
      <w:proofErr w:type="spellEnd"/>
      <w:r w:rsidR="00550F0B">
        <w:rPr>
          <w:rFonts w:hint="eastAsia"/>
          <w:lang w:eastAsia="en-US"/>
        </w:rPr>
        <w:t>。</w:t>
      </w:r>
    </w:p>
    <w:p w14:paraId="1485A5D3" w14:textId="77777777" w:rsidR="00812DA5" w:rsidRPr="00B47A20" w:rsidRDefault="00812DA5">
      <w:pPr>
        <w:pStyle w:val="1e"/>
      </w:pPr>
      <w:r w:rsidRPr="00B47A20">
        <w:rPr>
          <w:rFonts w:hint="eastAsia"/>
        </w:rPr>
        <w:lastRenderedPageBreak/>
        <w:t>等待一会，弹性公网</w:t>
      </w:r>
      <w:r w:rsidRPr="00C72E42">
        <w:t>IP</w:t>
      </w:r>
      <w:r w:rsidRPr="00B47A20">
        <w:rPr>
          <w:rFonts w:hint="eastAsia"/>
        </w:rPr>
        <w:t>购买成功。</w:t>
      </w:r>
    </w:p>
    <w:p w14:paraId="0F2701C4" w14:textId="358EB97F" w:rsidR="00380CEB" w:rsidRPr="00B47A20" w:rsidRDefault="003B4A5B">
      <w:pPr>
        <w:pStyle w:val="1e"/>
        <w:rPr>
          <w:lang w:eastAsia="en-US"/>
        </w:rPr>
      </w:pPr>
      <w:r>
        <w:rPr>
          <w:noProof/>
        </w:rPr>
        <w:drawing>
          <wp:inline distT="0" distB="0" distL="0" distR="0" wp14:anchorId="544AD71F" wp14:editId="3CDA7554">
            <wp:extent cx="4640239" cy="1200742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3479" cy="12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71CA" w14:textId="3F92C158" w:rsidR="00812DA5" w:rsidRPr="00B47A20" w:rsidRDefault="00812DA5" w:rsidP="00190BDE">
      <w:pPr>
        <w:pStyle w:val="3"/>
        <w:numPr>
          <w:ilvl w:val="2"/>
          <w:numId w:val="4"/>
        </w:numPr>
        <w:rPr>
          <w:rFonts w:ascii="方正兰亭黑简体"/>
          <w:lang w:eastAsia="en-US"/>
        </w:rPr>
      </w:pPr>
      <w:bookmarkStart w:id="56" w:name="_绑定GaussDB(for_openGauss)数据库"/>
      <w:bookmarkStart w:id="57" w:name="_Toc43378285"/>
      <w:bookmarkStart w:id="58" w:name="_Toc47704124"/>
      <w:bookmarkStart w:id="59" w:name="_Toc71273258"/>
      <w:bookmarkEnd w:id="56"/>
      <w:r w:rsidRPr="00B47A20">
        <w:rPr>
          <w:rFonts w:ascii="方正兰亭黑简体" w:hint="eastAsia"/>
          <w:lang w:eastAsia="en-US"/>
        </w:rPr>
        <w:t>绑定</w:t>
      </w:r>
      <w:r w:rsidRPr="00C72E42">
        <w:rPr>
          <w:rFonts w:cs="Huawei Sans"/>
          <w:lang w:eastAsia="en-US"/>
        </w:rPr>
        <w:t>GaussDB</w:t>
      </w:r>
      <w:r w:rsidRPr="00B47A20">
        <w:rPr>
          <w:rFonts w:ascii="方正兰亭黑简体" w:hint="eastAsia"/>
          <w:lang w:eastAsia="en-US"/>
        </w:rPr>
        <w:t>(</w:t>
      </w:r>
      <w:r w:rsidR="009A50B6">
        <w:rPr>
          <w:rFonts w:cs="Huawei Sans"/>
          <w:lang w:eastAsia="en-US"/>
        </w:rPr>
        <w:t>for openGauss</w:t>
      </w:r>
      <w:r w:rsidRPr="00B47A20">
        <w:rPr>
          <w:rFonts w:ascii="方正兰亭黑简体" w:hint="eastAsia"/>
          <w:lang w:eastAsia="en-US"/>
        </w:rPr>
        <w:t>)数据库</w:t>
      </w:r>
      <w:bookmarkEnd w:id="57"/>
      <w:bookmarkEnd w:id="58"/>
      <w:bookmarkEnd w:id="59"/>
    </w:p>
    <w:p w14:paraId="3D51543C" w14:textId="74335A4A" w:rsidR="00812DA5" w:rsidRPr="00B47A20" w:rsidRDefault="002F68B9" w:rsidP="00C3730E">
      <w:pPr>
        <w:pStyle w:val="30"/>
        <w:rPr>
          <w:rFonts w:ascii="方正兰亭黑简体"/>
        </w:rPr>
      </w:pPr>
      <w:r>
        <w:rPr>
          <w:rFonts w:hint="eastAsia"/>
        </w:rPr>
        <w:t>从服务列表中选择</w:t>
      </w:r>
      <w:proofErr w:type="gramStart"/>
      <w:r w:rsidR="00D43132">
        <w:t>”</w:t>
      </w:r>
      <w:proofErr w:type="gramEnd"/>
      <w:r w:rsidR="0041309F">
        <w:rPr>
          <w:rFonts w:hint="eastAsia"/>
        </w:rPr>
        <w:t>云数据库</w:t>
      </w:r>
      <w:r w:rsidR="0041309F">
        <w:rPr>
          <w:rFonts w:hint="eastAsia"/>
        </w:rPr>
        <w:t xml:space="preserve"> </w:t>
      </w:r>
      <w:proofErr w:type="spellStart"/>
      <w:r w:rsidR="0041309F">
        <w:rPr>
          <w:rFonts w:hint="eastAsia"/>
        </w:rPr>
        <w:t>GaussDB</w:t>
      </w:r>
      <w:proofErr w:type="spellEnd"/>
      <w:r w:rsidR="00D43132">
        <w:t>”</w:t>
      </w:r>
      <w:r>
        <w:rPr>
          <w:rFonts w:hint="eastAsia"/>
        </w:rPr>
        <w:t>，进入</w:t>
      </w:r>
      <w:r w:rsidR="0041309F">
        <w:rPr>
          <w:rFonts w:hint="eastAsia"/>
        </w:rPr>
        <w:t>云数据库</w:t>
      </w:r>
      <w:proofErr w:type="spellStart"/>
      <w:r w:rsidR="0041309F">
        <w:rPr>
          <w:rFonts w:hint="eastAsia"/>
        </w:rPr>
        <w:t>GaussDB</w:t>
      </w:r>
      <w:proofErr w:type="spellEnd"/>
      <w:r w:rsidR="00172BFF" w:rsidRPr="00B47A20">
        <w:rPr>
          <w:rFonts w:hint="eastAsia"/>
        </w:rPr>
        <w:t>控制台</w:t>
      </w:r>
      <w:r w:rsidR="00172BFF">
        <w:rPr>
          <w:rFonts w:ascii="方正兰亭黑简体" w:hint="eastAsia"/>
        </w:rPr>
        <w:t>，具体如下：</w:t>
      </w:r>
    </w:p>
    <w:p w14:paraId="61B6DD11" w14:textId="6A6627FF" w:rsidR="0041309F" w:rsidRDefault="0041309F">
      <w:pPr>
        <w:pStyle w:val="1e"/>
        <w:rPr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A31D757" wp14:editId="21B1EA79">
                <wp:simplePos x="0" y="0"/>
                <wp:positionH relativeFrom="column">
                  <wp:posOffset>4984125</wp:posOffset>
                </wp:positionH>
                <wp:positionV relativeFrom="paragraph">
                  <wp:posOffset>733218</wp:posOffset>
                </wp:positionV>
                <wp:extent cx="738407" cy="145386"/>
                <wp:effectExtent l="19050" t="19050" r="24130" b="2667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407" cy="1453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203AA" id="矩形 46" o:spid="_x0000_s1026" style="position:absolute;left:0;text-align:left;margin-left:392.45pt;margin-top:57.75pt;width:58.15pt;height:11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3AD1493" wp14:editId="7EBEF48D">
            <wp:extent cx="5454000" cy="2354400"/>
            <wp:effectExtent l="19050" t="19050" r="13970" b="27305"/>
            <wp:docPr id="165" name="图片 165" descr="C:\Users\swx941157\AppData\Roaming\eSpace_Desktop\UserData\swx941157\imagefiles\originalImgfiles\4EE58FCA-E64D-453E-939C-40C65C1995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wx941157\AppData\Roaming\eSpace_Desktop\UserData\swx941157\imagefiles\originalImgfiles\4EE58FCA-E64D-453E-939C-40C65C1995F3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354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1BB201" w14:textId="2E30BA84" w:rsidR="0041309F" w:rsidRPr="00B47A20" w:rsidRDefault="0041309F">
      <w:pPr>
        <w:pStyle w:val="1e"/>
        <w:rPr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EE0F8F" wp14:editId="63DAB690">
                <wp:simplePos x="0" y="0"/>
                <wp:positionH relativeFrom="column">
                  <wp:posOffset>1011056</wp:posOffset>
                </wp:positionH>
                <wp:positionV relativeFrom="paragraph">
                  <wp:posOffset>1375779</wp:posOffset>
                </wp:positionV>
                <wp:extent cx="714652" cy="186431"/>
                <wp:effectExtent l="19050" t="19050" r="28575" b="23495"/>
                <wp:wrapNone/>
                <wp:docPr id="168" name="矩形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652" cy="1864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380351" id="矩形 168" o:spid="_x0000_s1026" style="position:absolute;left:0;text-align:left;margin-left:79.6pt;margin-top:108.35pt;width:56.25pt;height:14.7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4B8B109" wp14:editId="36FED37B">
            <wp:extent cx="5454000" cy="1911600"/>
            <wp:effectExtent l="19050" t="19050" r="13970" b="1270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158"/>
                    <a:stretch/>
                  </pic:blipFill>
                  <pic:spPr bwMode="auto">
                    <a:xfrm>
                      <a:off x="0" y="0"/>
                      <a:ext cx="5454000" cy="19116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09025" w14:textId="2E6D15D4" w:rsidR="00172BFF" w:rsidRDefault="0041309F">
      <w:pPr>
        <w:pStyle w:val="1e"/>
      </w:pPr>
      <w:r>
        <w:rPr>
          <w:rFonts w:hint="eastAsia"/>
        </w:rPr>
        <w:t>在控制台选择</w:t>
      </w:r>
      <w:proofErr w:type="spellStart"/>
      <w:r>
        <w:rPr>
          <w:rFonts w:hint="eastAsia"/>
        </w:rPr>
        <w:t>GaussDB</w:t>
      </w:r>
      <w:proofErr w:type="spellEnd"/>
      <w:r>
        <w:t>(</w:t>
      </w:r>
      <w:proofErr w:type="spellStart"/>
      <w:r>
        <w:t>openGauss</w:t>
      </w:r>
      <w:proofErr w:type="spellEnd"/>
      <w:r>
        <w:t>)</w:t>
      </w:r>
      <w:r w:rsidR="00172BFF">
        <w:rPr>
          <w:rFonts w:hint="eastAsia"/>
        </w:rPr>
        <w:t>进入如下页面</w:t>
      </w:r>
      <w:r w:rsidR="00241875">
        <w:rPr>
          <w:rFonts w:hint="eastAsia"/>
        </w:rPr>
        <w:t>，</w:t>
      </w:r>
      <w:r w:rsidR="00052992">
        <w:rPr>
          <w:rFonts w:hint="eastAsia"/>
        </w:rPr>
        <w:t>单击</w:t>
      </w:r>
      <w:r w:rsidR="00241875">
        <w:rPr>
          <w:rFonts w:hint="eastAsia"/>
        </w:rPr>
        <w:t>实例名称，进入基本信息页面</w:t>
      </w:r>
      <w:r w:rsidR="00D43132">
        <w:rPr>
          <w:rFonts w:hint="eastAsia"/>
        </w:rPr>
        <w:t>。</w:t>
      </w:r>
    </w:p>
    <w:p w14:paraId="4D0F0C27" w14:textId="16021544" w:rsidR="00380CEB" w:rsidRDefault="00380CEB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5BF8F70" wp14:editId="4E7A5D0F">
                <wp:simplePos x="0" y="0"/>
                <wp:positionH relativeFrom="column">
                  <wp:posOffset>2081000</wp:posOffset>
                </wp:positionH>
                <wp:positionV relativeFrom="paragraph">
                  <wp:posOffset>646430</wp:posOffset>
                </wp:positionV>
                <wp:extent cx="187471" cy="229557"/>
                <wp:effectExtent l="19050" t="19050" r="60325" b="56515"/>
                <wp:wrapNone/>
                <wp:docPr id="187" name="直接箭头连接符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471" cy="22955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BCD9C" id="直接箭头连接符 187" o:spid="_x0000_s1026" type="#_x0000_t32" style="position:absolute;left:0;text-align:left;margin-left:163.85pt;margin-top:50.9pt;width:14.75pt;height:18.1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" strokecolor="#c7000b" strokeweight="2.25pt">
                <v:stroke endarrow="block"/>
              </v:shape>
            </w:pict>
          </mc:Fallback>
        </mc:AlternateContent>
      </w:r>
      <w:r w:rsidR="003B4A5B" w:rsidRPr="003B4A5B">
        <w:rPr>
          <w:noProof/>
        </w:rPr>
        <w:t xml:space="preserve"> </w:t>
      </w:r>
      <w:r w:rsidR="003B4A5B">
        <w:rPr>
          <w:noProof/>
        </w:rPr>
        <w:drawing>
          <wp:inline distT="0" distB="0" distL="0" distR="0" wp14:anchorId="009BD200" wp14:editId="0270C188">
            <wp:extent cx="4966667" cy="1094027"/>
            <wp:effectExtent l="0" t="0" r="571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1435" cy="11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0840" w14:textId="4820ED07" w:rsidR="00793D44" w:rsidRDefault="00C76A85">
      <w:pPr>
        <w:pStyle w:val="1e"/>
      </w:pPr>
      <w:r>
        <w:rPr>
          <w:noProof/>
        </w:rPr>
        <w:lastRenderedPageBreak/>
        <w:drawing>
          <wp:inline distT="0" distB="0" distL="0" distR="0" wp14:anchorId="2996FBD5" wp14:editId="110D4AC4">
            <wp:extent cx="5377218" cy="1875164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7496" cy="18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51F8" w14:textId="68C19EB9" w:rsidR="003A396D" w:rsidRDefault="00241875">
      <w:pPr>
        <w:pStyle w:val="1e"/>
      </w:pPr>
      <w:r>
        <w:rPr>
          <w:rFonts w:hint="eastAsia"/>
        </w:rPr>
        <w:t>下拉到连接信息，</w:t>
      </w:r>
      <w:r w:rsidR="00052992">
        <w:rPr>
          <w:rFonts w:hint="eastAsia"/>
        </w:rPr>
        <w:t>单击</w:t>
      </w:r>
      <w:r>
        <w:rPr>
          <w:rFonts w:hint="eastAsia"/>
        </w:rPr>
        <w:t>“绑定”，弹出“绑定弹性公网</w:t>
      </w:r>
      <w:r>
        <w:rPr>
          <w:rFonts w:hint="eastAsia"/>
        </w:rPr>
        <w:t>IP</w:t>
      </w:r>
      <w:r>
        <w:rPr>
          <w:rFonts w:hint="eastAsia"/>
        </w:rPr>
        <w:t>”的窗口。</w:t>
      </w:r>
    </w:p>
    <w:p w14:paraId="13CF52D7" w14:textId="405436FB" w:rsidR="00241875" w:rsidRDefault="00241875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88A2139" wp14:editId="6F0AB884">
                <wp:simplePos x="0" y="0"/>
                <wp:positionH relativeFrom="column">
                  <wp:posOffset>5144941</wp:posOffset>
                </wp:positionH>
                <wp:positionV relativeFrom="paragraph">
                  <wp:posOffset>1851111</wp:posOffset>
                </wp:positionV>
                <wp:extent cx="436157" cy="187471"/>
                <wp:effectExtent l="19050" t="19050" r="21590" b="22225"/>
                <wp:wrapNone/>
                <wp:docPr id="191" name="矩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157" cy="1874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4A427C" id="矩形 191" o:spid="_x0000_s1026" style="position:absolute;left:0;text-align:left;margin-left:405.1pt;margin-top:145.75pt;width:34.35pt;height:14.7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" filled="f" strokecolor="#c7000b" strokeweight="2.25pt"/>
            </w:pict>
          </mc:Fallback>
        </mc:AlternateContent>
      </w:r>
      <w:r w:rsidR="00C76A85" w:rsidRPr="00C76A85">
        <w:rPr>
          <w:noProof/>
        </w:rPr>
        <w:t xml:space="preserve"> </w:t>
      </w:r>
      <w:r w:rsidR="00C76A85">
        <w:rPr>
          <w:noProof/>
        </w:rPr>
        <w:drawing>
          <wp:inline distT="0" distB="0" distL="0" distR="0" wp14:anchorId="0D4B93D2" wp14:editId="4A1C02FF">
            <wp:extent cx="5308979" cy="3140880"/>
            <wp:effectExtent l="0" t="0" r="6350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4088" cy="315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A563" w14:textId="41933B93" w:rsidR="003A396D" w:rsidRDefault="00241875">
      <w:pPr>
        <w:pStyle w:val="1e"/>
      </w:pPr>
      <w:r>
        <w:rPr>
          <w:rFonts w:hint="eastAsia"/>
        </w:rPr>
        <w:t>在此窗口</w:t>
      </w:r>
      <w:r w:rsidR="003A396D">
        <w:rPr>
          <w:rFonts w:hint="eastAsia"/>
        </w:rPr>
        <w:t>上选择</w:t>
      </w:r>
      <w:r>
        <w:rPr>
          <w:rFonts w:hint="eastAsia"/>
        </w:rPr>
        <w:t>购买的弹性公网</w:t>
      </w:r>
      <w:r w:rsidR="003A396D">
        <w:rPr>
          <w:rFonts w:hint="eastAsia"/>
        </w:rPr>
        <w:t>I</w:t>
      </w:r>
      <w:r w:rsidR="003A396D">
        <w:t>P</w:t>
      </w:r>
      <w:r w:rsidR="003A396D">
        <w:rPr>
          <w:rFonts w:hint="eastAsia"/>
        </w:rPr>
        <w:t>地址，然后</w:t>
      </w:r>
      <w:r w:rsidR="00052992">
        <w:rPr>
          <w:rFonts w:hint="eastAsia"/>
        </w:rPr>
        <w:t>单击</w:t>
      </w:r>
      <w:proofErr w:type="gramStart"/>
      <w:r w:rsidR="003A396D">
        <w:t>”</w:t>
      </w:r>
      <w:proofErr w:type="gramEnd"/>
      <w:r w:rsidR="00C76A85">
        <w:rPr>
          <w:rFonts w:hint="eastAsia"/>
        </w:rPr>
        <w:t>确定</w:t>
      </w:r>
      <w:r w:rsidR="003A396D">
        <w:t>”</w:t>
      </w:r>
      <w:r w:rsidR="003A396D">
        <w:rPr>
          <w:rFonts w:hint="eastAsia"/>
        </w:rPr>
        <w:t>。</w:t>
      </w:r>
    </w:p>
    <w:p w14:paraId="16A171D4" w14:textId="2D99EBB3" w:rsidR="00241875" w:rsidRPr="00241875" w:rsidRDefault="00A0410D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50D93B2" wp14:editId="6F66231E">
                <wp:simplePos x="0" y="0"/>
                <wp:positionH relativeFrom="column">
                  <wp:posOffset>2479843</wp:posOffset>
                </wp:positionH>
                <wp:positionV relativeFrom="paragraph">
                  <wp:posOffset>1727012</wp:posOffset>
                </wp:positionV>
                <wp:extent cx="187471" cy="229557"/>
                <wp:effectExtent l="19050" t="19050" r="60325" b="56515"/>
                <wp:wrapNone/>
                <wp:docPr id="195" name="直接箭头连接符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471" cy="22955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50E63" id="直接箭头连接符 195" o:spid="_x0000_s1026" type="#_x0000_t32" style="position:absolute;left:0;text-align:left;margin-left:195.25pt;margin-top:136pt;width:14.75pt;height:18.1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5055FBE" wp14:editId="7B6ABBDA">
                <wp:simplePos x="0" y="0"/>
                <wp:positionH relativeFrom="column">
                  <wp:posOffset>787163</wp:posOffset>
                </wp:positionH>
                <wp:positionV relativeFrom="paragraph">
                  <wp:posOffset>1394341</wp:posOffset>
                </wp:positionV>
                <wp:extent cx="4084655" cy="200967"/>
                <wp:effectExtent l="19050" t="19050" r="11430" b="27940"/>
                <wp:wrapNone/>
                <wp:docPr id="194" name="矩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4655" cy="20096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063862" id="矩形 194" o:spid="_x0000_s1026" style="position:absolute;left:0;text-align:left;margin-left:62pt;margin-top:109.8pt;width:321.65pt;height:15.8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" filled="f" strokecolor="#c7000b" strokeweight="2.25pt"/>
            </w:pict>
          </mc:Fallback>
        </mc:AlternateContent>
      </w:r>
      <w:r w:rsidR="00C76A85" w:rsidRPr="00C76A85">
        <w:rPr>
          <w:noProof/>
        </w:rPr>
        <w:t xml:space="preserve"> </w:t>
      </w:r>
      <w:r w:rsidR="00C76A85">
        <w:rPr>
          <w:noProof/>
        </w:rPr>
        <w:drawing>
          <wp:inline distT="0" distB="0" distL="0" distR="0" wp14:anchorId="7894C2B0" wp14:editId="79050F5B">
            <wp:extent cx="4220798" cy="2311410"/>
            <wp:effectExtent l="0" t="0" r="889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7892" cy="232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5AA1" w14:textId="4C1F0BE4" w:rsidR="00FD1247" w:rsidRDefault="00FD1247">
      <w:pPr>
        <w:pStyle w:val="1e"/>
      </w:pPr>
      <w:r w:rsidRPr="00B47A20">
        <w:rPr>
          <w:rFonts w:ascii="方正兰亭黑简体" w:hint="eastAsia"/>
        </w:rPr>
        <w:t>绑定</w:t>
      </w:r>
      <w:r>
        <w:rPr>
          <w:rFonts w:ascii="方正兰亭黑简体" w:hint="eastAsia"/>
        </w:rPr>
        <w:t>成功</w:t>
      </w:r>
      <w:r w:rsidR="00106D2B">
        <w:rPr>
          <w:rFonts w:ascii="方正兰亭黑简体" w:hint="eastAsia"/>
        </w:rPr>
        <w:t>，</w:t>
      </w:r>
      <w:proofErr w:type="gramStart"/>
      <w:r w:rsidR="00106D2B">
        <w:rPr>
          <w:rFonts w:ascii="方正兰亭黑简体" w:hint="eastAsia"/>
        </w:rPr>
        <w:t>请记录</w:t>
      </w:r>
      <w:proofErr w:type="gramEnd"/>
      <w:r w:rsidR="00106D2B">
        <w:rPr>
          <w:rFonts w:ascii="方正兰亭黑简体" w:hint="eastAsia"/>
        </w:rPr>
        <w:t>下</w:t>
      </w:r>
      <w:r w:rsidR="00C76A85">
        <w:rPr>
          <w:rFonts w:ascii="方正兰亭黑简体" w:hint="eastAsia"/>
        </w:rPr>
        <w:t>此绑定的</w:t>
      </w:r>
      <w:r w:rsidR="00106D2B" w:rsidRPr="00B47A20">
        <w:rPr>
          <w:rFonts w:hint="eastAsia"/>
        </w:rPr>
        <w:t>弹性公网</w:t>
      </w:r>
      <w:r w:rsidR="00106D2B" w:rsidRPr="00C72E42">
        <w:t>IP</w:t>
      </w:r>
      <w:r w:rsidR="00C76A85">
        <w:rPr>
          <w:rFonts w:hint="eastAsia"/>
        </w:rPr>
        <w:t>地址</w:t>
      </w:r>
      <w:r w:rsidR="00106D2B">
        <w:t>，后面连接会用上此</w:t>
      </w:r>
      <w:r w:rsidR="00106D2B">
        <w:rPr>
          <w:rFonts w:hint="eastAsia"/>
        </w:rPr>
        <w:t>I</w:t>
      </w:r>
      <w:r w:rsidR="00106D2B">
        <w:t>P</w:t>
      </w:r>
      <w:r w:rsidR="00106D2B">
        <w:t>。</w:t>
      </w:r>
    </w:p>
    <w:p w14:paraId="0AA764EF" w14:textId="763C53E0" w:rsidR="00241875" w:rsidRPr="00241875" w:rsidRDefault="00241875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8045653" wp14:editId="749FF8B0">
                <wp:simplePos x="0" y="0"/>
                <wp:positionH relativeFrom="column">
                  <wp:posOffset>3642046</wp:posOffset>
                </wp:positionH>
                <wp:positionV relativeFrom="paragraph">
                  <wp:posOffset>1341050</wp:posOffset>
                </wp:positionV>
                <wp:extent cx="436157" cy="187471"/>
                <wp:effectExtent l="19050" t="19050" r="21590" b="22225"/>
                <wp:wrapNone/>
                <wp:docPr id="196" name="矩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157" cy="1874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251B1C" id="矩形 196" o:spid="_x0000_s1026" style="position:absolute;left:0;text-align:left;margin-left:286.8pt;margin-top:105.6pt;width:34.35pt;height:14.7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" filled="f" strokecolor="#c7000b" strokeweight="2.25pt"/>
            </w:pict>
          </mc:Fallback>
        </mc:AlternateContent>
      </w:r>
      <w:r w:rsidR="00F15AE3" w:rsidRPr="00F15AE3">
        <w:rPr>
          <w:noProof/>
        </w:rPr>
        <w:t xml:space="preserve"> </w:t>
      </w:r>
      <w:r w:rsidR="00F15AE3">
        <w:rPr>
          <w:noProof/>
        </w:rPr>
        <w:drawing>
          <wp:inline distT="0" distB="0" distL="0" distR="0" wp14:anchorId="7C5924EB" wp14:editId="45F4174A">
            <wp:extent cx="4251278" cy="2238118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9440" cy="226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8A15" w14:textId="3740BBF4" w:rsidR="00812DA5" w:rsidRPr="00B47A20" w:rsidRDefault="00812DA5" w:rsidP="00C3730E">
      <w:pPr>
        <w:pStyle w:val="30"/>
      </w:pPr>
      <w:r w:rsidRPr="00B47A20">
        <w:rPr>
          <w:rFonts w:hint="eastAsia"/>
        </w:rPr>
        <w:t>修改安全组（可选）</w:t>
      </w:r>
      <w:r w:rsidR="00550F0B">
        <w:rPr>
          <w:rFonts w:hint="eastAsia"/>
        </w:rPr>
        <w:t>。</w:t>
      </w:r>
    </w:p>
    <w:p w14:paraId="67133B77" w14:textId="2DB1D7F9" w:rsidR="00812DA5" w:rsidRPr="00B47A20" w:rsidRDefault="00812DA5">
      <w:pPr>
        <w:pStyle w:val="1e"/>
      </w:pPr>
      <w:r w:rsidRPr="00B47A20">
        <w:rPr>
          <w:rFonts w:hint="eastAsia"/>
        </w:rPr>
        <w:t>默认安全组并未打开</w:t>
      </w:r>
      <w:r w:rsidR="00BD36F0">
        <w:rPr>
          <w:rFonts w:hint="eastAsia"/>
        </w:rPr>
        <w:t>8000</w:t>
      </w:r>
      <w:r w:rsidRPr="00B47A20">
        <w:rPr>
          <w:rFonts w:hint="eastAsia"/>
        </w:rPr>
        <w:t>端口，需要人为开放</w:t>
      </w:r>
      <w:r w:rsidR="00BD36F0">
        <w:rPr>
          <w:rFonts w:hint="eastAsia"/>
        </w:rPr>
        <w:t>8000</w:t>
      </w:r>
      <w:r w:rsidRPr="00B47A20">
        <w:rPr>
          <w:rFonts w:hint="eastAsia"/>
        </w:rPr>
        <w:t>端口。如果已开放则无需操作。</w:t>
      </w:r>
    </w:p>
    <w:p w14:paraId="67DD3D63" w14:textId="18B81A13" w:rsidR="00812DA5" w:rsidRPr="00B47A20" w:rsidRDefault="005362B6">
      <w:pPr>
        <w:pStyle w:val="1e"/>
      </w:pPr>
      <w:r>
        <w:rPr>
          <w:rFonts w:hint="eastAsia"/>
        </w:rPr>
        <w:t>在数据库实例</w:t>
      </w:r>
      <w:r w:rsidR="002A1EE6">
        <w:rPr>
          <w:rFonts w:hint="eastAsia"/>
        </w:rPr>
        <w:t>基</w:t>
      </w:r>
      <w:r w:rsidR="00BD36F0">
        <w:rPr>
          <w:rFonts w:hint="eastAsia"/>
        </w:rPr>
        <w:t>本信息界面中的连接</w:t>
      </w:r>
      <w:r>
        <w:rPr>
          <w:rFonts w:hint="eastAsia"/>
        </w:rPr>
        <w:t>信息部分中，</w:t>
      </w:r>
      <w:r w:rsidR="00052992">
        <w:rPr>
          <w:rFonts w:hint="eastAsia"/>
        </w:rPr>
        <w:t>单击</w:t>
      </w:r>
      <w:r w:rsidR="00812DA5" w:rsidRPr="00B47A20">
        <w:rPr>
          <w:rFonts w:hint="eastAsia"/>
        </w:rPr>
        <w:t>“内网安全组”</w:t>
      </w:r>
      <w:r w:rsidR="00BD36F0">
        <w:rPr>
          <w:rFonts w:hint="eastAsia"/>
        </w:rPr>
        <w:t>的名称</w:t>
      </w:r>
      <w:r w:rsidR="00812DA5" w:rsidRPr="00B47A20">
        <w:rPr>
          <w:rFonts w:hint="eastAsia"/>
        </w:rPr>
        <w:t>。</w:t>
      </w:r>
    </w:p>
    <w:p w14:paraId="2D88F427" w14:textId="282E85AD" w:rsidR="00812DA5" w:rsidRPr="00B47A20" w:rsidRDefault="00BD36F0">
      <w:pPr>
        <w:pStyle w:val="1e"/>
        <w:rPr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F01AC28" wp14:editId="73B01B0C">
                <wp:simplePos x="0" y="0"/>
                <wp:positionH relativeFrom="column">
                  <wp:posOffset>2258751</wp:posOffset>
                </wp:positionH>
                <wp:positionV relativeFrom="paragraph">
                  <wp:posOffset>900374</wp:posOffset>
                </wp:positionV>
                <wp:extent cx="517491" cy="140677"/>
                <wp:effectExtent l="19050" t="19050" r="16510" b="12065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491" cy="1406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577C5" id="矩形 53" o:spid="_x0000_s1026" style="position:absolute;left:0;text-align:left;margin-left:177.85pt;margin-top:70.9pt;width:40.75pt;height:11.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" filled="f" strokecolor="#c7000b" strokeweight="2.25pt"/>
            </w:pict>
          </mc:Fallback>
        </mc:AlternateContent>
      </w:r>
      <w:r w:rsidR="00F15AE3">
        <w:rPr>
          <w:noProof/>
        </w:rPr>
        <w:drawing>
          <wp:inline distT="0" distB="0" distL="0" distR="0" wp14:anchorId="646B7FBD" wp14:editId="0B105E7D">
            <wp:extent cx="4251278" cy="2238118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9440" cy="226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594D" w14:textId="24EDBA01" w:rsidR="00812DA5" w:rsidRPr="00B47A20" w:rsidRDefault="00812DA5">
      <w:pPr>
        <w:pStyle w:val="1e"/>
      </w:pPr>
      <w:r w:rsidRPr="00B47A20">
        <w:rPr>
          <w:rFonts w:hint="eastAsia"/>
        </w:rPr>
        <w:t>在弹出界面中，</w:t>
      </w:r>
      <w:r w:rsidR="00052992">
        <w:rPr>
          <w:rFonts w:hint="eastAsia"/>
        </w:rPr>
        <w:t>单击</w:t>
      </w:r>
      <w:proofErr w:type="gramStart"/>
      <w:r w:rsidRPr="00B47A20">
        <w:rPr>
          <w:rFonts w:hint="eastAsia"/>
        </w:rPr>
        <w:t>入方向</w:t>
      </w:r>
      <w:proofErr w:type="gramEnd"/>
      <w:r w:rsidRPr="00B47A20">
        <w:rPr>
          <w:rFonts w:hint="eastAsia"/>
        </w:rPr>
        <w:t>规则，</w:t>
      </w:r>
      <w:r w:rsidR="00052992">
        <w:rPr>
          <w:rFonts w:hint="eastAsia"/>
        </w:rPr>
        <w:t>单击</w:t>
      </w:r>
      <w:r w:rsidRPr="00B47A20">
        <w:rPr>
          <w:rFonts w:hint="eastAsia"/>
        </w:rPr>
        <w:t>添加规则。</w:t>
      </w:r>
    </w:p>
    <w:p w14:paraId="5FCCF7E1" w14:textId="7086C672" w:rsidR="0044218A" w:rsidRPr="00B47A20" w:rsidRDefault="00A93708">
      <w:pPr>
        <w:pStyle w:val="1e"/>
        <w:rPr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8AD4A7" wp14:editId="1E9E8395">
                <wp:simplePos x="0" y="0"/>
                <wp:positionH relativeFrom="column">
                  <wp:posOffset>1579768</wp:posOffset>
                </wp:positionH>
                <wp:positionV relativeFrom="paragraph">
                  <wp:posOffset>259994</wp:posOffset>
                </wp:positionV>
                <wp:extent cx="594218" cy="187471"/>
                <wp:effectExtent l="19050" t="19050" r="15875" b="22225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218" cy="1874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8B3B57" id="矩形 54" o:spid="_x0000_s1026" style="position:absolute;left:0;text-align:left;margin-left:124.4pt;margin-top:20.45pt;width:46.8pt;height:14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" filled="f" strokecolor="#c7000b" strokeweight="2.25pt"/>
            </w:pict>
          </mc:Fallback>
        </mc:AlternateContent>
      </w:r>
      <w:r w:rsidR="00FE1A2F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7059F0B" wp14:editId="1F4B6C23">
                <wp:simplePos x="0" y="0"/>
                <wp:positionH relativeFrom="column">
                  <wp:posOffset>1141898</wp:posOffset>
                </wp:positionH>
                <wp:positionV relativeFrom="paragraph">
                  <wp:posOffset>628483</wp:posOffset>
                </wp:positionV>
                <wp:extent cx="537099" cy="221035"/>
                <wp:effectExtent l="19050" t="19050" r="15875" b="2667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099" cy="2210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77529" id="矩形 55" o:spid="_x0000_s1026" style="position:absolute;left:0;text-align:left;margin-left:89.9pt;margin-top:49.5pt;width:42.3pt;height:17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89C76AC" wp14:editId="1D6EBD29">
            <wp:extent cx="4687556" cy="2560209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2099" cy="258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C1C9" w14:textId="7595EA3F" w:rsidR="00812DA5" w:rsidRDefault="00006F83">
      <w:pPr>
        <w:pStyle w:val="1e"/>
      </w:pPr>
      <w:r>
        <w:rPr>
          <w:rFonts w:hint="eastAsia"/>
        </w:rPr>
        <w:lastRenderedPageBreak/>
        <w:t>优先级输入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812DA5" w:rsidRPr="00C72E42">
        <w:t>TCP</w:t>
      </w:r>
      <w:r w:rsidR="00812DA5" w:rsidRPr="00B47A20">
        <w:rPr>
          <w:rFonts w:hint="eastAsia"/>
        </w:rPr>
        <w:t>下方的空白框中输入</w:t>
      </w:r>
      <w:r w:rsidR="0044218A">
        <w:rPr>
          <w:rFonts w:hint="eastAsia"/>
        </w:rPr>
        <w:t>8000</w:t>
      </w:r>
      <w:r w:rsidR="00812DA5" w:rsidRPr="00B47A20">
        <w:rPr>
          <w:rFonts w:hint="eastAsia"/>
        </w:rPr>
        <w:t>，然后</w:t>
      </w:r>
      <w:r w:rsidR="00052992">
        <w:rPr>
          <w:rFonts w:hint="eastAsia"/>
        </w:rPr>
        <w:t>单击</w:t>
      </w:r>
      <w:r w:rsidR="00812DA5" w:rsidRPr="00B47A20">
        <w:rPr>
          <w:rFonts w:hint="eastAsia"/>
        </w:rPr>
        <w:t>确定。</w:t>
      </w:r>
    </w:p>
    <w:p w14:paraId="4B383720" w14:textId="1FD49F8C" w:rsidR="0044218A" w:rsidRPr="00B47A20" w:rsidRDefault="00473438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1E4834DB" wp14:editId="6C9B22D8">
                <wp:simplePos x="0" y="0"/>
                <wp:positionH relativeFrom="column">
                  <wp:posOffset>836406</wp:posOffset>
                </wp:positionH>
                <wp:positionV relativeFrom="paragraph">
                  <wp:posOffset>1551417</wp:posOffset>
                </wp:positionV>
                <wp:extent cx="510466" cy="155359"/>
                <wp:effectExtent l="19050" t="19050" r="23495" b="16510"/>
                <wp:wrapNone/>
                <wp:docPr id="73" name="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466" cy="1553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05024" id="矩形 73" o:spid="_x0000_s1026" style="position:absolute;left:0;text-align:left;margin-left:65.85pt;margin-top:122.15pt;width:40.2pt;height:12.2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20A094E" wp14:editId="1E64A05E">
                <wp:simplePos x="0" y="0"/>
                <wp:positionH relativeFrom="column">
                  <wp:posOffset>1978660</wp:posOffset>
                </wp:positionH>
                <wp:positionV relativeFrom="paragraph">
                  <wp:posOffset>1655780</wp:posOffset>
                </wp:positionV>
                <wp:extent cx="843378" cy="155359"/>
                <wp:effectExtent l="19050" t="19050" r="13970" b="16510"/>
                <wp:wrapNone/>
                <wp:docPr id="69" name="矩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78" cy="1553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C39302" id="矩形 69" o:spid="_x0000_s1026" style="position:absolute;left:0;text-align:left;margin-left:155.8pt;margin-top:130.4pt;width:66.4pt;height:12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" filled="f" strokecolor="#c7000b" strokeweight="2.25pt"/>
            </w:pict>
          </mc:Fallback>
        </mc:AlternateContent>
      </w:r>
      <w:r w:rsidR="00006F83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061D21B" wp14:editId="362EFD2B">
                <wp:simplePos x="0" y="0"/>
                <wp:positionH relativeFrom="column">
                  <wp:posOffset>3136296</wp:posOffset>
                </wp:positionH>
                <wp:positionV relativeFrom="paragraph">
                  <wp:posOffset>2061814</wp:posOffset>
                </wp:positionV>
                <wp:extent cx="296426" cy="178114"/>
                <wp:effectExtent l="38100" t="19050" r="27940" b="50800"/>
                <wp:wrapNone/>
                <wp:docPr id="107" name="直接箭头连接符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6426" cy="17811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C1BC6" id="直接箭头连接符 107" o:spid="_x0000_s1026" type="#_x0000_t32" style="position:absolute;left:0;text-align:left;margin-left:246.95pt;margin-top:162.35pt;width:23.35pt;height:14pt;flip:x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71A919" wp14:editId="239A1174">
            <wp:extent cx="5472388" cy="2522136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48838" cy="255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024E" w14:textId="18237EEA" w:rsidR="00812DA5" w:rsidRPr="00B47A20" w:rsidRDefault="00812DA5">
      <w:pPr>
        <w:pStyle w:val="1e"/>
      </w:pPr>
      <w:r w:rsidRPr="00B47A20">
        <w:rPr>
          <w:rFonts w:hint="eastAsia"/>
        </w:rPr>
        <w:t>完成后可以看到规则中多了一条</w:t>
      </w:r>
      <w:r w:rsidR="0044218A">
        <w:rPr>
          <w:rFonts w:hint="eastAsia"/>
        </w:rPr>
        <w:t>8000</w:t>
      </w:r>
      <w:r w:rsidRPr="00B47A20">
        <w:rPr>
          <w:rFonts w:hint="eastAsia"/>
        </w:rPr>
        <w:t>端口的规则。</w:t>
      </w:r>
    </w:p>
    <w:p w14:paraId="24C88FCE" w14:textId="4D719B82" w:rsidR="0044218A" w:rsidRPr="00B47A20" w:rsidRDefault="0044218A">
      <w:pPr>
        <w:pStyle w:val="1e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2521584" wp14:editId="4CF7F0A9">
                <wp:simplePos x="0" y="0"/>
                <wp:positionH relativeFrom="column">
                  <wp:posOffset>815340</wp:posOffset>
                </wp:positionH>
                <wp:positionV relativeFrom="paragraph">
                  <wp:posOffset>642767</wp:posOffset>
                </wp:positionV>
                <wp:extent cx="4057095" cy="164336"/>
                <wp:effectExtent l="19050" t="19050" r="19685" b="2667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095" cy="1643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538D9A" id="矩形 56" o:spid="_x0000_s1026" style="position:absolute;left:0;text-align:left;margin-left:64.2pt;margin-top:50.6pt;width:319.45pt;height:12.9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" filled="f" strokecolor="#c7000b" strokeweight="2.25pt"/>
            </w:pict>
          </mc:Fallback>
        </mc:AlternateContent>
      </w:r>
      <w:r w:rsidR="00473438">
        <w:rPr>
          <w:noProof/>
        </w:rPr>
        <w:drawing>
          <wp:inline distT="0" distB="0" distL="0" distR="0" wp14:anchorId="2D185B67" wp14:editId="0A737421">
            <wp:extent cx="4677508" cy="2494056"/>
            <wp:effectExtent l="0" t="0" r="0" b="190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6222" cy="252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2D26" w14:textId="50E7AEEF" w:rsidR="00812DA5" w:rsidRPr="00B47A20" w:rsidRDefault="00ED4479" w:rsidP="00B00F2A">
      <w:pPr>
        <w:pStyle w:val="2"/>
        <w:numPr>
          <w:ilvl w:val="1"/>
          <w:numId w:val="4"/>
        </w:numPr>
        <w:rPr>
          <w:rFonts w:ascii="方正兰亭黑简体"/>
        </w:rPr>
      </w:pPr>
      <w:r w:rsidRPr="00B47A20">
        <w:rPr>
          <w:rFonts w:hint="eastAsia"/>
        </w:rPr>
        <w:t>通过</w:t>
      </w:r>
      <w:r>
        <w:rPr>
          <w:rFonts w:hint="eastAsia"/>
        </w:rPr>
        <w:t>Dbeaver</w:t>
      </w:r>
      <w:r w:rsidR="00812DA5" w:rsidRPr="00B47A20">
        <w:rPr>
          <w:rFonts w:ascii="方正兰亭黑简体" w:hint="eastAsia"/>
        </w:rPr>
        <w:t>远程连接</w:t>
      </w:r>
      <w:r w:rsidR="00812DA5" w:rsidRPr="00C72E42">
        <w:t>GaussDB</w:t>
      </w:r>
      <w:r w:rsidR="00812DA5" w:rsidRPr="00B47A20">
        <w:rPr>
          <w:rFonts w:ascii="方正兰亭黑简体" w:hint="eastAsia"/>
        </w:rPr>
        <w:t>(</w:t>
      </w:r>
      <w:r w:rsidR="009A50B6">
        <w:t>for openGauss</w:t>
      </w:r>
      <w:r w:rsidR="00812DA5" w:rsidRPr="00B47A20">
        <w:rPr>
          <w:rFonts w:ascii="方正兰亭黑简体" w:hint="eastAsia"/>
        </w:rPr>
        <w:t>)</w:t>
      </w:r>
    </w:p>
    <w:p w14:paraId="48ACC3FA" w14:textId="309D4E90" w:rsidR="00812DA5" w:rsidRDefault="00812DA5">
      <w:pPr>
        <w:pStyle w:val="1e"/>
      </w:pPr>
      <w:r w:rsidRPr="00B47A20">
        <w:rPr>
          <w:rFonts w:hint="eastAsia"/>
        </w:rPr>
        <w:t>可以通过</w:t>
      </w:r>
      <w:proofErr w:type="spellStart"/>
      <w:r w:rsidR="0044218A">
        <w:rPr>
          <w:rFonts w:hint="eastAsia"/>
        </w:rPr>
        <w:t>D</w:t>
      </w:r>
      <w:r w:rsidR="0080275A">
        <w:rPr>
          <w:rFonts w:hint="eastAsia"/>
        </w:rPr>
        <w:t>beaver</w:t>
      </w:r>
      <w:proofErr w:type="spellEnd"/>
      <w:r w:rsidRPr="00B47A20">
        <w:rPr>
          <w:rFonts w:hint="eastAsia"/>
        </w:rPr>
        <w:t>完成远程连接</w:t>
      </w:r>
      <w:proofErr w:type="spellStart"/>
      <w:r w:rsidRPr="00C72E42">
        <w:t>GaussDB</w:t>
      </w:r>
      <w:proofErr w:type="spellEnd"/>
      <w:r w:rsidRPr="00B47A20">
        <w:rPr>
          <w:rFonts w:hint="eastAsia"/>
        </w:rPr>
        <w:t>(</w:t>
      </w:r>
      <w:r w:rsidR="009A50B6">
        <w:t xml:space="preserve">for </w:t>
      </w:r>
      <w:proofErr w:type="spellStart"/>
      <w:r w:rsidR="009A50B6">
        <w:t>openGauss</w:t>
      </w:r>
      <w:proofErr w:type="spellEnd"/>
      <w:r w:rsidRPr="00B47A20">
        <w:rPr>
          <w:rFonts w:hint="eastAsia"/>
        </w:rPr>
        <w:t>)</w:t>
      </w:r>
      <w:r w:rsidRPr="00B47A20">
        <w:rPr>
          <w:rFonts w:hint="eastAsia"/>
        </w:rPr>
        <w:t>的连接。</w:t>
      </w:r>
    </w:p>
    <w:p w14:paraId="5A615140" w14:textId="17F4F0DD" w:rsidR="004244DB" w:rsidRDefault="00ED4479">
      <w:pPr>
        <w:pStyle w:val="1e"/>
      </w:pPr>
      <w:proofErr w:type="spellStart"/>
      <w:r w:rsidRPr="00ED4479">
        <w:t>Dbeaver</w:t>
      </w:r>
      <w:proofErr w:type="spellEnd"/>
      <w:r w:rsidRPr="00ED4479">
        <w:t>是一</w:t>
      </w:r>
      <w:r w:rsidR="00A6525F">
        <w:rPr>
          <w:rFonts w:hint="eastAsia"/>
        </w:rPr>
        <w:t>款开源的</w:t>
      </w:r>
      <w:r w:rsidRPr="00ED4479">
        <w:t>跨平台数据库开发者工具，包括</w:t>
      </w:r>
      <w:r w:rsidRPr="00ED4479">
        <w:t>SQL</w:t>
      </w:r>
      <w:r w:rsidRPr="00ED4479">
        <w:t>编程，数据库管理和分析。它支持任意适配</w:t>
      </w:r>
      <w:r w:rsidRPr="00ED4479">
        <w:t>JDBC</w:t>
      </w:r>
      <w:r w:rsidRPr="00ED4479">
        <w:t>驱动的数据库系统。</w:t>
      </w:r>
    </w:p>
    <w:p w14:paraId="4990B207" w14:textId="2E2396F3" w:rsidR="00ED4479" w:rsidRDefault="00ED4479">
      <w:pPr>
        <w:pStyle w:val="1e"/>
      </w:pPr>
      <w:r w:rsidRPr="00ED4479">
        <w:rPr>
          <w:rFonts w:hint="eastAsia"/>
        </w:rPr>
        <w:t>该工具提供了许多强大的特性，诸如元数据编辑器、</w:t>
      </w:r>
      <w:r w:rsidRPr="00ED4479">
        <w:t>SQL</w:t>
      </w:r>
      <w:r w:rsidRPr="00ED4479">
        <w:t>编辑器、富文本数据编辑器、</w:t>
      </w:r>
      <w:r w:rsidRPr="00ED4479">
        <w:t>ERD</w:t>
      </w:r>
      <w:r w:rsidRPr="00ED4479">
        <w:t>、数据导入</w:t>
      </w:r>
      <w:r w:rsidRPr="00ED4479">
        <w:t>/</w:t>
      </w:r>
      <w:r w:rsidRPr="00ED4479">
        <w:t>导出</w:t>
      </w:r>
      <w:r w:rsidRPr="00ED4479">
        <w:t>/</w:t>
      </w:r>
      <w:r w:rsidRPr="00ED4479">
        <w:t>迁移，</w:t>
      </w:r>
      <w:r w:rsidRPr="00ED4479">
        <w:t>SQL</w:t>
      </w:r>
      <w:r w:rsidRPr="00ED4479">
        <w:t>执行计划等</w:t>
      </w:r>
      <w:r>
        <w:rPr>
          <w:rFonts w:hint="eastAsia"/>
        </w:rPr>
        <w:t>。</w:t>
      </w:r>
    </w:p>
    <w:p w14:paraId="2662BB13" w14:textId="08163067" w:rsidR="00E32E20" w:rsidRDefault="00E32E20" w:rsidP="00E32E20">
      <w:pPr>
        <w:pStyle w:val="3"/>
        <w:numPr>
          <w:ilvl w:val="2"/>
          <w:numId w:val="4"/>
        </w:numPr>
      </w:pPr>
      <w:r>
        <w:rPr>
          <w:rFonts w:hint="eastAsia"/>
        </w:rPr>
        <w:lastRenderedPageBreak/>
        <w:t>安装配置</w:t>
      </w:r>
      <w:r>
        <w:rPr>
          <w:rFonts w:hint="eastAsia"/>
        </w:rPr>
        <w:t>Dbeaver</w:t>
      </w:r>
    </w:p>
    <w:p w14:paraId="564B83E8" w14:textId="4ADB6DEB" w:rsidR="00E15A6E" w:rsidRDefault="00E15A6E">
      <w:pPr>
        <w:pStyle w:val="1e"/>
      </w:pPr>
      <w:proofErr w:type="spellStart"/>
      <w:r w:rsidRPr="00E15A6E">
        <w:t>Dbeaver</w:t>
      </w:r>
      <w:proofErr w:type="spellEnd"/>
      <w:r>
        <w:rPr>
          <w:rFonts w:hint="eastAsia"/>
        </w:rPr>
        <w:t>提供了免安装版和</w:t>
      </w:r>
      <w:r>
        <w:rPr>
          <w:rFonts w:hint="eastAsia"/>
        </w:rPr>
        <w:t>W</w:t>
      </w:r>
      <w:r>
        <w:t>indows installer</w:t>
      </w:r>
      <w:r>
        <w:t>版</w:t>
      </w:r>
      <w:r>
        <w:rPr>
          <w:rFonts w:hint="eastAsia"/>
        </w:rPr>
        <w:t>。免安装版</w:t>
      </w:r>
      <w:r w:rsidRPr="00E15A6E">
        <w:t>依赖</w:t>
      </w:r>
      <w:r>
        <w:rPr>
          <w:rFonts w:hint="eastAsia"/>
        </w:rPr>
        <w:t>JDK</w:t>
      </w:r>
      <w:r w:rsidRPr="00E15A6E">
        <w:t xml:space="preserve"> 1.8</w:t>
      </w:r>
      <w:r w:rsidRPr="00E15A6E">
        <w:t>及以上</w:t>
      </w:r>
      <w:r>
        <w:rPr>
          <w:rFonts w:hint="eastAsia"/>
        </w:rPr>
        <w:t>，</w:t>
      </w:r>
      <w:r w:rsidRPr="00E32E20">
        <w:t>如果电脑没有安装</w:t>
      </w:r>
      <w:r>
        <w:rPr>
          <w:rFonts w:hint="eastAsia"/>
        </w:rPr>
        <w:t>JDK</w:t>
      </w:r>
      <w:r>
        <w:rPr>
          <w:rFonts w:hint="eastAsia"/>
        </w:rPr>
        <w:t>，请先安装</w:t>
      </w:r>
      <w:r>
        <w:rPr>
          <w:rFonts w:hint="eastAsia"/>
        </w:rPr>
        <w:t>JDK</w:t>
      </w:r>
      <w:r>
        <w:rPr>
          <w:rFonts w:hint="eastAsia"/>
        </w:rPr>
        <w:t>（方法请参见</w:t>
      </w:r>
      <w:r>
        <w:fldChar w:fldCharType="begin"/>
      </w:r>
      <w:r>
        <w:instrText xml:space="preserve"> HYPERLINK  \l "</w:instrText>
      </w:r>
      <w:r>
        <w:rPr>
          <w:rFonts w:hint="eastAsia"/>
        </w:rPr>
        <w:instrText>_</w:instrText>
      </w:r>
      <w:r>
        <w:rPr>
          <w:rFonts w:hint="eastAsia"/>
        </w:rPr>
        <w:instrText>附录一：安装和配置</w:instrText>
      </w:r>
      <w:r>
        <w:rPr>
          <w:rFonts w:hint="eastAsia"/>
        </w:rPr>
        <w:instrText>JDK</w:instrText>
      </w:r>
      <w:r>
        <w:instrText xml:space="preserve">" </w:instrText>
      </w:r>
      <w:r>
        <w:fldChar w:fldCharType="separate"/>
      </w:r>
      <w:r w:rsidRPr="00E15A6E">
        <w:rPr>
          <w:rStyle w:val="af"/>
          <w:rFonts w:hint="eastAsia"/>
        </w:rPr>
        <w:t>附录</w:t>
      </w:r>
      <w:proofErr w:type="gramStart"/>
      <w:r w:rsidRPr="00E15A6E">
        <w:rPr>
          <w:rStyle w:val="af"/>
          <w:rFonts w:hint="eastAsia"/>
        </w:rPr>
        <w:t>一</w:t>
      </w:r>
      <w:proofErr w:type="gramEnd"/>
      <w:r w:rsidRPr="00E15A6E">
        <w:rPr>
          <w:rStyle w:val="af"/>
          <w:rFonts w:hint="eastAsia"/>
        </w:rPr>
        <w:t>：安装和配置</w:t>
      </w:r>
      <w:r w:rsidRPr="00E15A6E">
        <w:rPr>
          <w:rStyle w:val="af"/>
          <w:rFonts w:hint="eastAsia"/>
        </w:rPr>
        <w:t>JDK</w:t>
      </w:r>
      <w:r>
        <w:fldChar w:fldCharType="end"/>
      </w:r>
      <w:r>
        <w:rPr>
          <w:rFonts w:hint="eastAsia"/>
        </w:rPr>
        <w:t>）。</w:t>
      </w:r>
      <w:r>
        <w:rPr>
          <w:rFonts w:hint="eastAsia"/>
        </w:rPr>
        <w:t>W</w:t>
      </w:r>
      <w:r w:rsidRPr="00E15A6E">
        <w:t>indows installer</w:t>
      </w:r>
      <w:r w:rsidRPr="00E15A6E">
        <w:t>版本自带</w:t>
      </w:r>
      <w:r>
        <w:rPr>
          <w:rFonts w:hint="eastAsia"/>
        </w:rPr>
        <w:t>JDK</w:t>
      </w:r>
      <w:r>
        <w:rPr>
          <w:rFonts w:hint="eastAsia"/>
        </w:rPr>
        <w:t>，无需提前安装。本实验采用</w:t>
      </w: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installer</w:t>
      </w:r>
      <w:r>
        <w:rPr>
          <w:rFonts w:hint="eastAsia"/>
        </w:rPr>
        <w:t>版本。</w:t>
      </w:r>
    </w:p>
    <w:p w14:paraId="75328212" w14:textId="77777777" w:rsidR="003C6FAA" w:rsidRDefault="006228BA" w:rsidP="003C6FAA">
      <w:pPr>
        <w:pStyle w:val="30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Dbeaver</w:t>
      </w:r>
      <w:proofErr w:type="spellEnd"/>
      <w:r>
        <w:rPr>
          <w:rFonts w:hint="eastAsia"/>
        </w:rPr>
        <w:t>。</w:t>
      </w:r>
    </w:p>
    <w:p w14:paraId="24C17AF9" w14:textId="310DB055" w:rsidR="006228BA" w:rsidRDefault="006228BA" w:rsidP="00B00F2A">
      <w:pPr>
        <w:pStyle w:val="1e"/>
      </w:pPr>
      <w:proofErr w:type="spellStart"/>
      <w:r>
        <w:t>Dbeaver</w:t>
      </w:r>
      <w:proofErr w:type="spellEnd"/>
      <w:r>
        <w:t>是一款开源软件，代码托管在</w:t>
      </w:r>
      <w:proofErr w:type="spellStart"/>
      <w:r>
        <w:t>github</w:t>
      </w:r>
      <w:proofErr w:type="spellEnd"/>
      <w:r>
        <w:t>上</w:t>
      </w:r>
      <w:r>
        <w:rPr>
          <w:rFonts w:hint="eastAsia"/>
        </w:rPr>
        <w:t>。</w:t>
      </w:r>
      <w:r w:rsidR="00623CD4">
        <w:rPr>
          <w:rFonts w:hint="eastAsia"/>
        </w:rPr>
        <w:t>在如下链接中</w:t>
      </w:r>
      <w:r>
        <w:rPr>
          <w:rFonts w:hint="eastAsia"/>
        </w:rPr>
        <w:t>下载安装包。</w:t>
      </w:r>
    </w:p>
    <w:p w14:paraId="630EC52A" w14:textId="05E39594" w:rsidR="00623CD4" w:rsidRDefault="00AF2AA4" w:rsidP="00B00F2A">
      <w:pPr>
        <w:pStyle w:val="1e"/>
      </w:pPr>
      <w:hyperlink r:id="rId48" w:history="1">
        <w:r w:rsidR="00623CD4" w:rsidRPr="003C6FAA">
          <w:rPr>
            <w:rStyle w:val="af"/>
          </w:rPr>
          <w:t>https://github.com/dbeaver/dbeaver/releases</w:t>
        </w:r>
      </w:hyperlink>
    </w:p>
    <w:p w14:paraId="5C2AF9B0" w14:textId="32835F35" w:rsidR="006228BA" w:rsidRDefault="00623CD4" w:rsidP="00B00F2A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30FD348" wp14:editId="15FD3FF6">
                <wp:simplePos x="0" y="0"/>
                <wp:positionH relativeFrom="column">
                  <wp:posOffset>767715</wp:posOffset>
                </wp:positionH>
                <wp:positionV relativeFrom="paragraph">
                  <wp:posOffset>1809115</wp:posOffset>
                </wp:positionV>
                <wp:extent cx="4313008" cy="168514"/>
                <wp:effectExtent l="19050" t="19050" r="11430" b="22225"/>
                <wp:wrapNone/>
                <wp:docPr id="204" name="矩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008" cy="1685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EC860" id="矩形 204" o:spid="_x0000_s1026" style="position:absolute;left:0;text-align:left;margin-left:60.45pt;margin-top:142.45pt;width:339.6pt;height:13.2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2562C9C" wp14:editId="3A85C0A4">
            <wp:extent cx="4518608" cy="2517631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27390" cy="25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FBF1" w14:textId="379EEF72" w:rsidR="00556983" w:rsidRDefault="00556983" w:rsidP="00B00F2A">
      <w:pPr>
        <w:pStyle w:val="1e"/>
      </w:pPr>
      <w:r>
        <w:rPr>
          <w:rFonts w:hint="eastAsia"/>
        </w:rPr>
        <w:t>说明：</w:t>
      </w:r>
      <w:r w:rsidRPr="00556983">
        <w:t>dbeaver-ce-21.2.4-win32.win32.x86_64.zip</w:t>
      </w:r>
      <w:r>
        <w:rPr>
          <w:rFonts w:hint="eastAsia"/>
        </w:rPr>
        <w:t>为免安装版本，</w:t>
      </w:r>
      <w:r w:rsidRPr="00556983">
        <w:rPr>
          <w:rFonts w:hint="eastAsia"/>
        </w:rPr>
        <w:t>免安装版依赖</w:t>
      </w:r>
      <w:r w:rsidRPr="00556983">
        <w:t>JDK 1.8</w:t>
      </w:r>
      <w:r w:rsidRPr="00556983">
        <w:t>及以上</w:t>
      </w:r>
      <w:r>
        <w:rPr>
          <w:rFonts w:hint="eastAsia"/>
        </w:rPr>
        <w:t>，如果电脑上已有</w:t>
      </w:r>
      <w:r>
        <w:rPr>
          <w:rFonts w:hint="eastAsia"/>
        </w:rPr>
        <w:t>JDK</w:t>
      </w:r>
      <w:r>
        <w:rPr>
          <w:rFonts w:hint="eastAsia"/>
        </w:rPr>
        <w:t>，可以选择此版本。本实验默认采用安装版。</w:t>
      </w:r>
    </w:p>
    <w:p w14:paraId="6EA8698D" w14:textId="1E789817" w:rsidR="00344006" w:rsidRDefault="00344006" w:rsidP="00E15A6E">
      <w:pPr>
        <w:pStyle w:val="30"/>
      </w:pPr>
      <w:r>
        <w:rPr>
          <w:rFonts w:hint="eastAsia"/>
        </w:rPr>
        <w:t>双击</w:t>
      </w:r>
      <w:r w:rsidRPr="00344006">
        <w:t>dbeaver-ce-21.2.4-x86_64-setup.exe</w:t>
      </w:r>
      <w:r>
        <w:rPr>
          <w:rFonts w:hint="eastAsia"/>
        </w:rPr>
        <w:t>进行安装。</w:t>
      </w:r>
    </w:p>
    <w:p w14:paraId="136F70A4" w14:textId="69D3C635" w:rsidR="00344006" w:rsidRDefault="00344006" w:rsidP="00B00F2A">
      <w:pPr>
        <w:pStyle w:val="1e"/>
      </w:pPr>
      <w:r>
        <w:rPr>
          <w:rFonts w:hint="eastAsia"/>
        </w:rPr>
        <w:t>单击“下一步”。</w:t>
      </w:r>
    </w:p>
    <w:p w14:paraId="0C47CC04" w14:textId="03D274E6" w:rsidR="00344006" w:rsidRDefault="00344006" w:rsidP="00B00F2A">
      <w:pPr>
        <w:pStyle w:val="1e"/>
      </w:pPr>
      <w:r>
        <w:rPr>
          <w:noProof/>
        </w:rPr>
        <w:drawing>
          <wp:inline distT="0" distB="0" distL="0" distR="0" wp14:anchorId="5A0F7E3F" wp14:editId="41EF4F3F">
            <wp:extent cx="3255899" cy="2348945"/>
            <wp:effectExtent l="0" t="0" r="190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68515" cy="235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3C26" w14:textId="6B62CEA2" w:rsidR="00344006" w:rsidRDefault="00344006" w:rsidP="00B00F2A">
      <w:pPr>
        <w:pStyle w:val="1e"/>
      </w:pPr>
      <w:r>
        <w:rPr>
          <w:rFonts w:hint="eastAsia"/>
        </w:rPr>
        <w:t>选择“我接受”。</w:t>
      </w:r>
    </w:p>
    <w:p w14:paraId="489E1928" w14:textId="1B53D07B" w:rsidR="00344006" w:rsidRDefault="00344006" w:rsidP="00B00F2A">
      <w:pPr>
        <w:pStyle w:val="1e"/>
      </w:pPr>
      <w:r>
        <w:rPr>
          <w:noProof/>
        </w:rPr>
        <w:lastRenderedPageBreak/>
        <w:drawing>
          <wp:inline distT="0" distB="0" distL="0" distR="0" wp14:anchorId="728DB1E5" wp14:editId="12602EE1">
            <wp:extent cx="3319325" cy="2394704"/>
            <wp:effectExtent l="0" t="0" r="0" b="571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31617" cy="240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BFDE" w14:textId="4BD23DAC" w:rsidR="00344006" w:rsidRDefault="00344006" w:rsidP="00B00F2A">
      <w:pPr>
        <w:pStyle w:val="1e"/>
      </w:pPr>
      <w:r>
        <w:rPr>
          <w:rFonts w:hint="eastAsia"/>
        </w:rPr>
        <w:t>保持默认设置，不断单击“下一步”，直至出现下面的界面。单击“安装”。</w:t>
      </w:r>
    </w:p>
    <w:p w14:paraId="2716B6FF" w14:textId="5B94C713" w:rsidR="00344006" w:rsidRDefault="00344006" w:rsidP="00B00F2A">
      <w:pPr>
        <w:pStyle w:val="1e"/>
      </w:pPr>
      <w:r>
        <w:rPr>
          <w:noProof/>
        </w:rPr>
        <w:drawing>
          <wp:inline distT="0" distB="0" distL="0" distR="0" wp14:anchorId="77F7C007" wp14:editId="07622D9E">
            <wp:extent cx="3304187" cy="238378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38879" cy="240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0AB3" w14:textId="77149C08" w:rsidR="00344006" w:rsidRDefault="000F54DC" w:rsidP="00B00F2A">
      <w:pPr>
        <w:pStyle w:val="1e"/>
      </w:pPr>
      <w:r>
        <w:rPr>
          <w:rFonts w:hint="eastAsia"/>
        </w:rPr>
        <w:t>等待安装进度。</w:t>
      </w:r>
    </w:p>
    <w:p w14:paraId="47759024" w14:textId="6CB2E600" w:rsidR="00344006" w:rsidRDefault="00344006" w:rsidP="00B00F2A">
      <w:pPr>
        <w:pStyle w:val="1e"/>
      </w:pPr>
      <w:r>
        <w:rPr>
          <w:noProof/>
        </w:rPr>
        <w:drawing>
          <wp:inline distT="0" distB="0" distL="0" distR="0" wp14:anchorId="23539AA8" wp14:editId="2A84BE75">
            <wp:extent cx="3201619" cy="2309785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19733" cy="232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7B06" w14:textId="72B45273" w:rsidR="000F54DC" w:rsidRDefault="000F54DC" w:rsidP="00B00F2A">
      <w:pPr>
        <w:pStyle w:val="1e"/>
      </w:pPr>
      <w:r>
        <w:rPr>
          <w:rFonts w:hint="eastAsia"/>
        </w:rPr>
        <w:t>完成后，单击“完成”。</w:t>
      </w:r>
    </w:p>
    <w:p w14:paraId="09B84CB4" w14:textId="4D3246C5" w:rsidR="00AE0C36" w:rsidRDefault="000F54DC" w:rsidP="00B00F2A">
      <w:pPr>
        <w:pStyle w:val="1e"/>
      </w:pPr>
      <w:r>
        <w:rPr>
          <w:noProof/>
        </w:rPr>
        <w:lastRenderedPageBreak/>
        <w:drawing>
          <wp:inline distT="0" distB="0" distL="0" distR="0" wp14:anchorId="71AA04A6" wp14:editId="268C3B01">
            <wp:extent cx="3055048" cy="2204043"/>
            <wp:effectExtent l="0" t="0" r="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71023" cy="221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072B" w14:textId="428805EB" w:rsidR="00344006" w:rsidRDefault="00AE0C36" w:rsidP="00B00F2A">
      <w:pPr>
        <w:pStyle w:val="3"/>
        <w:numPr>
          <w:ilvl w:val="2"/>
          <w:numId w:val="4"/>
        </w:numPr>
      </w:pPr>
      <w:r>
        <w:rPr>
          <w:rFonts w:hint="eastAsia"/>
        </w:rPr>
        <w:t>在</w:t>
      </w:r>
      <w:r>
        <w:rPr>
          <w:rFonts w:hint="eastAsia"/>
        </w:rPr>
        <w:t>Dbeaver</w:t>
      </w:r>
      <w:r>
        <w:rPr>
          <w:rFonts w:hint="eastAsia"/>
        </w:rPr>
        <w:t>中配置到</w:t>
      </w:r>
      <w:r>
        <w:rPr>
          <w:rFonts w:hint="eastAsia"/>
        </w:rPr>
        <w:t>GaussDB</w:t>
      </w:r>
      <w:r>
        <w:t>(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openGauss</w:t>
      </w:r>
      <w:r>
        <w:t>)</w:t>
      </w:r>
      <w:r>
        <w:rPr>
          <w:rFonts w:hint="eastAsia"/>
        </w:rPr>
        <w:t>的连接</w:t>
      </w:r>
    </w:p>
    <w:p w14:paraId="253ED927" w14:textId="74F8FAC6" w:rsidR="00E15A6E" w:rsidRDefault="00E15A6E" w:rsidP="00E15A6E">
      <w:pPr>
        <w:pStyle w:val="30"/>
      </w:pPr>
      <w:r>
        <w:t>下载</w:t>
      </w:r>
      <w:proofErr w:type="spellStart"/>
      <w:r w:rsidR="001243BA">
        <w:rPr>
          <w:rFonts w:hint="eastAsia"/>
        </w:rPr>
        <w:t>GaussdB</w:t>
      </w:r>
      <w:proofErr w:type="spellEnd"/>
      <w:r w:rsidR="001243BA">
        <w:t xml:space="preserve">(for </w:t>
      </w:r>
      <w:proofErr w:type="spellStart"/>
      <w:r>
        <w:t>openGauss</w:t>
      </w:r>
      <w:proofErr w:type="spellEnd"/>
      <w:r w:rsidR="001243BA">
        <w:t xml:space="preserve">) </w:t>
      </w:r>
      <w:r>
        <w:t>JDBC</w:t>
      </w:r>
      <w:r>
        <w:t>驱动到本地</w:t>
      </w:r>
      <w:r w:rsidR="00AE0C36">
        <w:rPr>
          <w:rFonts w:hint="eastAsia"/>
        </w:rPr>
        <w:t>。</w:t>
      </w:r>
    </w:p>
    <w:p w14:paraId="5DDC8A22" w14:textId="74157242" w:rsidR="0047329C" w:rsidRDefault="00A62291" w:rsidP="00B00F2A">
      <w:pPr>
        <w:pStyle w:val="1e"/>
      </w:pPr>
      <w:r>
        <w:t>从</w:t>
      </w:r>
      <w:r w:rsidR="001243BA">
        <w:rPr>
          <w:rFonts w:hint="eastAsia"/>
        </w:rPr>
        <w:t>如下地址</w:t>
      </w:r>
      <w:r w:rsidRPr="00B00F2A">
        <w:rPr>
          <w:rFonts w:hint="eastAsia"/>
          <w:u w:val="single"/>
        </w:rPr>
        <w:t>下载</w:t>
      </w:r>
      <w:proofErr w:type="spellStart"/>
      <w:r w:rsidR="001243BA">
        <w:rPr>
          <w:rFonts w:hint="eastAsia"/>
        </w:rPr>
        <w:t>GaussdB</w:t>
      </w:r>
      <w:proofErr w:type="spellEnd"/>
      <w:r w:rsidR="001243BA">
        <w:t xml:space="preserve">(for </w:t>
      </w:r>
      <w:proofErr w:type="spellStart"/>
      <w:r w:rsidR="001243BA">
        <w:t>openGauss</w:t>
      </w:r>
      <w:proofErr w:type="spellEnd"/>
      <w:r w:rsidR="001243BA">
        <w:t xml:space="preserve">) </w:t>
      </w:r>
      <w:r w:rsidR="001243BA">
        <w:rPr>
          <w:rFonts w:hint="eastAsia"/>
        </w:rPr>
        <w:t>JDBC</w:t>
      </w:r>
      <w:r>
        <w:rPr>
          <w:rFonts w:hint="eastAsia"/>
        </w:rPr>
        <w:t>驱动。</w:t>
      </w:r>
    </w:p>
    <w:p w14:paraId="675BB37B" w14:textId="64913E6B" w:rsidR="001243BA" w:rsidRDefault="00AF2AA4">
      <w:pPr>
        <w:pStyle w:val="1e"/>
      </w:pPr>
      <w:hyperlink r:id="rId55" w:history="1">
        <w:r w:rsidR="001243BA" w:rsidRPr="00DD32A8">
          <w:rPr>
            <w:rStyle w:val="af"/>
          </w:rPr>
          <w:t>https://dbs-download.obs.cn-north-1.myhuaweicloud.com/GaussDB/1620888486639/GaussDB_opengauss_client_tools.zip</w:t>
        </w:r>
      </w:hyperlink>
    </w:p>
    <w:p w14:paraId="594F222B" w14:textId="6862058B" w:rsidR="001243BA" w:rsidRDefault="001243BA" w:rsidP="001243BA">
      <w:pPr>
        <w:pStyle w:val="1e"/>
        <w:rPr>
          <w:rFonts w:cs="Huawei Sans"/>
        </w:rPr>
      </w:pPr>
      <w:bookmarkStart w:id="60" w:name="_Hlk88141886"/>
      <w:r>
        <w:rPr>
          <w:rFonts w:cs="Huawei Sans" w:hint="eastAsia"/>
        </w:rPr>
        <w:t>将</w:t>
      </w:r>
      <w:r w:rsidRPr="00393BEE">
        <w:rPr>
          <w:rFonts w:cs="Huawei Sans"/>
        </w:rPr>
        <w:t>GaussDB_opengauss_client_tools.zip</w:t>
      </w:r>
      <w:r>
        <w:rPr>
          <w:rFonts w:cs="Huawei Sans" w:hint="eastAsia"/>
        </w:rPr>
        <w:t>包下载到</w:t>
      </w:r>
      <w:r w:rsidRPr="00336CBE">
        <w:rPr>
          <w:rFonts w:cs="Huawei Sans"/>
        </w:rPr>
        <w:t>d:\Download</w:t>
      </w:r>
      <w:r w:rsidRPr="00336CBE">
        <w:rPr>
          <w:rFonts w:cs="Huawei Sans"/>
        </w:rPr>
        <w:t>目录下</w:t>
      </w:r>
      <w:r>
        <w:rPr>
          <w:rFonts w:cs="Huawei Sans" w:hint="eastAsia"/>
        </w:rPr>
        <w:t>。</w:t>
      </w:r>
    </w:p>
    <w:p w14:paraId="4BDEB20C" w14:textId="3A43E38E" w:rsidR="001243BA" w:rsidRDefault="001243BA" w:rsidP="001243BA">
      <w:pPr>
        <w:pStyle w:val="1e"/>
        <w:rPr>
          <w:rFonts w:cs="Huawei Sans"/>
        </w:rPr>
      </w:pPr>
      <w:r>
        <w:rPr>
          <w:rFonts w:cs="Huawei Sans" w:hint="eastAsia"/>
        </w:rPr>
        <w:t>对此压缩包进行解压后会有两个文件目录，具体如下：</w:t>
      </w:r>
    </w:p>
    <w:bookmarkEnd w:id="60"/>
    <w:p w14:paraId="39615BD0" w14:textId="77777777" w:rsidR="001243BA" w:rsidRDefault="001243BA" w:rsidP="001243BA">
      <w:pPr>
        <w:pStyle w:val="1e"/>
        <w:rPr>
          <w:rFonts w:cs="Huawei Sa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2A360574" wp14:editId="757BFF91">
                <wp:simplePos x="0" y="0"/>
                <wp:positionH relativeFrom="column">
                  <wp:posOffset>654685</wp:posOffset>
                </wp:positionH>
                <wp:positionV relativeFrom="paragraph">
                  <wp:posOffset>618490</wp:posOffset>
                </wp:positionV>
                <wp:extent cx="1330960" cy="136525"/>
                <wp:effectExtent l="19050" t="19050" r="21590" b="15875"/>
                <wp:wrapNone/>
                <wp:docPr id="307" name="矩形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136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F31FD" id="矩形 307" o:spid="_x0000_s1026" style="position:absolute;left:0;text-align:left;margin-left:51.55pt;margin-top:48.7pt;width:104.8pt;height:10.7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1084202" wp14:editId="24D90299">
            <wp:extent cx="5149215" cy="1038605"/>
            <wp:effectExtent l="19050" t="19050" r="13335" b="2857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80689" cy="1044953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70C1227" w14:textId="77777777" w:rsidR="001243BA" w:rsidRDefault="001243BA" w:rsidP="001243BA">
      <w:pPr>
        <w:pStyle w:val="1e"/>
        <w:rPr>
          <w:rFonts w:cs="Huawei Sans"/>
        </w:rPr>
      </w:pPr>
      <w:r>
        <w:rPr>
          <w:rFonts w:cs="Huawei Sans" w:hint="eastAsia"/>
        </w:rPr>
        <w:t>选择与云数据库</w:t>
      </w:r>
      <w:r>
        <w:rPr>
          <w:rFonts w:hint="eastAsia"/>
        </w:rPr>
        <w:t>相应的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版</w:t>
      </w:r>
      <w:r w:rsidRPr="00336CBE">
        <w:t>驱动</w:t>
      </w:r>
      <w:r>
        <w:rPr>
          <w:rFonts w:hint="eastAsia"/>
        </w:rPr>
        <w:t>版本，</w:t>
      </w:r>
      <w:r>
        <w:rPr>
          <w:rFonts w:cs="Huawei Sans" w:hint="eastAsia"/>
        </w:rPr>
        <w:t>双击</w:t>
      </w:r>
      <w:r w:rsidRPr="00637BC6">
        <w:rPr>
          <w:rFonts w:cs="Huawei Sans"/>
        </w:rPr>
        <w:t>Euler2.5_X86_64</w:t>
      </w:r>
      <w:r w:rsidRPr="00637BC6" w:rsidDel="00637BC6">
        <w:rPr>
          <w:rFonts w:cs="Huawei Sans"/>
        </w:rPr>
        <w:t xml:space="preserve"> </w:t>
      </w:r>
      <w:r>
        <w:rPr>
          <w:rFonts w:cs="Huawei Sans" w:hint="eastAsia"/>
        </w:rPr>
        <w:t>进入</w:t>
      </w:r>
      <w:r>
        <w:rPr>
          <w:rFonts w:cs="Huawei Sans"/>
        </w:rPr>
        <w:t>。</w:t>
      </w:r>
    </w:p>
    <w:p w14:paraId="552148F8" w14:textId="77777777" w:rsidR="001243BA" w:rsidRPr="00637BC6" w:rsidRDefault="001243BA" w:rsidP="001243BA">
      <w:pPr>
        <w:pStyle w:val="1e"/>
        <w:rPr>
          <w:rFonts w:cs="Huawei Sa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4456014" wp14:editId="6483B774">
                <wp:simplePos x="0" y="0"/>
                <wp:positionH relativeFrom="column">
                  <wp:posOffset>641985</wp:posOffset>
                </wp:positionH>
                <wp:positionV relativeFrom="paragraph">
                  <wp:posOffset>906780</wp:posOffset>
                </wp:positionV>
                <wp:extent cx="2863850" cy="180975"/>
                <wp:effectExtent l="19050" t="19050" r="12700" b="28575"/>
                <wp:wrapNone/>
                <wp:docPr id="308" name="矩形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0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A2ED0" id="矩形 308" o:spid="_x0000_s1026" style="position:absolute;left:0;text-align:left;margin-left:50.55pt;margin-top:71.4pt;width:225.5pt;height:14.2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C21D554" wp14:editId="2901B87B">
            <wp:extent cx="4256212" cy="1701800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80937" cy="171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Del="00637BC6">
        <w:rPr>
          <w:noProof/>
        </w:rPr>
        <w:t xml:space="preserve"> </w:t>
      </w:r>
    </w:p>
    <w:p w14:paraId="78F93406" w14:textId="401438E0" w:rsidR="001243BA" w:rsidRDefault="001243BA" w:rsidP="001243BA">
      <w:pPr>
        <w:pStyle w:val="1e"/>
        <w:rPr>
          <w:rFonts w:cs="Huawei Sans"/>
        </w:rPr>
      </w:pPr>
      <w:r>
        <w:rPr>
          <w:rFonts w:cs="Huawei Sans" w:hint="eastAsia"/>
        </w:rPr>
        <w:t>选择</w:t>
      </w:r>
      <w:r w:rsidRPr="00D41594">
        <w:rPr>
          <w:rFonts w:cs="Huawei Sans"/>
        </w:rPr>
        <w:t>GaussDB-Kernel-V500R001C</w:t>
      </w:r>
      <w:r>
        <w:rPr>
          <w:rFonts w:cs="Huawei Sans"/>
        </w:rPr>
        <w:t>2</w:t>
      </w:r>
      <w:r w:rsidRPr="00D41594">
        <w:rPr>
          <w:rFonts w:cs="Huawei Sans"/>
        </w:rPr>
        <w:t>0-EULER-64bit-Jdbc.tar.gz</w:t>
      </w:r>
      <w:r>
        <w:rPr>
          <w:rFonts w:cs="Huawei Sans" w:hint="eastAsia"/>
        </w:rPr>
        <w:t>包进行解压，解压后内容如下：</w:t>
      </w:r>
    </w:p>
    <w:p w14:paraId="0B4DB388" w14:textId="6C5A305A" w:rsidR="001243BA" w:rsidRDefault="001243BA" w:rsidP="001243BA">
      <w:pPr>
        <w:pStyle w:val="1e"/>
        <w:rPr>
          <w:rFonts w:cs="Huawei Sa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420F0CAB" wp14:editId="2103508F">
                <wp:simplePos x="0" y="0"/>
                <wp:positionH relativeFrom="column">
                  <wp:posOffset>698856</wp:posOffset>
                </wp:positionH>
                <wp:positionV relativeFrom="paragraph">
                  <wp:posOffset>277648</wp:posOffset>
                </wp:positionV>
                <wp:extent cx="1228725" cy="152400"/>
                <wp:effectExtent l="19050" t="19050" r="28575" b="19050"/>
                <wp:wrapNone/>
                <wp:docPr id="309" name="矩形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23C199" id="矩形 309" o:spid="_x0000_s1026" style="position:absolute;left:0;text-align:left;margin-left:55.05pt;margin-top:21.85pt;width:96.75pt;height:12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" filled="f" strokecolor="#c7000b" strokeweight="2.25pt"/>
            </w:pict>
          </mc:Fallback>
        </mc:AlternateContent>
      </w:r>
      <w:r w:rsidRPr="00637BC6">
        <w:rPr>
          <w:noProof/>
        </w:rPr>
        <w:t xml:space="preserve"> </w:t>
      </w:r>
      <w:r w:rsidR="00D22CE2">
        <w:rPr>
          <w:noProof/>
        </w:rPr>
        <w:drawing>
          <wp:inline distT="0" distB="0" distL="0" distR="0" wp14:anchorId="6C5D1295" wp14:editId="499ECE39">
            <wp:extent cx="1657143" cy="657143"/>
            <wp:effectExtent l="0" t="0" r="635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5714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EED2ADE" w14:textId="77777777" w:rsidR="001243BA" w:rsidRDefault="001243BA" w:rsidP="001243BA">
      <w:pPr>
        <w:pStyle w:val="1e"/>
        <w:rPr>
          <w:rFonts w:cs="Huawei Sans"/>
        </w:rPr>
      </w:pPr>
      <w:r>
        <w:rPr>
          <w:rFonts w:cs="Huawei Sans" w:hint="eastAsia"/>
        </w:rPr>
        <w:lastRenderedPageBreak/>
        <w:t>最后将</w:t>
      </w:r>
      <w:r w:rsidRPr="00D41594">
        <w:rPr>
          <w:rFonts w:cs="Huawei Sans"/>
        </w:rPr>
        <w:t>gsjdbc4.jar</w:t>
      </w:r>
      <w:r>
        <w:rPr>
          <w:rFonts w:cs="Huawei Sans" w:hint="eastAsia"/>
        </w:rPr>
        <w:t>复制</w:t>
      </w:r>
      <w:r>
        <w:rPr>
          <w:rFonts w:cs="Huawei Sans"/>
        </w:rPr>
        <w:t>到</w:t>
      </w:r>
      <w:r>
        <w:rPr>
          <w:rFonts w:cs="Huawei Sans"/>
        </w:rPr>
        <w:t>d</w:t>
      </w:r>
      <w:r w:rsidRPr="00336CBE">
        <w:rPr>
          <w:rFonts w:cs="Huawei Sans"/>
        </w:rPr>
        <w:t>:\Download</w:t>
      </w:r>
      <w:r w:rsidRPr="00336CBE">
        <w:rPr>
          <w:rFonts w:cs="Huawei Sans"/>
        </w:rPr>
        <w:t>目录下</w:t>
      </w:r>
      <w:r>
        <w:rPr>
          <w:rFonts w:cs="Huawei Sans" w:hint="eastAsia"/>
        </w:rPr>
        <w:t>。</w:t>
      </w:r>
    </w:p>
    <w:p w14:paraId="2B9264E9" w14:textId="77777777" w:rsidR="001243BA" w:rsidRPr="00336CBE" w:rsidRDefault="001243BA" w:rsidP="001243BA">
      <w:pPr>
        <w:pStyle w:val="1e"/>
        <w:rPr>
          <w:rFonts w:cs="Huawei Sans"/>
        </w:rPr>
      </w:pPr>
      <w:r>
        <w:rPr>
          <w:noProof/>
        </w:rPr>
        <w:drawing>
          <wp:inline distT="0" distB="0" distL="0" distR="0" wp14:anchorId="2C04D550" wp14:editId="507836DA">
            <wp:extent cx="2511425" cy="970038"/>
            <wp:effectExtent l="19050" t="19050" r="22225" b="2095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52871"/>
                    <a:stretch/>
                  </pic:blipFill>
                  <pic:spPr bwMode="auto">
                    <a:xfrm>
                      <a:off x="0" y="0"/>
                      <a:ext cx="2526818" cy="975983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AF4CD" w14:textId="28156EFA" w:rsidR="00AE0C36" w:rsidRDefault="002C5D20" w:rsidP="00B00F2A">
      <w:pPr>
        <w:pStyle w:val="30"/>
      </w:pPr>
      <w:r>
        <w:rPr>
          <w:rFonts w:hint="eastAsia"/>
        </w:rPr>
        <w:t>在</w:t>
      </w:r>
      <w:proofErr w:type="spellStart"/>
      <w:r>
        <w:rPr>
          <w:rFonts w:hint="eastAsia"/>
        </w:rPr>
        <w:t>Dbeaver</w:t>
      </w:r>
      <w:proofErr w:type="spellEnd"/>
      <w:r>
        <w:rPr>
          <w:rFonts w:hint="eastAsia"/>
        </w:rPr>
        <w:t>安装目录下双击</w:t>
      </w:r>
      <w:r>
        <w:rPr>
          <w:rFonts w:hint="eastAsia"/>
        </w:rPr>
        <w:t>Dbeaver</w:t>
      </w:r>
      <w:r>
        <w:t>.exe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Dbeaver</w:t>
      </w:r>
      <w:proofErr w:type="spellEnd"/>
      <w:r>
        <w:rPr>
          <w:rFonts w:hint="eastAsia"/>
        </w:rPr>
        <w:t>。</w:t>
      </w:r>
    </w:p>
    <w:p w14:paraId="63D098FC" w14:textId="5E69D347" w:rsidR="002C5D20" w:rsidRDefault="003C6FAA" w:rsidP="00B00F2A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4ECDA0E7" wp14:editId="0408972E">
                <wp:simplePos x="0" y="0"/>
                <wp:positionH relativeFrom="column">
                  <wp:posOffset>726410</wp:posOffset>
                </wp:positionH>
                <wp:positionV relativeFrom="paragraph">
                  <wp:posOffset>1132840</wp:posOffset>
                </wp:positionV>
                <wp:extent cx="3398608" cy="116282"/>
                <wp:effectExtent l="19050" t="19050" r="11430" b="17145"/>
                <wp:wrapNone/>
                <wp:docPr id="236" name="矩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8608" cy="1162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3D1C72" id="矩形 236" o:spid="_x0000_s1026" style="position:absolute;left:0;text-align:left;margin-left:57.2pt;margin-top:89.2pt;width:267.6pt;height:9.15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" filled="f" strokecolor="#c7000b" strokeweight="2.25pt"/>
            </w:pict>
          </mc:Fallback>
        </mc:AlternateContent>
      </w:r>
      <w:r w:rsidR="002C5D20">
        <w:rPr>
          <w:noProof/>
        </w:rPr>
        <w:drawing>
          <wp:inline distT="0" distB="0" distL="0" distR="0" wp14:anchorId="599E6914" wp14:editId="65E587A2">
            <wp:extent cx="3476953" cy="1612093"/>
            <wp:effectExtent l="0" t="0" r="0" b="762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76953" cy="161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2952" w14:textId="647D93B6" w:rsidR="003C6FAA" w:rsidRDefault="003C6FAA" w:rsidP="00E15A6E">
      <w:pPr>
        <w:pStyle w:val="30"/>
      </w:pPr>
      <w:r>
        <w:rPr>
          <w:rFonts w:hint="eastAsia"/>
        </w:rPr>
        <w:t>在</w:t>
      </w:r>
      <w:r w:rsidRPr="003C6FAA">
        <w:rPr>
          <w:rFonts w:hint="eastAsia"/>
        </w:rPr>
        <w:t>菜单</w:t>
      </w:r>
      <w:r>
        <w:rPr>
          <w:rFonts w:hint="eastAsia"/>
        </w:rPr>
        <w:t>中</w:t>
      </w:r>
      <w:r w:rsidRPr="003C6FAA">
        <w:rPr>
          <w:rFonts w:hint="eastAsia"/>
        </w:rPr>
        <w:t>选择</w:t>
      </w:r>
      <w:proofErr w:type="gramStart"/>
      <w:r>
        <w:t>”</w:t>
      </w:r>
      <w:proofErr w:type="gramEnd"/>
      <w:r w:rsidRPr="003C6FAA">
        <w:t>数据库</w:t>
      </w:r>
      <w:r w:rsidRPr="003C6FAA">
        <w:t>&gt;</w:t>
      </w:r>
      <w:r w:rsidRPr="003C6FAA">
        <w:t>驱动管理器</w:t>
      </w:r>
      <w:r>
        <w:t>”</w:t>
      </w:r>
      <w:r>
        <w:rPr>
          <w:rFonts w:hint="eastAsia"/>
        </w:rPr>
        <w:t>。</w:t>
      </w:r>
    </w:p>
    <w:p w14:paraId="2C8D45E0" w14:textId="0AC10641" w:rsidR="003C6FAA" w:rsidRDefault="003C6FAA" w:rsidP="00B00F2A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92BEDCB" wp14:editId="48C9F238">
                <wp:simplePos x="0" y="0"/>
                <wp:positionH relativeFrom="column">
                  <wp:posOffset>2582835</wp:posOffset>
                </wp:positionH>
                <wp:positionV relativeFrom="paragraph">
                  <wp:posOffset>619125</wp:posOffset>
                </wp:positionV>
                <wp:extent cx="1987367" cy="168873"/>
                <wp:effectExtent l="19050" t="19050" r="13335" b="22225"/>
                <wp:wrapNone/>
                <wp:docPr id="245" name="矩形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367" cy="1688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E5E38B" id="矩形 245" o:spid="_x0000_s1026" style="position:absolute;left:0;text-align:left;margin-left:203.35pt;margin-top:48.75pt;width:156.5pt;height:13.3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8152BA7" wp14:editId="6C5670C0">
            <wp:extent cx="3947310" cy="2187112"/>
            <wp:effectExtent l="0" t="0" r="0" b="381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2392" cy="220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7851" w14:textId="147B5C55" w:rsidR="00E15A6E" w:rsidRDefault="003C6FAA">
      <w:pPr>
        <w:pStyle w:val="1e"/>
      </w:pPr>
      <w:r w:rsidRPr="003C6FAA">
        <w:t>在弹出</w:t>
      </w:r>
      <w:r w:rsidR="007C047B">
        <w:rPr>
          <w:rFonts w:hint="eastAsia"/>
        </w:rPr>
        <w:t>的“驱动管理器”</w:t>
      </w:r>
      <w:r w:rsidRPr="003C6FAA">
        <w:t>对话框中，</w:t>
      </w:r>
      <w:r w:rsidR="007C047B">
        <w:rPr>
          <w:rFonts w:hint="eastAsia"/>
        </w:rPr>
        <w:t>单击“</w:t>
      </w:r>
      <w:r w:rsidRPr="003C6FAA">
        <w:t>新建</w:t>
      </w:r>
      <w:r w:rsidR="007C047B">
        <w:rPr>
          <w:rFonts w:hint="eastAsia"/>
        </w:rPr>
        <w:t>”。</w:t>
      </w:r>
    </w:p>
    <w:p w14:paraId="224C89F6" w14:textId="2A19AB27" w:rsidR="007C047B" w:rsidRPr="007C047B" w:rsidRDefault="007C047B" w:rsidP="00B00F2A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7B09F30" wp14:editId="3AE382CF">
                <wp:simplePos x="0" y="0"/>
                <wp:positionH relativeFrom="column">
                  <wp:posOffset>2620377</wp:posOffset>
                </wp:positionH>
                <wp:positionV relativeFrom="paragraph">
                  <wp:posOffset>302440</wp:posOffset>
                </wp:positionV>
                <wp:extent cx="539126" cy="189847"/>
                <wp:effectExtent l="19050" t="19050" r="13335" b="20320"/>
                <wp:wrapNone/>
                <wp:docPr id="253" name="矩形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26" cy="1898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11693" id="矩形 253" o:spid="_x0000_s1026" style="position:absolute;left:0;text-align:left;margin-left:206.35pt;margin-top:23.8pt;width:42.45pt;height:14.95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158BD50" wp14:editId="3AD03857">
            <wp:extent cx="2605776" cy="2769029"/>
            <wp:effectExtent l="0" t="0" r="4445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16058" cy="27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C2BF" w14:textId="6FE97C4C" w:rsidR="00E15A6E" w:rsidRPr="00B00F2A" w:rsidRDefault="00E15A6E" w:rsidP="00E15A6E">
      <w:pPr>
        <w:pStyle w:val="30"/>
      </w:pPr>
      <w:r>
        <w:rPr>
          <w:rFonts w:ascii="Arial" w:hAnsi="Arial" w:cs="Arial"/>
        </w:rPr>
        <w:t>​</w:t>
      </w:r>
      <w:r w:rsidR="007C047B">
        <w:rPr>
          <w:rFonts w:ascii="Arial" w:hAnsi="Arial" w:cs="Arial" w:hint="eastAsia"/>
        </w:rPr>
        <w:t>添加</w:t>
      </w:r>
      <w:proofErr w:type="spellStart"/>
      <w:r w:rsidR="00D22CE2">
        <w:rPr>
          <w:rFonts w:ascii="Arial" w:hAnsi="Arial" w:cs="Arial" w:hint="eastAsia"/>
        </w:rPr>
        <w:t>GaussDB</w:t>
      </w:r>
      <w:proofErr w:type="spellEnd"/>
      <w:r w:rsidR="00D22CE2">
        <w:rPr>
          <w:rFonts w:ascii="Arial" w:hAnsi="Arial" w:cs="Arial"/>
        </w:rPr>
        <w:t xml:space="preserve">(for </w:t>
      </w:r>
      <w:proofErr w:type="spellStart"/>
      <w:r w:rsidR="007C047B">
        <w:rPr>
          <w:rFonts w:ascii="Arial" w:hAnsi="Arial" w:cs="Arial" w:hint="eastAsia"/>
        </w:rPr>
        <w:t>openGauss</w:t>
      </w:r>
      <w:proofErr w:type="spellEnd"/>
      <w:r w:rsidR="00D22CE2">
        <w:rPr>
          <w:rFonts w:ascii="Arial" w:hAnsi="Arial" w:cs="Arial"/>
        </w:rPr>
        <w:t>)</w:t>
      </w:r>
      <w:r w:rsidR="007C047B">
        <w:rPr>
          <w:rFonts w:ascii="Arial" w:hAnsi="Arial" w:cs="Arial" w:hint="eastAsia"/>
        </w:rPr>
        <w:t>的</w:t>
      </w:r>
      <w:r w:rsidR="007C047B">
        <w:rPr>
          <w:rFonts w:ascii="Arial" w:hAnsi="Arial" w:cs="Arial" w:hint="eastAsia"/>
        </w:rPr>
        <w:t>JDBC</w:t>
      </w:r>
      <w:r w:rsidR="007C047B">
        <w:rPr>
          <w:rFonts w:ascii="Arial" w:hAnsi="Arial" w:cs="Arial" w:hint="eastAsia"/>
        </w:rPr>
        <w:t>驱动。</w:t>
      </w:r>
    </w:p>
    <w:p w14:paraId="121F72CE" w14:textId="45FA7B25" w:rsidR="007C047B" w:rsidRPr="00B00F2A" w:rsidRDefault="007C047B" w:rsidP="00B00F2A">
      <w:pPr>
        <w:pStyle w:val="1e"/>
      </w:pPr>
      <w:r>
        <w:rPr>
          <w:rFonts w:hint="eastAsia"/>
        </w:rPr>
        <w:t>填写驱动名称，</w:t>
      </w:r>
      <w:proofErr w:type="gramStart"/>
      <w:r>
        <w:rPr>
          <w:rFonts w:hint="eastAsia"/>
        </w:rPr>
        <w:t>勾选</w:t>
      </w:r>
      <w:r w:rsidR="00922EFD">
        <w:rPr>
          <w:rFonts w:hint="eastAsia"/>
        </w:rPr>
        <w:t>“</w:t>
      </w:r>
      <w:r>
        <w:rPr>
          <w:rFonts w:hint="eastAsia"/>
        </w:rPr>
        <w:t>嵌入</w:t>
      </w:r>
      <w:r w:rsidR="00922EFD">
        <w:rPr>
          <w:rFonts w:hint="eastAsia"/>
        </w:rPr>
        <w:t>”</w:t>
      </w:r>
      <w:proofErr w:type="gramEnd"/>
      <w:r>
        <w:rPr>
          <w:rFonts w:hint="eastAsia"/>
        </w:rPr>
        <w:t>。</w:t>
      </w:r>
    </w:p>
    <w:p w14:paraId="611C470F" w14:textId="5DE79CB8" w:rsidR="007C047B" w:rsidRDefault="007C047B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401762EB" wp14:editId="408AFE2A">
                <wp:simplePos x="0" y="0"/>
                <wp:positionH relativeFrom="column">
                  <wp:posOffset>733095</wp:posOffset>
                </wp:positionH>
                <wp:positionV relativeFrom="paragraph">
                  <wp:posOffset>1191796</wp:posOffset>
                </wp:positionV>
                <wp:extent cx="290706" cy="147995"/>
                <wp:effectExtent l="19050" t="19050" r="14605" b="23495"/>
                <wp:wrapNone/>
                <wp:docPr id="255" name="矩形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706" cy="1479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74848" id="矩形 255" o:spid="_x0000_s1026" style="position:absolute;left:0;text-align:left;margin-left:57.7pt;margin-top:93.85pt;width:22.9pt;height:11.65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02CC3984" wp14:editId="42943972">
                <wp:simplePos x="0" y="0"/>
                <wp:positionH relativeFrom="column">
                  <wp:posOffset>1209135</wp:posOffset>
                </wp:positionH>
                <wp:positionV relativeFrom="paragraph">
                  <wp:posOffset>404873</wp:posOffset>
                </wp:positionV>
                <wp:extent cx="776624" cy="163848"/>
                <wp:effectExtent l="19050" t="19050" r="23495" b="26670"/>
                <wp:wrapNone/>
                <wp:docPr id="254" name="矩形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624" cy="1638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29718" id="矩形 254" o:spid="_x0000_s1026" style="position:absolute;left:0;text-align:left;margin-left:95.2pt;margin-top:31.9pt;width:61.15pt;height:12.9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260A177" wp14:editId="3CF73C10">
            <wp:extent cx="2785485" cy="2191767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06696" cy="22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256C" w14:textId="3E6EFEA7" w:rsidR="007C047B" w:rsidRDefault="007C047B">
      <w:pPr>
        <w:pStyle w:val="1e"/>
      </w:pPr>
      <w:r>
        <w:rPr>
          <w:rFonts w:hint="eastAsia"/>
        </w:rPr>
        <w:t>选择“库”页签后，单击“添加文件”</w:t>
      </w:r>
      <w:r w:rsidR="00715D8F">
        <w:rPr>
          <w:rFonts w:hint="eastAsia"/>
        </w:rPr>
        <w:t>，添加步骤</w:t>
      </w:r>
      <w:r w:rsidR="00715D8F">
        <w:rPr>
          <w:rFonts w:hint="eastAsia"/>
        </w:rPr>
        <w:t>1</w:t>
      </w:r>
      <w:r w:rsidR="00715D8F">
        <w:rPr>
          <w:rFonts w:hint="eastAsia"/>
        </w:rPr>
        <w:t>中下载到的</w:t>
      </w:r>
      <w:proofErr w:type="spellStart"/>
      <w:r w:rsidR="00D22CE2">
        <w:rPr>
          <w:rFonts w:hint="eastAsia"/>
        </w:rPr>
        <w:t>G</w:t>
      </w:r>
      <w:r w:rsidR="00D22CE2">
        <w:t>aussDB</w:t>
      </w:r>
      <w:proofErr w:type="spellEnd"/>
      <w:r w:rsidR="00D22CE2">
        <w:rPr>
          <w:rFonts w:hint="eastAsia"/>
        </w:rPr>
        <w:t>(</w:t>
      </w:r>
      <w:r w:rsidR="00D22CE2">
        <w:t xml:space="preserve">for </w:t>
      </w:r>
      <w:proofErr w:type="spellStart"/>
      <w:r w:rsidR="00715D8F">
        <w:rPr>
          <w:rFonts w:hint="eastAsia"/>
        </w:rPr>
        <w:t>openGauss</w:t>
      </w:r>
      <w:proofErr w:type="spellEnd"/>
      <w:r w:rsidR="00D22CE2">
        <w:t xml:space="preserve">) </w:t>
      </w:r>
      <w:r w:rsidR="00715D8F">
        <w:rPr>
          <w:rFonts w:hint="eastAsia"/>
        </w:rPr>
        <w:t>JDBC</w:t>
      </w:r>
      <w:r w:rsidR="00715D8F">
        <w:rPr>
          <w:rFonts w:hint="eastAsia"/>
        </w:rPr>
        <w:t>驱动包</w:t>
      </w:r>
      <w:r w:rsidR="00647CBD">
        <w:rPr>
          <w:rFonts w:hint="eastAsia"/>
        </w:rPr>
        <w:t>。</w:t>
      </w:r>
    </w:p>
    <w:p w14:paraId="470DCA1C" w14:textId="57291AE1" w:rsidR="007C047B" w:rsidRDefault="00D22CE2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DC7F88B" wp14:editId="6C438D55">
                <wp:simplePos x="0" y="0"/>
                <wp:positionH relativeFrom="column">
                  <wp:posOffset>2806881</wp:posOffset>
                </wp:positionH>
                <wp:positionV relativeFrom="paragraph">
                  <wp:posOffset>446572</wp:posOffset>
                </wp:positionV>
                <wp:extent cx="562708" cy="184995"/>
                <wp:effectExtent l="19050" t="19050" r="27940" b="24765"/>
                <wp:wrapNone/>
                <wp:docPr id="258" name="矩形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8" cy="1849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ACE2D" id="矩形 258" o:spid="_x0000_s1026" style="position:absolute;left:0;text-align:left;margin-left:221pt;margin-top:35.15pt;width:44.3pt;height:14.5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90B58CB" wp14:editId="0093B534">
                <wp:simplePos x="0" y="0"/>
                <wp:positionH relativeFrom="column">
                  <wp:posOffset>952632</wp:posOffset>
                </wp:positionH>
                <wp:positionV relativeFrom="paragraph">
                  <wp:posOffset>232765</wp:posOffset>
                </wp:positionV>
                <wp:extent cx="354132" cy="184994"/>
                <wp:effectExtent l="19050" t="19050" r="27305" b="24765"/>
                <wp:wrapNone/>
                <wp:docPr id="257" name="矩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32" cy="1849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7B1A09" id="矩形 257" o:spid="_x0000_s1026" style="position:absolute;left:0;text-align:left;margin-left:75pt;margin-top:18.35pt;width:27.9pt;height:14.5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" filled="f" strokecolor="#c7000b" strokeweight="2.25pt"/>
            </w:pict>
          </mc:Fallback>
        </mc:AlternateContent>
      </w:r>
      <w:r w:rsidR="007C047B">
        <w:rPr>
          <w:noProof/>
        </w:rPr>
        <w:drawing>
          <wp:inline distT="0" distB="0" distL="0" distR="0" wp14:anchorId="028A9C8C" wp14:editId="61B7456E">
            <wp:extent cx="2843683" cy="2237560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31932" cy="230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7EB2" w14:textId="716116B7" w:rsidR="00D130E5" w:rsidRDefault="00715D8F">
      <w:pPr>
        <w:pStyle w:val="1e"/>
      </w:pPr>
      <w:r>
        <w:rPr>
          <w:rFonts w:hint="eastAsia"/>
        </w:rPr>
        <w:lastRenderedPageBreak/>
        <w:t>单击“找到类”按钮后，选中唯一的驱动类。</w:t>
      </w:r>
      <w:r w:rsidR="00647CBD">
        <w:rPr>
          <w:rFonts w:hint="eastAsia"/>
        </w:rPr>
        <w:t>然后单击“设置”，返回“设置”页签。</w:t>
      </w:r>
    </w:p>
    <w:p w14:paraId="0111EB8F" w14:textId="01442475" w:rsidR="00BB71BB" w:rsidRDefault="00647CBD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6B96E19B" wp14:editId="58F18AB6">
                <wp:simplePos x="0" y="0"/>
                <wp:positionH relativeFrom="column">
                  <wp:posOffset>723809</wp:posOffset>
                </wp:positionH>
                <wp:positionV relativeFrom="paragraph">
                  <wp:posOffset>155520</wp:posOffset>
                </wp:positionV>
                <wp:extent cx="179368" cy="179499"/>
                <wp:effectExtent l="19050" t="19050" r="68580" b="49530"/>
                <wp:wrapNone/>
                <wp:docPr id="261" name="直接箭头连接符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368" cy="17949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5D5FA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61" o:spid="_x0000_s1026" type="#_x0000_t32" style="position:absolute;left:0;text-align:left;margin-left:57pt;margin-top:12.25pt;width:14.1pt;height:14.1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" strokecolor="#c7000b" strokeweight="2.25pt">
                <v:stroke endarrow="block"/>
              </v:shape>
            </w:pict>
          </mc:Fallback>
        </mc:AlternateContent>
      </w:r>
      <w:r w:rsidR="00922EFD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414F0B13" wp14:editId="77634945">
                <wp:simplePos x="0" y="0"/>
                <wp:positionH relativeFrom="column">
                  <wp:posOffset>2720340</wp:posOffset>
                </wp:positionH>
                <wp:positionV relativeFrom="paragraph">
                  <wp:posOffset>1794304</wp:posOffset>
                </wp:positionV>
                <wp:extent cx="290706" cy="174423"/>
                <wp:effectExtent l="19050" t="19050" r="14605" b="16510"/>
                <wp:wrapNone/>
                <wp:docPr id="260" name="矩形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706" cy="1744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53CCF" id="矩形 260" o:spid="_x0000_s1026" style="position:absolute;left:0;text-align:left;margin-left:214.2pt;margin-top:141.3pt;width:22.9pt;height:13.7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" filled="f" strokecolor="#c7000b" strokeweight="2.25pt"/>
            </w:pict>
          </mc:Fallback>
        </mc:AlternateContent>
      </w:r>
      <w:r w:rsidR="00922EFD"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1E7E43F8" wp14:editId="61BFF25A">
                <wp:simplePos x="0" y="0"/>
                <wp:positionH relativeFrom="column">
                  <wp:posOffset>1061140</wp:posOffset>
                </wp:positionH>
                <wp:positionV relativeFrom="paragraph">
                  <wp:posOffset>1932188</wp:posOffset>
                </wp:positionV>
                <wp:extent cx="1633235" cy="168910"/>
                <wp:effectExtent l="19050" t="19050" r="24130" b="21590"/>
                <wp:wrapNone/>
                <wp:docPr id="262" name="矩形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235" cy="1689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6BF639" id="矩形 262" o:spid="_x0000_s1026" style="position:absolute;left:0;text-align:left;margin-left:83.55pt;margin-top:152.15pt;width:128.6pt;height:13.3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" filled="f" strokecolor="#c7000b" strokeweight="2.25pt"/>
            </w:pict>
          </mc:Fallback>
        </mc:AlternateContent>
      </w:r>
      <w:r w:rsidR="00D22CE2">
        <w:rPr>
          <w:noProof/>
        </w:rPr>
        <w:drawing>
          <wp:inline distT="0" distB="0" distL="0" distR="0" wp14:anchorId="2FF750B1" wp14:editId="4897C3ED">
            <wp:extent cx="3154266" cy="2481943"/>
            <wp:effectExtent l="0" t="0" r="8255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97341" cy="251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968A" w14:textId="06DE1CFC" w:rsidR="00922EFD" w:rsidRDefault="00922EFD">
      <w:pPr>
        <w:pStyle w:val="1e"/>
      </w:pPr>
      <w:r>
        <w:rPr>
          <w:rFonts w:hint="eastAsia"/>
        </w:rPr>
        <w:t>类名中已增加了刚刚选择的类。</w:t>
      </w:r>
    </w:p>
    <w:p w14:paraId="0E4A2F6E" w14:textId="023FB5E9" w:rsidR="00922EFD" w:rsidRDefault="00802AFB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575365B0" wp14:editId="1441AC43">
                <wp:simplePos x="0" y="0"/>
                <wp:positionH relativeFrom="column">
                  <wp:posOffset>1283133</wp:posOffset>
                </wp:positionH>
                <wp:positionV relativeFrom="paragraph">
                  <wp:posOffset>651312</wp:posOffset>
                </wp:positionV>
                <wp:extent cx="2399048" cy="174423"/>
                <wp:effectExtent l="19050" t="19050" r="20320" b="16510"/>
                <wp:wrapNone/>
                <wp:docPr id="265" name="矩形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48" cy="1744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FFB3F" id="矩形 265" o:spid="_x0000_s1026" style="position:absolute;left:0;text-align:left;margin-left:101.05pt;margin-top:51.3pt;width:188.9pt;height:13.7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" filled="f" strokecolor="#c7000b" strokeweight="2.25pt"/>
            </w:pict>
          </mc:Fallback>
        </mc:AlternateContent>
      </w:r>
      <w:r w:rsidR="00922EFD">
        <w:rPr>
          <w:noProof/>
        </w:rPr>
        <w:drawing>
          <wp:inline distT="0" distB="0" distL="0" distR="0" wp14:anchorId="0F097D03" wp14:editId="3212ACEE">
            <wp:extent cx="3155315" cy="2482768"/>
            <wp:effectExtent l="0" t="0" r="6985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79147" cy="25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4365" w14:textId="531D42FE" w:rsidR="00922EFD" w:rsidRDefault="00922EFD">
      <w:pPr>
        <w:pStyle w:val="1e"/>
      </w:pPr>
      <w:r w:rsidRPr="00922EFD">
        <w:rPr>
          <w:rFonts w:hint="eastAsia"/>
        </w:rPr>
        <w:t>填写</w:t>
      </w:r>
      <w:r w:rsidRPr="00922EFD">
        <w:t>URL</w:t>
      </w:r>
      <w:r w:rsidRPr="00922EFD">
        <w:t>模板，值为</w:t>
      </w:r>
      <w:r w:rsidRPr="00922EFD">
        <w:t xml:space="preserve">: </w:t>
      </w:r>
      <w:proofErr w:type="spellStart"/>
      <w:r w:rsidRPr="00922EFD">
        <w:t>jdbc:postgresql</w:t>
      </w:r>
      <w:proofErr w:type="spellEnd"/>
      <w:r w:rsidRPr="00922EFD">
        <w:t>://{host}:{port}/{database}</w:t>
      </w:r>
      <w:r>
        <w:rPr>
          <w:rFonts w:hint="eastAsia"/>
        </w:rPr>
        <w:t>。然后单击“确定”</w:t>
      </w:r>
      <w:r w:rsidR="0033552B">
        <w:rPr>
          <w:rFonts w:hint="eastAsia"/>
        </w:rPr>
        <w:t>。</w:t>
      </w:r>
    </w:p>
    <w:p w14:paraId="2FB5E843" w14:textId="26AAA3B2" w:rsidR="00F75E9E" w:rsidRDefault="00F75E9E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FD15CE6" wp14:editId="56BD48B0">
                <wp:simplePos x="0" y="0"/>
                <wp:positionH relativeFrom="margin">
                  <wp:posOffset>2915098</wp:posOffset>
                </wp:positionH>
                <wp:positionV relativeFrom="paragraph">
                  <wp:posOffset>2047544</wp:posOffset>
                </wp:positionV>
                <wp:extent cx="264277" cy="248420"/>
                <wp:effectExtent l="38100" t="19050" r="21590" b="56515"/>
                <wp:wrapNone/>
                <wp:docPr id="267" name="直接箭头连接符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4277" cy="2484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64EBF" id="直接箭头连接符 267" o:spid="_x0000_s1026" type="#_x0000_t32" style="position:absolute;left:0;text-align:left;margin-left:229.55pt;margin-top:161.2pt;width:20.8pt;height:19.55pt;flip:x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" strokecolor="#c7000b" strokeweight="2.25pt">
                <v:stroke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769280C" wp14:editId="429A4BC7">
                <wp:simplePos x="0" y="0"/>
                <wp:positionH relativeFrom="column">
                  <wp:posOffset>1314244</wp:posOffset>
                </wp:positionH>
                <wp:positionV relativeFrom="paragraph">
                  <wp:posOffset>859096</wp:posOffset>
                </wp:positionV>
                <wp:extent cx="2526492" cy="179708"/>
                <wp:effectExtent l="19050" t="19050" r="26670" b="10795"/>
                <wp:wrapNone/>
                <wp:docPr id="266" name="矩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6492" cy="17970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97775" id="矩形 266" o:spid="_x0000_s1026" style="position:absolute;left:0;text-align:left;margin-left:103.5pt;margin-top:67.65pt;width:198.95pt;height:14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8C3649C" wp14:editId="1AF762D5">
            <wp:extent cx="3314040" cy="2607662"/>
            <wp:effectExtent l="0" t="0" r="1270" b="254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45146" cy="263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A9A5" w14:textId="5FD369CA" w:rsidR="00F75E9E" w:rsidRDefault="00F75E9E">
      <w:pPr>
        <w:pStyle w:val="1e"/>
      </w:pPr>
      <w:r>
        <w:rPr>
          <w:rFonts w:hint="eastAsia"/>
        </w:rPr>
        <w:lastRenderedPageBreak/>
        <w:t>单击“关闭”完成配置。</w:t>
      </w:r>
    </w:p>
    <w:p w14:paraId="0A471AA8" w14:textId="3218E32F" w:rsidR="00F75E9E" w:rsidRDefault="00AB273F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BFE12C4" wp14:editId="16E4B99E">
                <wp:simplePos x="0" y="0"/>
                <wp:positionH relativeFrom="margin">
                  <wp:posOffset>3201255</wp:posOffset>
                </wp:positionH>
                <wp:positionV relativeFrom="paragraph">
                  <wp:posOffset>2692885</wp:posOffset>
                </wp:positionV>
                <wp:extent cx="264277" cy="248420"/>
                <wp:effectExtent l="38100" t="19050" r="21590" b="56515"/>
                <wp:wrapNone/>
                <wp:docPr id="270" name="直接箭头连接符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4277" cy="2484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D8B73" id="直接箭头连接符 270" o:spid="_x0000_s1026" type="#_x0000_t32" style="position:absolute;left:0;text-align:left;margin-left:252.05pt;margin-top:212.05pt;width:20.8pt;height:19.55pt;flip:x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" strokecolor="#c7000b" strokeweight="2.25pt">
                <v:stroke endarrow="block"/>
                <w10:wrap anchorx="margin"/>
              </v:shape>
            </w:pict>
          </mc:Fallback>
        </mc:AlternateContent>
      </w:r>
      <w:r w:rsidR="00F75E9E">
        <w:rPr>
          <w:noProof/>
        </w:rPr>
        <w:drawing>
          <wp:inline distT="0" distB="0" distL="0" distR="0" wp14:anchorId="00F08101" wp14:editId="4AFACFC8">
            <wp:extent cx="3063940" cy="3255898"/>
            <wp:effectExtent l="0" t="0" r="3175" b="190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66874" cy="32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3F4A" w14:textId="2C429D37" w:rsidR="00F75E9E" w:rsidRDefault="00F75E9E" w:rsidP="00F75E9E">
      <w:pPr>
        <w:pStyle w:val="3"/>
      </w:pPr>
      <w:r w:rsidRPr="00F75E9E">
        <w:rPr>
          <w:rFonts w:hint="eastAsia"/>
        </w:rPr>
        <w:t>使用</w:t>
      </w:r>
      <w:r w:rsidRPr="00F75E9E">
        <w:t>Dbeaver</w:t>
      </w:r>
      <w:r w:rsidRPr="00F75E9E">
        <w:t>连接</w:t>
      </w:r>
      <w:r w:rsidRPr="00F75E9E">
        <w:t>GaussDB(for openGauss)</w:t>
      </w:r>
    </w:p>
    <w:p w14:paraId="19CF2BD5" w14:textId="68BDFFC0" w:rsidR="00AB273F" w:rsidRDefault="00C06A66" w:rsidP="00B00F2A">
      <w:pPr>
        <w:pStyle w:val="30"/>
      </w:pPr>
      <w:r>
        <w:rPr>
          <w:rFonts w:hint="eastAsia"/>
        </w:rPr>
        <w:t>在</w:t>
      </w:r>
      <w:proofErr w:type="spellStart"/>
      <w:r w:rsidR="00AB273F">
        <w:rPr>
          <w:rFonts w:hint="eastAsia"/>
        </w:rPr>
        <w:t>Dbeaver</w:t>
      </w:r>
      <w:proofErr w:type="spellEnd"/>
      <w:r>
        <w:rPr>
          <w:rFonts w:hint="eastAsia"/>
        </w:rPr>
        <w:t>菜单中选择</w:t>
      </w:r>
      <w:r w:rsidR="00C5397D">
        <w:rPr>
          <w:rFonts w:hint="eastAsia"/>
        </w:rPr>
        <w:t>“数据库</w:t>
      </w:r>
      <w:r w:rsidR="00C5397D">
        <w:rPr>
          <w:rFonts w:hint="eastAsia"/>
        </w:rPr>
        <w:t>&gt;</w:t>
      </w:r>
      <w:r w:rsidR="00C5397D">
        <w:rPr>
          <w:rFonts w:hint="eastAsia"/>
        </w:rPr>
        <w:t>新建连接”</w:t>
      </w:r>
      <w:r w:rsidR="00AB273F">
        <w:rPr>
          <w:rFonts w:hint="eastAsia"/>
        </w:rPr>
        <w:t>。</w:t>
      </w:r>
    </w:p>
    <w:p w14:paraId="7C3AF7F6" w14:textId="7D47A35B" w:rsidR="00094465" w:rsidRDefault="00AB273F" w:rsidP="00B00F2A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C0F7CDE" wp14:editId="2CDD938A">
                <wp:simplePos x="0" y="0"/>
                <wp:positionH relativeFrom="column">
                  <wp:posOffset>2604520</wp:posOffset>
                </wp:positionH>
                <wp:positionV relativeFrom="paragraph">
                  <wp:posOffset>331107</wp:posOffset>
                </wp:positionV>
                <wp:extent cx="2097754" cy="174423"/>
                <wp:effectExtent l="19050" t="19050" r="17145" b="16510"/>
                <wp:wrapNone/>
                <wp:docPr id="271" name="矩形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7754" cy="1744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6ABF8" id="矩形 271" o:spid="_x0000_s1026" style="position:absolute;left:0;text-align:left;margin-left:205.1pt;margin-top:26.05pt;width:165.2pt;height:13.7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" filled="f" strokecolor="#c7000b" strokeweight="2.25pt"/>
            </w:pict>
          </mc:Fallback>
        </mc:AlternateContent>
      </w:r>
      <w:r w:rsidRPr="00B00F2A">
        <w:rPr>
          <w:noProof/>
        </w:rPr>
        <w:drawing>
          <wp:inline distT="0" distB="0" distL="0" distR="0" wp14:anchorId="5AD400DF" wp14:editId="4327D91A">
            <wp:extent cx="4051611" cy="2251644"/>
            <wp:effectExtent l="0" t="0" r="635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58636" cy="225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3FF9" w14:textId="6B38CB3F" w:rsidR="00AB273F" w:rsidRDefault="00C4586D" w:rsidP="00C06A66">
      <w:pPr>
        <w:pStyle w:val="30"/>
      </w:pPr>
      <w:r>
        <w:rPr>
          <w:rFonts w:hint="eastAsia"/>
        </w:rPr>
        <w:t>在“创建新连接”对话框中驱动区域向下拉，找到</w:t>
      </w:r>
      <w:proofErr w:type="spellStart"/>
      <w:r>
        <w:rPr>
          <w:rFonts w:hint="eastAsia"/>
        </w:rPr>
        <w:t>openGauss</w:t>
      </w:r>
      <w:proofErr w:type="spellEnd"/>
      <w:r>
        <w:rPr>
          <w:rFonts w:hint="eastAsia"/>
        </w:rPr>
        <w:t>驱动并选中。单击“下一步”。</w:t>
      </w:r>
    </w:p>
    <w:p w14:paraId="55836F78" w14:textId="09699427" w:rsidR="00C4586D" w:rsidRDefault="00C4586D" w:rsidP="00B00F2A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129D318D" wp14:editId="4CF1EB93">
                <wp:simplePos x="0" y="0"/>
                <wp:positionH relativeFrom="margin">
                  <wp:posOffset>2899979</wp:posOffset>
                </wp:positionH>
                <wp:positionV relativeFrom="paragraph">
                  <wp:posOffset>2901131</wp:posOffset>
                </wp:positionV>
                <wp:extent cx="264277" cy="248420"/>
                <wp:effectExtent l="38100" t="19050" r="21590" b="56515"/>
                <wp:wrapNone/>
                <wp:docPr id="274" name="直接箭头连接符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4277" cy="2484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2B0B" id="直接箭头连接符 274" o:spid="_x0000_s1026" type="#_x0000_t32" style="position:absolute;left:0;text-align:left;margin-left:228.35pt;margin-top:228.45pt;width:20.8pt;height:19.55pt;flip:x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" strokecolor="#c7000b" strokeweight="2.25pt">
                <v:stroke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9F7160" wp14:editId="16FC6E60">
                <wp:simplePos x="0" y="0"/>
                <wp:positionH relativeFrom="column">
                  <wp:posOffset>3228215</wp:posOffset>
                </wp:positionH>
                <wp:positionV relativeFrom="paragraph">
                  <wp:posOffset>1501397</wp:posOffset>
                </wp:positionV>
                <wp:extent cx="607508" cy="660694"/>
                <wp:effectExtent l="19050" t="19050" r="21590" b="25400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508" cy="6606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CB5D35" id="矩形 273" o:spid="_x0000_s1026" style="position:absolute;left:0;text-align:left;margin-left:254.2pt;margin-top:118.2pt;width:47.85pt;height:52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24DD056" wp14:editId="733411C7">
            <wp:extent cx="3661717" cy="3366895"/>
            <wp:effectExtent l="0" t="0" r="0" b="508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67832" cy="337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0401" w14:textId="77777777" w:rsidR="000B3E65" w:rsidRDefault="000B3E65" w:rsidP="00C06A66">
      <w:pPr>
        <w:pStyle w:val="30"/>
      </w:pPr>
      <w:r>
        <w:rPr>
          <w:rFonts w:hint="eastAsia"/>
        </w:rPr>
        <w:t>设置</w:t>
      </w:r>
      <w:proofErr w:type="spellStart"/>
      <w:r>
        <w:rPr>
          <w:rFonts w:hint="eastAsia"/>
        </w:rPr>
        <w:t>GaussDB</w:t>
      </w:r>
      <w:proofErr w:type="spellEnd"/>
      <w:r>
        <w:t>(</w:t>
      </w:r>
      <w:r>
        <w:rPr>
          <w:rFonts w:hint="eastAsia"/>
        </w:rPr>
        <w:t>for</w:t>
      </w:r>
      <w:r>
        <w:t xml:space="preserve"> </w:t>
      </w:r>
      <w:proofErr w:type="spellStart"/>
      <w:r>
        <w:rPr>
          <w:rFonts w:hint="eastAsia"/>
        </w:rPr>
        <w:t>openGauss</w:t>
      </w:r>
      <w:proofErr w:type="spellEnd"/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的连接信息。</w:t>
      </w:r>
    </w:p>
    <w:p w14:paraId="6461D892" w14:textId="2E5319F9" w:rsidR="00C4586D" w:rsidRDefault="0027267B">
      <w:pPr>
        <w:pStyle w:val="1e"/>
      </w:pPr>
      <w:r>
        <w:rPr>
          <w:rFonts w:hint="eastAsia"/>
        </w:rPr>
        <w:t>“主机”设为</w:t>
      </w:r>
      <w:r w:rsidR="000B3E65">
        <w:rPr>
          <w:rFonts w:hint="eastAsia"/>
        </w:rPr>
        <w:t>服务</w:t>
      </w:r>
      <w:r>
        <w:rPr>
          <w:rFonts w:hint="eastAsia"/>
        </w:rPr>
        <w:t>所绑定的弹性公网</w:t>
      </w:r>
      <w:r>
        <w:rPr>
          <w:rFonts w:hint="eastAsia"/>
        </w:rPr>
        <w:t>IP</w:t>
      </w:r>
      <w:r>
        <w:rPr>
          <w:rFonts w:hint="eastAsia"/>
        </w:rPr>
        <w:t>地址</w:t>
      </w:r>
      <w:r w:rsidR="000B3E65">
        <w:rPr>
          <w:rFonts w:hint="eastAsia"/>
        </w:rPr>
        <w:t>，“端口”设为</w:t>
      </w:r>
      <w:r w:rsidR="000B3E65">
        <w:rPr>
          <w:rFonts w:hint="eastAsia"/>
        </w:rPr>
        <w:t>8</w:t>
      </w:r>
      <w:r w:rsidR="000B3E65">
        <w:t>000</w:t>
      </w:r>
      <w:r w:rsidR="000B3E65">
        <w:rPr>
          <w:rFonts w:hint="eastAsia"/>
        </w:rPr>
        <w:t>，“数据库</w:t>
      </w:r>
      <w:r w:rsidR="000B3E65">
        <w:t>/</w:t>
      </w:r>
      <w:r w:rsidR="000B3E65">
        <w:rPr>
          <w:rFonts w:hint="eastAsia"/>
        </w:rPr>
        <w:t>模式”设为</w:t>
      </w:r>
      <w:proofErr w:type="spellStart"/>
      <w:r w:rsidR="000B3E65">
        <w:rPr>
          <w:rFonts w:hint="eastAsia"/>
        </w:rPr>
        <w:t>postgres</w:t>
      </w:r>
      <w:proofErr w:type="spellEnd"/>
      <w:r w:rsidR="000B3E65">
        <w:rPr>
          <w:rFonts w:hint="eastAsia"/>
        </w:rPr>
        <w:t>，用户名和密码设为购买服务时所设置的用户名和密码。</w:t>
      </w:r>
      <w:r w:rsidR="00354FAE">
        <w:rPr>
          <w:rFonts w:hint="eastAsia"/>
        </w:rPr>
        <w:t>然后单击“</w:t>
      </w:r>
      <w:r w:rsidR="00440266">
        <w:rPr>
          <w:rFonts w:hint="eastAsia"/>
        </w:rPr>
        <w:t>测试链接</w:t>
      </w:r>
      <w:r w:rsidR="00354FAE">
        <w:rPr>
          <w:rFonts w:hint="eastAsia"/>
        </w:rPr>
        <w:t>”。</w:t>
      </w:r>
    </w:p>
    <w:p w14:paraId="4E775F2B" w14:textId="1946CF01" w:rsidR="000B3E65" w:rsidRDefault="000B3E65" w:rsidP="00B00F2A">
      <w:pPr>
        <w:pStyle w:val="1e"/>
      </w:pPr>
      <w:r>
        <w:rPr>
          <w:rFonts w:hint="eastAsia"/>
        </w:rPr>
        <w:t>如果忘记了所绑定的弹性公网</w:t>
      </w:r>
      <w:r>
        <w:rPr>
          <w:rFonts w:hint="eastAsia"/>
        </w:rPr>
        <w:t>IP</w:t>
      </w:r>
      <w:r>
        <w:rPr>
          <w:rFonts w:hint="eastAsia"/>
        </w:rPr>
        <w:t>地址，参照</w:t>
      </w:r>
      <w:r>
        <w:fldChar w:fldCharType="begin"/>
      </w:r>
      <w:r>
        <w:instrText xml:space="preserve"> HYPERLINK  \l "</w:instrText>
      </w:r>
      <w:r>
        <w:rPr>
          <w:rFonts w:hint="eastAsia"/>
        </w:rPr>
        <w:instrText>_</w:instrText>
      </w:r>
      <w:r>
        <w:rPr>
          <w:rFonts w:hint="eastAsia"/>
        </w:rPr>
        <w:instrText>绑定</w:instrText>
      </w:r>
      <w:r>
        <w:rPr>
          <w:rFonts w:hint="eastAsia"/>
        </w:rPr>
        <w:instrText>GaussDB(for_openGauss)</w:instrText>
      </w:r>
      <w:r>
        <w:rPr>
          <w:rFonts w:hint="eastAsia"/>
        </w:rPr>
        <w:instrText>数据库</w:instrText>
      </w:r>
      <w:r>
        <w:instrText xml:space="preserve">" </w:instrText>
      </w:r>
      <w:r>
        <w:fldChar w:fldCharType="separate"/>
      </w:r>
      <w:r w:rsidRPr="000B3E65">
        <w:rPr>
          <w:rStyle w:val="af"/>
          <w:rFonts w:hint="eastAsia"/>
        </w:rPr>
        <w:t>绑定</w:t>
      </w:r>
      <w:r w:rsidRPr="000B3E65">
        <w:rPr>
          <w:rStyle w:val="af"/>
          <w:rFonts w:hint="eastAsia"/>
        </w:rPr>
        <w:t>GaussDB(for openGauss)</w:t>
      </w:r>
      <w:r w:rsidRPr="000B3E65">
        <w:rPr>
          <w:rStyle w:val="af"/>
          <w:rFonts w:hint="eastAsia"/>
        </w:rPr>
        <w:t>数据库</w:t>
      </w:r>
      <w:r>
        <w:fldChar w:fldCharType="end"/>
      </w:r>
      <w:r>
        <w:rPr>
          <w:rFonts w:hint="eastAsia"/>
        </w:rPr>
        <w:t>一节的办法在服务连接信息中查看。</w:t>
      </w:r>
    </w:p>
    <w:p w14:paraId="76AF34C5" w14:textId="345611F7" w:rsidR="00C5397D" w:rsidRDefault="00440266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417CCEE2" wp14:editId="1B90EC60">
                <wp:simplePos x="0" y="0"/>
                <wp:positionH relativeFrom="margin">
                  <wp:posOffset>1075261</wp:posOffset>
                </wp:positionH>
                <wp:positionV relativeFrom="paragraph">
                  <wp:posOffset>3179309</wp:posOffset>
                </wp:positionV>
                <wp:extent cx="264277" cy="248420"/>
                <wp:effectExtent l="38100" t="19050" r="21590" b="56515"/>
                <wp:wrapNone/>
                <wp:docPr id="280" name="直接箭头连接符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4277" cy="2484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ACE2A" id="直接箭头连接符 280" o:spid="_x0000_s1026" type="#_x0000_t32" style="position:absolute;left:0;text-align:left;margin-left:84.65pt;margin-top:250.35pt;width:20.8pt;height:19.55pt;flip:x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" strokecolor="#c7000b" strokeweight="2.25pt">
                <v:stroke endarrow="block"/>
                <w10:wrap anchorx="margin"/>
              </v:shape>
            </w:pict>
          </mc:Fallback>
        </mc:AlternateContent>
      </w:r>
      <w:r w:rsidR="000B3E65"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10D4408" wp14:editId="49E2B921">
                <wp:simplePos x="0" y="0"/>
                <wp:positionH relativeFrom="column">
                  <wp:posOffset>1224992</wp:posOffset>
                </wp:positionH>
                <wp:positionV relativeFrom="paragraph">
                  <wp:posOffset>1150367</wp:posOffset>
                </wp:positionV>
                <wp:extent cx="2648060" cy="369988"/>
                <wp:effectExtent l="19050" t="19050" r="19050" b="11430"/>
                <wp:wrapNone/>
                <wp:docPr id="276" name="矩形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8060" cy="3699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40C71" id="矩形 276" o:spid="_x0000_s1026" style="position:absolute;left:0;text-align:left;margin-left:96.45pt;margin-top:90.6pt;width:208.5pt;height:29.1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" filled="f" strokecolor="#c7000b" strokeweight="2.25pt"/>
            </w:pict>
          </mc:Fallback>
        </mc:AlternateContent>
      </w:r>
      <w:r w:rsidR="000B3E65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1652F5C4" wp14:editId="3B4EA065">
                <wp:simplePos x="0" y="0"/>
                <wp:positionH relativeFrom="column">
                  <wp:posOffset>1039999</wp:posOffset>
                </wp:positionH>
                <wp:positionV relativeFrom="paragraph">
                  <wp:posOffset>1673636</wp:posOffset>
                </wp:positionV>
                <wp:extent cx="1210292" cy="369989"/>
                <wp:effectExtent l="19050" t="19050" r="28575" b="11430"/>
                <wp:wrapNone/>
                <wp:docPr id="278" name="矩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292" cy="3699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EA61D" id="矩形 278" o:spid="_x0000_s1026" style="position:absolute;left:0;text-align:left;margin-left:81.9pt;margin-top:131.8pt;width:95.3pt;height:29.1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" filled="f" strokecolor="#c7000b" strokeweight="2.25pt"/>
            </w:pict>
          </mc:Fallback>
        </mc:AlternateContent>
      </w:r>
      <w:r w:rsidR="000B3E65"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3EF957A8" wp14:editId="5ACB1179">
                <wp:simplePos x="0" y="0"/>
                <wp:positionH relativeFrom="column">
                  <wp:posOffset>4058047</wp:posOffset>
                </wp:positionH>
                <wp:positionV relativeFrom="paragraph">
                  <wp:posOffset>1145081</wp:posOffset>
                </wp:positionV>
                <wp:extent cx="496842" cy="190280"/>
                <wp:effectExtent l="19050" t="19050" r="17780" b="19685"/>
                <wp:wrapNone/>
                <wp:docPr id="277" name="矩形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842" cy="1902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32314" id="矩形 277" o:spid="_x0000_s1026" style="position:absolute;left:0;text-align:left;margin-left:319.55pt;margin-top:90.15pt;width:39.1pt;height:1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" filled="f" strokecolor="#c7000b" strokeweight="2.25pt"/>
            </w:pict>
          </mc:Fallback>
        </mc:AlternateContent>
      </w:r>
      <w:r w:rsidR="00C5397D">
        <w:rPr>
          <w:noProof/>
        </w:rPr>
        <w:drawing>
          <wp:inline distT="0" distB="0" distL="0" distR="0" wp14:anchorId="646C62A0" wp14:editId="7A512D98">
            <wp:extent cx="4029613" cy="370517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37633" cy="371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CF50" w14:textId="68B577BC" w:rsidR="00440266" w:rsidRDefault="00440266">
      <w:pPr>
        <w:pStyle w:val="1e"/>
      </w:pPr>
      <w:r w:rsidRPr="00440266">
        <w:rPr>
          <w:rFonts w:hint="eastAsia"/>
        </w:rPr>
        <w:lastRenderedPageBreak/>
        <w:t>测试结果</w:t>
      </w:r>
      <w:r w:rsidRPr="00440266">
        <w:t>OK</w:t>
      </w:r>
      <w:r w:rsidRPr="00440266">
        <w:t>后</w:t>
      </w:r>
      <w:r>
        <w:rPr>
          <w:rFonts w:hint="eastAsia"/>
        </w:rPr>
        <w:t>，单</w:t>
      </w:r>
      <w:r w:rsidRPr="00440266">
        <w:t>击</w:t>
      </w:r>
      <w:r>
        <w:rPr>
          <w:rFonts w:hint="eastAsia"/>
        </w:rPr>
        <w:t>“</w:t>
      </w:r>
      <w:r w:rsidRPr="00440266">
        <w:t>确</w:t>
      </w:r>
      <w:r>
        <w:rPr>
          <w:rFonts w:hint="eastAsia"/>
        </w:rPr>
        <w:t>定”</w:t>
      </w:r>
      <w:r w:rsidRPr="00440266">
        <w:t>，并</w:t>
      </w:r>
      <w:r>
        <w:rPr>
          <w:rFonts w:hint="eastAsia"/>
        </w:rPr>
        <w:t>单</w:t>
      </w:r>
      <w:r w:rsidRPr="00440266">
        <w:t>击</w:t>
      </w:r>
      <w:r>
        <w:rPr>
          <w:rFonts w:hint="eastAsia"/>
        </w:rPr>
        <w:t>“</w:t>
      </w:r>
      <w:r w:rsidRPr="00440266">
        <w:t>完成</w:t>
      </w:r>
      <w:r>
        <w:rPr>
          <w:rFonts w:hint="eastAsia"/>
        </w:rPr>
        <w:t>”。</w:t>
      </w:r>
    </w:p>
    <w:p w14:paraId="5110A8A6" w14:textId="3B72FE44" w:rsidR="00CC4373" w:rsidRDefault="00440266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360FCCC" wp14:editId="1C114F0B">
                <wp:simplePos x="0" y="0"/>
                <wp:positionH relativeFrom="column">
                  <wp:posOffset>1425843</wp:posOffset>
                </wp:positionH>
                <wp:positionV relativeFrom="paragraph">
                  <wp:posOffset>1085024</wp:posOffset>
                </wp:positionV>
                <wp:extent cx="967017" cy="200851"/>
                <wp:effectExtent l="19050" t="19050" r="24130" b="27940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017" cy="20085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A9AA6A" id="矩形 286" o:spid="_x0000_s1026" style="position:absolute;left:0;text-align:left;margin-left:112.25pt;margin-top:85.45pt;width:76.15pt;height:15.8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DE13466" wp14:editId="3C1DA1E4">
            <wp:extent cx="3968675" cy="3622925"/>
            <wp:effectExtent l="0" t="0" r="0" b="0"/>
            <wp:docPr id="284" name="图片 284" descr="C:\Users\z84227187\AppData\Roaming\eSpace_Desktop\UserData\z84227187\imagefiles\originalImgfiles\CF8DBD2C-97E1-4242-8631-171620085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84227187\AppData\Roaming\eSpace_Desktop\UserData\z84227187\imagefiles\originalImgfiles\CF8DBD2C-97E1-4242-8631-1716200854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078" cy="36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D091C" w14:textId="00D667E6" w:rsidR="00CC4373" w:rsidRDefault="00440266" w:rsidP="00B00F2A">
      <w:pPr>
        <w:pStyle w:val="30"/>
      </w:pPr>
      <w:r>
        <w:rPr>
          <w:rFonts w:hint="eastAsia"/>
        </w:rPr>
        <w:t>在左边导航栏单击所添加的连接，</w:t>
      </w:r>
      <w:r w:rsidR="005C0279">
        <w:rPr>
          <w:rFonts w:hint="eastAsia"/>
        </w:rPr>
        <w:t>等待一会儿即</w:t>
      </w:r>
      <w:r>
        <w:rPr>
          <w:rFonts w:hint="eastAsia"/>
        </w:rPr>
        <w:t>可见连接成功后的数据库。</w:t>
      </w:r>
    </w:p>
    <w:p w14:paraId="471F7285" w14:textId="2A187768" w:rsidR="00440266" w:rsidRPr="00B00F2A" w:rsidRDefault="00440266" w:rsidP="00B00F2A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E8EF30" wp14:editId="4C020524">
                <wp:simplePos x="0" y="0"/>
                <wp:positionH relativeFrom="column">
                  <wp:posOffset>659438</wp:posOffset>
                </wp:positionH>
                <wp:positionV relativeFrom="paragraph">
                  <wp:posOffset>836581</wp:posOffset>
                </wp:positionV>
                <wp:extent cx="1479954" cy="1691376"/>
                <wp:effectExtent l="19050" t="19050" r="25400" b="23495"/>
                <wp:wrapNone/>
                <wp:docPr id="282" name="矩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954" cy="16913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9446FE" id="矩形 282" o:spid="_x0000_s1026" style="position:absolute;left:0;text-align:left;margin-left:51.9pt;margin-top:65.85pt;width:116.55pt;height:133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984BC94" wp14:editId="5FF7AB49">
            <wp:extent cx="5234079" cy="3497283"/>
            <wp:effectExtent l="0" t="0" r="5080" b="8255"/>
            <wp:docPr id="283" name="图片 283" descr="C:\Users\z84227187\AppData\Roaming\eSpace_Desktop\UserData\z84227187\imagefiles\originalImgfiles\213A9FC8-2350-481A-9A9D-D10680827C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84227187\AppData\Roaming\eSpace_Desktop\UserData\z84227187\imagefiles\originalImgfiles\213A9FC8-2350-481A-9A9D-D10680827C6F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281" cy="350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1B6C9" w14:textId="22F730B1" w:rsidR="00F75E9E" w:rsidRDefault="00F75E9E" w:rsidP="00B00F2A">
      <w:pPr>
        <w:pStyle w:val="1e"/>
        <w:ind w:left="0"/>
      </w:pPr>
    </w:p>
    <w:p w14:paraId="0EC3B931" w14:textId="296B8611" w:rsidR="006D71C0" w:rsidRPr="00B47A20" w:rsidRDefault="006D71C0" w:rsidP="00724391">
      <w:pPr>
        <w:pStyle w:val="2"/>
        <w:rPr>
          <w:rFonts w:ascii="方正兰亭黑简体"/>
        </w:rPr>
      </w:pPr>
      <w:r w:rsidRPr="00B47A20">
        <w:rPr>
          <w:rFonts w:hint="eastAsia"/>
        </w:rPr>
        <w:lastRenderedPageBreak/>
        <w:t>通过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Studio</w:t>
      </w:r>
      <w:r w:rsidRPr="00B47A20">
        <w:rPr>
          <w:rFonts w:ascii="方正兰亭黑简体" w:hint="eastAsia"/>
        </w:rPr>
        <w:t>远程连接</w:t>
      </w:r>
      <w:r w:rsidRPr="00C72E42">
        <w:t>GaussDB</w:t>
      </w:r>
      <w:r w:rsidRPr="00B47A20">
        <w:rPr>
          <w:rFonts w:ascii="方正兰亭黑简体" w:hint="eastAsia"/>
        </w:rPr>
        <w:t>(</w:t>
      </w:r>
      <w:r>
        <w:t>for openGauss</w:t>
      </w:r>
      <w:r w:rsidRPr="00B47A20">
        <w:rPr>
          <w:rFonts w:ascii="方正兰亭黑简体" w:hint="eastAsia"/>
        </w:rPr>
        <w:t>)</w:t>
      </w:r>
    </w:p>
    <w:p w14:paraId="08964AE2" w14:textId="77777777" w:rsidR="006D71C0" w:rsidRDefault="006D71C0" w:rsidP="006D71C0">
      <w:pPr>
        <w:pStyle w:val="1e"/>
      </w:pPr>
      <w:r w:rsidRPr="00044C34">
        <w:t>Data Studio</w:t>
      </w:r>
      <w:r w:rsidRPr="00044C34">
        <w:t>是一个集成开发环境（</w:t>
      </w:r>
      <w:r w:rsidRPr="00044C34">
        <w:t>IDE</w:t>
      </w:r>
      <w:r w:rsidRPr="00044C34">
        <w:t>），帮助数据库开发人员便捷地构建应用程序，以图形化界面形式提供数据库关键特性。</w:t>
      </w:r>
    </w:p>
    <w:p w14:paraId="08C37E9D" w14:textId="77777777" w:rsidR="006D71C0" w:rsidRDefault="006D71C0" w:rsidP="006D71C0">
      <w:pPr>
        <w:pStyle w:val="1e"/>
      </w:pPr>
      <w:r w:rsidRPr="00044C34">
        <w:t>数据库开发人员仅需掌握少量的编程知识，即可使用该工具进行数据库对象操作。</w:t>
      </w:r>
      <w:r w:rsidRPr="00044C34">
        <w:t>Data Studio</w:t>
      </w:r>
      <w:r w:rsidRPr="00044C34">
        <w:t>提供丰富多样的特性，例如：</w:t>
      </w:r>
    </w:p>
    <w:p w14:paraId="4EDD0B65" w14:textId="77777777" w:rsidR="006D71C0" w:rsidRDefault="006D71C0" w:rsidP="006D71C0">
      <w:pPr>
        <w:pStyle w:val="49"/>
        <w:numPr>
          <w:ilvl w:val="0"/>
          <w:numId w:val="17"/>
        </w:numPr>
        <w:adjustRightInd/>
      </w:pPr>
      <w:r w:rsidRPr="00044C34">
        <w:t>创建和管理数据库对象</w:t>
      </w:r>
    </w:p>
    <w:p w14:paraId="110AF87B" w14:textId="77777777" w:rsidR="006D71C0" w:rsidRDefault="006D71C0" w:rsidP="006D71C0">
      <w:pPr>
        <w:pStyle w:val="49"/>
        <w:numPr>
          <w:ilvl w:val="0"/>
          <w:numId w:val="17"/>
        </w:numPr>
        <w:adjustRightInd/>
      </w:pPr>
      <w:r w:rsidRPr="00044C34">
        <w:t>执行</w:t>
      </w:r>
      <w:r w:rsidRPr="00044C34">
        <w:t>SQL</w:t>
      </w:r>
      <w:r w:rsidRPr="00044C34">
        <w:t>语句</w:t>
      </w:r>
      <w:r w:rsidRPr="00044C34">
        <w:t>/</w:t>
      </w:r>
      <w:r w:rsidRPr="00044C34">
        <w:t>脚本</w:t>
      </w:r>
    </w:p>
    <w:p w14:paraId="6CEB3F54" w14:textId="77777777" w:rsidR="006D71C0" w:rsidRDefault="006D71C0" w:rsidP="006D71C0">
      <w:pPr>
        <w:pStyle w:val="49"/>
        <w:numPr>
          <w:ilvl w:val="0"/>
          <w:numId w:val="17"/>
        </w:numPr>
        <w:adjustRightInd/>
      </w:pPr>
      <w:r w:rsidRPr="00044C34">
        <w:t>编辑和执行</w:t>
      </w:r>
      <w:r w:rsidRPr="00044C34">
        <w:t>PL/SQL</w:t>
      </w:r>
      <w:r w:rsidRPr="00044C34">
        <w:t>语句</w:t>
      </w:r>
    </w:p>
    <w:p w14:paraId="17E95FA5" w14:textId="77777777" w:rsidR="006D71C0" w:rsidRDefault="006D71C0" w:rsidP="006D71C0">
      <w:pPr>
        <w:pStyle w:val="49"/>
        <w:numPr>
          <w:ilvl w:val="0"/>
          <w:numId w:val="17"/>
        </w:numPr>
        <w:adjustRightInd/>
      </w:pPr>
      <w:r w:rsidRPr="00044C34">
        <w:t>图形化查看执行计划和开销</w:t>
      </w:r>
    </w:p>
    <w:p w14:paraId="6F070698" w14:textId="77777777" w:rsidR="006D71C0" w:rsidRDefault="006D71C0" w:rsidP="006D71C0">
      <w:pPr>
        <w:pStyle w:val="49"/>
        <w:numPr>
          <w:ilvl w:val="0"/>
          <w:numId w:val="17"/>
        </w:numPr>
        <w:adjustRightInd/>
      </w:pPr>
      <w:proofErr w:type="gramStart"/>
      <w:r w:rsidRPr="00044C34">
        <w:t>导出表</w:t>
      </w:r>
      <w:proofErr w:type="gramEnd"/>
      <w:r w:rsidRPr="00044C34">
        <w:t>数据等</w:t>
      </w:r>
    </w:p>
    <w:p w14:paraId="7B94E442" w14:textId="77777777" w:rsidR="006D71C0" w:rsidRDefault="006D71C0" w:rsidP="006D71C0">
      <w:pPr>
        <w:pStyle w:val="1e"/>
      </w:pPr>
      <w:r w:rsidRPr="00044C34">
        <w:t>创建和管理数据库对象包括：</w:t>
      </w:r>
    </w:p>
    <w:p w14:paraId="1A05BFAD" w14:textId="77777777" w:rsidR="006D71C0" w:rsidRDefault="006D71C0" w:rsidP="006D71C0">
      <w:pPr>
        <w:pStyle w:val="49"/>
        <w:numPr>
          <w:ilvl w:val="0"/>
          <w:numId w:val="17"/>
        </w:numPr>
        <w:adjustRightInd/>
      </w:pPr>
      <w:r w:rsidRPr="00044C34">
        <w:t>数据库</w:t>
      </w:r>
    </w:p>
    <w:p w14:paraId="69970186" w14:textId="77777777" w:rsidR="006D71C0" w:rsidRDefault="006D71C0" w:rsidP="006D71C0">
      <w:pPr>
        <w:pStyle w:val="49"/>
        <w:numPr>
          <w:ilvl w:val="0"/>
          <w:numId w:val="17"/>
        </w:numPr>
        <w:adjustRightInd/>
      </w:pPr>
      <w:r w:rsidRPr="00044C34">
        <w:t>模式</w:t>
      </w:r>
    </w:p>
    <w:p w14:paraId="61225BED" w14:textId="77777777" w:rsidR="006D71C0" w:rsidRDefault="006D71C0" w:rsidP="006D71C0">
      <w:pPr>
        <w:pStyle w:val="49"/>
        <w:numPr>
          <w:ilvl w:val="0"/>
          <w:numId w:val="17"/>
        </w:numPr>
        <w:adjustRightInd/>
      </w:pPr>
      <w:r w:rsidRPr="00044C34">
        <w:t>函数</w:t>
      </w:r>
    </w:p>
    <w:p w14:paraId="7E2D82AA" w14:textId="77777777" w:rsidR="006D71C0" w:rsidRDefault="006D71C0" w:rsidP="006D71C0">
      <w:pPr>
        <w:pStyle w:val="49"/>
        <w:numPr>
          <w:ilvl w:val="0"/>
          <w:numId w:val="17"/>
        </w:numPr>
        <w:adjustRightInd/>
      </w:pPr>
      <w:r w:rsidRPr="00044C34">
        <w:t>过程</w:t>
      </w:r>
    </w:p>
    <w:p w14:paraId="32FA9F5B" w14:textId="77777777" w:rsidR="006D71C0" w:rsidRDefault="006D71C0" w:rsidP="006D71C0">
      <w:pPr>
        <w:pStyle w:val="49"/>
        <w:numPr>
          <w:ilvl w:val="0"/>
          <w:numId w:val="17"/>
        </w:numPr>
        <w:adjustRightInd/>
      </w:pPr>
      <w:r w:rsidRPr="00044C34">
        <w:t>表</w:t>
      </w:r>
    </w:p>
    <w:p w14:paraId="53C0399A" w14:textId="77777777" w:rsidR="006D71C0" w:rsidRDefault="006D71C0" w:rsidP="006D71C0">
      <w:pPr>
        <w:pStyle w:val="49"/>
        <w:numPr>
          <w:ilvl w:val="0"/>
          <w:numId w:val="17"/>
        </w:numPr>
        <w:adjustRightInd/>
      </w:pPr>
      <w:r w:rsidRPr="00044C34">
        <w:t>序列</w:t>
      </w:r>
    </w:p>
    <w:p w14:paraId="106EB718" w14:textId="77777777" w:rsidR="006D71C0" w:rsidRDefault="006D71C0" w:rsidP="006D71C0">
      <w:pPr>
        <w:pStyle w:val="49"/>
        <w:numPr>
          <w:ilvl w:val="0"/>
          <w:numId w:val="17"/>
        </w:numPr>
        <w:adjustRightInd/>
      </w:pPr>
      <w:r w:rsidRPr="00044C34">
        <w:t>索引</w:t>
      </w:r>
    </w:p>
    <w:p w14:paraId="0272C7A6" w14:textId="77777777" w:rsidR="006D71C0" w:rsidRDefault="006D71C0" w:rsidP="006D71C0">
      <w:pPr>
        <w:pStyle w:val="49"/>
        <w:numPr>
          <w:ilvl w:val="0"/>
          <w:numId w:val="17"/>
        </w:numPr>
        <w:adjustRightInd/>
      </w:pPr>
      <w:r w:rsidRPr="00044C34">
        <w:t>视图</w:t>
      </w:r>
    </w:p>
    <w:p w14:paraId="0861DA10" w14:textId="77777777" w:rsidR="006D71C0" w:rsidRDefault="006D71C0" w:rsidP="006D71C0">
      <w:pPr>
        <w:pStyle w:val="49"/>
        <w:numPr>
          <w:ilvl w:val="0"/>
          <w:numId w:val="17"/>
        </w:numPr>
        <w:adjustRightInd/>
      </w:pPr>
      <w:r w:rsidRPr="00044C34">
        <w:t>表空间</w:t>
      </w:r>
    </w:p>
    <w:p w14:paraId="2CF7587B" w14:textId="77777777" w:rsidR="006D71C0" w:rsidRDefault="006D71C0" w:rsidP="006D71C0">
      <w:pPr>
        <w:pStyle w:val="49"/>
        <w:numPr>
          <w:ilvl w:val="0"/>
          <w:numId w:val="17"/>
        </w:numPr>
        <w:adjustRightInd/>
      </w:pPr>
      <w:r w:rsidRPr="00044C34">
        <w:t>同义词</w:t>
      </w:r>
    </w:p>
    <w:p w14:paraId="280A27CA" w14:textId="77777777" w:rsidR="006D71C0" w:rsidRDefault="006D71C0" w:rsidP="006D71C0">
      <w:pPr>
        <w:pStyle w:val="1e"/>
        <w:rPr>
          <w:rFonts w:ascii="方正兰亭黑简体"/>
        </w:rPr>
      </w:pPr>
      <w:r w:rsidRPr="00044C34">
        <w:t>Data Studio</w:t>
      </w:r>
      <w:r w:rsidRPr="00044C34">
        <w:t>还提供</w:t>
      </w:r>
      <w:r w:rsidRPr="00044C34">
        <w:t>SQL</w:t>
      </w:r>
      <w:r w:rsidRPr="00044C34">
        <w:t>助手用于在</w:t>
      </w:r>
      <w:r w:rsidRPr="00044C34">
        <w:t>“SQL</w:t>
      </w:r>
      <w:r w:rsidRPr="00044C34">
        <w:t>终端</w:t>
      </w:r>
      <w:r w:rsidRPr="00044C34">
        <w:t>”</w:t>
      </w:r>
      <w:r w:rsidRPr="00044C34">
        <w:t>和</w:t>
      </w:r>
      <w:r w:rsidRPr="00044C34">
        <w:t>“PL/</w:t>
      </w:r>
      <w:proofErr w:type="spellStart"/>
      <w:r w:rsidRPr="00044C34">
        <w:t>SQLViewer</w:t>
      </w:r>
      <w:proofErr w:type="spellEnd"/>
      <w:r w:rsidRPr="00044C34">
        <w:t>”</w:t>
      </w:r>
      <w:r w:rsidRPr="00044C34">
        <w:t>中执行各种查询</w:t>
      </w:r>
      <w:r w:rsidRPr="00044C34">
        <w:t>/</w:t>
      </w:r>
      <w:r w:rsidRPr="00044C34">
        <w:t>过程</w:t>
      </w:r>
      <w:r w:rsidRPr="00044C34">
        <w:t>/</w:t>
      </w:r>
      <w:r w:rsidRPr="00044C34">
        <w:t>函数。</w:t>
      </w:r>
    </w:p>
    <w:p w14:paraId="6BF45BBD" w14:textId="4397032F" w:rsidR="006D71C0" w:rsidRPr="00724391" w:rsidRDefault="006D71C0" w:rsidP="006D71C0">
      <w:pPr>
        <w:pStyle w:val="3"/>
      </w:pPr>
      <w:r>
        <w:rPr>
          <w:rFonts w:ascii="方正兰亭黑简体" w:hint="eastAsia"/>
        </w:rPr>
        <w:t>下载</w:t>
      </w:r>
      <w:r>
        <w:rPr>
          <w:rFonts w:ascii="方正兰亭黑简体" w:hint="eastAsia"/>
        </w:rPr>
        <w:t>Data</w:t>
      </w:r>
      <w:r>
        <w:rPr>
          <w:rFonts w:ascii="方正兰亭黑简体"/>
        </w:rPr>
        <w:t xml:space="preserve"> </w:t>
      </w:r>
      <w:r>
        <w:rPr>
          <w:rFonts w:ascii="方正兰亭黑简体" w:hint="eastAsia"/>
        </w:rPr>
        <w:t>Studio</w:t>
      </w:r>
      <w:r>
        <w:rPr>
          <w:rFonts w:ascii="方正兰亭黑简体" w:hint="eastAsia"/>
        </w:rPr>
        <w:t>工具包</w:t>
      </w:r>
    </w:p>
    <w:p w14:paraId="28A5350E" w14:textId="7E09CC02" w:rsidR="006D71C0" w:rsidRDefault="006D71C0" w:rsidP="00724391">
      <w:pPr>
        <w:pStyle w:val="1e"/>
      </w:pPr>
      <w:r w:rsidRPr="00FF3420">
        <w:t>获取地址参考：</w:t>
      </w:r>
    </w:p>
    <w:p w14:paraId="64F132E9" w14:textId="77777777" w:rsidR="006D71C0" w:rsidRDefault="006D71C0" w:rsidP="006D71C0">
      <w:pPr>
        <w:pStyle w:val="1e"/>
      </w:pPr>
      <w:hyperlink r:id="rId74" w:history="1">
        <w:r w:rsidRPr="000E370D">
          <w:rPr>
            <w:rStyle w:val="af"/>
          </w:rPr>
          <w:t>https://opengauss.obs.cn-south-1.myhuaweicloud.com/1.0.1/DataStudio_win_64.zip</w:t>
        </w:r>
      </w:hyperlink>
    </w:p>
    <w:p w14:paraId="143B0E85" w14:textId="77777777" w:rsidR="006D71C0" w:rsidRDefault="006D71C0" w:rsidP="006D71C0">
      <w:pPr>
        <w:pStyle w:val="1e"/>
        <w:rPr>
          <w:rFonts w:ascii="方正兰亭黑简体"/>
        </w:rPr>
      </w:pPr>
      <w:r w:rsidRPr="00FB5D8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416F8861" wp14:editId="6ECFC215">
                <wp:simplePos x="0" y="0"/>
                <wp:positionH relativeFrom="column">
                  <wp:posOffset>918111</wp:posOffset>
                </wp:positionH>
                <wp:positionV relativeFrom="paragraph">
                  <wp:posOffset>1094389</wp:posOffset>
                </wp:positionV>
                <wp:extent cx="432079" cy="155749"/>
                <wp:effectExtent l="19050" t="19050" r="25400" b="15875"/>
                <wp:wrapNone/>
                <wp:docPr id="202" name="矩形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79" cy="1557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020F4" id="矩形 202" o:spid="_x0000_s1026" style="position:absolute;left:0;text-align:left;margin-left:72.3pt;margin-top:86.15pt;width:34pt;height:12.2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3559F75" wp14:editId="76D320D8">
            <wp:extent cx="5454000" cy="2005200"/>
            <wp:effectExtent l="19050" t="19050" r="13970" b="14605"/>
            <wp:docPr id="201" name="图片 201" descr="C:\Users\swx941157\AppData\Roaming\eSpace_Desktop\UserData\swx941157\imagefiles\originalImgfiles\464299C5-A8C2-4BB5-935D-AC5C43CDD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4299C5-A8C2-4BB5-935D-AC5C43CDD402" descr="C:\Users\swx941157\AppData\Roaming\eSpace_Desktop\UserData\swx941157\imagefiles\originalImgfiles\464299C5-A8C2-4BB5-935D-AC5C43CDD4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"/>
                    <a:stretch/>
                  </pic:blipFill>
                  <pic:spPr bwMode="auto">
                    <a:xfrm>
                      <a:off x="0" y="0"/>
                      <a:ext cx="5454000" cy="200520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8B578" w14:textId="77777777" w:rsidR="006D71C0" w:rsidRDefault="006D71C0" w:rsidP="006D71C0">
      <w:pPr>
        <w:pStyle w:val="1e"/>
        <w:rPr>
          <w:rFonts w:ascii="方正兰亭黑简体"/>
        </w:rPr>
      </w:pPr>
      <w:r w:rsidRPr="00A0410D">
        <w:rPr>
          <w:noProof/>
          <w:color w:val="C00000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C9FFA67" wp14:editId="405605AE">
                <wp:simplePos x="0" y="0"/>
                <wp:positionH relativeFrom="column">
                  <wp:posOffset>2172588</wp:posOffset>
                </wp:positionH>
                <wp:positionV relativeFrom="paragraph">
                  <wp:posOffset>1119758</wp:posOffset>
                </wp:positionV>
                <wp:extent cx="180249" cy="246178"/>
                <wp:effectExtent l="19050" t="19050" r="67945" b="40005"/>
                <wp:wrapNone/>
                <wp:docPr id="78" name="直接箭头连接符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249" cy="24617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CF3B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8" o:spid="_x0000_s1026" type="#_x0000_t32" style="position:absolute;left:0;text-align:left;margin-left:171.05pt;margin-top:88.15pt;width:14.2pt;height:19.4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" strokecolor="#c00000" strokeweight="2.25pt">
                <v:stroke endarrow="block"/>
              </v:shape>
            </w:pict>
          </mc:Fallback>
        </mc:AlternateContent>
      </w:r>
      <w:r w:rsidRPr="00FB5D83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3F24A9E5" wp14:editId="7C968D2E">
                <wp:simplePos x="0" y="0"/>
                <wp:positionH relativeFrom="column">
                  <wp:posOffset>876935</wp:posOffset>
                </wp:positionH>
                <wp:positionV relativeFrom="paragraph">
                  <wp:posOffset>1333543</wp:posOffset>
                </wp:positionV>
                <wp:extent cx="2440951" cy="187115"/>
                <wp:effectExtent l="19050" t="19050" r="16510" b="22860"/>
                <wp:wrapNone/>
                <wp:docPr id="203" name="矩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0951" cy="1871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714995" id="矩形 203" o:spid="_x0000_s1026" style="position:absolute;left:0;text-align:left;margin-left:69.05pt;margin-top:105pt;width:192.2pt;height:14.75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6B3197E" wp14:editId="0FE5D350">
            <wp:extent cx="5454000" cy="1530000"/>
            <wp:effectExtent l="19050" t="19050" r="13970" b="13335"/>
            <wp:docPr id="29" name="图片 29" descr="C:\Users\swx941157\AppData\Roaming\eSpace_Desktop\UserData\swx941157\imagefiles\originalImgfiles\BCF08411-A1CA-4D07-AB0A-BEE5E339B7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F08411-A1CA-4D07-AB0A-BEE5E339B7B5" descr="C:\Users\swx941157\AppData\Roaming\eSpace_Desktop\UserData\swx941157\imagefiles\originalImgfiles\BCF08411-A1CA-4D07-AB0A-BEE5E339B7B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90"/>
                    <a:stretch/>
                  </pic:blipFill>
                  <pic:spPr bwMode="auto">
                    <a:xfrm>
                      <a:off x="0" y="0"/>
                      <a:ext cx="5454000" cy="153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69C6D" w14:textId="77777777" w:rsidR="006D71C0" w:rsidRDefault="006D71C0" w:rsidP="006D71C0">
      <w:pPr>
        <w:pStyle w:val="1e"/>
      </w:pPr>
      <w:r>
        <w:rPr>
          <w:rFonts w:hint="eastAsia"/>
        </w:rPr>
        <w:t>下载后的文件名为：</w:t>
      </w:r>
      <w:r>
        <w:t>DataStudio_win_64</w:t>
      </w:r>
      <w:r w:rsidRPr="0086703D">
        <w:t>.zip</w:t>
      </w:r>
    </w:p>
    <w:p w14:paraId="1EEBE7A7" w14:textId="77777777" w:rsidR="006D71C0" w:rsidRDefault="006D71C0" w:rsidP="006D71C0">
      <w:pPr>
        <w:pStyle w:val="1e"/>
      </w:pPr>
      <w:r>
        <w:rPr>
          <w:rFonts w:hint="eastAsia"/>
        </w:rPr>
        <w:t>将下载的软件包（</w:t>
      </w:r>
      <w:r>
        <w:t>DataStudio_win_64</w:t>
      </w:r>
      <w:r w:rsidRPr="0086703D">
        <w:t>.zip</w:t>
      </w:r>
      <w:r>
        <w:rPr>
          <w:rFonts w:hint="eastAsia"/>
        </w:rPr>
        <w:t>）解压到自己指定的位置，比如解压至</w:t>
      </w:r>
      <w:r>
        <w:rPr>
          <w:rFonts w:hint="eastAsia"/>
        </w:rPr>
        <w:t>D</w:t>
      </w:r>
      <w:r>
        <w:rPr>
          <w:rFonts w:hint="eastAsia"/>
        </w:rPr>
        <w:t>盘，具体如下：</w:t>
      </w:r>
    </w:p>
    <w:p w14:paraId="5B22B447" w14:textId="77777777" w:rsidR="006D71C0" w:rsidRPr="004244DB" w:rsidRDefault="006D71C0" w:rsidP="006D71C0">
      <w:pPr>
        <w:pStyle w:val="1e"/>
      </w:pPr>
      <w:r w:rsidRPr="00FB5D83"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EE8640C" wp14:editId="34532535">
                <wp:simplePos x="0" y="0"/>
                <wp:positionH relativeFrom="column">
                  <wp:posOffset>1606550</wp:posOffset>
                </wp:positionH>
                <wp:positionV relativeFrom="paragraph">
                  <wp:posOffset>1767205</wp:posOffset>
                </wp:positionV>
                <wp:extent cx="910574" cy="180149"/>
                <wp:effectExtent l="19050" t="19050" r="23495" b="10795"/>
                <wp:wrapNone/>
                <wp:docPr id="208" name="矩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574" cy="1801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F1F4C0" id="矩形 208" o:spid="_x0000_s1026" style="position:absolute;left:0;text-align:left;margin-left:126.5pt;margin-top:139.15pt;width:71.7pt;height:14.2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4C73E0A" wp14:editId="1AA3F308">
            <wp:extent cx="4794250" cy="2736374"/>
            <wp:effectExtent l="19050" t="19050" r="25400" b="260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07333" cy="274384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6AF3FD" w14:textId="77777777" w:rsidR="006D71C0" w:rsidRDefault="006D71C0" w:rsidP="006D71C0">
      <w:pPr>
        <w:pStyle w:val="1e"/>
      </w:pPr>
      <w:r>
        <w:t>注</w:t>
      </w:r>
      <w:r>
        <w:rPr>
          <w:rFonts w:hint="eastAsia"/>
        </w:rPr>
        <w:t>：</w:t>
      </w:r>
      <w:r>
        <w:rPr>
          <w:rFonts w:hint="eastAsia"/>
        </w:rPr>
        <w:t>Data</w:t>
      </w:r>
      <w:r>
        <w:t xml:space="preserve"> Studio</w:t>
      </w:r>
      <w:r>
        <w:t>的安装需要电脑安装</w:t>
      </w:r>
      <w:r>
        <w:t>JDK</w:t>
      </w:r>
      <w:r>
        <w:rPr>
          <w:rFonts w:hint="eastAsia"/>
        </w:rPr>
        <w:t>，如果电脑没有安装</w:t>
      </w:r>
      <w:r>
        <w:rPr>
          <w:rFonts w:hint="eastAsia"/>
        </w:rPr>
        <w:t>JDK</w:t>
      </w:r>
      <w:r>
        <w:rPr>
          <w:rFonts w:hint="eastAsia"/>
        </w:rPr>
        <w:t>，请按照附件一的步骤安装和部署</w:t>
      </w:r>
      <w:r>
        <w:rPr>
          <w:rFonts w:hint="eastAsia"/>
        </w:rPr>
        <w:t>JDK</w:t>
      </w:r>
      <w:r>
        <w:rPr>
          <w:rFonts w:hint="eastAsia"/>
        </w:rPr>
        <w:t>。</w:t>
      </w:r>
    </w:p>
    <w:p w14:paraId="4251F084" w14:textId="22F8F335" w:rsidR="006D71C0" w:rsidRPr="00052992" w:rsidRDefault="006D71C0" w:rsidP="00724391">
      <w:pPr>
        <w:pStyle w:val="3"/>
        <w:rPr>
          <w:rFonts w:hint="eastAsia"/>
        </w:rPr>
      </w:pPr>
      <w:r>
        <w:rPr>
          <w:rFonts w:hint="eastAsia"/>
        </w:rPr>
        <w:lastRenderedPageBreak/>
        <w:t>使用</w:t>
      </w:r>
      <w:r>
        <w:rPr>
          <w:rFonts w:hint="eastAsia"/>
        </w:rPr>
        <w:t>Data</w:t>
      </w:r>
      <w:r>
        <w:t xml:space="preserve"> Studio</w:t>
      </w:r>
      <w:r>
        <w:rPr>
          <w:rFonts w:hint="eastAsia"/>
        </w:rPr>
        <w:t>连接数据库</w:t>
      </w:r>
    </w:p>
    <w:p w14:paraId="2295A649" w14:textId="77777777" w:rsidR="006D71C0" w:rsidRDefault="006D71C0" w:rsidP="006D71C0">
      <w:pPr>
        <w:pStyle w:val="1e"/>
      </w:pPr>
      <w:r w:rsidRPr="006A1C5D">
        <w:rPr>
          <w:rFonts w:hint="eastAsia"/>
        </w:rPr>
        <w:t>定位并双击</w:t>
      </w:r>
      <w:r w:rsidRPr="006A1C5D">
        <w:t>Data Studio.exe</w:t>
      </w:r>
      <w:r w:rsidRPr="006A1C5D">
        <w:t>，启动</w:t>
      </w:r>
      <w:r w:rsidRPr="006A1C5D">
        <w:t>Data Studio</w:t>
      </w:r>
      <w:r w:rsidRPr="006A1C5D">
        <w:t>客户端</w:t>
      </w:r>
      <w:r>
        <w:rPr>
          <w:rFonts w:hint="eastAsia"/>
        </w:rPr>
        <w:t>，输入相关信息，连接数据库：</w:t>
      </w:r>
    </w:p>
    <w:p w14:paraId="6218F597" w14:textId="77777777" w:rsidR="006D71C0" w:rsidRDefault="006D71C0" w:rsidP="006D71C0">
      <w:pPr>
        <w:pStyle w:val="1e"/>
      </w:pPr>
      <w:r>
        <w:rPr>
          <w:rFonts w:hint="eastAsia"/>
        </w:rPr>
        <w:t>注：如果没有弹出窗口，可以</w:t>
      </w:r>
      <w:r w:rsidRPr="006E6A1D">
        <w:t>在</w:t>
      </w:r>
      <w:r w:rsidRPr="006A1C5D">
        <w:t>Data Studio</w:t>
      </w:r>
      <w:r>
        <w:rPr>
          <w:rFonts w:hint="eastAsia"/>
        </w:rPr>
        <w:t>工具界面上，单击“文件”下的“新建连接”。</w:t>
      </w:r>
    </w:p>
    <w:p w14:paraId="72928F19" w14:textId="77777777" w:rsidR="006D71C0" w:rsidRDefault="006D71C0" w:rsidP="006D71C0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1EAF34E1" wp14:editId="428C4D57">
                <wp:simplePos x="0" y="0"/>
                <wp:positionH relativeFrom="column">
                  <wp:posOffset>4548622</wp:posOffset>
                </wp:positionH>
                <wp:positionV relativeFrom="paragraph">
                  <wp:posOffset>2087220</wp:posOffset>
                </wp:positionV>
                <wp:extent cx="351987" cy="156864"/>
                <wp:effectExtent l="38100" t="38100" r="10160" b="33655"/>
                <wp:wrapNone/>
                <wp:docPr id="213" name="直接箭头连接符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1987" cy="15686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5D32" id="直接箭头连接符 213" o:spid="_x0000_s1026" type="#_x0000_t32" style="position:absolute;left:0;text-align:left;margin-left:358.15pt;margin-top:164.35pt;width:27.7pt;height:12.35pt;flip:x y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1B7FE5E3" wp14:editId="14A302CB">
                <wp:simplePos x="0" y="0"/>
                <wp:positionH relativeFrom="column">
                  <wp:posOffset>4870986</wp:posOffset>
                </wp:positionH>
                <wp:positionV relativeFrom="paragraph">
                  <wp:posOffset>2409066</wp:posOffset>
                </wp:positionV>
                <wp:extent cx="290625" cy="191297"/>
                <wp:effectExtent l="19050" t="19050" r="71755" b="56515"/>
                <wp:wrapNone/>
                <wp:docPr id="216" name="直接箭头连接符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0625" cy="19129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ABF52" id="直接箭头连接符 216" o:spid="_x0000_s1026" type="#_x0000_t32" style="position:absolute;left:0;text-align:left;margin-left:383.55pt;margin-top:189.7pt;width:22.9pt;height:15.0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" strokecolor="#c7000b" strokeweight="2.25pt">
                <v:stroke endarrow="block"/>
              </v:shape>
            </w:pict>
          </mc:Fallback>
        </mc:AlternateContent>
      </w:r>
      <w:r w:rsidRPr="00FB5D83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4CAEEA9B" wp14:editId="6D6B135F">
                <wp:simplePos x="0" y="0"/>
                <wp:positionH relativeFrom="column">
                  <wp:posOffset>4437836</wp:posOffset>
                </wp:positionH>
                <wp:positionV relativeFrom="paragraph">
                  <wp:posOffset>850697</wp:posOffset>
                </wp:positionV>
                <wp:extent cx="1602712" cy="1012054"/>
                <wp:effectExtent l="19050" t="19050" r="17145" b="17145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12" cy="10120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7519E8" id="矩形 212" o:spid="_x0000_s1026" style="position:absolute;left:0;text-align:left;margin-left:349.45pt;margin-top:67pt;width:126.2pt;height:79.7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FD32643" wp14:editId="226FB0D5">
            <wp:extent cx="5454000" cy="2811600"/>
            <wp:effectExtent l="19050" t="19050" r="13970" b="27305"/>
            <wp:docPr id="215" name="图片 215" descr="C:\Users\swx941157\AppData\Roaming\eSpace_Desktop\UserData\swx941157\imagefiles\originalImgfiles\F0B422A5-8841-4EAD-B925-9ECCF4CC9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wx941157\AppData\Roaming\eSpace_Desktop\UserData\swx941157\imagefiles\originalImgfiles\F0B422A5-8841-4EAD-B925-9ECCF4CC9114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8116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88ABD6" w14:textId="77777777" w:rsidR="006D71C0" w:rsidRPr="00E97B21" w:rsidRDefault="006D71C0" w:rsidP="006D71C0">
      <w:pPr>
        <w:pStyle w:val="1e"/>
      </w:pPr>
      <w:r w:rsidRPr="00E97B21">
        <w:t>名称：</w:t>
      </w:r>
      <w:r w:rsidRPr="00E97B21">
        <w:rPr>
          <w:rFonts w:hint="eastAsia"/>
        </w:rPr>
        <w:t>自定义</w:t>
      </w:r>
    </w:p>
    <w:p w14:paraId="45353763" w14:textId="77777777" w:rsidR="006D71C0" w:rsidRPr="00E97B21" w:rsidRDefault="006D71C0" w:rsidP="006D71C0">
      <w:pPr>
        <w:pStyle w:val="1e"/>
      </w:pPr>
      <w:r w:rsidRPr="00E97B21">
        <w:t>主机：</w:t>
      </w:r>
      <w:r>
        <w:rPr>
          <w:rFonts w:hint="eastAsia"/>
        </w:rPr>
        <w:t>绑定</w:t>
      </w:r>
      <w:r w:rsidRPr="00E97B21">
        <w:t>数据</w:t>
      </w:r>
      <w:r w:rsidRPr="00E97B21">
        <w:rPr>
          <w:rFonts w:hint="eastAsia"/>
        </w:rPr>
        <w:t>库服务器的</w:t>
      </w:r>
      <w:r w:rsidRPr="00AB0883">
        <w:rPr>
          <w:rFonts w:hint="eastAsia"/>
        </w:rPr>
        <w:t>弹性</w:t>
      </w:r>
      <w:r w:rsidRPr="00E97B21">
        <w:rPr>
          <w:rFonts w:hint="eastAsia"/>
        </w:rPr>
        <w:t>公网</w:t>
      </w:r>
      <w:r w:rsidRPr="00E97B21">
        <w:rPr>
          <w:rFonts w:hint="eastAsia"/>
        </w:rPr>
        <w:t>I</w:t>
      </w:r>
      <w:r w:rsidRPr="00E97B21">
        <w:t>P</w:t>
      </w:r>
    </w:p>
    <w:p w14:paraId="259ABA8A" w14:textId="77777777" w:rsidR="006D71C0" w:rsidRPr="00E97B21" w:rsidRDefault="006D71C0" w:rsidP="006D71C0">
      <w:pPr>
        <w:pStyle w:val="1e"/>
      </w:pPr>
      <w:r w:rsidRPr="00E97B21">
        <w:rPr>
          <w:rFonts w:hint="eastAsia"/>
        </w:rPr>
        <w:t>端口：</w:t>
      </w:r>
      <w:r>
        <w:t>8</w:t>
      </w:r>
      <w:r w:rsidRPr="00E97B21">
        <w:t>000</w:t>
      </w:r>
    </w:p>
    <w:p w14:paraId="3BF3175A" w14:textId="77777777" w:rsidR="006D71C0" w:rsidRPr="00E97B21" w:rsidRDefault="006D71C0" w:rsidP="006D71C0">
      <w:pPr>
        <w:pStyle w:val="1e"/>
      </w:pPr>
      <w:r w:rsidRPr="00E97B21">
        <w:rPr>
          <w:rFonts w:hint="eastAsia"/>
        </w:rPr>
        <w:t>数据库：</w:t>
      </w:r>
      <w:proofErr w:type="spellStart"/>
      <w:r w:rsidRPr="00E97B21">
        <w:rPr>
          <w:rFonts w:hint="eastAsia"/>
        </w:rPr>
        <w:t>p</w:t>
      </w:r>
      <w:r w:rsidRPr="00E97B21">
        <w:t>ostgres</w:t>
      </w:r>
      <w:proofErr w:type="spellEnd"/>
    </w:p>
    <w:p w14:paraId="77D39BA7" w14:textId="77777777" w:rsidR="006D71C0" w:rsidRPr="00E97B21" w:rsidRDefault="006D71C0" w:rsidP="006D71C0">
      <w:pPr>
        <w:pStyle w:val="1e"/>
      </w:pPr>
      <w:r w:rsidRPr="00E97B21">
        <w:rPr>
          <w:rFonts w:hint="eastAsia"/>
        </w:rPr>
        <w:t>用户名：准备连接环境步骤中创建的用户</w:t>
      </w:r>
    </w:p>
    <w:p w14:paraId="0C074C35" w14:textId="77777777" w:rsidR="006D71C0" w:rsidRPr="00E97B21" w:rsidRDefault="006D71C0" w:rsidP="006D71C0">
      <w:pPr>
        <w:pStyle w:val="1e"/>
      </w:pPr>
      <w:r w:rsidRPr="00E97B21">
        <w:t>密码：</w:t>
      </w:r>
      <w:r w:rsidRPr="00E97B21">
        <w:rPr>
          <w:rFonts w:hint="eastAsia"/>
        </w:rPr>
        <w:t>准备连接环境步骤中创建的用户密码</w:t>
      </w:r>
    </w:p>
    <w:p w14:paraId="0F034E85" w14:textId="77777777" w:rsidR="006D71C0" w:rsidRPr="005C2C46" w:rsidRDefault="006D71C0" w:rsidP="006D71C0">
      <w:pPr>
        <w:pStyle w:val="1e"/>
        <w:rPr>
          <w:b/>
          <w:color w:val="C00000"/>
        </w:rPr>
      </w:pPr>
      <w:r w:rsidRPr="00E97B21">
        <w:t>启用</w:t>
      </w:r>
      <w:r w:rsidRPr="00E97B21">
        <w:rPr>
          <w:rFonts w:hint="eastAsia"/>
        </w:rPr>
        <w:t>S</w:t>
      </w:r>
      <w:r w:rsidRPr="00E97B21">
        <w:t>SL</w:t>
      </w:r>
      <w:r w:rsidRPr="00E97B21">
        <w:t>：</w:t>
      </w:r>
      <w:r w:rsidRPr="005C2C46">
        <w:rPr>
          <w:b/>
          <w:color w:val="C00000"/>
        </w:rPr>
        <w:t>不启用</w:t>
      </w:r>
    </w:p>
    <w:p w14:paraId="0CE7FFD0" w14:textId="77777777" w:rsidR="006D71C0" w:rsidRDefault="006D71C0" w:rsidP="006D71C0">
      <w:pPr>
        <w:pStyle w:val="1e"/>
      </w:pPr>
      <w:r>
        <w:rPr>
          <w:rFonts w:hint="eastAsia"/>
        </w:rPr>
        <w:t>设置完成后，单击“确定”按钮进行连接，单击“继续”。</w:t>
      </w:r>
    </w:p>
    <w:p w14:paraId="3B4D8A95" w14:textId="77777777" w:rsidR="006D71C0" w:rsidRDefault="006D71C0" w:rsidP="006D71C0">
      <w:pPr>
        <w:pStyle w:val="1e"/>
      </w:pPr>
      <w:r w:rsidRPr="00FB5D83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31DFA2B6" wp14:editId="41AE6AC3">
                <wp:simplePos x="0" y="0"/>
                <wp:positionH relativeFrom="column">
                  <wp:posOffset>3103203</wp:posOffset>
                </wp:positionH>
                <wp:positionV relativeFrom="paragraph">
                  <wp:posOffset>1207052</wp:posOffset>
                </wp:positionV>
                <wp:extent cx="432470" cy="169824"/>
                <wp:effectExtent l="19050" t="19050" r="24765" b="20955"/>
                <wp:wrapNone/>
                <wp:docPr id="218" name="矩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470" cy="1698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C53DCA" id="矩形 218" o:spid="_x0000_s1026" style="position:absolute;left:0;text-align:left;margin-left:244.35pt;margin-top:95.05pt;width:34.05pt;height:13.3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E1C02DA" wp14:editId="1230A5C1">
            <wp:extent cx="4482935" cy="2325800"/>
            <wp:effectExtent l="19050" t="19050" r="13335" b="17780"/>
            <wp:docPr id="217" name="图片 217" descr="C:\Users\swx941157\AppData\Roaming\eSpace_Desktop\UserData\swx941157\imagefiles\originalImgfiles\A6003DC6-EE90-4A96-83BC-66FAD87F21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wx941157\AppData\Roaming\eSpace_Desktop\UserData\swx941157\imagefiles\originalImgfiles\A6003DC6-EE90-4A96-83BC-66FAD87F214F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728" cy="2335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CA3C90" w14:textId="77777777" w:rsidR="006D71C0" w:rsidRDefault="006D71C0" w:rsidP="006D71C0">
      <w:pPr>
        <w:pStyle w:val="1e"/>
      </w:pPr>
      <w:r w:rsidRPr="00E97B21">
        <w:rPr>
          <w:rFonts w:hint="eastAsia"/>
        </w:rPr>
        <w:lastRenderedPageBreak/>
        <w:t>连接成功后界面如下：</w:t>
      </w:r>
    </w:p>
    <w:p w14:paraId="71823042" w14:textId="77777777" w:rsidR="006D71C0" w:rsidRPr="00E97B21" w:rsidRDefault="006D71C0" w:rsidP="006D71C0">
      <w:pPr>
        <w:pStyle w:val="1e"/>
      </w:pPr>
      <w:r>
        <w:rPr>
          <w:noProof/>
        </w:rPr>
        <w:drawing>
          <wp:inline distT="0" distB="0" distL="0" distR="0" wp14:anchorId="77B6BD03" wp14:editId="387E1FBD">
            <wp:extent cx="5454000" cy="1612800"/>
            <wp:effectExtent l="19050" t="19050" r="13970" b="26035"/>
            <wp:docPr id="219" name="图片 219" descr="C:\Users\swx941157\AppData\Roaming\eSpace_Desktop\UserData\swx941157\imagefiles\originalImgfiles\4D857942-8F7F-4478-8174-3E96601BC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wx941157\AppData\Roaming\eSpace_Desktop\UserData\swx941157\imagefiles\originalImgfiles\4D857942-8F7F-4478-8174-3E96601BC230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612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824CEA" w14:textId="77777777" w:rsidR="006D71C0" w:rsidRDefault="006D71C0" w:rsidP="00724391">
      <w:pPr>
        <w:pStyle w:val="3"/>
      </w:pPr>
      <w:r>
        <w:rPr>
          <w:rFonts w:hint="eastAsia"/>
        </w:rPr>
        <w:t>使用</w:t>
      </w:r>
      <w:r w:rsidRPr="00682307">
        <w:t>Data Studio</w:t>
      </w:r>
      <w:r>
        <w:rPr>
          <w:rFonts w:hint="eastAsia"/>
        </w:rPr>
        <w:t>客户端</w:t>
      </w:r>
    </w:p>
    <w:p w14:paraId="63CD6713" w14:textId="77777777" w:rsidR="006D71C0" w:rsidRPr="00682307" w:rsidRDefault="006D71C0" w:rsidP="006D71C0">
      <w:pPr>
        <w:pStyle w:val="1e"/>
      </w:pPr>
      <w:r w:rsidRPr="00682307">
        <w:t>Data Studio</w:t>
      </w:r>
      <w:r w:rsidRPr="00682307">
        <w:t>主界面包括：</w:t>
      </w:r>
    </w:p>
    <w:p w14:paraId="59F83B56" w14:textId="77777777" w:rsidR="006D71C0" w:rsidRPr="00682307" w:rsidRDefault="006D71C0" w:rsidP="006D71C0">
      <w:pPr>
        <w:pStyle w:val="1e"/>
      </w:pPr>
      <w:r w:rsidRPr="00682307">
        <w:t>1.</w:t>
      </w:r>
      <w:r>
        <w:t xml:space="preserve"> </w:t>
      </w:r>
      <w:r w:rsidRPr="00682307">
        <w:t>主菜单：提供使用</w:t>
      </w:r>
      <w:r w:rsidRPr="00682307">
        <w:t>Data Studio</w:t>
      </w:r>
      <w:r w:rsidRPr="00682307">
        <w:t>的基本操作</w:t>
      </w:r>
      <w:r>
        <w:rPr>
          <w:rFonts w:hint="eastAsia"/>
        </w:rPr>
        <w:t>；</w:t>
      </w:r>
    </w:p>
    <w:p w14:paraId="2309409D" w14:textId="77777777" w:rsidR="006D71C0" w:rsidRPr="00682307" w:rsidRDefault="006D71C0" w:rsidP="006D71C0">
      <w:pPr>
        <w:pStyle w:val="1e"/>
      </w:pPr>
      <w:r w:rsidRPr="00682307">
        <w:t>2.</w:t>
      </w:r>
      <w:r>
        <w:t xml:space="preserve"> </w:t>
      </w:r>
      <w:r w:rsidRPr="00682307">
        <w:t>工具栏：提供常用操作入口</w:t>
      </w:r>
      <w:r>
        <w:rPr>
          <w:rFonts w:hint="eastAsia"/>
        </w:rPr>
        <w:t>；</w:t>
      </w:r>
    </w:p>
    <w:p w14:paraId="35008FDE" w14:textId="77777777" w:rsidR="006D71C0" w:rsidRPr="00682307" w:rsidRDefault="006D71C0" w:rsidP="006D71C0">
      <w:pPr>
        <w:pStyle w:val="1e"/>
      </w:pPr>
      <w:r w:rsidRPr="00682307">
        <w:t>3.</w:t>
      </w:r>
      <w:r>
        <w:t xml:space="preserve"> </w:t>
      </w:r>
      <w:r w:rsidRPr="00682307">
        <w:t>“SQL</w:t>
      </w:r>
      <w:r w:rsidRPr="00682307">
        <w:t>终端</w:t>
      </w:r>
      <w:r w:rsidRPr="00682307">
        <w:t>”</w:t>
      </w:r>
      <w:r w:rsidRPr="00682307">
        <w:t>页签：在该窗口，可以执行</w:t>
      </w:r>
      <w:r w:rsidRPr="00682307">
        <w:t>SQL</w:t>
      </w:r>
      <w:r w:rsidRPr="00682307">
        <w:t>语句和函数</w:t>
      </w:r>
      <w:r w:rsidRPr="00682307">
        <w:t>/</w:t>
      </w:r>
      <w:r w:rsidRPr="00682307">
        <w:t>过程</w:t>
      </w:r>
      <w:r>
        <w:rPr>
          <w:rFonts w:hint="eastAsia"/>
        </w:rPr>
        <w:t>；</w:t>
      </w:r>
    </w:p>
    <w:p w14:paraId="719C0067" w14:textId="77777777" w:rsidR="006D71C0" w:rsidRPr="00682307" w:rsidRDefault="006D71C0" w:rsidP="006D71C0">
      <w:pPr>
        <w:pStyle w:val="1e"/>
      </w:pPr>
      <w:r w:rsidRPr="00682307">
        <w:t>4.</w:t>
      </w:r>
      <w:r>
        <w:t xml:space="preserve"> </w:t>
      </w:r>
      <w:r w:rsidRPr="00682307">
        <w:t>“PL/SQL Viewer”</w:t>
      </w:r>
      <w:r w:rsidRPr="00682307">
        <w:t>页签：显示函数</w:t>
      </w:r>
      <w:r w:rsidRPr="00682307">
        <w:t>/</w:t>
      </w:r>
      <w:r w:rsidRPr="00682307">
        <w:t>过程信息</w:t>
      </w:r>
      <w:r>
        <w:rPr>
          <w:rFonts w:hint="eastAsia"/>
        </w:rPr>
        <w:t>；</w:t>
      </w:r>
    </w:p>
    <w:p w14:paraId="08C85792" w14:textId="77777777" w:rsidR="006D71C0" w:rsidRPr="00682307" w:rsidRDefault="006D71C0" w:rsidP="006D71C0">
      <w:pPr>
        <w:pStyle w:val="1e"/>
      </w:pPr>
      <w:r w:rsidRPr="00682307">
        <w:t>5.</w:t>
      </w:r>
      <w:r>
        <w:t xml:space="preserve"> </w:t>
      </w:r>
      <w:r w:rsidRPr="00682307">
        <w:t>编辑区域用于进行编辑操作</w:t>
      </w:r>
      <w:r>
        <w:rPr>
          <w:rFonts w:hint="eastAsia"/>
        </w:rPr>
        <w:t>；</w:t>
      </w:r>
    </w:p>
    <w:p w14:paraId="08D4421A" w14:textId="77777777" w:rsidR="006D71C0" w:rsidRDefault="006D71C0" w:rsidP="006D71C0">
      <w:pPr>
        <w:pStyle w:val="1e"/>
      </w:pPr>
      <w:r w:rsidRPr="00682307">
        <w:t>6.</w:t>
      </w:r>
      <w:r>
        <w:t xml:space="preserve"> </w:t>
      </w:r>
      <w:r w:rsidRPr="00682307">
        <w:t>“</w:t>
      </w:r>
      <w:r w:rsidRPr="00682307">
        <w:t>调用堆栈</w:t>
      </w:r>
      <w:r w:rsidRPr="00682307">
        <w:t>”</w:t>
      </w:r>
      <w:r w:rsidRPr="00682307">
        <w:t>窗格：显示执行栈</w:t>
      </w:r>
      <w:r>
        <w:rPr>
          <w:rFonts w:hint="eastAsia"/>
        </w:rPr>
        <w:t>；</w:t>
      </w:r>
    </w:p>
    <w:p w14:paraId="51F88C8D" w14:textId="77777777" w:rsidR="006D71C0" w:rsidRPr="00682307" w:rsidRDefault="006D71C0" w:rsidP="006D71C0">
      <w:pPr>
        <w:pStyle w:val="1e"/>
      </w:pPr>
      <w:r w:rsidRPr="00682307">
        <w:t>7.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断点“</w:t>
      </w:r>
      <w:r w:rsidRPr="00682307">
        <w:t>窗格：显示</w:t>
      </w:r>
      <w:r>
        <w:rPr>
          <w:rFonts w:hint="eastAsia"/>
        </w:rPr>
        <w:t>断点信息；</w:t>
      </w:r>
    </w:p>
    <w:p w14:paraId="4734E466" w14:textId="77777777" w:rsidR="006D71C0" w:rsidRPr="00682307" w:rsidRDefault="006D71C0" w:rsidP="006D71C0">
      <w:pPr>
        <w:pStyle w:val="1e"/>
      </w:pPr>
      <w:r>
        <w:t>8</w:t>
      </w:r>
      <w:r w:rsidRPr="00682307">
        <w:t>.</w:t>
      </w:r>
      <w:r>
        <w:t xml:space="preserve"> </w:t>
      </w:r>
      <w:r w:rsidRPr="00682307">
        <w:t>“</w:t>
      </w:r>
      <w:r w:rsidRPr="00682307">
        <w:t>变量</w:t>
      </w:r>
      <w:r w:rsidRPr="00682307">
        <w:t>”</w:t>
      </w:r>
      <w:r w:rsidRPr="00682307">
        <w:t>窗格：显示变量及其变量值</w:t>
      </w:r>
      <w:r>
        <w:rPr>
          <w:rFonts w:hint="eastAsia"/>
        </w:rPr>
        <w:t>；</w:t>
      </w:r>
    </w:p>
    <w:p w14:paraId="532AFB77" w14:textId="77777777" w:rsidR="006D71C0" w:rsidRDefault="006D71C0" w:rsidP="006D71C0">
      <w:pPr>
        <w:pStyle w:val="1e"/>
      </w:pPr>
      <w:r>
        <w:t>9</w:t>
      </w:r>
      <w:r w:rsidRPr="00682307">
        <w:t>.</w:t>
      </w:r>
      <w:r>
        <w:t xml:space="preserve"> </w:t>
      </w:r>
      <w:r w:rsidRPr="00682307">
        <w:t>“SQL</w:t>
      </w:r>
      <w:r>
        <w:rPr>
          <w:rFonts w:hint="eastAsia"/>
        </w:rPr>
        <w:t>助手</w:t>
      </w:r>
      <w:r w:rsidRPr="00682307">
        <w:t>”</w:t>
      </w:r>
      <w:r w:rsidRPr="00682307">
        <w:t>页签：显示</w:t>
      </w:r>
      <w:r w:rsidRPr="00682307">
        <w:t>“SQL</w:t>
      </w:r>
      <w:r w:rsidRPr="00682307">
        <w:t>终端</w:t>
      </w:r>
      <w:r w:rsidRPr="00682307">
        <w:t>”</w:t>
      </w:r>
      <w:r w:rsidRPr="00682307">
        <w:t>和</w:t>
      </w:r>
      <w:r w:rsidRPr="00682307">
        <w:t>“PL/SQL Viewer”</w:t>
      </w:r>
      <w:r w:rsidRPr="00682307">
        <w:t>页签中输入信息的建议或参考</w:t>
      </w:r>
      <w:r>
        <w:rPr>
          <w:rFonts w:hint="eastAsia"/>
        </w:rPr>
        <w:t>；</w:t>
      </w:r>
    </w:p>
    <w:p w14:paraId="32FDD8FA" w14:textId="77777777" w:rsidR="006D71C0" w:rsidRPr="00682307" w:rsidRDefault="006D71C0" w:rsidP="006D71C0">
      <w:pPr>
        <w:pStyle w:val="1e"/>
      </w:pPr>
      <w:r>
        <w:t>10</w:t>
      </w:r>
      <w:r w:rsidRPr="00682307">
        <w:t>.</w:t>
      </w:r>
      <w:r>
        <w:t xml:space="preserve"> </w:t>
      </w:r>
      <w:r w:rsidRPr="00682307">
        <w:t>“</w:t>
      </w:r>
      <w:r w:rsidRPr="00682307">
        <w:t>结果</w:t>
      </w:r>
      <w:r w:rsidRPr="00682307">
        <w:t>”</w:t>
      </w:r>
      <w:r w:rsidRPr="00682307">
        <w:t>页签：显示所执行的函数</w:t>
      </w:r>
      <w:r w:rsidRPr="00682307">
        <w:t>/</w:t>
      </w:r>
      <w:r w:rsidRPr="00682307">
        <w:t>过程或</w:t>
      </w:r>
      <w:r w:rsidRPr="00682307">
        <w:t>SQL</w:t>
      </w:r>
      <w:r w:rsidRPr="00682307">
        <w:t>语句的结果</w:t>
      </w:r>
      <w:r>
        <w:rPr>
          <w:rFonts w:hint="eastAsia"/>
        </w:rPr>
        <w:t>；</w:t>
      </w:r>
    </w:p>
    <w:p w14:paraId="4F79B301" w14:textId="77777777" w:rsidR="006D71C0" w:rsidRPr="00682307" w:rsidRDefault="006D71C0" w:rsidP="006D71C0">
      <w:pPr>
        <w:pStyle w:val="1e"/>
      </w:pPr>
      <w:r>
        <w:t>11</w:t>
      </w:r>
      <w:r w:rsidRPr="00682307">
        <w:t>.</w:t>
      </w:r>
      <w:r>
        <w:t xml:space="preserve"> </w:t>
      </w:r>
      <w:r w:rsidRPr="00682307">
        <w:t>“</w:t>
      </w:r>
      <w:r w:rsidRPr="00682307">
        <w:t>消息</w:t>
      </w:r>
      <w:r w:rsidRPr="00682307">
        <w:t>”</w:t>
      </w:r>
      <w:r w:rsidRPr="00682307">
        <w:t>页签：显示进程输出。显示标准输入、标准输出和标准错误</w:t>
      </w:r>
      <w:r>
        <w:rPr>
          <w:rFonts w:hint="eastAsia"/>
        </w:rPr>
        <w:t>；</w:t>
      </w:r>
    </w:p>
    <w:p w14:paraId="0AD51272" w14:textId="77777777" w:rsidR="006D71C0" w:rsidRPr="00682307" w:rsidRDefault="006D71C0" w:rsidP="006D71C0">
      <w:pPr>
        <w:pStyle w:val="1e"/>
      </w:pPr>
      <w:r>
        <w:t>12</w:t>
      </w:r>
      <w:r w:rsidRPr="00682307">
        <w:t>.</w:t>
      </w:r>
      <w:r>
        <w:t xml:space="preserve"> </w:t>
      </w:r>
      <w:r w:rsidRPr="00682307">
        <w:t>“</w:t>
      </w:r>
      <w:r w:rsidRPr="00682307">
        <w:t>对象浏览器</w:t>
      </w:r>
      <w:r w:rsidRPr="00682307">
        <w:t>”</w:t>
      </w:r>
      <w:r w:rsidRPr="00682307">
        <w:t>窗格：显示数据库连接的层级树形结构和用户有权访问的相关数据库对象</w:t>
      </w:r>
      <w:r>
        <w:rPr>
          <w:rFonts w:hint="eastAsia"/>
        </w:rPr>
        <w:t>；</w:t>
      </w:r>
      <w:r w:rsidRPr="00682307">
        <w:t>除公共模式外，所有默认创建的模式</w:t>
      </w:r>
      <w:proofErr w:type="gramStart"/>
      <w:r w:rsidRPr="00682307">
        <w:t>均分组</w:t>
      </w:r>
      <w:proofErr w:type="gramEnd"/>
      <w:r w:rsidRPr="00682307">
        <w:t>在</w:t>
      </w:r>
      <w:r w:rsidRPr="00682307">
        <w:t>“</w:t>
      </w:r>
      <w:r w:rsidRPr="00682307">
        <w:t>系统模式</w:t>
      </w:r>
      <w:r w:rsidRPr="00682307">
        <w:t>”</w:t>
      </w:r>
      <w:r w:rsidRPr="00682307">
        <w:t>下，用户模式分组在相应数据库的</w:t>
      </w:r>
      <w:r w:rsidRPr="00682307">
        <w:t>“</w:t>
      </w:r>
      <w:r w:rsidRPr="00682307">
        <w:t>用户模式</w:t>
      </w:r>
      <w:r w:rsidRPr="00682307">
        <w:t>”</w:t>
      </w:r>
      <w:r w:rsidRPr="00682307">
        <w:t>下</w:t>
      </w:r>
      <w:r>
        <w:rPr>
          <w:rFonts w:hint="eastAsia"/>
        </w:rPr>
        <w:t>；</w:t>
      </w:r>
    </w:p>
    <w:p w14:paraId="2B31542A" w14:textId="77777777" w:rsidR="006D71C0" w:rsidRPr="00682307" w:rsidRDefault="006D71C0" w:rsidP="006D71C0">
      <w:pPr>
        <w:pStyle w:val="1e"/>
      </w:pPr>
      <w:r>
        <w:t>13</w:t>
      </w:r>
      <w:r w:rsidRPr="00682307">
        <w:t>.</w:t>
      </w:r>
      <w:r>
        <w:t xml:space="preserve"> </w:t>
      </w:r>
      <w:r w:rsidRPr="00682307">
        <w:t>“</w:t>
      </w:r>
      <w:r w:rsidRPr="00682307">
        <w:t>最小化窗口窗格</w:t>
      </w:r>
      <w:r w:rsidRPr="00682307">
        <w:t>”</w:t>
      </w:r>
      <w:r w:rsidRPr="00682307">
        <w:t>：用于打开</w:t>
      </w:r>
      <w:r w:rsidRPr="00682307">
        <w:t>“</w:t>
      </w:r>
      <w:r w:rsidRPr="00682307">
        <w:t>调用堆栈</w:t>
      </w:r>
      <w:r w:rsidRPr="00682307">
        <w:t>”</w:t>
      </w:r>
      <w:r w:rsidRPr="00682307">
        <w:t>和</w:t>
      </w:r>
      <w:r w:rsidRPr="00682307">
        <w:t>“</w:t>
      </w:r>
      <w:r w:rsidRPr="00682307">
        <w:t>变量</w:t>
      </w:r>
      <w:r w:rsidRPr="00682307">
        <w:t>”</w:t>
      </w:r>
      <w:r w:rsidRPr="00682307">
        <w:t>窗格。该窗格仅在</w:t>
      </w:r>
      <w:r w:rsidRPr="00682307">
        <w:t>“</w:t>
      </w:r>
      <w:r w:rsidRPr="00682307">
        <w:t>调用堆栈</w:t>
      </w:r>
      <w:r w:rsidRPr="00682307">
        <w:t>”</w:t>
      </w:r>
      <w:r w:rsidRPr="00682307">
        <w:t>、</w:t>
      </w:r>
      <w:r w:rsidRPr="00682307">
        <w:t>“</w:t>
      </w:r>
      <w:r w:rsidRPr="00682307">
        <w:t>变量</w:t>
      </w:r>
      <w:r w:rsidRPr="00682307">
        <w:t>”</w:t>
      </w:r>
      <w:r w:rsidRPr="00682307">
        <w:t>窗格中的一个或多个窗格最小化时显示。</w:t>
      </w:r>
    </w:p>
    <w:p w14:paraId="1E76A44E" w14:textId="77777777" w:rsidR="006D71C0" w:rsidRDefault="006D71C0" w:rsidP="006D71C0">
      <w:pPr>
        <w:pStyle w:val="1e"/>
      </w:pPr>
      <w:r>
        <w:t>14</w:t>
      </w:r>
      <w:r w:rsidRPr="00682307">
        <w:t>.</w:t>
      </w:r>
      <w:r>
        <w:t xml:space="preserve"> </w:t>
      </w:r>
      <w:r w:rsidRPr="00682307">
        <w:t>搜索工具栏：用于在</w:t>
      </w:r>
      <w:r w:rsidRPr="00682307">
        <w:t>“</w:t>
      </w:r>
      <w:r w:rsidRPr="00682307">
        <w:t>对象浏览器</w:t>
      </w:r>
      <w:r w:rsidRPr="00682307">
        <w:t>”</w:t>
      </w:r>
      <w:r w:rsidRPr="00682307">
        <w:t>窗格中搜索对象。</w:t>
      </w:r>
    </w:p>
    <w:p w14:paraId="4889FE08" w14:textId="77777777" w:rsidR="006D71C0" w:rsidRPr="00682307" w:rsidRDefault="006D71C0" w:rsidP="006D71C0">
      <w:pPr>
        <w:pStyle w:val="1e"/>
      </w:pPr>
      <w:r>
        <w:rPr>
          <w:rFonts w:hint="eastAsia"/>
        </w:rPr>
        <w:t>有些项不可见，</w:t>
      </w:r>
      <w:r w:rsidRPr="00612D6A">
        <w:rPr>
          <w:rFonts w:hint="eastAsia"/>
        </w:rPr>
        <w:t>除非触发特定功能。下图以</w:t>
      </w:r>
      <w:proofErr w:type="spellStart"/>
      <w:r w:rsidRPr="00612D6A">
        <w:t>openGauss</w:t>
      </w:r>
      <w:proofErr w:type="spellEnd"/>
      <w:r w:rsidRPr="00612D6A">
        <w:t>界面为例说明</w:t>
      </w:r>
      <w:r>
        <w:rPr>
          <w:rFonts w:hint="eastAsia"/>
        </w:rPr>
        <w:t>：</w:t>
      </w:r>
    </w:p>
    <w:p w14:paraId="70E34D7F" w14:textId="77777777" w:rsidR="006D71C0" w:rsidRDefault="006D71C0" w:rsidP="006D71C0">
      <w:pPr>
        <w:pStyle w:val="1e"/>
      </w:pPr>
      <w:r>
        <w:rPr>
          <w:noProof/>
        </w:rPr>
        <w:lastRenderedPageBreak/>
        <w:drawing>
          <wp:inline distT="0" distB="0" distL="0" distR="0" wp14:anchorId="5994750B" wp14:editId="2F5B099A">
            <wp:extent cx="5383033" cy="2914925"/>
            <wp:effectExtent l="19050" t="19050" r="27305" b="1905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94077" cy="292090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21041C" w14:textId="77777777" w:rsidR="006D71C0" w:rsidRDefault="006D71C0" w:rsidP="006D71C0">
      <w:pPr>
        <w:pStyle w:val="1e"/>
      </w:pPr>
      <w:r>
        <w:rPr>
          <w:rFonts w:hint="eastAsia"/>
        </w:rPr>
        <w:t>在</w:t>
      </w:r>
      <w:r w:rsidRPr="00682307">
        <w:t>Data Studio</w:t>
      </w:r>
      <w:r w:rsidRPr="00682307">
        <w:t>主界面</w:t>
      </w:r>
      <w:r>
        <w:rPr>
          <w:rFonts w:hint="eastAsia"/>
        </w:rPr>
        <w:t>的</w:t>
      </w:r>
      <w:r w:rsidRPr="00682307">
        <w:t>主菜单</w:t>
      </w:r>
      <w:r>
        <w:rPr>
          <w:rFonts w:hint="eastAsia"/>
        </w:rPr>
        <w:t>上单击帮助下的用户手册，具体如下：</w:t>
      </w:r>
    </w:p>
    <w:p w14:paraId="1CA7937F" w14:textId="77777777" w:rsidR="006D71C0" w:rsidRDefault="006D71C0" w:rsidP="006D71C0">
      <w:pPr>
        <w:pStyle w:val="1e"/>
      </w:pPr>
      <w:r w:rsidRPr="00FB5D83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528C3448" wp14:editId="67BE981A">
                <wp:simplePos x="0" y="0"/>
                <wp:positionH relativeFrom="column">
                  <wp:posOffset>1858873</wp:posOffset>
                </wp:positionH>
                <wp:positionV relativeFrom="paragraph">
                  <wp:posOffset>206419</wp:posOffset>
                </wp:positionV>
                <wp:extent cx="748602" cy="177554"/>
                <wp:effectExtent l="19050" t="19050" r="13970" b="13335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602" cy="1775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0D6A" id="矩形 39" o:spid="_x0000_s1026" style="position:absolute;left:0;text-align:left;margin-left:146.35pt;margin-top:16.25pt;width:58.95pt;height:14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5DE1782" wp14:editId="04388596">
            <wp:extent cx="5454000" cy="1292400"/>
            <wp:effectExtent l="19050" t="19050" r="13970" b="222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2924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D22323" w14:textId="77777777" w:rsidR="006D71C0" w:rsidRDefault="006D71C0" w:rsidP="006D71C0">
      <w:pPr>
        <w:pStyle w:val="1e"/>
      </w:pPr>
      <w:r>
        <w:rPr>
          <w:rFonts w:hint="eastAsia"/>
        </w:rPr>
        <w:t>单击后即可得到使用手册，如下：</w:t>
      </w:r>
    </w:p>
    <w:p w14:paraId="0F9AD1CE" w14:textId="77777777" w:rsidR="006D71C0" w:rsidRDefault="006D71C0" w:rsidP="006D71C0">
      <w:pPr>
        <w:pStyle w:val="1e"/>
      </w:pPr>
      <w:r>
        <w:rPr>
          <w:noProof/>
        </w:rPr>
        <w:drawing>
          <wp:inline distT="0" distB="0" distL="0" distR="0" wp14:anchorId="0769772E" wp14:editId="740DCF36">
            <wp:extent cx="3600000" cy="2498400"/>
            <wp:effectExtent l="19050" t="19050" r="19685" b="16510"/>
            <wp:docPr id="223" name="图片 223" descr="C:\Users\swx941157\AppData\Roaming\eSpace_Desktop\UserData\swx941157\imagefiles\originalImgfiles\C4C47E2C-7E07-4764-8BF6-2B679D4278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wx941157\AppData\Roaming\eSpace_Desktop\UserData\swx941157\imagefiles\originalImgfiles\C4C47E2C-7E07-4764-8BF6-2B679D42787B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98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Start w:id="61" w:name="_GoBack"/>
      <w:bookmarkEnd w:id="61"/>
    </w:p>
    <w:p w14:paraId="107D591E" w14:textId="77777777" w:rsidR="006D71C0" w:rsidRDefault="006D71C0" w:rsidP="006D71C0">
      <w:pPr>
        <w:pStyle w:val="1e"/>
      </w:pPr>
      <w:r>
        <w:rPr>
          <w:rFonts w:hint="eastAsia"/>
        </w:rPr>
        <w:t>通过公网连接</w:t>
      </w:r>
      <w:proofErr w:type="spellStart"/>
      <w:r>
        <w:rPr>
          <w:rFonts w:hint="eastAsia"/>
        </w:rPr>
        <w:t>GaussDB</w:t>
      </w:r>
      <w:proofErr w:type="spellEnd"/>
      <w:r>
        <w:t xml:space="preserve">(for </w:t>
      </w:r>
      <w:proofErr w:type="spellStart"/>
      <w:r>
        <w:t>openGauss</w:t>
      </w:r>
      <w:proofErr w:type="spellEnd"/>
      <w:r>
        <w:t>)</w:t>
      </w:r>
      <w:r>
        <w:rPr>
          <w:rFonts w:hint="eastAsia"/>
        </w:rPr>
        <w:t>实验结束。</w:t>
      </w:r>
    </w:p>
    <w:p w14:paraId="6737861D" w14:textId="76FDA70C" w:rsidR="00812DA5" w:rsidRPr="00B47A20" w:rsidRDefault="00812DA5" w:rsidP="00190BDE">
      <w:pPr>
        <w:pStyle w:val="1"/>
        <w:numPr>
          <w:ilvl w:val="0"/>
          <w:numId w:val="4"/>
        </w:numPr>
        <w:wordWrap w:val="0"/>
        <w:rPr>
          <w:rFonts w:ascii="方正兰亭黑简体"/>
        </w:rPr>
      </w:pPr>
      <w:bookmarkStart w:id="62" w:name="_Toc47704108"/>
      <w:bookmarkStart w:id="63" w:name="_Toc71273259"/>
      <w:r w:rsidRPr="00B47A20">
        <w:rPr>
          <w:rFonts w:ascii="方正兰亭黑简体" w:hint="eastAsia"/>
        </w:rPr>
        <w:lastRenderedPageBreak/>
        <w:t>通过内网连接</w:t>
      </w:r>
      <w:proofErr w:type="spellStart"/>
      <w:r w:rsidRPr="00C72E42">
        <w:rPr>
          <w:rFonts w:cs="Huawei Sans"/>
        </w:rPr>
        <w:t>GaussDB</w:t>
      </w:r>
      <w:proofErr w:type="spellEnd"/>
      <w:r w:rsidRPr="00B47A20">
        <w:rPr>
          <w:rFonts w:ascii="方正兰亭黑简体" w:hint="eastAsia"/>
        </w:rPr>
        <w:t>(</w:t>
      </w:r>
      <w:r w:rsidR="009A50B6">
        <w:rPr>
          <w:rFonts w:cs="Huawei Sans"/>
        </w:rPr>
        <w:t xml:space="preserve">for </w:t>
      </w:r>
      <w:proofErr w:type="spellStart"/>
      <w:r w:rsidR="009A50B6">
        <w:rPr>
          <w:rFonts w:cs="Huawei Sans"/>
        </w:rPr>
        <w:t>openGauss</w:t>
      </w:r>
      <w:proofErr w:type="spellEnd"/>
      <w:r w:rsidRPr="00B47A20">
        <w:rPr>
          <w:rFonts w:ascii="方正兰亭黑简体" w:hint="eastAsia"/>
        </w:rPr>
        <w:t>)</w:t>
      </w:r>
      <w:bookmarkEnd w:id="62"/>
      <w:bookmarkEnd w:id="63"/>
      <w:r w:rsidRPr="00B47A20">
        <w:rPr>
          <w:rFonts w:ascii="方正兰亭黑简体" w:hint="eastAsia"/>
        </w:rPr>
        <w:t xml:space="preserve"> </w:t>
      </w:r>
    </w:p>
    <w:p w14:paraId="5820FBCC" w14:textId="77777777" w:rsidR="00812DA5" w:rsidRPr="00B47A20" w:rsidRDefault="00812DA5" w:rsidP="00190BDE">
      <w:pPr>
        <w:pStyle w:val="2"/>
        <w:numPr>
          <w:ilvl w:val="1"/>
          <w:numId w:val="4"/>
        </w:numPr>
        <w:rPr>
          <w:rFonts w:ascii="方正兰亭黑简体"/>
        </w:rPr>
      </w:pPr>
      <w:bookmarkStart w:id="64" w:name="_Toc47704109"/>
      <w:bookmarkStart w:id="65" w:name="_Toc71273260"/>
      <w:r w:rsidRPr="00B47A20">
        <w:rPr>
          <w:rFonts w:ascii="方正兰亭黑简体" w:hint="eastAsia"/>
        </w:rPr>
        <w:t>实验介绍</w:t>
      </w:r>
      <w:bookmarkEnd w:id="64"/>
      <w:bookmarkEnd w:id="65"/>
    </w:p>
    <w:p w14:paraId="0468A538" w14:textId="77777777" w:rsidR="00812DA5" w:rsidRPr="00B47A20" w:rsidRDefault="00812DA5" w:rsidP="00190BDE">
      <w:pPr>
        <w:pStyle w:val="3"/>
        <w:numPr>
          <w:ilvl w:val="2"/>
          <w:numId w:val="4"/>
        </w:numPr>
        <w:rPr>
          <w:rFonts w:ascii="方正兰亭黑简体" w:hAnsi="Times New Roman"/>
          <w:bCs/>
          <w:i/>
          <w:iCs/>
          <w:color w:val="0000FF"/>
          <w:kern w:val="2"/>
          <w:sz w:val="21"/>
        </w:rPr>
      </w:pPr>
      <w:bookmarkStart w:id="66" w:name="_Toc47704110"/>
      <w:bookmarkStart w:id="67" w:name="_Toc71273261"/>
      <w:r w:rsidRPr="00B47A20">
        <w:rPr>
          <w:rFonts w:ascii="方正兰亭黑简体" w:hint="eastAsia"/>
        </w:rPr>
        <w:t>关于本实验</w:t>
      </w:r>
      <w:bookmarkEnd w:id="66"/>
      <w:bookmarkEnd w:id="67"/>
    </w:p>
    <w:p w14:paraId="3D96FC3B" w14:textId="6A4F374D" w:rsidR="00812DA5" w:rsidRPr="00B47A20" w:rsidRDefault="00887D85">
      <w:pPr>
        <w:pStyle w:val="1e"/>
      </w:pPr>
      <w:r>
        <w:rPr>
          <w:rFonts w:hint="eastAsia"/>
        </w:rPr>
        <w:t>本实验主要描述如何通过内网从另一台</w:t>
      </w:r>
      <w:r w:rsidR="00812DA5" w:rsidRPr="00B47A20">
        <w:rPr>
          <w:rFonts w:hint="eastAsia"/>
        </w:rPr>
        <w:t>弹性云服务器</w:t>
      </w:r>
      <w:r w:rsidR="005C2AF9">
        <w:rPr>
          <w:rFonts w:hint="eastAsia"/>
        </w:rPr>
        <w:t>E</w:t>
      </w:r>
      <w:r w:rsidR="005C2AF9">
        <w:t>CS</w:t>
      </w:r>
      <w:r w:rsidR="00812DA5" w:rsidRPr="00B47A20">
        <w:rPr>
          <w:rFonts w:hint="eastAsia"/>
        </w:rPr>
        <w:t>上连接</w:t>
      </w:r>
      <w:r>
        <w:rPr>
          <w:rFonts w:hint="eastAsia"/>
        </w:rPr>
        <w:t>到</w:t>
      </w:r>
      <w:proofErr w:type="spellStart"/>
      <w:r w:rsidR="00812DA5" w:rsidRPr="00C72E42">
        <w:t>GaussDB</w:t>
      </w:r>
      <w:proofErr w:type="spellEnd"/>
      <w:r w:rsidR="00812DA5" w:rsidRPr="00B47A20">
        <w:rPr>
          <w:rFonts w:hint="eastAsia"/>
        </w:rPr>
        <w:t>(</w:t>
      </w:r>
      <w:r w:rsidR="009A50B6">
        <w:t xml:space="preserve">for </w:t>
      </w:r>
      <w:proofErr w:type="spellStart"/>
      <w:r w:rsidR="009A50B6">
        <w:t>openGauss</w:t>
      </w:r>
      <w:proofErr w:type="spellEnd"/>
      <w:r w:rsidR="00812DA5" w:rsidRPr="00B47A20">
        <w:rPr>
          <w:rFonts w:hint="eastAsia"/>
        </w:rPr>
        <w:t>)</w:t>
      </w:r>
      <w:r w:rsidR="00812DA5" w:rsidRPr="00B47A20">
        <w:rPr>
          <w:rFonts w:hint="eastAsia"/>
        </w:rPr>
        <w:t>实例。</w:t>
      </w:r>
    </w:p>
    <w:p w14:paraId="645747B0" w14:textId="77777777" w:rsidR="00812DA5" w:rsidRPr="00B47A20" w:rsidRDefault="00812DA5" w:rsidP="00190BDE">
      <w:pPr>
        <w:pStyle w:val="3"/>
        <w:numPr>
          <w:ilvl w:val="2"/>
          <w:numId w:val="4"/>
        </w:numPr>
        <w:rPr>
          <w:rFonts w:ascii="方正兰亭黑简体"/>
        </w:rPr>
      </w:pPr>
      <w:bookmarkStart w:id="68" w:name="_Toc47704111"/>
      <w:bookmarkStart w:id="69" w:name="_Toc71273262"/>
      <w:r w:rsidRPr="00B47A20">
        <w:rPr>
          <w:rFonts w:ascii="方正兰亭黑简体" w:hint="eastAsia"/>
        </w:rPr>
        <w:t>实验目的</w:t>
      </w:r>
      <w:bookmarkEnd w:id="68"/>
      <w:bookmarkEnd w:id="69"/>
    </w:p>
    <w:p w14:paraId="03660621" w14:textId="1241784D" w:rsidR="00812DA5" w:rsidRPr="00B47A20" w:rsidRDefault="00812DA5" w:rsidP="00812DA5">
      <w:pPr>
        <w:pStyle w:val="49"/>
        <w:rPr>
          <w:rFonts w:ascii="方正兰亭黑简体"/>
        </w:rPr>
      </w:pPr>
      <w:r w:rsidRPr="00B47A20">
        <w:rPr>
          <w:rFonts w:ascii="方正兰亭黑简体" w:hint="eastAsia"/>
        </w:rPr>
        <w:t>掌握</w:t>
      </w:r>
      <w:r w:rsidRPr="00B47A20">
        <w:rPr>
          <w:rFonts w:ascii="方正兰亭黑简体" w:hAnsi="宋体" w:cs="宋体" w:hint="eastAsia"/>
        </w:rPr>
        <w:t>使用内网来</w:t>
      </w:r>
      <w:r w:rsidRPr="00B47A20">
        <w:rPr>
          <w:rFonts w:ascii="方正兰亭黑简体" w:hint="eastAsia"/>
        </w:rPr>
        <w:t>连接</w:t>
      </w:r>
      <w:proofErr w:type="spellStart"/>
      <w:r w:rsidRPr="00C72E42">
        <w:rPr>
          <w:rFonts w:cs="Huawei Sans"/>
        </w:rPr>
        <w:t>GaussDB</w:t>
      </w:r>
      <w:proofErr w:type="spellEnd"/>
      <w:r w:rsidRPr="00B47A20">
        <w:rPr>
          <w:rFonts w:ascii="方正兰亭黑简体" w:hint="eastAsia"/>
        </w:rPr>
        <w:t>(</w:t>
      </w:r>
      <w:r w:rsidR="009A50B6">
        <w:rPr>
          <w:rFonts w:cs="Huawei Sans"/>
        </w:rPr>
        <w:t xml:space="preserve">for </w:t>
      </w:r>
      <w:proofErr w:type="spellStart"/>
      <w:r w:rsidR="009A50B6">
        <w:rPr>
          <w:rFonts w:cs="Huawei Sans"/>
        </w:rPr>
        <w:t>openGauss</w:t>
      </w:r>
      <w:proofErr w:type="spellEnd"/>
      <w:r w:rsidRPr="00B47A20">
        <w:rPr>
          <w:rFonts w:ascii="方正兰亭黑简体" w:hint="eastAsia"/>
        </w:rPr>
        <w:t>)数据库实例。</w:t>
      </w:r>
    </w:p>
    <w:p w14:paraId="7C05D5A2" w14:textId="40DC58B9" w:rsidR="00812DA5" w:rsidRPr="00B47A20" w:rsidRDefault="00812DA5" w:rsidP="00190BDE">
      <w:pPr>
        <w:pStyle w:val="2"/>
        <w:numPr>
          <w:ilvl w:val="1"/>
          <w:numId w:val="4"/>
        </w:numPr>
        <w:rPr>
          <w:rFonts w:ascii="方正兰亭黑简体"/>
        </w:rPr>
      </w:pPr>
      <w:bookmarkStart w:id="70" w:name="_Toc47704112"/>
      <w:bookmarkStart w:id="71" w:name="_Toc71273263"/>
      <w:r w:rsidRPr="00B47A20">
        <w:rPr>
          <w:rFonts w:ascii="方正兰亭黑简体" w:hint="eastAsia"/>
          <w:lang w:eastAsia="zh-CN"/>
        </w:rPr>
        <w:t>购买</w:t>
      </w:r>
      <w:r w:rsidRPr="00C72E42">
        <w:rPr>
          <w:rFonts w:cs="Huawei Sans"/>
        </w:rPr>
        <w:t>GaussDB</w:t>
      </w:r>
      <w:r w:rsidRPr="00B47A20">
        <w:rPr>
          <w:rFonts w:ascii="方正兰亭黑简体" w:hint="eastAsia"/>
        </w:rPr>
        <w:t>(</w:t>
      </w:r>
      <w:r w:rsidR="009A50B6">
        <w:rPr>
          <w:rFonts w:cs="Huawei Sans"/>
        </w:rPr>
        <w:t>for openGauss</w:t>
      </w:r>
      <w:r w:rsidRPr="00B47A20">
        <w:rPr>
          <w:rFonts w:ascii="方正兰亭黑简体" w:hint="eastAsia"/>
        </w:rPr>
        <w:t>)数据库（可选）</w:t>
      </w:r>
      <w:bookmarkEnd w:id="70"/>
      <w:bookmarkEnd w:id="71"/>
    </w:p>
    <w:p w14:paraId="06E1AA28" w14:textId="12B08D29" w:rsidR="00812DA5" w:rsidRPr="00B47A20" w:rsidRDefault="00812DA5">
      <w:pPr>
        <w:pStyle w:val="1e"/>
      </w:pPr>
      <w:r w:rsidRPr="00B47A20">
        <w:rPr>
          <w:rFonts w:hint="eastAsia"/>
        </w:rPr>
        <w:t>说明：如果已经购买好了</w:t>
      </w:r>
      <w:proofErr w:type="spellStart"/>
      <w:r w:rsidRPr="00C72E42">
        <w:t>GaussDB</w:t>
      </w:r>
      <w:proofErr w:type="spellEnd"/>
      <w:r w:rsidRPr="00B47A20">
        <w:rPr>
          <w:rFonts w:hint="eastAsia"/>
        </w:rPr>
        <w:t>(</w:t>
      </w:r>
      <w:r w:rsidR="009A50B6">
        <w:t xml:space="preserve">for </w:t>
      </w:r>
      <w:proofErr w:type="spellStart"/>
      <w:r w:rsidR="009A50B6">
        <w:t>openGauss</w:t>
      </w:r>
      <w:proofErr w:type="spellEnd"/>
      <w:r w:rsidRPr="00B47A20">
        <w:rPr>
          <w:rFonts w:hint="eastAsia"/>
        </w:rPr>
        <w:t>)</w:t>
      </w:r>
      <w:r w:rsidRPr="00B47A20">
        <w:rPr>
          <w:rFonts w:hint="eastAsia"/>
        </w:rPr>
        <w:t>数据库可以跳过此章节，直接进入</w:t>
      </w:r>
      <w:r>
        <w:t>3</w:t>
      </w:r>
      <w:r w:rsidRPr="00B47A20">
        <w:rPr>
          <w:rFonts w:hint="eastAsia"/>
        </w:rPr>
        <w:t>.3</w:t>
      </w:r>
      <w:r w:rsidRPr="00B47A20">
        <w:rPr>
          <w:rFonts w:hint="eastAsia"/>
        </w:rPr>
        <w:t>章节，如果没有购买好请参考</w:t>
      </w:r>
      <w:r w:rsidRPr="00B47A20">
        <w:rPr>
          <w:rFonts w:hint="eastAsia"/>
        </w:rPr>
        <w:t>1.2</w:t>
      </w:r>
      <w:r w:rsidRPr="00B47A20">
        <w:rPr>
          <w:rFonts w:hint="eastAsia"/>
        </w:rPr>
        <w:t>章节</w:t>
      </w:r>
      <w:r w:rsidRPr="00B47A20">
        <w:rPr>
          <w:rFonts w:hint="eastAsia"/>
        </w:rPr>
        <w:t xml:space="preserve"> </w:t>
      </w:r>
      <w:r w:rsidRPr="00B47A20">
        <w:rPr>
          <w:rFonts w:hint="eastAsia"/>
        </w:rPr>
        <w:t>购买</w:t>
      </w:r>
      <w:proofErr w:type="spellStart"/>
      <w:r w:rsidRPr="00C72E42">
        <w:t>GaussDB</w:t>
      </w:r>
      <w:proofErr w:type="spellEnd"/>
      <w:r w:rsidRPr="00B47A20">
        <w:rPr>
          <w:rFonts w:hint="eastAsia"/>
        </w:rPr>
        <w:t>(</w:t>
      </w:r>
      <w:r w:rsidR="009A50B6">
        <w:t xml:space="preserve">for </w:t>
      </w:r>
      <w:proofErr w:type="spellStart"/>
      <w:r w:rsidR="009A50B6">
        <w:t>openGauss</w:t>
      </w:r>
      <w:proofErr w:type="spellEnd"/>
      <w:r w:rsidRPr="00B47A20">
        <w:rPr>
          <w:rFonts w:hint="eastAsia"/>
        </w:rPr>
        <w:t>)</w:t>
      </w:r>
      <w:r w:rsidRPr="00B47A20">
        <w:rPr>
          <w:rFonts w:hint="eastAsia"/>
        </w:rPr>
        <w:t>数据库进行购买。</w:t>
      </w:r>
    </w:p>
    <w:p w14:paraId="1A496F37" w14:textId="77777777" w:rsidR="00812DA5" w:rsidRPr="00B47A20" w:rsidRDefault="00812DA5" w:rsidP="00190BDE">
      <w:pPr>
        <w:pStyle w:val="2"/>
        <w:numPr>
          <w:ilvl w:val="1"/>
          <w:numId w:val="4"/>
        </w:numPr>
        <w:rPr>
          <w:rFonts w:ascii="方正兰亭黑简体"/>
          <w:lang w:eastAsia="zh-CN"/>
        </w:rPr>
      </w:pPr>
      <w:bookmarkStart w:id="72" w:name="_Toc47704113"/>
      <w:bookmarkStart w:id="73" w:name="_Toc71273264"/>
      <w:r w:rsidRPr="00B47A20">
        <w:rPr>
          <w:rFonts w:ascii="方正兰亭黑简体" w:hint="eastAsia"/>
          <w:lang w:eastAsia="zh-CN"/>
        </w:rPr>
        <w:t xml:space="preserve">购买弹性云服务器 </w:t>
      </w:r>
      <w:r w:rsidRPr="00C72E42">
        <w:rPr>
          <w:rFonts w:cs="Huawei Sans"/>
          <w:lang w:eastAsia="zh-CN"/>
        </w:rPr>
        <w:t>ECS</w:t>
      </w:r>
      <w:bookmarkEnd w:id="72"/>
      <w:bookmarkEnd w:id="73"/>
    </w:p>
    <w:p w14:paraId="3A09A371" w14:textId="014665A8" w:rsidR="00812DA5" w:rsidRPr="00B47A20" w:rsidRDefault="00812DA5" w:rsidP="00C3730E">
      <w:pPr>
        <w:pStyle w:val="30"/>
      </w:pPr>
      <w:r w:rsidRPr="00B47A20">
        <w:rPr>
          <w:rFonts w:hint="eastAsia"/>
        </w:rPr>
        <w:t>登录华为云官网</w:t>
      </w:r>
      <w:r w:rsidR="00550F0B">
        <w:rPr>
          <w:rFonts w:hint="eastAsia"/>
        </w:rPr>
        <w:t>。</w:t>
      </w:r>
    </w:p>
    <w:p w14:paraId="1ED002AA" w14:textId="567CFE15" w:rsidR="00812DA5" w:rsidRPr="00B47A20" w:rsidRDefault="00812DA5">
      <w:pPr>
        <w:pStyle w:val="1e"/>
      </w:pPr>
      <w:r w:rsidRPr="00B47A20">
        <w:rPr>
          <w:rFonts w:hint="eastAsia"/>
        </w:rPr>
        <w:t>登录</w:t>
      </w:r>
      <w:r w:rsidR="00FE1A2F">
        <w:rPr>
          <w:rStyle w:val="af"/>
        </w:rPr>
        <w:fldChar w:fldCharType="begin"/>
      </w:r>
      <w:r w:rsidR="00FE1A2F">
        <w:rPr>
          <w:rStyle w:val="af"/>
        </w:rPr>
        <w:instrText xml:space="preserve"> HYPERLINK "https://www.huaweicloud.com/" </w:instrText>
      </w:r>
      <w:r w:rsidR="00FE1A2F">
        <w:rPr>
          <w:rStyle w:val="af"/>
        </w:rPr>
        <w:fldChar w:fldCharType="separate"/>
      </w:r>
      <w:r w:rsidRPr="00C72E42">
        <w:rPr>
          <w:rStyle w:val="af"/>
        </w:rPr>
        <w:t>https</w:t>
      </w:r>
      <w:r w:rsidRPr="00B47A20">
        <w:rPr>
          <w:rStyle w:val="af"/>
          <w:rFonts w:ascii="方正兰亭黑简体" w:hint="eastAsia"/>
        </w:rPr>
        <w:t>://</w:t>
      </w:r>
      <w:r w:rsidRPr="00C72E42">
        <w:rPr>
          <w:rStyle w:val="af"/>
        </w:rPr>
        <w:t>www</w:t>
      </w:r>
      <w:r w:rsidRPr="00B47A20">
        <w:rPr>
          <w:rStyle w:val="af"/>
          <w:rFonts w:ascii="方正兰亭黑简体" w:hint="eastAsia"/>
        </w:rPr>
        <w:t>.</w:t>
      </w:r>
      <w:r w:rsidRPr="00C72E42">
        <w:rPr>
          <w:rStyle w:val="af"/>
        </w:rPr>
        <w:t>huaweicloud</w:t>
      </w:r>
      <w:r w:rsidRPr="00B47A20">
        <w:rPr>
          <w:rStyle w:val="af"/>
          <w:rFonts w:ascii="方正兰亭黑简体" w:hint="eastAsia"/>
        </w:rPr>
        <w:t>.</w:t>
      </w:r>
      <w:r w:rsidRPr="00C72E42">
        <w:rPr>
          <w:rStyle w:val="af"/>
        </w:rPr>
        <w:t>com</w:t>
      </w:r>
      <w:r w:rsidRPr="00B47A20">
        <w:rPr>
          <w:rStyle w:val="af"/>
          <w:rFonts w:ascii="方正兰亭黑简体" w:hint="eastAsia"/>
        </w:rPr>
        <w:t>/</w:t>
      </w:r>
      <w:r w:rsidR="00FE1A2F">
        <w:rPr>
          <w:rStyle w:val="af"/>
          <w:rFonts w:ascii="方正兰亭黑简体"/>
        </w:rPr>
        <w:fldChar w:fldCharType="end"/>
      </w:r>
      <w:r w:rsidRPr="00B47A20">
        <w:rPr>
          <w:rFonts w:hint="eastAsia"/>
        </w:rPr>
        <w:t>，进入华为云官网，输入账号密码，登录。</w:t>
      </w:r>
      <w:r w:rsidR="00CC211A">
        <w:rPr>
          <w:rFonts w:hint="eastAsia"/>
        </w:rPr>
        <w:t>进入控制台。</w:t>
      </w:r>
    </w:p>
    <w:p w14:paraId="2D02FAB7" w14:textId="1D0A5C2B" w:rsidR="00812DA5" w:rsidRPr="00B47A20" w:rsidRDefault="00CC211A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98B1966" wp14:editId="7F74DD8A">
                <wp:simplePos x="0" y="0"/>
                <wp:positionH relativeFrom="column">
                  <wp:posOffset>5041159</wp:posOffset>
                </wp:positionH>
                <wp:positionV relativeFrom="paragraph">
                  <wp:posOffset>5476</wp:posOffset>
                </wp:positionV>
                <wp:extent cx="280134" cy="158567"/>
                <wp:effectExtent l="19050" t="19050" r="24765" b="13335"/>
                <wp:wrapNone/>
                <wp:docPr id="144" name="矩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134" cy="15856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CE8E1" id="矩形 144" o:spid="_x0000_s1026" style="position:absolute;left:0;text-align:left;margin-left:396.95pt;margin-top:.45pt;width:22.05pt;height:12.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" filled="f" strokecolor="#c7000b" strokeweight="2.25pt"/>
            </w:pict>
          </mc:Fallback>
        </mc:AlternateContent>
      </w:r>
      <w:r w:rsidR="00812DA5" w:rsidRPr="00B47A20">
        <w:rPr>
          <w:rFonts w:hint="eastAsia"/>
          <w:noProof/>
        </w:rPr>
        <w:drawing>
          <wp:inline distT="0" distB="0" distL="0" distR="0" wp14:anchorId="63D2FE0B" wp14:editId="3CDAE5E4">
            <wp:extent cx="5357495" cy="1870710"/>
            <wp:effectExtent l="19050" t="19050" r="14605" b="152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8863" cy="187467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1AF28F" w14:textId="69D36197" w:rsidR="00812DA5" w:rsidRPr="00B47A20" w:rsidRDefault="00812DA5" w:rsidP="00C3730E">
      <w:pPr>
        <w:pStyle w:val="30"/>
      </w:pPr>
      <w:r w:rsidRPr="00B47A20">
        <w:rPr>
          <w:rFonts w:hint="eastAsia"/>
        </w:rPr>
        <w:lastRenderedPageBreak/>
        <w:t>进入控制台，</w:t>
      </w:r>
      <w:r w:rsidR="00CC211A">
        <w:rPr>
          <w:rFonts w:hint="eastAsia"/>
        </w:rPr>
        <w:t>单击</w:t>
      </w:r>
      <w:r w:rsidR="00CC211A" w:rsidRPr="00B47A20">
        <w:rPr>
          <w:rFonts w:hint="eastAsia"/>
        </w:rPr>
        <w:t>服务列表</w:t>
      </w:r>
      <w:r w:rsidR="00CC211A">
        <w:rPr>
          <w:rFonts w:hint="eastAsia"/>
        </w:rPr>
        <w:t>图标</w:t>
      </w:r>
      <w:r w:rsidR="00CC211A">
        <w:rPr>
          <w:noProof/>
        </w:rPr>
        <w:drawing>
          <wp:inline distT="0" distB="0" distL="0" distR="0" wp14:anchorId="19B21460" wp14:editId="5FC45ED8">
            <wp:extent cx="173435" cy="180975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4636" cy="18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7A20">
        <w:rPr>
          <w:rFonts w:hint="eastAsia"/>
        </w:rPr>
        <w:t>，选择弹性云服务器</w:t>
      </w:r>
      <w:r w:rsidRPr="00C72E42">
        <w:rPr>
          <w:rFonts w:cs="Huawei Sans"/>
        </w:rPr>
        <w:t>ECS</w:t>
      </w:r>
      <w:r w:rsidRPr="00B47A20">
        <w:rPr>
          <w:rFonts w:hint="eastAsia"/>
        </w:rPr>
        <w:t>。</w:t>
      </w:r>
    </w:p>
    <w:p w14:paraId="3BD8147E" w14:textId="255969E1" w:rsidR="00812DA5" w:rsidRPr="00B47A20" w:rsidRDefault="00607B3C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314E859" wp14:editId="66E30C4B">
                <wp:simplePos x="0" y="0"/>
                <wp:positionH relativeFrom="column">
                  <wp:posOffset>1322893</wp:posOffset>
                </wp:positionH>
                <wp:positionV relativeFrom="paragraph">
                  <wp:posOffset>179379</wp:posOffset>
                </wp:positionV>
                <wp:extent cx="389873" cy="148281"/>
                <wp:effectExtent l="38100" t="19050" r="10795" b="61595"/>
                <wp:wrapNone/>
                <wp:docPr id="112" name="直接箭头连接符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873" cy="14828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414B" id="直接箭头连接符 112" o:spid="_x0000_s1026" type="#_x0000_t32" style="position:absolute;left:0;text-align:left;margin-left:104.15pt;margin-top:14.1pt;width:30.7pt;height:11.7pt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" strokecolor="#c7000b" strokeweight="2.25pt">
                <v:stroke endarrow="block"/>
              </v:shape>
            </w:pict>
          </mc:Fallback>
        </mc:AlternateContent>
      </w:r>
      <w:r w:rsidR="006558CE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DF09156" wp14:editId="0F761D4F">
                <wp:simplePos x="0" y="0"/>
                <wp:positionH relativeFrom="column">
                  <wp:posOffset>668216</wp:posOffset>
                </wp:positionH>
                <wp:positionV relativeFrom="paragraph">
                  <wp:posOffset>266895</wp:posOffset>
                </wp:positionV>
                <wp:extent cx="710128" cy="164336"/>
                <wp:effectExtent l="19050" t="19050" r="13970" b="26670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128" cy="1643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4B91C7" id="矩形 71" o:spid="_x0000_s1026" style="position:absolute;left:0;text-align:left;margin-left:52.6pt;margin-top:21pt;width:55.9pt;height:12.9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" filled="f" strokecolor="#c7000b" strokeweight="2.25pt"/>
            </w:pict>
          </mc:Fallback>
        </mc:AlternateContent>
      </w:r>
      <w:r w:rsidR="00812DA5" w:rsidRPr="00B47A20">
        <w:rPr>
          <w:rFonts w:hint="eastAsia"/>
          <w:noProof/>
        </w:rPr>
        <w:drawing>
          <wp:inline distT="0" distB="0" distL="0" distR="0" wp14:anchorId="435CDC28" wp14:editId="7CC11058">
            <wp:extent cx="5363956" cy="2266171"/>
            <wp:effectExtent l="19050" t="19050" r="27305" b="203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9788"/>
                    <a:stretch/>
                  </pic:blipFill>
                  <pic:spPr bwMode="auto">
                    <a:xfrm>
                      <a:off x="0" y="0"/>
                      <a:ext cx="5373565" cy="227023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6F69F" w14:textId="46747B62" w:rsidR="00812DA5" w:rsidRPr="00B47A20" w:rsidRDefault="00812DA5" w:rsidP="00C3730E">
      <w:pPr>
        <w:pStyle w:val="30"/>
      </w:pPr>
      <w:r w:rsidRPr="00B47A20">
        <w:rPr>
          <w:rFonts w:hint="eastAsia"/>
        </w:rPr>
        <w:t>进入服务器购买界面</w:t>
      </w:r>
      <w:r w:rsidR="00550F0B">
        <w:rPr>
          <w:rFonts w:hint="eastAsia"/>
        </w:rPr>
        <w:t>。</w:t>
      </w:r>
    </w:p>
    <w:p w14:paraId="1980223B" w14:textId="7DAE4C12" w:rsidR="00812DA5" w:rsidRPr="00B47A20" w:rsidRDefault="00B43F88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F2D3C0C" wp14:editId="7761DBB4">
                <wp:simplePos x="0" y="0"/>
                <wp:positionH relativeFrom="column">
                  <wp:posOffset>4945399</wp:posOffset>
                </wp:positionH>
                <wp:positionV relativeFrom="paragraph">
                  <wp:posOffset>193899</wp:posOffset>
                </wp:positionV>
                <wp:extent cx="453203" cy="253706"/>
                <wp:effectExtent l="19050" t="38100" r="42545" b="32385"/>
                <wp:wrapNone/>
                <wp:docPr id="113" name="直接箭头连接符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3203" cy="25370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78D34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13" o:spid="_x0000_s1026" type="#_x0000_t32" style="position:absolute;left:0;text-align:left;margin-left:389.4pt;margin-top:15.25pt;width:35.7pt;height:20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" strokecolor="#c7000b" strokeweight="2.25pt">
                <v:stroke endarrow="block"/>
              </v:shape>
            </w:pict>
          </mc:Fallback>
        </mc:AlternateContent>
      </w:r>
      <w:r w:rsidR="00812DA5" w:rsidRPr="00B47A20">
        <w:rPr>
          <w:rFonts w:hint="eastAsia"/>
          <w:noProof/>
        </w:rPr>
        <w:drawing>
          <wp:inline distT="0" distB="0" distL="0" distR="0" wp14:anchorId="54D690FB" wp14:editId="4C19D2CF">
            <wp:extent cx="5365115" cy="1223929"/>
            <wp:effectExtent l="19050" t="19050" r="26035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77067" cy="122665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ADFDA2" w14:textId="683B9974" w:rsidR="00812DA5" w:rsidRPr="00B47A20" w:rsidRDefault="00812DA5" w:rsidP="00C3730E">
      <w:pPr>
        <w:pStyle w:val="30"/>
      </w:pPr>
      <w:r w:rsidRPr="00B47A20">
        <w:rPr>
          <w:rFonts w:hint="eastAsia"/>
        </w:rPr>
        <w:t>配置服务器</w:t>
      </w:r>
      <w:r w:rsidR="00550F0B">
        <w:rPr>
          <w:rFonts w:hint="eastAsia"/>
        </w:rPr>
        <w:t>。</w:t>
      </w:r>
    </w:p>
    <w:p w14:paraId="24E825A4" w14:textId="169CABE2" w:rsidR="00812DA5" w:rsidRPr="00B47A20" w:rsidRDefault="00812DA5">
      <w:pPr>
        <w:pStyle w:val="1e"/>
      </w:pPr>
      <w:r w:rsidRPr="00B47A20">
        <w:rPr>
          <w:rFonts w:hint="eastAsia"/>
        </w:rPr>
        <w:t>在左上角选择数据库同一个区域后，选择按需计费</w:t>
      </w:r>
      <w:r w:rsidRPr="00B47A20">
        <w:rPr>
          <w:rFonts w:hint="eastAsia"/>
        </w:rPr>
        <w:t>-</w:t>
      </w:r>
      <w:r w:rsidR="00750C63">
        <w:rPr>
          <w:rFonts w:hint="eastAsia"/>
        </w:rPr>
        <w:t>华北北京四</w:t>
      </w:r>
      <w:r w:rsidRPr="00B47A20">
        <w:rPr>
          <w:rFonts w:hint="eastAsia"/>
        </w:rPr>
        <w:t>，</w:t>
      </w:r>
      <w:r w:rsidR="00E84D3A">
        <w:rPr>
          <w:rFonts w:hint="eastAsia"/>
        </w:rPr>
        <w:t>C</w:t>
      </w:r>
      <w:r w:rsidR="00E84D3A">
        <w:t>PU</w:t>
      </w:r>
      <w:r w:rsidR="00E84D3A">
        <w:rPr>
          <w:rFonts w:hint="eastAsia"/>
        </w:rPr>
        <w:t>架构选择</w:t>
      </w:r>
      <w:r w:rsidR="00E84D3A">
        <w:rPr>
          <w:rFonts w:hint="eastAsia"/>
        </w:rPr>
        <w:t>x86</w:t>
      </w:r>
      <w:r w:rsidR="00E84D3A">
        <w:rPr>
          <w:rFonts w:hint="eastAsia"/>
        </w:rPr>
        <w:t>计算，</w:t>
      </w:r>
      <w:r w:rsidRPr="00B47A20">
        <w:rPr>
          <w:rFonts w:hint="eastAsia"/>
        </w:rPr>
        <w:t>规格选择通用计算增强型</w:t>
      </w:r>
      <w:r w:rsidRPr="00B47A20">
        <w:rPr>
          <w:rFonts w:hint="eastAsia"/>
        </w:rPr>
        <w:t xml:space="preserve"> | </w:t>
      </w:r>
      <w:r w:rsidRPr="00C72E42">
        <w:t>s</w:t>
      </w:r>
      <w:r w:rsidR="00173EE0">
        <w:rPr>
          <w:rFonts w:hint="eastAsia"/>
        </w:rPr>
        <w:t>n</w:t>
      </w:r>
      <w:r w:rsidRPr="00B47A20">
        <w:rPr>
          <w:rFonts w:hint="eastAsia"/>
        </w:rPr>
        <w:t>3.</w:t>
      </w:r>
      <w:r w:rsidRPr="00C72E42">
        <w:t>medium</w:t>
      </w:r>
      <w:r w:rsidRPr="00B47A20">
        <w:rPr>
          <w:rFonts w:hint="eastAsia"/>
        </w:rPr>
        <w:t>.2 | 1</w:t>
      </w:r>
      <w:r w:rsidRPr="00C72E42">
        <w:t>vCPUs</w:t>
      </w:r>
      <w:r w:rsidRPr="00B47A20">
        <w:rPr>
          <w:rFonts w:hint="eastAsia"/>
        </w:rPr>
        <w:t xml:space="preserve"> | 2</w:t>
      </w:r>
      <w:r w:rsidRPr="00C72E42">
        <w:t>G</w:t>
      </w:r>
      <w:r w:rsidR="00911152">
        <w:t>i</w:t>
      </w:r>
      <w:r w:rsidRPr="00C72E42">
        <w:t>B</w:t>
      </w:r>
      <w:r w:rsidRPr="00B47A20">
        <w:rPr>
          <w:rFonts w:hint="eastAsia"/>
        </w:rPr>
        <w:t>，镜像为</w:t>
      </w:r>
      <w:r w:rsidRPr="00EF54DC">
        <w:rPr>
          <w:rFonts w:hint="eastAsia"/>
        </w:rPr>
        <w:t>CentOS 8.0 64bit</w:t>
      </w:r>
      <w:r w:rsidRPr="00B47A20">
        <w:rPr>
          <w:rFonts w:hint="eastAsia"/>
        </w:rPr>
        <w:t>，</w:t>
      </w:r>
      <w:r w:rsidR="00052992">
        <w:rPr>
          <w:rFonts w:hint="eastAsia"/>
        </w:rPr>
        <w:t>单击</w:t>
      </w:r>
      <w:r w:rsidR="00F56CF1">
        <w:rPr>
          <w:rFonts w:hint="eastAsia"/>
        </w:rPr>
        <w:t>“</w:t>
      </w:r>
      <w:r w:rsidR="00F56CF1" w:rsidRPr="00B47A20">
        <w:rPr>
          <w:rFonts w:hint="eastAsia"/>
        </w:rPr>
        <w:t>下一步</w:t>
      </w:r>
      <w:r w:rsidR="00F56CF1" w:rsidRPr="00B47A20">
        <w:rPr>
          <w:rFonts w:hint="eastAsia"/>
        </w:rPr>
        <w:t xml:space="preserve"> </w:t>
      </w:r>
      <w:r w:rsidR="00F56CF1" w:rsidRPr="00B47A20">
        <w:rPr>
          <w:rFonts w:hint="eastAsia"/>
        </w:rPr>
        <w:t>网络配置</w:t>
      </w:r>
      <w:r w:rsidR="00F56CF1">
        <w:rPr>
          <w:rFonts w:hint="eastAsia"/>
        </w:rPr>
        <w:t>”</w:t>
      </w:r>
      <w:r w:rsidRPr="00B47A20">
        <w:rPr>
          <w:rFonts w:hint="eastAsia"/>
        </w:rPr>
        <w:t>。</w:t>
      </w:r>
    </w:p>
    <w:p w14:paraId="7309BDE4" w14:textId="61EAD734" w:rsidR="00173EE0" w:rsidRPr="00B47A20" w:rsidRDefault="00877AFC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1C632D5A" wp14:editId="086EFF55">
                <wp:simplePos x="0" y="0"/>
                <wp:positionH relativeFrom="column">
                  <wp:posOffset>2542429</wp:posOffset>
                </wp:positionH>
                <wp:positionV relativeFrom="paragraph">
                  <wp:posOffset>1803733</wp:posOffset>
                </wp:positionV>
                <wp:extent cx="1970842" cy="179819"/>
                <wp:effectExtent l="19050" t="19050" r="10795" b="10795"/>
                <wp:wrapNone/>
                <wp:docPr id="228" name="矩形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0842" cy="1798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0419C" id="矩形 228" o:spid="_x0000_s1026" style="position:absolute;left:0;text-align:left;margin-left:200.2pt;margin-top:142.05pt;width:155.2pt;height:14.1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FD3AFF" wp14:editId="1AC3634B">
                <wp:simplePos x="0" y="0"/>
                <wp:positionH relativeFrom="column">
                  <wp:posOffset>1374492</wp:posOffset>
                </wp:positionH>
                <wp:positionV relativeFrom="paragraph">
                  <wp:posOffset>2127571</wp:posOffset>
                </wp:positionV>
                <wp:extent cx="4611950" cy="155359"/>
                <wp:effectExtent l="19050" t="19050" r="17780" b="16510"/>
                <wp:wrapNone/>
                <wp:docPr id="229" name="矩形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950" cy="1553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BD7A7" id="矩形 229" o:spid="_x0000_s1026" style="position:absolute;left:0;text-align:left;margin-left:108.25pt;margin-top:167.55pt;width:363.15pt;height:12.2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D864755" wp14:editId="6057028B">
                <wp:simplePos x="0" y="0"/>
                <wp:positionH relativeFrom="column">
                  <wp:posOffset>1600835</wp:posOffset>
                </wp:positionH>
                <wp:positionV relativeFrom="paragraph">
                  <wp:posOffset>1417320</wp:posOffset>
                </wp:positionV>
                <wp:extent cx="329467" cy="187471"/>
                <wp:effectExtent l="38100" t="19050" r="13970" b="41275"/>
                <wp:wrapNone/>
                <wp:docPr id="227" name="直接箭头连接符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9467" cy="18747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BBAB" id="直接箭头连接符 227" o:spid="_x0000_s1026" type="#_x0000_t32" style="position:absolute;left:0;text-align:left;margin-left:126.05pt;margin-top:111.6pt;width:25.95pt;height:14.75pt;flip:x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0F0E85B6" wp14:editId="27F4E168">
                <wp:simplePos x="0" y="0"/>
                <wp:positionH relativeFrom="column">
                  <wp:posOffset>1437005</wp:posOffset>
                </wp:positionH>
                <wp:positionV relativeFrom="paragraph">
                  <wp:posOffset>838200</wp:posOffset>
                </wp:positionV>
                <wp:extent cx="811100" cy="160690"/>
                <wp:effectExtent l="19050" t="19050" r="27305" b="10795"/>
                <wp:wrapNone/>
                <wp:docPr id="225" name="矩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100" cy="1606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79297" id="矩形 225" o:spid="_x0000_s1026" style="position:absolute;left:0;text-align:left;margin-left:113.15pt;margin-top:66pt;width:63.85pt;height:12.6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62D0445" wp14:editId="094ECEF2">
                <wp:simplePos x="0" y="0"/>
                <wp:positionH relativeFrom="column">
                  <wp:posOffset>2460964</wp:posOffset>
                </wp:positionH>
                <wp:positionV relativeFrom="paragraph">
                  <wp:posOffset>456380</wp:posOffset>
                </wp:positionV>
                <wp:extent cx="329467" cy="187471"/>
                <wp:effectExtent l="38100" t="19050" r="13970" b="41275"/>
                <wp:wrapNone/>
                <wp:docPr id="226" name="直接箭头连接符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9467" cy="18747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18EB5" id="直接箭头连接符 226" o:spid="_x0000_s1026" type="#_x0000_t32" style="position:absolute;left:0;text-align:left;margin-left:193.8pt;margin-top:35.95pt;width:25.95pt;height:14.75pt;flip:x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" strokecolor="#c7000b" strokeweight="2.25pt">
                <v:stroke endarrow="block"/>
              </v:shape>
            </w:pict>
          </mc:Fallback>
        </mc:AlternateContent>
      </w:r>
      <w:r w:rsidRPr="00877AFC">
        <w:t xml:space="preserve"> </w:t>
      </w:r>
      <w:r>
        <w:rPr>
          <w:noProof/>
        </w:rPr>
        <w:drawing>
          <wp:inline distT="0" distB="0" distL="0" distR="0" wp14:anchorId="2DEA3FAC" wp14:editId="23803568">
            <wp:extent cx="5454000" cy="2113200"/>
            <wp:effectExtent l="19050" t="19050" r="13970" b="20955"/>
            <wp:docPr id="114" name="图片 114" descr="C:\Users\swx941157\AppData\Roaming\eSpace_Desktop\UserData\swx941157\imagefiles\originalImgfiles\39DC77E2-AAD3-4135-8DE0-6057E363F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wx941157\AppData\Roaming\eSpace_Desktop\UserData\swx941157\imagefiles\originalImgfiles\39DC77E2-AAD3-4135-8DE0-6057E363F1FB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113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75D951" w14:textId="11770A84" w:rsidR="00173EE0" w:rsidRPr="00B47A20" w:rsidRDefault="00767829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63734A6" wp14:editId="5B3AC800">
                <wp:simplePos x="0" y="0"/>
                <wp:positionH relativeFrom="column">
                  <wp:posOffset>5418529</wp:posOffset>
                </wp:positionH>
                <wp:positionV relativeFrom="paragraph">
                  <wp:posOffset>1894593</wp:posOffset>
                </wp:positionV>
                <wp:extent cx="477349" cy="211541"/>
                <wp:effectExtent l="19050" t="19050" r="56515" b="55245"/>
                <wp:wrapNone/>
                <wp:docPr id="120" name="直接箭头连接符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7349" cy="21154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54A44" id="直接箭头连接符 120" o:spid="_x0000_s1026" type="#_x0000_t32" style="position:absolute;left:0;text-align:left;margin-left:426.65pt;margin-top:149.2pt;width:37.6pt;height:16.6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0556DFC" wp14:editId="78CED922">
                <wp:simplePos x="0" y="0"/>
                <wp:positionH relativeFrom="column">
                  <wp:posOffset>1964949</wp:posOffset>
                </wp:positionH>
                <wp:positionV relativeFrom="paragraph">
                  <wp:posOffset>1921201</wp:posOffset>
                </wp:positionV>
                <wp:extent cx="579423" cy="184245"/>
                <wp:effectExtent l="38100" t="19050" r="11430" b="63500"/>
                <wp:wrapNone/>
                <wp:docPr id="119" name="直接箭头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423" cy="18424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952DA" id="直接箭头连接符 119" o:spid="_x0000_s1026" type="#_x0000_t32" style="position:absolute;left:0;text-align:left;margin-left:154.7pt;margin-top:151.3pt;width:45.6pt;height:14.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56B4DBE" wp14:editId="1EDB2BE4">
                <wp:simplePos x="0" y="0"/>
                <wp:positionH relativeFrom="column">
                  <wp:posOffset>1392124</wp:posOffset>
                </wp:positionH>
                <wp:positionV relativeFrom="paragraph">
                  <wp:posOffset>503648</wp:posOffset>
                </wp:positionV>
                <wp:extent cx="1637881" cy="140677"/>
                <wp:effectExtent l="19050" t="19050" r="19685" b="12065"/>
                <wp:wrapNone/>
                <wp:docPr id="231" name="矩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881" cy="1406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73192" id="矩形 231" o:spid="_x0000_s1026" style="position:absolute;left:0;text-align:left;margin-left:109.6pt;margin-top:39.65pt;width:128.95pt;height:11.1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" filled="f" strokecolor="#c7000b" strokeweight="2.25pt"/>
            </w:pict>
          </mc:Fallback>
        </mc:AlternateContent>
      </w:r>
      <w:r w:rsidRPr="00767829">
        <w:t xml:space="preserve"> </w:t>
      </w:r>
      <w:r>
        <w:rPr>
          <w:noProof/>
        </w:rPr>
        <w:drawing>
          <wp:inline distT="0" distB="0" distL="0" distR="0" wp14:anchorId="726733D8" wp14:editId="0CEF70FE">
            <wp:extent cx="5454000" cy="2152800"/>
            <wp:effectExtent l="19050" t="19050" r="13970" b="19050"/>
            <wp:docPr id="111" name="图片 111" descr="C:\Users\swx941157\AppData\Roaming\eSpace_Desktop\UserData\swx941157\imagefiles\originalImgfiles\CA0BEC58-0F7C-4ABB-A77F-43F5690BA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wx941157\AppData\Roaming\eSpace_Desktop\UserData\swx941157\imagefiles\originalImgfiles\CA0BEC58-0F7C-4ABB-A77F-43F5690BA289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1528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5B8FD6" w14:textId="050732BA" w:rsidR="00812DA5" w:rsidRDefault="00812DA5">
      <w:pPr>
        <w:pStyle w:val="1e"/>
      </w:pPr>
      <w:r w:rsidRPr="00B47A20">
        <w:rPr>
          <w:rFonts w:hint="eastAsia"/>
        </w:rPr>
        <w:t>在网络配置界面，网络选择默认网络、安全组选择默认安全组，公网带宽选择按流量计费，然后</w:t>
      </w:r>
      <w:r w:rsidR="00052992">
        <w:rPr>
          <w:rFonts w:hint="eastAsia"/>
        </w:rPr>
        <w:t>单击</w:t>
      </w:r>
      <w:r w:rsidR="00F56CF1">
        <w:rPr>
          <w:rFonts w:hint="eastAsia"/>
        </w:rPr>
        <w:t>“</w:t>
      </w:r>
      <w:r w:rsidR="00F56CF1" w:rsidRPr="00B47A20">
        <w:rPr>
          <w:rFonts w:hint="eastAsia"/>
        </w:rPr>
        <w:t>下一步</w:t>
      </w:r>
      <w:r w:rsidR="00F56CF1" w:rsidRPr="00B47A20">
        <w:rPr>
          <w:rFonts w:hint="eastAsia"/>
        </w:rPr>
        <w:t xml:space="preserve"> </w:t>
      </w:r>
      <w:r w:rsidR="00F56CF1" w:rsidRPr="00B47A20">
        <w:rPr>
          <w:rFonts w:hint="eastAsia"/>
        </w:rPr>
        <w:t>高级配置</w:t>
      </w:r>
      <w:r w:rsidR="00F56CF1">
        <w:rPr>
          <w:rFonts w:hint="eastAsia"/>
        </w:rPr>
        <w:t>”</w:t>
      </w:r>
      <w:r w:rsidR="002B2D66">
        <w:rPr>
          <w:rFonts w:hint="eastAsia"/>
        </w:rPr>
        <w:t>。</w:t>
      </w:r>
    </w:p>
    <w:p w14:paraId="6C15B86C" w14:textId="145D6B30" w:rsidR="00173EE0" w:rsidRPr="00B47A20" w:rsidRDefault="00877AFC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DE0779B" wp14:editId="50071B9D">
                <wp:simplePos x="0" y="0"/>
                <wp:positionH relativeFrom="column">
                  <wp:posOffset>1194211</wp:posOffset>
                </wp:positionH>
                <wp:positionV relativeFrom="paragraph">
                  <wp:posOffset>2373183</wp:posOffset>
                </wp:positionV>
                <wp:extent cx="274536" cy="157659"/>
                <wp:effectExtent l="19050" t="19050" r="68580" b="52070"/>
                <wp:wrapNone/>
                <wp:docPr id="116" name="直接箭头连接符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536" cy="15765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59FD" id="直接箭头连接符 116" o:spid="_x0000_s1026" type="#_x0000_t32" style="position:absolute;left:0;text-align:left;margin-left:94.05pt;margin-top:186.85pt;width:21.6pt;height:12.4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" strokecolor="#c7000b" strokeweight="2.25pt">
                <v:stroke endarrow="block"/>
              </v:shape>
            </w:pict>
          </mc:Fallback>
        </mc:AlternateContent>
      </w:r>
      <w:r w:rsidR="00173EE0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A3C219B" wp14:editId="044ABC65">
                <wp:simplePos x="0" y="0"/>
                <wp:positionH relativeFrom="column">
                  <wp:posOffset>1374566</wp:posOffset>
                </wp:positionH>
                <wp:positionV relativeFrom="paragraph">
                  <wp:posOffset>557345</wp:posOffset>
                </wp:positionV>
                <wp:extent cx="3692769" cy="180870"/>
                <wp:effectExtent l="19050" t="19050" r="22225" b="10160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2769" cy="1808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D9B80" id="矩形 233" o:spid="_x0000_s1026" style="position:absolute;left:0;text-align:left;margin-left:108.25pt;margin-top:43.9pt;width:290.75pt;height:14.2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" filled="f" strokecolor="#c7000b" strokeweight="2.25pt"/>
            </w:pict>
          </mc:Fallback>
        </mc:AlternateContent>
      </w:r>
      <w:r w:rsidR="00173EE0">
        <w:rPr>
          <w:noProof/>
        </w:rPr>
        <w:drawing>
          <wp:inline distT="0" distB="0" distL="0" distR="0" wp14:anchorId="5D758B07" wp14:editId="3A0E59CB">
            <wp:extent cx="5453380" cy="2299316"/>
            <wp:effectExtent l="19050" t="19050" r="13970" b="25400"/>
            <wp:docPr id="232" name="图片 232" descr="C:\Users\swx941157\AppData\Roaming\eSpace_Desktop\UserData\swx941157\imagefiles\originalImgfiles\64FAFA6C-771D-4A34-ABFE-DDC6258F33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swx941157\AppData\Roaming\eSpace_Desktop\UserData\swx941157\imagefiles\originalImgfiles\64FAFA6C-771D-4A34-ABFE-DDC6258F33A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26"/>
                    <a:stretch/>
                  </pic:blipFill>
                  <pic:spPr bwMode="auto">
                    <a:xfrm>
                      <a:off x="0" y="0"/>
                      <a:ext cx="5454000" cy="2299577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B8973" w14:textId="683A01A1" w:rsidR="00FD3339" w:rsidRPr="00B47A20" w:rsidRDefault="00877AFC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C37F73E" wp14:editId="7EA99AD7">
                <wp:simplePos x="0" y="0"/>
                <wp:positionH relativeFrom="column">
                  <wp:posOffset>1392530</wp:posOffset>
                </wp:positionH>
                <wp:positionV relativeFrom="paragraph">
                  <wp:posOffset>288925</wp:posOffset>
                </wp:positionV>
                <wp:extent cx="612559" cy="164237"/>
                <wp:effectExtent l="19050" t="19050" r="16510" b="2667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559" cy="1642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3A453" id="矩形 117" o:spid="_x0000_s1026" style="position:absolute;left:0;text-align:left;margin-left:109.65pt;margin-top:22.75pt;width:48.25pt;height:12.9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2EE64782" wp14:editId="392D1ECD">
                <wp:simplePos x="0" y="0"/>
                <wp:positionH relativeFrom="column">
                  <wp:posOffset>2316073</wp:posOffset>
                </wp:positionH>
                <wp:positionV relativeFrom="paragraph">
                  <wp:posOffset>591079</wp:posOffset>
                </wp:positionV>
                <wp:extent cx="1087514" cy="301841"/>
                <wp:effectExtent l="19050" t="19050" r="17780" b="22225"/>
                <wp:wrapNone/>
                <wp:docPr id="235" name="矩形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514" cy="3018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3EE97" id="矩形 235" o:spid="_x0000_s1026" style="position:absolute;left:0;text-align:left;margin-left:182.35pt;margin-top:46.55pt;width:85.65pt;height:23.7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0C1113C" wp14:editId="644BEF29">
                <wp:simplePos x="0" y="0"/>
                <wp:positionH relativeFrom="column">
                  <wp:posOffset>5419090</wp:posOffset>
                </wp:positionH>
                <wp:positionV relativeFrom="paragraph">
                  <wp:posOffset>1285486</wp:posOffset>
                </wp:positionV>
                <wp:extent cx="429904" cy="286603"/>
                <wp:effectExtent l="19050" t="19050" r="65405" b="56515"/>
                <wp:wrapNone/>
                <wp:docPr id="124" name="直接箭头连接符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904" cy="28660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E9F4D" id="直接箭头连接符 124" o:spid="_x0000_s1026" type="#_x0000_t32" style="position:absolute;left:0;text-align:left;margin-left:426.7pt;margin-top:101.2pt;width:33.85pt;height:22.5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49E03C" wp14:editId="564A1B67">
            <wp:extent cx="5454000" cy="1767600"/>
            <wp:effectExtent l="19050" t="19050" r="13970" b="23495"/>
            <wp:docPr id="115" name="图片 115" descr="C:\Users\swx941157\AppData\Roaming\eSpace_Desktop\UserData\swx941157\imagefiles\originalImgfiles\50ABE3E0-2A2F-440B-993F-3FB4FF11A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wx941157\AppData\Roaming\eSpace_Desktop\UserData\swx941157\imagefiles\originalImgfiles\50ABE3E0-2A2F-440B-993F-3FB4FF11A644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7676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6EAE63" w14:textId="0BD1B18B" w:rsidR="00812DA5" w:rsidRPr="00B47A20" w:rsidRDefault="00812DA5">
      <w:pPr>
        <w:pStyle w:val="1e"/>
      </w:pPr>
      <w:r w:rsidRPr="00B47A20">
        <w:rPr>
          <w:rFonts w:hint="eastAsia"/>
        </w:rPr>
        <w:t>在高级配置</w:t>
      </w:r>
      <w:r w:rsidRPr="00B47A20">
        <w:rPr>
          <w:rFonts w:hAnsi="微软雅黑" w:hint="eastAsia"/>
          <w:color w:val="252B3A"/>
          <w:szCs w:val="18"/>
        </w:rPr>
        <w:t>界面</w:t>
      </w:r>
      <w:r w:rsidRPr="00B47A20">
        <w:rPr>
          <w:rFonts w:hint="eastAsia"/>
        </w:rPr>
        <w:t>，只要设置密码，其余默认即可，然后</w:t>
      </w:r>
      <w:r w:rsidR="00052992">
        <w:rPr>
          <w:rFonts w:hint="eastAsia"/>
        </w:rPr>
        <w:t>单击</w:t>
      </w:r>
      <w:r w:rsidRPr="00B47A20">
        <w:rPr>
          <w:rFonts w:hint="eastAsia"/>
        </w:rPr>
        <w:t>下一步</w:t>
      </w:r>
      <w:r w:rsidRPr="00B47A20">
        <w:rPr>
          <w:rFonts w:hint="eastAsia"/>
        </w:rPr>
        <w:t xml:space="preserve"> </w:t>
      </w:r>
      <w:r w:rsidRPr="00B47A20">
        <w:rPr>
          <w:rFonts w:hint="eastAsia"/>
        </w:rPr>
        <w:t>确认配置</w:t>
      </w:r>
      <w:r w:rsidR="002B2D66">
        <w:rPr>
          <w:rFonts w:hint="eastAsia"/>
        </w:rPr>
        <w:t>。</w:t>
      </w:r>
    </w:p>
    <w:p w14:paraId="253E58BF" w14:textId="3BE33B6F" w:rsidR="00FD3339" w:rsidRDefault="00FD3339">
      <w:pPr>
        <w:pStyle w:val="1e"/>
      </w:pPr>
    </w:p>
    <w:p w14:paraId="403EEF9F" w14:textId="0E1E2385" w:rsidR="00877AFC" w:rsidRPr="00B47A20" w:rsidRDefault="00877AFC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F9F8146" wp14:editId="19506299">
                <wp:simplePos x="0" y="0"/>
                <wp:positionH relativeFrom="column">
                  <wp:posOffset>5216605</wp:posOffset>
                </wp:positionH>
                <wp:positionV relativeFrom="paragraph">
                  <wp:posOffset>1860506</wp:posOffset>
                </wp:positionV>
                <wp:extent cx="614150" cy="286603"/>
                <wp:effectExtent l="19050" t="19050" r="71755" b="56515"/>
                <wp:wrapNone/>
                <wp:docPr id="126" name="直接箭头连接符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4150" cy="28660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FE09" id="直接箭头连接符 126" o:spid="_x0000_s1026" type="#_x0000_t32" style="position:absolute;left:0;text-align:left;margin-left:410.75pt;margin-top:146.5pt;width:48.35pt;height:22.5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83A0A86" wp14:editId="30A3FABA">
                <wp:simplePos x="0" y="0"/>
                <wp:positionH relativeFrom="column">
                  <wp:posOffset>1417739</wp:posOffset>
                </wp:positionH>
                <wp:positionV relativeFrom="paragraph">
                  <wp:posOffset>1232880</wp:posOffset>
                </wp:positionV>
                <wp:extent cx="939521" cy="336682"/>
                <wp:effectExtent l="19050" t="19050" r="13335" b="25400"/>
                <wp:wrapNone/>
                <wp:docPr id="237" name="矩形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521" cy="3366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83C35" id="矩形 237" o:spid="_x0000_s1026" style="position:absolute;left:0;text-align:left;margin-left:111.65pt;margin-top:97.1pt;width:74pt;height:26.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7C510B1" wp14:editId="1E40C597">
            <wp:extent cx="5454000" cy="2347200"/>
            <wp:effectExtent l="19050" t="19050" r="13970" b="15240"/>
            <wp:docPr id="118" name="图片 118" descr="C:\Users\swx941157\AppData\Roaming\eSpace_Desktop\UserData\swx941157\imagefiles\originalImgfiles\30E7A5B9-29C6-4EE6-84DB-EFB65FB013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wx941157\AppData\Roaming\eSpace_Desktop\UserData\swx941157\imagefiles\originalImgfiles\30E7A5B9-29C6-4EE6-84DB-EFB65FB013A1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347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0A1E9B" w14:textId="30D7BF59" w:rsidR="00812DA5" w:rsidRPr="00B47A20" w:rsidRDefault="00812DA5">
      <w:pPr>
        <w:pStyle w:val="1e"/>
      </w:pPr>
      <w:r w:rsidRPr="00B47A20">
        <w:rPr>
          <w:rFonts w:hint="eastAsia"/>
        </w:rPr>
        <w:t>在确认配置界面，</w:t>
      </w:r>
      <w:proofErr w:type="gramStart"/>
      <w:r w:rsidRPr="00B47A20">
        <w:rPr>
          <w:rFonts w:hint="eastAsia"/>
        </w:rPr>
        <w:t>勾选我</w:t>
      </w:r>
      <w:proofErr w:type="gramEnd"/>
      <w:r w:rsidRPr="00B47A20">
        <w:rPr>
          <w:rFonts w:hint="eastAsia"/>
        </w:rPr>
        <w:t>已经阅读并同意</w:t>
      </w:r>
      <w:r w:rsidR="00FE1A2F">
        <w:fldChar w:fldCharType="begin"/>
      </w:r>
      <w:r w:rsidR="00FE1A2F">
        <w:instrText xml:space="preserve"> HYPERLINK "http://www.huaweicloud.com/declaration/tsa_ims.html?locale=zh-cn" \t "_blank" </w:instrText>
      </w:r>
      <w:r w:rsidR="00FE1A2F">
        <w:fldChar w:fldCharType="separate"/>
      </w:r>
      <w:r w:rsidR="00A00BC8">
        <w:rPr>
          <w:rFonts w:hint="eastAsia"/>
        </w:rPr>
        <w:t>《</w:t>
      </w:r>
      <w:r w:rsidRPr="00B47A20">
        <w:rPr>
          <w:rFonts w:hint="eastAsia"/>
        </w:rPr>
        <w:t>镜像免责声明》</w:t>
      </w:r>
      <w:r w:rsidR="00FE1A2F">
        <w:fldChar w:fldCharType="end"/>
      </w:r>
      <w:r w:rsidRPr="00B47A20">
        <w:rPr>
          <w:rFonts w:hint="eastAsia"/>
        </w:rPr>
        <w:t>，然后</w:t>
      </w:r>
      <w:r w:rsidR="00052992">
        <w:rPr>
          <w:rFonts w:hint="eastAsia"/>
        </w:rPr>
        <w:t>单击</w:t>
      </w:r>
      <w:r w:rsidRPr="00B47A20">
        <w:rPr>
          <w:rFonts w:hint="eastAsia"/>
        </w:rPr>
        <w:t xml:space="preserve"> </w:t>
      </w:r>
      <w:r w:rsidRPr="00B47A20">
        <w:rPr>
          <w:rFonts w:hint="eastAsia"/>
        </w:rPr>
        <w:t>立即购买。</w:t>
      </w:r>
    </w:p>
    <w:p w14:paraId="64F75DC0" w14:textId="7B319BD5" w:rsidR="00FD3339" w:rsidRDefault="00877AFC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6A3D502A" wp14:editId="3629C63C">
                <wp:simplePos x="0" y="0"/>
                <wp:positionH relativeFrom="column">
                  <wp:posOffset>5485031</wp:posOffset>
                </wp:positionH>
                <wp:positionV relativeFrom="paragraph">
                  <wp:posOffset>1826833</wp:posOffset>
                </wp:positionV>
                <wp:extent cx="417072" cy="342710"/>
                <wp:effectExtent l="19050" t="19050" r="40640" b="38735"/>
                <wp:wrapNone/>
                <wp:docPr id="240" name="直接箭头连接符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7072" cy="3427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16EB4" id="直接箭头连接符 240" o:spid="_x0000_s1026" type="#_x0000_t32" style="position:absolute;left:0;text-align:left;margin-left:431.9pt;margin-top:143.85pt;width:32.85pt;height:27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5379E1C" wp14:editId="39342F45">
                <wp:simplePos x="0" y="0"/>
                <wp:positionH relativeFrom="column">
                  <wp:posOffset>1001451</wp:posOffset>
                </wp:positionH>
                <wp:positionV relativeFrom="paragraph">
                  <wp:posOffset>1554431</wp:posOffset>
                </wp:positionV>
                <wp:extent cx="417072" cy="342710"/>
                <wp:effectExtent l="19050" t="19050" r="40640" b="38735"/>
                <wp:wrapNone/>
                <wp:docPr id="239" name="直接箭头连接符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7072" cy="3427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DE64B" id="直接箭头连接符 239" o:spid="_x0000_s1026" type="#_x0000_t32" style="position:absolute;left:0;text-align:left;margin-left:78.85pt;margin-top:122.4pt;width:32.85pt;height:27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CE7E05" wp14:editId="7B6C9F68">
            <wp:extent cx="5454000" cy="2314800"/>
            <wp:effectExtent l="19050" t="19050" r="1397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3148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12399C" w14:textId="1338F476" w:rsidR="00A00BC8" w:rsidRDefault="00A00BC8">
      <w:pPr>
        <w:pStyle w:val="1e"/>
      </w:pPr>
      <w:r>
        <w:rPr>
          <w:rFonts w:hint="eastAsia"/>
        </w:rPr>
        <w:t>提</w:t>
      </w:r>
      <w:r w:rsidRPr="00B47A20">
        <w:rPr>
          <w:rFonts w:hint="eastAsia"/>
        </w:rPr>
        <w:t>交完成后，回到返回到服务器列表界面。</w:t>
      </w:r>
    </w:p>
    <w:p w14:paraId="5E4C83DA" w14:textId="01A5465A" w:rsidR="00812DA5" w:rsidRPr="00B47A20" w:rsidRDefault="00FD3339">
      <w:pPr>
        <w:pStyle w:val="1e"/>
      </w:pPr>
      <w:r>
        <w:rPr>
          <w:noProof/>
        </w:rPr>
        <w:drawing>
          <wp:inline distT="0" distB="0" distL="0" distR="0" wp14:anchorId="6D807862" wp14:editId="5EC17FD2">
            <wp:extent cx="1800000" cy="1569600"/>
            <wp:effectExtent l="19050" t="19050" r="10160" b="12065"/>
            <wp:docPr id="241" name="图片 241" descr="C:\Users\swx941157\AppData\Roaming\eSpace_Desktop\UserData\swx941157\imagefiles\B5FC7008-877C-469B-A74A-20BCD2C0790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swx941157\AppData\Roaming\eSpace_Desktop\UserData\swx941157\imagefiles\B5FC7008-877C-469B-A74A-20BCD2C0790D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5696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6B2EC4" w14:textId="20D5D7F2" w:rsidR="00812DA5" w:rsidRPr="00B47A20" w:rsidRDefault="00812DA5">
      <w:pPr>
        <w:pStyle w:val="1e"/>
      </w:pPr>
      <w:r w:rsidRPr="00B47A20">
        <w:rPr>
          <w:rFonts w:hint="eastAsia"/>
        </w:rPr>
        <w:t>服务器创建中</w:t>
      </w:r>
      <w:r w:rsidR="002B2D66">
        <w:rPr>
          <w:rFonts w:hint="eastAsia"/>
        </w:rPr>
        <w:t>。</w:t>
      </w:r>
    </w:p>
    <w:p w14:paraId="02EDF69D" w14:textId="60FD60F2" w:rsidR="00812DA5" w:rsidRPr="00B47A20" w:rsidRDefault="00FD3339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27D15F6" wp14:editId="4811F7F6">
                <wp:simplePos x="0" y="0"/>
                <wp:positionH relativeFrom="column">
                  <wp:posOffset>3605807</wp:posOffset>
                </wp:positionH>
                <wp:positionV relativeFrom="paragraph">
                  <wp:posOffset>394280</wp:posOffset>
                </wp:positionV>
                <wp:extent cx="382137" cy="368130"/>
                <wp:effectExtent l="38100" t="19050" r="18415" b="51435"/>
                <wp:wrapNone/>
                <wp:docPr id="129" name="直接箭头连接符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2137" cy="36813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D75B1" id="直接箭头连接符 129" o:spid="_x0000_s1026" type="#_x0000_t32" style="position:absolute;left:0;text-align:left;margin-left:283.9pt;margin-top:31.05pt;width:30.1pt;height:29pt;flip:x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F10E17" wp14:editId="73A6305D">
            <wp:extent cx="4680000" cy="1033200"/>
            <wp:effectExtent l="19050" t="19050" r="25400" b="14605"/>
            <wp:docPr id="243" name="图片 243" descr="C:\Users\swx941157\AppData\Roaming\eSpace_Desktop\UserData\swx941157\imagefiles\originalImgfiles\BA6CE8BD-947F-4D6F-AE14-1C81C1021B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swx941157\AppData\Roaming\eSpace_Desktop\UserData\swx941157\imagefiles\originalImgfiles\BA6CE8BD-947F-4D6F-AE14-1C81C1021B6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764"/>
                    <a:stretch/>
                  </pic:blipFill>
                  <pic:spPr bwMode="auto">
                    <a:xfrm>
                      <a:off x="0" y="0"/>
                      <a:ext cx="4680000" cy="10332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A9D9A" w14:textId="491560C7" w:rsidR="00812DA5" w:rsidRPr="00B47A20" w:rsidRDefault="00812DA5">
      <w:pPr>
        <w:pStyle w:val="1e"/>
      </w:pPr>
      <w:r w:rsidRPr="00B47A20">
        <w:rPr>
          <w:rFonts w:hint="eastAsia"/>
        </w:rPr>
        <w:lastRenderedPageBreak/>
        <w:t>等待几分钟后，服务器创建成功。</w:t>
      </w:r>
    </w:p>
    <w:p w14:paraId="684D0AFC" w14:textId="77364859" w:rsidR="00380CEB" w:rsidRPr="00B47A20" w:rsidRDefault="00380CEB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5DBBC4D" wp14:editId="7F9F4BCD">
                <wp:simplePos x="0" y="0"/>
                <wp:positionH relativeFrom="column">
                  <wp:posOffset>3010839</wp:posOffset>
                </wp:positionH>
                <wp:positionV relativeFrom="paragraph">
                  <wp:posOffset>277248</wp:posOffset>
                </wp:positionV>
                <wp:extent cx="253619" cy="374662"/>
                <wp:effectExtent l="95250" t="0" r="70485" b="6350"/>
                <wp:wrapNone/>
                <wp:docPr id="130" name="直接箭头连接符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900000" flipH="1">
                          <a:off x="0" y="0"/>
                          <a:ext cx="253619" cy="37466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8796" id="直接箭头连接符 130" o:spid="_x0000_s1026" type="#_x0000_t32" style="position:absolute;left:0;text-align:left;margin-left:237.05pt;margin-top:21.85pt;width:19.95pt;height:29.5pt;rotation:-15;flip:x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0A1370" wp14:editId="5460D912">
            <wp:extent cx="5454000" cy="802800"/>
            <wp:effectExtent l="19050" t="19050" r="13970" b="16510"/>
            <wp:docPr id="92" name="图片 92" descr="C:\Users\swx941157\AppData\Roaming\eSpace_Desktop\UserData\swx941157\imagefiles\originalImgfiles\E99C74D8-42AF-408A-9A2B-68C3411D6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wx941157\AppData\Roaming\eSpace_Desktop\UserData\swx941157\imagefiles\originalImgfiles\E99C74D8-42AF-408A-9A2B-68C3411D6DD7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8028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C03A60" w14:textId="1E4D8BDF" w:rsidR="00812DA5" w:rsidRPr="00B47A20" w:rsidRDefault="00812DA5" w:rsidP="00190BDE">
      <w:pPr>
        <w:pStyle w:val="3"/>
        <w:numPr>
          <w:ilvl w:val="2"/>
          <w:numId w:val="4"/>
        </w:numPr>
        <w:spacing w:after="160"/>
        <w:rPr>
          <w:rFonts w:ascii="方正兰亭黑简体"/>
        </w:rPr>
      </w:pPr>
      <w:bookmarkStart w:id="74" w:name="_Toc47704116"/>
      <w:bookmarkStart w:id="75" w:name="_Toc71273267"/>
      <w:r w:rsidRPr="00B47A20">
        <w:rPr>
          <w:rFonts w:ascii="方正兰亭黑简体" w:hint="eastAsia"/>
        </w:rPr>
        <w:t>安装</w:t>
      </w:r>
      <w:r w:rsidR="00AB1DA7">
        <w:rPr>
          <w:rFonts w:cs="Huawei Sans" w:hint="eastAsia"/>
        </w:rPr>
        <w:t>openGauss</w:t>
      </w:r>
      <w:r w:rsidRPr="00B47A20">
        <w:rPr>
          <w:rFonts w:ascii="方正兰亭黑简体" w:hint="eastAsia"/>
        </w:rPr>
        <w:t>客户端并连接数据库</w:t>
      </w:r>
      <w:bookmarkEnd w:id="74"/>
      <w:bookmarkEnd w:id="75"/>
    </w:p>
    <w:p w14:paraId="4F8C341D" w14:textId="63D5BB36" w:rsidR="00812DA5" w:rsidRPr="00B47A20" w:rsidRDefault="00AB1DA7" w:rsidP="00C3730E">
      <w:pPr>
        <w:pStyle w:val="30"/>
      </w:pPr>
      <w:r>
        <w:rPr>
          <w:rFonts w:hint="eastAsia"/>
        </w:rPr>
        <w:t>以</w:t>
      </w:r>
      <w:r>
        <w:rPr>
          <w:rFonts w:hint="eastAsia"/>
        </w:rPr>
        <w:t>root</w:t>
      </w:r>
      <w:r>
        <w:rPr>
          <w:rFonts w:hint="eastAsia"/>
        </w:rPr>
        <w:t>用户远程登录服务器</w:t>
      </w:r>
      <w:r w:rsidR="00744672">
        <w:rPr>
          <w:rFonts w:hint="eastAsia"/>
        </w:rPr>
        <w:t>并创建</w:t>
      </w:r>
      <w:r w:rsidR="00744672" w:rsidRPr="00070E76">
        <w:rPr>
          <w:rFonts w:hint="eastAsia"/>
        </w:rPr>
        <w:t>“</w:t>
      </w:r>
      <w:r w:rsidR="00744672" w:rsidRPr="00070E76">
        <w:t>/</w:t>
      </w:r>
      <w:proofErr w:type="spellStart"/>
      <w:r w:rsidR="00744672" w:rsidRPr="00070E76">
        <w:t>tmp</w:t>
      </w:r>
      <w:proofErr w:type="spellEnd"/>
      <w:r w:rsidR="00744672" w:rsidRPr="00070E76">
        <w:t>/tools”</w:t>
      </w:r>
      <w:r w:rsidR="00744672" w:rsidRPr="00070E76">
        <w:t>目录</w:t>
      </w:r>
      <w:r w:rsidR="00550F0B">
        <w:rPr>
          <w:rFonts w:hint="eastAsia"/>
        </w:rPr>
        <w:t>。</w:t>
      </w:r>
    </w:p>
    <w:p w14:paraId="4415739A" w14:textId="17DC3C04" w:rsidR="00AB1DA7" w:rsidRDefault="00380CEB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54472B31" wp14:editId="4BDFB5DD">
                <wp:simplePos x="0" y="0"/>
                <wp:positionH relativeFrom="column">
                  <wp:posOffset>5417738</wp:posOffset>
                </wp:positionH>
                <wp:positionV relativeFrom="paragraph">
                  <wp:posOffset>566420</wp:posOffset>
                </wp:positionV>
                <wp:extent cx="359194" cy="221905"/>
                <wp:effectExtent l="19050" t="19050" r="22225" b="26035"/>
                <wp:wrapNone/>
                <wp:docPr id="246" name="矩形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194" cy="2219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B90D8" id="矩形 246" o:spid="_x0000_s1026" style="position:absolute;left:0;text-align:left;margin-left:426.6pt;margin-top:44.6pt;width:28.3pt;height:17.4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722A5D1" wp14:editId="76F730C1">
            <wp:extent cx="5454000" cy="802800"/>
            <wp:effectExtent l="19050" t="19050" r="13970" b="16510"/>
            <wp:docPr id="93" name="图片 93" descr="C:\Users\swx941157\AppData\Roaming\eSpace_Desktop\UserData\swx941157\imagefiles\originalImgfiles\E99C74D8-42AF-408A-9A2B-68C3411D6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wx941157\AppData\Roaming\eSpace_Desktop\UserData\swx941157\imagefiles\originalImgfiles\E99C74D8-42AF-408A-9A2B-68C3411D6DD7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8028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F6F60B" w14:textId="494B0075" w:rsidR="00AB1DA7" w:rsidRDefault="00AB1DA7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5D5D53BB" wp14:editId="0DA84B6D">
                <wp:simplePos x="0" y="0"/>
                <wp:positionH relativeFrom="column">
                  <wp:posOffset>875343</wp:posOffset>
                </wp:positionH>
                <wp:positionV relativeFrom="paragraph">
                  <wp:posOffset>837429</wp:posOffset>
                </wp:positionV>
                <wp:extent cx="531806" cy="179819"/>
                <wp:effectExtent l="19050" t="19050" r="20955" b="10795"/>
                <wp:wrapNone/>
                <wp:docPr id="248" name="矩形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806" cy="1798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94C35" id="矩形 248" o:spid="_x0000_s1026" style="position:absolute;left:0;text-align:left;margin-left:68.9pt;margin-top:65.95pt;width:41.85pt;height:14.1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5EC8A93" wp14:editId="08E9A14C">
            <wp:extent cx="2880000" cy="2671200"/>
            <wp:effectExtent l="19050" t="19050" r="15875" b="15240"/>
            <wp:docPr id="247" name="图片 247" descr="C:\Users\swx941157\AppData\Roaming\eSpace_Desktop\UserData\swx941157\imagefiles\originalImgfiles\6B5DFF63-D5BC-4408-8E4C-2A932D617C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swx941157\AppData\Roaming\eSpace_Desktop\UserData\swx941157\imagefiles\originalImgfiles\6B5DFF63-D5BC-4408-8E4C-2A932D617CE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1" r="1951" b="7732"/>
                    <a:stretch/>
                  </pic:blipFill>
                  <pic:spPr bwMode="auto">
                    <a:xfrm>
                      <a:off x="0" y="0"/>
                      <a:ext cx="2880000" cy="267120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9D0CC" w14:textId="7190D90E" w:rsidR="00AB1DA7" w:rsidRDefault="00AB1DA7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EC51FE5" wp14:editId="6C12BB7C">
                <wp:simplePos x="0" y="0"/>
                <wp:positionH relativeFrom="column">
                  <wp:posOffset>1665604</wp:posOffset>
                </wp:positionH>
                <wp:positionV relativeFrom="paragraph">
                  <wp:posOffset>886992</wp:posOffset>
                </wp:positionV>
                <wp:extent cx="253619" cy="374662"/>
                <wp:effectExtent l="95250" t="0" r="70485" b="6350"/>
                <wp:wrapNone/>
                <wp:docPr id="250" name="直接箭头连接符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900000" flipH="1">
                          <a:off x="0" y="0"/>
                          <a:ext cx="253619" cy="37466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5D0FC" id="直接箭头连接符 250" o:spid="_x0000_s1026" type="#_x0000_t32" style="position:absolute;left:0;text-align:left;margin-left:131.15pt;margin-top:69.85pt;width:19.95pt;height:29.5pt;rotation:-15;flip:x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" strokecolor="#c7000b" strokeweight="2.25pt">
                <v:stroke endarrow="block"/>
              </v:shape>
            </w:pict>
          </mc:Fallback>
        </mc:AlternateContent>
      </w:r>
      <w:r w:rsidR="0029054A">
        <w:rPr>
          <w:noProof/>
        </w:rPr>
        <w:drawing>
          <wp:inline distT="0" distB="0" distL="0" distR="0" wp14:anchorId="3A203F1A" wp14:editId="5B31F8B4">
            <wp:extent cx="5693130" cy="2642775"/>
            <wp:effectExtent l="0" t="0" r="3175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41838" cy="26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66E3" w14:textId="77777777" w:rsidR="00AB1DA7" w:rsidRPr="00AB1DA7" w:rsidRDefault="00AB1DA7" w:rsidP="00AB1DA7">
      <w:pPr>
        <w:topLinePunct w:val="0"/>
        <w:adjustRightInd/>
        <w:ind w:left="1021"/>
        <w:jc w:val="both"/>
        <w:rPr>
          <w:rFonts w:ascii="Huawei Sans" w:eastAsia="方正兰亭黑简体" w:hAnsi="Huawei Sans" w:cs="Huawei Sans"/>
          <w:noProof/>
          <w:sz w:val="21"/>
        </w:rPr>
      </w:pPr>
      <w:r w:rsidRPr="00AB1DA7">
        <w:rPr>
          <w:rFonts w:ascii="Huawei Sans" w:eastAsia="方正兰亭黑简体" w:hAnsi="Huawei Sans" w:cs="Huawei Sans"/>
          <w:noProof/>
          <w:sz w:val="21"/>
        </w:rPr>
        <w:lastRenderedPageBreak/>
        <w:t>登录后显示如下</w:t>
      </w:r>
      <w:r w:rsidRPr="00AB1DA7">
        <w:rPr>
          <w:rFonts w:ascii="Huawei Sans" w:eastAsia="方正兰亭黑简体" w:hAnsi="Huawei Sans" w:cs="Huawei Sans" w:hint="eastAsia"/>
          <w:noProof/>
          <w:sz w:val="21"/>
        </w:rPr>
        <w:t>：</w:t>
      </w:r>
    </w:p>
    <w:p w14:paraId="25596269" w14:textId="0B436C8B" w:rsidR="00070E76" w:rsidRPr="00AB1DA7" w:rsidRDefault="00070E76" w:rsidP="00070E76">
      <w:pPr>
        <w:pStyle w:val="afffff2"/>
      </w:pPr>
      <w:r>
        <w:t>[root@ecs-a4e7 ~]#</w:t>
      </w:r>
    </w:p>
    <w:p w14:paraId="2FFFE79D" w14:textId="592C7BBC" w:rsidR="00070E76" w:rsidRDefault="00070E76">
      <w:pPr>
        <w:pStyle w:val="1e"/>
      </w:pPr>
      <w:r>
        <w:t>创建</w:t>
      </w:r>
      <w:r w:rsidRPr="006E6A1D">
        <w:t>“/</w:t>
      </w:r>
      <w:proofErr w:type="spellStart"/>
      <w:r w:rsidRPr="006E6A1D">
        <w:t>tmp</w:t>
      </w:r>
      <w:proofErr w:type="spellEnd"/>
      <w:r w:rsidRPr="006E6A1D">
        <w:t>/tools”</w:t>
      </w:r>
      <w:r>
        <w:t>目录</w:t>
      </w:r>
      <w:r>
        <w:rPr>
          <w:rFonts w:hint="eastAsia"/>
        </w:rPr>
        <w:t>：</w:t>
      </w:r>
    </w:p>
    <w:p w14:paraId="5709367B" w14:textId="56DE206C" w:rsidR="00070E76" w:rsidRPr="00CF49D7" w:rsidRDefault="00070E76" w:rsidP="00070E76">
      <w:pPr>
        <w:pStyle w:val="afffff2"/>
        <w:rPr>
          <w:snapToGrid/>
          <w:lang w:eastAsia="en-US"/>
        </w:rPr>
      </w:pPr>
      <w:r>
        <w:rPr>
          <w:rFonts w:hint="eastAsia"/>
          <w:snapToGrid/>
        </w:rPr>
        <w:t>mkdir</w:t>
      </w:r>
      <w:r w:rsidRPr="00CF49D7">
        <w:rPr>
          <w:snapToGrid/>
          <w:lang w:eastAsia="en-US"/>
        </w:rPr>
        <w:t xml:space="preserve"> /tmp/tools</w:t>
      </w:r>
    </w:p>
    <w:p w14:paraId="3B38AD4C" w14:textId="1132F021" w:rsidR="00535243" w:rsidRDefault="00B80F71" w:rsidP="00535243">
      <w:pPr>
        <w:pStyle w:val="30"/>
      </w:pPr>
      <w:r>
        <w:rPr>
          <w:rFonts w:hint="eastAsia"/>
        </w:rPr>
        <w:t>获取软件安装</w:t>
      </w:r>
      <w:r w:rsidR="00535243" w:rsidRPr="00535243">
        <w:rPr>
          <w:rFonts w:hint="eastAsia"/>
        </w:rPr>
        <w:t>包</w:t>
      </w:r>
      <w:r w:rsidRPr="00535243">
        <w:t>GaussDB_opengauss_client_tools.zip</w:t>
      </w:r>
      <w:r>
        <w:rPr>
          <w:rFonts w:hint="eastAsia"/>
        </w:rPr>
        <w:t>，</w:t>
      </w:r>
      <w:r>
        <w:t>并解压上传安装文件</w:t>
      </w:r>
      <w:r>
        <w:rPr>
          <w:rFonts w:hint="eastAsia"/>
        </w:rPr>
        <w:t>。</w:t>
      </w:r>
    </w:p>
    <w:p w14:paraId="33322F15" w14:textId="7A21E27C" w:rsidR="00B80F71" w:rsidRPr="00B80F71" w:rsidRDefault="00B80F71">
      <w:pPr>
        <w:pStyle w:val="1e"/>
      </w:pPr>
      <w:r>
        <w:rPr>
          <w:rFonts w:hint="eastAsia"/>
        </w:rPr>
        <w:t>下载地址为：</w:t>
      </w:r>
      <w:r w:rsidR="000C47CB">
        <w:fldChar w:fldCharType="begin"/>
      </w:r>
      <w:r w:rsidR="000C47CB">
        <w:instrText xml:space="preserve"> HYPERLINK "https://dbs-download.obs.cn-north-1.myhuaweicloud.com/GaussDB/1620888486639/GaussDB_opengauss_client_tools.zip" </w:instrText>
      </w:r>
      <w:r w:rsidR="000C47CB">
        <w:fldChar w:fldCharType="separate"/>
      </w:r>
      <w:r w:rsidR="000C47CB" w:rsidRPr="000C47CB">
        <w:rPr>
          <w:rStyle w:val="af"/>
        </w:rPr>
        <w:t>https://dbs-download.obs.cn-north-1.myhuaweicloud.com/GaussDB/1620888486639/GaussDB_opengauss_client_tools.zip</w:t>
      </w:r>
      <w:r w:rsidR="000C47CB">
        <w:fldChar w:fldCharType="end"/>
      </w:r>
    </w:p>
    <w:p w14:paraId="1A93D030" w14:textId="337516E2" w:rsidR="00070E76" w:rsidRDefault="00B80F71">
      <w:pPr>
        <w:pStyle w:val="1e"/>
      </w:pPr>
      <w:r>
        <w:rPr>
          <w:rFonts w:hint="eastAsia"/>
        </w:rPr>
        <w:t>在本地</w:t>
      </w:r>
      <w:r w:rsidR="00390E5F">
        <w:rPr>
          <w:rFonts w:hint="eastAsia"/>
        </w:rPr>
        <w:t>（例如</w:t>
      </w:r>
      <w:r w:rsidR="00390E5F">
        <w:rPr>
          <w:rFonts w:hint="eastAsia"/>
        </w:rPr>
        <w:t>D:</w:t>
      </w:r>
      <w:r w:rsidR="00390E5F">
        <w:t>/download</w:t>
      </w:r>
      <w:r w:rsidR="00390E5F">
        <w:rPr>
          <w:rFonts w:hint="eastAsia"/>
        </w:rPr>
        <w:t>）</w:t>
      </w:r>
      <w:r>
        <w:rPr>
          <w:rFonts w:hint="eastAsia"/>
        </w:rPr>
        <w:t>下载</w:t>
      </w:r>
      <w:r>
        <w:rPr>
          <w:rFonts w:hint="eastAsia"/>
        </w:rPr>
        <w:t>ZIP</w:t>
      </w:r>
      <w:r>
        <w:rPr>
          <w:rFonts w:hint="eastAsia"/>
        </w:rPr>
        <w:t>文件后进行解压缩，解压缩</w:t>
      </w:r>
      <w:proofErr w:type="gramStart"/>
      <w:r>
        <w:rPr>
          <w:rFonts w:hint="eastAsia"/>
        </w:rPr>
        <w:t>后文件</w:t>
      </w:r>
      <w:proofErr w:type="gramEnd"/>
      <w:r>
        <w:rPr>
          <w:rFonts w:hint="eastAsia"/>
        </w:rPr>
        <w:t>如下</w:t>
      </w:r>
      <w:r w:rsidR="00070E76">
        <w:rPr>
          <w:rFonts w:hint="eastAsia"/>
        </w:rPr>
        <w:t>。</w:t>
      </w:r>
    </w:p>
    <w:p w14:paraId="1AD6D242" w14:textId="2F9B8678" w:rsidR="00B80F71" w:rsidRDefault="00864746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51741039" wp14:editId="33BA24DD">
                <wp:simplePos x="0" y="0"/>
                <wp:positionH relativeFrom="column">
                  <wp:posOffset>1318895</wp:posOffset>
                </wp:positionH>
                <wp:positionV relativeFrom="paragraph">
                  <wp:posOffset>482600</wp:posOffset>
                </wp:positionV>
                <wp:extent cx="919236" cy="164388"/>
                <wp:effectExtent l="19050" t="19050" r="14605" b="2667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236" cy="1643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01C12" id="矩形 11" o:spid="_x0000_s1026" style="position:absolute;left:0;text-align:left;margin-left:103.85pt;margin-top:38pt;width:72.4pt;height:12.9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894F75D" wp14:editId="4C16871E">
            <wp:extent cx="4267200" cy="1277769"/>
            <wp:effectExtent l="19050" t="19050" r="19050" b="177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38572" cy="1299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8F503A" w14:textId="6513EAF6" w:rsidR="0088047B" w:rsidRDefault="0088047B">
      <w:pPr>
        <w:pStyle w:val="1e"/>
      </w:pPr>
      <w:r>
        <w:t>由于购买的</w:t>
      </w:r>
      <w:proofErr w:type="spellStart"/>
      <w:r>
        <w:t>ecs</w:t>
      </w:r>
      <w:proofErr w:type="spellEnd"/>
      <w:r>
        <w:t>为</w:t>
      </w:r>
      <w:r>
        <w:t>CentOS</w:t>
      </w:r>
      <w:r>
        <w:t>操作系统</w:t>
      </w:r>
      <w:r>
        <w:rPr>
          <w:rFonts w:hint="eastAsia"/>
        </w:rPr>
        <w:t>，</w:t>
      </w:r>
      <w:r>
        <w:t>这个操作系统基于</w:t>
      </w:r>
      <w:r>
        <w:t>X86</w:t>
      </w:r>
      <w:r>
        <w:rPr>
          <w:rFonts w:hint="eastAsia"/>
        </w:rPr>
        <w:t>，</w:t>
      </w:r>
      <w:r>
        <w:t>所以进入</w:t>
      </w:r>
      <w:r>
        <w:t>Euler2.5_X86_64</w:t>
      </w:r>
      <w:r>
        <w:t>文件夹</w:t>
      </w:r>
      <w:r>
        <w:rPr>
          <w:rFonts w:hint="eastAsia"/>
        </w:rPr>
        <w:t>，</w:t>
      </w:r>
      <w:r>
        <w:t>显示如下</w:t>
      </w:r>
      <w:r>
        <w:rPr>
          <w:rFonts w:hint="eastAsia"/>
        </w:rPr>
        <w:t>：</w:t>
      </w:r>
    </w:p>
    <w:p w14:paraId="28E1CDB4" w14:textId="4360CA03" w:rsidR="0088047B" w:rsidRPr="0088047B" w:rsidRDefault="00864746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E68E3F8" wp14:editId="72455514">
                <wp:simplePos x="0" y="0"/>
                <wp:positionH relativeFrom="column">
                  <wp:posOffset>833861</wp:posOffset>
                </wp:positionH>
                <wp:positionV relativeFrom="paragraph">
                  <wp:posOffset>526045</wp:posOffset>
                </wp:positionV>
                <wp:extent cx="2177647" cy="121568"/>
                <wp:effectExtent l="19050" t="19050" r="13335" b="1206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7647" cy="1215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93C5C" id="矩形 12" o:spid="_x0000_s1026" style="position:absolute;left:0;text-align:left;margin-left:65.65pt;margin-top:41.4pt;width:171.45pt;height:9.5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" filled="f" strokecolor="#c7000b" strokeweight="2.25pt"/>
            </w:pict>
          </mc:Fallback>
        </mc:AlternateContent>
      </w:r>
      <w:r w:rsidR="001833BD">
        <w:rPr>
          <w:noProof/>
        </w:rPr>
        <w:drawing>
          <wp:inline distT="0" distB="0" distL="0" distR="0" wp14:anchorId="522A5707" wp14:editId="7ED77BCA">
            <wp:extent cx="3393323" cy="1199054"/>
            <wp:effectExtent l="0" t="0" r="0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67228" cy="122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8123" w14:textId="1AAA2D6E" w:rsidR="006F7FC8" w:rsidRDefault="00EB7C80">
      <w:pPr>
        <w:pStyle w:val="1e"/>
      </w:pPr>
      <w:r>
        <w:rPr>
          <w:rFonts w:hint="eastAsia"/>
          <w:shd w:val="clear" w:color="auto" w:fill="FFFFFF"/>
        </w:rPr>
        <w:t>将</w:t>
      </w:r>
      <w:r>
        <w:rPr>
          <w:shd w:val="clear" w:color="auto" w:fill="FFFFFF"/>
        </w:rPr>
        <w:t>文件</w:t>
      </w:r>
      <w:r w:rsidR="00A6215A">
        <w:rPr>
          <w:shd w:val="clear" w:color="auto" w:fill="FFFFFF"/>
        </w:rPr>
        <w:t>“GaussDB-Kernel-</w:t>
      </w:r>
      <w:r w:rsidR="001833BD">
        <w:rPr>
          <w:rFonts w:hint="eastAsia"/>
          <w:shd w:val="clear" w:color="auto" w:fill="FFFFFF"/>
        </w:rPr>
        <w:t>V</w:t>
      </w:r>
      <w:r w:rsidR="001833BD">
        <w:rPr>
          <w:shd w:val="clear" w:color="auto" w:fill="FFFFFF"/>
        </w:rPr>
        <w:t>500R001C20</w:t>
      </w:r>
      <w:r w:rsidR="00A6215A">
        <w:rPr>
          <w:shd w:val="clear" w:color="auto" w:fill="FFFFFF"/>
        </w:rPr>
        <w:t>-EULER-64bit-gsql.tar.gz”</w:t>
      </w:r>
      <w:r w:rsidR="00A6215A">
        <w:rPr>
          <w:shd w:val="clear" w:color="auto" w:fill="FFFFFF"/>
        </w:rPr>
        <w:t>，并上传到申请的弹性云服务器</w:t>
      </w:r>
      <w:r w:rsidR="00A6215A">
        <w:rPr>
          <w:shd w:val="clear" w:color="auto" w:fill="FFFFFF"/>
        </w:rPr>
        <w:t>“/</w:t>
      </w:r>
      <w:proofErr w:type="spellStart"/>
      <w:r w:rsidR="00A6215A">
        <w:rPr>
          <w:shd w:val="clear" w:color="auto" w:fill="FFFFFF"/>
        </w:rPr>
        <w:t>tmp</w:t>
      </w:r>
      <w:proofErr w:type="spellEnd"/>
      <w:r w:rsidR="00A6215A">
        <w:rPr>
          <w:shd w:val="clear" w:color="auto" w:fill="FFFFFF"/>
        </w:rPr>
        <w:t>/tools”</w:t>
      </w:r>
      <w:r w:rsidR="00A6215A">
        <w:rPr>
          <w:shd w:val="clear" w:color="auto" w:fill="FFFFFF"/>
        </w:rPr>
        <w:t>路径下</w:t>
      </w:r>
      <w:r w:rsidR="006F7FC8" w:rsidRPr="006E6A1D">
        <w:t>。</w:t>
      </w:r>
    </w:p>
    <w:p w14:paraId="69F55A78" w14:textId="4ACDFA31" w:rsidR="009F6431" w:rsidRDefault="009F6431">
      <w:pPr>
        <w:pStyle w:val="1e"/>
      </w:pPr>
      <w:r>
        <w:rPr>
          <w:shd w:val="clear" w:color="auto" w:fill="FFFFFF"/>
        </w:rPr>
        <w:t>使用</w:t>
      </w:r>
      <w:r>
        <w:rPr>
          <w:shd w:val="clear" w:color="auto" w:fill="FFFFFF"/>
        </w:rPr>
        <w:t>WinSCP</w:t>
      </w:r>
      <w:r>
        <w:rPr>
          <w:shd w:val="clear" w:color="auto" w:fill="FFFFFF"/>
        </w:rPr>
        <w:t>工具连接弹性云服务器</w:t>
      </w:r>
      <w:r>
        <w:rPr>
          <w:rFonts w:hint="eastAsia"/>
          <w:shd w:val="clear" w:color="auto" w:fill="FFFFFF"/>
        </w:rPr>
        <w:t>，</w:t>
      </w:r>
      <w:r>
        <w:rPr>
          <w:shd w:val="clear" w:color="auto" w:fill="FFFFFF"/>
        </w:rPr>
        <w:t>主机名为弹性公网</w:t>
      </w:r>
      <w:r>
        <w:rPr>
          <w:shd w:val="clear" w:color="auto" w:fill="FFFFFF"/>
        </w:rPr>
        <w:t>IP</w:t>
      </w:r>
      <w:r>
        <w:rPr>
          <w:rFonts w:hint="eastAsia"/>
          <w:shd w:val="clear" w:color="auto" w:fill="FFFFFF"/>
        </w:rPr>
        <w:t>，</w:t>
      </w:r>
      <w:r>
        <w:rPr>
          <w:shd w:val="clear" w:color="auto" w:fill="FFFFFF"/>
        </w:rPr>
        <w:t>用户名为</w:t>
      </w:r>
      <w:r>
        <w:rPr>
          <w:shd w:val="clear" w:color="auto" w:fill="FFFFFF"/>
        </w:rPr>
        <w:t>root</w:t>
      </w:r>
      <w:r>
        <w:rPr>
          <w:rFonts w:hint="eastAsia"/>
          <w:shd w:val="clear" w:color="auto" w:fill="FFFFFF"/>
        </w:rPr>
        <w:t>，</w:t>
      </w:r>
      <w:r>
        <w:rPr>
          <w:shd w:val="clear" w:color="auto" w:fill="FFFFFF"/>
        </w:rPr>
        <w:t>密码为购买弹性云服务器时自定义的密码</w:t>
      </w:r>
      <w:r>
        <w:rPr>
          <w:rFonts w:hint="eastAsia"/>
          <w:shd w:val="clear" w:color="auto" w:fill="FFFFFF"/>
        </w:rPr>
        <w:t>：</w:t>
      </w:r>
    </w:p>
    <w:p w14:paraId="070355B7" w14:textId="46EB460A" w:rsidR="005B4A61" w:rsidRDefault="00EB6FC3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4FED82D" wp14:editId="15B2A9EC">
                <wp:simplePos x="0" y="0"/>
                <wp:positionH relativeFrom="column">
                  <wp:posOffset>2520260</wp:posOffset>
                </wp:positionH>
                <wp:positionV relativeFrom="paragraph">
                  <wp:posOffset>864075</wp:posOffset>
                </wp:positionV>
                <wp:extent cx="2334253" cy="160774"/>
                <wp:effectExtent l="19050" t="19050" r="28575" b="1079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4253" cy="16077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F75593" id="矩形 18" o:spid="_x0000_s1026" style="position:absolute;left:0;text-align:left;margin-left:198.45pt;margin-top:68.05pt;width:183.8pt;height:12.6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" filled="f" strokecolor="#c7000b" strokeweight="2.25pt"/>
            </w:pict>
          </mc:Fallback>
        </mc:AlternateContent>
      </w:r>
      <w:r w:rsidR="000744A6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4A51893" wp14:editId="1E2B9A10">
                <wp:simplePos x="0" y="0"/>
                <wp:positionH relativeFrom="column">
                  <wp:posOffset>2524697</wp:posOffset>
                </wp:positionH>
                <wp:positionV relativeFrom="paragraph">
                  <wp:posOffset>1210304</wp:posOffset>
                </wp:positionV>
                <wp:extent cx="2330389" cy="176530"/>
                <wp:effectExtent l="19050" t="19050" r="13335" b="1397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389" cy="1765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6A854" id="矩形 21" o:spid="_x0000_s1026" style="position:absolute;left:0;text-align:left;margin-left:198.8pt;margin-top:95.3pt;width:183.5pt;height:13.9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" filled="f" strokecolor="#c7000b" strokeweight="2.25pt"/>
            </w:pict>
          </mc:Fallback>
        </mc:AlternateContent>
      </w:r>
      <w:r w:rsidR="0061377C">
        <w:rPr>
          <w:noProof/>
        </w:rPr>
        <w:drawing>
          <wp:inline distT="0" distB="0" distL="0" distR="0" wp14:anchorId="78D7809B" wp14:editId="4BEBECC3">
            <wp:extent cx="4362153" cy="2944051"/>
            <wp:effectExtent l="0" t="0" r="635" b="8890"/>
            <wp:docPr id="206" name="图片 206" descr="C:\Users\z84227187\AppData\Roaming\eSpace_Desktop\UserData\z84227187\imagefiles\originalImgfiles\26C5A0F0-936D-4627-AF74-D07734BC27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84227187\AppData\Roaming\eSpace_Desktop\UserData\z84227187\imagefiles\originalImgfiles\26C5A0F0-936D-4627-AF74-D07734BC276D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631" cy="2957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D8A00" w14:textId="00576858" w:rsidR="00744672" w:rsidRDefault="00744672">
      <w:pPr>
        <w:pStyle w:val="1e"/>
      </w:pPr>
      <w:r>
        <w:t>切换到对应文件夹</w:t>
      </w:r>
      <w:r>
        <w:rPr>
          <w:rFonts w:hint="eastAsia"/>
        </w:rPr>
        <w:t>:</w:t>
      </w:r>
    </w:p>
    <w:p w14:paraId="344AB1D0" w14:textId="5553BBC8" w:rsidR="00744672" w:rsidRDefault="00744672">
      <w:pPr>
        <w:pStyle w:val="1e"/>
      </w:pPr>
      <w:r>
        <w:t>左边</w:t>
      </w:r>
      <w:r>
        <w:rPr>
          <w:rFonts w:hint="eastAsia"/>
        </w:rPr>
        <w:t>：</w:t>
      </w:r>
      <w:r w:rsidRPr="00744672">
        <w:t>D:\Download\GaussDB_opengauss_client_tools\Euler2.5_X86_64</w:t>
      </w:r>
    </w:p>
    <w:p w14:paraId="0857BF8D" w14:textId="482E7976" w:rsidR="00744672" w:rsidRDefault="00744672">
      <w:pPr>
        <w:pStyle w:val="1e"/>
      </w:pPr>
      <w:r>
        <w:t>右边</w:t>
      </w:r>
      <w:r>
        <w:rPr>
          <w:rFonts w:hint="eastAsia"/>
        </w:rPr>
        <w:t>：</w:t>
      </w:r>
      <w:r w:rsidRPr="00744672">
        <w:t>/</w:t>
      </w:r>
      <w:proofErr w:type="spellStart"/>
      <w:r w:rsidRPr="00744672">
        <w:t>tmp</w:t>
      </w:r>
      <w:proofErr w:type="spellEnd"/>
      <w:r w:rsidRPr="00744672">
        <w:t>/tools</w:t>
      </w:r>
    </w:p>
    <w:p w14:paraId="517F0E20" w14:textId="39F68832" w:rsidR="000D54FE" w:rsidRDefault="00633996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1674484" wp14:editId="170721D7">
                <wp:simplePos x="0" y="0"/>
                <wp:positionH relativeFrom="column">
                  <wp:posOffset>3511082</wp:posOffset>
                </wp:positionH>
                <wp:positionV relativeFrom="paragraph">
                  <wp:posOffset>-3175</wp:posOffset>
                </wp:positionV>
                <wp:extent cx="165087" cy="204891"/>
                <wp:effectExtent l="57150" t="0" r="45085" b="24130"/>
                <wp:wrapNone/>
                <wp:docPr id="15" name="直接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900000" flipH="1">
                          <a:off x="0" y="0"/>
                          <a:ext cx="165087" cy="20489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2292" id="直接箭头连接符 15" o:spid="_x0000_s1026" type="#_x0000_t32" style="position:absolute;left:0;text-align:left;margin-left:276.45pt;margin-top:-.25pt;width:13pt;height:16.15pt;rotation:-15;flip:x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" strokecolor="#c7000b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65CBD4D7" wp14:editId="55CF61A7">
                <wp:simplePos x="0" y="0"/>
                <wp:positionH relativeFrom="column">
                  <wp:posOffset>1355872</wp:posOffset>
                </wp:positionH>
                <wp:positionV relativeFrom="paragraph">
                  <wp:posOffset>23104</wp:posOffset>
                </wp:positionV>
                <wp:extent cx="165087" cy="204891"/>
                <wp:effectExtent l="57150" t="0" r="45085" b="24130"/>
                <wp:wrapNone/>
                <wp:docPr id="19" name="直接箭头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900000" flipH="1">
                          <a:off x="0" y="0"/>
                          <a:ext cx="165087" cy="20489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3EFA" id="直接箭头连接符 19" o:spid="_x0000_s1026" type="#_x0000_t32" style="position:absolute;left:0;text-align:left;margin-left:106.75pt;margin-top:1.8pt;width:13pt;height:16.15pt;rotation:-15;flip:x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" strokecolor="#c7000b" strokeweight="2.25pt">
                <v:stroke endarrow="block"/>
              </v:shape>
            </w:pict>
          </mc:Fallback>
        </mc:AlternateContent>
      </w:r>
      <w:r w:rsidR="000D54FE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4B5C8E3" wp14:editId="1CE85621">
                <wp:simplePos x="0" y="0"/>
                <wp:positionH relativeFrom="column">
                  <wp:posOffset>3063875</wp:posOffset>
                </wp:positionH>
                <wp:positionV relativeFrom="paragraph">
                  <wp:posOffset>193675</wp:posOffset>
                </wp:positionV>
                <wp:extent cx="924449" cy="105410"/>
                <wp:effectExtent l="19050" t="19050" r="28575" b="27940"/>
                <wp:wrapNone/>
                <wp:docPr id="238" name="矩形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449" cy="1054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C897BF" id="矩形 238" o:spid="_x0000_s1026" style="position:absolute;left:0;text-align:left;margin-left:241.25pt;margin-top:15.25pt;width:72.8pt;height:8.3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" filled="f" strokecolor="#c7000b" strokeweight="2.25pt"/>
            </w:pict>
          </mc:Fallback>
        </mc:AlternateContent>
      </w:r>
      <w:r w:rsidR="000D54FE"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183CE32B" wp14:editId="72E39E6B">
                <wp:simplePos x="0" y="0"/>
                <wp:positionH relativeFrom="column">
                  <wp:posOffset>628015</wp:posOffset>
                </wp:positionH>
                <wp:positionV relativeFrom="paragraph">
                  <wp:posOffset>193675</wp:posOffset>
                </wp:positionV>
                <wp:extent cx="2090057" cy="105507"/>
                <wp:effectExtent l="19050" t="19050" r="24765" b="27940"/>
                <wp:wrapNone/>
                <wp:docPr id="242" name="矩形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057" cy="1055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4F7A5" id="矩形 242" o:spid="_x0000_s1026" style="position:absolute;left:0;text-align:left;margin-left:49.45pt;margin-top:15.25pt;width:164.55pt;height:8.3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" filled="f" strokecolor="#c7000b" strokeweight="2.25pt"/>
            </w:pict>
          </mc:Fallback>
        </mc:AlternateContent>
      </w:r>
      <w:r w:rsidR="000D54FE">
        <w:rPr>
          <w:noProof/>
        </w:rPr>
        <w:drawing>
          <wp:inline distT="0" distB="0" distL="0" distR="0" wp14:anchorId="214158BF" wp14:editId="62F66430">
            <wp:extent cx="4843629" cy="1219200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06300" cy="12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4FE">
        <w:rPr>
          <w:noProof/>
        </w:rPr>
        <w:t xml:space="preserve"> </w:t>
      </w:r>
    </w:p>
    <w:p w14:paraId="124DB5EC" w14:textId="77777777" w:rsidR="000D54FE" w:rsidRDefault="000D54FE">
      <w:pPr>
        <w:pStyle w:val="1e"/>
      </w:pPr>
      <w:r>
        <w:rPr>
          <w:rFonts w:hint="eastAsia"/>
        </w:rPr>
        <w:t>选中文件</w:t>
      </w:r>
      <w:r w:rsidRPr="00744672">
        <w:rPr>
          <w:lang w:eastAsia="en-US"/>
        </w:rPr>
        <w:t>GaussDB-Kernel-V500R001C</w:t>
      </w:r>
      <w:r>
        <w:rPr>
          <w:lang w:eastAsia="en-US"/>
        </w:rPr>
        <w:t>2</w:t>
      </w:r>
      <w:r w:rsidRPr="00744672">
        <w:rPr>
          <w:lang w:eastAsia="en-US"/>
        </w:rPr>
        <w:t>0-EULER-64bit-gsql.tar.gz</w:t>
      </w:r>
      <w:r>
        <w:rPr>
          <w:rFonts w:hint="eastAsia"/>
        </w:rPr>
        <w:t>，单击上传：</w:t>
      </w:r>
    </w:p>
    <w:p w14:paraId="4A48DF79" w14:textId="77777777" w:rsidR="000D54FE" w:rsidRPr="005B4A61" w:rsidRDefault="000D54FE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216E663F" wp14:editId="23554C71">
                <wp:simplePos x="0" y="0"/>
                <wp:positionH relativeFrom="column">
                  <wp:posOffset>1997710</wp:posOffset>
                </wp:positionH>
                <wp:positionV relativeFrom="paragraph">
                  <wp:posOffset>595629</wp:posOffset>
                </wp:positionV>
                <wp:extent cx="165087" cy="204891"/>
                <wp:effectExtent l="57150" t="0" r="45085" b="24130"/>
                <wp:wrapNone/>
                <wp:docPr id="279" name="直接箭头连接符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900000" flipH="1">
                          <a:off x="0" y="0"/>
                          <a:ext cx="165087" cy="20489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712CE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79" o:spid="_x0000_s1026" type="#_x0000_t32" style="position:absolute;left:0;text-align:left;margin-left:157.3pt;margin-top:46.9pt;width:13pt;height:16.15pt;rotation:-15;flip:x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" strokecolor="#c7000b" strokeweight="2.25pt">
                <v:stroke endarrow="block"/>
              </v:shape>
            </w:pict>
          </mc:Fallback>
        </mc:AlternateContent>
      </w:r>
      <w:r w:rsidRPr="00A475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23E74" wp14:editId="4602B2D8">
            <wp:extent cx="4912122" cy="1402080"/>
            <wp:effectExtent l="0" t="0" r="3175" b="762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12122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5E0">
        <w:rPr>
          <w:noProof/>
        </w:rPr>
        <w:t xml:space="preserve"> </w:t>
      </w:r>
      <w:r>
        <w:rPr>
          <w:noProof/>
        </w:rPr>
        <w:t xml:space="preserve"> </w:t>
      </w:r>
    </w:p>
    <w:p w14:paraId="68B1FC65" w14:textId="77777777" w:rsidR="000D54FE" w:rsidRDefault="000D54FE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7093E5FA" wp14:editId="74EA9C08">
                <wp:simplePos x="0" y="0"/>
                <wp:positionH relativeFrom="column">
                  <wp:posOffset>3571875</wp:posOffset>
                </wp:positionH>
                <wp:positionV relativeFrom="paragraph">
                  <wp:posOffset>1191895</wp:posOffset>
                </wp:positionV>
                <wp:extent cx="502376" cy="195971"/>
                <wp:effectExtent l="19050" t="19050" r="12065" b="13970"/>
                <wp:wrapNone/>
                <wp:docPr id="281" name="矩形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376" cy="1959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668DF" id="矩形 281" o:spid="_x0000_s1026" style="position:absolute;left:0;text-align:left;margin-left:281.25pt;margin-top:93.85pt;width:39.55pt;height:15.4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" filled="f" strokecolor="#c7000b" strokeweight="2.25pt"/>
            </w:pict>
          </mc:Fallback>
        </mc:AlternateContent>
      </w:r>
      <w:r w:rsidRPr="00A475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70D49E" wp14:editId="6E999906">
            <wp:extent cx="4392930" cy="1578866"/>
            <wp:effectExtent l="0" t="0" r="762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12590" cy="158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F2CADEC" w14:textId="77777777" w:rsidR="000D54FE" w:rsidRDefault="000D54FE">
      <w:pPr>
        <w:pStyle w:val="1e"/>
      </w:pPr>
      <w:r>
        <w:lastRenderedPageBreak/>
        <w:t>上传成功</w:t>
      </w:r>
      <w:r>
        <w:rPr>
          <w:rFonts w:hint="eastAsia"/>
        </w:rPr>
        <w:t>：</w:t>
      </w:r>
    </w:p>
    <w:p w14:paraId="4018FA8B" w14:textId="77777777" w:rsidR="000D54FE" w:rsidRDefault="000D54FE">
      <w:pPr>
        <w:pStyle w:val="1e"/>
      </w:pPr>
      <w:r>
        <w:rPr>
          <w:noProof/>
        </w:rPr>
        <w:drawing>
          <wp:inline distT="0" distB="0" distL="0" distR="0" wp14:anchorId="15905D0A" wp14:editId="5E4E04CC">
            <wp:extent cx="4507838" cy="1043940"/>
            <wp:effectExtent l="0" t="0" r="762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37246" cy="105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9508F19" w14:textId="77777777" w:rsidR="000D54FE" w:rsidRDefault="000D54FE">
      <w:pPr>
        <w:pStyle w:val="1e"/>
      </w:pPr>
      <w:r>
        <w:t>重新连接弹性云服务器</w:t>
      </w:r>
      <w:r>
        <w:rPr>
          <w:rFonts w:hint="eastAsia"/>
        </w:rPr>
        <w:t>，切换到</w:t>
      </w:r>
      <w:r w:rsidRPr="00070E76">
        <w:rPr>
          <w:rFonts w:hint="eastAsia"/>
        </w:rPr>
        <w:t>“</w:t>
      </w:r>
      <w:r w:rsidRPr="00070E76">
        <w:t>/</w:t>
      </w:r>
      <w:proofErr w:type="spellStart"/>
      <w:r w:rsidRPr="00070E76">
        <w:t>tmp</w:t>
      </w:r>
      <w:proofErr w:type="spellEnd"/>
      <w:r w:rsidRPr="00070E76">
        <w:t>/tools”</w:t>
      </w:r>
      <w:r w:rsidRPr="00070E76">
        <w:t>目录</w:t>
      </w:r>
      <w:r>
        <w:rPr>
          <w:rFonts w:hint="eastAsia"/>
        </w:rPr>
        <w:t>，</w:t>
      </w:r>
      <w:r>
        <w:t>解</w:t>
      </w:r>
      <w:r w:rsidRPr="006E6A1D">
        <w:t>压文件</w:t>
      </w:r>
      <w:r>
        <w:rPr>
          <w:rFonts w:hint="eastAsia"/>
        </w:rPr>
        <w:t>。</w:t>
      </w:r>
    </w:p>
    <w:p w14:paraId="428E7B70" w14:textId="726A77FB" w:rsidR="000D54FE" w:rsidRDefault="000D54FE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721B00D7" wp14:editId="1B8C5A22">
                <wp:simplePos x="0" y="0"/>
                <wp:positionH relativeFrom="column">
                  <wp:posOffset>1117112</wp:posOffset>
                </wp:positionH>
                <wp:positionV relativeFrom="paragraph">
                  <wp:posOffset>903851</wp:posOffset>
                </wp:positionV>
                <wp:extent cx="562707" cy="180870"/>
                <wp:effectExtent l="19050" t="19050" r="27940" b="10160"/>
                <wp:wrapNone/>
                <wp:docPr id="285" name="矩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7" cy="1808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5A276" id="矩形 285" o:spid="_x0000_s1026" style="position:absolute;left:0;text-align:left;margin-left:87.95pt;margin-top:71.15pt;width:44.3pt;height:14.2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E63863A" wp14:editId="39CAE243">
            <wp:extent cx="4429255" cy="2056079"/>
            <wp:effectExtent l="0" t="0" r="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07460" cy="209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4ADB" w14:textId="77777777" w:rsidR="000D54FE" w:rsidRPr="00CF49D7" w:rsidRDefault="000D54FE" w:rsidP="000D54FE">
      <w:pPr>
        <w:pStyle w:val="afffff2"/>
        <w:rPr>
          <w:snapToGrid/>
          <w:lang w:eastAsia="en-US"/>
        </w:rPr>
      </w:pPr>
      <w:r>
        <w:rPr>
          <w:snapToGrid/>
        </w:rPr>
        <w:t xml:space="preserve">cd </w:t>
      </w:r>
      <w:r w:rsidRPr="00CF49D7">
        <w:rPr>
          <w:snapToGrid/>
          <w:lang w:eastAsia="en-US"/>
        </w:rPr>
        <w:t>/tmp/tools</w:t>
      </w:r>
    </w:p>
    <w:p w14:paraId="119EA53A" w14:textId="77777777" w:rsidR="000D54FE" w:rsidRDefault="000D54FE" w:rsidP="000D54FE">
      <w:pPr>
        <w:pStyle w:val="afffff2"/>
        <w:rPr>
          <w:snapToGrid/>
          <w:lang w:eastAsia="en-US"/>
        </w:rPr>
      </w:pPr>
      <w:r w:rsidRPr="006F7FC8">
        <w:rPr>
          <w:snapToGrid/>
          <w:lang w:eastAsia="en-US"/>
        </w:rPr>
        <w:t xml:space="preserve">tar -zxvf </w:t>
      </w:r>
      <w:r w:rsidRPr="00744672">
        <w:rPr>
          <w:snapToGrid/>
          <w:lang w:eastAsia="en-US"/>
        </w:rPr>
        <w:t>GaussDB-Kernel-V500R001C</w:t>
      </w:r>
      <w:r>
        <w:rPr>
          <w:snapToGrid/>
          <w:lang w:eastAsia="en-US"/>
        </w:rPr>
        <w:t>2</w:t>
      </w:r>
      <w:r w:rsidRPr="00744672">
        <w:rPr>
          <w:snapToGrid/>
          <w:lang w:eastAsia="en-US"/>
        </w:rPr>
        <w:t>0-EULER-64bit-gsql.tar.gz</w:t>
      </w:r>
      <w:r w:rsidRPr="00CF49D7">
        <w:rPr>
          <w:snapToGrid/>
          <w:lang w:eastAsia="en-US"/>
        </w:rPr>
        <w:t xml:space="preserve"> </w:t>
      </w:r>
    </w:p>
    <w:p w14:paraId="0E356AAE" w14:textId="77777777" w:rsidR="000D54FE" w:rsidRDefault="000D54FE" w:rsidP="000D54FE">
      <w:pPr>
        <w:pStyle w:val="30"/>
        <w:numPr>
          <w:ilvl w:val="5"/>
          <w:numId w:val="32"/>
        </w:numPr>
      </w:pPr>
      <w:r w:rsidRPr="006E6A1D">
        <w:t>设置环境变量。</w:t>
      </w:r>
    </w:p>
    <w:p w14:paraId="324A4910" w14:textId="77777777" w:rsidR="000D54FE" w:rsidRPr="006E6A1D" w:rsidRDefault="000D54FE">
      <w:pPr>
        <w:pStyle w:val="1e"/>
      </w:pPr>
      <w:r w:rsidRPr="006E6A1D">
        <w:t>打开</w:t>
      </w:r>
      <w:r w:rsidRPr="006E6A1D">
        <w:t>“~/.</w:t>
      </w:r>
      <w:proofErr w:type="spellStart"/>
      <w:r w:rsidRPr="006E6A1D">
        <w:t>bashrc</w:t>
      </w:r>
      <w:proofErr w:type="spellEnd"/>
      <w:r w:rsidRPr="006E6A1D">
        <w:t>”</w:t>
      </w:r>
      <w:r w:rsidRPr="006E6A1D">
        <w:t>文件。</w:t>
      </w:r>
    </w:p>
    <w:p w14:paraId="66E1B8F6" w14:textId="77777777" w:rsidR="000D54FE" w:rsidRPr="006E6A1D" w:rsidRDefault="000D54FE" w:rsidP="000D54FE">
      <w:pPr>
        <w:pStyle w:val="afffff2"/>
      </w:pPr>
      <w:r w:rsidRPr="00CF49D7">
        <w:rPr>
          <w:b/>
          <w:noProof w:val="0"/>
          <w:snapToGrid/>
          <w:color w:val="C7000B"/>
          <w:lang w:eastAsia="en-US"/>
        </w:rPr>
        <w:t>vi ~</w:t>
      </w:r>
      <w:proofErr w:type="gramStart"/>
      <w:r w:rsidRPr="00CF49D7">
        <w:rPr>
          <w:b/>
          <w:noProof w:val="0"/>
          <w:snapToGrid/>
          <w:color w:val="C7000B"/>
          <w:lang w:eastAsia="en-US"/>
        </w:rPr>
        <w:t>/.</w:t>
      </w:r>
      <w:proofErr w:type="spellStart"/>
      <w:r w:rsidRPr="00CF49D7">
        <w:rPr>
          <w:b/>
          <w:noProof w:val="0"/>
          <w:snapToGrid/>
          <w:color w:val="C7000B"/>
          <w:lang w:eastAsia="en-US"/>
        </w:rPr>
        <w:t>bashrc</w:t>
      </w:r>
      <w:proofErr w:type="spellEnd"/>
      <w:proofErr w:type="gramEnd"/>
    </w:p>
    <w:p w14:paraId="7C81A083" w14:textId="77777777" w:rsidR="000D54FE" w:rsidRPr="006E6A1D" w:rsidRDefault="000D54FE">
      <w:pPr>
        <w:pStyle w:val="1e"/>
      </w:pPr>
      <w:r w:rsidRPr="006E6A1D">
        <w:t>按下</w:t>
      </w:r>
      <w:proofErr w:type="spellStart"/>
      <w:r w:rsidRPr="006E6A1D">
        <w:t>i</w:t>
      </w:r>
      <w:proofErr w:type="spellEnd"/>
      <w:r w:rsidRPr="006E6A1D">
        <w:t>键进入</w:t>
      </w:r>
      <w:r w:rsidRPr="006E6A1D">
        <w:t>INSERT</w:t>
      </w:r>
      <w:r w:rsidRPr="006E6A1D">
        <w:t>模式，在其中输入如下内容后，按下</w:t>
      </w:r>
      <w:r w:rsidRPr="006E6A1D">
        <w:t>Esc</w:t>
      </w:r>
      <w:r w:rsidRPr="006E6A1D">
        <w:t>后输入</w:t>
      </w:r>
      <w:r w:rsidRPr="006E6A1D">
        <w:t>“:</w:t>
      </w:r>
      <w:proofErr w:type="spellStart"/>
      <w:r w:rsidRPr="006E6A1D">
        <w:t>wq</w:t>
      </w:r>
      <w:proofErr w:type="spellEnd"/>
      <w:r w:rsidRPr="006E6A1D">
        <w:t>!”</w:t>
      </w:r>
      <w:r w:rsidRPr="006E6A1D">
        <w:t>命令保存并退出。</w:t>
      </w:r>
    </w:p>
    <w:p w14:paraId="13F7B80E" w14:textId="77777777" w:rsidR="000D54FE" w:rsidRPr="00851B04" w:rsidRDefault="000D54FE" w:rsidP="000D54FE">
      <w:pPr>
        <w:pStyle w:val="afffff2"/>
        <w:rPr>
          <w:b/>
          <w:noProof w:val="0"/>
          <w:snapToGrid/>
          <w:color w:val="C7000B"/>
          <w:lang w:eastAsia="en-US"/>
        </w:rPr>
      </w:pPr>
      <w:r w:rsidRPr="00851B04">
        <w:rPr>
          <w:b/>
          <w:noProof w:val="0"/>
          <w:snapToGrid/>
          <w:color w:val="C7000B"/>
          <w:lang w:eastAsia="en-US"/>
        </w:rPr>
        <w:t>export PATH=/</w:t>
      </w:r>
      <w:proofErr w:type="spellStart"/>
      <w:r w:rsidRPr="00851B04">
        <w:rPr>
          <w:b/>
          <w:noProof w:val="0"/>
          <w:snapToGrid/>
          <w:color w:val="C7000B"/>
          <w:lang w:eastAsia="en-US"/>
        </w:rPr>
        <w:t>tmp</w:t>
      </w:r>
      <w:proofErr w:type="spellEnd"/>
      <w:r w:rsidRPr="00851B04">
        <w:rPr>
          <w:b/>
          <w:noProof w:val="0"/>
          <w:snapToGrid/>
          <w:color w:val="C7000B"/>
          <w:lang w:eastAsia="en-US"/>
        </w:rPr>
        <w:t>/tools/</w:t>
      </w:r>
      <w:proofErr w:type="gramStart"/>
      <w:r w:rsidRPr="00851B04">
        <w:rPr>
          <w:b/>
          <w:noProof w:val="0"/>
          <w:snapToGrid/>
          <w:color w:val="C7000B"/>
          <w:lang w:eastAsia="en-US"/>
        </w:rPr>
        <w:t>bin:$</w:t>
      </w:r>
      <w:proofErr w:type="gramEnd"/>
      <w:r w:rsidRPr="00851B04">
        <w:rPr>
          <w:b/>
          <w:noProof w:val="0"/>
          <w:snapToGrid/>
          <w:color w:val="C7000B"/>
          <w:lang w:eastAsia="en-US"/>
        </w:rPr>
        <w:t xml:space="preserve">PATH </w:t>
      </w:r>
      <w:r w:rsidRPr="00851B04">
        <w:rPr>
          <w:b/>
          <w:noProof w:val="0"/>
          <w:snapToGrid/>
          <w:color w:val="C7000B"/>
          <w:lang w:eastAsia="en-US"/>
        </w:rPr>
        <w:br/>
        <w:t>export LD_LIBRARY_PATH=/</w:t>
      </w:r>
      <w:proofErr w:type="spellStart"/>
      <w:r w:rsidRPr="00851B04">
        <w:rPr>
          <w:b/>
          <w:noProof w:val="0"/>
          <w:snapToGrid/>
          <w:color w:val="C7000B"/>
          <w:lang w:eastAsia="en-US"/>
        </w:rPr>
        <w:t>tmp</w:t>
      </w:r>
      <w:proofErr w:type="spellEnd"/>
      <w:r w:rsidRPr="00851B04">
        <w:rPr>
          <w:b/>
          <w:noProof w:val="0"/>
          <w:snapToGrid/>
          <w:color w:val="C7000B"/>
          <w:lang w:eastAsia="en-US"/>
        </w:rPr>
        <w:t>/tools/lib:$LD_LIBRARY_PATH</w:t>
      </w:r>
    </w:p>
    <w:p w14:paraId="215CAB4F" w14:textId="77777777" w:rsidR="000D54FE" w:rsidRPr="006E6A1D" w:rsidRDefault="000D54FE">
      <w:pPr>
        <w:pStyle w:val="1e"/>
      </w:pPr>
      <w:r w:rsidRPr="006E6A1D">
        <w:t>使环境变量配置生效。</w:t>
      </w:r>
    </w:p>
    <w:p w14:paraId="7B24AE57" w14:textId="77777777" w:rsidR="000D54FE" w:rsidRPr="006E6A1D" w:rsidRDefault="000D54FE" w:rsidP="000D54FE">
      <w:pPr>
        <w:pStyle w:val="afffff2"/>
      </w:pPr>
      <w:r w:rsidRPr="00CF49D7">
        <w:rPr>
          <w:b/>
          <w:noProof w:val="0"/>
          <w:snapToGrid/>
          <w:color w:val="C7000B"/>
          <w:lang w:eastAsia="en-US"/>
        </w:rPr>
        <w:t>source ~</w:t>
      </w:r>
      <w:proofErr w:type="gramStart"/>
      <w:r w:rsidRPr="00CF49D7">
        <w:rPr>
          <w:b/>
          <w:noProof w:val="0"/>
          <w:snapToGrid/>
          <w:color w:val="C7000B"/>
          <w:lang w:eastAsia="en-US"/>
        </w:rPr>
        <w:t>/.</w:t>
      </w:r>
      <w:proofErr w:type="spellStart"/>
      <w:r w:rsidRPr="00CF49D7">
        <w:rPr>
          <w:b/>
          <w:noProof w:val="0"/>
          <w:snapToGrid/>
          <w:color w:val="C7000B"/>
          <w:lang w:eastAsia="en-US"/>
        </w:rPr>
        <w:t>bashrc</w:t>
      </w:r>
      <w:proofErr w:type="spellEnd"/>
      <w:proofErr w:type="gramEnd"/>
    </w:p>
    <w:p w14:paraId="49414C19" w14:textId="77777777" w:rsidR="000D54FE" w:rsidRPr="00B47A20" w:rsidRDefault="000D54FE" w:rsidP="000D54FE">
      <w:pPr>
        <w:pStyle w:val="30"/>
      </w:pPr>
      <w:r w:rsidRPr="00B47A20">
        <w:rPr>
          <w:rFonts w:hint="eastAsia"/>
        </w:rPr>
        <w:t>内网连接数据库</w:t>
      </w:r>
      <w:r>
        <w:rPr>
          <w:rFonts w:hint="eastAsia"/>
        </w:rPr>
        <w:t>。</w:t>
      </w:r>
    </w:p>
    <w:p w14:paraId="691124BC" w14:textId="77777777" w:rsidR="000D54FE" w:rsidRDefault="000D54FE">
      <w:pPr>
        <w:pStyle w:val="1e"/>
      </w:pPr>
      <w:r w:rsidRPr="00B47A20">
        <w:rPr>
          <w:rFonts w:hint="eastAsia"/>
        </w:rPr>
        <w:t>从</w:t>
      </w:r>
      <w:r w:rsidRPr="00C72E42">
        <w:t>ECS</w:t>
      </w:r>
      <w:r w:rsidRPr="00B47A20">
        <w:rPr>
          <w:rFonts w:hint="eastAsia"/>
        </w:rPr>
        <w:t>服务器上连接到如下</w:t>
      </w:r>
      <w:proofErr w:type="spellStart"/>
      <w:r w:rsidRPr="00C72E42">
        <w:t>GaussDB</w:t>
      </w:r>
      <w:proofErr w:type="spellEnd"/>
      <w:r w:rsidRPr="00B47A20">
        <w:rPr>
          <w:rFonts w:hint="eastAsia"/>
        </w:rPr>
        <w:t>(</w:t>
      </w:r>
      <w:r>
        <w:t xml:space="preserve">for </w:t>
      </w:r>
      <w:proofErr w:type="spellStart"/>
      <w:r>
        <w:t>openGauss</w:t>
      </w:r>
      <w:proofErr w:type="spellEnd"/>
      <w:r w:rsidRPr="00B47A20">
        <w:rPr>
          <w:rFonts w:hint="eastAsia"/>
        </w:rPr>
        <w:t>)</w:t>
      </w:r>
      <w:r w:rsidRPr="00B47A20">
        <w:rPr>
          <w:rFonts w:hint="eastAsia"/>
        </w:rPr>
        <w:t>数据库。</w:t>
      </w:r>
    </w:p>
    <w:p w14:paraId="51BB2F57" w14:textId="77777777" w:rsidR="000D54FE" w:rsidRPr="00B47A20" w:rsidRDefault="000D54FE">
      <w:pPr>
        <w:pStyle w:val="1e"/>
      </w:pPr>
      <w:r>
        <w:rPr>
          <w:rFonts w:hint="eastAsia"/>
        </w:rPr>
        <w:t>先查看</w:t>
      </w:r>
      <w:proofErr w:type="spellStart"/>
      <w:r w:rsidRPr="00C72E42">
        <w:t>GaussDB</w:t>
      </w:r>
      <w:proofErr w:type="spellEnd"/>
      <w:r w:rsidRPr="00B47A20">
        <w:rPr>
          <w:rFonts w:hint="eastAsia"/>
        </w:rPr>
        <w:t>(</w:t>
      </w:r>
      <w:r>
        <w:t xml:space="preserve">for </w:t>
      </w:r>
      <w:proofErr w:type="spellStart"/>
      <w:r>
        <w:t>openGauss</w:t>
      </w:r>
      <w:proofErr w:type="spellEnd"/>
      <w:r w:rsidRPr="00B47A20">
        <w:rPr>
          <w:rFonts w:hint="eastAsia"/>
        </w:rPr>
        <w:t>)</w:t>
      </w:r>
      <w:r w:rsidRPr="00B47A20">
        <w:rPr>
          <w:rFonts w:hint="eastAsia"/>
        </w:rPr>
        <w:t>数据库</w:t>
      </w:r>
      <w:r>
        <w:rPr>
          <w:rFonts w:hint="eastAsia"/>
        </w:rPr>
        <w:t>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地址，具体如下：</w:t>
      </w:r>
    </w:p>
    <w:p w14:paraId="1513FDCA" w14:textId="77777777" w:rsidR="000D54FE" w:rsidRPr="00B47A20" w:rsidRDefault="000D54FE" w:rsidP="000D54FE">
      <w:pPr>
        <w:pStyle w:val="2f2"/>
        <w:rPr>
          <w:rFonts w:ascii="方正兰亭黑简体"/>
          <w:lang w:eastAsia="zh-CN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457A5F7" wp14:editId="5186C919">
                <wp:simplePos x="0" y="0"/>
                <wp:positionH relativeFrom="column">
                  <wp:posOffset>4175902</wp:posOffset>
                </wp:positionH>
                <wp:positionV relativeFrom="paragraph">
                  <wp:posOffset>971901</wp:posOffset>
                </wp:positionV>
                <wp:extent cx="136649" cy="293303"/>
                <wp:effectExtent l="19050" t="38100" r="53975" b="12065"/>
                <wp:wrapNone/>
                <wp:docPr id="287" name="直接箭头连接符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649" cy="29330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8C691" id="直接箭头连接符 287" o:spid="_x0000_s1026" type="#_x0000_t32" style="position:absolute;left:0;text-align:left;margin-left:328.8pt;margin-top:76.55pt;width:10.75pt;height:23.1pt;flip:y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" strokecolor="#c7000b" strokeweight="2.25pt">
                <v:stroke endarrow="block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3ADDB227" wp14:editId="6608557C">
                <wp:simplePos x="0" y="0"/>
                <wp:positionH relativeFrom="column">
                  <wp:posOffset>943610</wp:posOffset>
                </wp:positionH>
                <wp:positionV relativeFrom="paragraph">
                  <wp:posOffset>150882</wp:posOffset>
                </wp:positionV>
                <wp:extent cx="368490" cy="232012"/>
                <wp:effectExtent l="38100" t="38100" r="12700" b="34925"/>
                <wp:wrapNone/>
                <wp:docPr id="288" name="直接箭头连接符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8490" cy="23201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7000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7CDAF" id="直接箭头连接符 288" o:spid="_x0000_s1026" type="#_x0000_t32" style="position:absolute;left:0;text-align:left;margin-left:74.3pt;margin-top:11.9pt;width:29pt;height:18.25pt;flip:x y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" strokecolor="#c7000b" strokeweight="2.25pt">
                <v:stroke endarrow="block"/>
              </v:shape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68C475A6" wp14:editId="53E247F5">
            <wp:extent cx="5454000" cy="1317600"/>
            <wp:effectExtent l="19050" t="19050" r="13970" b="16510"/>
            <wp:docPr id="294" name="图片 294" descr="C:\Users\swx941157\AppData\Roaming\eSpace_Desktop\UserData\swx941157\imagefiles\originalImgfiles\E998AE20-F4EC-4C75-A6F4-FC548DE609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wx941157\AppData\Roaming\eSpace_Desktop\UserData\swx941157\imagefiles\originalImgfiles\E998AE20-F4EC-4C75-A6F4-FC548DE609B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73"/>
                    <a:stretch/>
                  </pic:blipFill>
                  <pic:spPr bwMode="auto">
                    <a:xfrm>
                      <a:off x="0" y="0"/>
                      <a:ext cx="5454000" cy="131760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BF86A" w14:textId="77777777" w:rsidR="000D54FE" w:rsidRPr="00B47A20" w:rsidRDefault="000D54FE">
      <w:pPr>
        <w:pStyle w:val="1e"/>
        <w:rPr>
          <w:rStyle w:val="afff2"/>
          <w:rFonts w:ascii="方正兰亭黑简体" w:cs="Courier New"/>
          <w:b w:val="0"/>
          <w:bCs w:val="0"/>
          <w:sz w:val="18"/>
          <w:szCs w:val="18"/>
        </w:rPr>
      </w:pPr>
      <w:r>
        <w:rPr>
          <w:rFonts w:hint="eastAsia"/>
        </w:rPr>
        <w:t>然后在</w:t>
      </w:r>
      <w:r>
        <w:rPr>
          <w:rFonts w:hint="eastAsia"/>
        </w:rPr>
        <w:t>E</w:t>
      </w:r>
      <w:r>
        <w:t>CS</w:t>
      </w:r>
      <w:r>
        <w:rPr>
          <w:rFonts w:hint="eastAsia"/>
        </w:rPr>
        <w:t>服务器</w:t>
      </w:r>
      <w:r w:rsidRPr="00B47A20">
        <w:rPr>
          <w:rFonts w:hint="eastAsia"/>
        </w:rPr>
        <w:t>执行如下命令进行连接：</w:t>
      </w:r>
    </w:p>
    <w:p w14:paraId="6F75BFAA" w14:textId="77777777" w:rsidR="000D54FE" w:rsidRPr="006E6A1D" w:rsidRDefault="000D54FE" w:rsidP="000D54FE">
      <w:pPr>
        <w:pStyle w:val="afffff2"/>
      </w:pPr>
      <w:r w:rsidRPr="006E6A1D">
        <w:rPr>
          <w:b/>
        </w:rPr>
        <w:t xml:space="preserve">gsql -d </w:t>
      </w:r>
      <w:r w:rsidRPr="004D2C2D">
        <w:rPr>
          <w:i/>
        </w:rPr>
        <w:t>postgres</w:t>
      </w:r>
      <w:r w:rsidRPr="006E6A1D">
        <w:rPr>
          <w:b/>
        </w:rPr>
        <w:t xml:space="preserve"> -h </w:t>
      </w:r>
      <w:r w:rsidRPr="00DC1B05">
        <w:rPr>
          <w:b/>
          <w:i/>
          <w:color w:val="C00000"/>
        </w:rPr>
        <w:t>192.168.0.</w:t>
      </w:r>
      <w:r>
        <w:rPr>
          <w:b/>
          <w:i/>
          <w:color w:val="C00000"/>
        </w:rPr>
        <w:t>15</w:t>
      </w:r>
      <w:r w:rsidRPr="006E6A1D">
        <w:t xml:space="preserve"> </w:t>
      </w:r>
      <w:r w:rsidRPr="006E6A1D">
        <w:rPr>
          <w:b/>
        </w:rPr>
        <w:t>-U</w:t>
      </w:r>
      <w:r w:rsidRPr="006E6A1D">
        <w:t xml:space="preserve"> </w:t>
      </w:r>
      <w:r>
        <w:rPr>
          <w:rFonts w:hint="eastAsia"/>
          <w:i/>
        </w:rPr>
        <w:t>root</w:t>
      </w:r>
      <w:r>
        <w:rPr>
          <w:i/>
        </w:rPr>
        <w:t xml:space="preserve"> </w:t>
      </w:r>
      <w:r w:rsidRPr="006E6A1D">
        <w:rPr>
          <w:b/>
        </w:rPr>
        <w:t>-p</w:t>
      </w:r>
      <w:r w:rsidRPr="006E6A1D">
        <w:t xml:space="preserve"> </w:t>
      </w:r>
      <w:r>
        <w:rPr>
          <w:i/>
        </w:rPr>
        <w:t>8</w:t>
      </w:r>
      <w:r w:rsidRPr="004D2C2D">
        <w:rPr>
          <w:i/>
        </w:rPr>
        <w:t>000</w:t>
      </w:r>
      <w:r w:rsidRPr="006E6A1D">
        <w:t xml:space="preserve"> </w:t>
      </w:r>
      <w:r w:rsidRPr="006E6A1D">
        <w:rPr>
          <w:b/>
        </w:rPr>
        <w:t>-</w:t>
      </w:r>
      <w:r>
        <w:rPr>
          <w:rFonts w:hint="eastAsia"/>
          <w:b/>
        </w:rPr>
        <w:t>r</w:t>
      </w:r>
    </w:p>
    <w:p w14:paraId="1346CFB3" w14:textId="77777777" w:rsidR="000D54FE" w:rsidRPr="000655E5" w:rsidRDefault="000D54FE">
      <w:pPr>
        <w:pStyle w:val="1e"/>
      </w:pPr>
      <w:r w:rsidRPr="00B47A20">
        <w:rPr>
          <w:rFonts w:hint="eastAsia"/>
        </w:rPr>
        <w:t>输入数据库</w:t>
      </w:r>
      <w:r w:rsidRPr="00C72E42">
        <w:t>root</w:t>
      </w:r>
      <w:r w:rsidRPr="00B47A20">
        <w:rPr>
          <w:rFonts w:hint="eastAsia"/>
        </w:rPr>
        <w:t>用户密码，进行成功登录</w:t>
      </w:r>
    </w:p>
    <w:p w14:paraId="1E9AD215" w14:textId="77777777" w:rsidR="000D54FE" w:rsidRDefault="000D54FE" w:rsidP="000D54FE">
      <w:pPr>
        <w:pStyle w:val="afffff2"/>
      </w:pPr>
      <w:r>
        <w:t>[root@ecs-a4e7 ~]# gsql -d postgres -h 192.168.0.142 -U root -p 8000 -r</w:t>
      </w:r>
    </w:p>
    <w:p w14:paraId="347A311E" w14:textId="77777777" w:rsidR="000D54FE" w:rsidRDefault="000D54FE" w:rsidP="000D54FE">
      <w:pPr>
        <w:pStyle w:val="afffff2"/>
      </w:pPr>
      <w:r>
        <w:t xml:space="preserve">Password for user root: </w:t>
      </w:r>
    </w:p>
    <w:p w14:paraId="4EBB1C4C" w14:textId="77777777" w:rsidR="000D54FE" w:rsidRDefault="000D54FE" w:rsidP="000D54FE">
      <w:pPr>
        <w:pStyle w:val="afffff2"/>
      </w:pPr>
      <w:r>
        <w:t>gsql ((GaussDB Kernel V500R001C20 build 9c5c6728) compiled at 2021-04-30 16:27:24 commit 0 last mr 4971 )</w:t>
      </w:r>
    </w:p>
    <w:p w14:paraId="7B3965A0" w14:textId="77777777" w:rsidR="000D54FE" w:rsidRDefault="000D54FE" w:rsidP="000D54FE">
      <w:pPr>
        <w:pStyle w:val="afffff2"/>
      </w:pPr>
      <w:r>
        <w:t>SSL connection (cipher: DHE-RSA-AES128-GCM-SHA256, bits: 128)</w:t>
      </w:r>
    </w:p>
    <w:p w14:paraId="63FC990B" w14:textId="77777777" w:rsidR="000D54FE" w:rsidRDefault="000D54FE" w:rsidP="000D54FE">
      <w:pPr>
        <w:pStyle w:val="afffff2"/>
      </w:pPr>
      <w:r>
        <w:t>Type "help" for help.</w:t>
      </w:r>
    </w:p>
    <w:p w14:paraId="6C8826D1" w14:textId="77777777" w:rsidR="000D54FE" w:rsidRDefault="000D54FE" w:rsidP="000D54FE">
      <w:pPr>
        <w:pStyle w:val="afffff2"/>
      </w:pPr>
    </w:p>
    <w:p w14:paraId="3E460860" w14:textId="77777777" w:rsidR="000D54FE" w:rsidRDefault="000D54FE" w:rsidP="000D54FE">
      <w:pPr>
        <w:pStyle w:val="afffff2"/>
      </w:pPr>
      <w:r>
        <w:t>postgres=&gt;</w:t>
      </w:r>
      <w:r w:rsidDel="001717E3">
        <w:t xml:space="preserve"> </w:t>
      </w:r>
    </w:p>
    <w:p w14:paraId="1FBC2CCF" w14:textId="77777777" w:rsidR="000D54FE" w:rsidRPr="00C72E42" w:rsidRDefault="000D54FE" w:rsidP="000D54FE">
      <w:pPr>
        <w:pStyle w:val="afffff2"/>
      </w:pPr>
    </w:p>
    <w:p w14:paraId="110FC430" w14:textId="77777777" w:rsidR="000D54FE" w:rsidRPr="00C279DF" w:rsidRDefault="000D54FE">
      <w:pPr>
        <w:pStyle w:val="1e"/>
      </w:pPr>
      <w:r w:rsidRPr="00C279DF">
        <w:rPr>
          <w:rFonts w:hint="eastAsia"/>
        </w:rPr>
        <w:t>数据库使用</w:t>
      </w:r>
    </w:p>
    <w:p w14:paraId="24E627C0" w14:textId="77777777" w:rsidR="000D54FE" w:rsidRDefault="000D54FE" w:rsidP="000D54FE">
      <w:pPr>
        <w:pStyle w:val="afffff2"/>
      </w:pPr>
      <w:r>
        <w:t>postgres=&gt; \dbs</w:t>
      </w:r>
    </w:p>
    <w:p w14:paraId="2C8FC113" w14:textId="77777777" w:rsidR="000D54FE" w:rsidRDefault="000D54FE" w:rsidP="000D54FE">
      <w:pPr>
        <w:pStyle w:val="afffff2"/>
      </w:pPr>
      <w:r>
        <w:t xml:space="preserve">       List of tablespaces</w:t>
      </w:r>
    </w:p>
    <w:p w14:paraId="21EEC4F4" w14:textId="77777777" w:rsidR="000D54FE" w:rsidRDefault="000D54FE" w:rsidP="000D54FE">
      <w:pPr>
        <w:pStyle w:val="afffff2"/>
      </w:pPr>
      <w:r>
        <w:t xml:space="preserve">    Name    |  Owner   | Location </w:t>
      </w:r>
    </w:p>
    <w:p w14:paraId="60069051" w14:textId="77777777" w:rsidR="000D54FE" w:rsidRDefault="000D54FE" w:rsidP="000D54FE">
      <w:pPr>
        <w:pStyle w:val="afffff2"/>
      </w:pPr>
      <w:r>
        <w:t>------------+----------+----------</w:t>
      </w:r>
    </w:p>
    <w:p w14:paraId="76DB5ECC" w14:textId="77777777" w:rsidR="000D54FE" w:rsidRDefault="000D54FE" w:rsidP="000D54FE">
      <w:pPr>
        <w:pStyle w:val="afffff2"/>
      </w:pPr>
      <w:r>
        <w:t xml:space="preserve"> pg_default | rdsAdmin | </w:t>
      </w:r>
    </w:p>
    <w:p w14:paraId="58D09D1D" w14:textId="77777777" w:rsidR="000D54FE" w:rsidRDefault="000D54FE" w:rsidP="000D54FE">
      <w:pPr>
        <w:pStyle w:val="afffff2"/>
      </w:pPr>
      <w:r>
        <w:t xml:space="preserve"> pg_global  | rdsAdmin | </w:t>
      </w:r>
    </w:p>
    <w:p w14:paraId="562835AE" w14:textId="77777777" w:rsidR="000D54FE" w:rsidRDefault="000D54FE" w:rsidP="000D54FE">
      <w:pPr>
        <w:pStyle w:val="afffff2"/>
      </w:pPr>
      <w:r>
        <w:t>(2 rows)</w:t>
      </w:r>
    </w:p>
    <w:p w14:paraId="5FA02D60" w14:textId="77777777" w:rsidR="000D54FE" w:rsidRDefault="000D54FE" w:rsidP="000D54FE">
      <w:pPr>
        <w:pStyle w:val="afffff2"/>
      </w:pPr>
    </w:p>
    <w:p w14:paraId="1EF99B90" w14:textId="77777777" w:rsidR="000D54FE" w:rsidRPr="001F3AF7" w:rsidRDefault="000D54FE" w:rsidP="000D54FE">
      <w:pPr>
        <w:pStyle w:val="afffff2"/>
      </w:pPr>
      <w:r>
        <w:t>postgres=&gt;</w:t>
      </w:r>
    </w:p>
    <w:p w14:paraId="68D19510" w14:textId="77777777" w:rsidR="000D54FE" w:rsidRDefault="000D54FE">
      <w:pPr>
        <w:pStyle w:val="1e"/>
      </w:pPr>
      <w:r>
        <w:rPr>
          <w:rFonts w:hint="eastAsia"/>
        </w:rPr>
        <w:t>如果</w:t>
      </w:r>
      <w:r>
        <w:rPr>
          <w:rFonts w:hint="eastAsia"/>
        </w:rPr>
        <w:t>E</w:t>
      </w:r>
      <w:r>
        <w:t>SC</w:t>
      </w:r>
      <w:r>
        <w:rPr>
          <w:rFonts w:hint="eastAsia"/>
        </w:rPr>
        <w:t>服务器不再使用了，记得把</w:t>
      </w:r>
      <w:r>
        <w:rPr>
          <w:rFonts w:hint="eastAsia"/>
        </w:rPr>
        <w:t>E</w:t>
      </w:r>
      <w:r>
        <w:t>SC</w:t>
      </w:r>
      <w:r>
        <w:rPr>
          <w:rFonts w:hint="eastAsia"/>
        </w:rPr>
        <w:t>服务器资源清除。</w:t>
      </w:r>
    </w:p>
    <w:p w14:paraId="0B048C6B" w14:textId="700D57D4" w:rsidR="00002614" w:rsidRDefault="000D54FE">
      <w:pPr>
        <w:pStyle w:val="1e"/>
      </w:pPr>
      <w:r>
        <w:rPr>
          <w:rFonts w:hint="eastAsia"/>
        </w:rPr>
        <w:t>内网连接实验结束</w:t>
      </w:r>
      <w:r>
        <w:t>。</w:t>
      </w:r>
      <w:bookmarkEnd w:id="9"/>
      <w:bookmarkEnd w:id="8"/>
      <w:bookmarkEnd w:id="7"/>
      <w:bookmarkEnd w:id="6"/>
      <w:bookmarkEnd w:id="5"/>
      <w:bookmarkEnd w:id="4"/>
      <w:bookmarkEnd w:id="3"/>
      <w:bookmarkEnd w:id="2"/>
      <w:bookmarkEnd w:id="1"/>
      <w:bookmarkEnd w:id="0"/>
    </w:p>
    <w:p w14:paraId="0A82E79F" w14:textId="1F566333" w:rsidR="00052992" w:rsidRDefault="00052992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574131E0" w14:textId="77777777" w:rsidR="00052992" w:rsidRPr="00E63C28" w:rsidRDefault="00052992" w:rsidP="00052992">
      <w:pPr>
        <w:pStyle w:val="1"/>
        <w:numPr>
          <w:ilvl w:val="0"/>
          <w:numId w:val="4"/>
        </w:numPr>
        <w:rPr>
          <w:noProof/>
        </w:rPr>
      </w:pPr>
      <w:bookmarkStart w:id="76" w:name="_附录一：安装和配置JDK"/>
      <w:bookmarkStart w:id="77" w:name="_Toc65768341"/>
      <w:bookmarkStart w:id="78" w:name="_Toc71273268"/>
      <w:bookmarkEnd w:id="76"/>
      <w:r>
        <w:rPr>
          <w:noProof/>
        </w:rPr>
        <w:lastRenderedPageBreak/>
        <w:t>附录一</w:t>
      </w:r>
      <w:r>
        <w:rPr>
          <w:rFonts w:hint="eastAsia"/>
          <w:noProof/>
        </w:rPr>
        <w:t>：</w:t>
      </w:r>
      <w:r w:rsidRPr="00E63C28">
        <w:rPr>
          <w:noProof/>
        </w:rPr>
        <w:t>安装</w:t>
      </w:r>
      <w:r>
        <w:rPr>
          <w:noProof/>
        </w:rPr>
        <w:t>和配置</w:t>
      </w:r>
      <w:r w:rsidRPr="00E63C28">
        <w:rPr>
          <w:noProof/>
        </w:rPr>
        <w:t>JDK</w:t>
      </w:r>
      <w:bookmarkEnd w:id="77"/>
      <w:bookmarkEnd w:id="78"/>
      <w:r w:rsidRPr="00E63C28">
        <w:rPr>
          <w:noProof/>
        </w:rPr>
        <w:t xml:space="preserve"> </w:t>
      </w:r>
    </w:p>
    <w:p w14:paraId="7B234B18" w14:textId="07C05112" w:rsidR="00052992" w:rsidRDefault="00052992" w:rsidP="00052992">
      <w:pPr>
        <w:pStyle w:val="2"/>
        <w:numPr>
          <w:ilvl w:val="1"/>
          <w:numId w:val="4"/>
        </w:numPr>
      </w:pPr>
      <w:bookmarkStart w:id="79" w:name="_Toc71273269"/>
      <w:r w:rsidRPr="00E63C28">
        <w:t>下载并安装</w:t>
      </w:r>
      <w:r w:rsidRPr="00E63C28">
        <w:t>JDK</w:t>
      </w:r>
      <w:bookmarkEnd w:id="79"/>
    </w:p>
    <w:p w14:paraId="1404C711" w14:textId="02146FCD" w:rsidR="00052992" w:rsidRPr="00E63C28" w:rsidRDefault="00052992" w:rsidP="00052992">
      <w:pPr>
        <w:numPr>
          <w:ilvl w:val="5"/>
          <w:numId w:val="18"/>
        </w:numPr>
        <w:spacing w:before="160" w:after="160"/>
        <w:outlineLvl w:val="3"/>
        <w:rPr>
          <w:rFonts w:ascii="Huawei Sans" w:eastAsia="方正兰亭黑简体" w:hAnsi="Huawei Sans"/>
          <w:sz w:val="21"/>
        </w:rPr>
      </w:pPr>
      <w:r w:rsidRPr="00E63C28">
        <w:rPr>
          <w:rFonts w:ascii="Huawei Sans" w:eastAsia="方正兰亭黑简体" w:hAnsi="Huawei Sans"/>
          <w:sz w:val="21"/>
        </w:rPr>
        <w:t>下载</w:t>
      </w:r>
      <w:r w:rsidRPr="00E63C28">
        <w:rPr>
          <w:rFonts w:ascii="Huawei Sans" w:eastAsia="方正兰亭黑简体" w:hAnsi="Huawei Sans"/>
          <w:sz w:val="21"/>
        </w:rPr>
        <w:t>JDK</w:t>
      </w:r>
      <w:r w:rsidR="005A6559">
        <w:rPr>
          <w:rFonts w:ascii="Huawei Sans" w:eastAsia="方正兰亭黑简体" w:hAnsi="Huawei Sans" w:hint="eastAsia"/>
          <w:sz w:val="21"/>
        </w:rPr>
        <w:t>，推荐安装</w:t>
      </w:r>
      <w:r w:rsidR="005A6559">
        <w:rPr>
          <w:rFonts w:ascii="Huawei Sans" w:eastAsia="方正兰亭黑简体" w:hAnsi="Huawei Sans" w:hint="eastAsia"/>
          <w:sz w:val="21"/>
        </w:rPr>
        <w:t>java</w:t>
      </w:r>
      <w:r w:rsidR="005A6559">
        <w:rPr>
          <w:rFonts w:ascii="Huawei Sans" w:eastAsia="方正兰亭黑简体" w:hAnsi="Huawei Sans"/>
          <w:sz w:val="21"/>
        </w:rPr>
        <w:t>8</w:t>
      </w:r>
      <w:r w:rsidRPr="00E63C28">
        <w:rPr>
          <w:rFonts w:ascii="Huawei Sans" w:eastAsia="方正兰亭黑简体" w:hAnsi="Huawei Sans"/>
          <w:sz w:val="21"/>
        </w:rPr>
        <w:t>。</w:t>
      </w:r>
      <w:r w:rsidR="005A6559">
        <w:rPr>
          <w:rFonts w:ascii="Huawei Sans" w:eastAsia="方正兰亭黑简体" w:hAnsi="Huawei Sans" w:hint="eastAsia"/>
          <w:sz w:val="21"/>
        </w:rPr>
        <w:t>根据自己计算机的实际选择安装包</w:t>
      </w:r>
    </w:p>
    <w:p w14:paraId="165587A8" w14:textId="29225BDF" w:rsidR="00052992" w:rsidRDefault="00AF2AA4" w:rsidP="00052992">
      <w:pPr>
        <w:topLinePunct w:val="0"/>
        <w:adjustRightInd/>
        <w:ind w:left="1021"/>
        <w:rPr>
          <w:rFonts w:ascii="Huawei Sans" w:eastAsia="方正兰亭黑简体" w:hAnsi="Huawei Sans" w:cs="Huawei Sans"/>
          <w:sz w:val="21"/>
        </w:rPr>
      </w:pPr>
      <w:hyperlink r:id="rId106" w:anchor="java8" w:history="1">
        <w:r w:rsidR="005A6559" w:rsidRPr="00421D19">
          <w:rPr>
            <w:rStyle w:val="af"/>
            <w:rFonts w:ascii="Huawei Sans" w:eastAsia="方正兰亭黑简体" w:hAnsi="Huawei Sans" w:cs="Huawei Sans"/>
            <w:sz w:val="21"/>
          </w:rPr>
          <w:t>https://www.oracle.com/java/technologies/downloads/#java8</w:t>
        </w:r>
      </w:hyperlink>
    </w:p>
    <w:p w14:paraId="6A41FF83" w14:textId="41ED1668" w:rsidR="00052992" w:rsidRPr="00E63C28" w:rsidRDefault="00052992" w:rsidP="00052992">
      <w:pPr>
        <w:topLinePunct w:val="0"/>
        <w:adjustRightInd/>
        <w:ind w:left="1021"/>
        <w:rPr>
          <w:rFonts w:ascii="Huawei Sans" w:eastAsia="方正兰亭黑简体" w:hAnsi="Huawei Sans" w:cs="Huawei Sans"/>
          <w:sz w:val="21"/>
        </w:rPr>
      </w:pPr>
      <w:r w:rsidRPr="00E63C28">
        <w:rPr>
          <w:rFonts w:ascii="Huawei Sans" w:eastAsia="方正兰亭黑简体" w:hAnsi="Huawei Sans" w:cs="Huawei Sans"/>
          <w:noProof/>
          <w:sz w:val="21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09133A05" wp14:editId="6349178A">
                <wp:simplePos x="0" y="0"/>
                <wp:positionH relativeFrom="column">
                  <wp:posOffset>726273</wp:posOffset>
                </wp:positionH>
                <wp:positionV relativeFrom="paragraph">
                  <wp:posOffset>596140</wp:posOffset>
                </wp:positionV>
                <wp:extent cx="3923881" cy="175846"/>
                <wp:effectExtent l="19050" t="19050" r="19685" b="1524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3881" cy="17584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C7000B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2E1EE7" id="矩形 17" o:spid="_x0000_s1026" style="position:absolute;left:0;text-align:left;margin-left:57.2pt;margin-top:46.95pt;width:308.95pt;height:13.8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" filled="f" strokecolor="#c7000b" strokeweight="2.25pt"/>
            </w:pict>
          </mc:Fallback>
        </mc:AlternateContent>
      </w:r>
      <w:r w:rsidR="00AE403B" w:rsidRPr="00AE403B">
        <w:rPr>
          <w:noProof/>
        </w:rPr>
        <w:t xml:space="preserve"> </w:t>
      </w:r>
      <w:r w:rsidR="00AE403B">
        <w:rPr>
          <w:noProof/>
        </w:rPr>
        <w:drawing>
          <wp:inline distT="0" distB="0" distL="0" distR="0" wp14:anchorId="02F80CFF" wp14:editId="751253D5">
            <wp:extent cx="4461468" cy="857298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18322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295F" w14:textId="44830F8B" w:rsidR="00052992" w:rsidRPr="00E63C28" w:rsidRDefault="00052992" w:rsidP="00B00F2A">
      <w:pPr>
        <w:topLinePunct w:val="0"/>
        <w:adjustRightInd/>
        <w:ind w:left="0"/>
        <w:rPr>
          <w:rFonts w:ascii="Huawei Sans" w:eastAsia="方正兰亭黑简体" w:hAnsi="Huawei Sans" w:cs="Huawei Sans"/>
          <w:sz w:val="21"/>
        </w:rPr>
      </w:pPr>
    </w:p>
    <w:p w14:paraId="31E3E0C1" w14:textId="5E6F609E" w:rsidR="00052992" w:rsidRPr="00E63C28" w:rsidRDefault="00A5513C" w:rsidP="00052992">
      <w:pPr>
        <w:numPr>
          <w:ilvl w:val="5"/>
          <w:numId w:val="18"/>
        </w:numPr>
        <w:spacing w:before="160" w:after="160"/>
        <w:outlineLvl w:val="3"/>
        <w:rPr>
          <w:rFonts w:ascii="Huawei Sans" w:eastAsia="方正兰亭黑简体" w:hAnsi="Huawei Sans"/>
          <w:sz w:val="21"/>
        </w:rPr>
      </w:pPr>
      <w:r>
        <w:rPr>
          <w:rFonts w:ascii="Huawei Sans" w:eastAsia="方正兰亭黑简体" w:hAnsi="Huawei Sans"/>
          <w:sz w:val="21"/>
        </w:rPr>
        <w:t>双</w:t>
      </w:r>
      <w:r w:rsidR="00052992">
        <w:rPr>
          <w:rFonts w:ascii="Huawei Sans" w:eastAsia="方正兰亭黑简体" w:hAnsi="Huawei Sans"/>
          <w:sz w:val="21"/>
        </w:rPr>
        <w:t>击</w:t>
      </w:r>
      <w:r w:rsidR="001E7D5D" w:rsidRPr="001E7D5D">
        <w:rPr>
          <w:rFonts w:ascii="Huawei Sans" w:eastAsia="方正兰亭黑简体" w:hAnsi="Huawei Sans"/>
          <w:sz w:val="21"/>
        </w:rPr>
        <w:t>jdk-8u311-windows-x64.exe</w:t>
      </w:r>
      <w:r w:rsidR="00052992" w:rsidRPr="00E63C28">
        <w:rPr>
          <w:rFonts w:ascii="Huawei Sans" w:eastAsia="方正兰亭黑简体" w:hAnsi="Huawei Sans"/>
          <w:sz w:val="21"/>
        </w:rPr>
        <w:t>进行安装。</w:t>
      </w:r>
    </w:p>
    <w:p w14:paraId="0E320B48" w14:textId="77777777" w:rsidR="00052992" w:rsidRPr="00E63C28" w:rsidRDefault="00052992" w:rsidP="00052992">
      <w:pPr>
        <w:topLinePunct w:val="0"/>
        <w:adjustRightInd/>
        <w:ind w:left="1021"/>
        <w:rPr>
          <w:rFonts w:ascii="Huawei Sans" w:eastAsia="方正兰亭黑简体" w:hAnsi="Huawei Sans" w:cs="Huawei Sans"/>
          <w:sz w:val="21"/>
        </w:rPr>
      </w:pPr>
      <w:r w:rsidRPr="00E63C28">
        <w:rPr>
          <w:rFonts w:ascii="Huawei Sans" w:eastAsia="方正兰亭黑简体" w:hAnsi="Huawei Sans" w:cs="Huawei Sans"/>
          <w:sz w:val="21"/>
        </w:rPr>
        <w:t>默认设置即可，出现安装进度。</w:t>
      </w:r>
    </w:p>
    <w:p w14:paraId="30E78CDB" w14:textId="69686D43" w:rsidR="00052992" w:rsidRPr="00E63C28" w:rsidRDefault="005A6559" w:rsidP="00052992">
      <w:pPr>
        <w:topLinePunct w:val="0"/>
        <w:adjustRightInd/>
        <w:ind w:left="1021"/>
        <w:rPr>
          <w:rFonts w:ascii="Huawei Sans" w:eastAsia="方正兰亭黑简体" w:hAnsi="Huawei Sans" w:cs="Huawei Sans"/>
          <w:sz w:val="21"/>
        </w:rPr>
      </w:pPr>
      <w:r>
        <w:rPr>
          <w:noProof/>
        </w:rPr>
        <w:drawing>
          <wp:inline distT="0" distB="0" distL="0" distR="0" wp14:anchorId="743567AD" wp14:editId="3CB68772">
            <wp:extent cx="3314040" cy="2525299"/>
            <wp:effectExtent l="0" t="0" r="127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60593" cy="256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7886" w14:textId="77777777" w:rsidR="00052992" w:rsidRPr="00E63C28" w:rsidRDefault="00052992" w:rsidP="00052992">
      <w:pPr>
        <w:topLinePunct w:val="0"/>
        <w:adjustRightInd/>
        <w:ind w:left="1021"/>
        <w:rPr>
          <w:rFonts w:ascii="Huawei Sans" w:eastAsia="方正兰亭黑简体" w:hAnsi="Huawei Sans" w:cs="Huawei Sans"/>
          <w:sz w:val="21"/>
        </w:rPr>
      </w:pPr>
      <w:r w:rsidRPr="00E63C28">
        <w:rPr>
          <w:rFonts w:ascii="Huawei Sans" w:eastAsia="方正兰亭黑简体" w:hAnsi="Huawei Sans" w:cs="Huawei Sans"/>
          <w:sz w:val="21"/>
        </w:rPr>
        <w:t>如下显示表示安装成功：</w:t>
      </w:r>
    </w:p>
    <w:p w14:paraId="0C038F67" w14:textId="4E041086" w:rsidR="00052992" w:rsidRDefault="00C97528" w:rsidP="00052992">
      <w:pPr>
        <w:topLinePunct w:val="0"/>
        <w:adjustRightInd/>
        <w:ind w:left="1021"/>
        <w:rPr>
          <w:rFonts w:ascii="Huawei Sans" w:eastAsia="方正兰亭黑简体" w:hAnsi="Huawei Sans" w:cs="Huawei Sans"/>
          <w:sz w:val="21"/>
        </w:rPr>
      </w:pPr>
      <w:r>
        <w:rPr>
          <w:noProof/>
        </w:rPr>
        <w:lastRenderedPageBreak/>
        <w:drawing>
          <wp:inline distT="0" distB="0" distL="0" distR="0" wp14:anchorId="57A8922E" wp14:editId="116EB926">
            <wp:extent cx="3536033" cy="2694456"/>
            <wp:effectExtent l="0" t="0" r="762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59255" cy="278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9389" w14:textId="77777777" w:rsidR="00232BD9" w:rsidRPr="00336CBE" w:rsidRDefault="00232BD9" w:rsidP="00B00F2A">
      <w:pPr>
        <w:numPr>
          <w:ilvl w:val="5"/>
          <w:numId w:val="18"/>
        </w:numPr>
        <w:spacing w:before="160" w:after="160"/>
        <w:outlineLvl w:val="3"/>
      </w:pPr>
      <w:r w:rsidRPr="00336CBE">
        <w:t>查看安装目录</w:t>
      </w:r>
      <w:r>
        <w:t>。</w:t>
      </w:r>
    </w:p>
    <w:p w14:paraId="5BE6E993" w14:textId="77777777" w:rsidR="00232BD9" w:rsidRPr="00336CBE" w:rsidRDefault="00232BD9" w:rsidP="00232BD9">
      <w:pPr>
        <w:pStyle w:val="1e"/>
        <w:rPr>
          <w:rFonts w:cs="Huawei Sans"/>
        </w:rPr>
      </w:pPr>
      <w:r>
        <w:rPr>
          <w:noProof/>
        </w:rPr>
        <w:drawing>
          <wp:inline distT="0" distB="0" distL="0" distR="0" wp14:anchorId="449BA184" wp14:editId="21901B1F">
            <wp:extent cx="2377395" cy="1059160"/>
            <wp:effectExtent l="0" t="0" r="4445" b="825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77395" cy="105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CBE">
        <w:rPr>
          <w:rFonts w:cs="Huawei Sans"/>
          <w:noProof/>
        </w:rPr>
        <w:t xml:space="preserve"> </w:t>
      </w:r>
    </w:p>
    <w:p w14:paraId="6E6D2FFB" w14:textId="77777777" w:rsidR="00232BD9" w:rsidRPr="00E63C28" w:rsidRDefault="00232BD9" w:rsidP="00052992">
      <w:pPr>
        <w:topLinePunct w:val="0"/>
        <w:adjustRightInd/>
        <w:ind w:left="1021"/>
        <w:rPr>
          <w:rFonts w:ascii="Huawei Sans" w:eastAsia="方正兰亭黑简体" w:hAnsi="Huawei Sans" w:cs="Huawei Sans"/>
          <w:sz w:val="21"/>
        </w:rPr>
      </w:pPr>
    </w:p>
    <w:p w14:paraId="7EA5AF5A" w14:textId="29691795" w:rsidR="00052992" w:rsidRPr="00E63C28" w:rsidRDefault="00052992" w:rsidP="00052992">
      <w:pPr>
        <w:pStyle w:val="2"/>
        <w:numPr>
          <w:ilvl w:val="1"/>
          <w:numId w:val="4"/>
        </w:numPr>
      </w:pPr>
      <w:bookmarkStart w:id="80" w:name="_Toc65768342"/>
      <w:bookmarkStart w:id="81" w:name="_Toc71273270"/>
      <w:r w:rsidRPr="00E63C28">
        <w:t>配置</w:t>
      </w:r>
      <w:r w:rsidRPr="00E63C28">
        <w:t>JDK</w:t>
      </w:r>
      <w:r w:rsidRPr="00E63C28">
        <w:t>环境变量</w:t>
      </w:r>
      <w:bookmarkEnd w:id="80"/>
      <w:bookmarkEnd w:id="81"/>
    </w:p>
    <w:p w14:paraId="457878F3" w14:textId="77777777" w:rsidR="00232BD9" w:rsidRPr="00336CBE" w:rsidRDefault="00232BD9" w:rsidP="00232BD9">
      <w:pPr>
        <w:pStyle w:val="30"/>
        <w:numPr>
          <w:ilvl w:val="5"/>
          <w:numId w:val="18"/>
        </w:numPr>
      </w:pPr>
      <w:r w:rsidRPr="00336CBE">
        <w:t>右击</w:t>
      </w:r>
      <w:r w:rsidRPr="00336CBE">
        <w:t>“</w:t>
      </w:r>
      <w:r w:rsidRPr="00336CBE">
        <w:t>此电脑</w:t>
      </w:r>
      <w:r w:rsidRPr="00336CBE">
        <w:t>”</w:t>
      </w:r>
      <w:r w:rsidRPr="00336CBE">
        <w:t>选择</w:t>
      </w:r>
      <w:r w:rsidRPr="00336CBE">
        <w:t>“</w:t>
      </w:r>
      <w:r w:rsidRPr="00336CBE">
        <w:t>属性</w:t>
      </w:r>
      <w:r w:rsidRPr="00336CBE">
        <w:t>”</w:t>
      </w:r>
      <w:r w:rsidRPr="00336CBE">
        <w:t>，</w:t>
      </w:r>
      <w:r>
        <w:t>单击</w:t>
      </w:r>
      <w:r w:rsidRPr="00336CBE">
        <w:t>“</w:t>
      </w:r>
      <w:r w:rsidRPr="00336CBE">
        <w:t>高级系统设置</w:t>
      </w:r>
      <w:r w:rsidRPr="00336CBE">
        <w:t>”</w:t>
      </w:r>
      <w:r w:rsidRPr="00336CBE">
        <w:t>。</w:t>
      </w:r>
    </w:p>
    <w:p w14:paraId="39C4D4A0" w14:textId="77777777" w:rsidR="00232BD9" w:rsidRPr="00336CBE" w:rsidRDefault="00232BD9" w:rsidP="00232BD9">
      <w:pPr>
        <w:pStyle w:val="1e"/>
        <w:rPr>
          <w:rFonts w:cs="Huawei Sans"/>
        </w:rPr>
      </w:pPr>
      <w:r>
        <w:rPr>
          <w:rFonts w:cs="Huawei Sans"/>
          <w:noProof/>
        </w:rPr>
        <w:lastRenderedPageBreak/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1988802" wp14:editId="63A69B60">
                <wp:simplePos x="0" y="0"/>
                <wp:positionH relativeFrom="column">
                  <wp:posOffset>3745230</wp:posOffset>
                </wp:positionH>
                <wp:positionV relativeFrom="paragraph">
                  <wp:posOffset>1400175</wp:posOffset>
                </wp:positionV>
                <wp:extent cx="525780" cy="133350"/>
                <wp:effectExtent l="19050" t="19050" r="26670" b="19050"/>
                <wp:wrapNone/>
                <wp:docPr id="293" name="矩形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ED5F8B" id="矩形 293" o:spid="_x0000_s1026" style="position:absolute;left:0;text-align:left;margin-left:294.9pt;margin-top:110.25pt;width:41.4pt;height:10.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" filled="f" strokecolor="#c7000b" strokeweight="2.25pt"/>
            </w:pict>
          </mc:Fallback>
        </mc:AlternateContent>
      </w:r>
      <w:r w:rsidRPr="000123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A3AC3D" wp14:editId="67134506">
            <wp:extent cx="3581400" cy="3791721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79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F1DC981" w14:textId="77777777" w:rsidR="00232BD9" w:rsidRPr="00336CBE" w:rsidRDefault="00232BD9" w:rsidP="00232BD9">
      <w:pPr>
        <w:pStyle w:val="1e"/>
        <w:rPr>
          <w:rFonts w:cs="Huawei Sans"/>
        </w:rPr>
      </w:pPr>
      <w:r>
        <w:rPr>
          <w:rFonts w:cs="Huawei Sans"/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94BDF1A" wp14:editId="1EBAE62D">
                <wp:simplePos x="0" y="0"/>
                <wp:positionH relativeFrom="column">
                  <wp:posOffset>2636520</wp:posOffset>
                </wp:positionH>
                <wp:positionV relativeFrom="paragraph">
                  <wp:posOffset>2788921</wp:posOffset>
                </wp:positionV>
                <wp:extent cx="1089660" cy="293370"/>
                <wp:effectExtent l="19050" t="19050" r="15240" b="11430"/>
                <wp:wrapNone/>
                <wp:docPr id="296" name="矩形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293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4EEC94" id="矩形 296" o:spid="_x0000_s1026" style="position:absolute;left:0;text-align:left;margin-left:207.6pt;margin-top:219.6pt;width:85.8pt;height:23.1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" filled="f" strokecolor="#c7000b" strokeweight="2.25pt"/>
            </w:pict>
          </mc:Fallback>
        </mc:AlternateContent>
      </w:r>
      <w:r w:rsidRPr="008A5A5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1D1E40" wp14:editId="0F1E1ED2">
            <wp:extent cx="3166110" cy="3534203"/>
            <wp:effectExtent l="0" t="0" r="0" b="952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69723" cy="353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CBE">
        <w:rPr>
          <w:rFonts w:cs="Huawei Sans"/>
          <w:noProof/>
        </w:rPr>
        <w:t xml:space="preserve"> </w:t>
      </w:r>
    </w:p>
    <w:p w14:paraId="44C8295D" w14:textId="77777777" w:rsidR="00232BD9" w:rsidRPr="00336CBE" w:rsidRDefault="00232BD9" w:rsidP="00232BD9">
      <w:pPr>
        <w:pStyle w:val="30"/>
        <w:numPr>
          <w:ilvl w:val="5"/>
          <w:numId w:val="18"/>
        </w:numPr>
      </w:pPr>
      <w:r>
        <w:t>单击</w:t>
      </w:r>
      <w:r w:rsidRPr="00336CBE">
        <w:t>“</w:t>
      </w:r>
      <w:r w:rsidRPr="00336CBE">
        <w:t>环境变量</w:t>
      </w:r>
      <w:r w:rsidRPr="00336CBE">
        <w:t>”</w:t>
      </w:r>
      <w:r w:rsidRPr="00336CBE">
        <w:t>，新建系统变量</w:t>
      </w:r>
      <w:r w:rsidRPr="00336CBE">
        <w:t>“JAVA_HOME”</w:t>
      </w:r>
      <w:r w:rsidRPr="00336CBE">
        <w:t>，输入</w:t>
      </w:r>
      <w:r w:rsidRPr="00336CBE">
        <w:t>JDK</w:t>
      </w:r>
      <w:r w:rsidRPr="00336CBE">
        <w:t>安装目录。</w:t>
      </w:r>
    </w:p>
    <w:p w14:paraId="4DE7A3E9" w14:textId="77777777" w:rsidR="00232BD9" w:rsidRPr="00336CBE" w:rsidRDefault="00232BD9" w:rsidP="00232BD9">
      <w:pPr>
        <w:pStyle w:val="1e"/>
        <w:rPr>
          <w:rFonts w:cs="Huawei Sans"/>
        </w:rPr>
      </w:pPr>
      <w:r>
        <w:rPr>
          <w:rFonts w:cs="Huawei Sans"/>
          <w:noProof/>
        </w:rPr>
        <w:lastRenderedPageBreak/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11912028" wp14:editId="078B5C0D">
                <wp:simplePos x="0" y="0"/>
                <wp:positionH relativeFrom="column">
                  <wp:posOffset>3227071</wp:posOffset>
                </wp:positionH>
                <wp:positionV relativeFrom="paragraph">
                  <wp:posOffset>3930015</wp:posOffset>
                </wp:positionV>
                <wp:extent cx="781050" cy="287264"/>
                <wp:effectExtent l="19050" t="19050" r="19050" b="17780"/>
                <wp:wrapNone/>
                <wp:docPr id="297" name="矩形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872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28D3C" id="矩形 297" o:spid="_x0000_s1026" style="position:absolute;left:0;text-align:left;margin-left:254.1pt;margin-top:309.45pt;width:61.5pt;height:22.6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" filled="f" strokecolor="#c7000b" strokeweight="2.25pt"/>
            </w:pict>
          </mc:Fallback>
        </mc:AlternateContent>
      </w:r>
      <w:r w:rsidRPr="002443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571713" wp14:editId="101CD7CC">
            <wp:extent cx="4987290" cy="4748604"/>
            <wp:effectExtent l="0" t="0" r="381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93487" cy="475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A87F44A" w14:textId="77777777" w:rsidR="00232BD9" w:rsidRPr="00336CBE" w:rsidRDefault="00232BD9" w:rsidP="00232BD9">
      <w:pPr>
        <w:pStyle w:val="1e"/>
        <w:rPr>
          <w:rFonts w:cs="Huawei Sans"/>
        </w:rPr>
      </w:pPr>
      <w:r>
        <w:rPr>
          <w:rFonts w:cs="Huawei Sans"/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3D8F60CF" wp14:editId="4081CBC7">
                <wp:simplePos x="0" y="0"/>
                <wp:positionH relativeFrom="column">
                  <wp:posOffset>1731010</wp:posOffset>
                </wp:positionH>
                <wp:positionV relativeFrom="paragraph">
                  <wp:posOffset>655320</wp:posOffset>
                </wp:positionV>
                <wp:extent cx="1828621" cy="237767"/>
                <wp:effectExtent l="19050" t="19050" r="19685" b="10160"/>
                <wp:wrapNone/>
                <wp:docPr id="298" name="矩形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621" cy="23776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1950E0" id="矩形 298" o:spid="_x0000_s1026" style="position:absolute;left:0;text-align:left;margin-left:136.3pt;margin-top:51.6pt;width:2in;height:18.7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" filled="f" strokecolor="#c7000b" strokeweight="2.25pt"/>
            </w:pict>
          </mc:Fallback>
        </mc:AlternateContent>
      </w:r>
      <w:r>
        <w:rPr>
          <w:rFonts w:cs="Huawei Sans"/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4E735E52" wp14:editId="3AF63F24">
                <wp:simplePos x="0" y="0"/>
                <wp:positionH relativeFrom="column">
                  <wp:posOffset>1736090</wp:posOffset>
                </wp:positionH>
                <wp:positionV relativeFrom="paragraph">
                  <wp:posOffset>360045</wp:posOffset>
                </wp:positionV>
                <wp:extent cx="1809481" cy="264017"/>
                <wp:effectExtent l="19050" t="19050" r="19685" b="22225"/>
                <wp:wrapNone/>
                <wp:docPr id="299" name="矩形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481" cy="2640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B64773" id="矩形 299" o:spid="_x0000_s1026" style="position:absolute;left:0;text-align:left;margin-left:136.7pt;margin-top:28.35pt;width:142.5pt;height:20.8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" filled="f" strokecolor="#c7000b" strokeweight="2.25pt"/>
            </w:pict>
          </mc:Fallback>
        </mc:AlternateContent>
      </w:r>
      <w:r w:rsidRPr="002443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E10945" wp14:editId="3B2D5097">
            <wp:extent cx="5173980" cy="1294837"/>
            <wp:effectExtent l="0" t="0" r="7620" b="63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38577" cy="13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CBE">
        <w:rPr>
          <w:rFonts w:cs="Huawei Sans"/>
          <w:noProof/>
        </w:rPr>
        <w:t xml:space="preserve"> </w:t>
      </w:r>
    </w:p>
    <w:p w14:paraId="5CB3A222" w14:textId="77777777" w:rsidR="00232BD9" w:rsidRPr="00336CBE" w:rsidRDefault="00232BD9" w:rsidP="00232BD9">
      <w:pPr>
        <w:pStyle w:val="1e"/>
        <w:rPr>
          <w:rFonts w:cs="Huawei Sans"/>
        </w:rPr>
      </w:pPr>
      <w:r w:rsidRPr="00336CBE">
        <w:rPr>
          <w:rFonts w:cs="Huawei Sans"/>
        </w:rPr>
        <w:t>“</w:t>
      </w:r>
      <w:r w:rsidRPr="00244348">
        <w:rPr>
          <w:rFonts w:cs="Huawei Sans"/>
        </w:rPr>
        <w:t>C:\Program Files\Java\jdk1.8.0_311</w:t>
      </w:r>
      <w:r w:rsidRPr="00244348" w:rsidDel="00244348">
        <w:rPr>
          <w:rFonts w:cs="Huawei Sans"/>
        </w:rPr>
        <w:t xml:space="preserve"> </w:t>
      </w:r>
      <w:r w:rsidRPr="00336CBE">
        <w:rPr>
          <w:rFonts w:cs="Huawei Sans"/>
        </w:rPr>
        <w:t>”</w:t>
      </w:r>
      <w:r w:rsidRPr="00336CBE">
        <w:rPr>
          <w:rFonts w:cs="Huawei Sans"/>
        </w:rPr>
        <w:t>为</w:t>
      </w:r>
      <w:r w:rsidRPr="00336CBE">
        <w:rPr>
          <w:rFonts w:cs="Huawei Sans"/>
        </w:rPr>
        <w:t>JDK</w:t>
      </w:r>
      <w:r w:rsidRPr="00336CBE">
        <w:rPr>
          <w:rFonts w:cs="Huawei Sans"/>
        </w:rPr>
        <w:t>安装目录。</w:t>
      </w:r>
    </w:p>
    <w:p w14:paraId="725FD7BA" w14:textId="77777777" w:rsidR="00232BD9" w:rsidRPr="00336CBE" w:rsidRDefault="00232BD9" w:rsidP="00232BD9">
      <w:pPr>
        <w:pStyle w:val="30"/>
        <w:numPr>
          <w:ilvl w:val="5"/>
          <w:numId w:val="18"/>
        </w:numPr>
      </w:pPr>
      <w:r w:rsidRPr="00336CBE">
        <w:t>编辑系统变量</w:t>
      </w:r>
      <w:r w:rsidRPr="00336CBE">
        <w:t>“path”</w:t>
      </w:r>
      <w:r>
        <w:t>。</w:t>
      </w:r>
    </w:p>
    <w:p w14:paraId="61E3F18E" w14:textId="77777777" w:rsidR="00232BD9" w:rsidRDefault="00232BD9" w:rsidP="00232BD9">
      <w:pPr>
        <w:pStyle w:val="1e"/>
        <w:rPr>
          <w:rFonts w:cs="Huawei Sans"/>
        </w:rPr>
      </w:pPr>
      <w:r>
        <w:rPr>
          <w:rFonts w:cs="Huawei Sans"/>
          <w:noProof/>
        </w:rPr>
        <w:lastRenderedPageBreak/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5479975B" wp14:editId="57B06A7B">
                <wp:simplePos x="0" y="0"/>
                <wp:positionH relativeFrom="column">
                  <wp:posOffset>784860</wp:posOffset>
                </wp:positionH>
                <wp:positionV relativeFrom="paragraph">
                  <wp:posOffset>2867025</wp:posOffset>
                </wp:positionV>
                <wp:extent cx="3829050" cy="182880"/>
                <wp:effectExtent l="19050" t="19050" r="19050" b="26670"/>
                <wp:wrapNone/>
                <wp:docPr id="300" name="矩形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B2845" id="矩形 300" o:spid="_x0000_s1026" style="position:absolute;left:0;text-align:left;margin-left:61.8pt;margin-top:225.75pt;width:301.5pt;height:14.4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" filled="f" strokecolor="#c7000b" strokeweight="2.25pt"/>
            </w:pict>
          </mc:Fallback>
        </mc:AlternateContent>
      </w:r>
      <w:r>
        <w:rPr>
          <w:rFonts w:cs="Huawei Sans"/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25F1C428" wp14:editId="46FEF358">
                <wp:simplePos x="0" y="0"/>
                <wp:positionH relativeFrom="column">
                  <wp:posOffset>3417570</wp:posOffset>
                </wp:positionH>
                <wp:positionV relativeFrom="paragraph">
                  <wp:posOffset>3324225</wp:posOffset>
                </wp:positionV>
                <wp:extent cx="689610" cy="251460"/>
                <wp:effectExtent l="19050" t="19050" r="15240" b="15240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2514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E847EE" id="矩形 301" o:spid="_x0000_s1026" style="position:absolute;left:0;text-align:left;margin-left:269.1pt;margin-top:261.75pt;width:54.3pt;height:19.8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DCA5561" wp14:editId="163A3EFC">
            <wp:extent cx="4225290" cy="4023072"/>
            <wp:effectExtent l="0" t="0" r="381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32845" cy="403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BF83" w14:textId="77777777" w:rsidR="00232BD9" w:rsidRDefault="00232BD9" w:rsidP="00232BD9">
      <w:pPr>
        <w:pStyle w:val="1e"/>
        <w:rPr>
          <w:rFonts w:cs="Huawei Sans"/>
          <w:b/>
          <w:color w:val="C7000B"/>
        </w:rPr>
      </w:pPr>
      <w:r>
        <w:rPr>
          <w:rFonts w:cs="Huawei Sans" w:hint="eastAsia"/>
        </w:rPr>
        <w:t>单击“编辑文本”。</w:t>
      </w:r>
    </w:p>
    <w:p w14:paraId="7DDDBFC8" w14:textId="77777777" w:rsidR="00232BD9" w:rsidRDefault="00232BD9" w:rsidP="00232BD9">
      <w:pPr>
        <w:pStyle w:val="1e"/>
        <w:rPr>
          <w:noProof/>
        </w:rPr>
      </w:pPr>
      <w:r>
        <w:rPr>
          <w:rFonts w:cs="Huawei Sans"/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38F0DBB" wp14:editId="320EA403">
                <wp:simplePos x="0" y="0"/>
                <wp:positionH relativeFrom="column">
                  <wp:posOffset>3596640</wp:posOffset>
                </wp:positionH>
                <wp:positionV relativeFrom="paragraph">
                  <wp:posOffset>2156460</wp:posOffset>
                </wp:positionV>
                <wp:extent cx="693420" cy="262890"/>
                <wp:effectExtent l="19050" t="19050" r="11430" b="22860"/>
                <wp:wrapNone/>
                <wp:docPr id="386" name="矩形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2628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E77AAE" id="矩形 386" o:spid="_x0000_s1026" style="position:absolute;left:0;text-align:left;margin-left:283.2pt;margin-top:169.8pt;width:54.6pt;height:20.7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6B6E233" wp14:editId="6110B9EF">
            <wp:extent cx="3699510" cy="3532842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01463" cy="35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F134887" w14:textId="77777777" w:rsidR="00232BD9" w:rsidRDefault="00232BD9" w:rsidP="00232BD9">
      <w:pPr>
        <w:pStyle w:val="1e"/>
        <w:rPr>
          <w:rFonts w:cs="Huawei Sans"/>
          <w:b/>
          <w:color w:val="C7000B"/>
        </w:rPr>
      </w:pPr>
      <w:r>
        <w:rPr>
          <w:rFonts w:cs="Huawei Sans" w:hint="eastAsia"/>
        </w:rPr>
        <w:t>在变量值最后</w:t>
      </w:r>
      <w:r w:rsidRPr="00336CBE">
        <w:rPr>
          <w:rFonts w:cs="Huawei Sans"/>
        </w:rPr>
        <w:t>输入</w:t>
      </w:r>
      <w:r>
        <w:rPr>
          <w:rFonts w:cs="Huawei Sans" w:hint="eastAsia"/>
        </w:rPr>
        <w:t>：</w:t>
      </w:r>
      <w:r w:rsidRPr="00336CBE">
        <w:rPr>
          <w:rFonts w:cs="Huawei Sans"/>
        </w:rPr>
        <w:t xml:space="preserve"> %JAVA_HOME%\bin;%JAVA_HOME%\</w:t>
      </w:r>
      <w:proofErr w:type="spellStart"/>
      <w:r w:rsidRPr="00336CBE">
        <w:rPr>
          <w:rFonts w:cs="Huawei Sans"/>
        </w:rPr>
        <w:t>jre</w:t>
      </w:r>
      <w:proofErr w:type="spellEnd"/>
      <w:r w:rsidRPr="00336CBE">
        <w:rPr>
          <w:rFonts w:cs="Huawei Sans"/>
        </w:rPr>
        <w:t>\bin</w:t>
      </w:r>
      <w:r>
        <w:rPr>
          <w:rFonts w:cs="Huawei Sans" w:hint="eastAsia"/>
        </w:rPr>
        <w:t>；</w:t>
      </w:r>
      <w:r w:rsidRPr="00C1570C">
        <w:rPr>
          <w:rFonts w:cs="Huawei Sans"/>
          <w:b/>
          <w:color w:val="C7000B"/>
        </w:rPr>
        <w:t>（注意原来</w:t>
      </w:r>
      <w:r w:rsidRPr="00C1570C">
        <w:rPr>
          <w:rFonts w:cs="Huawei Sans"/>
          <w:b/>
          <w:color w:val="C7000B"/>
        </w:rPr>
        <w:t>Path</w:t>
      </w:r>
      <w:r w:rsidRPr="00C1570C">
        <w:rPr>
          <w:rFonts w:cs="Huawei Sans"/>
          <w:b/>
          <w:color w:val="C7000B"/>
        </w:rPr>
        <w:t>的变量值末尾有没有</w:t>
      </w:r>
      <w:r w:rsidRPr="00C1570C">
        <w:rPr>
          <w:rFonts w:cs="Huawei Sans"/>
          <w:b/>
          <w:color w:val="C7000B"/>
        </w:rPr>
        <w:t>;</w:t>
      </w:r>
      <w:r w:rsidRPr="00C1570C">
        <w:rPr>
          <w:rFonts w:cs="Huawei Sans"/>
          <w:b/>
          <w:color w:val="C7000B"/>
        </w:rPr>
        <w:t>号，如果没有，先输入；号再输入上面的代码）。</w:t>
      </w:r>
    </w:p>
    <w:p w14:paraId="61D24592" w14:textId="77777777" w:rsidR="00232BD9" w:rsidRPr="00336CBE" w:rsidRDefault="00232BD9" w:rsidP="00232BD9">
      <w:pPr>
        <w:pStyle w:val="1e"/>
        <w:rPr>
          <w:rFonts w:cs="Huawei Sans"/>
        </w:rPr>
      </w:pPr>
      <w:r>
        <w:rPr>
          <w:rFonts w:cs="Huawei Sans"/>
          <w:noProof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59B9E5F5" wp14:editId="4BB7C391">
                <wp:simplePos x="0" y="0"/>
                <wp:positionH relativeFrom="column">
                  <wp:posOffset>3680460</wp:posOffset>
                </wp:positionH>
                <wp:positionV relativeFrom="paragraph">
                  <wp:posOffset>611505</wp:posOffset>
                </wp:positionV>
                <wp:extent cx="2247900" cy="323850"/>
                <wp:effectExtent l="19050" t="19050" r="19050" b="19050"/>
                <wp:wrapNone/>
                <wp:docPr id="380" name="矩形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323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055DA" id="矩形 380" o:spid="_x0000_s1026" style="position:absolute;left:0;text-align:left;margin-left:289.8pt;margin-top:48.15pt;width:177pt;height:25.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3D66A2A" wp14:editId="33B3BAF4">
            <wp:extent cx="5337810" cy="1335837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57668" cy="134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ECC5" w14:textId="77777777" w:rsidR="00232BD9" w:rsidRPr="00336CBE" w:rsidRDefault="00232BD9" w:rsidP="00232BD9">
      <w:pPr>
        <w:pStyle w:val="30"/>
        <w:numPr>
          <w:ilvl w:val="5"/>
          <w:numId w:val="18"/>
        </w:numPr>
      </w:pPr>
      <w:r w:rsidRPr="00336CBE">
        <w:t>新建系统变量</w:t>
      </w:r>
      <w:r w:rsidRPr="00336CBE">
        <w:t>“CLASSPATH”</w:t>
      </w:r>
      <w:r w:rsidRPr="00336CBE">
        <w:t>变量，输入</w:t>
      </w:r>
      <w:r w:rsidRPr="00336CBE">
        <w:t>“.”</w:t>
      </w:r>
      <w:r w:rsidRPr="00336CBE">
        <w:t>即可。</w:t>
      </w:r>
    </w:p>
    <w:p w14:paraId="295F2FA3" w14:textId="61960FCD" w:rsidR="00232BD9" w:rsidRPr="00336CBE" w:rsidRDefault="00232BD9" w:rsidP="00232BD9">
      <w:pPr>
        <w:pStyle w:val="1e"/>
        <w:rPr>
          <w:rFonts w:cs="Huawei Sans"/>
        </w:rPr>
      </w:pPr>
      <w:r>
        <w:rPr>
          <w:rFonts w:cs="Huawei Sans"/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1117F97C" wp14:editId="40141B8B">
                <wp:simplePos x="0" y="0"/>
                <wp:positionH relativeFrom="column">
                  <wp:posOffset>1703481</wp:posOffset>
                </wp:positionH>
                <wp:positionV relativeFrom="paragraph">
                  <wp:posOffset>680085</wp:posOffset>
                </wp:positionV>
                <wp:extent cx="752743" cy="276896"/>
                <wp:effectExtent l="19050" t="19050" r="28575" b="27940"/>
                <wp:wrapNone/>
                <wp:docPr id="302" name="矩形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52743" cy="2768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1A92F" id="矩形 302" o:spid="_x0000_s1026" style="position:absolute;left:0;text-align:left;margin-left:134.15pt;margin-top:53.55pt;width:59.25pt;height:21.8pt;flip:x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" filled="f" strokecolor="#c7000b" strokeweight="2.25pt"/>
            </w:pict>
          </mc:Fallback>
        </mc:AlternateContent>
      </w:r>
      <w:r>
        <w:rPr>
          <w:rFonts w:cs="Huawei Sans"/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02D50CD3" wp14:editId="4259B9E4">
                <wp:simplePos x="0" y="0"/>
                <wp:positionH relativeFrom="column">
                  <wp:posOffset>1720456</wp:posOffset>
                </wp:positionH>
                <wp:positionV relativeFrom="paragraph">
                  <wp:posOffset>397179</wp:posOffset>
                </wp:positionV>
                <wp:extent cx="727442" cy="252104"/>
                <wp:effectExtent l="19050" t="19050" r="15875" b="14605"/>
                <wp:wrapNone/>
                <wp:docPr id="303" name="矩形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442" cy="2521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7B83A" id="矩形 303" o:spid="_x0000_s1026" style="position:absolute;left:0;text-align:left;margin-left:135.45pt;margin-top:31.25pt;width:57.3pt;height:19.8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" filled="f" strokecolor="#c7000b" strokeweight="2.25pt"/>
            </w:pict>
          </mc:Fallback>
        </mc:AlternateContent>
      </w:r>
      <w:r w:rsidRPr="00336CBE">
        <w:rPr>
          <w:rFonts w:cs="Huawei Sans"/>
          <w:noProof/>
        </w:rPr>
        <w:drawing>
          <wp:inline distT="0" distB="0" distL="0" distR="0" wp14:anchorId="073D455D" wp14:editId="549AA99F">
            <wp:extent cx="5454000" cy="1368000"/>
            <wp:effectExtent l="19050" t="19050" r="13970" b="22860"/>
            <wp:docPr id="304" name="图片 304" descr="0A87F9A1-53DE-43E6-BB59-65904B11B1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 descr="0A87F9A1-53DE-43E6-BB59-65904B11B16F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368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D9D9D9"/>
                      </a:solidFill>
                    </a:ln>
                  </pic:spPr>
                </pic:pic>
              </a:graphicData>
            </a:graphic>
          </wp:inline>
        </w:drawing>
      </w:r>
    </w:p>
    <w:p w14:paraId="43B35389" w14:textId="05801103" w:rsidR="00232BD9" w:rsidRDefault="00232BD9" w:rsidP="00232BD9">
      <w:pPr>
        <w:pStyle w:val="30"/>
        <w:numPr>
          <w:ilvl w:val="5"/>
          <w:numId w:val="18"/>
        </w:numPr>
      </w:pPr>
      <w:r>
        <w:rPr>
          <w:rFonts w:hint="eastAsia"/>
        </w:rPr>
        <w:t>新建用户变量</w:t>
      </w:r>
      <w:r w:rsidRPr="00336CBE">
        <w:t>“JAVA_HOME”</w:t>
      </w:r>
      <w:r>
        <w:rPr>
          <w:rFonts w:hint="eastAsia"/>
        </w:rPr>
        <w:t>，变量值为：</w:t>
      </w:r>
      <w:r w:rsidRPr="008413B6">
        <w:t>%JAVA_HOME%\bin;%JAVA_HOME%\</w:t>
      </w:r>
      <w:proofErr w:type="spellStart"/>
      <w:r w:rsidRPr="008413B6">
        <w:t>jre</w:t>
      </w:r>
      <w:proofErr w:type="spellEnd"/>
      <w:r w:rsidRPr="008413B6">
        <w:t>\bin</w:t>
      </w:r>
      <w:r>
        <w:rPr>
          <w:rFonts w:hint="eastAsia"/>
        </w:rPr>
        <w:t>。</w:t>
      </w:r>
    </w:p>
    <w:p w14:paraId="36A79A55" w14:textId="5E716C7A" w:rsidR="00232BD9" w:rsidRDefault="00232BD9" w:rsidP="00B00F2A">
      <w:pPr>
        <w:pStyle w:val="1e"/>
      </w:pPr>
      <w:r>
        <w:rPr>
          <w:rFonts w:cs="Huawei Sans"/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05B5B03" wp14:editId="4178125C">
                <wp:simplePos x="0" y="0"/>
                <wp:positionH relativeFrom="column">
                  <wp:posOffset>1716635</wp:posOffset>
                </wp:positionH>
                <wp:positionV relativeFrom="paragraph">
                  <wp:posOffset>693930</wp:posOffset>
                </wp:positionV>
                <wp:extent cx="2205613" cy="216040"/>
                <wp:effectExtent l="19050" t="19050" r="23495" b="12700"/>
                <wp:wrapNone/>
                <wp:docPr id="306" name="矩形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5613" cy="2160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98CABD" id="矩形 306" o:spid="_x0000_s1026" style="position:absolute;left:0;text-align:left;margin-left:135.15pt;margin-top:54.65pt;width:173.65pt;height:17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" filled="f" strokecolor="#c7000b" strokeweight="2.25pt"/>
            </w:pict>
          </mc:Fallback>
        </mc:AlternateContent>
      </w:r>
      <w:r>
        <w:rPr>
          <w:rFonts w:cs="Huawei Sans"/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0B9B61BE" wp14:editId="136AF0EC">
                <wp:simplePos x="0" y="0"/>
                <wp:positionH relativeFrom="column">
                  <wp:posOffset>1712707</wp:posOffset>
                </wp:positionH>
                <wp:positionV relativeFrom="paragraph">
                  <wp:posOffset>408940</wp:posOffset>
                </wp:positionV>
                <wp:extent cx="727442" cy="252104"/>
                <wp:effectExtent l="19050" t="19050" r="15875" b="14605"/>
                <wp:wrapNone/>
                <wp:docPr id="305" name="矩形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442" cy="2521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70DC30" id="矩形 305" o:spid="_x0000_s1026" style="position:absolute;left:0;text-align:left;margin-left:134.85pt;margin-top:32.2pt;width:57.3pt;height:19.8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A0DA305" wp14:editId="43E74D92">
            <wp:extent cx="5290457" cy="1323987"/>
            <wp:effectExtent l="19050" t="19050" r="24765" b="952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12859" cy="13295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D9D9D9"/>
                      </a:solidFill>
                    </a:ln>
                  </pic:spPr>
                </pic:pic>
              </a:graphicData>
            </a:graphic>
          </wp:inline>
        </w:drawing>
      </w:r>
    </w:p>
    <w:p w14:paraId="3254C3EC" w14:textId="77777777" w:rsidR="00052992" w:rsidRPr="00E63C28" w:rsidRDefault="00052992" w:rsidP="00052992">
      <w:pPr>
        <w:numPr>
          <w:ilvl w:val="5"/>
          <w:numId w:val="18"/>
        </w:numPr>
        <w:spacing w:before="160" w:after="160"/>
        <w:outlineLvl w:val="3"/>
        <w:rPr>
          <w:rFonts w:ascii="Huawei Sans" w:eastAsia="方正兰亭黑简体" w:hAnsi="Huawei Sans"/>
          <w:sz w:val="21"/>
        </w:rPr>
      </w:pPr>
      <w:r w:rsidRPr="00E63C28">
        <w:rPr>
          <w:rFonts w:ascii="Huawei Sans" w:eastAsia="方正兰亭黑简体" w:hAnsi="Huawei Sans"/>
          <w:sz w:val="21"/>
        </w:rPr>
        <w:t>系统变量配置完毕，查询检验是否配置成功，运行</w:t>
      </w:r>
      <w:proofErr w:type="spellStart"/>
      <w:r w:rsidRPr="00E63C28">
        <w:rPr>
          <w:rFonts w:ascii="Huawei Sans" w:eastAsia="方正兰亭黑简体" w:hAnsi="Huawei Sans"/>
          <w:sz w:val="21"/>
        </w:rPr>
        <w:t>cmd</w:t>
      </w:r>
      <w:proofErr w:type="spellEnd"/>
      <w:r w:rsidRPr="00E63C28">
        <w:rPr>
          <w:rFonts w:ascii="Huawei Sans" w:eastAsia="方正兰亭黑简体" w:hAnsi="Huawei Sans"/>
          <w:sz w:val="21"/>
        </w:rPr>
        <w:t xml:space="preserve"> </w:t>
      </w:r>
      <w:r w:rsidRPr="00E63C28">
        <w:rPr>
          <w:rFonts w:ascii="Huawei Sans" w:eastAsia="方正兰亭黑简体" w:hAnsi="Huawei Sans"/>
          <w:sz w:val="21"/>
        </w:rPr>
        <w:t>输入</w:t>
      </w:r>
      <w:r w:rsidRPr="00E63C28">
        <w:rPr>
          <w:rFonts w:ascii="Huawei Sans" w:eastAsia="方正兰亭黑简体" w:hAnsi="Huawei Sans"/>
          <w:sz w:val="21"/>
        </w:rPr>
        <w:t>java -version</w:t>
      </w:r>
      <w:r w:rsidRPr="00E63C28">
        <w:rPr>
          <w:rFonts w:ascii="Huawei Sans" w:eastAsia="方正兰亭黑简体" w:hAnsi="Huawei Sans"/>
          <w:sz w:val="21"/>
        </w:rPr>
        <w:t>（</w:t>
      </w:r>
      <w:r w:rsidRPr="00E63C28">
        <w:rPr>
          <w:rFonts w:ascii="Huawei Sans" w:eastAsia="方正兰亭黑简体" w:hAnsi="Huawei Sans"/>
          <w:sz w:val="21"/>
        </w:rPr>
        <w:t>java</w:t>
      </w:r>
      <w:r w:rsidRPr="00E63C28">
        <w:rPr>
          <w:rFonts w:ascii="Huawei Sans" w:eastAsia="方正兰亭黑简体" w:hAnsi="Huawei Sans"/>
          <w:sz w:val="21"/>
        </w:rPr>
        <w:t>和</w:t>
      </w:r>
      <w:r w:rsidRPr="00E63C28">
        <w:rPr>
          <w:rFonts w:ascii="Huawei Sans" w:eastAsia="方正兰亭黑简体" w:hAnsi="Huawei Sans"/>
          <w:sz w:val="21"/>
        </w:rPr>
        <w:t xml:space="preserve"> -version</w:t>
      </w:r>
      <w:r w:rsidRPr="00E63C28">
        <w:rPr>
          <w:rFonts w:ascii="Huawei Sans" w:eastAsia="方正兰亭黑简体" w:hAnsi="Huawei Sans"/>
          <w:sz w:val="21"/>
        </w:rPr>
        <w:t>之间有空格）。</w:t>
      </w:r>
    </w:p>
    <w:p w14:paraId="78ECFE29" w14:textId="77777777" w:rsidR="00052992" w:rsidRPr="00E63C28" w:rsidRDefault="00052992" w:rsidP="00052992">
      <w:pPr>
        <w:pBdr>
          <w:top w:val="single" w:sz="8" w:space="2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D9D9D9" w:themeFill="background1" w:themeFillShade="D9"/>
        <w:spacing w:before="40" w:after="40"/>
        <w:ind w:left="1021"/>
        <w:rPr>
          <w:rFonts w:ascii="Huawei Sans" w:eastAsia="方正兰亭黑简体" w:hAnsi="Huawei Sans" w:cs="Huawei Sans"/>
          <w:b/>
          <w:color w:val="C7000B"/>
          <w:spacing w:val="-4"/>
          <w:kern w:val="2"/>
          <w:sz w:val="18"/>
          <w:szCs w:val="21"/>
          <w:shd w:val="pct15" w:color="auto" w:fill="FFFFFF"/>
        </w:rPr>
      </w:pPr>
      <w:r w:rsidRPr="00E63C28">
        <w:rPr>
          <w:rFonts w:ascii="Huawei Sans" w:eastAsia="方正兰亭黑简体" w:hAnsi="Huawei Sans" w:cs="Huawei Sans"/>
          <w:color w:val="000000"/>
          <w:spacing w:val="-4"/>
          <w:kern w:val="2"/>
          <w:sz w:val="18"/>
          <w:szCs w:val="21"/>
        </w:rPr>
        <w:t>C:\Users\xxxxx&gt;</w:t>
      </w:r>
      <w:r w:rsidRPr="00E63C28">
        <w:rPr>
          <w:rFonts w:ascii="Huawei Sans" w:eastAsia="方正兰亭黑简体" w:hAnsi="Huawei Sans" w:cs="Huawei Sans"/>
          <w:b/>
          <w:color w:val="C7000B"/>
          <w:spacing w:val="-4"/>
          <w:kern w:val="2"/>
          <w:sz w:val="18"/>
          <w:szCs w:val="21"/>
          <w:shd w:val="pct15" w:color="auto" w:fill="FFFFFF"/>
        </w:rPr>
        <w:t>java -version</w:t>
      </w:r>
    </w:p>
    <w:p w14:paraId="36DF6B66" w14:textId="77777777" w:rsidR="00052992" w:rsidRPr="00E63C28" w:rsidRDefault="00052992" w:rsidP="00052992">
      <w:pPr>
        <w:topLinePunct w:val="0"/>
        <w:adjustRightInd/>
        <w:ind w:left="1021"/>
        <w:rPr>
          <w:rFonts w:ascii="Huawei Sans" w:eastAsia="方正兰亭黑简体" w:hAnsi="Huawei Sans" w:cs="Huawei Sans"/>
          <w:sz w:val="21"/>
        </w:rPr>
      </w:pPr>
      <w:r w:rsidRPr="00E63C28">
        <w:rPr>
          <w:rFonts w:ascii="Huawei Sans" w:eastAsia="方正兰亭黑简体" w:hAnsi="Huawei Sans" w:cs="Huawei Sans"/>
          <w:sz w:val="21"/>
        </w:rPr>
        <w:t>如下所示，显示版本信息，则说明安装和配置成功。</w:t>
      </w:r>
    </w:p>
    <w:p w14:paraId="23C2CB81" w14:textId="77777777" w:rsidR="00842E65" w:rsidRPr="00842E65" w:rsidRDefault="00842E65" w:rsidP="00B00F2A">
      <w:pPr>
        <w:pBdr>
          <w:top w:val="single" w:sz="8" w:space="2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D9D9D9" w:themeFill="background1" w:themeFillShade="D9"/>
        <w:spacing w:before="40" w:after="40"/>
        <w:ind w:left="1021"/>
        <w:rPr>
          <w:rFonts w:ascii="Huawei Sans" w:eastAsia="方正兰亭黑简体" w:hAnsi="Huawei Sans" w:cs="Huawei Sans"/>
          <w:color w:val="000000"/>
          <w:spacing w:val="-4"/>
          <w:kern w:val="2"/>
          <w:sz w:val="18"/>
          <w:szCs w:val="21"/>
        </w:rPr>
      </w:pPr>
      <w:r w:rsidRPr="00842E65">
        <w:rPr>
          <w:rFonts w:ascii="Huawei Sans" w:eastAsia="方正兰亭黑简体" w:hAnsi="Huawei Sans" w:cs="Huawei Sans"/>
          <w:color w:val="000000"/>
          <w:spacing w:val="-4"/>
          <w:kern w:val="2"/>
          <w:sz w:val="18"/>
          <w:szCs w:val="21"/>
        </w:rPr>
        <w:t>java version "1.8.0_311"</w:t>
      </w:r>
    </w:p>
    <w:p w14:paraId="0305D9A0" w14:textId="77777777" w:rsidR="00842E65" w:rsidRPr="00842E65" w:rsidRDefault="00842E65" w:rsidP="00B00F2A">
      <w:pPr>
        <w:pBdr>
          <w:top w:val="single" w:sz="8" w:space="2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D9D9D9" w:themeFill="background1" w:themeFillShade="D9"/>
        <w:spacing w:before="40" w:after="40"/>
        <w:ind w:left="1021"/>
        <w:rPr>
          <w:rFonts w:ascii="Huawei Sans" w:eastAsia="方正兰亭黑简体" w:hAnsi="Huawei Sans" w:cs="Huawei Sans"/>
          <w:color w:val="000000"/>
          <w:spacing w:val="-4"/>
          <w:kern w:val="2"/>
          <w:sz w:val="18"/>
          <w:szCs w:val="21"/>
        </w:rPr>
      </w:pPr>
      <w:proofErr w:type="gramStart"/>
      <w:r w:rsidRPr="00842E65">
        <w:rPr>
          <w:rFonts w:ascii="Huawei Sans" w:eastAsia="方正兰亭黑简体" w:hAnsi="Huawei Sans" w:cs="Huawei Sans"/>
          <w:color w:val="000000"/>
          <w:spacing w:val="-4"/>
          <w:kern w:val="2"/>
          <w:sz w:val="18"/>
          <w:szCs w:val="21"/>
        </w:rPr>
        <w:t>Java(</w:t>
      </w:r>
      <w:proofErr w:type="gramEnd"/>
      <w:r w:rsidRPr="00842E65">
        <w:rPr>
          <w:rFonts w:ascii="Huawei Sans" w:eastAsia="方正兰亭黑简体" w:hAnsi="Huawei Sans" w:cs="Huawei Sans"/>
          <w:color w:val="000000"/>
          <w:spacing w:val="-4"/>
          <w:kern w:val="2"/>
          <w:sz w:val="18"/>
          <w:szCs w:val="21"/>
        </w:rPr>
        <w:t>TM) SE Runtime Environment (build 1.8.0_311-b11)</w:t>
      </w:r>
    </w:p>
    <w:p w14:paraId="7F1DC6DD" w14:textId="127A86BA" w:rsidR="00842E65" w:rsidRPr="006914E6" w:rsidRDefault="00842E65" w:rsidP="00B00F2A">
      <w:pPr>
        <w:pBdr>
          <w:top w:val="single" w:sz="8" w:space="2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D9D9D9" w:themeFill="background1" w:themeFillShade="D9"/>
        <w:spacing w:before="40" w:after="40"/>
        <w:ind w:left="1021"/>
        <w:rPr>
          <w:rFonts w:ascii="Huawei Sans" w:eastAsia="方正兰亭黑简体" w:hAnsi="Huawei Sans" w:cs="Huawei Sans"/>
          <w:color w:val="000000"/>
          <w:spacing w:val="-4"/>
          <w:kern w:val="2"/>
          <w:sz w:val="18"/>
          <w:szCs w:val="21"/>
        </w:rPr>
      </w:pPr>
      <w:r w:rsidRPr="00842E65">
        <w:rPr>
          <w:rFonts w:ascii="Huawei Sans" w:eastAsia="方正兰亭黑简体" w:hAnsi="Huawei Sans" w:cs="Huawei Sans"/>
          <w:color w:val="000000"/>
          <w:spacing w:val="-4"/>
          <w:kern w:val="2"/>
          <w:sz w:val="18"/>
          <w:szCs w:val="21"/>
        </w:rPr>
        <w:t xml:space="preserve">Java </w:t>
      </w:r>
      <w:proofErr w:type="spellStart"/>
      <w:proofErr w:type="gramStart"/>
      <w:r w:rsidRPr="00842E65">
        <w:rPr>
          <w:rFonts w:ascii="Huawei Sans" w:eastAsia="方正兰亭黑简体" w:hAnsi="Huawei Sans" w:cs="Huawei Sans"/>
          <w:color w:val="000000"/>
          <w:spacing w:val="-4"/>
          <w:kern w:val="2"/>
          <w:sz w:val="18"/>
          <w:szCs w:val="21"/>
        </w:rPr>
        <w:t>HotSpot</w:t>
      </w:r>
      <w:proofErr w:type="spellEnd"/>
      <w:r w:rsidRPr="00842E65">
        <w:rPr>
          <w:rFonts w:ascii="Huawei Sans" w:eastAsia="方正兰亭黑简体" w:hAnsi="Huawei Sans" w:cs="Huawei Sans"/>
          <w:color w:val="000000"/>
          <w:spacing w:val="-4"/>
          <w:kern w:val="2"/>
          <w:sz w:val="18"/>
          <w:szCs w:val="21"/>
        </w:rPr>
        <w:t>(</w:t>
      </w:r>
      <w:proofErr w:type="gramEnd"/>
      <w:r w:rsidRPr="00842E65">
        <w:rPr>
          <w:rFonts w:ascii="Huawei Sans" w:eastAsia="方正兰亭黑简体" w:hAnsi="Huawei Sans" w:cs="Huawei Sans"/>
          <w:color w:val="000000"/>
          <w:spacing w:val="-4"/>
          <w:kern w:val="2"/>
          <w:sz w:val="18"/>
          <w:szCs w:val="21"/>
        </w:rPr>
        <w:t>TM) 64-Bit Server VM (build 25.311-b11, mixed mode)</w:t>
      </w:r>
    </w:p>
    <w:p w14:paraId="36417ADD" w14:textId="77777777" w:rsidR="00052992" w:rsidRPr="00E63C28" w:rsidRDefault="00052992">
      <w:pPr>
        <w:pStyle w:val="1e"/>
      </w:pPr>
    </w:p>
    <w:p w14:paraId="2F25C69D" w14:textId="77777777" w:rsidR="00052992" w:rsidRPr="00052992" w:rsidRDefault="00052992">
      <w:pPr>
        <w:pStyle w:val="1e"/>
      </w:pPr>
    </w:p>
    <w:sectPr w:rsidR="00052992" w:rsidRPr="00052992" w:rsidSect="00D2242B">
      <w:headerReference w:type="default" r:id="rId120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56B4FF" w14:textId="77777777" w:rsidR="00AF2AA4" w:rsidRDefault="00AF2AA4" w:rsidP="00940D2A">
      <w:pPr>
        <w:spacing w:before="0" w:after="0" w:line="240" w:lineRule="auto"/>
      </w:pPr>
      <w:r>
        <w:separator/>
      </w:r>
    </w:p>
  </w:endnote>
  <w:endnote w:type="continuationSeparator" w:id="0">
    <w:p w14:paraId="2E30B965" w14:textId="77777777" w:rsidR="00AF2AA4" w:rsidRDefault="00AF2AA4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altName w:val="Corbel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Aria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uaweiSans-Regular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A4A8C3" w14:textId="77777777" w:rsidR="00AF2AA4" w:rsidRDefault="00AF2AA4" w:rsidP="00940D2A">
      <w:pPr>
        <w:spacing w:before="0" w:after="0" w:line="240" w:lineRule="auto"/>
      </w:pPr>
      <w:r>
        <w:separator/>
      </w:r>
    </w:p>
  </w:footnote>
  <w:footnote w:type="continuationSeparator" w:id="0">
    <w:p w14:paraId="51FB92F2" w14:textId="77777777" w:rsidR="00AF2AA4" w:rsidRDefault="00AF2AA4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E7439D" w14:textId="77777777" w:rsidR="0033552B" w:rsidRPr="009D4127" w:rsidRDefault="0033552B" w:rsidP="00033B54">
    <w:pPr>
      <w:pStyle w:val="a7"/>
      <w:rPr>
        <w:rFonts w:ascii="Huawei Sans" w:eastAsia="方正兰亭黑简体" w:hAnsi="Huawei Sans"/>
      </w:rPr>
    </w:pPr>
  </w:p>
  <w:p w14:paraId="6619D47F" w14:textId="77777777" w:rsidR="0033552B" w:rsidRPr="009D4127" w:rsidRDefault="0033552B" w:rsidP="00033B54">
    <w:pPr>
      <w:pStyle w:val="a7"/>
      <w:rPr>
        <w:rFonts w:ascii="Huawei Sans" w:eastAsia="方正兰亭黑简体" w:hAnsi="Huawei Sans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33552B" w:rsidRPr="009D4127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33552B" w:rsidRPr="009D4127" w:rsidRDefault="0033552B" w:rsidP="00854769">
          <w:pPr>
            <w:pStyle w:val="afffc"/>
            <w:jc w:val="left"/>
            <w:rPr>
              <w:rFonts w:ascii="Huawei Sans" w:eastAsia="方正兰亭黑简体" w:hAnsi="Huawei Sans"/>
            </w:rPr>
          </w:pPr>
          <w:r w:rsidRPr="009D4127">
            <w:rPr>
              <w:rFonts w:ascii="Huawei Sans" w:eastAsia="方正兰亭黑简体" w:hAnsi="Huawei Sans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33552B" w:rsidRPr="009D4127" w:rsidRDefault="0033552B" w:rsidP="00033B54">
          <w:pPr>
            <w:spacing w:before="120"/>
            <w:rPr>
              <w:rFonts w:ascii="Huawei Sans" w:eastAsia="方正兰亭黑简体" w:hAnsi="Huawei Sans"/>
            </w:rPr>
          </w:pPr>
        </w:p>
      </w:tc>
      <w:tc>
        <w:tcPr>
          <w:tcW w:w="7371" w:type="dxa"/>
          <w:vAlign w:val="bottom"/>
        </w:tcPr>
        <w:p w14:paraId="541AEA52" w14:textId="61A7EABE" w:rsidR="0033552B" w:rsidRPr="009D4127" w:rsidRDefault="0033552B" w:rsidP="00033B54">
          <w:pPr>
            <w:pStyle w:val="TableNote"/>
            <w:ind w:left="0"/>
            <w:jc w:val="center"/>
            <w:rPr>
              <w:rFonts w:ascii="Huawei Sans" w:eastAsia="方正兰亭黑简体" w:hAnsi="Huawei Sans"/>
              <w:noProof/>
            </w:rPr>
          </w:pPr>
          <w:r>
            <w:rPr>
              <w:rFonts w:ascii="Huawei Sans" w:eastAsia="方正兰亭黑简体" w:hAnsi="Huawei Sans"/>
              <w:noProof/>
            </w:rPr>
            <w:t>GaussDB(for openGauss)</w:t>
          </w:r>
          <w:r>
            <w:rPr>
              <w:rFonts w:ascii="Huawei Sans" w:eastAsia="方正兰亭黑简体" w:hAnsi="Huawei Sans" w:hint="eastAsia"/>
              <w:noProof/>
            </w:rPr>
            <w:t>各种方式连接数据库实例</w:t>
          </w:r>
          <w:r w:rsidRPr="00976A5A">
            <w:rPr>
              <w:rFonts w:ascii="Huawei Sans" w:eastAsia="方正兰亭黑简体" w:hAnsi="Huawei Sans" w:hint="eastAsia"/>
              <w:noProof/>
            </w:rPr>
            <w:t>指导手册</w:t>
          </w:r>
        </w:p>
      </w:tc>
      <w:tc>
        <w:tcPr>
          <w:tcW w:w="1134" w:type="dxa"/>
          <w:vAlign w:val="bottom"/>
        </w:tcPr>
        <w:p w14:paraId="279C3BBC" w14:textId="1A924E70" w:rsidR="0033552B" w:rsidRPr="009D4127" w:rsidRDefault="0033552B" w:rsidP="00033B54">
          <w:pPr>
            <w:pStyle w:val="TableNote"/>
            <w:ind w:left="0"/>
            <w:jc w:val="right"/>
            <w:rPr>
              <w:rFonts w:ascii="Huawei Sans" w:eastAsia="方正兰亭黑简体" w:hAnsi="Huawei Sans"/>
              <w:noProof/>
            </w:rPr>
          </w:pPr>
          <w:r w:rsidRPr="009D4127">
            <w:rPr>
              <w:rFonts w:ascii="Huawei Sans" w:eastAsia="方正兰亭黑简体" w:hAnsi="Huawei Sans"/>
            </w:rPr>
            <w:t>第</w:t>
          </w:r>
          <w:r w:rsidRPr="009D4127">
            <w:rPr>
              <w:rFonts w:ascii="Huawei Sans" w:eastAsia="方正兰亭黑简体" w:hAnsi="Huawei Sans"/>
            </w:rPr>
            <w:fldChar w:fldCharType="begin"/>
          </w:r>
          <w:r w:rsidRPr="009D4127">
            <w:rPr>
              <w:rFonts w:ascii="Huawei Sans" w:eastAsia="方正兰亭黑简体" w:hAnsi="Huawei Sans"/>
            </w:rPr>
            <w:instrText xml:space="preserve"> PAGE </w:instrText>
          </w:r>
          <w:r w:rsidRPr="009D4127">
            <w:rPr>
              <w:rFonts w:ascii="Huawei Sans" w:eastAsia="方正兰亭黑简体" w:hAnsi="Huawei Sans"/>
            </w:rPr>
            <w:fldChar w:fldCharType="separate"/>
          </w:r>
          <w:r>
            <w:rPr>
              <w:rFonts w:ascii="Huawei Sans" w:eastAsia="方正兰亭黑简体" w:hAnsi="Huawei Sans"/>
              <w:noProof/>
            </w:rPr>
            <w:t>4</w:t>
          </w:r>
          <w:r w:rsidRPr="009D4127">
            <w:rPr>
              <w:rFonts w:ascii="Huawei Sans" w:eastAsia="方正兰亭黑简体" w:hAnsi="Huawei Sans"/>
              <w:noProof/>
            </w:rPr>
            <w:fldChar w:fldCharType="end"/>
          </w:r>
          <w:r w:rsidRPr="009D4127">
            <w:rPr>
              <w:rFonts w:ascii="Huawei Sans" w:eastAsia="方正兰亭黑简体" w:hAnsi="Huawei Sans"/>
              <w:noProof/>
            </w:rPr>
            <w:t>页</w:t>
          </w:r>
        </w:p>
      </w:tc>
    </w:tr>
  </w:tbl>
  <w:p w14:paraId="0278FB09" w14:textId="77777777" w:rsidR="0033552B" w:rsidRPr="009D4127" w:rsidRDefault="0033552B" w:rsidP="00033B54">
    <w:pPr>
      <w:pStyle w:val="a7"/>
      <w:rPr>
        <w:rFonts w:ascii="Huawei Sans" w:eastAsia="方正兰亭黑简体" w:hAnsi="Huawei Sans"/>
      </w:rPr>
    </w:pPr>
  </w:p>
  <w:p w14:paraId="76432B8F" w14:textId="77777777" w:rsidR="0033552B" w:rsidRPr="009D4127" w:rsidRDefault="0033552B" w:rsidP="00033B54">
    <w:pPr>
      <w:pStyle w:val="a7"/>
      <w:rPr>
        <w:rFonts w:ascii="Huawei Sans" w:eastAsia="方正兰亭黑简体" w:hAnsi="Huawei Sans"/>
      </w:rPr>
    </w:pPr>
  </w:p>
  <w:p w14:paraId="2CCE42D9" w14:textId="77777777" w:rsidR="0033552B" w:rsidRPr="009D4127" w:rsidRDefault="0033552B">
    <w:pPr>
      <w:pStyle w:val="a7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77A47324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7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8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9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0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2B87D62"/>
    <w:multiLevelType w:val="hybridMultilevel"/>
    <w:tmpl w:val="087CE006"/>
    <w:lvl w:ilvl="0" w:tplc="D4266A08">
      <w:start w:val="1"/>
      <w:numFmt w:val="bullet"/>
      <w:lvlText w:val=""/>
      <w:lvlJc w:val="left"/>
      <w:pPr>
        <w:ind w:left="2121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54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6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8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2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6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1" w:hanging="420"/>
      </w:pPr>
      <w:rPr>
        <w:rFonts w:ascii="Wingdings" w:hAnsi="Wingdings" w:hint="default"/>
      </w:rPr>
    </w:lvl>
  </w:abstractNum>
  <w:abstractNum w:abstractNumId="12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4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15"/>
  </w:num>
  <w:num w:numId="2">
    <w:abstractNumId w:val="7"/>
  </w:num>
  <w:num w:numId="3">
    <w:abstractNumId w:val="5"/>
  </w:num>
  <w:num w:numId="4">
    <w:abstractNumId w:val="2"/>
  </w:num>
  <w:num w:numId="5">
    <w:abstractNumId w:val="9"/>
  </w:num>
  <w:num w:numId="6">
    <w:abstractNumId w:val="4"/>
  </w:num>
  <w:num w:numId="7">
    <w:abstractNumId w:val="1"/>
  </w:num>
  <w:num w:numId="8">
    <w:abstractNumId w:val="6"/>
  </w:num>
  <w:num w:numId="9">
    <w:abstractNumId w:val="10"/>
  </w:num>
  <w:num w:numId="10">
    <w:abstractNumId w:val="8"/>
  </w:num>
  <w:num w:numId="11">
    <w:abstractNumId w:val="12"/>
  </w:num>
  <w:num w:numId="12">
    <w:abstractNumId w:val="0"/>
  </w:num>
  <w:num w:numId="13">
    <w:abstractNumId w:val="2"/>
  </w:num>
  <w:num w:numId="14">
    <w:abstractNumId w:val="3"/>
  </w:num>
  <w:num w:numId="15">
    <w:abstractNumId w:val="14"/>
  </w:num>
  <w:num w:numId="16">
    <w:abstractNumId w:val="13"/>
  </w:num>
  <w:num w:numId="17">
    <w:abstractNumId w:val="11"/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</w:num>
  <w:num w:numId="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24"/>
    <w:rsid w:val="0000120B"/>
    <w:rsid w:val="00001904"/>
    <w:rsid w:val="00002614"/>
    <w:rsid w:val="0000373E"/>
    <w:rsid w:val="00006F83"/>
    <w:rsid w:val="00007325"/>
    <w:rsid w:val="00010C0A"/>
    <w:rsid w:val="00011630"/>
    <w:rsid w:val="00011962"/>
    <w:rsid w:val="00011B50"/>
    <w:rsid w:val="00013155"/>
    <w:rsid w:val="00014276"/>
    <w:rsid w:val="000145D8"/>
    <w:rsid w:val="00014C0D"/>
    <w:rsid w:val="000171EC"/>
    <w:rsid w:val="000173B0"/>
    <w:rsid w:val="00017C40"/>
    <w:rsid w:val="0002031E"/>
    <w:rsid w:val="000210D2"/>
    <w:rsid w:val="0002214D"/>
    <w:rsid w:val="0002276F"/>
    <w:rsid w:val="00024836"/>
    <w:rsid w:val="0002558E"/>
    <w:rsid w:val="00027F46"/>
    <w:rsid w:val="00030293"/>
    <w:rsid w:val="000305BE"/>
    <w:rsid w:val="000321CB"/>
    <w:rsid w:val="00033243"/>
    <w:rsid w:val="00033B54"/>
    <w:rsid w:val="00033F84"/>
    <w:rsid w:val="000375E9"/>
    <w:rsid w:val="00041545"/>
    <w:rsid w:val="00041907"/>
    <w:rsid w:val="00043B1A"/>
    <w:rsid w:val="00044A11"/>
    <w:rsid w:val="00045773"/>
    <w:rsid w:val="00047005"/>
    <w:rsid w:val="000502C1"/>
    <w:rsid w:val="00050311"/>
    <w:rsid w:val="000504DB"/>
    <w:rsid w:val="0005157D"/>
    <w:rsid w:val="00051A7C"/>
    <w:rsid w:val="00051CA2"/>
    <w:rsid w:val="00052608"/>
    <w:rsid w:val="00052992"/>
    <w:rsid w:val="000535E5"/>
    <w:rsid w:val="00054DE4"/>
    <w:rsid w:val="00062A99"/>
    <w:rsid w:val="00064F80"/>
    <w:rsid w:val="0006678D"/>
    <w:rsid w:val="0006684D"/>
    <w:rsid w:val="00066A44"/>
    <w:rsid w:val="00066F4D"/>
    <w:rsid w:val="00070957"/>
    <w:rsid w:val="00070E76"/>
    <w:rsid w:val="00071923"/>
    <w:rsid w:val="00071D24"/>
    <w:rsid w:val="00072087"/>
    <w:rsid w:val="0007236C"/>
    <w:rsid w:val="00072AAD"/>
    <w:rsid w:val="000744A6"/>
    <w:rsid w:val="00074A9A"/>
    <w:rsid w:val="00074B6E"/>
    <w:rsid w:val="0007553D"/>
    <w:rsid w:val="00076475"/>
    <w:rsid w:val="00076AFE"/>
    <w:rsid w:val="000777E5"/>
    <w:rsid w:val="0008037B"/>
    <w:rsid w:val="0008048D"/>
    <w:rsid w:val="00080838"/>
    <w:rsid w:val="00080C05"/>
    <w:rsid w:val="00080D2F"/>
    <w:rsid w:val="00082122"/>
    <w:rsid w:val="00082C9D"/>
    <w:rsid w:val="00082F3F"/>
    <w:rsid w:val="000834DE"/>
    <w:rsid w:val="00083A51"/>
    <w:rsid w:val="00084BE0"/>
    <w:rsid w:val="0008503A"/>
    <w:rsid w:val="000854EA"/>
    <w:rsid w:val="000862CE"/>
    <w:rsid w:val="00087B38"/>
    <w:rsid w:val="0009129A"/>
    <w:rsid w:val="00091B19"/>
    <w:rsid w:val="00092923"/>
    <w:rsid w:val="000934F1"/>
    <w:rsid w:val="00094465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30A4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3E65"/>
    <w:rsid w:val="000B5EE1"/>
    <w:rsid w:val="000B6384"/>
    <w:rsid w:val="000B7C6A"/>
    <w:rsid w:val="000B7EFF"/>
    <w:rsid w:val="000C0682"/>
    <w:rsid w:val="000C06CE"/>
    <w:rsid w:val="000C0963"/>
    <w:rsid w:val="000C0A74"/>
    <w:rsid w:val="000C3F98"/>
    <w:rsid w:val="000C47CB"/>
    <w:rsid w:val="000C61A7"/>
    <w:rsid w:val="000C62CD"/>
    <w:rsid w:val="000D0045"/>
    <w:rsid w:val="000D0502"/>
    <w:rsid w:val="000D2513"/>
    <w:rsid w:val="000D41DD"/>
    <w:rsid w:val="000D54FE"/>
    <w:rsid w:val="000D57E7"/>
    <w:rsid w:val="000D601E"/>
    <w:rsid w:val="000D79DE"/>
    <w:rsid w:val="000E12FE"/>
    <w:rsid w:val="000E16AA"/>
    <w:rsid w:val="000E2305"/>
    <w:rsid w:val="000E25EB"/>
    <w:rsid w:val="000E3396"/>
    <w:rsid w:val="000E3FA8"/>
    <w:rsid w:val="000E48ED"/>
    <w:rsid w:val="000E5B3B"/>
    <w:rsid w:val="000F21A1"/>
    <w:rsid w:val="000F443B"/>
    <w:rsid w:val="000F4683"/>
    <w:rsid w:val="000F536E"/>
    <w:rsid w:val="000F54DC"/>
    <w:rsid w:val="000F6AA5"/>
    <w:rsid w:val="000F73A2"/>
    <w:rsid w:val="001007FB"/>
    <w:rsid w:val="00100BC9"/>
    <w:rsid w:val="001017DC"/>
    <w:rsid w:val="0010187A"/>
    <w:rsid w:val="00101AE3"/>
    <w:rsid w:val="001020BB"/>
    <w:rsid w:val="0010214D"/>
    <w:rsid w:val="0010341A"/>
    <w:rsid w:val="0010410B"/>
    <w:rsid w:val="00104ADC"/>
    <w:rsid w:val="00106460"/>
    <w:rsid w:val="00106A4A"/>
    <w:rsid w:val="00106D2B"/>
    <w:rsid w:val="00107072"/>
    <w:rsid w:val="00107DA6"/>
    <w:rsid w:val="00110F4C"/>
    <w:rsid w:val="0011199D"/>
    <w:rsid w:val="00114A3D"/>
    <w:rsid w:val="0011636E"/>
    <w:rsid w:val="00116DBF"/>
    <w:rsid w:val="001178C7"/>
    <w:rsid w:val="00117C30"/>
    <w:rsid w:val="00120C0B"/>
    <w:rsid w:val="0012112D"/>
    <w:rsid w:val="00122763"/>
    <w:rsid w:val="00122A8A"/>
    <w:rsid w:val="001243BA"/>
    <w:rsid w:val="00125657"/>
    <w:rsid w:val="00126251"/>
    <w:rsid w:val="0012799A"/>
    <w:rsid w:val="00131CAC"/>
    <w:rsid w:val="00134805"/>
    <w:rsid w:val="00135B97"/>
    <w:rsid w:val="00135C53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50967"/>
    <w:rsid w:val="00151C75"/>
    <w:rsid w:val="00154310"/>
    <w:rsid w:val="00154ACF"/>
    <w:rsid w:val="00156F51"/>
    <w:rsid w:val="00157259"/>
    <w:rsid w:val="001603B6"/>
    <w:rsid w:val="00160729"/>
    <w:rsid w:val="00161BC3"/>
    <w:rsid w:val="00163D02"/>
    <w:rsid w:val="001666C5"/>
    <w:rsid w:val="00172027"/>
    <w:rsid w:val="00172BFF"/>
    <w:rsid w:val="00172E55"/>
    <w:rsid w:val="0017327A"/>
    <w:rsid w:val="0017383F"/>
    <w:rsid w:val="00173EE0"/>
    <w:rsid w:val="0017451A"/>
    <w:rsid w:val="00176B45"/>
    <w:rsid w:val="00180259"/>
    <w:rsid w:val="00180625"/>
    <w:rsid w:val="0018080D"/>
    <w:rsid w:val="00180E3E"/>
    <w:rsid w:val="00181143"/>
    <w:rsid w:val="00182C17"/>
    <w:rsid w:val="001833BD"/>
    <w:rsid w:val="00184CF6"/>
    <w:rsid w:val="00185231"/>
    <w:rsid w:val="00185AA1"/>
    <w:rsid w:val="00185EEE"/>
    <w:rsid w:val="00187508"/>
    <w:rsid w:val="00187DEF"/>
    <w:rsid w:val="00190A41"/>
    <w:rsid w:val="00190BDE"/>
    <w:rsid w:val="00191323"/>
    <w:rsid w:val="00191D15"/>
    <w:rsid w:val="001921A9"/>
    <w:rsid w:val="001964B5"/>
    <w:rsid w:val="00196C9F"/>
    <w:rsid w:val="00197385"/>
    <w:rsid w:val="001A14C4"/>
    <w:rsid w:val="001A24AF"/>
    <w:rsid w:val="001A3936"/>
    <w:rsid w:val="001A42A4"/>
    <w:rsid w:val="001A7817"/>
    <w:rsid w:val="001B0FF2"/>
    <w:rsid w:val="001B1484"/>
    <w:rsid w:val="001B18B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B743E"/>
    <w:rsid w:val="001C0851"/>
    <w:rsid w:val="001C0E12"/>
    <w:rsid w:val="001C0F7A"/>
    <w:rsid w:val="001C3D41"/>
    <w:rsid w:val="001C3F12"/>
    <w:rsid w:val="001C4487"/>
    <w:rsid w:val="001D001D"/>
    <w:rsid w:val="001D0149"/>
    <w:rsid w:val="001D0278"/>
    <w:rsid w:val="001D18DC"/>
    <w:rsid w:val="001D5090"/>
    <w:rsid w:val="001D52A3"/>
    <w:rsid w:val="001D669F"/>
    <w:rsid w:val="001D6842"/>
    <w:rsid w:val="001D7530"/>
    <w:rsid w:val="001D7DDA"/>
    <w:rsid w:val="001E25E2"/>
    <w:rsid w:val="001E30B9"/>
    <w:rsid w:val="001E382D"/>
    <w:rsid w:val="001E5B72"/>
    <w:rsid w:val="001E6211"/>
    <w:rsid w:val="001E6ABB"/>
    <w:rsid w:val="001E71BD"/>
    <w:rsid w:val="001E7D5D"/>
    <w:rsid w:val="001F1D00"/>
    <w:rsid w:val="001F3661"/>
    <w:rsid w:val="001F3AF7"/>
    <w:rsid w:val="001F4632"/>
    <w:rsid w:val="001F54BE"/>
    <w:rsid w:val="001F56E4"/>
    <w:rsid w:val="001F7595"/>
    <w:rsid w:val="002004D8"/>
    <w:rsid w:val="00200836"/>
    <w:rsid w:val="0020153C"/>
    <w:rsid w:val="00203E5B"/>
    <w:rsid w:val="002044DD"/>
    <w:rsid w:val="00210AA0"/>
    <w:rsid w:val="002116A0"/>
    <w:rsid w:val="002118E3"/>
    <w:rsid w:val="0021235C"/>
    <w:rsid w:val="002134C0"/>
    <w:rsid w:val="0021362D"/>
    <w:rsid w:val="00213E96"/>
    <w:rsid w:val="002148FC"/>
    <w:rsid w:val="00215F94"/>
    <w:rsid w:val="00216D88"/>
    <w:rsid w:val="00217D84"/>
    <w:rsid w:val="00220C70"/>
    <w:rsid w:val="002213B8"/>
    <w:rsid w:val="002226E2"/>
    <w:rsid w:val="002245F2"/>
    <w:rsid w:val="002247BC"/>
    <w:rsid w:val="00225DA0"/>
    <w:rsid w:val="00230872"/>
    <w:rsid w:val="00230A19"/>
    <w:rsid w:val="002315E3"/>
    <w:rsid w:val="0023220D"/>
    <w:rsid w:val="00232BD9"/>
    <w:rsid w:val="00232D1D"/>
    <w:rsid w:val="00234820"/>
    <w:rsid w:val="00234CC4"/>
    <w:rsid w:val="002352DE"/>
    <w:rsid w:val="00236A73"/>
    <w:rsid w:val="002375BA"/>
    <w:rsid w:val="0023769C"/>
    <w:rsid w:val="002376A5"/>
    <w:rsid w:val="00237831"/>
    <w:rsid w:val="00241875"/>
    <w:rsid w:val="00241983"/>
    <w:rsid w:val="00242D9E"/>
    <w:rsid w:val="00244EA6"/>
    <w:rsid w:val="002457D8"/>
    <w:rsid w:val="002461C9"/>
    <w:rsid w:val="002468C8"/>
    <w:rsid w:val="00246E3D"/>
    <w:rsid w:val="002512A2"/>
    <w:rsid w:val="00251FCE"/>
    <w:rsid w:val="00253234"/>
    <w:rsid w:val="00253B8B"/>
    <w:rsid w:val="002541B3"/>
    <w:rsid w:val="00254FAD"/>
    <w:rsid w:val="00255721"/>
    <w:rsid w:val="00257718"/>
    <w:rsid w:val="002605B0"/>
    <w:rsid w:val="00260775"/>
    <w:rsid w:val="00262636"/>
    <w:rsid w:val="00264059"/>
    <w:rsid w:val="002652D5"/>
    <w:rsid w:val="002711F9"/>
    <w:rsid w:val="00271653"/>
    <w:rsid w:val="0027267B"/>
    <w:rsid w:val="00273DF1"/>
    <w:rsid w:val="00274DC5"/>
    <w:rsid w:val="0027689A"/>
    <w:rsid w:val="00276B83"/>
    <w:rsid w:val="00276BD2"/>
    <w:rsid w:val="002819BC"/>
    <w:rsid w:val="00282C8C"/>
    <w:rsid w:val="00284CBB"/>
    <w:rsid w:val="002867B5"/>
    <w:rsid w:val="002867C1"/>
    <w:rsid w:val="00287854"/>
    <w:rsid w:val="00287B6B"/>
    <w:rsid w:val="00287E2E"/>
    <w:rsid w:val="0029054A"/>
    <w:rsid w:val="0029076F"/>
    <w:rsid w:val="002907EC"/>
    <w:rsid w:val="00292365"/>
    <w:rsid w:val="002926C0"/>
    <w:rsid w:val="002935E0"/>
    <w:rsid w:val="00294B12"/>
    <w:rsid w:val="00294C23"/>
    <w:rsid w:val="00296E4D"/>
    <w:rsid w:val="002978F8"/>
    <w:rsid w:val="00297AEF"/>
    <w:rsid w:val="002A09D3"/>
    <w:rsid w:val="002A1B3F"/>
    <w:rsid w:val="002A1EE6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522"/>
    <w:rsid w:val="002A7E08"/>
    <w:rsid w:val="002B0014"/>
    <w:rsid w:val="002B0CA4"/>
    <w:rsid w:val="002B0DCB"/>
    <w:rsid w:val="002B12E7"/>
    <w:rsid w:val="002B2D66"/>
    <w:rsid w:val="002B3A45"/>
    <w:rsid w:val="002B479B"/>
    <w:rsid w:val="002B5115"/>
    <w:rsid w:val="002B5643"/>
    <w:rsid w:val="002B6979"/>
    <w:rsid w:val="002C0294"/>
    <w:rsid w:val="002C0543"/>
    <w:rsid w:val="002C13CF"/>
    <w:rsid w:val="002C159F"/>
    <w:rsid w:val="002C189D"/>
    <w:rsid w:val="002C1DB5"/>
    <w:rsid w:val="002C22D4"/>
    <w:rsid w:val="002C2318"/>
    <w:rsid w:val="002C2323"/>
    <w:rsid w:val="002C3278"/>
    <w:rsid w:val="002C3365"/>
    <w:rsid w:val="002C3C6F"/>
    <w:rsid w:val="002C48D7"/>
    <w:rsid w:val="002C5BEE"/>
    <w:rsid w:val="002C5D20"/>
    <w:rsid w:val="002C5EE9"/>
    <w:rsid w:val="002C6505"/>
    <w:rsid w:val="002D10F5"/>
    <w:rsid w:val="002D1728"/>
    <w:rsid w:val="002D21F3"/>
    <w:rsid w:val="002D489E"/>
    <w:rsid w:val="002D5BF8"/>
    <w:rsid w:val="002D6C54"/>
    <w:rsid w:val="002E0191"/>
    <w:rsid w:val="002E48D0"/>
    <w:rsid w:val="002E5399"/>
    <w:rsid w:val="002F014B"/>
    <w:rsid w:val="002F132F"/>
    <w:rsid w:val="002F16D9"/>
    <w:rsid w:val="002F41B8"/>
    <w:rsid w:val="002F4605"/>
    <w:rsid w:val="002F496F"/>
    <w:rsid w:val="002F6142"/>
    <w:rsid w:val="002F64F1"/>
    <w:rsid w:val="002F68B9"/>
    <w:rsid w:val="002F692D"/>
    <w:rsid w:val="002F6A34"/>
    <w:rsid w:val="002F723A"/>
    <w:rsid w:val="002F7B08"/>
    <w:rsid w:val="00300685"/>
    <w:rsid w:val="00302245"/>
    <w:rsid w:val="00303266"/>
    <w:rsid w:val="003036DA"/>
    <w:rsid w:val="00303D9D"/>
    <w:rsid w:val="003041A0"/>
    <w:rsid w:val="00305BEB"/>
    <w:rsid w:val="00305FB3"/>
    <w:rsid w:val="00306280"/>
    <w:rsid w:val="00307DBA"/>
    <w:rsid w:val="00311171"/>
    <w:rsid w:val="00312DF1"/>
    <w:rsid w:val="003141CC"/>
    <w:rsid w:val="00314574"/>
    <w:rsid w:val="003162AE"/>
    <w:rsid w:val="0031692E"/>
    <w:rsid w:val="00316C8E"/>
    <w:rsid w:val="00320117"/>
    <w:rsid w:val="00321154"/>
    <w:rsid w:val="00322063"/>
    <w:rsid w:val="00325029"/>
    <w:rsid w:val="00325A6D"/>
    <w:rsid w:val="003267BB"/>
    <w:rsid w:val="00327963"/>
    <w:rsid w:val="00327A89"/>
    <w:rsid w:val="003344D9"/>
    <w:rsid w:val="0033552B"/>
    <w:rsid w:val="003372EA"/>
    <w:rsid w:val="00337A16"/>
    <w:rsid w:val="00337B1D"/>
    <w:rsid w:val="00340C4B"/>
    <w:rsid w:val="00341A8E"/>
    <w:rsid w:val="00342110"/>
    <w:rsid w:val="00344006"/>
    <w:rsid w:val="003449B6"/>
    <w:rsid w:val="00345758"/>
    <w:rsid w:val="00345CA8"/>
    <w:rsid w:val="003460BF"/>
    <w:rsid w:val="003461B0"/>
    <w:rsid w:val="0034741F"/>
    <w:rsid w:val="00350893"/>
    <w:rsid w:val="00350A7D"/>
    <w:rsid w:val="00352F23"/>
    <w:rsid w:val="00353866"/>
    <w:rsid w:val="003539B9"/>
    <w:rsid w:val="00354F26"/>
    <w:rsid w:val="00354FAE"/>
    <w:rsid w:val="00355556"/>
    <w:rsid w:val="003579F6"/>
    <w:rsid w:val="00360713"/>
    <w:rsid w:val="003610EF"/>
    <w:rsid w:val="00361792"/>
    <w:rsid w:val="00361F14"/>
    <w:rsid w:val="00362546"/>
    <w:rsid w:val="003629CB"/>
    <w:rsid w:val="00362BAD"/>
    <w:rsid w:val="00362ECF"/>
    <w:rsid w:val="0036631D"/>
    <w:rsid w:val="00366E4B"/>
    <w:rsid w:val="00370DC3"/>
    <w:rsid w:val="00373B2C"/>
    <w:rsid w:val="00375822"/>
    <w:rsid w:val="00375EAD"/>
    <w:rsid w:val="00380CEB"/>
    <w:rsid w:val="003817CF"/>
    <w:rsid w:val="00382427"/>
    <w:rsid w:val="00382C74"/>
    <w:rsid w:val="00383C67"/>
    <w:rsid w:val="00384F48"/>
    <w:rsid w:val="003860AA"/>
    <w:rsid w:val="0038612C"/>
    <w:rsid w:val="00386230"/>
    <w:rsid w:val="0038624B"/>
    <w:rsid w:val="00390D3B"/>
    <w:rsid w:val="00390E5F"/>
    <w:rsid w:val="00391A56"/>
    <w:rsid w:val="00392362"/>
    <w:rsid w:val="003925C2"/>
    <w:rsid w:val="003938C4"/>
    <w:rsid w:val="003944FC"/>
    <w:rsid w:val="003959B9"/>
    <w:rsid w:val="00395E30"/>
    <w:rsid w:val="0039711D"/>
    <w:rsid w:val="003974DC"/>
    <w:rsid w:val="003A104F"/>
    <w:rsid w:val="003A27F5"/>
    <w:rsid w:val="003A396D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3E11"/>
    <w:rsid w:val="003B49A7"/>
    <w:rsid w:val="003B4A5B"/>
    <w:rsid w:val="003B6F29"/>
    <w:rsid w:val="003C08CB"/>
    <w:rsid w:val="003C1978"/>
    <w:rsid w:val="003C1E9E"/>
    <w:rsid w:val="003C2E2D"/>
    <w:rsid w:val="003C30C3"/>
    <w:rsid w:val="003C39E6"/>
    <w:rsid w:val="003C5BE1"/>
    <w:rsid w:val="003C6FAA"/>
    <w:rsid w:val="003D1E6A"/>
    <w:rsid w:val="003D2573"/>
    <w:rsid w:val="003D2786"/>
    <w:rsid w:val="003D6495"/>
    <w:rsid w:val="003D64F5"/>
    <w:rsid w:val="003D7B47"/>
    <w:rsid w:val="003E06CC"/>
    <w:rsid w:val="003E0995"/>
    <w:rsid w:val="003E115D"/>
    <w:rsid w:val="003E1CCE"/>
    <w:rsid w:val="003E1F44"/>
    <w:rsid w:val="003E20B8"/>
    <w:rsid w:val="003E211E"/>
    <w:rsid w:val="003E3A83"/>
    <w:rsid w:val="003E4EA4"/>
    <w:rsid w:val="003E5019"/>
    <w:rsid w:val="003E5313"/>
    <w:rsid w:val="003E63EC"/>
    <w:rsid w:val="003E7FEC"/>
    <w:rsid w:val="003F0B45"/>
    <w:rsid w:val="003F0F18"/>
    <w:rsid w:val="003F3A47"/>
    <w:rsid w:val="003F3D2A"/>
    <w:rsid w:val="003F4170"/>
    <w:rsid w:val="003F43CE"/>
    <w:rsid w:val="003F4FCF"/>
    <w:rsid w:val="003F7555"/>
    <w:rsid w:val="00400F61"/>
    <w:rsid w:val="00403032"/>
    <w:rsid w:val="0040332D"/>
    <w:rsid w:val="004037AD"/>
    <w:rsid w:val="004040EF"/>
    <w:rsid w:val="00404688"/>
    <w:rsid w:val="004053CB"/>
    <w:rsid w:val="00406258"/>
    <w:rsid w:val="0041039A"/>
    <w:rsid w:val="00411791"/>
    <w:rsid w:val="00411FC5"/>
    <w:rsid w:val="0041309F"/>
    <w:rsid w:val="00413400"/>
    <w:rsid w:val="004136A5"/>
    <w:rsid w:val="0041409F"/>
    <w:rsid w:val="00415371"/>
    <w:rsid w:val="004154A6"/>
    <w:rsid w:val="00416E2E"/>
    <w:rsid w:val="004171A9"/>
    <w:rsid w:val="00420B72"/>
    <w:rsid w:val="00422748"/>
    <w:rsid w:val="004244DB"/>
    <w:rsid w:val="004278B5"/>
    <w:rsid w:val="004300F4"/>
    <w:rsid w:val="004314CE"/>
    <w:rsid w:val="004346AD"/>
    <w:rsid w:val="004356EB"/>
    <w:rsid w:val="00435FAE"/>
    <w:rsid w:val="0043602D"/>
    <w:rsid w:val="0043675F"/>
    <w:rsid w:val="00436804"/>
    <w:rsid w:val="00436B92"/>
    <w:rsid w:val="00440266"/>
    <w:rsid w:val="00440AA8"/>
    <w:rsid w:val="00441D72"/>
    <w:rsid w:val="0044218A"/>
    <w:rsid w:val="00447103"/>
    <w:rsid w:val="0044762D"/>
    <w:rsid w:val="004500FA"/>
    <w:rsid w:val="00450E12"/>
    <w:rsid w:val="00451CF6"/>
    <w:rsid w:val="0045311A"/>
    <w:rsid w:val="0045366D"/>
    <w:rsid w:val="004547B4"/>
    <w:rsid w:val="00455497"/>
    <w:rsid w:val="00457348"/>
    <w:rsid w:val="004601F1"/>
    <w:rsid w:val="004622AB"/>
    <w:rsid w:val="00462D8E"/>
    <w:rsid w:val="0046363A"/>
    <w:rsid w:val="00463820"/>
    <w:rsid w:val="00464E48"/>
    <w:rsid w:val="00466677"/>
    <w:rsid w:val="0046676C"/>
    <w:rsid w:val="00466E8E"/>
    <w:rsid w:val="00470A8F"/>
    <w:rsid w:val="004722EF"/>
    <w:rsid w:val="0047289C"/>
    <w:rsid w:val="0047329C"/>
    <w:rsid w:val="00473438"/>
    <w:rsid w:val="00473CB2"/>
    <w:rsid w:val="00473FEF"/>
    <w:rsid w:val="00474C49"/>
    <w:rsid w:val="00476FB1"/>
    <w:rsid w:val="00477927"/>
    <w:rsid w:val="00477A40"/>
    <w:rsid w:val="00477B01"/>
    <w:rsid w:val="004821F6"/>
    <w:rsid w:val="0048315E"/>
    <w:rsid w:val="004832FC"/>
    <w:rsid w:val="0048347D"/>
    <w:rsid w:val="00483F9A"/>
    <w:rsid w:val="004861C2"/>
    <w:rsid w:val="00486E75"/>
    <w:rsid w:val="00487A1C"/>
    <w:rsid w:val="00487E35"/>
    <w:rsid w:val="00490EDD"/>
    <w:rsid w:val="00491A2E"/>
    <w:rsid w:val="004933CE"/>
    <w:rsid w:val="004944B2"/>
    <w:rsid w:val="004957AB"/>
    <w:rsid w:val="00496E4C"/>
    <w:rsid w:val="00497F73"/>
    <w:rsid w:val="004A0C81"/>
    <w:rsid w:val="004A2642"/>
    <w:rsid w:val="004A2673"/>
    <w:rsid w:val="004A31D9"/>
    <w:rsid w:val="004A3992"/>
    <w:rsid w:val="004A4005"/>
    <w:rsid w:val="004A7B32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3EF5"/>
    <w:rsid w:val="004C41B3"/>
    <w:rsid w:val="004C7563"/>
    <w:rsid w:val="004D01EE"/>
    <w:rsid w:val="004D2AC9"/>
    <w:rsid w:val="004D2AE8"/>
    <w:rsid w:val="004D2C13"/>
    <w:rsid w:val="004D5CF1"/>
    <w:rsid w:val="004D5DC8"/>
    <w:rsid w:val="004D643F"/>
    <w:rsid w:val="004D69D2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50BD"/>
    <w:rsid w:val="004E6EC6"/>
    <w:rsid w:val="004F06FA"/>
    <w:rsid w:val="004F1A3D"/>
    <w:rsid w:val="004F38AE"/>
    <w:rsid w:val="004F3C7C"/>
    <w:rsid w:val="004F3E1C"/>
    <w:rsid w:val="004F5F95"/>
    <w:rsid w:val="004F6280"/>
    <w:rsid w:val="004F697C"/>
    <w:rsid w:val="004F6CED"/>
    <w:rsid w:val="005016A8"/>
    <w:rsid w:val="005017E6"/>
    <w:rsid w:val="00501B07"/>
    <w:rsid w:val="00501EA8"/>
    <w:rsid w:val="00503848"/>
    <w:rsid w:val="00503D14"/>
    <w:rsid w:val="00504B55"/>
    <w:rsid w:val="0050614A"/>
    <w:rsid w:val="00507E2A"/>
    <w:rsid w:val="005135D9"/>
    <w:rsid w:val="00515E1D"/>
    <w:rsid w:val="00517291"/>
    <w:rsid w:val="005214A7"/>
    <w:rsid w:val="00522580"/>
    <w:rsid w:val="005233E5"/>
    <w:rsid w:val="00523C28"/>
    <w:rsid w:val="0052474E"/>
    <w:rsid w:val="005263FD"/>
    <w:rsid w:val="00526952"/>
    <w:rsid w:val="00526BBC"/>
    <w:rsid w:val="00530302"/>
    <w:rsid w:val="00530D24"/>
    <w:rsid w:val="0053194D"/>
    <w:rsid w:val="00533708"/>
    <w:rsid w:val="005350A0"/>
    <w:rsid w:val="00535243"/>
    <w:rsid w:val="005362B6"/>
    <w:rsid w:val="00536900"/>
    <w:rsid w:val="00536D4D"/>
    <w:rsid w:val="00537472"/>
    <w:rsid w:val="0054184A"/>
    <w:rsid w:val="00542D88"/>
    <w:rsid w:val="00543953"/>
    <w:rsid w:val="00543A76"/>
    <w:rsid w:val="00543FDE"/>
    <w:rsid w:val="00545A3D"/>
    <w:rsid w:val="005476F7"/>
    <w:rsid w:val="00547873"/>
    <w:rsid w:val="00550F0B"/>
    <w:rsid w:val="0055473E"/>
    <w:rsid w:val="0055520C"/>
    <w:rsid w:val="0055595D"/>
    <w:rsid w:val="00556983"/>
    <w:rsid w:val="00556DB2"/>
    <w:rsid w:val="005578B6"/>
    <w:rsid w:val="005607FC"/>
    <w:rsid w:val="005627EB"/>
    <w:rsid w:val="00562E3E"/>
    <w:rsid w:val="00563999"/>
    <w:rsid w:val="005706B5"/>
    <w:rsid w:val="00571B40"/>
    <w:rsid w:val="0057223D"/>
    <w:rsid w:val="00573C39"/>
    <w:rsid w:val="0057476C"/>
    <w:rsid w:val="0057502B"/>
    <w:rsid w:val="005750C8"/>
    <w:rsid w:val="00577016"/>
    <w:rsid w:val="0057792C"/>
    <w:rsid w:val="00577A5F"/>
    <w:rsid w:val="00577A8B"/>
    <w:rsid w:val="00577CDF"/>
    <w:rsid w:val="00581446"/>
    <w:rsid w:val="00581962"/>
    <w:rsid w:val="00585E01"/>
    <w:rsid w:val="00586D12"/>
    <w:rsid w:val="00592EA9"/>
    <w:rsid w:val="00594091"/>
    <w:rsid w:val="00596027"/>
    <w:rsid w:val="00596A92"/>
    <w:rsid w:val="00597F7F"/>
    <w:rsid w:val="005A0AAD"/>
    <w:rsid w:val="005A1A80"/>
    <w:rsid w:val="005A1E6F"/>
    <w:rsid w:val="005A26CE"/>
    <w:rsid w:val="005A348F"/>
    <w:rsid w:val="005A355F"/>
    <w:rsid w:val="005A3886"/>
    <w:rsid w:val="005A53D7"/>
    <w:rsid w:val="005A6559"/>
    <w:rsid w:val="005A751D"/>
    <w:rsid w:val="005B0949"/>
    <w:rsid w:val="005B1188"/>
    <w:rsid w:val="005B11F5"/>
    <w:rsid w:val="005B2518"/>
    <w:rsid w:val="005B2BFD"/>
    <w:rsid w:val="005B30B2"/>
    <w:rsid w:val="005B310A"/>
    <w:rsid w:val="005B3DDC"/>
    <w:rsid w:val="005B4A61"/>
    <w:rsid w:val="005B5054"/>
    <w:rsid w:val="005B5970"/>
    <w:rsid w:val="005B6D8C"/>
    <w:rsid w:val="005B755C"/>
    <w:rsid w:val="005B7DC2"/>
    <w:rsid w:val="005B7E6C"/>
    <w:rsid w:val="005C0279"/>
    <w:rsid w:val="005C1E01"/>
    <w:rsid w:val="005C2AF9"/>
    <w:rsid w:val="005C2C46"/>
    <w:rsid w:val="005C4B55"/>
    <w:rsid w:val="005C4E64"/>
    <w:rsid w:val="005C7FAB"/>
    <w:rsid w:val="005D203C"/>
    <w:rsid w:val="005D2A15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2BA8"/>
    <w:rsid w:val="005E2DD2"/>
    <w:rsid w:val="005E4B56"/>
    <w:rsid w:val="005E5310"/>
    <w:rsid w:val="005F10B1"/>
    <w:rsid w:val="005F26D0"/>
    <w:rsid w:val="005F2A85"/>
    <w:rsid w:val="005F5536"/>
    <w:rsid w:val="005F6179"/>
    <w:rsid w:val="00600FA3"/>
    <w:rsid w:val="0060106F"/>
    <w:rsid w:val="006014A4"/>
    <w:rsid w:val="00602B73"/>
    <w:rsid w:val="00606353"/>
    <w:rsid w:val="006072A9"/>
    <w:rsid w:val="00607A81"/>
    <w:rsid w:val="00607B3C"/>
    <w:rsid w:val="00610C3F"/>
    <w:rsid w:val="006120E1"/>
    <w:rsid w:val="0061377C"/>
    <w:rsid w:val="006137CA"/>
    <w:rsid w:val="006139AF"/>
    <w:rsid w:val="00613D31"/>
    <w:rsid w:val="00614715"/>
    <w:rsid w:val="006174FF"/>
    <w:rsid w:val="0061787C"/>
    <w:rsid w:val="00620B4A"/>
    <w:rsid w:val="0062179D"/>
    <w:rsid w:val="00621B0C"/>
    <w:rsid w:val="00621FE8"/>
    <w:rsid w:val="006228BA"/>
    <w:rsid w:val="00622AD7"/>
    <w:rsid w:val="00623396"/>
    <w:rsid w:val="00623CD4"/>
    <w:rsid w:val="00624F47"/>
    <w:rsid w:val="006259EC"/>
    <w:rsid w:val="00627321"/>
    <w:rsid w:val="00627809"/>
    <w:rsid w:val="00631584"/>
    <w:rsid w:val="00631B2F"/>
    <w:rsid w:val="006320F1"/>
    <w:rsid w:val="00632A2C"/>
    <w:rsid w:val="00633087"/>
    <w:rsid w:val="0063351F"/>
    <w:rsid w:val="00633996"/>
    <w:rsid w:val="00634469"/>
    <w:rsid w:val="00634DF4"/>
    <w:rsid w:val="00636190"/>
    <w:rsid w:val="00636666"/>
    <w:rsid w:val="0064022C"/>
    <w:rsid w:val="00640FAB"/>
    <w:rsid w:val="00641667"/>
    <w:rsid w:val="00641F46"/>
    <w:rsid w:val="00641FC7"/>
    <w:rsid w:val="006420EA"/>
    <w:rsid w:val="0064210F"/>
    <w:rsid w:val="006453E0"/>
    <w:rsid w:val="00645CF7"/>
    <w:rsid w:val="006468D2"/>
    <w:rsid w:val="00647CBD"/>
    <w:rsid w:val="00651A5A"/>
    <w:rsid w:val="006521BE"/>
    <w:rsid w:val="00652A23"/>
    <w:rsid w:val="00652FDB"/>
    <w:rsid w:val="006530F3"/>
    <w:rsid w:val="00655365"/>
    <w:rsid w:val="006558CE"/>
    <w:rsid w:val="00656D35"/>
    <w:rsid w:val="00656DFB"/>
    <w:rsid w:val="006611CD"/>
    <w:rsid w:val="00661235"/>
    <w:rsid w:val="00662E2B"/>
    <w:rsid w:val="006646A8"/>
    <w:rsid w:val="006651F6"/>
    <w:rsid w:val="00665B0E"/>
    <w:rsid w:val="00666C7E"/>
    <w:rsid w:val="00672951"/>
    <w:rsid w:val="00674A4C"/>
    <w:rsid w:val="006765F5"/>
    <w:rsid w:val="00676C2A"/>
    <w:rsid w:val="00680302"/>
    <w:rsid w:val="00680585"/>
    <w:rsid w:val="00680B76"/>
    <w:rsid w:val="00680C7A"/>
    <w:rsid w:val="00681061"/>
    <w:rsid w:val="00683953"/>
    <w:rsid w:val="0068422F"/>
    <w:rsid w:val="006914E6"/>
    <w:rsid w:val="00691C48"/>
    <w:rsid w:val="00691CA6"/>
    <w:rsid w:val="00692479"/>
    <w:rsid w:val="0069554C"/>
    <w:rsid w:val="00695D19"/>
    <w:rsid w:val="00697D2C"/>
    <w:rsid w:val="006A07EC"/>
    <w:rsid w:val="006A144A"/>
    <w:rsid w:val="006A22A1"/>
    <w:rsid w:val="006A25D7"/>
    <w:rsid w:val="006A39FD"/>
    <w:rsid w:val="006A458E"/>
    <w:rsid w:val="006A4654"/>
    <w:rsid w:val="006A7AB4"/>
    <w:rsid w:val="006B58EE"/>
    <w:rsid w:val="006B5E98"/>
    <w:rsid w:val="006B6A79"/>
    <w:rsid w:val="006C1E0B"/>
    <w:rsid w:val="006C425F"/>
    <w:rsid w:val="006C4329"/>
    <w:rsid w:val="006C5267"/>
    <w:rsid w:val="006C559F"/>
    <w:rsid w:val="006C65AA"/>
    <w:rsid w:val="006C756C"/>
    <w:rsid w:val="006C7B69"/>
    <w:rsid w:val="006C7FE2"/>
    <w:rsid w:val="006D0B05"/>
    <w:rsid w:val="006D292C"/>
    <w:rsid w:val="006D4593"/>
    <w:rsid w:val="006D46A5"/>
    <w:rsid w:val="006D622A"/>
    <w:rsid w:val="006D71C0"/>
    <w:rsid w:val="006E0824"/>
    <w:rsid w:val="006E17E3"/>
    <w:rsid w:val="006E2DF2"/>
    <w:rsid w:val="006E2F9F"/>
    <w:rsid w:val="006E34A3"/>
    <w:rsid w:val="006E70B8"/>
    <w:rsid w:val="006F206B"/>
    <w:rsid w:val="006F23AF"/>
    <w:rsid w:val="006F2A6C"/>
    <w:rsid w:val="006F3081"/>
    <w:rsid w:val="006F30BD"/>
    <w:rsid w:val="006F4046"/>
    <w:rsid w:val="006F58F0"/>
    <w:rsid w:val="006F6B63"/>
    <w:rsid w:val="006F7FC8"/>
    <w:rsid w:val="00701F78"/>
    <w:rsid w:val="007029D0"/>
    <w:rsid w:val="0070345E"/>
    <w:rsid w:val="0070376F"/>
    <w:rsid w:val="007042AA"/>
    <w:rsid w:val="007043C1"/>
    <w:rsid w:val="00704E84"/>
    <w:rsid w:val="00704F2A"/>
    <w:rsid w:val="00705017"/>
    <w:rsid w:val="0070636C"/>
    <w:rsid w:val="00707F57"/>
    <w:rsid w:val="007117AB"/>
    <w:rsid w:val="00711AA7"/>
    <w:rsid w:val="00711D60"/>
    <w:rsid w:val="00713707"/>
    <w:rsid w:val="00714513"/>
    <w:rsid w:val="00714C88"/>
    <w:rsid w:val="007153FB"/>
    <w:rsid w:val="00715D8F"/>
    <w:rsid w:val="00715EF5"/>
    <w:rsid w:val="007163A7"/>
    <w:rsid w:val="00716916"/>
    <w:rsid w:val="00716F24"/>
    <w:rsid w:val="0072122A"/>
    <w:rsid w:val="00722684"/>
    <w:rsid w:val="00723A5F"/>
    <w:rsid w:val="00724391"/>
    <w:rsid w:val="00725F76"/>
    <w:rsid w:val="007276F4"/>
    <w:rsid w:val="0072774E"/>
    <w:rsid w:val="00727A1A"/>
    <w:rsid w:val="0073084B"/>
    <w:rsid w:val="007308D9"/>
    <w:rsid w:val="007317BB"/>
    <w:rsid w:val="00731863"/>
    <w:rsid w:val="00731ADC"/>
    <w:rsid w:val="00731C03"/>
    <w:rsid w:val="0073326B"/>
    <w:rsid w:val="00733628"/>
    <w:rsid w:val="00733BDB"/>
    <w:rsid w:val="0073530A"/>
    <w:rsid w:val="007369BD"/>
    <w:rsid w:val="00737D63"/>
    <w:rsid w:val="00737E11"/>
    <w:rsid w:val="00737EF0"/>
    <w:rsid w:val="00740358"/>
    <w:rsid w:val="00740A49"/>
    <w:rsid w:val="00742A75"/>
    <w:rsid w:val="00742D5E"/>
    <w:rsid w:val="0074365E"/>
    <w:rsid w:val="00744672"/>
    <w:rsid w:val="007455B8"/>
    <w:rsid w:val="0074627D"/>
    <w:rsid w:val="0074648A"/>
    <w:rsid w:val="007476D8"/>
    <w:rsid w:val="00750C63"/>
    <w:rsid w:val="007511FB"/>
    <w:rsid w:val="007513EB"/>
    <w:rsid w:val="00752470"/>
    <w:rsid w:val="00752B9C"/>
    <w:rsid w:val="00753BC9"/>
    <w:rsid w:val="0075561F"/>
    <w:rsid w:val="0075691C"/>
    <w:rsid w:val="00756FCA"/>
    <w:rsid w:val="00757266"/>
    <w:rsid w:val="007578B3"/>
    <w:rsid w:val="00760AD1"/>
    <w:rsid w:val="00761C09"/>
    <w:rsid w:val="00762127"/>
    <w:rsid w:val="007638B2"/>
    <w:rsid w:val="00765F00"/>
    <w:rsid w:val="0076735B"/>
    <w:rsid w:val="007673B1"/>
    <w:rsid w:val="00767829"/>
    <w:rsid w:val="00771F53"/>
    <w:rsid w:val="00773C37"/>
    <w:rsid w:val="00774BB0"/>
    <w:rsid w:val="00774DDB"/>
    <w:rsid w:val="007750B2"/>
    <w:rsid w:val="00775422"/>
    <w:rsid w:val="00780864"/>
    <w:rsid w:val="00781B39"/>
    <w:rsid w:val="0078266A"/>
    <w:rsid w:val="0078422C"/>
    <w:rsid w:val="00785ECF"/>
    <w:rsid w:val="00787543"/>
    <w:rsid w:val="00790918"/>
    <w:rsid w:val="00790CE5"/>
    <w:rsid w:val="00791CC2"/>
    <w:rsid w:val="00792F48"/>
    <w:rsid w:val="00793D44"/>
    <w:rsid w:val="007946B0"/>
    <w:rsid w:val="00796312"/>
    <w:rsid w:val="007965C2"/>
    <w:rsid w:val="007A0830"/>
    <w:rsid w:val="007A0A8B"/>
    <w:rsid w:val="007A0C9B"/>
    <w:rsid w:val="007A1649"/>
    <w:rsid w:val="007A2E34"/>
    <w:rsid w:val="007A40F2"/>
    <w:rsid w:val="007A4B89"/>
    <w:rsid w:val="007B1662"/>
    <w:rsid w:val="007B1E9D"/>
    <w:rsid w:val="007B2FE9"/>
    <w:rsid w:val="007B43DA"/>
    <w:rsid w:val="007B570C"/>
    <w:rsid w:val="007B5F15"/>
    <w:rsid w:val="007B656E"/>
    <w:rsid w:val="007C047B"/>
    <w:rsid w:val="007C0C8B"/>
    <w:rsid w:val="007C1250"/>
    <w:rsid w:val="007C16D6"/>
    <w:rsid w:val="007C58EA"/>
    <w:rsid w:val="007C7C10"/>
    <w:rsid w:val="007D0F25"/>
    <w:rsid w:val="007D1776"/>
    <w:rsid w:val="007D1AD5"/>
    <w:rsid w:val="007D1DFD"/>
    <w:rsid w:val="007D2A02"/>
    <w:rsid w:val="007D2A46"/>
    <w:rsid w:val="007D370D"/>
    <w:rsid w:val="007D410C"/>
    <w:rsid w:val="007D64F6"/>
    <w:rsid w:val="007D7E77"/>
    <w:rsid w:val="007E021F"/>
    <w:rsid w:val="007E140B"/>
    <w:rsid w:val="007E1945"/>
    <w:rsid w:val="007E2B96"/>
    <w:rsid w:val="007E2F3F"/>
    <w:rsid w:val="007E30DF"/>
    <w:rsid w:val="007E4F2E"/>
    <w:rsid w:val="007E59F2"/>
    <w:rsid w:val="007E5E20"/>
    <w:rsid w:val="007E6778"/>
    <w:rsid w:val="007E77E3"/>
    <w:rsid w:val="007F1CDC"/>
    <w:rsid w:val="007F2ED8"/>
    <w:rsid w:val="007F349E"/>
    <w:rsid w:val="007F5A96"/>
    <w:rsid w:val="007F5ECB"/>
    <w:rsid w:val="007F72E4"/>
    <w:rsid w:val="007F79DF"/>
    <w:rsid w:val="007F7AA3"/>
    <w:rsid w:val="007F7C13"/>
    <w:rsid w:val="008019B8"/>
    <w:rsid w:val="008024B2"/>
    <w:rsid w:val="0080275A"/>
    <w:rsid w:val="00802AFB"/>
    <w:rsid w:val="00802CB6"/>
    <w:rsid w:val="00803565"/>
    <w:rsid w:val="00803612"/>
    <w:rsid w:val="008054F9"/>
    <w:rsid w:val="00806486"/>
    <w:rsid w:val="00806744"/>
    <w:rsid w:val="00806D41"/>
    <w:rsid w:val="00807F84"/>
    <w:rsid w:val="00810AEC"/>
    <w:rsid w:val="00810E74"/>
    <w:rsid w:val="00811280"/>
    <w:rsid w:val="00811B8B"/>
    <w:rsid w:val="00811EA4"/>
    <w:rsid w:val="0081257B"/>
    <w:rsid w:val="00812DA5"/>
    <w:rsid w:val="00814B59"/>
    <w:rsid w:val="0081556A"/>
    <w:rsid w:val="008170F5"/>
    <w:rsid w:val="00817623"/>
    <w:rsid w:val="008178E2"/>
    <w:rsid w:val="0082028F"/>
    <w:rsid w:val="00820D56"/>
    <w:rsid w:val="008222C3"/>
    <w:rsid w:val="008226AF"/>
    <w:rsid w:val="00823835"/>
    <w:rsid w:val="008251CB"/>
    <w:rsid w:val="00825757"/>
    <w:rsid w:val="00826AC1"/>
    <w:rsid w:val="00832F4E"/>
    <w:rsid w:val="008330FA"/>
    <w:rsid w:val="008354A3"/>
    <w:rsid w:val="0084058A"/>
    <w:rsid w:val="00841556"/>
    <w:rsid w:val="00842A43"/>
    <w:rsid w:val="00842E65"/>
    <w:rsid w:val="00843274"/>
    <w:rsid w:val="0084363F"/>
    <w:rsid w:val="00843817"/>
    <w:rsid w:val="0084475E"/>
    <w:rsid w:val="008450A4"/>
    <w:rsid w:val="0084655B"/>
    <w:rsid w:val="00846BB0"/>
    <w:rsid w:val="00850B14"/>
    <w:rsid w:val="00851383"/>
    <w:rsid w:val="00851563"/>
    <w:rsid w:val="00851688"/>
    <w:rsid w:val="00851B04"/>
    <w:rsid w:val="00851DB9"/>
    <w:rsid w:val="00851F82"/>
    <w:rsid w:val="008522C4"/>
    <w:rsid w:val="00852C97"/>
    <w:rsid w:val="00852EDF"/>
    <w:rsid w:val="00854769"/>
    <w:rsid w:val="008558AA"/>
    <w:rsid w:val="00856EDA"/>
    <w:rsid w:val="0086134D"/>
    <w:rsid w:val="008619CD"/>
    <w:rsid w:val="00861AD4"/>
    <w:rsid w:val="00864746"/>
    <w:rsid w:val="00864F67"/>
    <w:rsid w:val="00865C51"/>
    <w:rsid w:val="00866CFB"/>
    <w:rsid w:val="00870C33"/>
    <w:rsid w:val="00870F0E"/>
    <w:rsid w:val="008711C0"/>
    <w:rsid w:val="008731B3"/>
    <w:rsid w:val="0087501F"/>
    <w:rsid w:val="0087575D"/>
    <w:rsid w:val="008763C5"/>
    <w:rsid w:val="0087789B"/>
    <w:rsid w:val="00877AFC"/>
    <w:rsid w:val="00877F78"/>
    <w:rsid w:val="0088047B"/>
    <w:rsid w:val="008815FE"/>
    <w:rsid w:val="00883CD8"/>
    <w:rsid w:val="00883E98"/>
    <w:rsid w:val="008845C4"/>
    <w:rsid w:val="00884B45"/>
    <w:rsid w:val="008851D9"/>
    <w:rsid w:val="008867C2"/>
    <w:rsid w:val="0088717C"/>
    <w:rsid w:val="00887D85"/>
    <w:rsid w:val="00887F79"/>
    <w:rsid w:val="00890300"/>
    <w:rsid w:val="00890E6E"/>
    <w:rsid w:val="0089106F"/>
    <w:rsid w:val="00892ED7"/>
    <w:rsid w:val="008938AC"/>
    <w:rsid w:val="00894601"/>
    <w:rsid w:val="00894B1A"/>
    <w:rsid w:val="00896E8D"/>
    <w:rsid w:val="00897757"/>
    <w:rsid w:val="008A08C6"/>
    <w:rsid w:val="008A0CDC"/>
    <w:rsid w:val="008A288E"/>
    <w:rsid w:val="008A3B32"/>
    <w:rsid w:val="008A4ADD"/>
    <w:rsid w:val="008A4BDD"/>
    <w:rsid w:val="008A4D88"/>
    <w:rsid w:val="008A5256"/>
    <w:rsid w:val="008B0E3E"/>
    <w:rsid w:val="008B17EE"/>
    <w:rsid w:val="008B34F2"/>
    <w:rsid w:val="008B4D70"/>
    <w:rsid w:val="008B4FEB"/>
    <w:rsid w:val="008B5835"/>
    <w:rsid w:val="008B6D57"/>
    <w:rsid w:val="008B7B9B"/>
    <w:rsid w:val="008C0438"/>
    <w:rsid w:val="008C0868"/>
    <w:rsid w:val="008C09F3"/>
    <w:rsid w:val="008C2E4D"/>
    <w:rsid w:val="008C30F4"/>
    <w:rsid w:val="008C3BA2"/>
    <w:rsid w:val="008C5037"/>
    <w:rsid w:val="008C7F85"/>
    <w:rsid w:val="008D2C22"/>
    <w:rsid w:val="008D76B5"/>
    <w:rsid w:val="008E0285"/>
    <w:rsid w:val="008E0D0E"/>
    <w:rsid w:val="008E322E"/>
    <w:rsid w:val="008E340A"/>
    <w:rsid w:val="008E5BDA"/>
    <w:rsid w:val="008E6235"/>
    <w:rsid w:val="008E68BA"/>
    <w:rsid w:val="008E72B4"/>
    <w:rsid w:val="008F1AA4"/>
    <w:rsid w:val="008F2081"/>
    <w:rsid w:val="008F3092"/>
    <w:rsid w:val="008F3AED"/>
    <w:rsid w:val="008F7FF9"/>
    <w:rsid w:val="00900AEF"/>
    <w:rsid w:val="00902B2B"/>
    <w:rsid w:val="00903192"/>
    <w:rsid w:val="00903F93"/>
    <w:rsid w:val="009058A8"/>
    <w:rsid w:val="00905ECB"/>
    <w:rsid w:val="00907A51"/>
    <w:rsid w:val="00907F52"/>
    <w:rsid w:val="00911152"/>
    <w:rsid w:val="00912A6C"/>
    <w:rsid w:val="00914937"/>
    <w:rsid w:val="0091628A"/>
    <w:rsid w:val="00916654"/>
    <w:rsid w:val="009171BC"/>
    <w:rsid w:val="0092083F"/>
    <w:rsid w:val="009227DD"/>
    <w:rsid w:val="00922EFD"/>
    <w:rsid w:val="00923F55"/>
    <w:rsid w:val="0092482D"/>
    <w:rsid w:val="00925318"/>
    <w:rsid w:val="00925EA4"/>
    <w:rsid w:val="00926CAF"/>
    <w:rsid w:val="009301F6"/>
    <w:rsid w:val="00931412"/>
    <w:rsid w:val="009319E8"/>
    <w:rsid w:val="00934483"/>
    <w:rsid w:val="00937764"/>
    <w:rsid w:val="009379C2"/>
    <w:rsid w:val="00940D2A"/>
    <w:rsid w:val="00941295"/>
    <w:rsid w:val="00941813"/>
    <w:rsid w:val="00941CE0"/>
    <w:rsid w:val="00943F7A"/>
    <w:rsid w:val="00947A35"/>
    <w:rsid w:val="00950A31"/>
    <w:rsid w:val="00951F14"/>
    <w:rsid w:val="009540D2"/>
    <w:rsid w:val="009574FE"/>
    <w:rsid w:val="00963BC9"/>
    <w:rsid w:val="009642C5"/>
    <w:rsid w:val="00964E90"/>
    <w:rsid w:val="00965B42"/>
    <w:rsid w:val="00967337"/>
    <w:rsid w:val="00967407"/>
    <w:rsid w:val="00967511"/>
    <w:rsid w:val="0096779F"/>
    <w:rsid w:val="0096795C"/>
    <w:rsid w:val="0097041F"/>
    <w:rsid w:val="00970D02"/>
    <w:rsid w:val="0097211B"/>
    <w:rsid w:val="00972BB4"/>
    <w:rsid w:val="009761C5"/>
    <w:rsid w:val="0097664E"/>
    <w:rsid w:val="00976A5A"/>
    <w:rsid w:val="00977DD6"/>
    <w:rsid w:val="00980F37"/>
    <w:rsid w:val="00982BE1"/>
    <w:rsid w:val="00983660"/>
    <w:rsid w:val="00984F4D"/>
    <w:rsid w:val="00986B3A"/>
    <w:rsid w:val="0098700B"/>
    <w:rsid w:val="00987F76"/>
    <w:rsid w:val="0099118D"/>
    <w:rsid w:val="00991782"/>
    <w:rsid w:val="00993624"/>
    <w:rsid w:val="009949B6"/>
    <w:rsid w:val="009951C6"/>
    <w:rsid w:val="0099614E"/>
    <w:rsid w:val="00997EF2"/>
    <w:rsid w:val="009A00CC"/>
    <w:rsid w:val="009A0D55"/>
    <w:rsid w:val="009A1B92"/>
    <w:rsid w:val="009A2185"/>
    <w:rsid w:val="009A50B6"/>
    <w:rsid w:val="009A65E8"/>
    <w:rsid w:val="009A6947"/>
    <w:rsid w:val="009A6B73"/>
    <w:rsid w:val="009A72CE"/>
    <w:rsid w:val="009A7644"/>
    <w:rsid w:val="009B014A"/>
    <w:rsid w:val="009B176E"/>
    <w:rsid w:val="009B2AEB"/>
    <w:rsid w:val="009B2E12"/>
    <w:rsid w:val="009B499C"/>
    <w:rsid w:val="009B7234"/>
    <w:rsid w:val="009B7760"/>
    <w:rsid w:val="009C1BE8"/>
    <w:rsid w:val="009C2F32"/>
    <w:rsid w:val="009C3747"/>
    <w:rsid w:val="009C3CCE"/>
    <w:rsid w:val="009C3DB8"/>
    <w:rsid w:val="009C3EC5"/>
    <w:rsid w:val="009C4F82"/>
    <w:rsid w:val="009C5030"/>
    <w:rsid w:val="009C6EF4"/>
    <w:rsid w:val="009C730E"/>
    <w:rsid w:val="009C7392"/>
    <w:rsid w:val="009D0212"/>
    <w:rsid w:val="009D0D2A"/>
    <w:rsid w:val="009D19D5"/>
    <w:rsid w:val="009D2C7C"/>
    <w:rsid w:val="009D4127"/>
    <w:rsid w:val="009D586E"/>
    <w:rsid w:val="009D744F"/>
    <w:rsid w:val="009D7B26"/>
    <w:rsid w:val="009E1B18"/>
    <w:rsid w:val="009E1F10"/>
    <w:rsid w:val="009E2157"/>
    <w:rsid w:val="009E24B3"/>
    <w:rsid w:val="009E2C46"/>
    <w:rsid w:val="009E58E3"/>
    <w:rsid w:val="009E6D66"/>
    <w:rsid w:val="009E7B91"/>
    <w:rsid w:val="009F3595"/>
    <w:rsid w:val="009F4AF8"/>
    <w:rsid w:val="009F5451"/>
    <w:rsid w:val="009F5D6B"/>
    <w:rsid w:val="009F6431"/>
    <w:rsid w:val="009F675F"/>
    <w:rsid w:val="009F72A5"/>
    <w:rsid w:val="00A002BA"/>
    <w:rsid w:val="00A00541"/>
    <w:rsid w:val="00A00BC8"/>
    <w:rsid w:val="00A01367"/>
    <w:rsid w:val="00A01EBD"/>
    <w:rsid w:val="00A02096"/>
    <w:rsid w:val="00A0237C"/>
    <w:rsid w:val="00A02EF3"/>
    <w:rsid w:val="00A03BF9"/>
    <w:rsid w:val="00A0410D"/>
    <w:rsid w:val="00A06748"/>
    <w:rsid w:val="00A070CB"/>
    <w:rsid w:val="00A07CC4"/>
    <w:rsid w:val="00A07EFA"/>
    <w:rsid w:val="00A07FFB"/>
    <w:rsid w:val="00A103A7"/>
    <w:rsid w:val="00A12301"/>
    <w:rsid w:val="00A12E86"/>
    <w:rsid w:val="00A13D67"/>
    <w:rsid w:val="00A142D6"/>
    <w:rsid w:val="00A20093"/>
    <w:rsid w:val="00A207D3"/>
    <w:rsid w:val="00A20DAD"/>
    <w:rsid w:val="00A2253F"/>
    <w:rsid w:val="00A22743"/>
    <w:rsid w:val="00A22BAD"/>
    <w:rsid w:val="00A24A27"/>
    <w:rsid w:val="00A25571"/>
    <w:rsid w:val="00A25875"/>
    <w:rsid w:val="00A27105"/>
    <w:rsid w:val="00A30296"/>
    <w:rsid w:val="00A304BE"/>
    <w:rsid w:val="00A32195"/>
    <w:rsid w:val="00A3398E"/>
    <w:rsid w:val="00A35B61"/>
    <w:rsid w:val="00A37BAA"/>
    <w:rsid w:val="00A40B3C"/>
    <w:rsid w:val="00A42333"/>
    <w:rsid w:val="00A456D3"/>
    <w:rsid w:val="00A47302"/>
    <w:rsid w:val="00A47728"/>
    <w:rsid w:val="00A51A89"/>
    <w:rsid w:val="00A5245A"/>
    <w:rsid w:val="00A531D2"/>
    <w:rsid w:val="00A53288"/>
    <w:rsid w:val="00A539FD"/>
    <w:rsid w:val="00A5513C"/>
    <w:rsid w:val="00A5523D"/>
    <w:rsid w:val="00A55DA4"/>
    <w:rsid w:val="00A55F0C"/>
    <w:rsid w:val="00A57961"/>
    <w:rsid w:val="00A607A6"/>
    <w:rsid w:val="00A61F42"/>
    <w:rsid w:val="00A6215A"/>
    <w:rsid w:val="00A621E5"/>
    <w:rsid w:val="00A62291"/>
    <w:rsid w:val="00A62F8D"/>
    <w:rsid w:val="00A6525F"/>
    <w:rsid w:val="00A65E23"/>
    <w:rsid w:val="00A67072"/>
    <w:rsid w:val="00A673A0"/>
    <w:rsid w:val="00A6744F"/>
    <w:rsid w:val="00A679DE"/>
    <w:rsid w:val="00A67A71"/>
    <w:rsid w:val="00A70A70"/>
    <w:rsid w:val="00A73D37"/>
    <w:rsid w:val="00A73FA6"/>
    <w:rsid w:val="00A7532F"/>
    <w:rsid w:val="00A75ACB"/>
    <w:rsid w:val="00A76865"/>
    <w:rsid w:val="00A76E5D"/>
    <w:rsid w:val="00A81AF3"/>
    <w:rsid w:val="00A82F82"/>
    <w:rsid w:val="00A83E06"/>
    <w:rsid w:val="00A86CB6"/>
    <w:rsid w:val="00A87702"/>
    <w:rsid w:val="00A87908"/>
    <w:rsid w:val="00A91900"/>
    <w:rsid w:val="00A92AB8"/>
    <w:rsid w:val="00A93708"/>
    <w:rsid w:val="00A93ACF"/>
    <w:rsid w:val="00A93FAC"/>
    <w:rsid w:val="00A965B7"/>
    <w:rsid w:val="00A96988"/>
    <w:rsid w:val="00A97E4A"/>
    <w:rsid w:val="00AA0054"/>
    <w:rsid w:val="00AA0E60"/>
    <w:rsid w:val="00AA16B2"/>
    <w:rsid w:val="00AA1C68"/>
    <w:rsid w:val="00AA2952"/>
    <w:rsid w:val="00AA2A4B"/>
    <w:rsid w:val="00AA31C3"/>
    <w:rsid w:val="00AA35BF"/>
    <w:rsid w:val="00AA3B07"/>
    <w:rsid w:val="00AA5866"/>
    <w:rsid w:val="00AA5CD8"/>
    <w:rsid w:val="00AA66AA"/>
    <w:rsid w:val="00AA695C"/>
    <w:rsid w:val="00AA76F9"/>
    <w:rsid w:val="00AB0B93"/>
    <w:rsid w:val="00AB1DA7"/>
    <w:rsid w:val="00AB273F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444"/>
    <w:rsid w:val="00AD0914"/>
    <w:rsid w:val="00AD1C1B"/>
    <w:rsid w:val="00AD1EE1"/>
    <w:rsid w:val="00AD3733"/>
    <w:rsid w:val="00AD40A7"/>
    <w:rsid w:val="00AD442D"/>
    <w:rsid w:val="00AD482A"/>
    <w:rsid w:val="00AD48F7"/>
    <w:rsid w:val="00AD4934"/>
    <w:rsid w:val="00AD4D94"/>
    <w:rsid w:val="00AD6D29"/>
    <w:rsid w:val="00AD7A12"/>
    <w:rsid w:val="00AD7D83"/>
    <w:rsid w:val="00AE0C36"/>
    <w:rsid w:val="00AE38D9"/>
    <w:rsid w:val="00AE403B"/>
    <w:rsid w:val="00AE5AB6"/>
    <w:rsid w:val="00AE6172"/>
    <w:rsid w:val="00AF18DD"/>
    <w:rsid w:val="00AF2AA4"/>
    <w:rsid w:val="00AF2E9B"/>
    <w:rsid w:val="00AF63C5"/>
    <w:rsid w:val="00AF79D0"/>
    <w:rsid w:val="00B00F2A"/>
    <w:rsid w:val="00B0131B"/>
    <w:rsid w:val="00B019CA"/>
    <w:rsid w:val="00B0343B"/>
    <w:rsid w:val="00B039AF"/>
    <w:rsid w:val="00B03E5E"/>
    <w:rsid w:val="00B03F48"/>
    <w:rsid w:val="00B04A7C"/>
    <w:rsid w:val="00B04D19"/>
    <w:rsid w:val="00B0531F"/>
    <w:rsid w:val="00B0626D"/>
    <w:rsid w:val="00B062AB"/>
    <w:rsid w:val="00B10FF9"/>
    <w:rsid w:val="00B121F3"/>
    <w:rsid w:val="00B122B9"/>
    <w:rsid w:val="00B1231A"/>
    <w:rsid w:val="00B12767"/>
    <w:rsid w:val="00B1346D"/>
    <w:rsid w:val="00B13EB0"/>
    <w:rsid w:val="00B17432"/>
    <w:rsid w:val="00B201C9"/>
    <w:rsid w:val="00B2047C"/>
    <w:rsid w:val="00B21858"/>
    <w:rsid w:val="00B22966"/>
    <w:rsid w:val="00B22BAC"/>
    <w:rsid w:val="00B23A0F"/>
    <w:rsid w:val="00B23E35"/>
    <w:rsid w:val="00B27534"/>
    <w:rsid w:val="00B3026B"/>
    <w:rsid w:val="00B3254B"/>
    <w:rsid w:val="00B32B98"/>
    <w:rsid w:val="00B32C83"/>
    <w:rsid w:val="00B3672F"/>
    <w:rsid w:val="00B37A3E"/>
    <w:rsid w:val="00B40687"/>
    <w:rsid w:val="00B40D7A"/>
    <w:rsid w:val="00B4225D"/>
    <w:rsid w:val="00B434B0"/>
    <w:rsid w:val="00B43F88"/>
    <w:rsid w:val="00B46666"/>
    <w:rsid w:val="00B476CD"/>
    <w:rsid w:val="00B51D97"/>
    <w:rsid w:val="00B51FE4"/>
    <w:rsid w:val="00B523F3"/>
    <w:rsid w:val="00B52D8B"/>
    <w:rsid w:val="00B53096"/>
    <w:rsid w:val="00B546C4"/>
    <w:rsid w:val="00B55F9B"/>
    <w:rsid w:val="00B56EBF"/>
    <w:rsid w:val="00B602CD"/>
    <w:rsid w:val="00B60EC4"/>
    <w:rsid w:val="00B617D6"/>
    <w:rsid w:val="00B62F16"/>
    <w:rsid w:val="00B6476C"/>
    <w:rsid w:val="00B6492F"/>
    <w:rsid w:val="00B66B10"/>
    <w:rsid w:val="00B66DA1"/>
    <w:rsid w:val="00B6735C"/>
    <w:rsid w:val="00B72ACC"/>
    <w:rsid w:val="00B736C2"/>
    <w:rsid w:val="00B742F6"/>
    <w:rsid w:val="00B75A84"/>
    <w:rsid w:val="00B80F71"/>
    <w:rsid w:val="00B81DEF"/>
    <w:rsid w:val="00B82F1B"/>
    <w:rsid w:val="00B83916"/>
    <w:rsid w:val="00B83DFF"/>
    <w:rsid w:val="00B8503A"/>
    <w:rsid w:val="00B90C54"/>
    <w:rsid w:val="00B90E9B"/>
    <w:rsid w:val="00B919A9"/>
    <w:rsid w:val="00B94FB4"/>
    <w:rsid w:val="00B9558A"/>
    <w:rsid w:val="00B95E78"/>
    <w:rsid w:val="00B9624E"/>
    <w:rsid w:val="00B96C7D"/>
    <w:rsid w:val="00B97070"/>
    <w:rsid w:val="00BA187C"/>
    <w:rsid w:val="00BA1BDD"/>
    <w:rsid w:val="00BA33D5"/>
    <w:rsid w:val="00BA4830"/>
    <w:rsid w:val="00BA528E"/>
    <w:rsid w:val="00BA662C"/>
    <w:rsid w:val="00BA67CE"/>
    <w:rsid w:val="00BA6882"/>
    <w:rsid w:val="00BA6A02"/>
    <w:rsid w:val="00BA7494"/>
    <w:rsid w:val="00BA777D"/>
    <w:rsid w:val="00BA77FC"/>
    <w:rsid w:val="00BB0D26"/>
    <w:rsid w:val="00BB1121"/>
    <w:rsid w:val="00BB13B1"/>
    <w:rsid w:val="00BB18B3"/>
    <w:rsid w:val="00BB1B45"/>
    <w:rsid w:val="00BB2174"/>
    <w:rsid w:val="00BB3168"/>
    <w:rsid w:val="00BB3A14"/>
    <w:rsid w:val="00BB71BB"/>
    <w:rsid w:val="00BB7A7C"/>
    <w:rsid w:val="00BC0B94"/>
    <w:rsid w:val="00BC128B"/>
    <w:rsid w:val="00BC19DC"/>
    <w:rsid w:val="00BC365E"/>
    <w:rsid w:val="00BC50B6"/>
    <w:rsid w:val="00BC5C02"/>
    <w:rsid w:val="00BC61AB"/>
    <w:rsid w:val="00BC7C8F"/>
    <w:rsid w:val="00BD0135"/>
    <w:rsid w:val="00BD0B27"/>
    <w:rsid w:val="00BD36F0"/>
    <w:rsid w:val="00BD38BD"/>
    <w:rsid w:val="00BD7972"/>
    <w:rsid w:val="00BE05AF"/>
    <w:rsid w:val="00BE174A"/>
    <w:rsid w:val="00BE194F"/>
    <w:rsid w:val="00BE1DA9"/>
    <w:rsid w:val="00BE3B30"/>
    <w:rsid w:val="00BE5A13"/>
    <w:rsid w:val="00BE6A13"/>
    <w:rsid w:val="00BF046A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3A93"/>
    <w:rsid w:val="00C043AA"/>
    <w:rsid w:val="00C05792"/>
    <w:rsid w:val="00C060BC"/>
    <w:rsid w:val="00C066BC"/>
    <w:rsid w:val="00C06A66"/>
    <w:rsid w:val="00C06F68"/>
    <w:rsid w:val="00C07C21"/>
    <w:rsid w:val="00C07E78"/>
    <w:rsid w:val="00C11AD0"/>
    <w:rsid w:val="00C11E5E"/>
    <w:rsid w:val="00C12837"/>
    <w:rsid w:val="00C14F84"/>
    <w:rsid w:val="00C1569C"/>
    <w:rsid w:val="00C1570C"/>
    <w:rsid w:val="00C159AF"/>
    <w:rsid w:val="00C15FC0"/>
    <w:rsid w:val="00C165A1"/>
    <w:rsid w:val="00C1668F"/>
    <w:rsid w:val="00C1742D"/>
    <w:rsid w:val="00C20B50"/>
    <w:rsid w:val="00C20F4E"/>
    <w:rsid w:val="00C23CF1"/>
    <w:rsid w:val="00C243D2"/>
    <w:rsid w:val="00C24D2E"/>
    <w:rsid w:val="00C2595D"/>
    <w:rsid w:val="00C25FEA"/>
    <w:rsid w:val="00C264E9"/>
    <w:rsid w:val="00C266F5"/>
    <w:rsid w:val="00C26A17"/>
    <w:rsid w:val="00C303D5"/>
    <w:rsid w:val="00C315D5"/>
    <w:rsid w:val="00C32D87"/>
    <w:rsid w:val="00C330D6"/>
    <w:rsid w:val="00C35C4F"/>
    <w:rsid w:val="00C36EDB"/>
    <w:rsid w:val="00C3730E"/>
    <w:rsid w:val="00C40614"/>
    <w:rsid w:val="00C41742"/>
    <w:rsid w:val="00C41B58"/>
    <w:rsid w:val="00C445BE"/>
    <w:rsid w:val="00C44E38"/>
    <w:rsid w:val="00C4586D"/>
    <w:rsid w:val="00C460DE"/>
    <w:rsid w:val="00C46510"/>
    <w:rsid w:val="00C50344"/>
    <w:rsid w:val="00C5274C"/>
    <w:rsid w:val="00C5363D"/>
    <w:rsid w:val="00C5397D"/>
    <w:rsid w:val="00C54293"/>
    <w:rsid w:val="00C57360"/>
    <w:rsid w:val="00C57AA7"/>
    <w:rsid w:val="00C57E7D"/>
    <w:rsid w:val="00C602AF"/>
    <w:rsid w:val="00C63397"/>
    <w:rsid w:val="00C67061"/>
    <w:rsid w:val="00C672C6"/>
    <w:rsid w:val="00C71844"/>
    <w:rsid w:val="00C72048"/>
    <w:rsid w:val="00C72410"/>
    <w:rsid w:val="00C72E0B"/>
    <w:rsid w:val="00C7376F"/>
    <w:rsid w:val="00C75C41"/>
    <w:rsid w:val="00C76A85"/>
    <w:rsid w:val="00C82BCB"/>
    <w:rsid w:val="00C82FB3"/>
    <w:rsid w:val="00C84622"/>
    <w:rsid w:val="00C84841"/>
    <w:rsid w:val="00C85E9D"/>
    <w:rsid w:val="00C87587"/>
    <w:rsid w:val="00C9043E"/>
    <w:rsid w:val="00C919E6"/>
    <w:rsid w:val="00C91D8E"/>
    <w:rsid w:val="00C92BC4"/>
    <w:rsid w:val="00C95961"/>
    <w:rsid w:val="00C97528"/>
    <w:rsid w:val="00CA29F8"/>
    <w:rsid w:val="00CA332F"/>
    <w:rsid w:val="00CA563B"/>
    <w:rsid w:val="00CA5672"/>
    <w:rsid w:val="00CA5B38"/>
    <w:rsid w:val="00CA64E4"/>
    <w:rsid w:val="00CA791F"/>
    <w:rsid w:val="00CB00A4"/>
    <w:rsid w:val="00CB0401"/>
    <w:rsid w:val="00CB043F"/>
    <w:rsid w:val="00CB12B5"/>
    <w:rsid w:val="00CB32ED"/>
    <w:rsid w:val="00CB472C"/>
    <w:rsid w:val="00CB76A4"/>
    <w:rsid w:val="00CC0FB5"/>
    <w:rsid w:val="00CC211A"/>
    <w:rsid w:val="00CC4031"/>
    <w:rsid w:val="00CC4373"/>
    <w:rsid w:val="00CC5335"/>
    <w:rsid w:val="00CC7513"/>
    <w:rsid w:val="00CC7EF6"/>
    <w:rsid w:val="00CC7F17"/>
    <w:rsid w:val="00CD1F3E"/>
    <w:rsid w:val="00CD510E"/>
    <w:rsid w:val="00CD5637"/>
    <w:rsid w:val="00CD5FCA"/>
    <w:rsid w:val="00CD7055"/>
    <w:rsid w:val="00CD7EE0"/>
    <w:rsid w:val="00CE1790"/>
    <w:rsid w:val="00CE31C9"/>
    <w:rsid w:val="00CE38AC"/>
    <w:rsid w:val="00CE4471"/>
    <w:rsid w:val="00CE4BA5"/>
    <w:rsid w:val="00CE4D13"/>
    <w:rsid w:val="00CE5DF7"/>
    <w:rsid w:val="00CE6311"/>
    <w:rsid w:val="00CE7CCC"/>
    <w:rsid w:val="00CF01B0"/>
    <w:rsid w:val="00CF0A83"/>
    <w:rsid w:val="00CF0C05"/>
    <w:rsid w:val="00CF12BE"/>
    <w:rsid w:val="00CF1D76"/>
    <w:rsid w:val="00CF29BC"/>
    <w:rsid w:val="00CF2BE3"/>
    <w:rsid w:val="00CF60E2"/>
    <w:rsid w:val="00D00B2D"/>
    <w:rsid w:val="00D0104C"/>
    <w:rsid w:val="00D01EA7"/>
    <w:rsid w:val="00D02D23"/>
    <w:rsid w:val="00D03557"/>
    <w:rsid w:val="00D03A1F"/>
    <w:rsid w:val="00D063A8"/>
    <w:rsid w:val="00D064FF"/>
    <w:rsid w:val="00D065EA"/>
    <w:rsid w:val="00D069B3"/>
    <w:rsid w:val="00D07622"/>
    <w:rsid w:val="00D07E88"/>
    <w:rsid w:val="00D100E0"/>
    <w:rsid w:val="00D11BC7"/>
    <w:rsid w:val="00D12A88"/>
    <w:rsid w:val="00D130E5"/>
    <w:rsid w:val="00D13439"/>
    <w:rsid w:val="00D14B03"/>
    <w:rsid w:val="00D14B6D"/>
    <w:rsid w:val="00D157DD"/>
    <w:rsid w:val="00D173F3"/>
    <w:rsid w:val="00D2174E"/>
    <w:rsid w:val="00D2242B"/>
    <w:rsid w:val="00D22A1F"/>
    <w:rsid w:val="00D22B29"/>
    <w:rsid w:val="00D22CE2"/>
    <w:rsid w:val="00D23189"/>
    <w:rsid w:val="00D2329B"/>
    <w:rsid w:val="00D256C4"/>
    <w:rsid w:val="00D26DAA"/>
    <w:rsid w:val="00D26F70"/>
    <w:rsid w:val="00D27659"/>
    <w:rsid w:val="00D277C9"/>
    <w:rsid w:val="00D30141"/>
    <w:rsid w:val="00D31358"/>
    <w:rsid w:val="00D31E13"/>
    <w:rsid w:val="00D32D89"/>
    <w:rsid w:val="00D34627"/>
    <w:rsid w:val="00D3493A"/>
    <w:rsid w:val="00D3574A"/>
    <w:rsid w:val="00D36AE0"/>
    <w:rsid w:val="00D372D9"/>
    <w:rsid w:val="00D40CEF"/>
    <w:rsid w:val="00D41398"/>
    <w:rsid w:val="00D41603"/>
    <w:rsid w:val="00D416D7"/>
    <w:rsid w:val="00D43132"/>
    <w:rsid w:val="00D43650"/>
    <w:rsid w:val="00D44FDB"/>
    <w:rsid w:val="00D46064"/>
    <w:rsid w:val="00D507E6"/>
    <w:rsid w:val="00D546F0"/>
    <w:rsid w:val="00D54AED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5C31"/>
    <w:rsid w:val="00D661A8"/>
    <w:rsid w:val="00D66D85"/>
    <w:rsid w:val="00D67BFD"/>
    <w:rsid w:val="00D67D46"/>
    <w:rsid w:val="00D705F1"/>
    <w:rsid w:val="00D711C3"/>
    <w:rsid w:val="00D72DB1"/>
    <w:rsid w:val="00D7434C"/>
    <w:rsid w:val="00D747A4"/>
    <w:rsid w:val="00D7687D"/>
    <w:rsid w:val="00D76A65"/>
    <w:rsid w:val="00D8008E"/>
    <w:rsid w:val="00D81B0F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8D"/>
    <w:rsid w:val="00D9006B"/>
    <w:rsid w:val="00D90198"/>
    <w:rsid w:val="00D916B4"/>
    <w:rsid w:val="00D919AA"/>
    <w:rsid w:val="00D91CEE"/>
    <w:rsid w:val="00D924C0"/>
    <w:rsid w:val="00D92C3B"/>
    <w:rsid w:val="00D93007"/>
    <w:rsid w:val="00D9376B"/>
    <w:rsid w:val="00D94261"/>
    <w:rsid w:val="00D94299"/>
    <w:rsid w:val="00D94588"/>
    <w:rsid w:val="00D94CA9"/>
    <w:rsid w:val="00DA0FBE"/>
    <w:rsid w:val="00DA23CF"/>
    <w:rsid w:val="00DA37A8"/>
    <w:rsid w:val="00DA3CE9"/>
    <w:rsid w:val="00DA58B2"/>
    <w:rsid w:val="00DA58E1"/>
    <w:rsid w:val="00DA649B"/>
    <w:rsid w:val="00DA7B74"/>
    <w:rsid w:val="00DB2748"/>
    <w:rsid w:val="00DB53C2"/>
    <w:rsid w:val="00DB7765"/>
    <w:rsid w:val="00DC1FBE"/>
    <w:rsid w:val="00DC2761"/>
    <w:rsid w:val="00DC2C3A"/>
    <w:rsid w:val="00DC300C"/>
    <w:rsid w:val="00DC33B4"/>
    <w:rsid w:val="00DC5070"/>
    <w:rsid w:val="00DC5960"/>
    <w:rsid w:val="00DC6966"/>
    <w:rsid w:val="00DC6DD9"/>
    <w:rsid w:val="00DC7A65"/>
    <w:rsid w:val="00DC7C6B"/>
    <w:rsid w:val="00DD0015"/>
    <w:rsid w:val="00DD12E4"/>
    <w:rsid w:val="00DD2AA0"/>
    <w:rsid w:val="00DD2D28"/>
    <w:rsid w:val="00DD370A"/>
    <w:rsid w:val="00DD3ABB"/>
    <w:rsid w:val="00DD5B11"/>
    <w:rsid w:val="00DD7BE0"/>
    <w:rsid w:val="00DD7EA6"/>
    <w:rsid w:val="00DE26CF"/>
    <w:rsid w:val="00DE28F2"/>
    <w:rsid w:val="00DE2C61"/>
    <w:rsid w:val="00DE2D12"/>
    <w:rsid w:val="00DE3E92"/>
    <w:rsid w:val="00DE428D"/>
    <w:rsid w:val="00DE58FA"/>
    <w:rsid w:val="00DE6573"/>
    <w:rsid w:val="00DE6816"/>
    <w:rsid w:val="00DF0619"/>
    <w:rsid w:val="00DF0F7C"/>
    <w:rsid w:val="00DF588F"/>
    <w:rsid w:val="00DF6479"/>
    <w:rsid w:val="00DF65D4"/>
    <w:rsid w:val="00DF7819"/>
    <w:rsid w:val="00E00406"/>
    <w:rsid w:val="00E00FE7"/>
    <w:rsid w:val="00E01D44"/>
    <w:rsid w:val="00E01E69"/>
    <w:rsid w:val="00E01F77"/>
    <w:rsid w:val="00E02ED6"/>
    <w:rsid w:val="00E04EEA"/>
    <w:rsid w:val="00E059F3"/>
    <w:rsid w:val="00E05F59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8D3"/>
    <w:rsid w:val="00E1555E"/>
    <w:rsid w:val="00E15A6E"/>
    <w:rsid w:val="00E165B0"/>
    <w:rsid w:val="00E17189"/>
    <w:rsid w:val="00E17315"/>
    <w:rsid w:val="00E219D5"/>
    <w:rsid w:val="00E2309E"/>
    <w:rsid w:val="00E260FB"/>
    <w:rsid w:val="00E263D0"/>
    <w:rsid w:val="00E2762B"/>
    <w:rsid w:val="00E3083B"/>
    <w:rsid w:val="00E31ED1"/>
    <w:rsid w:val="00E31F8F"/>
    <w:rsid w:val="00E32B18"/>
    <w:rsid w:val="00E32E20"/>
    <w:rsid w:val="00E330A8"/>
    <w:rsid w:val="00E3459F"/>
    <w:rsid w:val="00E36635"/>
    <w:rsid w:val="00E37736"/>
    <w:rsid w:val="00E37A03"/>
    <w:rsid w:val="00E40671"/>
    <w:rsid w:val="00E418C3"/>
    <w:rsid w:val="00E43ED6"/>
    <w:rsid w:val="00E445BF"/>
    <w:rsid w:val="00E44B38"/>
    <w:rsid w:val="00E47910"/>
    <w:rsid w:val="00E47CF2"/>
    <w:rsid w:val="00E509FF"/>
    <w:rsid w:val="00E51DEA"/>
    <w:rsid w:val="00E51F41"/>
    <w:rsid w:val="00E5304E"/>
    <w:rsid w:val="00E53059"/>
    <w:rsid w:val="00E5309F"/>
    <w:rsid w:val="00E53763"/>
    <w:rsid w:val="00E53D67"/>
    <w:rsid w:val="00E53FDB"/>
    <w:rsid w:val="00E54273"/>
    <w:rsid w:val="00E54FB1"/>
    <w:rsid w:val="00E5795A"/>
    <w:rsid w:val="00E601AC"/>
    <w:rsid w:val="00E609C5"/>
    <w:rsid w:val="00E63113"/>
    <w:rsid w:val="00E65C68"/>
    <w:rsid w:val="00E66289"/>
    <w:rsid w:val="00E66978"/>
    <w:rsid w:val="00E66A56"/>
    <w:rsid w:val="00E670C2"/>
    <w:rsid w:val="00E70255"/>
    <w:rsid w:val="00E74316"/>
    <w:rsid w:val="00E7444B"/>
    <w:rsid w:val="00E75636"/>
    <w:rsid w:val="00E75EA5"/>
    <w:rsid w:val="00E8074C"/>
    <w:rsid w:val="00E8157D"/>
    <w:rsid w:val="00E825B6"/>
    <w:rsid w:val="00E84541"/>
    <w:rsid w:val="00E84D3A"/>
    <w:rsid w:val="00E8559C"/>
    <w:rsid w:val="00E857B6"/>
    <w:rsid w:val="00E85A93"/>
    <w:rsid w:val="00E9111D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31D3"/>
    <w:rsid w:val="00EA3B42"/>
    <w:rsid w:val="00EA3C8B"/>
    <w:rsid w:val="00EA3D0C"/>
    <w:rsid w:val="00EA4ED7"/>
    <w:rsid w:val="00EA585B"/>
    <w:rsid w:val="00EA6654"/>
    <w:rsid w:val="00EA73FF"/>
    <w:rsid w:val="00EB12DC"/>
    <w:rsid w:val="00EB1D56"/>
    <w:rsid w:val="00EB35E7"/>
    <w:rsid w:val="00EB4AF4"/>
    <w:rsid w:val="00EB6FC3"/>
    <w:rsid w:val="00EB74F9"/>
    <w:rsid w:val="00EB7C80"/>
    <w:rsid w:val="00EC077F"/>
    <w:rsid w:val="00EC2199"/>
    <w:rsid w:val="00EC2807"/>
    <w:rsid w:val="00EC2C02"/>
    <w:rsid w:val="00EC3C72"/>
    <w:rsid w:val="00EC4B64"/>
    <w:rsid w:val="00EC4EA2"/>
    <w:rsid w:val="00EC665C"/>
    <w:rsid w:val="00EC77DD"/>
    <w:rsid w:val="00ED23AD"/>
    <w:rsid w:val="00ED330C"/>
    <w:rsid w:val="00ED4479"/>
    <w:rsid w:val="00ED5A32"/>
    <w:rsid w:val="00ED6254"/>
    <w:rsid w:val="00ED68EE"/>
    <w:rsid w:val="00ED6BDF"/>
    <w:rsid w:val="00ED6C19"/>
    <w:rsid w:val="00EE0F02"/>
    <w:rsid w:val="00EE1B5E"/>
    <w:rsid w:val="00EE2196"/>
    <w:rsid w:val="00EE2404"/>
    <w:rsid w:val="00EE2DF2"/>
    <w:rsid w:val="00EE51F2"/>
    <w:rsid w:val="00EE73CE"/>
    <w:rsid w:val="00EE7C55"/>
    <w:rsid w:val="00EF0B3B"/>
    <w:rsid w:val="00EF1F34"/>
    <w:rsid w:val="00EF6554"/>
    <w:rsid w:val="00EF67DA"/>
    <w:rsid w:val="00F00647"/>
    <w:rsid w:val="00F03FF8"/>
    <w:rsid w:val="00F04521"/>
    <w:rsid w:val="00F04810"/>
    <w:rsid w:val="00F04A3F"/>
    <w:rsid w:val="00F064EA"/>
    <w:rsid w:val="00F06E9C"/>
    <w:rsid w:val="00F073BE"/>
    <w:rsid w:val="00F1087F"/>
    <w:rsid w:val="00F11616"/>
    <w:rsid w:val="00F11A16"/>
    <w:rsid w:val="00F1237A"/>
    <w:rsid w:val="00F12554"/>
    <w:rsid w:val="00F13EC9"/>
    <w:rsid w:val="00F154AA"/>
    <w:rsid w:val="00F15AE3"/>
    <w:rsid w:val="00F15E32"/>
    <w:rsid w:val="00F20933"/>
    <w:rsid w:val="00F211EE"/>
    <w:rsid w:val="00F21A7A"/>
    <w:rsid w:val="00F21C39"/>
    <w:rsid w:val="00F22DAE"/>
    <w:rsid w:val="00F22E0F"/>
    <w:rsid w:val="00F239B6"/>
    <w:rsid w:val="00F2439C"/>
    <w:rsid w:val="00F264D9"/>
    <w:rsid w:val="00F30A7E"/>
    <w:rsid w:val="00F320DF"/>
    <w:rsid w:val="00F329E8"/>
    <w:rsid w:val="00F33F84"/>
    <w:rsid w:val="00F3414D"/>
    <w:rsid w:val="00F34D8C"/>
    <w:rsid w:val="00F35791"/>
    <w:rsid w:val="00F359D5"/>
    <w:rsid w:val="00F35C45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C23"/>
    <w:rsid w:val="00F45FC0"/>
    <w:rsid w:val="00F46D70"/>
    <w:rsid w:val="00F47143"/>
    <w:rsid w:val="00F50371"/>
    <w:rsid w:val="00F5170C"/>
    <w:rsid w:val="00F53A66"/>
    <w:rsid w:val="00F53ACE"/>
    <w:rsid w:val="00F54CD2"/>
    <w:rsid w:val="00F55308"/>
    <w:rsid w:val="00F55CCB"/>
    <w:rsid w:val="00F56732"/>
    <w:rsid w:val="00F56CF1"/>
    <w:rsid w:val="00F60D1E"/>
    <w:rsid w:val="00F60D3E"/>
    <w:rsid w:val="00F62169"/>
    <w:rsid w:val="00F64E13"/>
    <w:rsid w:val="00F6523C"/>
    <w:rsid w:val="00F65914"/>
    <w:rsid w:val="00F70B27"/>
    <w:rsid w:val="00F719DD"/>
    <w:rsid w:val="00F7304E"/>
    <w:rsid w:val="00F73117"/>
    <w:rsid w:val="00F73215"/>
    <w:rsid w:val="00F738F5"/>
    <w:rsid w:val="00F739A7"/>
    <w:rsid w:val="00F73F7D"/>
    <w:rsid w:val="00F749B0"/>
    <w:rsid w:val="00F75204"/>
    <w:rsid w:val="00F7529E"/>
    <w:rsid w:val="00F75C29"/>
    <w:rsid w:val="00F75E9E"/>
    <w:rsid w:val="00F77175"/>
    <w:rsid w:val="00F80BD6"/>
    <w:rsid w:val="00F8338E"/>
    <w:rsid w:val="00F849E5"/>
    <w:rsid w:val="00F85AF1"/>
    <w:rsid w:val="00F90BA4"/>
    <w:rsid w:val="00F9122E"/>
    <w:rsid w:val="00F936A3"/>
    <w:rsid w:val="00F959A4"/>
    <w:rsid w:val="00F959FD"/>
    <w:rsid w:val="00F95E42"/>
    <w:rsid w:val="00F96BA0"/>
    <w:rsid w:val="00F970AA"/>
    <w:rsid w:val="00F97B9A"/>
    <w:rsid w:val="00FA0954"/>
    <w:rsid w:val="00FA0FA0"/>
    <w:rsid w:val="00FA1834"/>
    <w:rsid w:val="00FA1991"/>
    <w:rsid w:val="00FA264A"/>
    <w:rsid w:val="00FA5CD5"/>
    <w:rsid w:val="00FA7295"/>
    <w:rsid w:val="00FB1848"/>
    <w:rsid w:val="00FB3A49"/>
    <w:rsid w:val="00FB4062"/>
    <w:rsid w:val="00FB494A"/>
    <w:rsid w:val="00FB5073"/>
    <w:rsid w:val="00FB6DBB"/>
    <w:rsid w:val="00FC188E"/>
    <w:rsid w:val="00FC2E70"/>
    <w:rsid w:val="00FC3250"/>
    <w:rsid w:val="00FC350C"/>
    <w:rsid w:val="00FC3AAC"/>
    <w:rsid w:val="00FC41DA"/>
    <w:rsid w:val="00FC5DD0"/>
    <w:rsid w:val="00FC5E37"/>
    <w:rsid w:val="00FC7574"/>
    <w:rsid w:val="00FC77D7"/>
    <w:rsid w:val="00FC7B31"/>
    <w:rsid w:val="00FC7B61"/>
    <w:rsid w:val="00FD02A1"/>
    <w:rsid w:val="00FD0ED5"/>
    <w:rsid w:val="00FD1247"/>
    <w:rsid w:val="00FD15DD"/>
    <w:rsid w:val="00FD3339"/>
    <w:rsid w:val="00FD3373"/>
    <w:rsid w:val="00FD450C"/>
    <w:rsid w:val="00FD6CD0"/>
    <w:rsid w:val="00FD733D"/>
    <w:rsid w:val="00FD73EA"/>
    <w:rsid w:val="00FD7A39"/>
    <w:rsid w:val="00FE1A2F"/>
    <w:rsid w:val="00FE4EF1"/>
    <w:rsid w:val="00FE5E39"/>
    <w:rsid w:val="00FE71DC"/>
    <w:rsid w:val="00FE74C3"/>
    <w:rsid w:val="00FE74CD"/>
    <w:rsid w:val="00FF08F9"/>
    <w:rsid w:val="00FF0D35"/>
    <w:rsid w:val="00FF4540"/>
    <w:rsid w:val="00FF580D"/>
    <w:rsid w:val="00FF6E57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aliases w:val="正文基准"/>
    <w:rsid w:val="004A31D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2"/>
    <w:next w:val="2"/>
    <w:link w:val="10"/>
    <w:autoRedefine/>
    <w:qFormat/>
    <w:rsid w:val="00FC5DD0"/>
    <w:pPr>
      <w:keepNext/>
      <w:numPr>
        <w:numId w:val="13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eastAsia="方正兰亭黑简体" w:hAnsi="Huawei Sans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qFormat/>
    <w:rsid w:val="00FC5DD0"/>
    <w:pPr>
      <w:keepNext/>
      <w:keepLines/>
      <w:numPr>
        <w:ilvl w:val="1"/>
        <w:numId w:val="13"/>
      </w:numPr>
      <w:spacing w:before="600"/>
      <w:outlineLvl w:val="1"/>
    </w:pPr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qFormat/>
    <w:rsid w:val="009D4127"/>
    <w:pPr>
      <w:keepNext/>
      <w:keepLines/>
      <w:numPr>
        <w:ilvl w:val="2"/>
        <w:numId w:val="13"/>
      </w:numPr>
      <w:spacing w:before="200"/>
      <w:outlineLvl w:val="2"/>
    </w:pPr>
    <w:rPr>
      <w:rFonts w:ascii="Huawei Sans" w:eastAsia="方正兰亭黑简体" w:hAnsi="Huawei Sans"/>
      <w:noProof/>
      <w:sz w:val="32"/>
      <w:szCs w:val="32"/>
    </w:rPr>
  </w:style>
  <w:style w:type="paragraph" w:styleId="4">
    <w:name w:val="heading 4"/>
    <w:aliases w:val="ALT+4"/>
    <w:basedOn w:val="a2"/>
    <w:next w:val="5"/>
    <w:autoRedefine/>
    <w:qFormat/>
    <w:rsid w:val="009D4127"/>
    <w:pPr>
      <w:keepNext/>
      <w:keepLines/>
      <w:numPr>
        <w:ilvl w:val="3"/>
        <w:numId w:val="13"/>
      </w:numPr>
      <w:outlineLvl w:val="3"/>
    </w:pPr>
    <w:rPr>
      <w:rFonts w:ascii="Huawei Sans" w:eastAsia="方正兰亭黑简体" w:hAnsi="Huawei Sans" w:hint="eastAsia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9D4127"/>
    <w:pPr>
      <w:keepNext/>
      <w:keepLines/>
      <w:numPr>
        <w:ilvl w:val="4"/>
        <w:numId w:val="13"/>
      </w:numPr>
      <w:outlineLvl w:val="4"/>
    </w:pPr>
    <w:rPr>
      <w:rFonts w:ascii="Huawei Sans" w:eastAsia="方正兰亭黑简体" w:hAnsi="Huawei Sans" w:hint="eastAsia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9D0E48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a6">
    <w:name w:val="页眉 字符"/>
    <w:basedOn w:val="a3"/>
    <w:link w:val="a7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686344"/>
  </w:style>
  <w:style w:type="paragraph" w:customStyle="1" w:styleId="FigureDescription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9D0E48"/>
    <w:pPr>
      <w:spacing w:before="0" w:after="0"/>
      <w:ind w:left="0"/>
    </w:pPr>
  </w:style>
  <w:style w:type="paragraph" w:customStyle="1" w:styleId="HeadingRight">
    <w:name w:val="Heading Right"/>
    <w:basedOn w:val="a2"/>
    <w:rsid w:val="009D0E48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DE6816"/>
    <w:pPr>
      <w:numPr>
        <w:numId w:val="9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13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2"/>
      </w:numPr>
    </w:pPr>
  </w:style>
  <w:style w:type="paragraph" w:customStyle="1" w:styleId="11">
    <w:name w:val="表格1"/>
    <w:basedOn w:val="TableHeading"/>
    <w:link w:val="12"/>
    <w:rsid w:val="002C2323"/>
    <w:pPr>
      <w:jc w:val="center"/>
    </w:pPr>
    <w:rPr>
      <w:b/>
    </w:rPr>
  </w:style>
  <w:style w:type="table" w:styleId="a8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1C0E12"/>
    <w:pPr>
      <w:numPr>
        <w:numId w:val="7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9">
    <w:name w:val="Title"/>
    <w:basedOn w:val="a2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a">
    <w:name w:val="Table Professional"/>
    <w:basedOn w:val="a4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a2"/>
    <w:next w:val="a2"/>
    <w:uiPriority w:val="39"/>
    <w:rsid w:val="001B1484"/>
    <w:pPr>
      <w:ind w:left="0"/>
    </w:pPr>
    <w:rPr>
      <w:rFonts w:ascii="Huawei Sans" w:eastAsia="方正兰亭黑简体" w:hAnsi="Huawei Sans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paragraph" w:styleId="TOC3">
    <w:name w:val="toc 3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paragraph" w:styleId="TOC4">
    <w:name w:val="toc 4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TOC5">
    <w:name w:val="toc 5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TOC6">
    <w:name w:val="toc 6"/>
    <w:basedOn w:val="a2"/>
    <w:next w:val="a2"/>
    <w:autoRedefine/>
    <w:uiPriority w:val="39"/>
    <w:rsid w:val="001B1484"/>
    <w:pPr>
      <w:ind w:left="2100"/>
    </w:pPr>
    <w:rPr>
      <w:rFonts w:ascii="Huawei Sans" w:eastAsia="方正兰亭黑简体" w:hAnsi="Huawei Sans"/>
      <w:sz w:val="24"/>
    </w:rPr>
  </w:style>
  <w:style w:type="paragraph" w:styleId="TOC7">
    <w:name w:val="toc 7"/>
    <w:basedOn w:val="a2"/>
    <w:next w:val="a2"/>
    <w:autoRedefine/>
    <w:uiPriority w:val="39"/>
    <w:rsid w:val="001B1484"/>
    <w:pPr>
      <w:ind w:left="2520"/>
    </w:pPr>
    <w:rPr>
      <w:rFonts w:ascii="Huawei Sans" w:eastAsia="方正兰亭黑简体" w:hAnsi="Huawei Sans"/>
      <w:sz w:val="24"/>
    </w:rPr>
  </w:style>
  <w:style w:type="paragraph" w:styleId="TOC8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TOC9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9D0E48"/>
    <w:rPr>
      <w:sz w:val="24"/>
    </w:rPr>
  </w:style>
  <w:style w:type="paragraph" w:styleId="21">
    <w:name w:val="index 2"/>
    <w:basedOn w:val="a2"/>
    <w:next w:val="a2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9D0E48"/>
    <w:pPr>
      <w:ind w:leftChars="400" w:left="400"/>
    </w:pPr>
    <w:rPr>
      <w:sz w:val="24"/>
    </w:rPr>
  </w:style>
  <w:style w:type="paragraph" w:styleId="52">
    <w:name w:val="index 5"/>
    <w:basedOn w:val="a2"/>
    <w:next w:val="a2"/>
    <w:autoRedefine/>
    <w:semiHidden/>
    <w:rsid w:val="009D0E48"/>
    <w:pPr>
      <w:ind w:left="1050" w:hanging="210"/>
    </w:pPr>
  </w:style>
  <w:style w:type="paragraph" w:styleId="60">
    <w:name w:val="index 6"/>
    <w:basedOn w:val="a2"/>
    <w:next w:val="a2"/>
    <w:autoRedefine/>
    <w:semiHidden/>
    <w:rsid w:val="009D0E48"/>
    <w:pPr>
      <w:ind w:left="1260" w:hanging="210"/>
    </w:pPr>
  </w:style>
  <w:style w:type="paragraph" w:styleId="70">
    <w:name w:val="index 7"/>
    <w:basedOn w:val="a2"/>
    <w:next w:val="a2"/>
    <w:autoRedefine/>
    <w:semiHidden/>
    <w:rsid w:val="009D0E48"/>
    <w:pPr>
      <w:ind w:left="1470" w:hanging="210"/>
    </w:pPr>
  </w:style>
  <w:style w:type="paragraph" w:styleId="80">
    <w:name w:val="index 8"/>
    <w:basedOn w:val="a2"/>
    <w:next w:val="a2"/>
    <w:autoRedefine/>
    <w:semiHidden/>
    <w:rsid w:val="009D0E48"/>
    <w:pPr>
      <w:ind w:left="1680" w:hanging="210"/>
    </w:pPr>
  </w:style>
  <w:style w:type="paragraph" w:styleId="91">
    <w:name w:val="index 9"/>
    <w:basedOn w:val="a2"/>
    <w:next w:val="a2"/>
    <w:autoRedefine/>
    <w:semiHidden/>
    <w:rsid w:val="009D0E48"/>
    <w:pPr>
      <w:ind w:left="1890" w:hanging="210"/>
    </w:pPr>
  </w:style>
  <w:style w:type="paragraph" w:styleId="ab">
    <w:name w:val="table of figures"/>
    <w:basedOn w:val="a2"/>
    <w:next w:val="a2"/>
    <w:semiHidden/>
    <w:rsid w:val="009D0E48"/>
    <w:pPr>
      <w:spacing w:afterLines="50"/>
      <w:ind w:leftChars="300" w:left="300"/>
    </w:pPr>
  </w:style>
  <w:style w:type="paragraph" w:styleId="ac">
    <w:name w:val="Document Map"/>
    <w:basedOn w:val="a2"/>
    <w:semiHidden/>
    <w:rsid w:val="009D0E48"/>
    <w:pPr>
      <w:shd w:val="clear" w:color="auto" w:fill="000080"/>
    </w:pPr>
  </w:style>
  <w:style w:type="paragraph" w:styleId="ad">
    <w:name w:val="footer"/>
    <w:basedOn w:val="HeadingLeft"/>
    <w:link w:val="ae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2"/>
    <w:link w:val="a6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f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9D0E48"/>
  </w:style>
  <w:style w:type="paragraph" w:customStyle="1" w:styleId="TableHeading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6256E0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f0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1">
    <w:name w:val="footnote text"/>
    <w:basedOn w:val="a2"/>
    <w:link w:val="af2"/>
    <w:uiPriority w:val="99"/>
    <w:rsid w:val="009D0E48"/>
    <w:rPr>
      <w:sz w:val="18"/>
      <w:szCs w:val="18"/>
    </w:rPr>
  </w:style>
  <w:style w:type="character" w:styleId="af3">
    <w:name w:val="footnote reference"/>
    <w:basedOn w:val="a3"/>
    <w:semiHidden/>
    <w:rsid w:val="009D0E48"/>
    <w:rPr>
      <w:vertAlign w:val="superscript"/>
    </w:rPr>
  </w:style>
  <w:style w:type="paragraph" w:styleId="af4">
    <w:name w:val="Balloon Text"/>
    <w:basedOn w:val="a2"/>
    <w:semiHidden/>
    <w:rsid w:val="009D0E48"/>
    <w:rPr>
      <w:sz w:val="18"/>
      <w:szCs w:val="18"/>
    </w:rPr>
  </w:style>
  <w:style w:type="paragraph" w:styleId="af5">
    <w:name w:val="annotation text"/>
    <w:basedOn w:val="a2"/>
    <w:semiHidden/>
    <w:rsid w:val="009D0E48"/>
  </w:style>
  <w:style w:type="character" w:styleId="af6">
    <w:name w:val="annotation reference"/>
    <w:basedOn w:val="a3"/>
    <w:semiHidden/>
    <w:rsid w:val="009D0E48"/>
    <w:rPr>
      <w:sz w:val="21"/>
      <w:szCs w:val="21"/>
    </w:rPr>
  </w:style>
  <w:style w:type="paragraph" w:styleId="af7">
    <w:name w:val="annotation subject"/>
    <w:basedOn w:val="af5"/>
    <w:next w:val="af5"/>
    <w:semiHidden/>
    <w:rsid w:val="009D0E48"/>
    <w:rPr>
      <w:b/>
      <w:bCs/>
    </w:rPr>
  </w:style>
  <w:style w:type="paragraph" w:styleId="41">
    <w:name w:val="index 4"/>
    <w:basedOn w:val="a2"/>
    <w:next w:val="a2"/>
    <w:autoRedefine/>
    <w:semiHidden/>
    <w:rsid w:val="009D0E48"/>
    <w:pPr>
      <w:ind w:left="1260"/>
    </w:pPr>
  </w:style>
  <w:style w:type="paragraph" w:styleId="af8">
    <w:name w:val="index heading"/>
    <w:basedOn w:val="a2"/>
    <w:next w:val="13"/>
    <w:semiHidden/>
    <w:rsid w:val="009D0E48"/>
    <w:rPr>
      <w:rFonts w:ascii="Arial" w:hAnsi="Arial"/>
      <w:b/>
      <w:bCs/>
    </w:rPr>
  </w:style>
  <w:style w:type="paragraph" w:styleId="af9">
    <w:name w:val="caption"/>
    <w:basedOn w:val="a2"/>
    <w:next w:val="a2"/>
    <w:semiHidden/>
    <w:qFormat/>
    <w:rsid w:val="008938AC"/>
    <w:pPr>
      <w:spacing w:before="152"/>
    </w:pPr>
    <w:rPr>
      <w:rFonts w:ascii="Arial" w:eastAsia="黑体" w:hAnsi="Arial"/>
    </w:rPr>
  </w:style>
  <w:style w:type="paragraph" w:styleId="afa">
    <w:name w:val="endnote text"/>
    <w:basedOn w:val="a2"/>
    <w:semiHidden/>
    <w:rsid w:val="009D0E48"/>
  </w:style>
  <w:style w:type="character" w:styleId="afb">
    <w:name w:val="endnote reference"/>
    <w:basedOn w:val="a3"/>
    <w:semiHidden/>
    <w:rsid w:val="009D0E48"/>
    <w:rPr>
      <w:vertAlign w:val="superscript"/>
    </w:rPr>
  </w:style>
  <w:style w:type="paragraph" w:styleId="afc">
    <w:name w:val="table of authorities"/>
    <w:basedOn w:val="a2"/>
    <w:next w:val="a2"/>
    <w:semiHidden/>
    <w:rsid w:val="009D0E48"/>
    <w:pPr>
      <w:ind w:left="420"/>
    </w:pPr>
  </w:style>
  <w:style w:type="paragraph" w:styleId="afd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semiHidden/>
    <w:rsid w:val="009D0E48"/>
    <w:rPr>
      <w:rFonts w:ascii="Courier New" w:hAnsi="Courier New" w:cs="Courier New"/>
    </w:rPr>
  </w:style>
  <w:style w:type="table" w:styleId="14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e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">
    <w:name w:val="Salutation"/>
    <w:basedOn w:val="a2"/>
    <w:next w:val="a2"/>
    <w:semiHidden/>
    <w:rsid w:val="009D0E48"/>
  </w:style>
  <w:style w:type="paragraph" w:styleId="aff0">
    <w:name w:val="Plain Text"/>
    <w:basedOn w:val="a2"/>
    <w:semiHidden/>
    <w:rsid w:val="009D0E48"/>
    <w:rPr>
      <w:rFonts w:ascii="宋体" w:hAnsi="Courier New" w:cs="Courier New"/>
    </w:rPr>
  </w:style>
  <w:style w:type="table" w:styleId="aff1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-mail Signature"/>
    <w:basedOn w:val="a2"/>
    <w:semiHidden/>
    <w:rsid w:val="009D0E48"/>
  </w:style>
  <w:style w:type="paragraph" w:styleId="aff3">
    <w:name w:val="Subtitle"/>
    <w:basedOn w:val="a2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2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envelope return"/>
    <w:basedOn w:val="a2"/>
    <w:semiHidden/>
    <w:rsid w:val="009D0E48"/>
    <w:rPr>
      <w:rFonts w:ascii="Arial" w:hAnsi="Arial"/>
    </w:rPr>
  </w:style>
  <w:style w:type="table" w:styleId="17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5">
    <w:name w:val="Closing"/>
    <w:basedOn w:val="a2"/>
    <w:semiHidden/>
    <w:rsid w:val="009D0E48"/>
    <w:pPr>
      <w:ind w:leftChars="2100" w:left="100"/>
    </w:pPr>
  </w:style>
  <w:style w:type="table" w:styleId="18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6">
    <w:name w:val="List"/>
    <w:basedOn w:val="a2"/>
    <w:semiHidden/>
    <w:rsid w:val="009D0E48"/>
    <w:pPr>
      <w:ind w:left="200" w:hangingChars="200" w:hanging="200"/>
    </w:pPr>
  </w:style>
  <w:style w:type="paragraph" w:styleId="28">
    <w:name w:val="List 2"/>
    <w:basedOn w:val="a2"/>
    <w:semiHidden/>
    <w:rsid w:val="009D0E48"/>
    <w:pPr>
      <w:ind w:leftChars="200" w:left="100" w:hangingChars="200" w:hanging="200"/>
    </w:pPr>
  </w:style>
  <w:style w:type="paragraph" w:styleId="38">
    <w:name w:val="List 3"/>
    <w:basedOn w:val="a2"/>
    <w:semiHidden/>
    <w:rsid w:val="009D0E48"/>
    <w:pPr>
      <w:ind w:leftChars="400" w:left="100" w:hangingChars="200" w:hanging="200"/>
    </w:pPr>
  </w:style>
  <w:style w:type="paragraph" w:styleId="43">
    <w:name w:val="List 4"/>
    <w:basedOn w:val="a2"/>
    <w:semiHidden/>
    <w:rsid w:val="009D0E48"/>
    <w:pPr>
      <w:ind w:leftChars="600" w:left="100" w:hangingChars="200" w:hanging="200"/>
    </w:pPr>
  </w:style>
  <w:style w:type="paragraph" w:styleId="53">
    <w:name w:val="List 5"/>
    <w:basedOn w:val="a2"/>
    <w:semiHidden/>
    <w:rsid w:val="009D0E48"/>
    <w:pPr>
      <w:ind w:leftChars="800" w:left="100" w:hangingChars="200" w:hanging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9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4">
    <w:name w:val="List Number 5"/>
    <w:basedOn w:val="a2"/>
    <w:semiHidden/>
    <w:rsid w:val="009D0E48"/>
    <w:pPr>
      <w:ind w:left="0"/>
    </w:pPr>
  </w:style>
  <w:style w:type="paragraph" w:styleId="aff7">
    <w:name w:val="List Continue"/>
    <w:basedOn w:val="a2"/>
    <w:semiHidden/>
    <w:rsid w:val="009D0E48"/>
    <w:pPr>
      <w:spacing w:after="120"/>
      <w:ind w:leftChars="200" w:left="420"/>
    </w:pPr>
  </w:style>
  <w:style w:type="paragraph" w:styleId="2a">
    <w:name w:val="List Continue 2"/>
    <w:basedOn w:val="a2"/>
    <w:semiHidden/>
    <w:rsid w:val="009D0E48"/>
    <w:pPr>
      <w:spacing w:after="120"/>
      <w:ind w:leftChars="400" w:left="840"/>
    </w:pPr>
  </w:style>
  <w:style w:type="paragraph" w:styleId="3a">
    <w:name w:val="List Continue 3"/>
    <w:basedOn w:val="a2"/>
    <w:semiHidden/>
    <w:rsid w:val="009D0E48"/>
    <w:pPr>
      <w:spacing w:after="120"/>
      <w:ind w:leftChars="600" w:left="1260"/>
    </w:pPr>
  </w:style>
  <w:style w:type="paragraph" w:styleId="44">
    <w:name w:val="List Continue 4"/>
    <w:basedOn w:val="a2"/>
    <w:semiHidden/>
    <w:rsid w:val="009D0E48"/>
    <w:pPr>
      <w:spacing w:after="120"/>
      <w:ind w:leftChars="800" w:left="1680"/>
    </w:pPr>
  </w:style>
  <w:style w:type="paragraph" w:styleId="55">
    <w:name w:val="List Continue 5"/>
    <w:basedOn w:val="a2"/>
    <w:semiHidden/>
    <w:rsid w:val="009D0E48"/>
    <w:pPr>
      <w:spacing w:after="120"/>
      <w:ind w:leftChars="1000" w:left="2100"/>
    </w:pPr>
  </w:style>
  <w:style w:type="paragraph" w:styleId="aff8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5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a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9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a">
    <w:name w:val="Normal (Web)"/>
    <w:basedOn w:val="a2"/>
    <w:semiHidden/>
    <w:rsid w:val="009D0E48"/>
    <w:rPr>
      <w:rFonts w:cs="Times New Roman"/>
    </w:rPr>
  </w:style>
  <w:style w:type="paragraph" w:styleId="affb">
    <w:name w:val="Signature"/>
    <w:basedOn w:val="a2"/>
    <w:semiHidden/>
    <w:rsid w:val="009D0E48"/>
    <w:pPr>
      <w:ind w:leftChars="2100" w:left="100"/>
    </w:pPr>
  </w:style>
  <w:style w:type="character" w:styleId="affc">
    <w:name w:val="Emphasis"/>
    <w:basedOn w:val="a3"/>
    <w:semiHidden/>
    <w:qFormat/>
    <w:rsid w:val="008938AC"/>
    <w:rPr>
      <w:i/>
      <w:iCs/>
    </w:rPr>
  </w:style>
  <w:style w:type="paragraph" w:styleId="affd">
    <w:name w:val="Date"/>
    <w:basedOn w:val="a2"/>
    <w:next w:val="a2"/>
    <w:semiHidden/>
    <w:rsid w:val="009D0E48"/>
    <w:pPr>
      <w:ind w:leftChars="2500" w:left="100"/>
    </w:pPr>
  </w:style>
  <w:style w:type="table" w:styleId="1b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e">
    <w:name w:val="Block Text"/>
    <w:basedOn w:val="a2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9D0E48"/>
    <w:pPr>
      <w:numPr>
        <w:numId w:val="8"/>
      </w:numPr>
    </w:pPr>
  </w:style>
  <w:style w:type="paragraph" w:styleId="afff">
    <w:name w:val="envelope address"/>
    <w:basedOn w:val="a2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f0">
    <w:name w:val="Message Header"/>
    <w:basedOn w:val="a2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1">
    <w:name w:val="line number"/>
    <w:basedOn w:val="a3"/>
    <w:semiHidden/>
    <w:rsid w:val="009D0E48"/>
  </w:style>
  <w:style w:type="character" w:styleId="afff2">
    <w:name w:val="Strong"/>
    <w:basedOn w:val="a3"/>
    <w:uiPriority w:val="22"/>
    <w:qFormat/>
    <w:rsid w:val="008938AC"/>
    <w:rPr>
      <w:b/>
      <w:bCs/>
    </w:rPr>
  </w:style>
  <w:style w:type="character" w:styleId="afff3">
    <w:name w:val="page number"/>
    <w:basedOn w:val="a3"/>
    <w:semiHidden/>
    <w:rsid w:val="009D0E48"/>
  </w:style>
  <w:style w:type="character" w:styleId="afff4">
    <w:name w:val="FollowedHyperlink"/>
    <w:semiHidden/>
    <w:rsid w:val="009D0E48"/>
    <w:rPr>
      <w:color w:val="800080"/>
      <w:u w:val="none"/>
    </w:rPr>
  </w:style>
  <w:style w:type="paragraph" w:styleId="afff5">
    <w:name w:val="Body Text"/>
    <w:basedOn w:val="a2"/>
    <w:semiHidden/>
    <w:rsid w:val="009D0E48"/>
    <w:pPr>
      <w:spacing w:after="120"/>
    </w:pPr>
  </w:style>
  <w:style w:type="paragraph" w:styleId="afff6">
    <w:name w:val="Body Text First Indent"/>
    <w:basedOn w:val="afff5"/>
    <w:semiHidden/>
    <w:rsid w:val="009D0E48"/>
    <w:pPr>
      <w:ind w:firstLineChars="100" w:firstLine="420"/>
    </w:pPr>
  </w:style>
  <w:style w:type="paragraph" w:styleId="afff7">
    <w:name w:val="Body Text Indent"/>
    <w:basedOn w:val="a2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7"/>
    <w:semiHidden/>
    <w:rsid w:val="009D0E48"/>
    <w:pPr>
      <w:ind w:firstLineChars="200" w:firstLine="420"/>
    </w:pPr>
  </w:style>
  <w:style w:type="paragraph" w:styleId="afff8">
    <w:name w:val="Normal Indent"/>
    <w:basedOn w:val="a2"/>
    <w:semiHidden/>
    <w:rsid w:val="009D0E48"/>
    <w:pPr>
      <w:ind w:firstLineChars="200" w:firstLine="420"/>
    </w:pPr>
  </w:style>
  <w:style w:type="paragraph" w:styleId="2f0">
    <w:name w:val="Body Text 2"/>
    <w:basedOn w:val="a2"/>
    <w:semiHidden/>
    <w:rsid w:val="009D0E48"/>
    <w:pPr>
      <w:spacing w:after="120" w:line="480" w:lineRule="auto"/>
    </w:pPr>
  </w:style>
  <w:style w:type="paragraph" w:styleId="3f">
    <w:name w:val="Body Text 3"/>
    <w:basedOn w:val="a2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9">
    <w:name w:val="Note Heading"/>
    <w:basedOn w:val="a2"/>
    <w:next w:val="a2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4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B5842"/>
    <w:pPr>
      <w:ind w:left="0"/>
    </w:pPr>
  </w:style>
  <w:style w:type="paragraph" w:customStyle="1" w:styleId="Code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4A31D9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5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5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5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5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5"/>
      </w:numPr>
      <w:topLinePunct w:val="0"/>
    </w:pPr>
    <w:rPr>
      <w:rFonts w:cs="Times New Roman"/>
      <w:bCs/>
    </w:rPr>
  </w:style>
  <w:style w:type="character" w:styleId="afffa">
    <w:name w:val="Placeholder Text"/>
    <w:basedOn w:val="a3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2">
    <w:name w:val="脚注文本 字符"/>
    <w:basedOn w:val="a3"/>
    <w:link w:val="af1"/>
    <w:uiPriority w:val="99"/>
    <w:rsid w:val="00A5245A"/>
    <w:rPr>
      <w:rFonts w:cs="Arial"/>
      <w:kern w:val="2"/>
      <w:sz w:val="18"/>
      <w:szCs w:val="18"/>
    </w:rPr>
  </w:style>
  <w:style w:type="character" w:styleId="afffb">
    <w:name w:val="Subtle Emphasis"/>
    <w:basedOn w:val="a3"/>
    <w:uiPriority w:val="19"/>
    <w:rsid w:val="004A31D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c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d">
    <w:name w:val="微软雅黑"/>
    <w:basedOn w:val="a2"/>
    <w:link w:val="Char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3"/>
    <w:link w:val="afffd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d"/>
    <w:rsid w:val="00014276"/>
    <w:pPr>
      <w:spacing w:after="120"/>
    </w:pPr>
    <w:rPr>
      <w:rFonts w:cs="宋体"/>
      <w:szCs w:val="20"/>
    </w:rPr>
  </w:style>
  <w:style w:type="paragraph" w:customStyle="1" w:styleId="afffe">
    <w:name w:val="表格"/>
    <w:next w:val="a2"/>
    <w:link w:val="Char0"/>
    <w:autoRedefine/>
    <w:rsid w:val="004A31D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0">
    <w:name w:val="表格 Char"/>
    <w:basedOn w:val="a3"/>
    <w:link w:val="afffe"/>
    <w:rsid w:val="004A31D9"/>
    <w:rPr>
      <w:rFonts w:ascii="微软雅黑" w:eastAsia="微软雅黑" w:hAnsi="微软雅黑" w:cs="微软雅黑"/>
      <w:snapToGrid w:val="0"/>
      <w:szCs w:val="21"/>
    </w:rPr>
  </w:style>
  <w:style w:type="character" w:customStyle="1" w:styleId="affff">
    <w:name w:val="样式 蓝色"/>
    <w:basedOn w:val="a3"/>
    <w:semiHidden/>
    <w:rsid w:val="00D9006B"/>
    <w:rPr>
      <w:color w:val="0000FF"/>
    </w:rPr>
  </w:style>
  <w:style w:type="character" w:customStyle="1" w:styleId="affff0">
    <w:name w:val="样式 倾斜 蓝色"/>
    <w:basedOn w:val="a3"/>
    <w:semiHidden/>
    <w:rsid w:val="00D9006B"/>
    <w:rPr>
      <w:i/>
      <w:iCs/>
      <w:color w:val="0000FF"/>
    </w:rPr>
  </w:style>
  <w:style w:type="paragraph" w:customStyle="1" w:styleId="Tab">
    <w:name w:val="正文+Tab"/>
    <w:basedOn w:val="a2"/>
    <w:rsid w:val="000145D8"/>
    <w:pPr>
      <w:ind w:left="420"/>
    </w:pPr>
    <w:rPr>
      <w:rFonts w:cs="宋体"/>
    </w:rPr>
  </w:style>
  <w:style w:type="character" w:customStyle="1" w:styleId="12">
    <w:name w:val="表格1 字符"/>
    <w:basedOn w:val="TableHeading0"/>
    <w:link w:val="11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f1">
    <w:name w:val="命令行"/>
    <w:basedOn w:val="a2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f2">
    <w:name w:val="样式 正文 +"/>
    <w:basedOn w:val="a3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4A31D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F53ACE"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3"/>
    <w:link w:val="1"/>
    <w:rsid w:val="00FC5DD0"/>
    <w:rPr>
      <w:rFonts w:ascii="Huawei Sans" w:eastAsia="方正兰亭黑简体" w:hAnsi="Huawei Sans" w:cs="微软雅黑"/>
      <w:b/>
      <w:bCs/>
      <w:sz w:val="44"/>
      <w:szCs w:val="44"/>
    </w:rPr>
  </w:style>
  <w:style w:type="paragraph" w:customStyle="1" w:styleId="affff3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4">
    <w:name w:val="List Paragraph"/>
    <w:basedOn w:val="a2"/>
    <w:link w:val="affff5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5">
    <w:name w:val="列表段落 字符"/>
    <w:basedOn w:val="a3"/>
    <w:link w:val="affff4"/>
    <w:uiPriority w:val="34"/>
    <w:rsid w:val="004A31D9"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6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7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5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4"/>
    <w:rsid w:val="0020153C"/>
    <w:pPr>
      <w:numPr>
        <w:numId w:val="16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e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ae">
    <w:name w:val="页脚 字符"/>
    <w:basedOn w:val="a3"/>
    <w:link w:val="ad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3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2"/>
    <w:link w:val="1f"/>
    <w:autoRedefine/>
    <w:qFormat/>
    <w:rsid w:val="000D54FE"/>
    <w:pPr>
      <w:topLinePunct w:val="0"/>
      <w:adjustRightInd/>
      <w:ind w:left="1021"/>
    </w:pPr>
    <w:rPr>
      <w:rFonts w:ascii="Huawei Sans" w:eastAsia="方正兰亭黑简体" w:hAnsi="Huawei Sans"/>
      <w:sz w:val="21"/>
    </w:rPr>
  </w:style>
  <w:style w:type="paragraph" w:customStyle="1" w:styleId="F1EN">
    <w:name w:val="F1正文EN"/>
    <w:basedOn w:val="a2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3"/>
    <w:link w:val="1e"/>
    <w:qFormat/>
    <w:rsid w:val="000D54FE"/>
    <w:rPr>
      <w:rFonts w:ascii="Huawei Sans" w:eastAsia="方正兰亭黑简体" w:hAnsi="Huawei Sans" w:cs="微软雅黑"/>
      <w:sz w:val="21"/>
    </w:rPr>
  </w:style>
  <w:style w:type="paragraph" w:customStyle="1" w:styleId="2f2">
    <w:name w:val="2.命令"/>
    <w:basedOn w:val="a2"/>
    <w:link w:val="2f3"/>
    <w:autoRedefine/>
    <w:qFormat/>
    <w:rsid w:val="00254FAD"/>
    <w:pPr>
      <w:spacing w:before="40" w:after="40"/>
      <w:ind w:left="1021"/>
    </w:pPr>
    <w:rPr>
      <w:rFonts w:ascii="Huawei Sans" w:eastAsia="方正兰亭黑简体" w:hAnsi="Huawei Sans" w:cs="Courier New"/>
      <w:sz w:val="18"/>
      <w:szCs w:val="18"/>
      <w:lang w:eastAsia="en-US"/>
    </w:rPr>
  </w:style>
  <w:style w:type="character" w:customStyle="1" w:styleId="F1EN0">
    <w:name w:val="F1正文EN 字符"/>
    <w:basedOn w:val="a3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3"/>
    <w:link w:val="2f2"/>
    <w:rsid w:val="00254FAD"/>
    <w:rPr>
      <w:rFonts w:ascii="Huawei Sans" w:eastAsia="方正兰亭黑简体" w:hAnsi="Huawei Sans" w:cs="Courier New"/>
      <w:sz w:val="18"/>
      <w:szCs w:val="18"/>
      <w:lang w:eastAsia="en-US"/>
    </w:rPr>
  </w:style>
  <w:style w:type="paragraph" w:customStyle="1" w:styleId="30">
    <w:name w:val="3.步骤"/>
    <w:basedOn w:val="a2"/>
    <w:link w:val="3f1"/>
    <w:autoRedefine/>
    <w:qFormat/>
    <w:rsid w:val="00094465"/>
    <w:pPr>
      <w:numPr>
        <w:ilvl w:val="5"/>
        <w:numId w:val="4"/>
      </w:numPr>
      <w:spacing w:before="160" w:after="160"/>
      <w:outlineLvl w:val="3"/>
    </w:pPr>
    <w:rPr>
      <w:rFonts w:ascii="Huawei Sans" w:eastAsia="方正兰亭黑简体" w:hAnsi="Huawei Sans"/>
      <w:sz w:val="21"/>
    </w:rPr>
  </w:style>
  <w:style w:type="paragraph" w:customStyle="1" w:styleId="49">
    <w:name w:val="4.任务"/>
    <w:basedOn w:val="ItemList"/>
    <w:link w:val="4a"/>
    <w:autoRedefine/>
    <w:qFormat/>
    <w:rsid w:val="00FC5DD0"/>
    <w:pPr>
      <w:ind w:left="1446"/>
    </w:pPr>
    <w:rPr>
      <w:rFonts w:ascii="Huawei Sans" w:eastAsia="方正兰亭黑简体" w:hAnsi="Huawei Sans" w:cs="微软雅黑"/>
    </w:rPr>
  </w:style>
  <w:style w:type="character" w:customStyle="1" w:styleId="Step0">
    <w:name w:val="Step 字符"/>
    <w:basedOn w:val="a3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9">
    <w:name w:val="5.表格文字"/>
    <w:basedOn w:val="TableText"/>
    <w:link w:val="5a"/>
    <w:autoRedefine/>
    <w:qFormat/>
    <w:rsid w:val="00FC5DD0"/>
    <w:pPr>
      <w:autoSpaceDE w:val="0"/>
      <w:autoSpaceDN w:val="0"/>
    </w:pPr>
    <w:rPr>
      <w:rFonts w:ascii="Huawei Sans" w:eastAsia="方正兰亭黑简体" w:hAnsi="Huawei Sans"/>
      <w:sz w:val="21"/>
    </w:rPr>
  </w:style>
  <w:style w:type="character" w:customStyle="1" w:styleId="ItemList0">
    <w:name w:val="Item List 字符"/>
    <w:basedOn w:val="a3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a">
    <w:name w:val="4.任务 字符"/>
    <w:basedOn w:val="ItemList0"/>
    <w:link w:val="49"/>
    <w:rsid w:val="00FC5DD0"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a">
    <w:name w:val="5.表格文字 字符"/>
    <w:basedOn w:val="TableText0"/>
    <w:link w:val="59"/>
    <w:rsid w:val="00FC5DD0"/>
    <w:rPr>
      <w:rFonts w:ascii="Huawei Sans" w:eastAsia="方正兰亭黑简体" w:hAnsi="Huawei Sans" w:cs="微软雅黑"/>
      <w:snapToGrid w:val="0"/>
      <w:sz w:val="21"/>
      <w:szCs w:val="21"/>
    </w:rPr>
  </w:style>
  <w:style w:type="paragraph" w:customStyle="1" w:styleId="63">
    <w:name w:val="6.前言"/>
    <w:basedOn w:val="Heading1NoNumber"/>
    <w:link w:val="64"/>
    <w:autoRedefine/>
    <w:qFormat/>
    <w:rsid w:val="00FC5DD0"/>
  </w:style>
  <w:style w:type="paragraph" w:customStyle="1" w:styleId="73">
    <w:name w:val="7.简介标题"/>
    <w:basedOn w:val="a2"/>
    <w:link w:val="74"/>
    <w:autoRedefine/>
    <w:qFormat/>
    <w:rsid w:val="00FC5DD0"/>
    <w:rPr>
      <w:rFonts w:ascii="Huawei Sans" w:eastAsia="方正兰亭黑简体" w:hAnsi="Huawei Sans"/>
    </w:rPr>
  </w:style>
  <w:style w:type="character" w:customStyle="1" w:styleId="Heading1NoNumber0">
    <w:name w:val="Heading1 No Number 字符"/>
    <w:basedOn w:val="10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4">
    <w:name w:val="6.前言 字符"/>
    <w:basedOn w:val="Heading1NoNumber0"/>
    <w:link w:val="63"/>
    <w:rsid w:val="00FC5DD0"/>
    <w:rPr>
      <w:rFonts w:ascii="Huawei Sans" w:eastAsia="方正兰亭黑简体" w:hAnsi="Huawei Sans" w:cs="微软雅黑"/>
      <w:b/>
      <w:bCs/>
      <w:kern w:val="2"/>
      <w:sz w:val="44"/>
      <w:szCs w:val="44"/>
    </w:rPr>
  </w:style>
  <w:style w:type="paragraph" w:customStyle="1" w:styleId="83">
    <w:name w:val="8.前言标题"/>
    <w:basedOn w:val="1e"/>
    <w:link w:val="84"/>
    <w:autoRedefine/>
    <w:qFormat/>
    <w:rsid w:val="00FC5DD0"/>
    <w:rPr>
      <w:noProof/>
    </w:rPr>
  </w:style>
  <w:style w:type="character" w:customStyle="1" w:styleId="20">
    <w:name w:val="标题 2 字符"/>
    <w:aliases w:val="ALT+2 字符"/>
    <w:basedOn w:val="a3"/>
    <w:link w:val="2"/>
    <w:rsid w:val="00FC5DD0"/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4">
    <w:name w:val="7.简介标题 字符"/>
    <w:basedOn w:val="Heading2NoNumber0"/>
    <w:link w:val="73"/>
    <w:rsid w:val="00FC5DD0"/>
    <w:rPr>
      <w:rFonts w:ascii="Huawei Sans" w:eastAsia="方正兰亭黑简体" w:hAnsi="Huawei Sans" w:cs="微软雅黑"/>
      <w:bCs w:val="0"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rsid w:val="009D4127"/>
    <w:rPr>
      <w:rFonts w:ascii="Huawei Sans" w:eastAsia="方正兰亭黑简体" w:hAnsi="Huawei Sans" w:cs="微软雅黑"/>
      <w:noProof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4">
    <w:name w:val="8.前言标题 字符"/>
    <w:basedOn w:val="Heading3NoNumber0"/>
    <w:link w:val="83"/>
    <w:rsid w:val="00FC5DD0"/>
    <w:rPr>
      <w:rFonts w:ascii="Huawei Sans" w:eastAsia="方正兰亭黑简体" w:hAnsi="Huawei Sans" w:cs="微软雅黑"/>
      <w:noProof/>
      <w:sz w:val="21"/>
      <w:szCs w:val="32"/>
    </w:rPr>
  </w:style>
  <w:style w:type="table" w:customStyle="1" w:styleId="affff8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a3"/>
    <w:link w:val="30"/>
    <w:qFormat/>
    <w:rsid w:val="00094465"/>
    <w:rPr>
      <w:rFonts w:ascii="Huawei Sans" w:eastAsia="方正兰亭黑简体" w:hAnsi="Huawei Sans" w:cs="微软雅黑"/>
      <w:sz w:val="21"/>
    </w:rPr>
  </w:style>
  <w:style w:type="paragraph" w:customStyle="1" w:styleId="50">
    <w:name w:val="5.表格标题"/>
    <w:basedOn w:val="a2"/>
    <w:link w:val="5b"/>
    <w:autoRedefine/>
    <w:qFormat/>
    <w:rsid w:val="00FC5DD0"/>
    <w:pPr>
      <w:keepNext/>
      <w:numPr>
        <w:ilvl w:val="8"/>
        <w:numId w:val="4"/>
      </w:numPr>
      <w:topLinePunct w:val="0"/>
      <w:spacing w:before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paragraph" w:customStyle="1" w:styleId="9">
    <w:name w:val="9.图片标题"/>
    <w:basedOn w:val="a2"/>
    <w:link w:val="92"/>
    <w:autoRedefine/>
    <w:qFormat/>
    <w:rsid w:val="00FC5DD0"/>
    <w:pPr>
      <w:keepNext/>
      <w:numPr>
        <w:ilvl w:val="7"/>
        <w:numId w:val="4"/>
      </w:numPr>
      <w:topLinePunct w:val="0"/>
      <w:spacing w:after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character" w:customStyle="1" w:styleId="92">
    <w:name w:val="9.图片标题 字符"/>
    <w:basedOn w:val="a3"/>
    <w:link w:val="9"/>
    <w:rsid w:val="00FC5DD0"/>
    <w:rPr>
      <w:rFonts w:ascii="Huawei Sans" w:eastAsia="方正兰亭黑简体" w:hAnsi="Huawei Sans" w:cs="微软雅黑"/>
      <w:b/>
      <w:spacing w:val="-4"/>
      <w:sz w:val="24"/>
      <w:szCs w:val="24"/>
    </w:rPr>
  </w:style>
  <w:style w:type="character" w:customStyle="1" w:styleId="5b">
    <w:name w:val="5.表格标题 字符"/>
    <w:basedOn w:val="a3"/>
    <w:link w:val="50"/>
    <w:rsid w:val="00FC5DD0"/>
    <w:rPr>
      <w:rFonts w:ascii="Huawei Sans" w:eastAsia="方正兰亭黑简体" w:hAnsi="Huawei Sans" w:cs="微软雅黑"/>
      <w:b/>
      <w:spacing w:val="-4"/>
      <w:sz w:val="24"/>
      <w:szCs w:val="24"/>
    </w:rPr>
  </w:style>
  <w:style w:type="paragraph" w:styleId="affff9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affffa">
    <w:name w:val="Intense Emphasis"/>
    <w:basedOn w:val="a3"/>
    <w:uiPriority w:val="21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b">
    <w:name w:val="Quote"/>
    <w:basedOn w:val="a2"/>
    <w:next w:val="a2"/>
    <w:link w:val="affffc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4A31D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d">
    <w:name w:val="Intense Quote"/>
    <w:basedOn w:val="a2"/>
    <w:next w:val="a2"/>
    <w:link w:val="affffe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e">
    <w:name w:val="明显引用 字符"/>
    <w:basedOn w:val="a3"/>
    <w:link w:val="affffd"/>
    <w:uiPriority w:val="30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character" w:styleId="afffff">
    <w:name w:val="Subtle Reference"/>
    <w:basedOn w:val="a3"/>
    <w:uiPriority w:val="31"/>
    <w:rsid w:val="004A31D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0">
    <w:name w:val="Intense Reference"/>
    <w:basedOn w:val="a3"/>
    <w:uiPriority w:val="32"/>
    <w:rsid w:val="004A31D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1">
    <w:name w:val="Book Title"/>
    <w:basedOn w:val="a3"/>
    <w:uiPriority w:val="33"/>
    <w:rsid w:val="004A31D9"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afffff2">
    <w:name w:val="边框代码"/>
    <w:basedOn w:val="a2"/>
    <w:link w:val="Char1"/>
    <w:qFormat/>
    <w:rsid w:val="00070E76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 w:themeFill="background1" w:themeFillShade="D9"/>
      <w:spacing w:before="40" w:after="40" w:line="240" w:lineRule="auto"/>
      <w:ind w:left="1021" w:right="210"/>
      <w:jc w:val="both"/>
    </w:pPr>
    <w:rPr>
      <w:rFonts w:ascii="Huawei Sans" w:hAnsi="Huawei Sans" w:cs="Huawei Sans"/>
      <w:noProof/>
      <w:snapToGrid w:val="0"/>
      <w:spacing w:val="-4"/>
      <w:kern w:val="2"/>
      <w:sz w:val="18"/>
      <w:szCs w:val="18"/>
      <w:shd w:val="pct15" w:color="auto" w:fill="FFFFFF"/>
    </w:rPr>
  </w:style>
  <w:style w:type="character" w:customStyle="1" w:styleId="Char1">
    <w:name w:val="边框代码 Char"/>
    <w:basedOn w:val="92"/>
    <w:link w:val="afffff2"/>
    <w:rsid w:val="00070E76"/>
    <w:rPr>
      <w:rFonts w:ascii="Huawei Sans" w:eastAsia="微软雅黑" w:hAnsi="Huawei Sans" w:cs="Huawei Sans"/>
      <w:b w:val="0"/>
      <w:noProof/>
      <w:snapToGrid w:val="0"/>
      <w:spacing w:val="-4"/>
      <w:kern w:val="2"/>
      <w:sz w:val="18"/>
      <w:szCs w:val="18"/>
      <w:shd w:val="clear" w:color="auto" w:fill="D9D9D9" w:themeFill="background1" w:themeFillShade="D9"/>
    </w:rPr>
  </w:style>
  <w:style w:type="character" w:styleId="afffff3">
    <w:name w:val="Unresolved Mention"/>
    <w:basedOn w:val="a3"/>
    <w:uiPriority w:val="99"/>
    <w:semiHidden/>
    <w:unhideWhenUsed/>
    <w:rsid w:val="00AE40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2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7.png"/><Relationship Id="rId16" Type="http://schemas.openxmlformats.org/officeDocument/2006/relationships/image" Target="media/image5.png"/><Relationship Id="rId107" Type="http://schemas.openxmlformats.org/officeDocument/2006/relationships/image" Target="media/image92.png"/><Relationship Id="rId11" Type="http://schemas.openxmlformats.org/officeDocument/2006/relationships/endnotes" Target="endnotes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74" Type="http://schemas.openxmlformats.org/officeDocument/2006/relationships/hyperlink" Target="https://opengauss.obs.cn-south-1.myhuaweicloud.com/1.0.1/DataStudio_win_64.zip" TargetMode="External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5" Type="http://schemas.openxmlformats.org/officeDocument/2006/relationships/customXml" Target="../customXml/item4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hyperlink" Target="https://github.com/dbeaver/dbeaver/releases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89.png"/><Relationship Id="rId108" Type="http://schemas.openxmlformats.org/officeDocument/2006/relationships/image" Target="media/image93.png"/><Relationship Id="rId54" Type="http://schemas.openxmlformats.org/officeDocument/2006/relationships/image" Target="media/image42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7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4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hyperlink" Target="https://dbs-download.obs.cn-north-1.myhuaweicloud.com/GaussDB/1620888486639/GaussDB_opengauss_client_tools.zip" TargetMode="External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header" Target="header1.xml"/><Relationship Id="rId7" Type="http://schemas.openxmlformats.org/officeDocument/2006/relationships/styles" Target="styles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" Type="http://schemas.openxmlformats.org/officeDocument/2006/relationships/customXml" Target="../customXml/item1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fontTable" Target="fontTable.xml"/><Relationship Id="rId3" Type="http://schemas.openxmlformats.org/officeDocument/2006/relationships/customXml" Target="../customXml/item2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4.png"/><Relationship Id="rId116" Type="http://schemas.openxmlformats.org/officeDocument/2006/relationships/image" Target="media/image101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6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hyperlink" Target="https://www.oracle.com/java/technologies/downloads/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52" Type="http://schemas.openxmlformats.org/officeDocument/2006/relationships/image" Target="media/image40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D7D905-E2AE-4379-91E5-B62BCFCA4D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ADEFD9AE-8A26-4E83-A7FA-70531896FC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TotalTime>2650</TotalTime>
  <Pages>48</Pages>
  <Words>1906</Words>
  <Characters>10865</Characters>
  <Application>Microsoft Office Word</Application>
  <DocSecurity>0</DocSecurity>
  <Lines>90</Lines>
  <Paragraphs>25</Paragraphs>
  <ScaleCrop>false</ScaleCrop>
  <Company>Huawei Technologies Co.,Ltd.</Company>
  <LinksUpToDate>false</LinksUpToDate>
  <CharactersWithSpaces>12746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zhanglinyan</cp:lastModifiedBy>
  <cp:revision>38</cp:revision>
  <cp:lastPrinted>2016-11-21T02:33:00Z</cp:lastPrinted>
  <dcterms:created xsi:type="dcterms:W3CDTF">2021-11-11T02:39:00Z</dcterms:created>
  <dcterms:modified xsi:type="dcterms:W3CDTF">2021-12-08T00:46:00Z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(3)lLlUroXqURQR3NdFkKlzHS3wtP3kCo3yhqS0zbxyhoDmatY5Sh2EgVq4CfVoeLvv9fpBVLV0
8kAzNmGrzVurhpeYsXfPl1kpYw33VR8uPh/Ia7WyHMUapASD+gjX0b8570/MU4pfQpFm/pzt
GSKaQnYiZgF8VFEtJwDon49Z0UJLYBaEH0PS7fHAJepUCmXUfV7Lz79bRVwJBLu8UD0Qcnce
Rmlxe0mUFJti+eW/WF</vt:lpwstr>
  </property>
  <property fmtid="{D5CDD505-2E9C-101B-9397-08002B2CF9AE}" pid="15" name="_2015_ms_pID_7253431">
    <vt:lpwstr>HVWkeg4T9xM2RECby6bh1yn9qArHp/qIw2q5MxoaLghA7w63Y/SoSn
jAQmeIX49q07aoqywNeTZi/t8K4ES+eSRfwdolMddBY/Q+cbZgy2ST7W4lJgLlXV2VbEv/9W
zLAZgBfTrj5TyqsOZCOqFO8SwhnASXo74S9txO3vse40TJLIUhdKQNPOdIbBUgvjWi+bHMlS
+T1ZRJ25MDpRsGrHyx4ba9qOrtuGzBWBLcjr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q/aJDOKvbyMbfIYFMX6nZQQ=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1618284447</vt:lpwstr>
  </property>
</Properties>
</file>
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0B36E" w14:textId="77777777" w:rsidR="00E75EA5" w:rsidRPr="002D4E31" w:rsidRDefault="00E75EA5" w:rsidP="00D3386B">
      <w:pPr>
        <w:ind w:left="0"/>
        <w:rPr>
          <w:rFonts w:ascii="Huawei Sans" w:eastAsia="方正兰亭黑简体" w:hAnsi="Huawei Sans" w:cs="Huawei Sans"/>
        </w:rPr>
      </w:pPr>
    </w:p>
    <w:p w14:paraId="196A4D35" w14:textId="17E4ED32" w:rsidR="00E75EA5" w:rsidRPr="002D4E31" w:rsidRDefault="00E75EA5">
      <w:pPr>
        <w:topLinePunct w:val="0"/>
        <w:adjustRightInd/>
        <w:snapToGrid/>
        <w:spacing w:before="0" w:after="0" w:line="240" w:lineRule="auto"/>
        <w:ind w:left="0"/>
        <w:rPr>
          <w:rFonts w:ascii="Huawei Sans" w:eastAsia="方正兰亭黑简体" w:hAnsi="Huawei Sans" w:cs="Huawei Sans"/>
        </w:rPr>
      </w:pPr>
    </w:p>
    <w:p w14:paraId="5D450DE1" w14:textId="5308AE08" w:rsidR="00E75EA5" w:rsidRPr="002D4E31" w:rsidRDefault="00E75EA5">
      <w:pPr>
        <w:topLinePunct w:val="0"/>
        <w:adjustRightInd/>
        <w:snapToGrid/>
        <w:spacing w:before="0" w:after="0" w:line="240" w:lineRule="auto"/>
        <w:ind w:left="0"/>
        <w:rPr>
          <w:rFonts w:ascii="Huawei Sans" w:eastAsia="方正兰亭黑简体" w:hAnsi="Huawei Sans" w:cs="Huawei Sans"/>
        </w:rPr>
      </w:pPr>
    </w:p>
    <w:p w14:paraId="0F0948E5" w14:textId="409E85B5" w:rsidR="00E75EA5" w:rsidRPr="002D4E31" w:rsidRDefault="00E75EA5">
      <w:pPr>
        <w:topLinePunct w:val="0"/>
        <w:adjustRightInd/>
        <w:snapToGrid/>
        <w:spacing w:before="0" w:after="0" w:line="240" w:lineRule="auto"/>
        <w:ind w:left="0"/>
        <w:rPr>
          <w:rFonts w:ascii="Huawei Sans" w:eastAsia="方正兰亭黑简体" w:hAnsi="Huawei Sans" w:cs="Huawei Sans"/>
        </w:rPr>
      </w:pPr>
    </w:p>
    <w:p w14:paraId="1C7C3611" w14:textId="77777777" w:rsidR="00E75EA5" w:rsidRPr="002D4E31" w:rsidRDefault="00E75EA5">
      <w:pPr>
        <w:topLinePunct w:val="0"/>
        <w:adjustRightInd/>
        <w:snapToGrid/>
        <w:spacing w:before="0" w:after="0" w:line="240" w:lineRule="auto"/>
        <w:ind w:left="0"/>
        <w:rPr>
          <w:rFonts w:ascii="Huawei Sans" w:eastAsia="方正兰亭黑简体" w:hAnsi="Huawei Sans" w:cs="Huawei Sans"/>
        </w:rPr>
      </w:pPr>
    </w:p>
    <w:p w14:paraId="2B63D2A6" w14:textId="77777777" w:rsidR="0020153C" w:rsidRPr="002D4E31" w:rsidRDefault="0020153C" w:rsidP="0020153C">
      <w:pPr>
        <w:ind w:left="0"/>
        <w:rPr>
          <w:rFonts w:ascii="Huawei Sans" w:eastAsia="方正兰亭黑简体" w:hAnsi="Huawei Sans" w:cs="Huawei Sans"/>
        </w:rPr>
      </w:pPr>
    </w:p>
    <w:p w14:paraId="6552EF7F" w14:textId="0C170705" w:rsidR="00A005AC" w:rsidRPr="002D4E31" w:rsidRDefault="00A005AC" w:rsidP="00A005AC">
      <w:pPr>
        <w:pStyle w:val="Cover2"/>
        <w:rPr>
          <w:rFonts w:ascii="Huawei Sans" w:eastAsia="方正兰亭黑简体" w:hAnsi="Huawei Sans" w:cs="Huawei Sans"/>
          <w:sz w:val="72"/>
          <w:szCs w:val="72"/>
          <w:lang w:eastAsia="zh-CN"/>
        </w:rPr>
      </w:pPr>
      <w:r w:rsidRPr="002D4E31">
        <w:rPr>
          <w:rFonts w:ascii="Huawei Sans" w:eastAsia="方正兰亭黑简体" w:hAnsi="Huawei Sans" w:cs="Huawei Sans"/>
          <w:sz w:val="72"/>
          <w:szCs w:val="72"/>
          <w:lang w:eastAsia="zh-CN"/>
        </w:rPr>
        <w:t>《数据库》</w:t>
      </w:r>
    </w:p>
    <w:p w14:paraId="0C995E15" w14:textId="5FD33D89" w:rsidR="008734DA" w:rsidRPr="002D4E31" w:rsidRDefault="00C72052" w:rsidP="0020153C">
      <w:pPr>
        <w:pStyle w:val="Cover2"/>
        <w:rPr>
          <w:rFonts w:ascii="Huawei Sans" w:eastAsia="方正兰亭黑简体" w:hAnsi="Huawei Sans" w:cs="Huawei Sans"/>
          <w:sz w:val="72"/>
          <w:szCs w:val="72"/>
          <w:lang w:eastAsia="zh-CN"/>
        </w:rPr>
      </w:pPr>
      <w:r w:rsidRPr="002D4E31">
        <w:rPr>
          <w:rFonts w:ascii="Huawei Sans" w:eastAsia="方正兰亭黑简体" w:hAnsi="Huawei Sans" w:cs="Huawei Sans"/>
          <w:sz w:val="72"/>
          <w:szCs w:val="72"/>
          <w:lang w:eastAsia="zh-CN"/>
        </w:rPr>
        <w:t>GaussDB(</w:t>
      </w:r>
      <w:r w:rsidR="007A2908">
        <w:rPr>
          <w:rFonts w:ascii="Huawei Sans" w:eastAsia="方正兰亭黑简体" w:hAnsi="Huawei Sans" w:cs="Huawei Sans"/>
          <w:sz w:val="72"/>
          <w:szCs w:val="72"/>
          <w:lang w:eastAsia="zh-CN"/>
        </w:rPr>
        <w:t>for openGauss</w:t>
      </w:r>
      <w:r w:rsidRPr="002D4E31">
        <w:rPr>
          <w:rFonts w:ascii="Huawei Sans" w:eastAsia="方正兰亭黑简体" w:hAnsi="Huawei Sans" w:cs="Huawei Sans"/>
          <w:sz w:val="72"/>
          <w:szCs w:val="72"/>
          <w:lang w:eastAsia="zh-CN"/>
        </w:rPr>
        <w:t>)</w:t>
      </w:r>
      <w:r w:rsidR="00323C01" w:rsidRPr="002D4E31">
        <w:rPr>
          <w:rFonts w:ascii="Huawei Sans" w:eastAsia="方正兰亭黑简体" w:hAnsi="Huawei Sans" w:cs="Huawei Sans"/>
          <w:sz w:val="72"/>
          <w:szCs w:val="72"/>
          <w:lang w:eastAsia="zh-CN"/>
        </w:rPr>
        <w:t>数据库开发指导</w:t>
      </w:r>
      <w:r w:rsidR="00C07E2F" w:rsidRPr="002D4E31">
        <w:rPr>
          <w:rFonts w:ascii="Huawei Sans" w:eastAsia="方正兰亭黑简体" w:hAnsi="Huawei Sans" w:cs="Huawei Sans"/>
          <w:sz w:val="72"/>
          <w:szCs w:val="72"/>
          <w:lang w:eastAsia="zh-CN"/>
        </w:rPr>
        <w:t>手册</w:t>
      </w:r>
    </w:p>
    <w:p w14:paraId="6C2618FC" w14:textId="77777777" w:rsidR="008734DA" w:rsidRPr="002D4E31" w:rsidRDefault="008734DA" w:rsidP="0020153C">
      <w:pPr>
        <w:pStyle w:val="Cover2"/>
        <w:rPr>
          <w:rFonts w:ascii="Huawei Sans" w:eastAsia="方正兰亭黑简体" w:hAnsi="Huawei Sans" w:cs="Huawei Sans"/>
          <w:sz w:val="72"/>
          <w:szCs w:val="72"/>
          <w:lang w:eastAsia="zh-CN"/>
        </w:rPr>
      </w:pPr>
    </w:p>
    <w:p w14:paraId="22520186" w14:textId="77777777" w:rsidR="0020153C" w:rsidRPr="002D4E31" w:rsidRDefault="0020153C" w:rsidP="0020153C">
      <w:pPr>
        <w:pStyle w:val="Cover2"/>
        <w:rPr>
          <w:rFonts w:ascii="Huawei Sans" w:eastAsia="方正兰亭黑简体" w:hAnsi="Huawei Sans" w:cs="Huawei Sans"/>
          <w:lang w:eastAsia="zh-CN"/>
        </w:rPr>
      </w:pPr>
    </w:p>
    <w:p w14:paraId="62ED3664" w14:textId="414C8387" w:rsidR="00213E96" w:rsidRPr="002D4E31" w:rsidRDefault="00213E96" w:rsidP="0020153C">
      <w:pPr>
        <w:pStyle w:val="Cover2"/>
        <w:rPr>
          <w:rFonts w:ascii="Huawei Sans" w:eastAsia="方正兰亭黑简体" w:hAnsi="Huawei Sans" w:cs="Huawei Sans"/>
          <w:lang w:eastAsia="zh-CN"/>
        </w:rPr>
      </w:pPr>
    </w:p>
    <w:p w14:paraId="2F5EACC8" w14:textId="5E174D38" w:rsidR="00213E96" w:rsidRPr="002D4E31" w:rsidRDefault="00213E96" w:rsidP="0020153C">
      <w:pPr>
        <w:pStyle w:val="Cover2"/>
        <w:rPr>
          <w:rFonts w:ascii="Huawei Sans" w:eastAsia="方正兰亭黑简体" w:hAnsi="Huawei Sans" w:cs="Huawei Sans"/>
          <w:lang w:eastAsia="zh-CN"/>
        </w:rPr>
      </w:pPr>
    </w:p>
    <w:p w14:paraId="3EFA5202" w14:textId="2428E973" w:rsidR="00213E96" w:rsidRPr="002D4E31" w:rsidRDefault="00213E96" w:rsidP="0020153C">
      <w:pPr>
        <w:pStyle w:val="Cover2"/>
        <w:rPr>
          <w:rFonts w:ascii="Huawei Sans" w:eastAsia="方正兰亭黑简体" w:hAnsi="Huawei Sans" w:cs="Huawei Sans"/>
          <w:lang w:eastAsia="zh-CN"/>
        </w:rPr>
      </w:pPr>
    </w:p>
    <w:p w14:paraId="5090A8A2" w14:textId="1B7B2006" w:rsidR="00213E96" w:rsidRPr="002D4E31" w:rsidRDefault="00213E96" w:rsidP="0020153C">
      <w:pPr>
        <w:pStyle w:val="Cover2"/>
        <w:rPr>
          <w:rFonts w:ascii="Huawei Sans" w:eastAsia="方正兰亭黑简体" w:hAnsi="Huawei Sans" w:cs="Huawei Sans"/>
          <w:lang w:eastAsia="zh-CN"/>
        </w:rPr>
      </w:pPr>
    </w:p>
    <w:p w14:paraId="5D885321" w14:textId="51EA07BB" w:rsidR="00213E96" w:rsidRPr="002D4E31" w:rsidRDefault="00213E96" w:rsidP="0020153C">
      <w:pPr>
        <w:pStyle w:val="Cover2"/>
        <w:rPr>
          <w:rFonts w:ascii="Huawei Sans" w:eastAsia="方正兰亭黑简体" w:hAnsi="Huawei Sans" w:cs="Huawei Sans"/>
          <w:lang w:eastAsia="zh-CN"/>
        </w:rPr>
      </w:pPr>
    </w:p>
    <w:p w14:paraId="7ED191B9" w14:textId="77777777" w:rsidR="00213E96" w:rsidRPr="002D4E31" w:rsidRDefault="00213E96" w:rsidP="00213E96">
      <w:pPr>
        <w:pStyle w:val="Cover2"/>
        <w:rPr>
          <w:rFonts w:ascii="Huawei Sans" w:eastAsia="方正兰亭黑简体" w:hAnsi="Huawei Sans" w:cs="Huawei Sans"/>
          <w:lang w:eastAsia="zh-CN"/>
        </w:rPr>
      </w:pPr>
    </w:p>
    <w:p w14:paraId="48D05E2B" w14:textId="77777777" w:rsidR="00213E96" w:rsidRPr="002D4E31" w:rsidRDefault="00213E96" w:rsidP="00213E96">
      <w:pPr>
        <w:pStyle w:val="Cover2"/>
        <w:rPr>
          <w:rFonts w:ascii="Huawei Sans" w:eastAsia="方正兰亭黑简体" w:hAnsi="Huawei Sans" w:cs="Huawei Sans"/>
          <w:lang w:eastAsia="zh-CN"/>
        </w:rPr>
      </w:pPr>
    </w:p>
    <w:p w14:paraId="7CB96A1D" w14:textId="77777777" w:rsidR="00213E96" w:rsidRPr="002D4E31" w:rsidRDefault="00213E96" w:rsidP="00213E96">
      <w:pPr>
        <w:pStyle w:val="Cover2"/>
        <w:jc w:val="left"/>
        <w:rPr>
          <w:rFonts w:ascii="Huawei Sans" w:eastAsia="方正兰亭黑简体" w:hAnsi="Huawei Sans" w:cs="Huawei Sans"/>
          <w:lang w:eastAsia="zh-CN"/>
        </w:rPr>
      </w:pPr>
    </w:p>
    <w:p w14:paraId="7028DA36" w14:textId="14CA7C1E" w:rsidR="00213E96" w:rsidRPr="002D4E31" w:rsidRDefault="00342110" w:rsidP="00213E96">
      <w:pPr>
        <w:pStyle w:val="cover--"/>
        <w:rPr>
          <w:rFonts w:ascii="Huawei Sans" w:eastAsia="方正兰亭黑简体" w:hAnsi="Huawei Sans" w:cs="Huawei Sans"/>
          <w:noProof/>
        </w:rPr>
      </w:pPr>
      <w:r w:rsidRPr="002D4E31">
        <w:rPr>
          <w:rFonts w:ascii="Huawei Sans" w:eastAsia="方正兰亭黑简体" w:hAnsi="Huawei Sans" w:cs="Huawei Sans"/>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F7BEF1B" w14:textId="77777777" w:rsidR="00213E96" w:rsidRPr="002D4E31" w:rsidRDefault="00213E96" w:rsidP="00213E96">
      <w:pPr>
        <w:pStyle w:val="Cover2"/>
        <w:rPr>
          <w:rFonts w:ascii="Huawei Sans" w:eastAsia="方正兰亭黑简体" w:hAnsi="Huawei Sans" w:cs="Huawei Sans"/>
          <w:lang w:eastAsia="zh-CN"/>
        </w:rPr>
      </w:pPr>
      <w:r w:rsidRPr="002D4E31">
        <w:rPr>
          <w:rFonts w:ascii="Huawei Sans" w:eastAsia="方正兰亭黑简体" w:hAnsi="Huawei Sans" w:cs="Huawei Sans"/>
          <w:lang w:eastAsia="zh-CN"/>
        </w:rPr>
        <w:t>华为技术有限公司</w:t>
      </w:r>
    </w:p>
    <w:p w14:paraId="4C0703B4" w14:textId="77777777" w:rsidR="00033B54" w:rsidRPr="002D4E31" w:rsidRDefault="00033B54">
      <w:pPr>
        <w:topLinePunct w:val="0"/>
        <w:adjustRightInd/>
        <w:snapToGrid/>
        <w:spacing w:before="0" w:after="0" w:line="240" w:lineRule="auto"/>
        <w:ind w:left="0"/>
        <w:rPr>
          <w:rFonts w:ascii="Huawei Sans" w:eastAsia="方正兰亭黑简体" w:hAnsi="Huawei Sans" w:cs="Huawei Sans"/>
        </w:rPr>
        <w:sectPr w:rsidR="00033B54" w:rsidRPr="002D4E31" w:rsidSect="00033B54">
          <w:pgSz w:w="11906" w:h="16838" w:code="9"/>
          <w:pgMar w:top="1701" w:right="1134" w:bottom="1701" w:left="1134" w:header="567" w:footer="567" w:gutter="0"/>
          <w:pgNumType w:start="1"/>
          <w:cols w:space="425"/>
          <w:docGrid w:linePitch="312"/>
        </w:sectPr>
      </w:pPr>
      <w:r w:rsidRPr="002D4E31">
        <w:rPr>
          <w:rFonts w:ascii="Huawei Sans" w:eastAsia="方正兰亭黑简体" w:hAnsi="Huawei Sans" w:cs="Huawei Sans"/>
        </w:rPr>
        <w:br w:type="page"/>
      </w: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Huawei Sans" w:eastAsia="微软雅黑" w:hAnsi="Huawei Sans" w:cs="Huawei Sans"/>
          <w:b w:val="0"/>
          <w:bCs w:val="0"/>
          <w:noProof/>
          <w:sz w:val="21"/>
          <w:szCs w:val="21"/>
          <w:lang w:val="zh-CN"/>
        </w:rPr>
        <w:id w:val="-1966112858"/>
        <w:docPartObj>
          <w:docPartGallery w:val="Table of Contents"/>
          <w:docPartUnique/>
        </w:docPartObj>
      </w:sdtPr>
      <w:sdtEndPr>
        <w:rPr>
          <w:rFonts w:eastAsia="方正兰亭黑简体"/>
          <w:sz w:val="20"/>
          <w:szCs w:val="20"/>
        </w:rPr>
      </w:sdtEndPr>
      <w:sdtContent>
        <w:p w14:paraId="5B902EF0" w14:textId="5CE9B1BA" w:rsidR="0020153C" w:rsidRPr="002D4E31" w:rsidRDefault="0020153C" w:rsidP="00FD6CD0">
          <w:pPr>
            <w:pStyle w:val="Contents"/>
            <w:rPr>
              <w:rFonts w:ascii="Huawei Sans" w:hAnsi="Huawei Sans" w:cs="Huawei Sans"/>
            </w:rPr>
          </w:pPr>
          <w:r w:rsidRPr="002D4E31">
            <w:rPr>
              <w:rFonts w:ascii="Huawei Sans" w:hAnsi="Huawei Sans" w:cs="Huawei Sans"/>
              <w:lang w:val="zh-CN"/>
            </w:rPr>
            <w:t>目录</w:t>
          </w:r>
        </w:p>
        <w:p w14:paraId="6028A99B" w14:textId="77777777" w:rsidR="00BC22E4" w:rsidRDefault="001B3964">
          <w:pPr>
            <w:pStyle w:val="TOC1"/>
            <w:tabs>
              <w:tab w:val="right" w:leader="dot" w:pos="9628"/>
            </w:tabs>
            <w:rPr>
              <w:rFonts w:asciiTheme="minorHAnsi" w:eastAsiaTheme="minorEastAsia" w:hAnsiTheme="minorHAnsi" w:cstheme="minorBidi"/>
              <w:b w:val="0"/>
              <w:bCs w:val="0"/>
              <w:noProof/>
              <w:kern w:val="2"/>
              <w:sz w:val="21"/>
              <w:szCs w:val="22"/>
            </w:rPr>
          </w:pPr>
          <w:r w:rsidRPr="002D4E31">
            <w:rPr>
              <w:rFonts w:ascii="Huawei Sans" w:hAnsi="Huawei Sans" w:cs="Huawei Sans"/>
              <w:noProof/>
            </w:rPr>
            <w:fldChar w:fldCharType="begin"/>
          </w:r>
          <w:r w:rsidRPr="002D4E31">
            <w:rPr>
              <w:rFonts w:ascii="Huawei Sans" w:hAnsi="Huawei Sans" w:cs="Huawei Sans"/>
              <w:noProof/>
            </w:rPr>
            <w:instrText xml:space="preserve"> TOC \o "1-3" \h \z \u </w:instrText>
          </w:r>
          <w:r w:rsidRPr="002D4E31">
            <w:rPr>
              <w:rFonts w:ascii="Huawei Sans" w:hAnsi="Huawei Sans" w:cs="Huawei Sans"/>
              <w:noProof/>
            </w:rPr>
            <w:fldChar w:fldCharType="separate"/>
          </w:r>
          <w:hyperlink w:anchor="_Toc68264441" w:history="1">
            <w:r w:rsidR="00BC22E4" w:rsidRPr="002B1BC5">
              <w:rPr>
                <w:rStyle w:val="af"/>
                <w:rFonts w:ascii="Huawei Sans" w:hAnsi="Huawei Sans" w:cs="Huawei Sans" w:hint="eastAsia"/>
                <w:noProof/>
              </w:rPr>
              <w:t>前</w:t>
            </w:r>
            <w:r w:rsidR="00BC22E4" w:rsidRPr="002B1BC5">
              <w:rPr>
                <w:rStyle w:val="af"/>
                <w:rFonts w:ascii="Huawei Sans" w:hAnsi="Huawei Sans" w:cs="Huawei Sans"/>
                <w:noProof/>
              </w:rPr>
              <w:t xml:space="preserve">  </w:t>
            </w:r>
            <w:r w:rsidR="00BC22E4" w:rsidRPr="002B1BC5">
              <w:rPr>
                <w:rStyle w:val="af"/>
                <w:rFonts w:ascii="Huawei Sans" w:hAnsi="Huawei Sans" w:cs="Huawei Sans" w:hint="eastAsia"/>
                <w:noProof/>
              </w:rPr>
              <w:t>言</w:t>
            </w:r>
            <w:r w:rsidR="00BC22E4">
              <w:rPr>
                <w:noProof/>
                <w:webHidden/>
              </w:rPr>
              <w:tab/>
            </w:r>
            <w:r w:rsidR="00BC22E4">
              <w:rPr>
                <w:noProof/>
                <w:webHidden/>
              </w:rPr>
              <w:fldChar w:fldCharType="begin"/>
            </w:r>
            <w:r w:rsidR="00BC22E4">
              <w:rPr>
                <w:noProof/>
                <w:webHidden/>
              </w:rPr>
              <w:instrText xml:space="preserve"> PAGEREF _Toc68264441 \h </w:instrText>
            </w:r>
            <w:r w:rsidR="00BC22E4">
              <w:rPr>
                <w:noProof/>
                <w:webHidden/>
              </w:rPr>
            </w:r>
            <w:r w:rsidR="00BC22E4">
              <w:rPr>
                <w:noProof/>
                <w:webHidden/>
              </w:rPr>
              <w:fldChar w:fldCharType="separate"/>
            </w:r>
            <w:r w:rsidR="00F962D0">
              <w:rPr>
                <w:rFonts w:hint="eastAsia"/>
                <w:noProof/>
                <w:webHidden/>
              </w:rPr>
              <w:t>3</w:t>
            </w:r>
            <w:r w:rsidR="00BC22E4">
              <w:rPr>
                <w:noProof/>
                <w:webHidden/>
              </w:rPr>
              <w:fldChar w:fldCharType="end"/>
            </w:r>
          </w:hyperlink>
        </w:p>
        <w:p w14:paraId="12FF8CEF"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42" w:history="1">
            <w:r w:rsidR="00BC22E4" w:rsidRPr="002B1BC5">
              <w:rPr>
                <w:rStyle w:val="af"/>
                <w:rFonts w:ascii="Huawei Sans" w:hAnsi="Huawei Sans" w:cs="Huawei Sans" w:hint="eastAsia"/>
              </w:rPr>
              <w:t>简介</w:t>
            </w:r>
            <w:r w:rsidR="00BC22E4">
              <w:rPr>
                <w:webHidden/>
              </w:rPr>
              <w:tab/>
            </w:r>
            <w:r w:rsidR="00BC22E4">
              <w:rPr>
                <w:webHidden/>
              </w:rPr>
              <w:fldChar w:fldCharType="begin"/>
            </w:r>
            <w:r w:rsidR="00BC22E4">
              <w:rPr>
                <w:webHidden/>
              </w:rPr>
              <w:instrText xml:space="preserve"> PAGEREF _Toc68264442 \h </w:instrText>
            </w:r>
            <w:r w:rsidR="00BC22E4">
              <w:rPr>
                <w:webHidden/>
              </w:rPr>
            </w:r>
            <w:r w:rsidR="00BC22E4">
              <w:rPr>
                <w:webHidden/>
              </w:rPr>
              <w:fldChar w:fldCharType="separate"/>
            </w:r>
            <w:r w:rsidR="00F962D0">
              <w:rPr>
                <w:rFonts w:hint="eastAsia"/>
                <w:webHidden/>
              </w:rPr>
              <w:t>3</w:t>
            </w:r>
            <w:r w:rsidR="00BC22E4">
              <w:rPr>
                <w:webHidden/>
              </w:rPr>
              <w:fldChar w:fldCharType="end"/>
            </w:r>
          </w:hyperlink>
        </w:p>
        <w:p w14:paraId="70CE5655"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43" w:history="1">
            <w:r w:rsidR="00BC22E4" w:rsidRPr="002B1BC5">
              <w:rPr>
                <w:rStyle w:val="af"/>
                <w:rFonts w:ascii="Huawei Sans" w:hAnsi="Huawei Sans" w:cs="Huawei Sans" w:hint="eastAsia"/>
              </w:rPr>
              <w:t>内容描述</w:t>
            </w:r>
            <w:r w:rsidR="00BC22E4">
              <w:rPr>
                <w:webHidden/>
              </w:rPr>
              <w:tab/>
            </w:r>
            <w:r w:rsidR="00BC22E4">
              <w:rPr>
                <w:webHidden/>
              </w:rPr>
              <w:fldChar w:fldCharType="begin"/>
            </w:r>
            <w:r w:rsidR="00BC22E4">
              <w:rPr>
                <w:webHidden/>
              </w:rPr>
              <w:instrText xml:space="preserve"> PAGEREF _Toc68264443 \h </w:instrText>
            </w:r>
            <w:r w:rsidR="00BC22E4">
              <w:rPr>
                <w:webHidden/>
              </w:rPr>
            </w:r>
            <w:r w:rsidR="00BC22E4">
              <w:rPr>
                <w:webHidden/>
              </w:rPr>
              <w:fldChar w:fldCharType="separate"/>
            </w:r>
            <w:r w:rsidR="00F962D0">
              <w:rPr>
                <w:rFonts w:hint="eastAsia"/>
                <w:webHidden/>
              </w:rPr>
              <w:t>3</w:t>
            </w:r>
            <w:r w:rsidR="00BC22E4">
              <w:rPr>
                <w:webHidden/>
              </w:rPr>
              <w:fldChar w:fldCharType="end"/>
            </w:r>
          </w:hyperlink>
        </w:p>
        <w:p w14:paraId="36D2ECD9"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44" w:history="1">
            <w:r w:rsidR="00BC22E4" w:rsidRPr="002B1BC5">
              <w:rPr>
                <w:rStyle w:val="af"/>
                <w:rFonts w:ascii="Huawei Sans" w:hAnsi="Huawei Sans" w:cs="Huawei Sans" w:hint="eastAsia"/>
              </w:rPr>
              <w:t>实验环境说明</w:t>
            </w:r>
            <w:r w:rsidR="00BC22E4">
              <w:rPr>
                <w:webHidden/>
              </w:rPr>
              <w:tab/>
            </w:r>
            <w:r w:rsidR="00BC22E4">
              <w:rPr>
                <w:webHidden/>
              </w:rPr>
              <w:fldChar w:fldCharType="begin"/>
            </w:r>
            <w:r w:rsidR="00BC22E4">
              <w:rPr>
                <w:webHidden/>
              </w:rPr>
              <w:instrText xml:space="preserve"> PAGEREF _Toc68264444 \h </w:instrText>
            </w:r>
            <w:r w:rsidR="00BC22E4">
              <w:rPr>
                <w:webHidden/>
              </w:rPr>
            </w:r>
            <w:r w:rsidR="00BC22E4">
              <w:rPr>
                <w:webHidden/>
              </w:rPr>
              <w:fldChar w:fldCharType="separate"/>
            </w:r>
            <w:r w:rsidR="00F962D0">
              <w:rPr>
                <w:rFonts w:hint="eastAsia"/>
                <w:webHidden/>
              </w:rPr>
              <w:t>3</w:t>
            </w:r>
            <w:r w:rsidR="00BC22E4">
              <w:rPr>
                <w:webHidden/>
              </w:rPr>
              <w:fldChar w:fldCharType="end"/>
            </w:r>
          </w:hyperlink>
        </w:p>
        <w:p w14:paraId="54D4FEF2"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45" w:history="1">
            <w:r w:rsidR="00BC22E4" w:rsidRPr="002B1BC5">
              <w:rPr>
                <w:rStyle w:val="af"/>
                <w:rFonts w:hint="eastAsia"/>
              </w:rPr>
              <w:t>实验概览</w:t>
            </w:r>
            <w:r w:rsidR="00BC22E4">
              <w:rPr>
                <w:webHidden/>
              </w:rPr>
              <w:tab/>
            </w:r>
            <w:r w:rsidR="00BC22E4">
              <w:rPr>
                <w:webHidden/>
              </w:rPr>
              <w:fldChar w:fldCharType="begin"/>
            </w:r>
            <w:r w:rsidR="00BC22E4">
              <w:rPr>
                <w:webHidden/>
              </w:rPr>
              <w:instrText xml:space="preserve"> PAGEREF _Toc68264445 \h </w:instrText>
            </w:r>
            <w:r w:rsidR="00BC22E4">
              <w:rPr>
                <w:webHidden/>
              </w:rPr>
            </w:r>
            <w:r w:rsidR="00BC22E4">
              <w:rPr>
                <w:webHidden/>
              </w:rPr>
              <w:fldChar w:fldCharType="separate"/>
            </w:r>
            <w:r w:rsidR="00F962D0">
              <w:rPr>
                <w:rFonts w:hint="eastAsia"/>
                <w:webHidden/>
              </w:rPr>
              <w:t>4</w:t>
            </w:r>
            <w:r w:rsidR="00BC22E4">
              <w:rPr>
                <w:webHidden/>
              </w:rPr>
              <w:fldChar w:fldCharType="end"/>
            </w:r>
          </w:hyperlink>
        </w:p>
        <w:p w14:paraId="0A457A03" w14:textId="77777777" w:rsidR="00BC22E4" w:rsidRDefault="00C164B2">
          <w:pPr>
            <w:pStyle w:val="TOC1"/>
            <w:tabs>
              <w:tab w:val="right" w:leader="dot" w:pos="9628"/>
            </w:tabs>
            <w:rPr>
              <w:rFonts w:asciiTheme="minorHAnsi" w:eastAsiaTheme="minorEastAsia" w:hAnsiTheme="minorHAnsi" w:cstheme="minorBidi"/>
              <w:b w:val="0"/>
              <w:bCs w:val="0"/>
              <w:noProof/>
              <w:kern w:val="2"/>
              <w:sz w:val="21"/>
              <w:szCs w:val="22"/>
            </w:rPr>
          </w:pPr>
          <w:hyperlink w:anchor="_Toc68264446" w:history="1">
            <w:r w:rsidR="00BC22E4" w:rsidRPr="002B1BC5">
              <w:rPr>
                <w:rStyle w:val="af"/>
                <w:rFonts w:cs="Huawei Sans"/>
                <w:noProof/>
              </w:rPr>
              <w:t>1</w:t>
            </w:r>
            <w:r w:rsidR="00BC22E4" w:rsidRPr="002B1BC5">
              <w:rPr>
                <w:rStyle w:val="af"/>
                <w:rFonts w:ascii="Huawei Sans" w:hAnsi="Huawei Sans" w:cs="Huawei Sans"/>
                <w:noProof/>
              </w:rPr>
              <w:t xml:space="preserve"> GaussDB(for openGauss)</w:t>
            </w:r>
            <w:r w:rsidR="00BC22E4" w:rsidRPr="002B1BC5">
              <w:rPr>
                <w:rStyle w:val="af"/>
                <w:rFonts w:ascii="Huawei Sans" w:hAnsi="Huawei Sans" w:cs="Huawei Sans" w:hint="eastAsia"/>
                <w:noProof/>
              </w:rPr>
              <w:t>数据库开发实验</w:t>
            </w:r>
            <w:r w:rsidR="00BC22E4">
              <w:rPr>
                <w:noProof/>
                <w:webHidden/>
              </w:rPr>
              <w:tab/>
            </w:r>
            <w:r w:rsidR="00BC22E4">
              <w:rPr>
                <w:noProof/>
                <w:webHidden/>
              </w:rPr>
              <w:fldChar w:fldCharType="begin"/>
            </w:r>
            <w:r w:rsidR="00BC22E4">
              <w:rPr>
                <w:noProof/>
                <w:webHidden/>
              </w:rPr>
              <w:instrText xml:space="preserve"> PAGEREF _Toc68264446 \h </w:instrText>
            </w:r>
            <w:r w:rsidR="00BC22E4">
              <w:rPr>
                <w:noProof/>
                <w:webHidden/>
              </w:rPr>
            </w:r>
            <w:r w:rsidR="00BC22E4">
              <w:rPr>
                <w:noProof/>
                <w:webHidden/>
              </w:rPr>
              <w:fldChar w:fldCharType="separate"/>
            </w:r>
            <w:r w:rsidR="00F962D0">
              <w:rPr>
                <w:rFonts w:hint="eastAsia"/>
                <w:noProof/>
                <w:webHidden/>
              </w:rPr>
              <w:t>5</w:t>
            </w:r>
            <w:r w:rsidR="00BC22E4">
              <w:rPr>
                <w:noProof/>
                <w:webHidden/>
              </w:rPr>
              <w:fldChar w:fldCharType="end"/>
            </w:r>
          </w:hyperlink>
        </w:p>
        <w:p w14:paraId="26666E61"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47" w:history="1">
            <w:r w:rsidR="00BC22E4" w:rsidRPr="002B1BC5">
              <w:rPr>
                <w:rStyle w:val="af"/>
                <w:rFonts w:cs="Huawei Sans"/>
                <w:snapToGrid w:val="0"/>
              </w:rPr>
              <w:t>1.1</w:t>
            </w:r>
            <w:r w:rsidR="00BC22E4" w:rsidRPr="002B1BC5">
              <w:rPr>
                <w:rStyle w:val="af"/>
                <w:rFonts w:hint="eastAsia"/>
              </w:rPr>
              <w:t xml:space="preserve"> </w:t>
            </w:r>
            <w:r w:rsidR="00BC22E4" w:rsidRPr="002B1BC5">
              <w:rPr>
                <w:rStyle w:val="af"/>
                <w:rFonts w:hint="eastAsia"/>
              </w:rPr>
              <w:t>创建和管理数据库</w:t>
            </w:r>
            <w:r w:rsidR="00BC22E4">
              <w:rPr>
                <w:webHidden/>
              </w:rPr>
              <w:tab/>
            </w:r>
            <w:r w:rsidR="00BC22E4">
              <w:rPr>
                <w:webHidden/>
              </w:rPr>
              <w:fldChar w:fldCharType="begin"/>
            </w:r>
            <w:r w:rsidR="00BC22E4">
              <w:rPr>
                <w:webHidden/>
              </w:rPr>
              <w:instrText xml:space="preserve"> PAGEREF _Toc68264447 \h </w:instrText>
            </w:r>
            <w:r w:rsidR="00BC22E4">
              <w:rPr>
                <w:webHidden/>
              </w:rPr>
            </w:r>
            <w:r w:rsidR="00BC22E4">
              <w:rPr>
                <w:webHidden/>
              </w:rPr>
              <w:fldChar w:fldCharType="separate"/>
            </w:r>
            <w:r w:rsidR="00F962D0">
              <w:rPr>
                <w:rFonts w:hint="eastAsia"/>
                <w:webHidden/>
              </w:rPr>
              <w:t>5</w:t>
            </w:r>
            <w:r w:rsidR="00BC22E4">
              <w:rPr>
                <w:webHidden/>
              </w:rPr>
              <w:fldChar w:fldCharType="end"/>
            </w:r>
          </w:hyperlink>
        </w:p>
        <w:p w14:paraId="42A535F0"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48" w:history="1">
            <w:r w:rsidR="00BC22E4" w:rsidRPr="002B1BC5">
              <w:rPr>
                <w:rStyle w:val="af"/>
                <w:rFonts w:cs="Huawei Sans"/>
                <w:bCs/>
                <w:snapToGrid w:val="0"/>
              </w:rPr>
              <w:t>1.1.1</w:t>
            </w:r>
            <w:r w:rsidR="00BC22E4" w:rsidRPr="002B1BC5">
              <w:rPr>
                <w:rStyle w:val="af"/>
                <w:rFonts w:hint="eastAsia"/>
              </w:rPr>
              <w:t xml:space="preserve"> </w:t>
            </w:r>
            <w:r w:rsidR="00BC22E4" w:rsidRPr="002B1BC5">
              <w:rPr>
                <w:rStyle w:val="af"/>
                <w:rFonts w:hint="eastAsia"/>
              </w:rPr>
              <w:t>创建数据库</w:t>
            </w:r>
            <w:r w:rsidR="00BC22E4">
              <w:rPr>
                <w:webHidden/>
              </w:rPr>
              <w:tab/>
            </w:r>
            <w:r w:rsidR="00BC22E4">
              <w:rPr>
                <w:webHidden/>
              </w:rPr>
              <w:fldChar w:fldCharType="begin"/>
            </w:r>
            <w:r w:rsidR="00BC22E4">
              <w:rPr>
                <w:webHidden/>
              </w:rPr>
              <w:instrText xml:space="preserve"> PAGEREF _Toc68264448 \h </w:instrText>
            </w:r>
            <w:r w:rsidR="00BC22E4">
              <w:rPr>
                <w:webHidden/>
              </w:rPr>
            </w:r>
            <w:r w:rsidR="00BC22E4">
              <w:rPr>
                <w:webHidden/>
              </w:rPr>
              <w:fldChar w:fldCharType="separate"/>
            </w:r>
            <w:r w:rsidR="00F962D0">
              <w:rPr>
                <w:rFonts w:hint="eastAsia"/>
                <w:webHidden/>
              </w:rPr>
              <w:t>5</w:t>
            </w:r>
            <w:r w:rsidR="00BC22E4">
              <w:rPr>
                <w:webHidden/>
              </w:rPr>
              <w:fldChar w:fldCharType="end"/>
            </w:r>
          </w:hyperlink>
        </w:p>
        <w:p w14:paraId="57130297"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49" w:history="1">
            <w:r w:rsidR="00BC22E4" w:rsidRPr="002B1BC5">
              <w:rPr>
                <w:rStyle w:val="af"/>
                <w:rFonts w:cs="Huawei Sans"/>
                <w:bCs/>
                <w:snapToGrid w:val="0"/>
              </w:rPr>
              <w:t>1.1.2</w:t>
            </w:r>
            <w:r w:rsidR="00BC22E4" w:rsidRPr="002B1BC5">
              <w:rPr>
                <w:rStyle w:val="af"/>
                <w:rFonts w:hint="eastAsia"/>
              </w:rPr>
              <w:t xml:space="preserve"> </w:t>
            </w:r>
            <w:r w:rsidR="00BC22E4" w:rsidRPr="002B1BC5">
              <w:rPr>
                <w:rStyle w:val="af"/>
                <w:rFonts w:hint="eastAsia"/>
              </w:rPr>
              <w:t>管理数据库</w:t>
            </w:r>
            <w:r w:rsidR="00BC22E4">
              <w:rPr>
                <w:webHidden/>
              </w:rPr>
              <w:tab/>
            </w:r>
            <w:r w:rsidR="00BC22E4">
              <w:rPr>
                <w:webHidden/>
              </w:rPr>
              <w:fldChar w:fldCharType="begin"/>
            </w:r>
            <w:r w:rsidR="00BC22E4">
              <w:rPr>
                <w:webHidden/>
              </w:rPr>
              <w:instrText xml:space="preserve"> PAGEREF _Toc68264449 \h </w:instrText>
            </w:r>
            <w:r w:rsidR="00BC22E4">
              <w:rPr>
                <w:webHidden/>
              </w:rPr>
            </w:r>
            <w:r w:rsidR="00BC22E4">
              <w:rPr>
                <w:webHidden/>
              </w:rPr>
              <w:fldChar w:fldCharType="separate"/>
            </w:r>
            <w:r w:rsidR="00F962D0">
              <w:rPr>
                <w:rFonts w:hint="eastAsia"/>
                <w:webHidden/>
              </w:rPr>
              <w:t>6</w:t>
            </w:r>
            <w:r w:rsidR="00BC22E4">
              <w:rPr>
                <w:webHidden/>
              </w:rPr>
              <w:fldChar w:fldCharType="end"/>
            </w:r>
          </w:hyperlink>
        </w:p>
        <w:p w14:paraId="0F5742DC"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0" w:history="1">
            <w:r w:rsidR="00BC22E4" w:rsidRPr="002B1BC5">
              <w:rPr>
                <w:rStyle w:val="af"/>
                <w:rFonts w:cs="Huawei Sans"/>
                <w:bCs/>
                <w:snapToGrid w:val="0"/>
              </w:rPr>
              <w:t>1.1.3</w:t>
            </w:r>
            <w:r w:rsidR="00BC22E4" w:rsidRPr="002B1BC5">
              <w:rPr>
                <w:rStyle w:val="af"/>
                <w:rFonts w:hint="eastAsia"/>
              </w:rPr>
              <w:t xml:space="preserve"> </w:t>
            </w:r>
            <w:r w:rsidR="00BC22E4" w:rsidRPr="002B1BC5">
              <w:rPr>
                <w:rStyle w:val="af"/>
                <w:rFonts w:hint="eastAsia"/>
              </w:rPr>
              <w:t>删除数据库</w:t>
            </w:r>
            <w:r w:rsidR="00BC22E4">
              <w:rPr>
                <w:webHidden/>
              </w:rPr>
              <w:tab/>
            </w:r>
            <w:r w:rsidR="00BC22E4">
              <w:rPr>
                <w:webHidden/>
              </w:rPr>
              <w:fldChar w:fldCharType="begin"/>
            </w:r>
            <w:r w:rsidR="00BC22E4">
              <w:rPr>
                <w:webHidden/>
              </w:rPr>
              <w:instrText xml:space="preserve"> PAGEREF _Toc68264450 \h </w:instrText>
            </w:r>
            <w:r w:rsidR="00BC22E4">
              <w:rPr>
                <w:webHidden/>
              </w:rPr>
            </w:r>
            <w:r w:rsidR="00BC22E4">
              <w:rPr>
                <w:webHidden/>
              </w:rPr>
              <w:fldChar w:fldCharType="separate"/>
            </w:r>
            <w:r w:rsidR="00F962D0">
              <w:rPr>
                <w:rFonts w:hint="eastAsia"/>
                <w:webHidden/>
              </w:rPr>
              <w:t>7</w:t>
            </w:r>
            <w:r w:rsidR="00BC22E4">
              <w:rPr>
                <w:webHidden/>
              </w:rPr>
              <w:fldChar w:fldCharType="end"/>
            </w:r>
          </w:hyperlink>
        </w:p>
        <w:p w14:paraId="21ACA9E5"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51" w:history="1">
            <w:r w:rsidR="00BC22E4" w:rsidRPr="002B1BC5">
              <w:rPr>
                <w:rStyle w:val="af"/>
                <w:rFonts w:cs="Huawei Sans"/>
                <w:snapToGrid w:val="0"/>
              </w:rPr>
              <w:t>1.2</w:t>
            </w:r>
            <w:r w:rsidR="00BC22E4" w:rsidRPr="002B1BC5">
              <w:rPr>
                <w:rStyle w:val="af"/>
                <w:rFonts w:hint="eastAsia"/>
              </w:rPr>
              <w:t xml:space="preserve"> </w:t>
            </w:r>
            <w:r w:rsidR="00BC22E4" w:rsidRPr="002B1BC5">
              <w:rPr>
                <w:rStyle w:val="af"/>
                <w:rFonts w:hint="eastAsia"/>
              </w:rPr>
              <w:t>创建和管理用户</w:t>
            </w:r>
            <w:r w:rsidR="00BC22E4">
              <w:rPr>
                <w:webHidden/>
              </w:rPr>
              <w:tab/>
            </w:r>
            <w:r w:rsidR="00BC22E4">
              <w:rPr>
                <w:webHidden/>
              </w:rPr>
              <w:fldChar w:fldCharType="begin"/>
            </w:r>
            <w:r w:rsidR="00BC22E4">
              <w:rPr>
                <w:webHidden/>
              </w:rPr>
              <w:instrText xml:space="preserve"> PAGEREF _Toc68264451 \h </w:instrText>
            </w:r>
            <w:r w:rsidR="00BC22E4">
              <w:rPr>
                <w:webHidden/>
              </w:rPr>
            </w:r>
            <w:r w:rsidR="00BC22E4">
              <w:rPr>
                <w:webHidden/>
              </w:rPr>
              <w:fldChar w:fldCharType="separate"/>
            </w:r>
            <w:r w:rsidR="00F962D0">
              <w:rPr>
                <w:rFonts w:hint="eastAsia"/>
                <w:webHidden/>
              </w:rPr>
              <w:t>8</w:t>
            </w:r>
            <w:r w:rsidR="00BC22E4">
              <w:rPr>
                <w:webHidden/>
              </w:rPr>
              <w:fldChar w:fldCharType="end"/>
            </w:r>
          </w:hyperlink>
        </w:p>
        <w:p w14:paraId="77FE83F7"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2" w:history="1">
            <w:r w:rsidR="00BC22E4" w:rsidRPr="002B1BC5">
              <w:rPr>
                <w:rStyle w:val="af"/>
                <w:rFonts w:cs="Huawei Sans"/>
                <w:bCs/>
                <w:snapToGrid w:val="0"/>
              </w:rPr>
              <w:t>1.2.1</w:t>
            </w:r>
            <w:r w:rsidR="00BC22E4" w:rsidRPr="002B1BC5">
              <w:rPr>
                <w:rStyle w:val="af"/>
                <w:rFonts w:hint="eastAsia"/>
              </w:rPr>
              <w:t xml:space="preserve"> </w:t>
            </w:r>
            <w:r w:rsidR="00BC22E4" w:rsidRPr="002B1BC5">
              <w:rPr>
                <w:rStyle w:val="af"/>
                <w:rFonts w:hint="eastAsia"/>
              </w:rPr>
              <w:t>创建用户</w:t>
            </w:r>
            <w:r w:rsidR="00BC22E4">
              <w:rPr>
                <w:webHidden/>
              </w:rPr>
              <w:tab/>
            </w:r>
            <w:r w:rsidR="00BC22E4">
              <w:rPr>
                <w:webHidden/>
              </w:rPr>
              <w:fldChar w:fldCharType="begin"/>
            </w:r>
            <w:r w:rsidR="00BC22E4">
              <w:rPr>
                <w:webHidden/>
              </w:rPr>
              <w:instrText xml:space="preserve"> PAGEREF _Toc68264452 \h </w:instrText>
            </w:r>
            <w:r w:rsidR="00BC22E4">
              <w:rPr>
                <w:webHidden/>
              </w:rPr>
            </w:r>
            <w:r w:rsidR="00BC22E4">
              <w:rPr>
                <w:webHidden/>
              </w:rPr>
              <w:fldChar w:fldCharType="separate"/>
            </w:r>
            <w:r w:rsidR="00F962D0">
              <w:rPr>
                <w:rFonts w:hint="eastAsia"/>
                <w:webHidden/>
              </w:rPr>
              <w:t>8</w:t>
            </w:r>
            <w:r w:rsidR="00BC22E4">
              <w:rPr>
                <w:webHidden/>
              </w:rPr>
              <w:fldChar w:fldCharType="end"/>
            </w:r>
          </w:hyperlink>
        </w:p>
        <w:p w14:paraId="7A198965"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3" w:history="1">
            <w:r w:rsidR="00BC22E4" w:rsidRPr="002B1BC5">
              <w:rPr>
                <w:rStyle w:val="af"/>
                <w:rFonts w:cs="Huawei Sans"/>
                <w:bCs/>
                <w:snapToGrid w:val="0"/>
              </w:rPr>
              <w:t>1.2.2</w:t>
            </w:r>
            <w:r w:rsidR="00BC22E4" w:rsidRPr="002B1BC5">
              <w:rPr>
                <w:rStyle w:val="af"/>
                <w:rFonts w:hint="eastAsia"/>
              </w:rPr>
              <w:t xml:space="preserve"> </w:t>
            </w:r>
            <w:r w:rsidR="00BC22E4" w:rsidRPr="002B1BC5">
              <w:rPr>
                <w:rStyle w:val="af"/>
                <w:rFonts w:hint="eastAsia"/>
              </w:rPr>
              <w:t>管理用户</w:t>
            </w:r>
            <w:r w:rsidR="00BC22E4">
              <w:rPr>
                <w:webHidden/>
              </w:rPr>
              <w:tab/>
            </w:r>
            <w:r w:rsidR="00BC22E4">
              <w:rPr>
                <w:webHidden/>
              </w:rPr>
              <w:fldChar w:fldCharType="begin"/>
            </w:r>
            <w:r w:rsidR="00BC22E4">
              <w:rPr>
                <w:webHidden/>
              </w:rPr>
              <w:instrText xml:space="preserve"> PAGEREF _Toc68264453 \h </w:instrText>
            </w:r>
            <w:r w:rsidR="00BC22E4">
              <w:rPr>
                <w:webHidden/>
              </w:rPr>
            </w:r>
            <w:r w:rsidR="00BC22E4">
              <w:rPr>
                <w:webHidden/>
              </w:rPr>
              <w:fldChar w:fldCharType="separate"/>
            </w:r>
            <w:r w:rsidR="00F962D0">
              <w:rPr>
                <w:rFonts w:hint="eastAsia"/>
                <w:webHidden/>
              </w:rPr>
              <w:t>9</w:t>
            </w:r>
            <w:r w:rsidR="00BC22E4">
              <w:rPr>
                <w:webHidden/>
              </w:rPr>
              <w:fldChar w:fldCharType="end"/>
            </w:r>
          </w:hyperlink>
        </w:p>
        <w:p w14:paraId="40B8F2D5"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4" w:history="1">
            <w:r w:rsidR="00BC22E4" w:rsidRPr="002B1BC5">
              <w:rPr>
                <w:rStyle w:val="af"/>
                <w:rFonts w:cs="Huawei Sans"/>
                <w:bCs/>
                <w:snapToGrid w:val="0"/>
              </w:rPr>
              <w:t>1.2.3</w:t>
            </w:r>
            <w:r w:rsidR="00BC22E4" w:rsidRPr="002B1BC5">
              <w:rPr>
                <w:rStyle w:val="af"/>
                <w:rFonts w:hint="eastAsia"/>
              </w:rPr>
              <w:t xml:space="preserve"> </w:t>
            </w:r>
            <w:r w:rsidR="00BC22E4" w:rsidRPr="002B1BC5">
              <w:rPr>
                <w:rStyle w:val="af"/>
                <w:rFonts w:hint="eastAsia"/>
              </w:rPr>
              <w:t>删除用户</w:t>
            </w:r>
            <w:r w:rsidR="00BC22E4">
              <w:rPr>
                <w:webHidden/>
              </w:rPr>
              <w:tab/>
            </w:r>
            <w:r w:rsidR="00BC22E4">
              <w:rPr>
                <w:webHidden/>
              </w:rPr>
              <w:fldChar w:fldCharType="begin"/>
            </w:r>
            <w:r w:rsidR="00BC22E4">
              <w:rPr>
                <w:webHidden/>
              </w:rPr>
              <w:instrText xml:space="preserve"> PAGEREF _Toc68264454 \h </w:instrText>
            </w:r>
            <w:r w:rsidR="00BC22E4">
              <w:rPr>
                <w:webHidden/>
              </w:rPr>
            </w:r>
            <w:r w:rsidR="00BC22E4">
              <w:rPr>
                <w:webHidden/>
              </w:rPr>
              <w:fldChar w:fldCharType="separate"/>
            </w:r>
            <w:r w:rsidR="00F962D0">
              <w:rPr>
                <w:rFonts w:hint="eastAsia"/>
                <w:webHidden/>
              </w:rPr>
              <w:t>17</w:t>
            </w:r>
            <w:r w:rsidR="00BC22E4">
              <w:rPr>
                <w:webHidden/>
              </w:rPr>
              <w:fldChar w:fldCharType="end"/>
            </w:r>
          </w:hyperlink>
        </w:p>
        <w:p w14:paraId="1248BB0F"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55" w:history="1">
            <w:r w:rsidR="00BC22E4" w:rsidRPr="002B1BC5">
              <w:rPr>
                <w:rStyle w:val="af"/>
                <w:rFonts w:cs="Huawei Sans"/>
                <w:snapToGrid w:val="0"/>
              </w:rPr>
              <w:t>1.3</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创建和管理表</w:t>
            </w:r>
            <w:r w:rsidR="00BC22E4">
              <w:rPr>
                <w:webHidden/>
              </w:rPr>
              <w:tab/>
            </w:r>
            <w:r w:rsidR="00BC22E4">
              <w:rPr>
                <w:webHidden/>
              </w:rPr>
              <w:fldChar w:fldCharType="begin"/>
            </w:r>
            <w:r w:rsidR="00BC22E4">
              <w:rPr>
                <w:webHidden/>
              </w:rPr>
              <w:instrText xml:space="preserve"> PAGEREF _Toc68264455 \h </w:instrText>
            </w:r>
            <w:r w:rsidR="00BC22E4">
              <w:rPr>
                <w:webHidden/>
              </w:rPr>
            </w:r>
            <w:r w:rsidR="00BC22E4">
              <w:rPr>
                <w:webHidden/>
              </w:rPr>
              <w:fldChar w:fldCharType="separate"/>
            </w:r>
            <w:r w:rsidR="00F962D0">
              <w:rPr>
                <w:rFonts w:hint="eastAsia"/>
                <w:webHidden/>
              </w:rPr>
              <w:t>18</w:t>
            </w:r>
            <w:r w:rsidR="00BC22E4">
              <w:rPr>
                <w:webHidden/>
              </w:rPr>
              <w:fldChar w:fldCharType="end"/>
            </w:r>
          </w:hyperlink>
        </w:p>
        <w:p w14:paraId="0B3CF496"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6" w:history="1">
            <w:r w:rsidR="00BC22E4" w:rsidRPr="002B1BC5">
              <w:rPr>
                <w:rStyle w:val="af"/>
                <w:rFonts w:cs="Huawei Sans"/>
                <w:bCs/>
                <w:snapToGrid w:val="0"/>
                <w:lang w:eastAsia="en-US"/>
              </w:rPr>
              <w:t>1.3.1</w:t>
            </w:r>
            <w:r w:rsidR="00BC22E4" w:rsidRPr="002B1BC5">
              <w:rPr>
                <w:rStyle w:val="af"/>
                <w:rFonts w:hint="eastAsia"/>
                <w:lang w:eastAsia="en-US"/>
              </w:rPr>
              <w:t xml:space="preserve"> </w:t>
            </w:r>
            <w:r w:rsidR="00BC22E4" w:rsidRPr="002B1BC5">
              <w:rPr>
                <w:rStyle w:val="af"/>
                <w:rFonts w:hint="eastAsia"/>
                <w:lang w:eastAsia="en-US"/>
              </w:rPr>
              <w:t>创建表</w:t>
            </w:r>
            <w:r w:rsidR="00BC22E4">
              <w:rPr>
                <w:webHidden/>
              </w:rPr>
              <w:tab/>
            </w:r>
            <w:r w:rsidR="00BC22E4">
              <w:rPr>
                <w:webHidden/>
              </w:rPr>
              <w:fldChar w:fldCharType="begin"/>
            </w:r>
            <w:r w:rsidR="00BC22E4">
              <w:rPr>
                <w:webHidden/>
              </w:rPr>
              <w:instrText xml:space="preserve"> PAGEREF _Toc68264456 \h </w:instrText>
            </w:r>
            <w:r w:rsidR="00BC22E4">
              <w:rPr>
                <w:webHidden/>
              </w:rPr>
            </w:r>
            <w:r w:rsidR="00BC22E4">
              <w:rPr>
                <w:webHidden/>
              </w:rPr>
              <w:fldChar w:fldCharType="separate"/>
            </w:r>
            <w:r w:rsidR="00F962D0">
              <w:rPr>
                <w:rFonts w:hint="eastAsia"/>
                <w:webHidden/>
              </w:rPr>
              <w:t>18</w:t>
            </w:r>
            <w:r w:rsidR="00BC22E4">
              <w:rPr>
                <w:webHidden/>
              </w:rPr>
              <w:fldChar w:fldCharType="end"/>
            </w:r>
          </w:hyperlink>
        </w:p>
        <w:p w14:paraId="3C7FD291"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7" w:history="1">
            <w:r w:rsidR="00BC22E4" w:rsidRPr="002B1BC5">
              <w:rPr>
                <w:rStyle w:val="af"/>
                <w:rFonts w:cs="Huawei Sans"/>
                <w:bCs/>
                <w:snapToGrid w:val="0"/>
              </w:rPr>
              <w:t>1.3.2</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管理表</w:t>
            </w:r>
            <w:r w:rsidR="00BC22E4">
              <w:rPr>
                <w:webHidden/>
              </w:rPr>
              <w:tab/>
            </w:r>
            <w:r w:rsidR="00BC22E4">
              <w:rPr>
                <w:webHidden/>
              </w:rPr>
              <w:fldChar w:fldCharType="begin"/>
            </w:r>
            <w:r w:rsidR="00BC22E4">
              <w:rPr>
                <w:webHidden/>
              </w:rPr>
              <w:instrText xml:space="preserve"> PAGEREF _Toc68264457 \h </w:instrText>
            </w:r>
            <w:r w:rsidR="00BC22E4">
              <w:rPr>
                <w:webHidden/>
              </w:rPr>
            </w:r>
            <w:r w:rsidR="00BC22E4">
              <w:rPr>
                <w:webHidden/>
              </w:rPr>
              <w:fldChar w:fldCharType="separate"/>
            </w:r>
            <w:r w:rsidR="00F962D0">
              <w:rPr>
                <w:rFonts w:hint="eastAsia"/>
                <w:webHidden/>
              </w:rPr>
              <w:t>20</w:t>
            </w:r>
            <w:r w:rsidR="00BC22E4">
              <w:rPr>
                <w:webHidden/>
              </w:rPr>
              <w:fldChar w:fldCharType="end"/>
            </w:r>
          </w:hyperlink>
        </w:p>
        <w:p w14:paraId="0EBDE7BC"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58" w:history="1">
            <w:r w:rsidR="00BC22E4" w:rsidRPr="002B1BC5">
              <w:rPr>
                <w:rStyle w:val="af"/>
                <w:rFonts w:cs="Huawei Sans"/>
                <w:snapToGrid w:val="0"/>
              </w:rPr>
              <w:t>1.4</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创建和管理其他数据库对象</w:t>
            </w:r>
            <w:r w:rsidR="00BC22E4">
              <w:rPr>
                <w:webHidden/>
              </w:rPr>
              <w:tab/>
            </w:r>
            <w:r w:rsidR="00BC22E4">
              <w:rPr>
                <w:webHidden/>
              </w:rPr>
              <w:fldChar w:fldCharType="begin"/>
            </w:r>
            <w:r w:rsidR="00BC22E4">
              <w:rPr>
                <w:webHidden/>
              </w:rPr>
              <w:instrText xml:space="preserve"> PAGEREF _Toc68264458 \h </w:instrText>
            </w:r>
            <w:r w:rsidR="00BC22E4">
              <w:rPr>
                <w:webHidden/>
              </w:rPr>
            </w:r>
            <w:r w:rsidR="00BC22E4">
              <w:rPr>
                <w:webHidden/>
              </w:rPr>
              <w:fldChar w:fldCharType="separate"/>
            </w:r>
            <w:r w:rsidR="00F962D0">
              <w:rPr>
                <w:rFonts w:hint="eastAsia"/>
                <w:webHidden/>
              </w:rPr>
              <w:t>32</w:t>
            </w:r>
            <w:r w:rsidR="00BC22E4">
              <w:rPr>
                <w:webHidden/>
              </w:rPr>
              <w:fldChar w:fldCharType="end"/>
            </w:r>
          </w:hyperlink>
        </w:p>
        <w:p w14:paraId="266FCFB8"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59" w:history="1">
            <w:r w:rsidR="00BC22E4" w:rsidRPr="002B1BC5">
              <w:rPr>
                <w:rStyle w:val="af"/>
                <w:rFonts w:cs="Huawei Sans"/>
                <w:bCs/>
                <w:snapToGrid w:val="0"/>
              </w:rPr>
              <w:t>1.4.1</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创建和管理</w:t>
            </w:r>
            <w:r w:rsidR="00BC22E4" w:rsidRPr="002B1BC5">
              <w:rPr>
                <w:rStyle w:val="af"/>
                <w:rFonts w:ascii="Huawei Sans" w:hAnsi="Huawei Sans" w:cs="Huawei Sans"/>
              </w:rPr>
              <w:t>schema</w:t>
            </w:r>
            <w:r w:rsidR="00BC22E4">
              <w:rPr>
                <w:webHidden/>
              </w:rPr>
              <w:tab/>
            </w:r>
            <w:r w:rsidR="00BC22E4">
              <w:rPr>
                <w:webHidden/>
              </w:rPr>
              <w:fldChar w:fldCharType="begin"/>
            </w:r>
            <w:r w:rsidR="00BC22E4">
              <w:rPr>
                <w:webHidden/>
              </w:rPr>
              <w:instrText xml:space="preserve"> PAGEREF _Toc68264459 \h </w:instrText>
            </w:r>
            <w:r w:rsidR="00BC22E4">
              <w:rPr>
                <w:webHidden/>
              </w:rPr>
            </w:r>
            <w:r w:rsidR="00BC22E4">
              <w:rPr>
                <w:webHidden/>
              </w:rPr>
              <w:fldChar w:fldCharType="separate"/>
            </w:r>
            <w:r w:rsidR="00F962D0">
              <w:rPr>
                <w:rFonts w:hint="eastAsia"/>
                <w:webHidden/>
              </w:rPr>
              <w:t>32</w:t>
            </w:r>
            <w:r w:rsidR="00BC22E4">
              <w:rPr>
                <w:webHidden/>
              </w:rPr>
              <w:fldChar w:fldCharType="end"/>
            </w:r>
          </w:hyperlink>
        </w:p>
        <w:p w14:paraId="2A809711"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0" w:history="1">
            <w:r w:rsidR="00BC22E4" w:rsidRPr="002B1BC5">
              <w:rPr>
                <w:rStyle w:val="af"/>
                <w:rFonts w:cs="Huawei Sans"/>
                <w:bCs/>
                <w:snapToGrid w:val="0"/>
                <w:lang w:eastAsia="en-US"/>
              </w:rPr>
              <w:t>1.4.2</w:t>
            </w:r>
            <w:r w:rsidR="00BC22E4" w:rsidRPr="002B1BC5">
              <w:rPr>
                <w:rStyle w:val="af"/>
                <w:rFonts w:ascii="Huawei Sans" w:hAnsi="Huawei Sans" w:cs="Huawei Sans" w:hint="eastAsia"/>
                <w:lang w:eastAsia="en-US"/>
              </w:rPr>
              <w:t xml:space="preserve"> </w:t>
            </w:r>
            <w:r w:rsidR="00BC22E4" w:rsidRPr="002B1BC5">
              <w:rPr>
                <w:rStyle w:val="af"/>
                <w:rFonts w:ascii="Huawei Sans" w:hAnsi="Huawei Sans" w:cs="Huawei Sans" w:hint="eastAsia"/>
                <w:lang w:eastAsia="en-US"/>
              </w:rPr>
              <w:t>创建和管理分区表</w:t>
            </w:r>
            <w:r w:rsidR="00BC22E4">
              <w:rPr>
                <w:webHidden/>
              </w:rPr>
              <w:tab/>
            </w:r>
            <w:r w:rsidR="00BC22E4">
              <w:rPr>
                <w:webHidden/>
              </w:rPr>
              <w:fldChar w:fldCharType="begin"/>
            </w:r>
            <w:r w:rsidR="00BC22E4">
              <w:rPr>
                <w:webHidden/>
              </w:rPr>
              <w:instrText xml:space="preserve"> PAGEREF _Toc68264460 \h </w:instrText>
            </w:r>
            <w:r w:rsidR="00BC22E4">
              <w:rPr>
                <w:webHidden/>
              </w:rPr>
            </w:r>
            <w:r w:rsidR="00BC22E4">
              <w:rPr>
                <w:webHidden/>
              </w:rPr>
              <w:fldChar w:fldCharType="separate"/>
            </w:r>
            <w:r w:rsidR="00F962D0">
              <w:rPr>
                <w:rFonts w:hint="eastAsia"/>
                <w:webHidden/>
              </w:rPr>
              <w:t>38</w:t>
            </w:r>
            <w:r w:rsidR="00BC22E4">
              <w:rPr>
                <w:webHidden/>
              </w:rPr>
              <w:fldChar w:fldCharType="end"/>
            </w:r>
          </w:hyperlink>
        </w:p>
        <w:p w14:paraId="22303D1F"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1" w:history="1">
            <w:r w:rsidR="00BC22E4" w:rsidRPr="002B1BC5">
              <w:rPr>
                <w:rStyle w:val="af"/>
                <w:rFonts w:cs="Huawei Sans"/>
                <w:bCs/>
                <w:snapToGrid w:val="0"/>
              </w:rPr>
              <w:t>1.4.3</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创建和管理索引</w:t>
            </w:r>
            <w:r w:rsidR="00BC22E4">
              <w:rPr>
                <w:webHidden/>
              </w:rPr>
              <w:tab/>
            </w:r>
            <w:r w:rsidR="00BC22E4">
              <w:rPr>
                <w:webHidden/>
              </w:rPr>
              <w:fldChar w:fldCharType="begin"/>
            </w:r>
            <w:r w:rsidR="00BC22E4">
              <w:rPr>
                <w:webHidden/>
              </w:rPr>
              <w:instrText xml:space="preserve"> PAGEREF _Toc68264461 \h </w:instrText>
            </w:r>
            <w:r w:rsidR="00BC22E4">
              <w:rPr>
                <w:webHidden/>
              </w:rPr>
            </w:r>
            <w:r w:rsidR="00BC22E4">
              <w:rPr>
                <w:webHidden/>
              </w:rPr>
              <w:fldChar w:fldCharType="separate"/>
            </w:r>
            <w:r w:rsidR="00F962D0">
              <w:rPr>
                <w:rFonts w:hint="eastAsia"/>
                <w:webHidden/>
              </w:rPr>
              <w:t>44</w:t>
            </w:r>
            <w:r w:rsidR="00BC22E4">
              <w:rPr>
                <w:webHidden/>
              </w:rPr>
              <w:fldChar w:fldCharType="end"/>
            </w:r>
          </w:hyperlink>
        </w:p>
        <w:p w14:paraId="2FA58EDA"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2" w:history="1">
            <w:r w:rsidR="00BC22E4" w:rsidRPr="002B1BC5">
              <w:rPr>
                <w:rStyle w:val="af"/>
                <w:rFonts w:cs="Huawei Sans"/>
                <w:bCs/>
                <w:snapToGrid w:val="0"/>
                <w:lang w:eastAsia="en-US"/>
              </w:rPr>
              <w:t>1.4.4</w:t>
            </w:r>
            <w:r w:rsidR="00BC22E4" w:rsidRPr="002B1BC5">
              <w:rPr>
                <w:rStyle w:val="af"/>
                <w:rFonts w:ascii="Huawei Sans" w:hAnsi="Huawei Sans" w:cs="Huawei Sans" w:hint="eastAsia"/>
                <w:lang w:eastAsia="en-US"/>
              </w:rPr>
              <w:t xml:space="preserve"> </w:t>
            </w:r>
            <w:r w:rsidR="00BC22E4" w:rsidRPr="002B1BC5">
              <w:rPr>
                <w:rStyle w:val="af"/>
                <w:rFonts w:ascii="Huawei Sans" w:hAnsi="Huawei Sans" w:cs="Huawei Sans" w:hint="eastAsia"/>
                <w:lang w:eastAsia="en-US"/>
              </w:rPr>
              <w:t>创建和管理视图</w:t>
            </w:r>
            <w:r w:rsidR="00BC22E4">
              <w:rPr>
                <w:webHidden/>
              </w:rPr>
              <w:tab/>
            </w:r>
            <w:r w:rsidR="00BC22E4">
              <w:rPr>
                <w:webHidden/>
              </w:rPr>
              <w:fldChar w:fldCharType="begin"/>
            </w:r>
            <w:r w:rsidR="00BC22E4">
              <w:rPr>
                <w:webHidden/>
              </w:rPr>
              <w:instrText xml:space="preserve"> PAGEREF _Toc68264462 \h </w:instrText>
            </w:r>
            <w:r w:rsidR="00BC22E4">
              <w:rPr>
                <w:webHidden/>
              </w:rPr>
            </w:r>
            <w:r w:rsidR="00BC22E4">
              <w:rPr>
                <w:webHidden/>
              </w:rPr>
              <w:fldChar w:fldCharType="separate"/>
            </w:r>
            <w:r w:rsidR="00F962D0">
              <w:rPr>
                <w:rFonts w:hint="eastAsia"/>
                <w:webHidden/>
              </w:rPr>
              <w:t>53</w:t>
            </w:r>
            <w:r w:rsidR="00BC22E4">
              <w:rPr>
                <w:webHidden/>
              </w:rPr>
              <w:fldChar w:fldCharType="end"/>
            </w:r>
          </w:hyperlink>
        </w:p>
        <w:p w14:paraId="7D660AB2"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3" w:history="1">
            <w:r w:rsidR="00BC22E4" w:rsidRPr="002B1BC5">
              <w:rPr>
                <w:rStyle w:val="af"/>
                <w:rFonts w:cs="Huawei Sans"/>
                <w:bCs/>
                <w:snapToGrid w:val="0"/>
              </w:rPr>
              <w:t>1.4.5</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创建和管理序列</w:t>
            </w:r>
            <w:r w:rsidR="00BC22E4">
              <w:rPr>
                <w:webHidden/>
              </w:rPr>
              <w:tab/>
            </w:r>
            <w:r w:rsidR="00BC22E4">
              <w:rPr>
                <w:webHidden/>
              </w:rPr>
              <w:fldChar w:fldCharType="begin"/>
            </w:r>
            <w:r w:rsidR="00BC22E4">
              <w:rPr>
                <w:webHidden/>
              </w:rPr>
              <w:instrText xml:space="preserve"> PAGEREF _Toc68264463 \h </w:instrText>
            </w:r>
            <w:r w:rsidR="00BC22E4">
              <w:rPr>
                <w:webHidden/>
              </w:rPr>
            </w:r>
            <w:r w:rsidR="00BC22E4">
              <w:rPr>
                <w:webHidden/>
              </w:rPr>
              <w:fldChar w:fldCharType="separate"/>
            </w:r>
            <w:r w:rsidR="00F962D0">
              <w:rPr>
                <w:rFonts w:hint="eastAsia"/>
                <w:webHidden/>
              </w:rPr>
              <w:t>57</w:t>
            </w:r>
            <w:r w:rsidR="00BC22E4">
              <w:rPr>
                <w:webHidden/>
              </w:rPr>
              <w:fldChar w:fldCharType="end"/>
            </w:r>
          </w:hyperlink>
        </w:p>
        <w:p w14:paraId="4EB55622"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4" w:history="1">
            <w:r w:rsidR="00BC22E4" w:rsidRPr="002B1BC5">
              <w:rPr>
                <w:rStyle w:val="af"/>
                <w:rFonts w:cs="Huawei Sans"/>
                <w:bCs/>
                <w:snapToGrid w:val="0"/>
                <w:lang w:eastAsia="en-US"/>
              </w:rPr>
              <w:t>1.4.6</w:t>
            </w:r>
            <w:r w:rsidR="00BC22E4" w:rsidRPr="002B1BC5">
              <w:rPr>
                <w:rStyle w:val="af"/>
                <w:rFonts w:ascii="Huawei Sans" w:hAnsi="Huawei Sans" w:cs="Huawei Sans" w:hint="eastAsia"/>
                <w:lang w:eastAsia="en-US"/>
              </w:rPr>
              <w:t xml:space="preserve"> </w:t>
            </w:r>
            <w:r w:rsidR="00BC22E4" w:rsidRPr="002B1BC5">
              <w:rPr>
                <w:rStyle w:val="af"/>
                <w:rFonts w:ascii="Huawei Sans" w:hAnsi="Huawei Sans" w:cs="Huawei Sans" w:hint="eastAsia"/>
                <w:lang w:eastAsia="en-US"/>
              </w:rPr>
              <w:t>创建和管理存储过程</w:t>
            </w:r>
            <w:r w:rsidR="00BC22E4">
              <w:rPr>
                <w:webHidden/>
              </w:rPr>
              <w:tab/>
            </w:r>
            <w:r w:rsidR="00BC22E4">
              <w:rPr>
                <w:webHidden/>
              </w:rPr>
              <w:fldChar w:fldCharType="begin"/>
            </w:r>
            <w:r w:rsidR="00BC22E4">
              <w:rPr>
                <w:webHidden/>
              </w:rPr>
              <w:instrText xml:space="preserve"> PAGEREF _Toc68264464 \h </w:instrText>
            </w:r>
            <w:r w:rsidR="00BC22E4">
              <w:rPr>
                <w:webHidden/>
              </w:rPr>
            </w:r>
            <w:r w:rsidR="00BC22E4">
              <w:rPr>
                <w:webHidden/>
              </w:rPr>
              <w:fldChar w:fldCharType="separate"/>
            </w:r>
            <w:r w:rsidR="00F962D0">
              <w:rPr>
                <w:rFonts w:hint="eastAsia"/>
                <w:webHidden/>
              </w:rPr>
              <w:t>59</w:t>
            </w:r>
            <w:r w:rsidR="00BC22E4">
              <w:rPr>
                <w:webHidden/>
              </w:rPr>
              <w:fldChar w:fldCharType="end"/>
            </w:r>
          </w:hyperlink>
        </w:p>
        <w:p w14:paraId="1DB63FC7"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5" w:history="1">
            <w:r w:rsidR="00BC22E4" w:rsidRPr="002B1BC5">
              <w:rPr>
                <w:rStyle w:val="af"/>
                <w:rFonts w:cs="Huawei Sans"/>
                <w:bCs/>
                <w:snapToGrid w:val="0"/>
              </w:rPr>
              <w:t>1.4.7</w:t>
            </w:r>
            <w:r w:rsidR="00BC22E4" w:rsidRPr="002B1BC5">
              <w:rPr>
                <w:rStyle w:val="af"/>
                <w:rFonts w:hint="eastAsia"/>
              </w:rPr>
              <w:t xml:space="preserve"> </w:t>
            </w:r>
            <w:r w:rsidR="00BC22E4" w:rsidRPr="002B1BC5">
              <w:rPr>
                <w:rStyle w:val="af"/>
                <w:rFonts w:hint="eastAsia"/>
              </w:rPr>
              <w:t>创建和管理</w:t>
            </w:r>
            <w:r w:rsidR="00BC22E4" w:rsidRPr="002B1BC5">
              <w:rPr>
                <w:rStyle w:val="af"/>
                <w:rFonts w:ascii="Huawei Sans" w:hAnsi="Huawei Sans" w:cs="Huawei Sans" w:hint="eastAsia"/>
              </w:rPr>
              <w:t>全局临时表</w:t>
            </w:r>
            <w:r w:rsidR="00BC22E4">
              <w:rPr>
                <w:webHidden/>
              </w:rPr>
              <w:tab/>
            </w:r>
            <w:r w:rsidR="00BC22E4">
              <w:rPr>
                <w:webHidden/>
              </w:rPr>
              <w:fldChar w:fldCharType="begin"/>
            </w:r>
            <w:r w:rsidR="00BC22E4">
              <w:rPr>
                <w:webHidden/>
              </w:rPr>
              <w:instrText xml:space="preserve"> PAGEREF _Toc68264465 \h </w:instrText>
            </w:r>
            <w:r w:rsidR="00BC22E4">
              <w:rPr>
                <w:webHidden/>
              </w:rPr>
            </w:r>
            <w:r w:rsidR="00BC22E4">
              <w:rPr>
                <w:webHidden/>
              </w:rPr>
              <w:fldChar w:fldCharType="separate"/>
            </w:r>
            <w:r w:rsidR="00F962D0">
              <w:rPr>
                <w:rFonts w:hint="eastAsia"/>
                <w:webHidden/>
              </w:rPr>
              <w:t>63</w:t>
            </w:r>
            <w:r w:rsidR="00BC22E4">
              <w:rPr>
                <w:webHidden/>
              </w:rPr>
              <w:fldChar w:fldCharType="end"/>
            </w:r>
          </w:hyperlink>
        </w:p>
        <w:p w14:paraId="73B97E92"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66" w:history="1">
            <w:r w:rsidR="00BC22E4" w:rsidRPr="002B1BC5">
              <w:rPr>
                <w:rStyle w:val="af"/>
                <w:rFonts w:cs="Huawei Sans"/>
                <w:snapToGrid w:val="0"/>
              </w:rPr>
              <w:t>1.5</w:t>
            </w:r>
            <w:r w:rsidR="00BC22E4" w:rsidRPr="002B1BC5">
              <w:rPr>
                <w:rStyle w:val="af"/>
                <w:rFonts w:hint="eastAsia"/>
              </w:rPr>
              <w:t xml:space="preserve"> </w:t>
            </w:r>
            <w:r w:rsidR="00BC22E4" w:rsidRPr="002B1BC5">
              <w:rPr>
                <w:rStyle w:val="af"/>
                <w:rFonts w:hint="eastAsia"/>
              </w:rPr>
              <w:t>学校数据模型</w:t>
            </w:r>
            <w:r w:rsidR="00BC22E4">
              <w:rPr>
                <w:webHidden/>
              </w:rPr>
              <w:tab/>
            </w:r>
            <w:r w:rsidR="00BC22E4">
              <w:rPr>
                <w:webHidden/>
              </w:rPr>
              <w:fldChar w:fldCharType="begin"/>
            </w:r>
            <w:r w:rsidR="00BC22E4">
              <w:rPr>
                <w:webHidden/>
              </w:rPr>
              <w:instrText xml:space="preserve"> PAGEREF _Toc68264466 \h </w:instrText>
            </w:r>
            <w:r w:rsidR="00BC22E4">
              <w:rPr>
                <w:webHidden/>
              </w:rPr>
            </w:r>
            <w:r w:rsidR="00BC22E4">
              <w:rPr>
                <w:webHidden/>
              </w:rPr>
              <w:fldChar w:fldCharType="separate"/>
            </w:r>
            <w:r w:rsidR="00F962D0">
              <w:rPr>
                <w:rFonts w:hint="eastAsia"/>
                <w:webHidden/>
              </w:rPr>
              <w:t>67</w:t>
            </w:r>
            <w:r w:rsidR="00BC22E4">
              <w:rPr>
                <w:webHidden/>
              </w:rPr>
              <w:fldChar w:fldCharType="end"/>
            </w:r>
          </w:hyperlink>
        </w:p>
        <w:p w14:paraId="2E39999B"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7" w:history="1">
            <w:r w:rsidR="00BC22E4" w:rsidRPr="002B1BC5">
              <w:rPr>
                <w:rStyle w:val="af"/>
                <w:rFonts w:cs="Huawei Sans"/>
                <w:bCs/>
                <w:snapToGrid w:val="0"/>
                <w:lang w:eastAsia="en-US"/>
              </w:rPr>
              <w:t>1.5.1</w:t>
            </w:r>
            <w:r w:rsidR="00BC22E4" w:rsidRPr="002B1BC5">
              <w:rPr>
                <w:rStyle w:val="af"/>
                <w:rFonts w:ascii="Huawei Sans" w:hAnsi="Huawei Sans" w:cs="Huawei Sans" w:hint="eastAsia"/>
                <w:lang w:eastAsia="en-US"/>
              </w:rPr>
              <w:t xml:space="preserve"> </w:t>
            </w:r>
            <w:r w:rsidR="00BC22E4" w:rsidRPr="002B1BC5">
              <w:rPr>
                <w:rStyle w:val="af"/>
                <w:rFonts w:ascii="Huawei Sans" w:hAnsi="Huawei Sans" w:cs="Huawei Sans" w:hint="eastAsia"/>
                <w:lang w:eastAsia="en-US"/>
              </w:rPr>
              <w:t>关于本实验</w:t>
            </w:r>
            <w:r w:rsidR="00BC22E4">
              <w:rPr>
                <w:webHidden/>
              </w:rPr>
              <w:tab/>
            </w:r>
            <w:r w:rsidR="00BC22E4">
              <w:rPr>
                <w:webHidden/>
              </w:rPr>
              <w:fldChar w:fldCharType="begin"/>
            </w:r>
            <w:r w:rsidR="00BC22E4">
              <w:rPr>
                <w:webHidden/>
              </w:rPr>
              <w:instrText xml:space="preserve"> PAGEREF _Toc68264467 \h </w:instrText>
            </w:r>
            <w:r w:rsidR="00BC22E4">
              <w:rPr>
                <w:webHidden/>
              </w:rPr>
            </w:r>
            <w:r w:rsidR="00BC22E4">
              <w:rPr>
                <w:webHidden/>
              </w:rPr>
              <w:fldChar w:fldCharType="separate"/>
            </w:r>
            <w:r w:rsidR="00F962D0">
              <w:rPr>
                <w:rFonts w:hint="eastAsia"/>
                <w:webHidden/>
              </w:rPr>
              <w:t>67</w:t>
            </w:r>
            <w:r w:rsidR="00BC22E4">
              <w:rPr>
                <w:webHidden/>
              </w:rPr>
              <w:fldChar w:fldCharType="end"/>
            </w:r>
          </w:hyperlink>
        </w:p>
        <w:p w14:paraId="72C69ECE"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8" w:history="1">
            <w:r w:rsidR="00BC22E4" w:rsidRPr="002B1BC5">
              <w:rPr>
                <w:rStyle w:val="af"/>
                <w:rFonts w:cs="Huawei Sans"/>
                <w:bCs/>
                <w:snapToGrid w:val="0"/>
              </w:rPr>
              <w:t>1.5.2</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关系模型</w:t>
            </w:r>
            <w:r w:rsidR="00BC22E4">
              <w:rPr>
                <w:webHidden/>
              </w:rPr>
              <w:tab/>
            </w:r>
            <w:r w:rsidR="00BC22E4">
              <w:rPr>
                <w:webHidden/>
              </w:rPr>
              <w:fldChar w:fldCharType="begin"/>
            </w:r>
            <w:r w:rsidR="00BC22E4">
              <w:rPr>
                <w:webHidden/>
              </w:rPr>
              <w:instrText xml:space="preserve"> PAGEREF _Toc68264468 \h </w:instrText>
            </w:r>
            <w:r w:rsidR="00BC22E4">
              <w:rPr>
                <w:webHidden/>
              </w:rPr>
            </w:r>
            <w:r w:rsidR="00BC22E4">
              <w:rPr>
                <w:webHidden/>
              </w:rPr>
              <w:fldChar w:fldCharType="separate"/>
            </w:r>
            <w:r w:rsidR="00F962D0">
              <w:rPr>
                <w:rFonts w:hint="eastAsia"/>
                <w:webHidden/>
              </w:rPr>
              <w:t>67</w:t>
            </w:r>
            <w:r w:rsidR="00BC22E4">
              <w:rPr>
                <w:webHidden/>
              </w:rPr>
              <w:fldChar w:fldCharType="end"/>
            </w:r>
          </w:hyperlink>
        </w:p>
        <w:p w14:paraId="48C73A53"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69" w:history="1">
            <w:r w:rsidR="00BC22E4" w:rsidRPr="002B1BC5">
              <w:rPr>
                <w:rStyle w:val="af"/>
                <w:rFonts w:cs="Huawei Sans"/>
                <w:bCs/>
                <w:snapToGrid w:val="0"/>
              </w:rPr>
              <w:t>1.5.3</w:t>
            </w:r>
            <w:r w:rsidR="00BC22E4" w:rsidRPr="002B1BC5">
              <w:rPr>
                <w:rStyle w:val="af"/>
                <w:rFonts w:ascii="Huawei Sans" w:hAnsi="Huawei Sans" w:cs="Huawei Sans"/>
              </w:rPr>
              <w:t xml:space="preserve"> E-R</w:t>
            </w:r>
            <w:r w:rsidR="00BC22E4" w:rsidRPr="002B1BC5">
              <w:rPr>
                <w:rStyle w:val="af"/>
                <w:rFonts w:ascii="Huawei Sans" w:hAnsi="Huawei Sans" w:cs="Huawei Sans" w:hint="eastAsia"/>
              </w:rPr>
              <w:t>图</w:t>
            </w:r>
            <w:r w:rsidR="00BC22E4">
              <w:rPr>
                <w:webHidden/>
              </w:rPr>
              <w:tab/>
            </w:r>
            <w:r w:rsidR="00BC22E4">
              <w:rPr>
                <w:webHidden/>
              </w:rPr>
              <w:fldChar w:fldCharType="begin"/>
            </w:r>
            <w:r w:rsidR="00BC22E4">
              <w:rPr>
                <w:webHidden/>
              </w:rPr>
              <w:instrText xml:space="preserve"> PAGEREF _Toc68264469 \h </w:instrText>
            </w:r>
            <w:r w:rsidR="00BC22E4">
              <w:rPr>
                <w:webHidden/>
              </w:rPr>
            </w:r>
            <w:r w:rsidR="00BC22E4">
              <w:rPr>
                <w:webHidden/>
              </w:rPr>
              <w:fldChar w:fldCharType="separate"/>
            </w:r>
            <w:r w:rsidR="00F962D0">
              <w:rPr>
                <w:rFonts w:hint="eastAsia"/>
                <w:webHidden/>
              </w:rPr>
              <w:t>68</w:t>
            </w:r>
            <w:r w:rsidR="00BC22E4">
              <w:rPr>
                <w:webHidden/>
              </w:rPr>
              <w:fldChar w:fldCharType="end"/>
            </w:r>
          </w:hyperlink>
        </w:p>
        <w:p w14:paraId="1E1554CD" w14:textId="77777777" w:rsidR="00BC22E4" w:rsidRDefault="00C164B2">
          <w:pPr>
            <w:pStyle w:val="TOC2"/>
            <w:tabs>
              <w:tab w:val="right" w:leader="dot" w:pos="9628"/>
            </w:tabs>
            <w:rPr>
              <w:rFonts w:asciiTheme="minorHAnsi" w:eastAsiaTheme="minorEastAsia" w:hAnsiTheme="minorHAnsi" w:cstheme="minorBidi"/>
              <w:kern w:val="2"/>
              <w:sz w:val="21"/>
              <w:szCs w:val="22"/>
            </w:rPr>
          </w:pPr>
          <w:hyperlink w:anchor="_Toc68264470" w:history="1">
            <w:r w:rsidR="00BC22E4" w:rsidRPr="002B1BC5">
              <w:rPr>
                <w:rStyle w:val="af"/>
                <w:rFonts w:cs="Huawei Sans"/>
                <w:snapToGrid w:val="0"/>
              </w:rPr>
              <w:t>1.6</w:t>
            </w:r>
            <w:r w:rsidR="00BC22E4" w:rsidRPr="002B1BC5">
              <w:rPr>
                <w:rStyle w:val="af"/>
                <w:rFonts w:hint="eastAsia"/>
              </w:rPr>
              <w:t xml:space="preserve"> </w:t>
            </w:r>
            <w:r w:rsidR="00BC22E4" w:rsidRPr="002B1BC5">
              <w:rPr>
                <w:rStyle w:val="af"/>
                <w:rFonts w:hint="eastAsia"/>
              </w:rPr>
              <w:t>学校数据模型表操作</w:t>
            </w:r>
            <w:r w:rsidR="00BC22E4">
              <w:rPr>
                <w:webHidden/>
              </w:rPr>
              <w:tab/>
            </w:r>
            <w:r w:rsidR="00BC22E4">
              <w:rPr>
                <w:webHidden/>
              </w:rPr>
              <w:fldChar w:fldCharType="begin"/>
            </w:r>
            <w:r w:rsidR="00BC22E4">
              <w:rPr>
                <w:webHidden/>
              </w:rPr>
              <w:instrText xml:space="preserve"> PAGEREF _Toc68264470 \h </w:instrText>
            </w:r>
            <w:r w:rsidR="00BC22E4">
              <w:rPr>
                <w:webHidden/>
              </w:rPr>
            </w:r>
            <w:r w:rsidR="00BC22E4">
              <w:rPr>
                <w:webHidden/>
              </w:rPr>
              <w:fldChar w:fldCharType="separate"/>
            </w:r>
            <w:r w:rsidR="00F962D0">
              <w:rPr>
                <w:rFonts w:hint="eastAsia"/>
                <w:webHidden/>
              </w:rPr>
              <w:t>69</w:t>
            </w:r>
            <w:r w:rsidR="00BC22E4">
              <w:rPr>
                <w:webHidden/>
              </w:rPr>
              <w:fldChar w:fldCharType="end"/>
            </w:r>
          </w:hyperlink>
        </w:p>
        <w:p w14:paraId="3362FD5D"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71" w:history="1">
            <w:r w:rsidR="00BC22E4" w:rsidRPr="002B1BC5">
              <w:rPr>
                <w:rStyle w:val="af"/>
                <w:rFonts w:cs="Huawei Sans"/>
                <w:bCs/>
                <w:snapToGrid w:val="0"/>
              </w:rPr>
              <w:t>1.6.1</w:t>
            </w:r>
            <w:r w:rsidR="00BC22E4" w:rsidRPr="002B1BC5">
              <w:rPr>
                <w:rStyle w:val="af"/>
                <w:rFonts w:hint="eastAsia"/>
              </w:rPr>
              <w:t xml:space="preserve"> </w:t>
            </w:r>
            <w:r w:rsidR="00BC22E4" w:rsidRPr="002B1BC5">
              <w:rPr>
                <w:rStyle w:val="af"/>
                <w:rFonts w:hint="eastAsia"/>
              </w:rPr>
              <w:t>表的创建</w:t>
            </w:r>
            <w:r w:rsidR="00BC22E4">
              <w:rPr>
                <w:webHidden/>
              </w:rPr>
              <w:tab/>
            </w:r>
            <w:r w:rsidR="00BC22E4">
              <w:rPr>
                <w:webHidden/>
              </w:rPr>
              <w:fldChar w:fldCharType="begin"/>
            </w:r>
            <w:r w:rsidR="00BC22E4">
              <w:rPr>
                <w:webHidden/>
              </w:rPr>
              <w:instrText xml:space="preserve"> PAGEREF _Toc68264471 \h </w:instrText>
            </w:r>
            <w:r w:rsidR="00BC22E4">
              <w:rPr>
                <w:webHidden/>
              </w:rPr>
            </w:r>
            <w:r w:rsidR="00BC22E4">
              <w:rPr>
                <w:webHidden/>
              </w:rPr>
              <w:fldChar w:fldCharType="separate"/>
            </w:r>
            <w:r w:rsidR="00F962D0">
              <w:rPr>
                <w:rFonts w:hint="eastAsia"/>
                <w:webHidden/>
              </w:rPr>
              <w:t>69</w:t>
            </w:r>
            <w:r w:rsidR="00BC22E4">
              <w:rPr>
                <w:webHidden/>
              </w:rPr>
              <w:fldChar w:fldCharType="end"/>
            </w:r>
          </w:hyperlink>
        </w:p>
        <w:p w14:paraId="779E97CC"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72" w:history="1">
            <w:r w:rsidR="00BC22E4" w:rsidRPr="002B1BC5">
              <w:rPr>
                <w:rStyle w:val="af"/>
                <w:rFonts w:cs="Huawei Sans"/>
                <w:bCs/>
                <w:snapToGrid w:val="0"/>
              </w:rPr>
              <w:t>1.6.2</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表数据的插入</w:t>
            </w:r>
            <w:r w:rsidR="00BC22E4">
              <w:rPr>
                <w:webHidden/>
              </w:rPr>
              <w:tab/>
            </w:r>
            <w:r w:rsidR="00BC22E4">
              <w:rPr>
                <w:webHidden/>
              </w:rPr>
              <w:fldChar w:fldCharType="begin"/>
            </w:r>
            <w:r w:rsidR="00BC22E4">
              <w:rPr>
                <w:webHidden/>
              </w:rPr>
              <w:instrText xml:space="preserve"> PAGEREF _Toc68264472 \h </w:instrText>
            </w:r>
            <w:r w:rsidR="00BC22E4">
              <w:rPr>
                <w:webHidden/>
              </w:rPr>
            </w:r>
            <w:r w:rsidR="00BC22E4">
              <w:rPr>
                <w:webHidden/>
              </w:rPr>
              <w:fldChar w:fldCharType="separate"/>
            </w:r>
            <w:r w:rsidR="00F962D0">
              <w:rPr>
                <w:rFonts w:hint="eastAsia"/>
                <w:webHidden/>
              </w:rPr>
              <w:t>73</w:t>
            </w:r>
            <w:r w:rsidR="00BC22E4">
              <w:rPr>
                <w:webHidden/>
              </w:rPr>
              <w:fldChar w:fldCharType="end"/>
            </w:r>
          </w:hyperlink>
        </w:p>
        <w:p w14:paraId="1A326419" w14:textId="77777777" w:rsidR="00BC22E4" w:rsidRDefault="00C164B2">
          <w:pPr>
            <w:pStyle w:val="TOC3"/>
            <w:tabs>
              <w:tab w:val="right" w:leader="dot" w:pos="9628"/>
            </w:tabs>
            <w:rPr>
              <w:rFonts w:asciiTheme="minorHAnsi" w:eastAsiaTheme="minorEastAsia" w:hAnsiTheme="minorHAnsi" w:cstheme="minorBidi"/>
              <w:kern w:val="2"/>
              <w:sz w:val="21"/>
              <w:szCs w:val="22"/>
            </w:rPr>
          </w:pPr>
          <w:hyperlink w:anchor="_Toc68264473" w:history="1">
            <w:r w:rsidR="00BC22E4" w:rsidRPr="002B1BC5">
              <w:rPr>
                <w:rStyle w:val="af"/>
                <w:rFonts w:cs="Huawei Sans"/>
                <w:bCs/>
                <w:snapToGrid w:val="0"/>
              </w:rPr>
              <w:t>1.6.3</w:t>
            </w:r>
            <w:r w:rsidR="00BC22E4" w:rsidRPr="002B1BC5">
              <w:rPr>
                <w:rStyle w:val="af"/>
                <w:rFonts w:ascii="Huawei Sans" w:hAnsi="Huawei Sans" w:cs="Huawei Sans" w:hint="eastAsia"/>
              </w:rPr>
              <w:t xml:space="preserve"> </w:t>
            </w:r>
            <w:r w:rsidR="00BC22E4" w:rsidRPr="002B1BC5">
              <w:rPr>
                <w:rStyle w:val="af"/>
                <w:rFonts w:ascii="Huawei Sans" w:hAnsi="Huawei Sans" w:cs="Huawei Sans" w:hint="eastAsia"/>
              </w:rPr>
              <w:t>数据查询</w:t>
            </w:r>
            <w:r w:rsidR="00BC22E4">
              <w:rPr>
                <w:webHidden/>
              </w:rPr>
              <w:tab/>
            </w:r>
            <w:r w:rsidR="00BC22E4">
              <w:rPr>
                <w:webHidden/>
              </w:rPr>
              <w:fldChar w:fldCharType="begin"/>
            </w:r>
            <w:r w:rsidR="00BC22E4">
              <w:rPr>
                <w:webHidden/>
              </w:rPr>
              <w:instrText xml:space="preserve"> PAGEREF _Toc68264473 \h </w:instrText>
            </w:r>
            <w:r w:rsidR="00BC22E4">
              <w:rPr>
                <w:webHidden/>
              </w:rPr>
            </w:r>
            <w:r w:rsidR="00BC22E4">
              <w:rPr>
                <w:webHidden/>
              </w:rPr>
              <w:fldChar w:fldCharType="separate"/>
            </w:r>
            <w:r w:rsidR="00F962D0">
              <w:rPr>
                <w:rFonts w:hint="eastAsia"/>
                <w:webHidden/>
              </w:rPr>
              <w:t>80</w:t>
            </w:r>
            <w:r w:rsidR="00BC22E4">
              <w:rPr>
                <w:webHidden/>
              </w:rPr>
              <w:fldChar w:fldCharType="end"/>
            </w:r>
          </w:hyperlink>
        </w:p>
        <w:p w14:paraId="54E165E4" w14:textId="70643A5A" w:rsidR="00A005AC" w:rsidRPr="002D4E31" w:rsidRDefault="001B3964" w:rsidP="0034219D">
          <w:pPr>
            <w:pStyle w:val="TOC3"/>
            <w:tabs>
              <w:tab w:val="right" w:leader="dot" w:pos="9628"/>
            </w:tabs>
            <w:rPr>
              <w:rFonts w:ascii="Huawei Sans" w:hAnsi="Huawei Sans" w:cs="Huawei Sans"/>
              <w:lang w:val="zh-CN"/>
            </w:rPr>
          </w:pPr>
          <w:r w:rsidRPr="002D4E31">
            <w:rPr>
              <w:rFonts w:ascii="Huawei Sans" w:hAnsi="Huawei Sans" w:cs="Huawei Sans"/>
            </w:rPr>
            <w:fldChar w:fldCharType="end"/>
          </w:r>
        </w:p>
      </w:sdtContent>
    </w:sdt>
    <w:bookmarkEnd w:id="0" w:displacedByCustomXml="prev"/>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Start w:id="10" w:name="_Toc48145791" w:displacedByCustomXml="prev"/>
    <w:bookmarkStart w:id="11" w:name="_Toc466755571" w:displacedByCustomXml="prev"/>
    <w:p w14:paraId="6DDFA041" w14:textId="6A12234E" w:rsidR="00B7185A" w:rsidRPr="002D4E31" w:rsidRDefault="00B7185A" w:rsidP="00B7185A">
      <w:pPr>
        <w:pStyle w:val="63"/>
        <w:rPr>
          <w:rFonts w:ascii="Huawei Sans" w:hAnsi="Huawei Sans" w:cs="Huawei Sans"/>
        </w:rPr>
      </w:pPr>
      <w:bookmarkStart w:id="12" w:name="_Toc68264441"/>
      <w:r w:rsidRPr="002D4E31">
        <w:rPr>
          <w:rFonts w:ascii="Huawei Sans" w:hAnsi="Huawei Sans" w:cs="Huawei Sans"/>
        </w:rPr>
        <w:lastRenderedPageBreak/>
        <w:t>前</w:t>
      </w:r>
      <w:r w:rsidRPr="002D4E31">
        <w:rPr>
          <w:rFonts w:ascii="Huawei Sans" w:hAnsi="Huawei Sans" w:cs="Huawei Sans"/>
        </w:rPr>
        <w:t xml:space="preserve">  </w:t>
      </w:r>
      <w:r w:rsidRPr="002D4E31">
        <w:rPr>
          <w:rFonts w:ascii="Huawei Sans" w:hAnsi="Huawei Sans" w:cs="Huawei Sans"/>
        </w:rPr>
        <w:t>言</w:t>
      </w:r>
      <w:bookmarkEnd w:id="10"/>
      <w:bookmarkEnd w:id="12"/>
    </w:p>
    <w:p w14:paraId="3713E070" w14:textId="77777777" w:rsidR="00B7185A" w:rsidRPr="002D4E31" w:rsidRDefault="00B7185A" w:rsidP="00B7185A">
      <w:pPr>
        <w:pStyle w:val="Heading2NoNumber"/>
        <w:rPr>
          <w:rFonts w:ascii="Huawei Sans" w:hAnsi="Huawei Sans" w:cs="Huawei Sans"/>
          <w:lang w:eastAsia="zh-CN"/>
        </w:rPr>
      </w:pPr>
      <w:bookmarkStart w:id="13" w:name="_Toc7361461"/>
      <w:bookmarkStart w:id="14" w:name="_Toc48143481"/>
      <w:bookmarkStart w:id="15" w:name="_Toc48145792"/>
      <w:bookmarkStart w:id="16" w:name="_Toc68264442"/>
      <w:r w:rsidRPr="002D4E31">
        <w:rPr>
          <w:rFonts w:ascii="Huawei Sans" w:hAnsi="Huawei Sans" w:cs="Huawei Sans"/>
          <w:lang w:eastAsia="zh-CN"/>
        </w:rPr>
        <w:t>简介</w:t>
      </w:r>
      <w:bookmarkEnd w:id="13"/>
      <w:bookmarkEnd w:id="14"/>
      <w:bookmarkEnd w:id="15"/>
      <w:bookmarkEnd w:id="16"/>
    </w:p>
    <w:p w14:paraId="10960839" w14:textId="2E9BCAD3" w:rsidR="00B7185A" w:rsidRPr="002D4E31" w:rsidRDefault="00B7185A" w:rsidP="00AD092B">
      <w:pPr>
        <w:pStyle w:val="1e"/>
      </w:pPr>
      <w:r w:rsidRPr="002D4E31">
        <w:t>本实验指导书主要目的是为了让读者了解</w:t>
      </w:r>
      <w:r w:rsidRPr="002D4E31">
        <w:t>GaussDB(</w:t>
      </w:r>
      <w:r w:rsidR="007A2908">
        <w:t>for openGauss</w:t>
      </w:r>
      <w:r w:rsidRPr="002D4E31">
        <w:t>)</w:t>
      </w:r>
      <w:r w:rsidRPr="002D4E31">
        <w:t>数据库的基本操作。</w:t>
      </w:r>
    </w:p>
    <w:p w14:paraId="66C63CE2" w14:textId="4AF2D56A" w:rsidR="00B7185A" w:rsidRPr="002D4E31" w:rsidRDefault="00B7185A" w:rsidP="00B7185A">
      <w:pPr>
        <w:pStyle w:val="Heading2NoNumber"/>
        <w:rPr>
          <w:rFonts w:ascii="Huawei Sans" w:hAnsi="Huawei Sans" w:cs="Huawei Sans"/>
          <w:lang w:eastAsia="zh-CN"/>
        </w:rPr>
      </w:pPr>
      <w:bookmarkStart w:id="17" w:name="_Toc7361462"/>
      <w:bookmarkStart w:id="18" w:name="_Toc48143482"/>
      <w:bookmarkStart w:id="19" w:name="_Toc48145793"/>
      <w:bookmarkStart w:id="20" w:name="_Toc68264443"/>
      <w:r w:rsidRPr="002D4E31">
        <w:rPr>
          <w:rFonts w:ascii="Huawei Sans" w:hAnsi="Huawei Sans" w:cs="Huawei Sans"/>
          <w:lang w:eastAsia="zh-CN"/>
        </w:rPr>
        <w:t>内容描述</w:t>
      </w:r>
      <w:bookmarkEnd w:id="17"/>
      <w:bookmarkEnd w:id="18"/>
      <w:bookmarkEnd w:id="19"/>
      <w:bookmarkEnd w:id="20"/>
    </w:p>
    <w:p w14:paraId="5E1AA38F" w14:textId="18AE658E" w:rsidR="00B7185A" w:rsidRPr="002D4E31" w:rsidRDefault="00B7185A" w:rsidP="00AD092B">
      <w:pPr>
        <w:pStyle w:val="1e"/>
      </w:pPr>
      <w:r w:rsidRPr="002D4E31">
        <w:t>本实验指导书通过用户管理、表管理、数据库对象等管理的操作，介绍在</w:t>
      </w:r>
      <w:r w:rsidRPr="002D4E31">
        <w:t>DAS</w:t>
      </w:r>
      <w:r w:rsidRPr="002D4E31">
        <w:t>环境下如何使用</w:t>
      </w:r>
      <w:r w:rsidRPr="002D4E31">
        <w:t>GaussDB(</w:t>
      </w:r>
      <w:r w:rsidR="007A2908">
        <w:t>for openGauss</w:t>
      </w:r>
      <w:r w:rsidRPr="002D4E31">
        <w:t>)</w:t>
      </w:r>
      <w:r w:rsidRPr="002D4E31">
        <w:t>。</w:t>
      </w:r>
    </w:p>
    <w:p w14:paraId="39F09FF5" w14:textId="76BDBED8" w:rsidR="00B7185A" w:rsidRPr="002D4E31" w:rsidRDefault="00B7185A" w:rsidP="00B7185A">
      <w:pPr>
        <w:pStyle w:val="Heading2NoNumber"/>
        <w:rPr>
          <w:rFonts w:ascii="Huawei Sans" w:hAnsi="Huawei Sans" w:cs="Huawei Sans"/>
        </w:rPr>
      </w:pPr>
      <w:bookmarkStart w:id="21" w:name="_Toc7361465"/>
      <w:bookmarkStart w:id="22" w:name="_Toc48143483"/>
      <w:bookmarkStart w:id="23" w:name="_Toc48145794"/>
      <w:bookmarkStart w:id="24" w:name="_Toc68264444"/>
      <w:r w:rsidRPr="002D4E31">
        <w:rPr>
          <w:rFonts w:ascii="Huawei Sans" w:hAnsi="Huawei Sans" w:cs="Huawei Sans"/>
        </w:rPr>
        <w:t>实验环境说明</w:t>
      </w:r>
      <w:bookmarkEnd w:id="21"/>
      <w:bookmarkEnd w:id="22"/>
      <w:bookmarkEnd w:id="23"/>
      <w:bookmarkEnd w:id="24"/>
    </w:p>
    <w:p w14:paraId="5F354CDF" w14:textId="77777777" w:rsidR="00B7185A" w:rsidRPr="002D4E31" w:rsidRDefault="00B7185A" w:rsidP="00B931ED">
      <w:pPr>
        <w:pStyle w:val="41"/>
        <w:rPr>
          <w:rFonts w:hint="eastAsia"/>
        </w:rPr>
      </w:pPr>
      <w:r w:rsidRPr="002D4E31">
        <w:t>组网说明</w:t>
      </w:r>
    </w:p>
    <w:p w14:paraId="1AD3032C" w14:textId="07F2AB71" w:rsidR="00B7185A" w:rsidRPr="002D4E31" w:rsidRDefault="00B7185A" w:rsidP="00AD092B">
      <w:pPr>
        <w:pStyle w:val="1e"/>
      </w:pPr>
      <w:r w:rsidRPr="002D4E31">
        <w:t>本实验环境为华为云</w:t>
      </w:r>
      <w:r w:rsidRPr="002D4E31">
        <w:t>GaussDB(</w:t>
      </w:r>
      <w:r w:rsidR="007A2908">
        <w:t>for openGauss</w:t>
      </w:r>
      <w:r w:rsidRPr="002D4E31">
        <w:t>)</w:t>
      </w:r>
      <w:r w:rsidRPr="002D4E31">
        <w:t>数据库。如果没有购买</w:t>
      </w:r>
      <w:r w:rsidRPr="002D4E31">
        <w:t>GaussDB(</w:t>
      </w:r>
      <w:r w:rsidR="007A2908">
        <w:t>for openGauss</w:t>
      </w:r>
      <w:r w:rsidRPr="002D4E31">
        <w:t>)</w:t>
      </w:r>
      <w:r w:rsidRPr="002D4E31">
        <w:t>则参考《</w:t>
      </w:r>
      <w:r w:rsidRPr="002D4E31">
        <w:t>01 GaussDB(</w:t>
      </w:r>
      <w:r w:rsidR="007A2908">
        <w:t>for openGauss</w:t>
      </w:r>
      <w:r w:rsidRPr="002D4E31">
        <w:t>)</w:t>
      </w:r>
      <w:r w:rsidRPr="002D4E31">
        <w:t>数据库实验环境搭建指导手册》进行购买。</w:t>
      </w:r>
    </w:p>
    <w:p w14:paraId="2C2D61A3" w14:textId="77777777" w:rsidR="00B7185A" w:rsidRPr="002D4E31" w:rsidRDefault="00B7185A" w:rsidP="00B931ED">
      <w:pPr>
        <w:pStyle w:val="41"/>
        <w:rPr>
          <w:rFonts w:hint="eastAsia"/>
        </w:rPr>
      </w:pPr>
      <w:r w:rsidRPr="002D4E31">
        <w:t>设备介绍</w:t>
      </w:r>
    </w:p>
    <w:p w14:paraId="64077BF6" w14:textId="77777777" w:rsidR="00B7185A" w:rsidRDefault="00B7185A" w:rsidP="00AD092B">
      <w:pPr>
        <w:pStyle w:val="1e"/>
      </w:pPr>
      <w:r w:rsidRPr="002D4E31">
        <w:t>为了满足本实验需要，建议实验环境采用以下配置：</w:t>
      </w:r>
    </w:p>
    <w:p w14:paraId="39724BE6" w14:textId="04C40DC3" w:rsidR="00BD7485" w:rsidRPr="002D4E31" w:rsidRDefault="00BD7485" w:rsidP="00BD7485">
      <w:pPr>
        <w:pStyle w:val="50"/>
        <w:numPr>
          <w:ilvl w:val="0"/>
          <w:numId w:val="0"/>
        </w:numPr>
        <w:ind w:left="1701" w:firstLineChars="1150" w:firstLine="2668"/>
        <w:jc w:val="left"/>
        <w:rPr>
          <w:rFonts w:hint="eastAsia"/>
        </w:rPr>
      </w:pPr>
      <w:r w:rsidRPr="007321F0">
        <w:rPr>
          <w:rFonts w:hint="eastAsia"/>
        </w:rPr>
        <w:t>设备明细表</w:t>
      </w:r>
    </w:p>
    <w:tbl>
      <w:tblPr>
        <w:tblStyle w:val="V30"/>
        <w:tblW w:w="859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1E0" w:firstRow="1" w:lastRow="1" w:firstColumn="1" w:lastColumn="1" w:noHBand="0" w:noVBand="0"/>
      </w:tblPr>
      <w:tblGrid>
        <w:gridCol w:w="1519"/>
        <w:gridCol w:w="2824"/>
        <w:gridCol w:w="4247"/>
      </w:tblGrid>
      <w:tr w:rsidR="00B7185A" w:rsidRPr="002D4E31" w14:paraId="41AB4412" w14:textId="77777777" w:rsidTr="00CE2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32F6E5AD" w14:textId="77777777" w:rsidR="00B7185A" w:rsidRPr="002D4E31" w:rsidRDefault="00B7185A" w:rsidP="007D7E8B">
            <w:pPr>
              <w:pStyle w:val="59"/>
              <w:rPr>
                <w:rFonts w:ascii="Huawei Sans" w:hAnsi="Huawei Sans" w:cs="Huawei Sans"/>
              </w:rPr>
            </w:pPr>
            <w:r w:rsidRPr="002D4E31">
              <w:rPr>
                <w:rFonts w:ascii="Huawei Sans" w:hAnsi="Huawei Sans" w:cs="Huawei Sans"/>
              </w:rPr>
              <w:t>设备名称</w:t>
            </w:r>
          </w:p>
        </w:tc>
        <w:tc>
          <w:tcPr>
            <w:tcW w:w="2824" w:type="dxa"/>
          </w:tcPr>
          <w:p w14:paraId="44D5E9FA" w14:textId="77777777" w:rsidR="00B7185A" w:rsidRPr="002D4E31" w:rsidRDefault="00B7185A" w:rsidP="007D7E8B">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2D4E31">
              <w:rPr>
                <w:rFonts w:ascii="Huawei Sans" w:hAnsi="Huawei Sans" w:cs="Huawei Sans"/>
              </w:rPr>
              <w:t>设备型号</w:t>
            </w:r>
          </w:p>
        </w:tc>
        <w:tc>
          <w:tcPr>
            <w:tcW w:w="4247" w:type="dxa"/>
          </w:tcPr>
          <w:p w14:paraId="5D7DE446" w14:textId="77777777" w:rsidR="00B7185A" w:rsidRPr="002D4E31" w:rsidRDefault="00B7185A" w:rsidP="007D7E8B">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2D4E31">
              <w:rPr>
                <w:rFonts w:ascii="Huawei Sans" w:hAnsi="Huawei Sans" w:cs="Huawei Sans"/>
              </w:rPr>
              <w:t>软件版本</w:t>
            </w:r>
          </w:p>
        </w:tc>
      </w:tr>
      <w:tr w:rsidR="00B7185A" w:rsidRPr="002D4E31" w14:paraId="3091DC3E" w14:textId="77777777" w:rsidTr="00CE268D">
        <w:tc>
          <w:tcPr>
            <w:cnfStyle w:val="001000000000" w:firstRow="0" w:lastRow="0" w:firstColumn="1" w:lastColumn="0" w:oddVBand="0" w:evenVBand="0" w:oddHBand="0" w:evenHBand="0" w:firstRowFirstColumn="0" w:firstRowLastColumn="0" w:lastRowFirstColumn="0" w:lastRowLastColumn="0"/>
            <w:tcW w:w="1519" w:type="dxa"/>
          </w:tcPr>
          <w:p w14:paraId="625F3CEE" w14:textId="77777777" w:rsidR="00B7185A" w:rsidRPr="002D4E31" w:rsidRDefault="00B7185A" w:rsidP="007D7E8B">
            <w:pPr>
              <w:pStyle w:val="59"/>
              <w:jc w:val="left"/>
              <w:rPr>
                <w:rFonts w:ascii="Huawei Sans" w:hAnsi="Huawei Sans" w:cs="Huawei Sans"/>
              </w:rPr>
            </w:pPr>
            <w:r w:rsidRPr="002D4E31">
              <w:rPr>
                <w:rFonts w:ascii="Huawei Sans" w:hAnsi="Huawei Sans" w:cs="Huawei Sans"/>
              </w:rPr>
              <w:t>数据库</w:t>
            </w:r>
          </w:p>
        </w:tc>
        <w:tc>
          <w:tcPr>
            <w:tcW w:w="2824" w:type="dxa"/>
          </w:tcPr>
          <w:p w14:paraId="7AB160DB" w14:textId="0166A094" w:rsidR="00B7185A" w:rsidRPr="002D4E31" w:rsidRDefault="00B7185A" w:rsidP="00087A17">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2D4E31">
              <w:rPr>
                <w:rFonts w:ascii="Huawei Sans" w:hAnsi="Huawei Sans" w:cs="Huawei Sans"/>
              </w:rPr>
              <w:t>GaussDB(</w:t>
            </w:r>
            <w:r w:rsidR="007A2908">
              <w:rPr>
                <w:rFonts w:ascii="Huawei Sans" w:hAnsi="Huawei Sans" w:cs="Huawei Sans"/>
              </w:rPr>
              <w:t>for openGauss</w:t>
            </w:r>
            <w:r w:rsidRPr="002D4E31">
              <w:rPr>
                <w:rFonts w:ascii="Huawei Sans" w:hAnsi="Huawei Sans" w:cs="Huawei Sans"/>
              </w:rPr>
              <w:t xml:space="preserve">) </w:t>
            </w:r>
            <w:r w:rsidR="00A86839">
              <w:rPr>
                <w:rFonts w:ascii="Huawei Sans" w:hAnsi="Huawei Sans" w:cs="Huawei Sans"/>
              </w:rPr>
              <w:t>8</w:t>
            </w:r>
            <w:r w:rsidRPr="002D4E31">
              <w:rPr>
                <w:rFonts w:ascii="Huawei Sans" w:hAnsi="Huawei Sans" w:cs="Huawei Sans"/>
              </w:rPr>
              <w:t xml:space="preserve"> </w:t>
            </w:r>
            <w:r w:rsidRPr="002D4E31">
              <w:rPr>
                <w:rFonts w:ascii="Huawei Sans" w:hAnsi="Huawei Sans" w:cs="Huawei Sans"/>
              </w:rPr>
              <w:t>核</w:t>
            </w:r>
            <w:r w:rsidR="00A86839">
              <w:rPr>
                <w:rFonts w:ascii="Huawei Sans" w:hAnsi="Huawei Sans" w:cs="Huawei Sans"/>
              </w:rPr>
              <w:t xml:space="preserve"> | </w:t>
            </w:r>
            <w:r w:rsidR="00087A17">
              <w:rPr>
                <w:rFonts w:ascii="Huawei Sans" w:hAnsi="Huawei Sans" w:cs="Huawei Sans"/>
              </w:rPr>
              <w:t>64</w:t>
            </w:r>
            <w:r w:rsidRPr="002D4E31">
              <w:rPr>
                <w:rFonts w:ascii="Huawei Sans" w:hAnsi="Huawei Sans" w:cs="Huawei Sans"/>
              </w:rPr>
              <w:t xml:space="preserve"> GB</w:t>
            </w:r>
          </w:p>
        </w:tc>
        <w:tc>
          <w:tcPr>
            <w:tcW w:w="4247" w:type="dxa"/>
          </w:tcPr>
          <w:p w14:paraId="01DDAF11" w14:textId="34B0CA9C" w:rsidR="00B7185A" w:rsidRPr="002D4E31" w:rsidRDefault="00B7185A" w:rsidP="00087A17">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2D4E31">
              <w:rPr>
                <w:rFonts w:ascii="Huawei Sans" w:hAnsi="Huawei Sans" w:cs="Huawei Sans"/>
              </w:rPr>
              <w:t>GaussDB(</w:t>
            </w:r>
            <w:r w:rsidR="007A2908">
              <w:rPr>
                <w:rFonts w:ascii="Huawei Sans" w:hAnsi="Huawei Sans" w:cs="Huawei Sans"/>
              </w:rPr>
              <w:t>for openGauss</w:t>
            </w:r>
            <w:r w:rsidRPr="002D4E31">
              <w:rPr>
                <w:rFonts w:ascii="Huawei Sans" w:hAnsi="Huawei Sans" w:cs="Huawei Sans"/>
              </w:rPr>
              <w:t>)</w:t>
            </w:r>
            <w:r w:rsidR="00087A17">
              <w:rPr>
                <w:rFonts w:ascii="Huawei Sans" w:hAnsi="Huawei Sans" w:cs="Huawei Sans" w:hint="eastAsia"/>
              </w:rPr>
              <w:t xml:space="preserve"> </w:t>
            </w:r>
            <w:r w:rsidR="00B018D7">
              <w:rPr>
                <w:rFonts w:ascii="Huawei Sans" w:hAnsi="Huawei Sans" w:cs="Huawei Sans"/>
              </w:rPr>
              <w:t>1.4</w:t>
            </w:r>
            <w:r w:rsidR="00087A17">
              <w:rPr>
                <w:rFonts w:ascii="Huawei Sans" w:hAnsi="Huawei Sans" w:cs="Huawei Sans"/>
              </w:rPr>
              <w:t>企业版</w:t>
            </w:r>
          </w:p>
        </w:tc>
      </w:tr>
    </w:tbl>
    <w:p w14:paraId="47D234EE" w14:textId="77777777" w:rsidR="0092685C" w:rsidRDefault="0092685C" w:rsidP="0092685C">
      <w:pPr>
        <w:pStyle w:val="Heading2NoNumber"/>
        <w:rPr>
          <w:rFonts w:hint="eastAsia"/>
          <w:lang w:eastAsia="zh-CN"/>
        </w:rPr>
      </w:pPr>
      <w:bookmarkStart w:id="25" w:name="_Toc68264445"/>
      <w:r>
        <w:rPr>
          <w:rFonts w:hint="eastAsia"/>
          <w:lang w:eastAsia="zh-CN"/>
        </w:rPr>
        <w:lastRenderedPageBreak/>
        <w:t>实验概览</w:t>
      </w:r>
      <w:bookmarkEnd w:id="25"/>
    </w:p>
    <w:p w14:paraId="42E0B08A" w14:textId="571749CF" w:rsidR="00B7185A" w:rsidRDefault="00031AD0" w:rsidP="00B7185A">
      <w:pPr>
        <w:ind w:right="220"/>
        <w:rPr>
          <w:rFonts w:ascii="Huawei Sans" w:hAnsi="Huawei Sans" w:cs="Huawei Sans"/>
        </w:rPr>
      </w:pPr>
      <w:r>
        <w:rPr>
          <w:noProof/>
        </w:rPr>
        <w:drawing>
          <wp:inline distT="0" distB="0" distL="0" distR="0" wp14:anchorId="057AA438" wp14:editId="1B0ED483">
            <wp:extent cx="5454000" cy="2401200"/>
            <wp:effectExtent l="19050" t="19050" r="13970" b="18415"/>
            <wp:docPr id="312" name="图片 312" descr="C:\Users\swx941157\AppData\Roaming\eSpace_Desktop\UserData\swx941157\imagefiles\originalImgfiles\18467222-3468-4BDC-B49D-6A6E86AFF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wx941157\AppData\Roaming\eSpace_Desktop\UserData\swx941157\imagefiles\originalImgfiles\18467222-3468-4BDC-B49D-6A6E86AFF22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4000" cy="2401200"/>
                    </a:xfrm>
                    <a:prstGeom prst="rect">
                      <a:avLst/>
                    </a:prstGeom>
                    <a:noFill/>
                    <a:ln w="12700">
                      <a:solidFill>
                        <a:schemeClr val="bg1">
                          <a:lumMod val="85000"/>
                        </a:schemeClr>
                      </a:solidFill>
                    </a:ln>
                  </pic:spPr>
                </pic:pic>
              </a:graphicData>
            </a:graphic>
          </wp:inline>
        </w:drawing>
      </w:r>
    </w:p>
    <w:p w14:paraId="6F7E1F72" w14:textId="5F3FF279" w:rsidR="00BD7485" w:rsidRDefault="00BD7485" w:rsidP="00BD7485">
      <w:pPr>
        <w:pStyle w:val="9"/>
        <w:numPr>
          <w:ilvl w:val="0"/>
          <w:numId w:val="0"/>
        </w:numPr>
        <w:ind w:left="1701" w:firstLineChars="1350" w:firstLine="3132"/>
        <w:jc w:val="left"/>
        <w:rPr>
          <w:rFonts w:ascii="Huawei Sans" w:hAnsi="Huawei Sans" w:cs="Huawei Sans"/>
        </w:rPr>
      </w:pPr>
      <w:r>
        <w:rPr>
          <w:rFonts w:hint="eastAsia"/>
        </w:rPr>
        <w:t>本实验概览图</w:t>
      </w:r>
    </w:p>
    <w:p w14:paraId="54894176" w14:textId="1DC16BD1" w:rsidR="00BD7485" w:rsidRDefault="00BD7485">
      <w:pPr>
        <w:topLinePunct w:val="0"/>
        <w:adjustRightInd/>
        <w:snapToGrid/>
        <w:spacing w:before="0" w:after="0" w:line="240" w:lineRule="auto"/>
        <w:ind w:left="0"/>
        <w:rPr>
          <w:rFonts w:ascii="Huawei Sans" w:hAnsi="Huawei Sans" w:cs="Huawei Sans"/>
        </w:rPr>
      </w:pPr>
      <w:r>
        <w:rPr>
          <w:rFonts w:ascii="Huawei Sans" w:hAnsi="Huawei Sans" w:cs="Huawei Sans"/>
        </w:rPr>
        <w:br w:type="page"/>
      </w:r>
    </w:p>
    <w:p w14:paraId="2DEDFAD2" w14:textId="0C209553" w:rsidR="00896E8D" w:rsidRPr="002D4E31" w:rsidRDefault="00B7185A" w:rsidP="00B7185A">
      <w:pPr>
        <w:pStyle w:val="1"/>
        <w:rPr>
          <w:rFonts w:ascii="Huawei Sans" w:hAnsi="Huawei Sans" w:cs="Huawei Sans"/>
        </w:rPr>
      </w:pPr>
      <w:bookmarkStart w:id="26" w:name="_Toc68264446"/>
      <w:r w:rsidRPr="002D4E31">
        <w:rPr>
          <w:rFonts w:ascii="Huawei Sans" w:hAnsi="Huawei Sans" w:cs="Huawei Sans"/>
        </w:rPr>
        <w:lastRenderedPageBreak/>
        <w:t>GaussDB(</w:t>
      </w:r>
      <w:r w:rsidR="007A2908">
        <w:rPr>
          <w:rFonts w:ascii="Huawei Sans" w:hAnsi="Huawei Sans" w:cs="Huawei Sans"/>
        </w:rPr>
        <w:t>for openGauss</w:t>
      </w:r>
      <w:r w:rsidR="00596C17">
        <w:rPr>
          <w:rFonts w:ascii="Huawei Sans" w:hAnsi="Huawei Sans" w:cs="Huawei Sans"/>
        </w:rPr>
        <w:t>)</w:t>
      </w:r>
      <w:r w:rsidRPr="002D4E31">
        <w:rPr>
          <w:rFonts w:ascii="Huawei Sans" w:hAnsi="Huawei Sans" w:cs="Huawei Sans"/>
        </w:rPr>
        <w:t>数据库开发实验</w:t>
      </w:r>
      <w:bookmarkEnd w:id="26"/>
    </w:p>
    <w:p w14:paraId="456A272E" w14:textId="1522D50A" w:rsidR="00E74710" w:rsidRPr="00525181" w:rsidRDefault="00E74710" w:rsidP="00E74710">
      <w:pPr>
        <w:pStyle w:val="2"/>
        <w:rPr>
          <w:rFonts w:hint="eastAsia"/>
        </w:rPr>
      </w:pPr>
      <w:bookmarkStart w:id="27" w:name="_Toc55405240"/>
      <w:bookmarkStart w:id="28" w:name="_Toc68264447"/>
      <w:bookmarkStart w:id="29" w:name="_Toc55405237"/>
      <w:r w:rsidRPr="00525181">
        <w:t>创建和管理数据库</w:t>
      </w:r>
      <w:bookmarkEnd w:id="27"/>
      <w:bookmarkEnd w:id="28"/>
    </w:p>
    <w:p w14:paraId="146DE8A7" w14:textId="4AF7AE6E" w:rsidR="00E74710" w:rsidRDefault="00E74710" w:rsidP="00E74710">
      <w:pPr>
        <w:pStyle w:val="3"/>
        <w:rPr>
          <w:rFonts w:hint="eastAsia"/>
        </w:rPr>
      </w:pPr>
      <w:bookmarkStart w:id="30" w:name="_Toc68264448"/>
      <w:r w:rsidRPr="00525181">
        <w:t>创建数据库</w:t>
      </w:r>
      <w:bookmarkEnd w:id="30"/>
    </w:p>
    <w:p w14:paraId="3A8B71C8" w14:textId="7D59952A" w:rsidR="00E74710" w:rsidRDefault="00E74710">
      <w:pPr>
        <w:pStyle w:val="30"/>
      </w:pPr>
      <w:r>
        <w:t>进入数据库管理服务</w:t>
      </w:r>
      <w:r>
        <w:t>DAS</w:t>
      </w:r>
      <w:r>
        <w:rPr>
          <w:rFonts w:hint="eastAsia"/>
        </w:rPr>
        <w:t>，</w:t>
      </w:r>
      <w:r>
        <w:t>登录</w:t>
      </w:r>
      <w:r>
        <w:t>GaussDB(for openGauss</w:t>
      </w:r>
      <w:r>
        <w:rPr>
          <w:rFonts w:hint="eastAsia"/>
        </w:rPr>
        <w:t>)</w:t>
      </w:r>
      <w:r w:rsidR="00B018D7">
        <w:rPr>
          <w:rFonts w:hint="eastAsia"/>
        </w:rPr>
        <w:t>。</w:t>
      </w:r>
    </w:p>
    <w:p w14:paraId="7CD3F329" w14:textId="77777777" w:rsidR="00B018D7" w:rsidRPr="00B47A20" w:rsidRDefault="00B018D7" w:rsidP="00AD092B">
      <w:pPr>
        <w:pStyle w:val="1e"/>
      </w:pPr>
      <w:r w:rsidRPr="00B47A20">
        <w:rPr>
          <w:rFonts w:hint="eastAsia"/>
        </w:rPr>
        <w:t>在服务列表，选择数据库中的数据库管理服务</w:t>
      </w:r>
      <w:r w:rsidRPr="00C72E42">
        <w:t>DAS</w:t>
      </w:r>
      <w:r w:rsidRPr="00B47A20">
        <w:rPr>
          <w:rFonts w:hint="eastAsia"/>
        </w:rPr>
        <w:t>。</w:t>
      </w:r>
    </w:p>
    <w:p w14:paraId="6A247336" w14:textId="77777777" w:rsidR="00B018D7" w:rsidRPr="00B47A20" w:rsidRDefault="00B018D7" w:rsidP="00AD092B">
      <w:pPr>
        <w:pStyle w:val="1e"/>
        <w:rPr>
          <w:lang w:eastAsia="en-US"/>
        </w:rPr>
      </w:pPr>
      <w:r>
        <w:rPr>
          <w:noProof/>
        </w:rPr>
        <mc:AlternateContent>
          <mc:Choice Requires="wps">
            <w:drawing>
              <wp:anchor distT="0" distB="0" distL="114300" distR="114300" simplePos="0" relativeHeight="251982848" behindDoc="0" locked="0" layoutInCell="1" allowOverlap="1" wp14:anchorId="53772A91" wp14:editId="1DA8E700">
                <wp:simplePos x="0" y="0"/>
                <wp:positionH relativeFrom="column">
                  <wp:posOffset>5523230</wp:posOffset>
                </wp:positionH>
                <wp:positionV relativeFrom="paragraph">
                  <wp:posOffset>2036445</wp:posOffset>
                </wp:positionV>
                <wp:extent cx="375627" cy="45719"/>
                <wp:effectExtent l="38100" t="76200" r="0" b="88265"/>
                <wp:wrapNone/>
                <wp:docPr id="232" name="直接箭头连接符 232"/>
                <wp:cNvGraphicFramePr/>
                <a:graphic xmlns:a="http://schemas.openxmlformats.org/drawingml/2006/main">
                  <a:graphicData uri="http://schemas.microsoft.com/office/word/2010/wordprocessingShape">
                    <wps:wsp>
                      <wps:cNvCnPr/>
                      <wps:spPr>
                        <a:xfrm flipH="1">
                          <a:off x="0" y="0"/>
                          <a:ext cx="375627" cy="4571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9E6C53" id="_x0000_t32" coordsize="21600,21600" o:spt="32" o:oned="t" path="m,l21600,21600e" filled="f">
                <v:path arrowok="t" fillok="f" o:connecttype="none"/>
                <o:lock v:ext="edit" shapetype="t"/>
              </v:shapetype>
              <v:shape id="直接箭头连接符 232" o:spid="_x0000_s1026" type="#_x0000_t32" style="position:absolute;left:0;text-align:left;margin-left:434.9pt;margin-top:160.35pt;width:29.6pt;height:3.6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" strokecolor="#c7000b" strokeweight="2.25pt">
                <v:stroke endarrow="block"/>
              </v:shape>
            </w:pict>
          </mc:Fallback>
        </mc:AlternateContent>
      </w:r>
      <w:r>
        <w:rPr>
          <w:noProof/>
        </w:rPr>
        <mc:AlternateContent>
          <mc:Choice Requires="wps">
            <w:drawing>
              <wp:anchor distT="0" distB="0" distL="114300" distR="114300" simplePos="0" relativeHeight="251981824" behindDoc="0" locked="0" layoutInCell="1" allowOverlap="1" wp14:anchorId="73B2BB2C" wp14:editId="2AC36E76">
                <wp:simplePos x="0" y="0"/>
                <wp:positionH relativeFrom="column">
                  <wp:posOffset>4831080</wp:posOffset>
                </wp:positionH>
                <wp:positionV relativeFrom="paragraph">
                  <wp:posOffset>634365</wp:posOffset>
                </wp:positionV>
                <wp:extent cx="1086143" cy="1565910"/>
                <wp:effectExtent l="19050" t="19050" r="19050" b="15240"/>
                <wp:wrapNone/>
                <wp:docPr id="233" name="矩形 233"/>
                <wp:cNvGraphicFramePr/>
                <a:graphic xmlns:a="http://schemas.openxmlformats.org/drawingml/2006/main">
                  <a:graphicData uri="http://schemas.microsoft.com/office/word/2010/wordprocessingShape">
                    <wps:wsp>
                      <wps:cNvSpPr/>
                      <wps:spPr>
                        <a:xfrm>
                          <a:off x="0" y="0"/>
                          <a:ext cx="1086143" cy="15659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E0B5" id="矩形 233" o:spid="_x0000_s1026" style="position:absolute;left:0;text-align:left;margin-left:380.4pt;margin-top:49.95pt;width:85.5pt;height:1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" filled="f" strokecolor="#c7000b" strokeweight="2.25pt"/>
            </w:pict>
          </mc:Fallback>
        </mc:AlternateContent>
      </w:r>
      <w:r>
        <w:rPr>
          <w:noProof/>
        </w:rPr>
        <w:drawing>
          <wp:inline distT="0" distB="0" distL="0" distR="0" wp14:anchorId="267178DD" wp14:editId="6A368183">
            <wp:extent cx="5495925" cy="3687140"/>
            <wp:effectExtent l="0" t="0" r="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7576" cy="3701665"/>
                    </a:xfrm>
                    <a:prstGeom prst="rect">
                      <a:avLst/>
                    </a:prstGeom>
                  </pic:spPr>
                </pic:pic>
              </a:graphicData>
            </a:graphic>
          </wp:inline>
        </w:drawing>
      </w:r>
    </w:p>
    <w:p w14:paraId="1364E09F" w14:textId="4F8D507D" w:rsidR="00B018D7" w:rsidRDefault="00B018D7" w:rsidP="00EB272F">
      <w:pPr>
        <w:pStyle w:val="30"/>
        <w:numPr>
          <w:ilvl w:val="0"/>
          <w:numId w:val="0"/>
        </w:numPr>
        <w:ind w:left="1293" w:hanging="159"/>
      </w:pPr>
      <w:r>
        <w:rPr>
          <w:rFonts w:hint="eastAsia"/>
        </w:rPr>
        <w:t>选择“进入开发工具”。</w:t>
      </w:r>
    </w:p>
    <w:p w14:paraId="2009ECDC" w14:textId="77777777" w:rsidR="00B018D7" w:rsidRDefault="00B018D7" w:rsidP="00AD092B">
      <w:pPr>
        <w:pStyle w:val="1e"/>
        <w:rPr>
          <w:lang w:eastAsia="en-US"/>
        </w:rPr>
      </w:pPr>
      <w:r>
        <w:rPr>
          <w:noProof/>
        </w:rPr>
        <mc:AlternateContent>
          <mc:Choice Requires="wps">
            <w:drawing>
              <wp:anchor distT="0" distB="0" distL="114300" distR="114300" simplePos="0" relativeHeight="251983872" behindDoc="0" locked="0" layoutInCell="1" allowOverlap="1" wp14:anchorId="48136684" wp14:editId="2B50AD52">
                <wp:simplePos x="0" y="0"/>
                <wp:positionH relativeFrom="column">
                  <wp:posOffset>2087905</wp:posOffset>
                </wp:positionH>
                <wp:positionV relativeFrom="paragraph">
                  <wp:posOffset>1034542</wp:posOffset>
                </wp:positionV>
                <wp:extent cx="401044" cy="146298"/>
                <wp:effectExtent l="19050" t="19050" r="18415" b="25400"/>
                <wp:wrapNone/>
                <wp:docPr id="234" name="矩形 234"/>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FF99" id="矩形 234" o:spid="_x0000_s1026" style="position:absolute;left:0;text-align:left;margin-left:164.4pt;margin-top:81.45pt;width:31.6pt;height:11.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" filled="f" strokecolor="#c7000b" strokeweight="2.25pt"/>
            </w:pict>
          </mc:Fallback>
        </mc:AlternateContent>
      </w:r>
      <w:r>
        <w:rPr>
          <w:noProof/>
        </w:rPr>
        <w:drawing>
          <wp:inline distT="0" distB="0" distL="0" distR="0" wp14:anchorId="5115F4AF" wp14:editId="5258CBDE">
            <wp:extent cx="5654650" cy="1301895"/>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1255" cy="1314927"/>
                    </a:xfrm>
                    <a:prstGeom prst="rect">
                      <a:avLst/>
                    </a:prstGeom>
                  </pic:spPr>
                </pic:pic>
              </a:graphicData>
            </a:graphic>
          </wp:inline>
        </w:drawing>
      </w:r>
    </w:p>
    <w:p w14:paraId="24C6E1DF" w14:textId="21FC1432" w:rsidR="00B018D7" w:rsidRDefault="00B018D7" w:rsidP="00EB272F">
      <w:pPr>
        <w:pStyle w:val="30"/>
        <w:numPr>
          <w:ilvl w:val="0"/>
          <w:numId w:val="0"/>
        </w:numPr>
        <w:ind w:left="1134"/>
      </w:pPr>
      <w:bookmarkStart w:id="31" w:name="_Hlk88054440"/>
      <w:r>
        <w:rPr>
          <w:rFonts w:hint="eastAsia"/>
        </w:rPr>
        <w:lastRenderedPageBreak/>
        <w:t>DAS</w:t>
      </w:r>
      <w:r>
        <w:rPr>
          <w:rFonts w:hint="eastAsia"/>
        </w:rPr>
        <w:t>会自动为创建好的数据库实例建立一个连接，可以直接使用该连接登录。如果没有找到所需的连接，单击“新增数据库实例</w:t>
      </w:r>
      <w:r w:rsidRPr="00B47A20">
        <w:rPr>
          <w:rFonts w:hint="eastAsia"/>
        </w:rPr>
        <w:t>登录</w:t>
      </w:r>
      <w:r>
        <w:rPr>
          <w:rFonts w:hint="eastAsia"/>
        </w:rPr>
        <w:t>”</w:t>
      </w:r>
      <w:r w:rsidR="00A00386">
        <w:rPr>
          <w:rFonts w:hint="eastAsia"/>
        </w:rPr>
        <w:t>。</w:t>
      </w:r>
      <w:bookmarkEnd w:id="31"/>
    </w:p>
    <w:p w14:paraId="6518ABDF" w14:textId="70BC6BEF" w:rsidR="0084008D" w:rsidRDefault="00555761" w:rsidP="00AD092B">
      <w:pPr>
        <w:pStyle w:val="1e"/>
      </w:pPr>
      <w:r>
        <w:rPr>
          <w:noProof/>
        </w:rPr>
        <mc:AlternateContent>
          <mc:Choice Requires="wps">
            <w:drawing>
              <wp:anchor distT="0" distB="0" distL="114300" distR="114300" simplePos="0" relativeHeight="251744256" behindDoc="0" locked="0" layoutInCell="1" allowOverlap="1" wp14:anchorId="3043DEE3" wp14:editId="44065A9A">
                <wp:simplePos x="0" y="0"/>
                <wp:positionH relativeFrom="column">
                  <wp:posOffset>4979670</wp:posOffset>
                </wp:positionH>
                <wp:positionV relativeFrom="paragraph">
                  <wp:posOffset>1033780</wp:posOffset>
                </wp:positionV>
                <wp:extent cx="193638" cy="112956"/>
                <wp:effectExtent l="19050" t="19050" r="16510" b="20955"/>
                <wp:wrapNone/>
                <wp:docPr id="6" name="矩形 6"/>
                <wp:cNvGraphicFramePr/>
                <a:graphic xmlns:a="http://schemas.openxmlformats.org/drawingml/2006/main">
                  <a:graphicData uri="http://schemas.microsoft.com/office/word/2010/wordprocessingShape">
                    <wps:wsp>
                      <wps:cNvSpPr/>
                      <wps:spPr>
                        <a:xfrm>
                          <a:off x="0" y="0"/>
                          <a:ext cx="193638" cy="1129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0FC813" id="矩形 6" o:spid="_x0000_s1026" style="position:absolute;left:0;text-align:left;margin-left:392.1pt;margin-top:81.4pt;width:15.25pt;height:8.9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" filled="f" strokecolor="#c7000b" strokeweight="2.25pt"/>
            </w:pict>
          </mc:Fallback>
        </mc:AlternateContent>
      </w:r>
      <w:r w:rsidR="0084008D">
        <w:rPr>
          <w:noProof/>
        </w:rPr>
        <mc:AlternateContent>
          <mc:Choice Requires="wps">
            <w:drawing>
              <wp:anchor distT="0" distB="0" distL="114300" distR="114300" simplePos="0" relativeHeight="251745280" behindDoc="0" locked="0" layoutInCell="1" allowOverlap="1" wp14:anchorId="0F6969CD" wp14:editId="5C4EECC5">
                <wp:simplePos x="0" y="0"/>
                <wp:positionH relativeFrom="column">
                  <wp:posOffset>1492641</wp:posOffset>
                </wp:positionH>
                <wp:positionV relativeFrom="paragraph">
                  <wp:posOffset>740850</wp:posOffset>
                </wp:positionV>
                <wp:extent cx="621323" cy="146538"/>
                <wp:effectExtent l="19050" t="19050" r="26670" b="25400"/>
                <wp:wrapNone/>
                <wp:docPr id="7" name="矩形 7"/>
                <wp:cNvGraphicFramePr/>
                <a:graphic xmlns:a="http://schemas.openxmlformats.org/drawingml/2006/main">
                  <a:graphicData uri="http://schemas.microsoft.com/office/word/2010/wordprocessingShape">
                    <wps:wsp>
                      <wps:cNvSpPr/>
                      <wps:spPr>
                        <a:xfrm>
                          <a:off x="0" y="0"/>
                          <a:ext cx="621323" cy="1465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D24C1" id="矩形 7" o:spid="_x0000_s1026" style="position:absolute;left:0;text-align:left;margin-left:117.55pt;margin-top:58.35pt;width:48.9pt;height:11.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" filled="f" strokecolor="#c7000b" strokeweight="2.25pt"/>
            </w:pict>
          </mc:Fallback>
        </mc:AlternateContent>
      </w:r>
      <w:r>
        <w:rPr>
          <w:noProof/>
        </w:rPr>
        <w:drawing>
          <wp:inline distT="0" distB="0" distL="0" distR="0" wp14:anchorId="1F0A2EE5" wp14:editId="62DB84E5">
            <wp:extent cx="5354516" cy="118446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7195" cy="1189477"/>
                    </a:xfrm>
                    <a:prstGeom prst="rect">
                      <a:avLst/>
                    </a:prstGeom>
                  </pic:spPr>
                </pic:pic>
              </a:graphicData>
            </a:graphic>
          </wp:inline>
        </w:drawing>
      </w:r>
    </w:p>
    <w:p w14:paraId="679D9D62" w14:textId="48B193FD" w:rsidR="00E74710" w:rsidRDefault="00E74710">
      <w:pPr>
        <w:pStyle w:val="30"/>
      </w:pPr>
      <w:r w:rsidRPr="00525181">
        <w:t>创建一个新的数据库</w:t>
      </w:r>
      <w:r w:rsidRPr="00525181">
        <w:t>db_tpcc</w:t>
      </w:r>
      <w:r>
        <w:rPr>
          <w:rFonts w:hint="eastAsia"/>
        </w:rPr>
        <w:t>。</w:t>
      </w:r>
    </w:p>
    <w:p w14:paraId="435BD776" w14:textId="07859D73" w:rsidR="00E74710" w:rsidRDefault="00A00D1B" w:rsidP="00AD092B">
      <w:pPr>
        <w:pStyle w:val="1e"/>
      </w:pPr>
      <w:r>
        <w:rPr>
          <w:noProof/>
        </w:rPr>
        <mc:AlternateContent>
          <mc:Choice Requires="wps">
            <w:drawing>
              <wp:anchor distT="0" distB="0" distL="114300" distR="114300" simplePos="0" relativeHeight="251748352" behindDoc="0" locked="0" layoutInCell="1" allowOverlap="1" wp14:anchorId="386560AA" wp14:editId="013587A6">
                <wp:simplePos x="0" y="0"/>
                <wp:positionH relativeFrom="column">
                  <wp:posOffset>3585845</wp:posOffset>
                </wp:positionH>
                <wp:positionV relativeFrom="paragraph">
                  <wp:posOffset>919480</wp:posOffset>
                </wp:positionV>
                <wp:extent cx="527125" cy="139849"/>
                <wp:effectExtent l="19050" t="19050" r="25400" b="12700"/>
                <wp:wrapNone/>
                <wp:docPr id="108" name="矩形 108"/>
                <wp:cNvGraphicFramePr/>
                <a:graphic xmlns:a="http://schemas.openxmlformats.org/drawingml/2006/main">
                  <a:graphicData uri="http://schemas.microsoft.com/office/word/2010/wordprocessingShape">
                    <wps:wsp>
                      <wps:cNvSpPr/>
                      <wps:spPr>
                        <a:xfrm>
                          <a:off x="0" y="0"/>
                          <a:ext cx="527125" cy="1398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3E1FE" id="矩形 108" o:spid="_x0000_s1026" style="position:absolute;left:0;text-align:left;margin-left:282.35pt;margin-top:72.4pt;width:41.5pt;height:1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" filled="f" strokecolor="#c7000b" strokeweight="2.25pt"/>
            </w:pict>
          </mc:Fallback>
        </mc:AlternateContent>
      </w:r>
      <w:r w:rsidR="00F471A8">
        <w:rPr>
          <w:noProof/>
        </w:rPr>
        <mc:AlternateContent>
          <mc:Choice Requires="wps">
            <w:drawing>
              <wp:anchor distT="0" distB="0" distL="114300" distR="114300" simplePos="0" relativeHeight="251987968" behindDoc="0" locked="0" layoutInCell="1" allowOverlap="1" wp14:anchorId="66699BF4" wp14:editId="65515451">
                <wp:simplePos x="0" y="0"/>
                <wp:positionH relativeFrom="column">
                  <wp:posOffset>3578860</wp:posOffset>
                </wp:positionH>
                <wp:positionV relativeFrom="paragraph">
                  <wp:posOffset>2227580</wp:posOffset>
                </wp:positionV>
                <wp:extent cx="527125" cy="139849"/>
                <wp:effectExtent l="19050" t="19050" r="25400" b="12700"/>
                <wp:wrapNone/>
                <wp:docPr id="281" name="矩形 281"/>
                <wp:cNvGraphicFramePr/>
                <a:graphic xmlns:a="http://schemas.openxmlformats.org/drawingml/2006/main">
                  <a:graphicData uri="http://schemas.microsoft.com/office/word/2010/wordprocessingShape">
                    <wps:wsp>
                      <wps:cNvSpPr/>
                      <wps:spPr>
                        <a:xfrm>
                          <a:off x="0" y="0"/>
                          <a:ext cx="527125" cy="1398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B8483" id="矩形 281" o:spid="_x0000_s1026" style="position:absolute;left:0;text-align:left;margin-left:281.8pt;margin-top:175.4pt;width:41.5pt;height:1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" filled="f" strokecolor="#c7000b" strokeweight="2.25pt"/>
            </w:pict>
          </mc:Fallback>
        </mc:AlternateContent>
      </w:r>
      <w:r w:rsidR="00F471A8">
        <w:rPr>
          <w:noProof/>
        </w:rPr>
        <mc:AlternateContent>
          <mc:Choice Requires="wps">
            <w:drawing>
              <wp:anchor distT="0" distB="0" distL="114300" distR="114300" simplePos="0" relativeHeight="251985920" behindDoc="0" locked="0" layoutInCell="1" allowOverlap="1" wp14:anchorId="25932D6E" wp14:editId="0573B02B">
                <wp:simplePos x="0" y="0"/>
                <wp:positionH relativeFrom="column">
                  <wp:posOffset>718185</wp:posOffset>
                </wp:positionH>
                <wp:positionV relativeFrom="paragraph">
                  <wp:posOffset>20955</wp:posOffset>
                </wp:positionV>
                <wp:extent cx="336550" cy="177800"/>
                <wp:effectExtent l="19050" t="19050" r="25400" b="12700"/>
                <wp:wrapNone/>
                <wp:docPr id="280" name="矩形 280"/>
                <wp:cNvGraphicFramePr/>
                <a:graphic xmlns:a="http://schemas.openxmlformats.org/drawingml/2006/main">
                  <a:graphicData uri="http://schemas.microsoft.com/office/word/2010/wordprocessingShape">
                    <wps:wsp>
                      <wps:cNvSpPr/>
                      <wps:spPr>
                        <a:xfrm>
                          <a:off x="0" y="0"/>
                          <a:ext cx="3365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AAE68" id="矩形 280" o:spid="_x0000_s1026" style="position:absolute;left:0;text-align:left;margin-left:56.55pt;margin-top:1.65pt;width:26.5pt;height:1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" filled="f" strokecolor="#c7000b" strokeweight="2.25pt"/>
            </w:pict>
          </mc:Fallback>
        </mc:AlternateContent>
      </w:r>
      <w:r w:rsidR="00F471A8">
        <w:rPr>
          <w:noProof/>
        </w:rPr>
        <mc:AlternateContent>
          <mc:Choice Requires="wps">
            <w:drawing>
              <wp:anchor distT="0" distB="0" distL="114300" distR="114300" simplePos="0" relativeHeight="251746304" behindDoc="0" locked="0" layoutInCell="1" allowOverlap="1" wp14:anchorId="12DF5BF5" wp14:editId="30C79F69">
                <wp:simplePos x="0" y="0"/>
                <wp:positionH relativeFrom="column">
                  <wp:posOffset>1198245</wp:posOffset>
                </wp:positionH>
                <wp:positionV relativeFrom="paragraph">
                  <wp:posOffset>467995</wp:posOffset>
                </wp:positionV>
                <wp:extent cx="371064" cy="242047"/>
                <wp:effectExtent l="38100" t="19050" r="29210" b="43815"/>
                <wp:wrapNone/>
                <wp:docPr id="107" name="直接箭头连接符 107"/>
                <wp:cNvGraphicFramePr/>
                <a:graphic xmlns:a="http://schemas.openxmlformats.org/drawingml/2006/main">
                  <a:graphicData uri="http://schemas.microsoft.com/office/word/2010/wordprocessingShape">
                    <wps:wsp>
                      <wps:cNvCnPr/>
                      <wps:spPr>
                        <a:xfrm flipH="1">
                          <a:off x="0" y="0"/>
                          <a:ext cx="371064" cy="24204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A13C6" id="直接箭头连接符 107" o:spid="_x0000_s1026" type="#_x0000_t32" style="position:absolute;left:0;text-align:left;margin-left:94.35pt;margin-top:36.85pt;width:29.2pt;height:19.0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" strokecolor="#c7000b" strokeweight="2.25pt">
                <v:stroke endarrow="block"/>
              </v:shape>
            </w:pict>
          </mc:Fallback>
        </mc:AlternateContent>
      </w:r>
      <w:r w:rsidR="00685E82" w:rsidRPr="00685E82">
        <w:rPr>
          <w:noProof/>
        </w:rPr>
        <w:t xml:space="preserve"> </w:t>
      </w:r>
      <w:r>
        <w:rPr>
          <w:noProof/>
        </w:rPr>
        <w:drawing>
          <wp:inline distT="0" distB="0" distL="0" distR="0" wp14:anchorId="6CE45E42" wp14:editId="321136BB">
            <wp:extent cx="5003800" cy="2805617"/>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2676" cy="2816201"/>
                    </a:xfrm>
                    <a:prstGeom prst="rect">
                      <a:avLst/>
                    </a:prstGeom>
                  </pic:spPr>
                </pic:pic>
              </a:graphicData>
            </a:graphic>
          </wp:inline>
        </w:drawing>
      </w:r>
    </w:p>
    <w:p w14:paraId="7E09AF7F" w14:textId="3939145F" w:rsidR="00BD4F59" w:rsidRDefault="00BD4F59" w:rsidP="00AD092B">
      <w:pPr>
        <w:pStyle w:val="1e"/>
      </w:pPr>
      <w:r>
        <w:rPr>
          <w:rFonts w:hint="eastAsia"/>
        </w:rPr>
        <w:t>注：</w:t>
      </w:r>
    </w:p>
    <w:p w14:paraId="5DCF41C6" w14:textId="2BF5EE5D" w:rsidR="00BD4F59" w:rsidRDefault="004A0EC6" w:rsidP="00B931ED">
      <w:pPr>
        <w:pStyle w:val="41"/>
        <w:rPr>
          <w:rFonts w:hint="eastAsia"/>
        </w:rPr>
      </w:pPr>
      <w:r>
        <w:rPr>
          <w:rFonts w:hint="eastAsia"/>
        </w:rPr>
        <w:t>Collat</w:t>
      </w:r>
      <w:r w:rsidR="00F471A8">
        <w:rPr>
          <w:rFonts w:hint="eastAsia"/>
        </w:rPr>
        <w:t>ion</w:t>
      </w:r>
      <w:r>
        <w:rPr>
          <w:rFonts w:hint="eastAsia"/>
        </w:rPr>
        <w:t>：</w:t>
      </w:r>
      <w:r w:rsidR="00BD4F59" w:rsidRPr="00BD4F59">
        <w:rPr>
          <w:rFonts w:hint="eastAsia"/>
        </w:rPr>
        <w:t>排序规则，默认</w:t>
      </w:r>
      <w:r w:rsidR="00BD4F59" w:rsidRPr="00BD4F59">
        <w:t>en_US.utf8</w:t>
      </w:r>
      <w:r w:rsidR="00BD4F59" w:rsidRPr="00BD4F59">
        <w:t>。请注意，不同的排序规则下，相同的比较其结果可能是不同的。例如，在</w:t>
      </w:r>
      <w:r w:rsidR="00BD4F59" w:rsidRPr="00BD4F59">
        <w:t>en_US.utf8</w:t>
      </w:r>
      <w:r w:rsidR="00BD4F59" w:rsidRPr="00BD4F59">
        <w:t>下，</w:t>
      </w:r>
      <w:r w:rsidR="00BD4F59" w:rsidRPr="00BD4F59">
        <w:t xml:space="preserve"> select 'a'&gt;'A';</w:t>
      </w:r>
      <w:r w:rsidR="00BD4F59" w:rsidRPr="00BD4F59">
        <w:t>为</w:t>
      </w:r>
      <w:r w:rsidR="00BD4F59" w:rsidRPr="00BD4F59">
        <w:t>false</w:t>
      </w:r>
      <w:r w:rsidR="00BD4F59" w:rsidRPr="00BD4F59">
        <w:t>，但在</w:t>
      </w:r>
      <w:r w:rsidR="00BD4F59" w:rsidRPr="00BD4F59">
        <w:t>'C'</w:t>
      </w:r>
      <w:r w:rsidR="00BD4F59" w:rsidRPr="00BD4F59">
        <w:t>下，</w:t>
      </w:r>
      <w:r w:rsidR="00BD4F59" w:rsidRPr="00BD4F59">
        <w:t>select 'a'&gt;'A';</w:t>
      </w:r>
      <w:r w:rsidR="00BD4F59" w:rsidRPr="00BD4F59">
        <w:t>为</w:t>
      </w:r>
      <w:r w:rsidR="00BD4F59" w:rsidRPr="00BD4F59">
        <w:t xml:space="preserve">true; </w:t>
      </w:r>
      <w:r w:rsidR="00BD4F59" w:rsidRPr="00BD4F59">
        <w:t>如果从</w:t>
      </w:r>
      <w:r w:rsidR="00BD4F59" w:rsidRPr="00BD4F59">
        <w:t>oracle</w:t>
      </w:r>
      <w:r w:rsidR="00BD4F59" w:rsidRPr="00BD4F59">
        <w:t>迁移到</w:t>
      </w:r>
      <w:r w:rsidR="00BD4F59" w:rsidRPr="00BD4F59">
        <w:t>OpenGauss</w:t>
      </w:r>
      <w:r w:rsidR="00BD4F59" w:rsidRPr="00BD4F59">
        <w:t>，使用</w:t>
      </w:r>
      <w:r w:rsidR="00BD4F59" w:rsidRPr="00BD4F59">
        <w:t>'C'</w:t>
      </w:r>
      <w:r w:rsidR="00BD4F59" w:rsidRPr="00BD4F59">
        <w:t>才能得到一致的预期。支持的排序规则，可以查询系统表</w:t>
      </w:r>
      <w:r w:rsidR="00BD4F59" w:rsidRPr="00BD4F59">
        <w:t xml:space="preserve"> pg_collation</w:t>
      </w:r>
      <w:r w:rsidR="00BD4F59" w:rsidRPr="00BD4F59">
        <w:t>。</w:t>
      </w:r>
    </w:p>
    <w:p w14:paraId="30B40932" w14:textId="71624C2D" w:rsidR="004A0EC6" w:rsidRDefault="004A0EC6" w:rsidP="00B931ED">
      <w:pPr>
        <w:pStyle w:val="41"/>
        <w:rPr>
          <w:rFonts w:hint="eastAsia"/>
        </w:rPr>
      </w:pPr>
      <w:r>
        <w:t>Ctype:</w:t>
      </w:r>
      <w:r w:rsidRPr="004A0EC6">
        <w:rPr>
          <w:rFonts w:hint="eastAsia"/>
        </w:rPr>
        <w:t xml:space="preserve"> </w:t>
      </w:r>
      <w:r w:rsidRPr="004A0EC6">
        <w:rPr>
          <w:rFonts w:hint="eastAsia"/>
        </w:rPr>
        <w:t>要在新数据库中使用的字符分类（</w:t>
      </w:r>
      <w:r w:rsidRPr="004A0EC6">
        <w:t>LC_CTYPE</w:t>
      </w:r>
      <w:r w:rsidRPr="004A0EC6">
        <w:t>）。这会影响字符的类别，如小写、大写和数字。默认是使用模板数据库的字符分类。</w:t>
      </w:r>
    </w:p>
    <w:p w14:paraId="18C6B522" w14:textId="773371E7" w:rsidR="004F1C49" w:rsidRDefault="004F1C49" w:rsidP="00AD092B">
      <w:pPr>
        <w:pStyle w:val="1e"/>
      </w:pPr>
      <w:r>
        <w:rPr>
          <w:rFonts w:hint="eastAsia"/>
        </w:rPr>
        <w:t>创建成功：</w:t>
      </w:r>
    </w:p>
    <w:p w14:paraId="53DF974F" w14:textId="14C6385C" w:rsidR="004F1C49" w:rsidRDefault="00410E16" w:rsidP="00AD092B">
      <w:pPr>
        <w:pStyle w:val="1e"/>
      </w:pPr>
      <w:r>
        <w:rPr>
          <w:noProof/>
        </w:rPr>
        <mc:AlternateContent>
          <mc:Choice Requires="wps">
            <w:drawing>
              <wp:anchor distT="0" distB="0" distL="114300" distR="114300" simplePos="0" relativeHeight="251750400" behindDoc="0" locked="0" layoutInCell="1" allowOverlap="1" wp14:anchorId="4B4150C6" wp14:editId="7A3A07AA">
                <wp:simplePos x="0" y="0"/>
                <wp:positionH relativeFrom="column">
                  <wp:posOffset>715010</wp:posOffset>
                </wp:positionH>
                <wp:positionV relativeFrom="paragraph">
                  <wp:posOffset>993140</wp:posOffset>
                </wp:positionV>
                <wp:extent cx="5175250" cy="107950"/>
                <wp:effectExtent l="19050" t="19050" r="25400" b="25400"/>
                <wp:wrapNone/>
                <wp:docPr id="112" name="矩形 112"/>
                <wp:cNvGraphicFramePr/>
                <a:graphic xmlns:a="http://schemas.openxmlformats.org/drawingml/2006/main">
                  <a:graphicData uri="http://schemas.microsoft.com/office/word/2010/wordprocessingShape">
                    <wps:wsp>
                      <wps:cNvSpPr/>
                      <wps:spPr>
                        <a:xfrm>
                          <a:off x="0" y="0"/>
                          <a:ext cx="5175250" cy="107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E5336" id="矩形 112" o:spid="_x0000_s1026" style="position:absolute;left:0;text-align:left;margin-left:56.3pt;margin-top:78.2pt;width:407.5pt;height: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" filled="f" strokecolor="#c7000b" strokeweight="2.25pt"/>
            </w:pict>
          </mc:Fallback>
        </mc:AlternateContent>
      </w:r>
      <w:r w:rsidR="00A00D1B">
        <w:rPr>
          <w:noProof/>
        </w:rPr>
        <w:drawing>
          <wp:inline distT="0" distB="0" distL="0" distR="0" wp14:anchorId="5F977ACF" wp14:editId="27465C77">
            <wp:extent cx="5245100" cy="1254405"/>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1265" cy="1255879"/>
                    </a:xfrm>
                    <a:prstGeom prst="rect">
                      <a:avLst/>
                    </a:prstGeom>
                  </pic:spPr>
                </pic:pic>
              </a:graphicData>
            </a:graphic>
          </wp:inline>
        </w:drawing>
      </w:r>
    </w:p>
    <w:p w14:paraId="48CABDE5" w14:textId="77777777" w:rsidR="00E74710" w:rsidRPr="00525181" w:rsidRDefault="00E74710" w:rsidP="004F1C49">
      <w:pPr>
        <w:pStyle w:val="3"/>
        <w:rPr>
          <w:rFonts w:hint="eastAsia"/>
        </w:rPr>
      </w:pPr>
      <w:bookmarkStart w:id="32" w:name="_Toc68264449"/>
      <w:r w:rsidRPr="00525181">
        <w:lastRenderedPageBreak/>
        <w:t>管理数据库</w:t>
      </w:r>
      <w:bookmarkEnd w:id="32"/>
    </w:p>
    <w:p w14:paraId="24E3D887" w14:textId="136CDB58" w:rsidR="00E74710" w:rsidRDefault="00BC22E4">
      <w:pPr>
        <w:pStyle w:val="30"/>
      </w:pPr>
      <w:r>
        <w:t>单击</w:t>
      </w:r>
      <w:r w:rsidR="004F1C49">
        <w:t>库名或者操作</w:t>
      </w:r>
      <w:r w:rsidR="004F1C49">
        <w:t>-&gt;</w:t>
      </w:r>
      <w:r w:rsidR="004F1C49">
        <w:t>库管理</w:t>
      </w:r>
      <w:r w:rsidR="004F1C49">
        <w:rPr>
          <w:rFonts w:hint="eastAsia"/>
        </w:rPr>
        <w:t>，</w:t>
      </w:r>
      <w:r w:rsidR="00410E16">
        <w:rPr>
          <w:rFonts w:hint="eastAsia"/>
        </w:rPr>
        <w:t>进入</w:t>
      </w:r>
      <w:r w:rsidR="00410E16">
        <w:t>数据库管理页面</w:t>
      </w:r>
      <w:r w:rsidR="00410E16">
        <w:rPr>
          <w:rFonts w:hint="eastAsia"/>
        </w:rPr>
        <w:t>，默认显示</w:t>
      </w:r>
      <w:r w:rsidR="00410E16">
        <w:rPr>
          <w:rFonts w:hint="eastAsia"/>
        </w:rPr>
        <w:t>Schema</w:t>
      </w:r>
      <w:r w:rsidR="00410E16">
        <w:rPr>
          <w:rFonts w:hint="eastAsia"/>
        </w:rPr>
        <w:t>列表</w:t>
      </w:r>
      <w:r w:rsidR="00C3573D">
        <w:rPr>
          <w:rFonts w:hint="eastAsia"/>
        </w:rPr>
        <w:t>。</w:t>
      </w:r>
    </w:p>
    <w:p w14:paraId="773BF5CA" w14:textId="14113B94" w:rsidR="00873BF0" w:rsidRDefault="00873BF0" w:rsidP="00AD092B">
      <w:pPr>
        <w:pStyle w:val="1e"/>
      </w:pPr>
      <w:r>
        <w:rPr>
          <w:noProof/>
        </w:rPr>
        <mc:AlternateContent>
          <mc:Choice Requires="wps">
            <w:drawing>
              <wp:anchor distT="0" distB="0" distL="114300" distR="114300" simplePos="0" relativeHeight="251990016" behindDoc="0" locked="0" layoutInCell="1" allowOverlap="1" wp14:anchorId="73762200" wp14:editId="535F19B6">
                <wp:simplePos x="0" y="0"/>
                <wp:positionH relativeFrom="column">
                  <wp:posOffset>4013835</wp:posOffset>
                </wp:positionH>
                <wp:positionV relativeFrom="paragraph">
                  <wp:posOffset>977900</wp:posOffset>
                </wp:positionV>
                <wp:extent cx="174625" cy="120650"/>
                <wp:effectExtent l="19050" t="19050" r="15875" b="12700"/>
                <wp:wrapNone/>
                <wp:docPr id="286" name="矩形 286"/>
                <wp:cNvGraphicFramePr/>
                <a:graphic xmlns:a="http://schemas.openxmlformats.org/drawingml/2006/main">
                  <a:graphicData uri="http://schemas.microsoft.com/office/word/2010/wordprocessingShape">
                    <wps:wsp>
                      <wps:cNvSpPr/>
                      <wps:spPr>
                        <a:xfrm>
                          <a:off x="0" y="0"/>
                          <a:ext cx="174625" cy="120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FABE" id="矩形 286" o:spid="_x0000_s1026" style="position:absolute;left:0;text-align:left;margin-left:316.05pt;margin-top:77pt;width:13.75pt;height: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" filled="f" strokecolor="#c7000b" strokeweight="2.25pt"/>
            </w:pict>
          </mc:Fallback>
        </mc:AlternateContent>
      </w:r>
      <w:r>
        <w:rPr>
          <w:noProof/>
        </w:rPr>
        <w:drawing>
          <wp:inline distT="0" distB="0" distL="0" distR="0" wp14:anchorId="14D5F580" wp14:editId="6F37D94F">
            <wp:extent cx="5245100" cy="1254405"/>
            <wp:effectExtent l="0" t="0" r="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1265" cy="1255879"/>
                    </a:xfrm>
                    <a:prstGeom prst="rect">
                      <a:avLst/>
                    </a:prstGeom>
                  </pic:spPr>
                </pic:pic>
              </a:graphicData>
            </a:graphic>
          </wp:inline>
        </w:drawing>
      </w:r>
    </w:p>
    <w:p w14:paraId="0173651A" w14:textId="4F272C73" w:rsidR="00873BF0" w:rsidRDefault="00873BF0" w:rsidP="00AD092B">
      <w:pPr>
        <w:pStyle w:val="1e"/>
      </w:pPr>
      <w:r>
        <w:t>可以切换查看用户</w:t>
      </w:r>
      <w:r>
        <w:t>schema</w:t>
      </w:r>
      <w:r>
        <w:t>或者系统</w:t>
      </w:r>
      <w:r>
        <w:t>schema</w:t>
      </w:r>
      <w:r>
        <w:rPr>
          <w:rFonts w:hint="eastAsia"/>
        </w:rPr>
        <w:t>，也</w:t>
      </w:r>
      <w:r>
        <w:t>可以输入</w:t>
      </w:r>
      <w:r>
        <w:t>schema</w:t>
      </w:r>
      <w:r>
        <w:t>名进行搜索</w:t>
      </w:r>
      <w:r>
        <w:rPr>
          <w:rFonts w:hint="eastAsia"/>
        </w:rPr>
        <w:t>。</w:t>
      </w:r>
    </w:p>
    <w:p w14:paraId="25F25071" w14:textId="202CD5B4" w:rsidR="000A2AF5" w:rsidRDefault="000A2AF5" w:rsidP="00AD092B">
      <w:pPr>
        <w:pStyle w:val="1e"/>
      </w:pPr>
      <w:r>
        <w:rPr>
          <w:noProof/>
        </w:rPr>
        <mc:AlternateContent>
          <mc:Choice Requires="wps">
            <w:drawing>
              <wp:anchor distT="0" distB="0" distL="114300" distR="114300" simplePos="0" relativeHeight="251752448" behindDoc="0" locked="0" layoutInCell="1" allowOverlap="1" wp14:anchorId="6F693D90" wp14:editId="395C74BD">
                <wp:simplePos x="0" y="0"/>
                <wp:positionH relativeFrom="column">
                  <wp:posOffset>4408096</wp:posOffset>
                </wp:positionH>
                <wp:positionV relativeFrom="paragraph">
                  <wp:posOffset>603885</wp:posOffset>
                </wp:positionV>
                <wp:extent cx="628021" cy="478715"/>
                <wp:effectExtent l="19050" t="19050" r="19685" b="17145"/>
                <wp:wrapNone/>
                <wp:docPr id="115" name="矩形 115"/>
                <wp:cNvGraphicFramePr/>
                <a:graphic xmlns:a="http://schemas.openxmlformats.org/drawingml/2006/main">
                  <a:graphicData uri="http://schemas.microsoft.com/office/word/2010/wordprocessingShape">
                    <wps:wsp>
                      <wps:cNvSpPr/>
                      <wps:spPr>
                        <a:xfrm>
                          <a:off x="0" y="0"/>
                          <a:ext cx="628021" cy="4787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B227D" id="矩形 115" o:spid="_x0000_s1026" style="position:absolute;left:0;text-align:left;margin-left:347.1pt;margin-top:47.55pt;width:49.45pt;height:37.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" filled="f" strokecolor="#c7000b" strokeweight="2.25pt"/>
            </w:pict>
          </mc:Fallback>
        </mc:AlternateContent>
      </w:r>
      <w:r w:rsidR="00410E16">
        <w:rPr>
          <w:noProof/>
        </w:rPr>
        <w:drawing>
          <wp:inline distT="0" distB="0" distL="0" distR="0" wp14:anchorId="5AD24BFA" wp14:editId="0E871846">
            <wp:extent cx="5454000" cy="1666800"/>
            <wp:effectExtent l="19050" t="19050" r="1397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470" b="30155"/>
                    <a:stretch/>
                  </pic:blipFill>
                  <pic:spPr bwMode="auto">
                    <a:xfrm>
                      <a:off x="0" y="0"/>
                      <a:ext cx="5454000" cy="1666800"/>
                    </a:xfrm>
                    <a:prstGeom prst="rect">
                      <a:avLst/>
                    </a:prstGeom>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29FD9AC" w14:textId="0D5C690D" w:rsidR="00410E16" w:rsidRDefault="00410E16">
      <w:pPr>
        <w:pStyle w:val="30"/>
      </w:pPr>
      <w:r>
        <w:rPr>
          <w:rFonts w:hint="eastAsia"/>
        </w:rPr>
        <w:t>切换到对象列表</w:t>
      </w:r>
      <w:r w:rsidR="000A2AF5">
        <w:rPr>
          <w:rFonts w:hint="eastAsia"/>
        </w:rPr>
        <w:t>进行查看，可以切换</w:t>
      </w:r>
      <w:r w:rsidR="000A2AF5">
        <w:rPr>
          <w:rFonts w:hint="eastAsia"/>
        </w:rPr>
        <w:t>schema</w:t>
      </w:r>
      <w:r w:rsidR="000A2AF5">
        <w:rPr>
          <w:rFonts w:hint="eastAsia"/>
        </w:rPr>
        <w:t>查看表、视图、存储过程等对象：</w:t>
      </w:r>
    </w:p>
    <w:p w14:paraId="507E4D01" w14:textId="730F1BE0" w:rsidR="000A2AF5" w:rsidRDefault="00C3573D" w:rsidP="00AD092B">
      <w:pPr>
        <w:pStyle w:val="1e"/>
      </w:pPr>
      <w:r>
        <w:rPr>
          <w:noProof/>
        </w:rPr>
        <mc:AlternateContent>
          <mc:Choice Requires="wps">
            <w:drawing>
              <wp:anchor distT="0" distB="0" distL="114300" distR="114300" simplePos="0" relativeHeight="251754496" behindDoc="0" locked="0" layoutInCell="1" allowOverlap="1" wp14:anchorId="65E3403A" wp14:editId="0C988438">
                <wp:simplePos x="0" y="0"/>
                <wp:positionH relativeFrom="column">
                  <wp:posOffset>727710</wp:posOffset>
                </wp:positionH>
                <wp:positionV relativeFrom="paragraph">
                  <wp:posOffset>812164</wp:posOffset>
                </wp:positionV>
                <wp:extent cx="508000" cy="1000125"/>
                <wp:effectExtent l="19050" t="19050" r="25400" b="28575"/>
                <wp:wrapNone/>
                <wp:docPr id="116" name="矩形 116"/>
                <wp:cNvGraphicFramePr/>
                <a:graphic xmlns:a="http://schemas.openxmlformats.org/drawingml/2006/main">
                  <a:graphicData uri="http://schemas.microsoft.com/office/word/2010/wordprocessingShape">
                    <wps:wsp>
                      <wps:cNvSpPr/>
                      <wps:spPr>
                        <a:xfrm>
                          <a:off x="0" y="0"/>
                          <a:ext cx="508000" cy="1000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046F2" id="矩形 116" o:spid="_x0000_s1026" style="position:absolute;left:0;text-align:left;margin-left:57.3pt;margin-top:63.95pt;width:40pt;height:7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757568" behindDoc="0" locked="0" layoutInCell="1" allowOverlap="1" wp14:anchorId="78852B56" wp14:editId="3B948379">
                <wp:simplePos x="0" y="0"/>
                <wp:positionH relativeFrom="column">
                  <wp:posOffset>1236345</wp:posOffset>
                </wp:positionH>
                <wp:positionV relativeFrom="paragraph">
                  <wp:posOffset>301625</wp:posOffset>
                </wp:positionV>
                <wp:extent cx="391886" cy="199016"/>
                <wp:effectExtent l="19050" t="19050" r="27305" b="10795"/>
                <wp:wrapNone/>
                <wp:docPr id="118" name="矩形 118"/>
                <wp:cNvGraphicFramePr/>
                <a:graphic xmlns:a="http://schemas.openxmlformats.org/drawingml/2006/main">
                  <a:graphicData uri="http://schemas.microsoft.com/office/word/2010/wordprocessingShape">
                    <wps:wsp>
                      <wps:cNvSpPr/>
                      <wps:spPr>
                        <a:xfrm>
                          <a:off x="0" y="0"/>
                          <a:ext cx="391886" cy="1990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7417B" id="矩形 118" o:spid="_x0000_s1026" style="position:absolute;left:0;text-align:left;margin-left:97.35pt;margin-top:23.75pt;width:30.85pt;height:15.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" filled="f" strokecolor="#c7000b" strokeweight="2.25pt"/>
            </w:pict>
          </mc:Fallback>
        </mc:AlternateContent>
      </w:r>
      <w:r>
        <w:rPr>
          <w:noProof/>
        </w:rPr>
        <w:drawing>
          <wp:inline distT="0" distB="0" distL="0" distR="0" wp14:anchorId="5386EFDE" wp14:editId="02EEECCB">
            <wp:extent cx="5480050" cy="1987783"/>
            <wp:effectExtent l="0" t="0" r="635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3847" cy="1992788"/>
                    </a:xfrm>
                    <a:prstGeom prst="rect">
                      <a:avLst/>
                    </a:prstGeom>
                  </pic:spPr>
                </pic:pic>
              </a:graphicData>
            </a:graphic>
          </wp:inline>
        </w:drawing>
      </w:r>
    </w:p>
    <w:p w14:paraId="7E5DC0DC" w14:textId="170966BA" w:rsidR="000A2AF5" w:rsidRDefault="000A2AF5">
      <w:pPr>
        <w:pStyle w:val="30"/>
      </w:pPr>
      <w:r>
        <w:rPr>
          <w:rFonts w:hint="eastAsia"/>
        </w:rPr>
        <w:t>切换到</w:t>
      </w:r>
      <w:r w:rsidR="00455A15">
        <w:rPr>
          <w:rFonts w:hint="eastAsia"/>
        </w:rPr>
        <w:t>元</w:t>
      </w:r>
      <w:r>
        <w:rPr>
          <w:rFonts w:hint="eastAsia"/>
        </w:rPr>
        <w:t>数据采集进行查看，</w:t>
      </w:r>
      <w:r w:rsidR="00BC22E4">
        <w:rPr>
          <w:rFonts w:hint="eastAsia"/>
        </w:rPr>
        <w:t>单击</w:t>
      </w:r>
      <w:r w:rsidR="00EA291D">
        <w:rPr>
          <w:rFonts w:hint="eastAsia"/>
        </w:rPr>
        <w:t>“立即采集”</w:t>
      </w:r>
      <w:r w:rsidR="00AE7800">
        <w:rPr>
          <w:rFonts w:hint="eastAsia"/>
        </w:rPr>
        <w:t>，可以看到采集结果</w:t>
      </w:r>
      <w:r w:rsidR="00EA291D">
        <w:rPr>
          <w:rFonts w:hint="eastAsia"/>
        </w:rPr>
        <w:t>。</w:t>
      </w:r>
    </w:p>
    <w:p w14:paraId="5479CE47" w14:textId="5FEB5DD2" w:rsidR="00EA291D" w:rsidRDefault="00EA291D" w:rsidP="00AD092B">
      <w:pPr>
        <w:pStyle w:val="1e"/>
      </w:pPr>
      <w:r>
        <w:rPr>
          <w:rFonts w:hint="eastAsia"/>
        </w:rPr>
        <w:t>单击</w:t>
      </w:r>
      <w:r>
        <w:t>查看采集日志详情</w:t>
      </w:r>
      <w:r>
        <w:rPr>
          <w:rFonts w:hint="eastAsia"/>
        </w:rPr>
        <w:t>，</w:t>
      </w:r>
      <w:r>
        <w:t>查看日志详情</w:t>
      </w:r>
      <w:r>
        <w:rPr>
          <w:rFonts w:hint="eastAsia"/>
        </w:rPr>
        <w:t>：</w:t>
      </w:r>
    </w:p>
    <w:p w14:paraId="1622DDD5" w14:textId="215E033D" w:rsidR="00AE7800" w:rsidRDefault="00455A15" w:rsidP="00AD092B">
      <w:pPr>
        <w:pStyle w:val="1e"/>
      </w:pPr>
      <w:r>
        <w:rPr>
          <w:noProof/>
        </w:rPr>
        <mc:AlternateContent>
          <mc:Choice Requires="wps">
            <w:drawing>
              <wp:anchor distT="0" distB="0" distL="114300" distR="114300" simplePos="0" relativeHeight="251759616" behindDoc="0" locked="0" layoutInCell="1" allowOverlap="1" wp14:anchorId="10A9BB33" wp14:editId="276E02FD">
                <wp:simplePos x="0" y="0"/>
                <wp:positionH relativeFrom="column">
                  <wp:posOffset>1463040</wp:posOffset>
                </wp:positionH>
                <wp:positionV relativeFrom="paragraph">
                  <wp:posOffset>22225</wp:posOffset>
                </wp:positionV>
                <wp:extent cx="387275" cy="129092"/>
                <wp:effectExtent l="19050" t="19050" r="13335" b="23495"/>
                <wp:wrapNone/>
                <wp:docPr id="121" name="矩形 121"/>
                <wp:cNvGraphicFramePr/>
                <a:graphic xmlns:a="http://schemas.openxmlformats.org/drawingml/2006/main">
                  <a:graphicData uri="http://schemas.microsoft.com/office/word/2010/wordprocessingShape">
                    <wps:wsp>
                      <wps:cNvSpPr/>
                      <wps:spPr>
                        <a:xfrm>
                          <a:off x="0" y="0"/>
                          <a:ext cx="387275" cy="1290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BD5C9" id="矩形 121" o:spid="_x0000_s1026" style="position:absolute;left:0;text-align:left;margin-left:115.2pt;margin-top:1.75pt;width:30.5pt;height:10.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" filled="f" strokecolor="#c7000b" strokeweight="2.25pt"/>
            </w:pict>
          </mc:Fallback>
        </mc:AlternateContent>
      </w:r>
      <w:r w:rsidR="0084008D">
        <w:rPr>
          <w:noProof/>
        </w:rPr>
        <mc:AlternateContent>
          <mc:Choice Requires="wps">
            <w:drawing>
              <wp:anchor distT="0" distB="0" distL="114300" distR="114300" simplePos="0" relativeHeight="251761664" behindDoc="0" locked="0" layoutInCell="1" allowOverlap="1" wp14:anchorId="5D74C45C" wp14:editId="5FF1565A">
                <wp:simplePos x="0" y="0"/>
                <wp:positionH relativeFrom="column">
                  <wp:posOffset>5551170</wp:posOffset>
                </wp:positionH>
                <wp:positionV relativeFrom="paragraph">
                  <wp:posOffset>449839</wp:posOffset>
                </wp:positionV>
                <wp:extent cx="338231" cy="241450"/>
                <wp:effectExtent l="19050" t="19050" r="62230" b="44450"/>
                <wp:wrapNone/>
                <wp:docPr id="122" name="直接箭头连接符 122"/>
                <wp:cNvGraphicFramePr/>
                <a:graphic xmlns:a="http://schemas.openxmlformats.org/drawingml/2006/main">
                  <a:graphicData uri="http://schemas.microsoft.com/office/word/2010/wordprocessingShape">
                    <wps:wsp>
                      <wps:cNvCnPr/>
                      <wps:spPr>
                        <a:xfrm>
                          <a:off x="0" y="0"/>
                          <a:ext cx="338231" cy="2414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7FB39" id="直接箭头连接符 122" o:spid="_x0000_s1026" type="#_x0000_t32" style="position:absolute;left:0;text-align:left;margin-left:437.1pt;margin-top:35.4pt;width:26.65pt;height:1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" strokecolor="#c7000b" strokeweight="2.25pt">
                <v:stroke endarrow="block"/>
              </v:shape>
            </w:pict>
          </mc:Fallback>
        </mc:AlternateContent>
      </w:r>
      <w:r w:rsidR="0084008D">
        <w:rPr>
          <w:noProof/>
        </w:rPr>
        <mc:AlternateContent>
          <mc:Choice Requires="wps">
            <w:drawing>
              <wp:anchor distT="0" distB="0" distL="114300" distR="114300" simplePos="0" relativeHeight="251755520" behindDoc="0" locked="0" layoutInCell="1" allowOverlap="1" wp14:anchorId="41319695" wp14:editId="65B6AF34">
                <wp:simplePos x="0" y="0"/>
                <wp:positionH relativeFrom="column">
                  <wp:posOffset>1847653</wp:posOffset>
                </wp:positionH>
                <wp:positionV relativeFrom="paragraph">
                  <wp:posOffset>45048</wp:posOffset>
                </wp:positionV>
                <wp:extent cx="269427" cy="161141"/>
                <wp:effectExtent l="38100" t="19050" r="16510" b="48895"/>
                <wp:wrapNone/>
                <wp:docPr id="117" name="直接箭头连接符 117"/>
                <wp:cNvGraphicFramePr/>
                <a:graphic xmlns:a="http://schemas.openxmlformats.org/drawingml/2006/main">
                  <a:graphicData uri="http://schemas.microsoft.com/office/word/2010/wordprocessingShape">
                    <wps:wsp>
                      <wps:cNvCnPr/>
                      <wps:spPr>
                        <a:xfrm flipH="1">
                          <a:off x="0" y="0"/>
                          <a:ext cx="269427" cy="16114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B00F4" id="直接箭头连接符 117" o:spid="_x0000_s1026" type="#_x0000_t32" style="position:absolute;left:0;text-align:left;margin-left:145.5pt;margin-top:3.55pt;width:21.2pt;height:12.7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" strokecolor="#c7000b" strokeweight="2.25pt">
                <v:stroke endarrow="block"/>
              </v:shape>
            </w:pict>
          </mc:Fallback>
        </mc:AlternateContent>
      </w:r>
      <w:r w:rsidR="0084008D">
        <w:rPr>
          <w:noProof/>
        </w:rPr>
        <w:drawing>
          <wp:inline distT="0" distB="0" distL="0" distR="0" wp14:anchorId="59F189D9" wp14:editId="494FE35B">
            <wp:extent cx="5454000" cy="964800"/>
            <wp:effectExtent l="19050" t="19050" r="13970" b="26035"/>
            <wp:docPr id="193" name="图片 193" descr="C:\Users\swx941157\AppData\Roaming\eSpace_Desktop\UserData\swx941157\imagefiles\originalImgfiles\B39BECA7-23FC-47B0-B223-DE0FFB62D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x941157\AppData\Roaming\eSpace_Desktop\UserData\swx941157\imagefiles\originalImgfiles\B39BECA7-23FC-47B0-B223-DE0FFB62D92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4000" cy="964800"/>
                    </a:xfrm>
                    <a:prstGeom prst="rect">
                      <a:avLst/>
                    </a:prstGeom>
                    <a:noFill/>
                    <a:ln w="12700">
                      <a:solidFill>
                        <a:schemeClr val="bg1">
                          <a:lumMod val="85000"/>
                        </a:schemeClr>
                      </a:solidFill>
                    </a:ln>
                  </pic:spPr>
                </pic:pic>
              </a:graphicData>
            </a:graphic>
          </wp:inline>
        </w:drawing>
      </w:r>
    </w:p>
    <w:p w14:paraId="18D1F8FF" w14:textId="1DC86874" w:rsidR="0084008D" w:rsidRPr="00525181" w:rsidRDefault="0084008D" w:rsidP="00AD092B">
      <w:pPr>
        <w:pStyle w:val="1e"/>
      </w:pPr>
      <w:r>
        <w:rPr>
          <w:noProof/>
        </w:rPr>
        <w:lastRenderedPageBreak/>
        <w:drawing>
          <wp:inline distT="0" distB="0" distL="0" distR="0" wp14:anchorId="4D852232" wp14:editId="53D668CC">
            <wp:extent cx="3600000" cy="2516400"/>
            <wp:effectExtent l="19050" t="19050" r="19685" b="17780"/>
            <wp:docPr id="215" name="图片 215" descr="C:\Users\swx941157\AppData\Roaming\eSpace_Desktop\UserData\swx941157\imagefiles\originalImgfiles\3163DDCB-28E7-4720-80AD-2355B4AA2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x941157\AppData\Roaming\eSpace_Desktop\UserData\swx941157\imagefiles\originalImgfiles\3163DDCB-28E7-4720-80AD-2355B4AA216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516400"/>
                    </a:xfrm>
                    <a:prstGeom prst="rect">
                      <a:avLst/>
                    </a:prstGeom>
                    <a:noFill/>
                    <a:ln w="12700">
                      <a:solidFill>
                        <a:schemeClr val="bg1">
                          <a:lumMod val="85000"/>
                        </a:schemeClr>
                      </a:solidFill>
                    </a:ln>
                  </pic:spPr>
                </pic:pic>
              </a:graphicData>
            </a:graphic>
          </wp:inline>
        </w:drawing>
      </w:r>
    </w:p>
    <w:p w14:paraId="57407ED2" w14:textId="77777777" w:rsidR="00E74710" w:rsidRPr="00525181" w:rsidRDefault="00E74710" w:rsidP="00AE7800">
      <w:pPr>
        <w:pStyle w:val="3"/>
        <w:rPr>
          <w:rFonts w:hint="eastAsia"/>
        </w:rPr>
      </w:pPr>
      <w:bookmarkStart w:id="33" w:name="_Toc68264450"/>
      <w:r w:rsidRPr="00525181">
        <w:t>删除数据库</w:t>
      </w:r>
      <w:bookmarkEnd w:id="33"/>
    </w:p>
    <w:p w14:paraId="604E34D3" w14:textId="77777777" w:rsidR="00E74710" w:rsidRPr="00525181" w:rsidRDefault="00E74710" w:rsidP="00AD092B">
      <w:pPr>
        <w:pStyle w:val="1e"/>
      </w:pPr>
      <w:r w:rsidRPr="00525181">
        <w:t>用户可以使用</w:t>
      </w:r>
      <w:r w:rsidRPr="00525181">
        <w:t>DROP DATABASE</w:t>
      </w:r>
      <w:r w:rsidRPr="00525181">
        <w:t>命令删除数据库。此命令删除了数据库中的系统目录，并且删除了带有数据的磁盘上的数据库目录。用户必须是数据库的</w:t>
      </w:r>
      <w:r w:rsidRPr="00525181">
        <w:t>owner</w:t>
      </w:r>
      <w:r w:rsidRPr="00525181">
        <w:t>或者系统管理员才能删除数据库。当有人连接数据库时，删除操作会失败。删除数据库时请先连接到其他的数据库。</w:t>
      </w:r>
    </w:p>
    <w:p w14:paraId="02471DF3" w14:textId="2E9E76E9" w:rsidR="00AE7800" w:rsidRDefault="00AE7800">
      <w:pPr>
        <w:pStyle w:val="30"/>
      </w:pPr>
      <w:r>
        <w:t>返回数据库实例首页</w:t>
      </w:r>
      <w:r w:rsidR="00BB248D">
        <w:rPr>
          <w:rFonts w:hint="eastAsia"/>
        </w:rPr>
        <w:t>，</w:t>
      </w:r>
      <w:r w:rsidR="00BC22E4">
        <w:rPr>
          <w:rFonts w:hint="eastAsia"/>
        </w:rPr>
        <w:t>单击</w:t>
      </w:r>
      <w:r w:rsidR="00BB248D">
        <w:rPr>
          <w:rFonts w:hint="eastAsia"/>
        </w:rPr>
        <w:t>删除库</w:t>
      </w:r>
      <w:r>
        <w:rPr>
          <w:rFonts w:hint="eastAsia"/>
        </w:rPr>
        <w:t>：</w:t>
      </w:r>
    </w:p>
    <w:p w14:paraId="3BEAB0D0" w14:textId="2EAEF72E" w:rsidR="00AE7800" w:rsidRDefault="002F00C2" w:rsidP="00AD092B">
      <w:pPr>
        <w:pStyle w:val="1e"/>
      </w:pPr>
      <w:r>
        <w:rPr>
          <w:noProof/>
        </w:rPr>
        <mc:AlternateContent>
          <mc:Choice Requires="wps">
            <w:drawing>
              <wp:anchor distT="0" distB="0" distL="114300" distR="114300" simplePos="0" relativeHeight="251765760" behindDoc="0" locked="0" layoutInCell="1" allowOverlap="1" wp14:anchorId="05C70DB0" wp14:editId="4BA3D575">
                <wp:simplePos x="0" y="0"/>
                <wp:positionH relativeFrom="column">
                  <wp:posOffset>804545</wp:posOffset>
                </wp:positionH>
                <wp:positionV relativeFrom="paragraph">
                  <wp:posOffset>125095</wp:posOffset>
                </wp:positionV>
                <wp:extent cx="269427" cy="161141"/>
                <wp:effectExtent l="38100" t="19050" r="16510" b="48895"/>
                <wp:wrapNone/>
                <wp:docPr id="127" name="直接箭头连接符 127"/>
                <wp:cNvGraphicFramePr/>
                <a:graphic xmlns:a="http://schemas.openxmlformats.org/drawingml/2006/main">
                  <a:graphicData uri="http://schemas.microsoft.com/office/word/2010/wordprocessingShape">
                    <wps:wsp>
                      <wps:cNvCnPr/>
                      <wps:spPr>
                        <a:xfrm flipH="1">
                          <a:off x="0" y="0"/>
                          <a:ext cx="269427" cy="16114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BF8D7" id="直接箭头连接符 127" o:spid="_x0000_s1026" type="#_x0000_t32" style="position:absolute;left:0;text-align:left;margin-left:63.35pt;margin-top:9.85pt;width:21.2pt;height:12.7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" strokecolor="#c7000b" strokeweight="2.25pt">
                <v:stroke endarrow="block"/>
              </v:shape>
            </w:pict>
          </mc:Fallback>
        </mc:AlternateContent>
      </w:r>
      <w:r>
        <w:rPr>
          <w:noProof/>
        </w:rPr>
        <mc:AlternateContent>
          <mc:Choice Requires="wps">
            <w:drawing>
              <wp:anchor distT="0" distB="0" distL="114300" distR="114300" simplePos="0" relativeHeight="251763712" behindDoc="0" locked="0" layoutInCell="1" allowOverlap="1" wp14:anchorId="1F3D87BB" wp14:editId="0C3D8188">
                <wp:simplePos x="0" y="0"/>
                <wp:positionH relativeFrom="column">
                  <wp:posOffset>4719320</wp:posOffset>
                </wp:positionH>
                <wp:positionV relativeFrom="paragraph">
                  <wp:posOffset>767080</wp:posOffset>
                </wp:positionV>
                <wp:extent cx="209176" cy="327847"/>
                <wp:effectExtent l="19050" t="19050" r="57785" b="53340"/>
                <wp:wrapNone/>
                <wp:docPr id="125" name="直接箭头连接符 125"/>
                <wp:cNvGraphicFramePr/>
                <a:graphic xmlns:a="http://schemas.openxmlformats.org/drawingml/2006/main">
                  <a:graphicData uri="http://schemas.microsoft.com/office/word/2010/wordprocessingShape">
                    <wps:wsp>
                      <wps:cNvCnPr/>
                      <wps:spPr>
                        <a:xfrm>
                          <a:off x="0" y="0"/>
                          <a:ext cx="209176" cy="32784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C5D20" id="直接箭头连接符 125" o:spid="_x0000_s1026" type="#_x0000_t32" style="position:absolute;left:0;text-align:left;margin-left:371.6pt;margin-top:60.4pt;width:16.45pt;height:25.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" strokecolor="#c7000b" strokeweight="2.25pt">
                <v:stroke endarrow="block"/>
              </v:shape>
            </w:pict>
          </mc:Fallback>
        </mc:AlternateContent>
      </w:r>
      <w:r>
        <w:rPr>
          <w:noProof/>
        </w:rPr>
        <w:drawing>
          <wp:inline distT="0" distB="0" distL="0" distR="0" wp14:anchorId="3693AB85" wp14:editId="24CAB72B">
            <wp:extent cx="5682032" cy="13589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230" cy="1365166"/>
                    </a:xfrm>
                    <a:prstGeom prst="rect">
                      <a:avLst/>
                    </a:prstGeom>
                  </pic:spPr>
                </pic:pic>
              </a:graphicData>
            </a:graphic>
          </wp:inline>
        </w:drawing>
      </w:r>
    </w:p>
    <w:p w14:paraId="334D6A21" w14:textId="40E41102" w:rsidR="00E74710" w:rsidRDefault="00BB248D">
      <w:pPr>
        <w:pStyle w:val="30"/>
      </w:pPr>
      <w:r>
        <w:rPr>
          <w:rFonts w:hint="eastAsia"/>
        </w:rPr>
        <w:t>确认</w:t>
      </w:r>
      <w:r w:rsidR="00E74710" w:rsidRPr="00525181">
        <w:t>删除数据库：</w:t>
      </w:r>
    </w:p>
    <w:p w14:paraId="164F895E" w14:textId="094D6626" w:rsidR="00AE7800" w:rsidRDefault="00BB248D" w:rsidP="00AD092B">
      <w:pPr>
        <w:pStyle w:val="1e"/>
      </w:pPr>
      <w:r>
        <w:rPr>
          <w:noProof/>
        </w:rPr>
        <mc:AlternateContent>
          <mc:Choice Requires="wps">
            <w:drawing>
              <wp:anchor distT="0" distB="0" distL="114300" distR="114300" simplePos="0" relativeHeight="251767808" behindDoc="0" locked="0" layoutInCell="1" allowOverlap="1" wp14:anchorId="71793E39" wp14:editId="1AB445CE">
                <wp:simplePos x="0" y="0"/>
                <wp:positionH relativeFrom="column">
                  <wp:posOffset>2218690</wp:posOffset>
                </wp:positionH>
                <wp:positionV relativeFrom="paragraph">
                  <wp:posOffset>1257300</wp:posOffset>
                </wp:positionV>
                <wp:extent cx="263418" cy="164423"/>
                <wp:effectExtent l="19050" t="19050" r="22860" b="26670"/>
                <wp:wrapNone/>
                <wp:docPr id="129" name="矩形 129"/>
                <wp:cNvGraphicFramePr/>
                <a:graphic xmlns:a="http://schemas.openxmlformats.org/drawingml/2006/main">
                  <a:graphicData uri="http://schemas.microsoft.com/office/word/2010/wordprocessingShape">
                    <wps:wsp>
                      <wps:cNvSpPr/>
                      <wps:spPr>
                        <a:xfrm>
                          <a:off x="0" y="0"/>
                          <a:ext cx="263418" cy="1644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5871" id="矩形 129" o:spid="_x0000_s1026" style="position:absolute;left:0;text-align:left;margin-left:174.7pt;margin-top:99pt;width:20.75pt;height:12.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" filled="f" strokecolor="#c7000b" strokeweight="2.25pt"/>
            </w:pict>
          </mc:Fallback>
        </mc:AlternateContent>
      </w:r>
      <w:r w:rsidR="002F00C2">
        <w:rPr>
          <w:noProof/>
        </w:rPr>
        <w:drawing>
          <wp:inline distT="0" distB="0" distL="0" distR="0" wp14:anchorId="37E21201" wp14:editId="65ED12C3">
            <wp:extent cx="3659424" cy="147002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4252" cy="1471964"/>
                    </a:xfrm>
                    <a:prstGeom prst="rect">
                      <a:avLst/>
                    </a:prstGeom>
                  </pic:spPr>
                </pic:pic>
              </a:graphicData>
            </a:graphic>
          </wp:inline>
        </w:drawing>
      </w:r>
    </w:p>
    <w:p w14:paraId="1AF8E9EB" w14:textId="77777777" w:rsidR="00AD30EA" w:rsidRDefault="00AD30EA" w:rsidP="00AD092B">
      <w:pPr>
        <w:pStyle w:val="1e"/>
      </w:pPr>
    </w:p>
    <w:p w14:paraId="604C8EEF" w14:textId="77777777" w:rsidR="00AD30EA" w:rsidRDefault="00AD30EA" w:rsidP="00AD092B">
      <w:pPr>
        <w:pStyle w:val="1e"/>
      </w:pPr>
    </w:p>
    <w:p w14:paraId="4AE16A52" w14:textId="77777777" w:rsidR="00AD30EA" w:rsidRDefault="00AD30EA" w:rsidP="00AD092B">
      <w:pPr>
        <w:pStyle w:val="1e"/>
      </w:pPr>
    </w:p>
    <w:p w14:paraId="7D8B4291" w14:textId="77777777" w:rsidR="00AD30EA" w:rsidRDefault="00AD30EA" w:rsidP="00AD092B">
      <w:pPr>
        <w:pStyle w:val="1e"/>
      </w:pPr>
    </w:p>
    <w:p w14:paraId="6019D1C1" w14:textId="44B8B883" w:rsidR="00BB248D" w:rsidRDefault="00BB248D" w:rsidP="00AD092B">
      <w:pPr>
        <w:pStyle w:val="1e"/>
      </w:pPr>
      <w:r>
        <w:rPr>
          <w:rFonts w:hint="eastAsia"/>
        </w:rPr>
        <w:lastRenderedPageBreak/>
        <w:t>删除数据库成功：</w:t>
      </w:r>
    </w:p>
    <w:p w14:paraId="62E245E5" w14:textId="79546963" w:rsidR="00BB248D" w:rsidRPr="00525181" w:rsidRDefault="002F00C2" w:rsidP="00AD092B">
      <w:pPr>
        <w:pStyle w:val="1e"/>
      </w:pPr>
      <w:r>
        <w:rPr>
          <w:noProof/>
        </w:rPr>
        <w:drawing>
          <wp:inline distT="0" distB="0" distL="0" distR="0" wp14:anchorId="6A66E99E" wp14:editId="5945EBB4">
            <wp:extent cx="5356225" cy="1137601"/>
            <wp:effectExtent l="0" t="0" r="0" b="571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241" cy="1145038"/>
                    </a:xfrm>
                    <a:prstGeom prst="rect">
                      <a:avLst/>
                    </a:prstGeom>
                  </pic:spPr>
                </pic:pic>
              </a:graphicData>
            </a:graphic>
          </wp:inline>
        </w:drawing>
      </w:r>
    </w:p>
    <w:p w14:paraId="574073B9" w14:textId="4D48C935" w:rsidR="00596C17" w:rsidRPr="003966C3" w:rsidRDefault="00596C17" w:rsidP="00210973">
      <w:pPr>
        <w:pStyle w:val="2"/>
        <w:numPr>
          <w:ilvl w:val="1"/>
          <w:numId w:val="5"/>
        </w:numPr>
        <w:rPr>
          <w:rFonts w:hint="eastAsia"/>
          <w:lang w:eastAsia="zh-CN"/>
        </w:rPr>
      </w:pPr>
      <w:bookmarkStart w:id="34" w:name="_Toc68264451"/>
      <w:r w:rsidRPr="003966C3">
        <w:rPr>
          <w:lang w:eastAsia="zh-CN"/>
        </w:rPr>
        <w:t>创建和管理用户</w:t>
      </w:r>
      <w:bookmarkEnd w:id="29"/>
      <w:bookmarkEnd w:id="34"/>
    </w:p>
    <w:p w14:paraId="6189EDC2" w14:textId="77777777" w:rsidR="00596C17" w:rsidRPr="00525181" w:rsidRDefault="00596C17" w:rsidP="002E143A">
      <w:pPr>
        <w:pStyle w:val="3"/>
        <w:rPr>
          <w:rFonts w:hint="eastAsia"/>
        </w:rPr>
      </w:pPr>
      <w:bookmarkStart w:id="35" w:name="_Toc68264452"/>
      <w:r w:rsidRPr="00525181">
        <w:t>创建用户</w:t>
      </w:r>
      <w:bookmarkEnd w:id="35"/>
    </w:p>
    <w:p w14:paraId="03731248" w14:textId="77777777" w:rsidR="00596C17" w:rsidRPr="00525181" w:rsidRDefault="00596C17" w:rsidP="00AD092B">
      <w:pPr>
        <w:pStyle w:val="1e"/>
      </w:pPr>
      <w:r w:rsidRPr="00525181">
        <w:t>通过</w:t>
      </w:r>
      <w:r w:rsidRPr="00525181">
        <w:t>CREATE USER</w:t>
      </w:r>
      <w:r w:rsidRPr="00525181">
        <w:t>创建的用户，默认具有</w:t>
      </w:r>
      <w:r w:rsidRPr="00525181">
        <w:t>LOGIN</w:t>
      </w:r>
      <w:r w:rsidRPr="00525181">
        <w:t>权限；</w:t>
      </w:r>
    </w:p>
    <w:p w14:paraId="70910FB9" w14:textId="77777777" w:rsidR="00596C17" w:rsidRPr="00525181" w:rsidRDefault="00596C17" w:rsidP="00AD092B">
      <w:pPr>
        <w:pStyle w:val="1e"/>
      </w:pPr>
      <w:r w:rsidRPr="00525181">
        <w:t>通过</w:t>
      </w:r>
      <w:r w:rsidRPr="00525181">
        <w:t>CREATE USER</w:t>
      </w:r>
      <w:r w:rsidRPr="00525181">
        <w:t>创建用户的同时系统会在执行该命令的数据库中，为该用户创建一个同名的</w:t>
      </w:r>
      <w:r w:rsidRPr="00525181">
        <w:t>SCHEMA</w:t>
      </w:r>
      <w:r w:rsidRPr="00525181">
        <w:t>；其他数据库中，则</w:t>
      </w:r>
      <w:proofErr w:type="gramStart"/>
      <w:r w:rsidRPr="00525181">
        <w:t>不</w:t>
      </w:r>
      <w:proofErr w:type="gramEnd"/>
      <w:r w:rsidRPr="00525181">
        <w:t>自动创建同名的</w:t>
      </w:r>
      <w:r w:rsidRPr="00525181">
        <w:t>SCHEMA</w:t>
      </w:r>
      <w:r w:rsidRPr="00525181">
        <w:t>；用户可使用</w:t>
      </w:r>
      <w:r w:rsidRPr="00525181">
        <w:t>CREATE SCHEMA</w:t>
      </w:r>
      <w:r w:rsidRPr="00525181">
        <w:t>命令，分别在其他数据库中，为该用户创建同名</w:t>
      </w:r>
      <w:r w:rsidRPr="00525181">
        <w:t>SCHEMA</w:t>
      </w:r>
      <w:r w:rsidRPr="00525181">
        <w:t>。</w:t>
      </w:r>
    </w:p>
    <w:p w14:paraId="0815158F" w14:textId="77777777" w:rsidR="00596C17" w:rsidRDefault="00596C17" w:rsidP="00AD092B">
      <w:pPr>
        <w:pStyle w:val="1e"/>
      </w:pPr>
      <w:r w:rsidRPr="00525181">
        <w:t>系统管理员在普通用户同名</w:t>
      </w:r>
      <w:r w:rsidRPr="00525181">
        <w:t>schema</w:t>
      </w:r>
      <w:r w:rsidRPr="00525181">
        <w:t>下创建的对象，所有者为</w:t>
      </w:r>
      <w:r w:rsidRPr="00525181">
        <w:t>schema</w:t>
      </w:r>
      <w:r w:rsidRPr="00525181">
        <w:t>的同名用户（非系统管理员）。</w:t>
      </w:r>
    </w:p>
    <w:p w14:paraId="0B662D1D" w14:textId="3117E361" w:rsidR="002E143A" w:rsidRDefault="00C54C29">
      <w:pPr>
        <w:pStyle w:val="30"/>
      </w:pPr>
      <w:r>
        <w:rPr>
          <w:rFonts w:hint="eastAsia"/>
        </w:rPr>
        <w:t>选择</w:t>
      </w:r>
      <w:r w:rsidR="002E143A" w:rsidRPr="002E143A">
        <w:t>SQL</w:t>
      </w:r>
      <w:r w:rsidR="002E143A" w:rsidRPr="002E143A">
        <w:t>操作，</w:t>
      </w:r>
      <w:r w:rsidR="00BC22E4">
        <w:t>单击</w:t>
      </w:r>
      <w:r>
        <w:t>SQL</w:t>
      </w:r>
      <w:r>
        <w:t>查询</w:t>
      </w:r>
      <w:r>
        <w:rPr>
          <w:rFonts w:hint="eastAsia"/>
        </w:rPr>
        <w:t>，</w:t>
      </w:r>
      <w:r w:rsidR="002E143A" w:rsidRPr="002E143A">
        <w:t>进入</w:t>
      </w:r>
      <w:r w:rsidR="002E143A" w:rsidRPr="002E143A">
        <w:t>SQL</w:t>
      </w:r>
      <w:r w:rsidR="002E143A" w:rsidRPr="002E143A">
        <w:t>查询页面</w:t>
      </w:r>
      <w:r>
        <w:rPr>
          <w:rFonts w:hint="eastAsia"/>
        </w:rPr>
        <w:t>：</w:t>
      </w:r>
    </w:p>
    <w:p w14:paraId="2F328B5C" w14:textId="365BF3E6" w:rsidR="002E143A" w:rsidRDefault="00C54C29" w:rsidP="00AD092B">
      <w:pPr>
        <w:pStyle w:val="1e"/>
      </w:pPr>
      <w:r>
        <w:rPr>
          <w:noProof/>
        </w:rPr>
        <mc:AlternateContent>
          <mc:Choice Requires="wps">
            <w:drawing>
              <wp:anchor distT="0" distB="0" distL="114300" distR="114300" simplePos="0" relativeHeight="251709440" behindDoc="0" locked="0" layoutInCell="1" allowOverlap="1" wp14:anchorId="6D101653" wp14:editId="3C386ED5">
                <wp:simplePos x="0" y="0"/>
                <wp:positionH relativeFrom="column">
                  <wp:posOffset>2216785</wp:posOffset>
                </wp:positionH>
                <wp:positionV relativeFrom="paragraph">
                  <wp:posOffset>252095</wp:posOffset>
                </wp:positionV>
                <wp:extent cx="527125" cy="136972"/>
                <wp:effectExtent l="19050" t="19050" r="25400" b="15875"/>
                <wp:wrapNone/>
                <wp:docPr id="10" name="矩形 10"/>
                <wp:cNvGraphicFramePr/>
                <a:graphic xmlns:a="http://schemas.openxmlformats.org/drawingml/2006/main">
                  <a:graphicData uri="http://schemas.microsoft.com/office/word/2010/wordprocessingShape">
                    <wps:wsp>
                      <wps:cNvSpPr/>
                      <wps:spPr>
                        <a:xfrm>
                          <a:off x="0" y="0"/>
                          <a:ext cx="527125" cy="1369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0826D" id="矩形 10" o:spid="_x0000_s1026" style="position:absolute;left:0;text-align:left;margin-left:174.55pt;margin-top:19.85pt;width:41.5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" filled="f" strokecolor="#c7000b" strokeweight="2.25pt"/>
            </w:pict>
          </mc:Fallback>
        </mc:AlternateContent>
      </w:r>
      <w:r w:rsidR="00C32FCC">
        <w:rPr>
          <w:noProof/>
        </w:rPr>
        <w:drawing>
          <wp:inline distT="0" distB="0" distL="0" distR="0" wp14:anchorId="6F9489C7" wp14:editId="31299E1A">
            <wp:extent cx="5349875" cy="1132921"/>
            <wp:effectExtent l="0" t="0" r="317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8453" cy="1141091"/>
                    </a:xfrm>
                    <a:prstGeom prst="rect">
                      <a:avLst/>
                    </a:prstGeom>
                  </pic:spPr>
                </pic:pic>
              </a:graphicData>
            </a:graphic>
          </wp:inline>
        </w:drawing>
      </w:r>
    </w:p>
    <w:p w14:paraId="1DF889AB" w14:textId="744F2F7D" w:rsidR="00C54C29" w:rsidRDefault="00C54C29" w:rsidP="00AD092B">
      <w:pPr>
        <w:pStyle w:val="1e"/>
      </w:pPr>
      <w:r>
        <w:rPr>
          <w:rFonts w:hint="eastAsia"/>
        </w:rPr>
        <w:t>库名选择</w:t>
      </w:r>
      <w:r>
        <w:rPr>
          <w:rFonts w:hint="eastAsia"/>
        </w:rPr>
        <w:t>postgres</w:t>
      </w:r>
      <w:r>
        <w:rPr>
          <w:rFonts w:hint="eastAsia"/>
        </w:rPr>
        <w:t>，</w:t>
      </w:r>
      <w:r>
        <w:rPr>
          <w:rFonts w:hint="eastAsia"/>
        </w:rPr>
        <w:t>Schema</w:t>
      </w:r>
      <w:r>
        <w:rPr>
          <w:rFonts w:hint="eastAsia"/>
        </w:rPr>
        <w:t>选择</w:t>
      </w:r>
      <w:r>
        <w:rPr>
          <w:rFonts w:hint="eastAsia"/>
        </w:rPr>
        <w:t>root</w:t>
      </w:r>
      <w:r>
        <w:rPr>
          <w:rFonts w:hint="eastAsia"/>
        </w:rPr>
        <w:t>：</w:t>
      </w:r>
    </w:p>
    <w:p w14:paraId="1CDDC7F2" w14:textId="00A89EFE" w:rsidR="00C54C29" w:rsidRDefault="00C54C29" w:rsidP="00AD092B">
      <w:pPr>
        <w:pStyle w:val="1e"/>
      </w:pPr>
      <w:r>
        <w:rPr>
          <w:noProof/>
        </w:rPr>
        <mc:AlternateContent>
          <mc:Choice Requires="wps">
            <w:drawing>
              <wp:anchor distT="0" distB="0" distL="114300" distR="114300" simplePos="0" relativeHeight="251711488" behindDoc="0" locked="0" layoutInCell="1" allowOverlap="1" wp14:anchorId="06397EB8" wp14:editId="671B55E7">
                <wp:simplePos x="0" y="0"/>
                <wp:positionH relativeFrom="column">
                  <wp:posOffset>1191260</wp:posOffset>
                </wp:positionH>
                <wp:positionV relativeFrom="paragraph">
                  <wp:posOffset>358140</wp:posOffset>
                </wp:positionV>
                <wp:extent cx="793750" cy="393700"/>
                <wp:effectExtent l="19050" t="19050" r="25400" b="25400"/>
                <wp:wrapNone/>
                <wp:docPr id="14" name="矩形 14"/>
                <wp:cNvGraphicFramePr/>
                <a:graphic xmlns:a="http://schemas.openxmlformats.org/drawingml/2006/main">
                  <a:graphicData uri="http://schemas.microsoft.com/office/word/2010/wordprocessingShape">
                    <wps:wsp>
                      <wps:cNvSpPr/>
                      <wps:spPr>
                        <a:xfrm>
                          <a:off x="0" y="0"/>
                          <a:ext cx="793750" cy="393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2B6F" id="矩形 14" o:spid="_x0000_s1026" style="position:absolute;left:0;text-align:left;margin-left:93.8pt;margin-top:28.2pt;width:62.5pt;height:3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" filled="f" strokecolor="#c7000b" strokeweight="2.25pt"/>
            </w:pict>
          </mc:Fallback>
        </mc:AlternateContent>
      </w:r>
      <w:r w:rsidR="00AE73E0">
        <w:rPr>
          <w:noProof/>
        </w:rPr>
        <w:drawing>
          <wp:inline distT="0" distB="0" distL="0" distR="0" wp14:anchorId="25193AA4" wp14:editId="78749DED">
            <wp:extent cx="4854575" cy="1904960"/>
            <wp:effectExtent l="0" t="0" r="317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0007" cy="1907092"/>
                    </a:xfrm>
                    <a:prstGeom prst="rect">
                      <a:avLst/>
                    </a:prstGeom>
                  </pic:spPr>
                </pic:pic>
              </a:graphicData>
            </a:graphic>
          </wp:inline>
        </w:drawing>
      </w:r>
    </w:p>
    <w:p w14:paraId="2BE8D16A" w14:textId="26D11E16" w:rsidR="00596C17" w:rsidRDefault="00596C17">
      <w:pPr>
        <w:pStyle w:val="30"/>
      </w:pPr>
      <w:r w:rsidRPr="00525181">
        <w:t>创建用户。</w:t>
      </w:r>
    </w:p>
    <w:p w14:paraId="5F1DE8F7" w14:textId="2D4DB76C" w:rsidR="00AD6717" w:rsidRDefault="00AD698C" w:rsidP="00AD092B">
      <w:pPr>
        <w:pStyle w:val="1e"/>
      </w:pPr>
      <w:r>
        <w:lastRenderedPageBreak/>
        <w:t>创建用户</w:t>
      </w:r>
      <w:r w:rsidRPr="00525181">
        <w:t>jim</w:t>
      </w:r>
      <w:r w:rsidRPr="00525181">
        <w:t>，登录密码为</w:t>
      </w:r>
      <w:r w:rsidRPr="00525181">
        <w:t>Bigdata@123</w:t>
      </w:r>
      <w:r>
        <w:rPr>
          <w:rFonts w:hint="eastAsia"/>
        </w:rPr>
        <w:t>，</w:t>
      </w:r>
      <w:r w:rsidR="00AD6717">
        <w:t>在</w:t>
      </w:r>
      <w:r w:rsidR="00AD6717">
        <w:t>SQL</w:t>
      </w:r>
      <w:r w:rsidR="00AD6717">
        <w:t>查询页面</w:t>
      </w:r>
      <w:r w:rsidR="00AD6717">
        <w:rPr>
          <w:rFonts w:hint="eastAsia"/>
        </w:rPr>
        <w:t>，</w:t>
      </w:r>
      <w:r w:rsidR="00AD6717">
        <w:t>输入如下</w:t>
      </w:r>
      <w:r w:rsidR="00AD6717">
        <w:t>SQL</w:t>
      </w:r>
      <w:r w:rsidR="00AD6717">
        <w:t>语句</w:t>
      </w:r>
      <w:r>
        <w:rPr>
          <w:rFonts w:hint="eastAsia"/>
        </w:rPr>
        <w:t>：</w:t>
      </w:r>
    </w:p>
    <w:p w14:paraId="1DB68768" w14:textId="560ECCD3" w:rsidR="00596C17" w:rsidRPr="00ED1505" w:rsidRDefault="00596C17" w:rsidP="00AD092B">
      <w:pPr>
        <w:pStyle w:val="afffff4"/>
      </w:pPr>
      <w:r w:rsidRPr="0061737C">
        <w:rPr>
          <w:shd w:val="pct15" w:color="auto" w:fill="FFFFFF"/>
          <w:lang w:eastAsia="en-US"/>
        </w:rPr>
        <w:t>CREATE USER jim PASSWORD 'Bigdata@123';</w:t>
      </w:r>
    </w:p>
    <w:p w14:paraId="10D48DAD" w14:textId="3E802D2B" w:rsidR="00AD6717" w:rsidRDefault="00AD6717" w:rsidP="00AD092B">
      <w:pPr>
        <w:pStyle w:val="1e"/>
      </w:pPr>
      <w:r>
        <w:t>截图如下</w:t>
      </w:r>
      <w:r>
        <w:rPr>
          <w:rFonts w:hint="eastAsia"/>
        </w:rPr>
        <w:t>：</w:t>
      </w:r>
    </w:p>
    <w:p w14:paraId="56519A7E" w14:textId="13F87F5F" w:rsidR="00AD6717" w:rsidRDefault="00AE73E0" w:rsidP="00AD092B">
      <w:pPr>
        <w:pStyle w:val="1e"/>
      </w:pPr>
      <w:r>
        <w:rPr>
          <w:noProof/>
        </w:rPr>
        <mc:AlternateContent>
          <mc:Choice Requires="wps">
            <w:drawing>
              <wp:anchor distT="0" distB="0" distL="114300" distR="114300" simplePos="0" relativeHeight="251713536" behindDoc="0" locked="0" layoutInCell="1" allowOverlap="1" wp14:anchorId="64A5FC2F" wp14:editId="3F6D73BC">
                <wp:simplePos x="0" y="0"/>
                <wp:positionH relativeFrom="column">
                  <wp:posOffset>2127250</wp:posOffset>
                </wp:positionH>
                <wp:positionV relativeFrom="paragraph">
                  <wp:posOffset>292100</wp:posOffset>
                </wp:positionV>
                <wp:extent cx="1979526" cy="160773"/>
                <wp:effectExtent l="19050" t="19050" r="20955" b="10795"/>
                <wp:wrapNone/>
                <wp:docPr id="54" name="矩形 54"/>
                <wp:cNvGraphicFramePr/>
                <a:graphic xmlns:a="http://schemas.openxmlformats.org/drawingml/2006/main">
                  <a:graphicData uri="http://schemas.microsoft.com/office/word/2010/wordprocessingShape">
                    <wps:wsp>
                      <wps:cNvSpPr/>
                      <wps:spPr>
                        <a:xfrm>
                          <a:off x="0" y="0"/>
                          <a:ext cx="1979526" cy="1607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11B1E" id="矩形 54" o:spid="_x0000_s1026" style="position:absolute;left:0;text-align:left;margin-left:167.5pt;margin-top:23pt;width:155.85pt;height:12.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716608" behindDoc="0" locked="0" layoutInCell="1" allowOverlap="1" wp14:anchorId="59421C52" wp14:editId="51620B9E">
                <wp:simplePos x="0" y="0"/>
                <wp:positionH relativeFrom="column">
                  <wp:posOffset>2059940</wp:posOffset>
                </wp:positionH>
                <wp:positionV relativeFrom="paragraph">
                  <wp:posOffset>1120775</wp:posOffset>
                </wp:positionV>
                <wp:extent cx="1843872" cy="743578"/>
                <wp:effectExtent l="19050" t="19050" r="23495" b="19050"/>
                <wp:wrapNone/>
                <wp:docPr id="57" name="矩形 57"/>
                <wp:cNvGraphicFramePr/>
                <a:graphic xmlns:a="http://schemas.openxmlformats.org/drawingml/2006/main">
                  <a:graphicData uri="http://schemas.microsoft.com/office/word/2010/wordprocessingShape">
                    <wps:wsp>
                      <wps:cNvSpPr/>
                      <wps:spPr>
                        <a:xfrm>
                          <a:off x="0" y="0"/>
                          <a:ext cx="1843872" cy="7435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ED97D" id="矩形 57" o:spid="_x0000_s1026" style="position:absolute;left:0;text-align:left;margin-left:162.2pt;margin-top:88.25pt;width:145.2pt;height:58.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714560" behindDoc="0" locked="0" layoutInCell="1" allowOverlap="1" wp14:anchorId="700E3CD9" wp14:editId="0EB28F86">
                <wp:simplePos x="0" y="0"/>
                <wp:positionH relativeFrom="column">
                  <wp:posOffset>2689225</wp:posOffset>
                </wp:positionH>
                <wp:positionV relativeFrom="paragraph">
                  <wp:posOffset>173990</wp:posOffset>
                </wp:positionV>
                <wp:extent cx="328108" cy="129092"/>
                <wp:effectExtent l="0" t="57150" r="15240" b="23495"/>
                <wp:wrapNone/>
                <wp:docPr id="56" name="直接箭头连接符 56"/>
                <wp:cNvGraphicFramePr/>
                <a:graphic xmlns:a="http://schemas.openxmlformats.org/drawingml/2006/main">
                  <a:graphicData uri="http://schemas.microsoft.com/office/word/2010/wordprocessingShape">
                    <wps:wsp>
                      <wps:cNvCnPr/>
                      <wps:spPr>
                        <a:xfrm flipH="1" flipV="1">
                          <a:off x="0" y="0"/>
                          <a:ext cx="328108" cy="1290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F8A19" id="直接箭头连接符 56" o:spid="_x0000_s1026" type="#_x0000_t32" style="position:absolute;left:0;text-align:left;margin-left:211.75pt;margin-top:13.7pt;width:25.85pt;height:10.1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" strokecolor="#c7000b" strokeweight="2.25pt">
                <v:stroke endarrow="block"/>
              </v:shape>
            </w:pict>
          </mc:Fallback>
        </mc:AlternateContent>
      </w:r>
      <w:r w:rsidR="00AD6717">
        <w:rPr>
          <w:noProof/>
        </w:rPr>
        <w:drawing>
          <wp:inline distT="0" distB="0" distL="0" distR="0" wp14:anchorId="5C0556EF" wp14:editId="24EE6FDA">
            <wp:extent cx="4162425" cy="1897372"/>
            <wp:effectExtent l="19050" t="19050" r="9525" b="27305"/>
            <wp:docPr id="53" name="图片 53" descr="C:\Users\swx941157\AppData\Roaming\eSpace_Desktop\UserData\swx941157\imagefiles\93D9A813-E6D3-4EE9-8015-9FB1A7CEB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x941157\AppData\Roaming\eSpace_Desktop\UserData\swx941157\imagefiles\93D9A813-E6D3-4EE9-8015-9FB1A7CEB06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254" cy="1903220"/>
                    </a:xfrm>
                    <a:prstGeom prst="rect">
                      <a:avLst/>
                    </a:prstGeom>
                    <a:noFill/>
                    <a:ln>
                      <a:solidFill>
                        <a:schemeClr val="bg1">
                          <a:lumMod val="85000"/>
                        </a:schemeClr>
                      </a:solidFill>
                    </a:ln>
                  </pic:spPr>
                </pic:pic>
              </a:graphicData>
            </a:graphic>
          </wp:inline>
        </w:drawing>
      </w:r>
    </w:p>
    <w:p w14:paraId="7913D847" w14:textId="77777777" w:rsidR="00596C17" w:rsidRPr="00525181" w:rsidRDefault="00596C17" w:rsidP="00AD092B">
      <w:pPr>
        <w:pStyle w:val="1e"/>
      </w:pPr>
      <w:r w:rsidRPr="00525181">
        <w:t>同样的下面语句也可以创建用户。</w:t>
      </w:r>
    </w:p>
    <w:p w14:paraId="095D267D" w14:textId="6DC26C6B" w:rsidR="00596C17" w:rsidRPr="00525181" w:rsidRDefault="00596C17" w:rsidP="00AD092B">
      <w:pPr>
        <w:pStyle w:val="afffff4"/>
      </w:pPr>
      <w:r w:rsidRPr="0061737C">
        <w:rPr>
          <w:shd w:val="pct15" w:color="auto" w:fill="FFFFFF"/>
          <w:lang w:eastAsia="en-US"/>
        </w:rPr>
        <w:t>CREATE USER kim IDENTIFIED BY 'Bigdata@123';</w:t>
      </w:r>
    </w:p>
    <w:p w14:paraId="56C639D5" w14:textId="5FE820FB" w:rsidR="00AD698C" w:rsidRDefault="00AE73E0" w:rsidP="00AD092B">
      <w:pPr>
        <w:pStyle w:val="1e"/>
      </w:pPr>
      <w:r>
        <w:rPr>
          <w:noProof/>
        </w:rPr>
        <w:drawing>
          <wp:inline distT="0" distB="0" distL="0" distR="0" wp14:anchorId="3099EAD6" wp14:editId="0B225A61">
            <wp:extent cx="4318000" cy="2387041"/>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3910" cy="2390308"/>
                    </a:xfrm>
                    <a:prstGeom prst="rect">
                      <a:avLst/>
                    </a:prstGeom>
                  </pic:spPr>
                </pic:pic>
              </a:graphicData>
            </a:graphic>
          </wp:inline>
        </w:drawing>
      </w:r>
    </w:p>
    <w:p w14:paraId="1A6093A8" w14:textId="77777777" w:rsidR="00596C17" w:rsidRPr="00525181" w:rsidRDefault="00596C17" w:rsidP="00AD092B">
      <w:pPr>
        <w:pStyle w:val="1e"/>
      </w:pPr>
      <w:r w:rsidRPr="00525181">
        <w:t>如果创建有</w:t>
      </w:r>
      <w:r w:rsidRPr="00525181">
        <w:t>“</w:t>
      </w:r>
      <w:r w:rsidRPr="00525181">
        <w:t>创建数据库</w:t>
      </w:r>
      <w:r w:rsidRPr="00525181">
        <w:t>”</w:t>
      </w:r>
      <w:r w:rsidRPr="00525181">
        <w:t>权限的用户，则需要加</w:t>
      </w:r>
      <w:r w:rsidRPr="00525181">
        <w:t>CREATEDB</w:t>
      </w:r>
      <w:r w:rsidRPr="00525181">
        <w:t>关键字。</w:t>
      </w:r>
    </w:p>
    <w:p w14:paraId="060D45DD" w14:textId="48F1F52B" w:rsidR="00596C17" w:rsidRPr="004A04DC" w:rsidRDefault="00596C17" w:rsidP="00284F93">
      <w:pPr>
        <w:pStyle w:val="afffff2"/>
        <w:rPr>
          <w:b/>
          <w:color w:val="C7000B"/>
          <w:lang w:eastAsia="en-US"/>
        </w:rPr>
      </w:pPr>
      <w:r w:rsidRPr="004A04DC">
        <w:rPr>
          <w:b/>
          <w:color w:val="C7000B"/>
          <w:lang w:eastAsia="en-US"/>
        </w:rPr>
        <w:t>CREATE USER dim CREATEDB PASSWORD 'Bigdata@123';</w:t>
      </w:r>
    </w:p>
    <w:p w14:paraId="05574FC3" w14:textId="67462B8D" w:rsidR="00AD698C" w:rsidRPr="00525181" w:rsidRDefault="00AE73E0" w:rsidP="00AD092B">
      <w:pPr>
        <w:pStyle w:val="1e"/>
      </w:pPr>
      <w:r>
        <w:rPr>
          <w:noProof/>
        </w:rPr>
        <w:drawing>
          <wp:inline distT="0" distB="0" distL="0" distR="0" wp14:anchorId="118FEE57" wp14:editId="47D5C29E">
            <wp:extent cx="4307530" cy="22288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7795" cy="2234161"/>
                    </a:xfrm>
                    <a:prstGeom prst="rect">
                      <a:avLst/>
                    </a:prstGeom>
                  </pic:spPr>
                </pic:pic>
              </a:graphicData>
            </a:graphic>
          </wp:inline>
        </w:drawing>
      </w:r>
    </w:p>
    <w:p w14:paraId="4DFD9259" w14:textId="0DC09A3B" w:rsidR="00596C17" w:rsidRPr="00525181" w:rsidRDefault="00596C17" w:rsidP="00AD698C">
      <w:pPr>
        <w:pStyle w:val="3"/>
        <w:rPr>
          <w:rFonts w:hint="eastAsia"/>
        </w:rPr>
      </w:pPr>
      <w:bookmarkStart w:id="36" w:name="_Toc68264453"/>
      <w:r w:rsidRPr="00525181">
        <w:lastRenderedPageBreak/>
        <w:t>管理用户</w:t>
      </w:r>
      <w:bookmarkEnd w:id="36"/>
    </w:p>
    <w:p w14:paraId="314B2ED0" w14:textId="393980B8" w:rsidR="002E396D" w:rsidRDefault="002E396D">
      <w:pPr>
        <w:pStyle w:val="30"/>
      </w:pPr>
      <w:r>
        <w:t>选择账号管理</w:t>
      </w:r>
      <w:r>
        <w:rPr>
          <w:rFonts w:hint="eastAsia"/>
        </w:rPr>
        <w:t>，</w:t>
      </w:r>
      <w:r w:rsidR="00BC22E4">
        <w:t>单击</w:t>
      </w:r>
      <w:r>
        <w:t>角色管理</w:t>
      </w:r>
      <w:r>
        <w:rPr>
          <w:rFonts w:hint="eastAsia"/>
        </w:rPr>
        <w:t>，</w:t>
      </w:r>
      <w:r>
        <w:t>进入角色管理页面</w:t>
      </w:r>
      <w:r>
        <w:rPr>
          <w:rFonts w:hint="eastAsia"/>
        </w:rPr>
        <w:t>：</w:t>
      </w:r>
    </w:p>
    <w:p w14:paraId="521B2F99" w14:textId="0A01BAE2" w:rsidR="002E396D" w:rsidRDefault="002E396D" w:rsidP="00AD092B">
      <w:pPr>
        <w:pStyle w:val="1e"/>
      </w:pPr>
      <w:r>
        <w:rPr>
          <w:noProof/>
        </w:rPr>
        <mc:AlternateContent>
          <mc:Choice Requires="wps">
            <w:drawing>
              <wp:anchor distT="0" distB="0" distL="114300" distR="114300" simplePos="0" relativeHeight="251718656" behindDoc="0" locked="0" layoutInCell="1" allowOverlap="1" wp14:anchorId="3166841A" wp14:editId="70DD2948">
                <wp:simplePos x="0" y="0"/>
                <wp:positionH relativeFrom="column">
                  <wp:posOffset>3950335</wp:posOffset>
                </wp:positionH>
                <wp:positionV relativeFrom="paragraph">
                  <wp:posOffset>227965</wp:posOffset>
                </wp:positionV>
                <wp:extent cx="996950" cy="219075"/>
                <wp:effectExtent l="19050" t="19050" r="12700" b="28575"/>
                <wp:wrapNone/>
                <wp:docPr id="82" name="矩形 82"/>
                <wp:cNvGraphicFramePr/>
                <a:graphic xmlns:a="http://schemas.openxmlformats.org/drawingml/2006/main">
                  <a:graphicData uri="http://schemas.microsoft.com/office/word/2010/wordprocessingShape">
                    <wps:wsp>
                      <wps:cNvSpPr/>
                      <wps:spPr>
                        <a:xfrm>
                          <a:off x="0" y="0"/>
                          <a:ext cx="996950" cy="219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2F069" id="矩形 82" o:spid="_x0000_s1026" style="position:absolute;left:0;text-align:left;margin-left:311.05pt;margin-top:17.95pt;width:78.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" filled="f" strokecolor="#c7000b" strokeweight="2.25pt"/>
            </w:pict>
          </mc:Fallback>
        </mc:AlternateContent>
      </w:r>
      <w:r w:rsidR="00AE73E0" w:rsidRPr="00AE73E0">
        <w:rPr>
          <w:noProof/>
        </w:rPr>
        <w:t xml:space="preserve"> </w:t>
      </w:r>
      <w:r w:rsidR="00AE73E0">
        <w:rPr>
          <w:noProof/>
        </w:rPr>
        <w:drawing>
          <wp:inline distT="0" distB="0" distL="0" distR="0" wp14:anchorId="58FA797A" wp14:editId="47DC8E3F">
            <wp:extent cx="4711700" cy="1103861"/>
            <wp:effectExtent l="0" t="0" r="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0816" cy="1110682"/>
                    </a:xfrm>
                    <a:prstGeom prst="rect">
                      <a:avLst/>
                    </a:prstGeom>
                  </pic:spPr>
                </pic:pic>
              </a:graphicData>
            </a:graphic>
          </wp:inline>
        </w:drawing>
      </w:r>
    </w:p>
    <w:p w14:paraId="568EAB8C" w14:textId="7F6B30D6" w:rsidR="002E396D" w:rsidRDefault="00C465E0" w:rsidP="00AD092B">
      <w:pPr>
        <w:pStyle w:val="1e"/>
      </w:pPr>
      <w:r>
        <w:rPr>
          <w:noProof/>
        </w:rPr>
        <w:drawing>
          <wp:inline distT="0" distB="0" distL="0" distR="0" wp14:anchorId="1F41A156" wp14:editId="3C916A6D">
            <wp:extent cx="5527675" cy="1160823"/>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509" cy="1164358"/>
                    </a:xfrm>
                    <a:prstGeom prst="rect">
                      <a:avLst/>
                    </a:prstGeom>
                  </pic:spPr>
                </pic:pic>
              </a:graphicData>
            </a:graphic>
          </wp:inline>
        </w:drawing>
      </w:r>
    </w:p>
    <w:p w14:paraId="3923BA6E" w14:textId="4E3D7F8C" w:rsidR="00AD698C" w:rsidRDefault="00AD698C">
      <w:pPr>
        <w:pStyle w:val="30"/>
      </w:pPr>
      <w:r>
        <w:t>修改用户登录密码</w:t>
      </w:r>
      <w:r w:rsidR="002E396D">
        <w:rPr>
          <w:rFonts w:hint="eastAsia"/>
        </w:rPr>
        <w:t>：</w:t>
      </w:r>
    </w:p>
    <w:p w14:paraId="442C6ED6" w14:textId="621838BA" w:rsidR="00824408" w:rsidRDefault="00BC22E4" w:rsidP="00AD092B">
      <w:pPr>
        <w:pStyle w:val="1e"/>
      </w:pPr>
      <w:r>
        <w:t>单击</w:t>
      </w:r>
      <w:r w:rsidR="002E396D">
        <w:t>角色名</w:t>
      </w:r>
      <w:r w:rsidR="002E396D">
        <w:t>jim</w:t>
      </w:r>
      <w:r w:rsidR="00824408">
        <w:rPr>
          <w:rFonts w:hint="eastAsia"/>
        </w:rPr>
        <w:t>操作列的“</w:t>
      </w:r>
      <w:r w:rsidR="00824408">
        <w:t>编辑</w:t>
      </w:r>
      <w:r w:rsidR="00824408">
        <w:rPr>
          <w:rFonts w:hint="eastAsia"/>
        </w:rPr>
        <w:t>”。</w:t>
      </w:r>
    </w:p>
    <w:p w14:paraId="0A860D48" w14:textId="5694FDC4" w:rsidR="00824408" w:rsidRDefault="00824408" w:rsidP="00AD092B">
      <w:pPr>
        <w:pStyle w:val="1e"/>
      </w:pPr>
      <w:r>
        <w:rPr>
          <w:noProof/>
        </w:rPr>
        <mc:AlternateContent>
          <mc:Choice Requires="wps">
            <w:drawing>
              <wp:anchor distT="0" distB="0" distL="114300" distR="114300" simplePos="0" relativeHeight="251992064" behindDoc="0" locked="0" layoutInCell="1" allowOverlap="1" wp14:anchorId="2CD83021" wp14:editId="45B3524D">
                <wp:simplePos x="0" y="0"/>
                <wp:positionH relativeFrom="column">
                  <wp:posOffset>4582160</wp:posOffset>
                </wp:positionH>
                <wp:positionV relativeFrom="paragraph">
                  <wp:posOffset>570865</wp:posOffset>
                </wp:positionV>
                <wp:extent cx="171450" cy="127000"/>
                <wp:effectExtent l="19050" t="19050" r="19050" b="25400"/>
                <wp:wrapNone/>
                <wp:docPr id="319" name="矩形 319"/>
                <wp:cNvGraphicFramePr/>
                <a:graphic xmlns:a="http://schemas.openxmlformats.org/drawingml/2006/main">
                  <a:graphicData uri="http://schemas.microsoft.com/office/word/2010/wordprocessingShape">
                    <wps:wsp>
                      <wps:cNvSpPr/>
                      <wps:spPr>
                        <a:xfrm>
                          <a:off x="0" y="0"/>
                          <a:ext cx="171450" cy="127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DC89" id="矩形 319" o:spid="_x0000_s1026" style="position:absolute;left:0;text-align:left;margin-left:360.8pt;margin-top:44.95pt;width:13.5pt;height:1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" filled="f" strokecolor="#c7000b" strokeweight="2.25pt"/>
            </w:pict>
          </mc:Fallback>
        </mc:AlternateContent>
      </w:r>
      <w:r>
        <w:rPr>
          <w:noProof/>
        </w:rPr>
        <w:drawing>
          <wp:inline distT="0" distB="0" distL="0" distR="0" wp14:anchorId="2687FB31" wp14:editId="7D7E1D1E">
            <wp:extent cx="5510262" cy="98107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1909" cy="986710"/>
                    </a:xfrm>
                    <a:prstGeom prst="rect">
                      <a:avLst/>
                    </a:prstGeom>
                  </pic:spPr>
                </pic:pic>
              </a:graphicData>
            </a:graphic>
          </wp:inline>
        </w:drawing>
      </w:r>
    </w:p>
    <w:p w14:paraId="3EB16460" w14:textId="77A4DB82" w:rsidR="002E396D" w:rsidRDefault="002E396D" w:rsidP="00AD092B">
      <w:pPr>
        <w:pStyle w:val="1e"/>
      </w:pPr>
      <w:r>
        <w:t>在密码框和确认密码框输入新密码</w:t>
      </w:r>
      <w:r>
        <w:rPr>
          <w:rFonts w:hint="eastAsia"/>
        </w:rPr>
        <w:t>，</w:t>
      </w:r>
      <w:r w:rsidRPr="00525181">
        <w:t>将用户</w:t>
      </w:r>
      <w:r w:rsidRPr="00525181">
        <w:t>jim</w:t>
      </w:r>
      <w:r w:rsidRPr="00525181">
        <w:t>的登录密码由</w:t>
      </w:r>
      <w:r w:rsidRPr="00525181">
        <w:t>Bigdata@123</w:t>
      </w:r>
      <w:r w:rsidRPr="00525181">
        <w:t>修改为</w:t>
      </w:r>
      <w:r w:rsidRPr="00525181">
        <w:t>Abcd@123</w:t>
      </w:r>
      <w:r>
        <w:rPr>
          <w:rFonts w:hint="eastAsia"/>
        </w:rPr>
        <w:t>，</w:t>
      </w:r>
      <w:r w:rsidR="00BC22E4">
        <w:t>单击</w:t>
      </w:r>
      <w:r>
        <w:t>保存</w:t>
      </w:r>
      <w:r>
        <w:rPr>
          <w:rFonts w:hint="eastAsia"/>
        </w:rPr>
        <w:t>：</w:t>
      </w:r>
    </w:p>
    <w:p w14:paraId="4733D08D" w14:textId="564527A9" w:rsidR="002E396D" w:rsidRDefault="00824408" w:rsidP="00AD092B">
      <w:pPr>
        <w:pStyle w:val="1e"/>
      </w:pPr>
      <w:r>
        <w:rPr>
          <w:noProof/>
        </w:rPr>
        <mc:AlternateContent>
          <mc:Choice Requires="wps">
            <w:drawing>
              <wp:anchor distT="0" distB="0" distL="114300" distR="114300" simplePos="0" relativeHeight="251721728" behindDoc="0" locked="0" layoutInCell="1" allowOverlap="1" wp14:anchorId="4FA8E99E" wp14:editId="03BCB9CD">
                <wp:simplePos x="0" y="0"/>
                <wp:positionH relativeFrom="column">
                  <wp:posOffset>1340485</wp:posOffset>
                </wp:positionH>
                <wp:positionV relativeFrom="paragraph">
                  <wp:posOffset>1028065</wp:posOffset>
                </wp:positionV>
                <wp:extent cx="1631950" cy="368300"/>
                <wp:effectExtent l="19050" t="19050" r="25400" b="12700"/>
                <wp:wrapNone/>
                <wp:docPr id="87" name="矩形 87"/>
                <wp:cNvGraphicFramePr/>
                <a:graphic xmlns:a="http://schemas.openxmlformats.org/drawingml/2006/main">
                  <a:graphicData uri="http://schemas.microsoft.com/office/word/2010/wordprocessingShape">
                    <wps:wsp>
                      <wps:cNvSpPr/>
                      <wps:spPr>
                        <a:xfrm>
                          <a:off x="0" y="0"/>
                          <a:ext cx="1631950" cy="368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FF0A1" id="矩形 87" o:spid="_x0000_s1026" style="position:absolute;left:0;text-align:left;margin-left:105.55pt;margin-top:80.95pt;width:128.5pt;height:2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723776" behindDoc="0" locked="0" layoutInCell="1" allowOverlap="1" wp14:anchorId="1856425A" wp14:editId="12E445A8">
                <wp:simplePos x="0" y="0"/>
                <wp:positionH relativeFrom="column">
                  <wp:posOffset>3763010</wp:posOffset>
                </wp:positionH>
                <wp:positionV relativeFrom="paragraph">
                  <wp:posOffset>2703195</wp:posOffset>
                </wp:positionV>
                <wp:extent cx="279699" cy="257810"/>
                <wp:effectExtent l="19050" t="19050" r="63500" b="46990"/>
                <wp:wrapNone/>
                <wp:docPr id="88" name="直接箭头连接符 88"/>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56682" id="直接箭头连接符 88" o:spid="_x0000_s1026" type="#_x0000_t32" style="position:absolute;left:0;text-align:left;margin-left:296.3pt;margin-top:212.85pt;width:22pt;height:2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" strokecolor="#c7000b" strokeweight="2.25pt">
                <v:stroke endarrow="block"/>
              </v:shape>
            </w:pict>
          </mc:Fallback>
        </mc:AlternateContent>
      </w:r>
      <w:r>
        <w:rPr>
          <w:noProof/>
        </w:rPr>
        <w:drawing>
          <wp:inline distT="0" distB="0" distL="0" distR="0" wp14:anchorId="4A1300E6" wp14:editId="13638728">
            <wp:extent cx="3594100" cy="3119386"/>
            <wp:effectExtent l="0" t="0" r="6350" b="508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8647" cy="3123332"/>
                    </a:xfrm>
                    <a:prstGeom prst="rect">
                      <a:avLst/>
                    </a:prstGeom>
                  </pic:spPr>
                </pic:pic>
              </a:graphicData>
            </a:graphic>
          </wp:inline>
        </w:drawing>
      </w:r>
    </w:p>
    <w:p w14:paraId="246FB6F4" w14:textId="389BA5B4" w:rsidR="002E396D" w:rsidRDefault="002E396D" w:rsidP="00AD092B">
      <w:pPr>
        <w:pStyle w:val="1e"/>
      </w:pPr>
      <w:r>
        <w:lastRenderedPageBreak/>
        <w:t>显示</w:t>
      </w:r>
      <w:r>
        <w:t>SQL</w:t>
      </w:r>
      <w:r>
        <w:t>预览</w:t>
      </w:r>
      <w:r>
        <w:rPr>
          <w:rFonts w:hint="eastAsia"/>
        </w:rPr>
        <w:t>，</w:t>
      </w:r>
      <w:r w:rsidR="00BC22E4">
        <w:t>单击</w:t>
      </w:r>
      <w:r>
        <w:t>确定</w:t>
      </w:r>
      <w:r>
        <w:rPr>
          <w:rFonts w:hint="eastAsia"/>
        </w:rPr>
        <w:t>，修改成功。</w:t>
      </w:r>
    </w:p>
    <w:p w14:paraId="3B20ABF8" w14:textId="3A957861" w:rsidR="00AD698C" w:rsidRPr="002E396D" w:rsidRDefault="002E396D" w:rsidP="00AD092B">
      <w:pPr>
        <w:pStyle w:val="1e"/>
      </w:pPr>
      <w:r>
        <w:rPr>
          <w:noProof/>
        </w:rPr>
        <mc:AlternateContent>
          <mc:Choice Requires="wps">
            <w:drawing>
              <wp:anchor distT="0" distB="0" distL="114300" distR="114300" simplePos="0" relativeHeight="251725824" behindDoc="0" locked="0" layoutInCell="1" allowOverlap="1" wp14:anchorId="1337E427" wp14:editId="5B69262C">
                <wp:simplePos x="0" y="0"/>
                <wp:positionH relativeFrom="column">
                  <wp:posOffset>2033556</wp:posOffset>
                </wp:positionH>
                <wp:positionV relativeFrom="paragraph">
                  <wp:posOffset>1207756</wp:posOffset>
                </wp:positionV>
                <wp:extent cx="279699" cy="257810"/>
                <wp:effectExtent l="19050" t="19050" r="63500" b="46990"/>
                <wp:wrapNone/>
                <wp:docPr id="90" name="直接箭头连接符 90"/>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3886" id="直接箭头连接符 90" o:spid="_x0000_s1026" type="#_x0000_t32" style="position:absolute;left:0;text-align:left;margin-left:160.1pt;margin-top:95.1pt;width:22pt;height:20.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" strokecolor="#c7000b" strokeweight="2.25pt">
                <v:stroke endarrow="block"/>
              </v:shape>
            </w:pict>
          </mc:Fallback>
        </mc:AlternateContent>
      </w:r>
      <w:r>
        <w:rPr>
          <w:noProof/>
        </w:rPr>
        <w:drawing>
          <wp:inline distT="0" distB="0" distL="0" distR="0" wp14:anchorId="3E54B4B6" wp14:editId="619AB622">
            <wp:extent cx="3613150" cy="1658436"/>
            <wp:effectExtent l="19050" t="19050" r="25400" b="18415"/>
            <wp:docPr id="89" name="图片 89" descr="C:\Users\swx941157\AppData\Roaming\eSpace_Desktop\UserData\swx941157\imagefiles\4A8B0EFC-5BA1-4B7D-B06A-3B4D2C69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wx941157\AppData\Roaming\eSpace_Desktop\UserData\swx941157\imagefiles\4A8B0EFC-5BA1-4B7D-B06A-3B4D2C69E44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3151" cy="1663026"/>
                    </a:xfrm>
                    <a:prstGeom prst="rect">
                      <a:avLst/>
                    </a:prstGeom>
                    <a:noFill/>
                    <a:ln w="12700">
                      <a:solidFill>
                        <a:schemeClr val="bg1">
                          <a:lumMod val="85000"/>
                        </a:schemeClr>
                      </a:solidFill>
                    </a:ln>
                  </pic:spPr>
                </pic:pic>
              </a:graphicData>
            </a:graphic>
          </wp:inline>
        </w:drawing>
      </w:r>
    </w:p>
    <w:p w14:paraId="37FA208B" w14:textId="35AA39BC" w:rsidR="00596C17" w:rsidRDefault="00596C17">
      <w:pPr>
        <w:pStyle w:val="30"/>
      </w:pPr>
      <w:r w:rsidRPr="00525181">
        <w:t>为用户</w:t>
      </w:r>
      <w:r w:rsidRPr="00525181">
        <w:t>jim</w:t>
      </w:r>
      <w:r w:rsidRPr="00525181">
        <w:t>追加</w:t>
      </w:r>
      <w:r w:rsidR="00556C14">
        <w:rPr>
          <w:rFonts w:hint="eastAsia"/>
        </w:rPr>
        <w:t>可以</w:t>
      </w:r>
      <w:r w:rsidR="00556C14">
        <w:t>创建数据库的</w:t>
      </w:r>
      <w:r w:rsidRPr="00525181">
        <w:t>权限。</w:t>
      </w:r>
    </w:p>
    <w:p w14:paraId="424757D9" w14:textId="360F7468" w:rsidR="00657D5F" w:rsidRDefault="00657D5F" w:rsidP="00AD092B">
      <w:pPr>
        <w:pStyle w:val="1e"/>
      </w:pPr>
      <w:r>
        <w:rPr>
          <w:noProof/>
        </w:rPr>
        <mc:AlternateContent>
          <mc:Choice Requires="wps">
            <w:drawing>
              <wp:anchor distT="0" distB="0" distL="114300" distR="114300" simplePos="0" relativeHeight="251727872" behindDoc="0" locked="0" layoutInCell="1" allowOverlap="1" wp14:anchorId="40EDEEDB" wp14:editId="558BF191">
                <wp:simplePos x="0" y="0"/>
                <wp:positionH relativeFrom="column">
                  <wp:posOffset>1286510</wp:posOffset>
                </wp:positionH>
                <wp:positionV relativeFrom="paragraph">
                  <wp:posOffset>2031365</wp:posOffset>
                </wp:positionV>
                <wp:extent cx="127000" cy="107950"/>
                <wp:effectExtent l="19050" t="19050" r="25400" b="25400"/>
                <wp:wrapNone/>
                <wp:docPr id="92" name="矩形 92"/>
                <wp:cNvGraphicFramePr/>
                <a:graphic xmlns:a="http://schemas.openxmlformats.org/drawingml/2006/main">
                  <a:graphicData uri="http://schemas.microsoft.com/office/word/2010/wordprocessingShape">
                    <wps:wsp>
                      <wps:cNvSpPr/>
                      <wps:spPr>
                        <a:xfrm>
                          <a:off x="0" y="0"/>
                          <a:ext cx="127000" cy="107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48EAF" id="矩形 92" o:spid="_x0000_s1026" style="position:absolute;left:0;text-align:left;margin-left:101.3pt;margin-top:159.95pt;width:10pt;height: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" filled="f" strokecolor="#c7000b" strokeweight="2.25pt"/>
            </w:pict>
          </mc:Fallback>
        </mc:AlternateContent>
      </w:r>
      <w:r>
        <w:rPr>
          <w:noProof/>
        </w:rPr>
        <mc:AlternateContent>
          <mc:Choice Requires="wps">
            <w:drawing>
              <wp:anchor distT="0" distB="0" distL="114300" distR="114300" simplePos="0" relativeHeight="251729920" behindDoc="0" locked="0" layoutInCell="1" allowOverlap="1" wp14:anchorId="0E8A9988" wp14:editId="04AD3F99">
                <wp:simplePos x="0" y="0"/>
                <wp:positionH relativeFrom="column">
                  <wp:posOffset>3637915</wp:posOffset>
                </wp:positionH>
                <wp:positionV relativeFrom="paragraph">
                  <wp:posOffset>2559685</wp:posOffset>
                </wp:positionV>
                <wp:extent cx="279699" cy="257810"/>
                <wp:effectExtent l="19050" t="19050" r="63500" b="46990"/>
                <wp:wrapNone/>
                <wp:docPr id="94" name="直接箭头连接符 94"/>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572E6" id="直接箭头连接符 94" o:spid="_x0000_s1026" type="#_x0000_t32" style="position:absolute;left:0;text-align:left;margin-left:286.45pt;margin-top:201.55pt;width:22pt;height:20.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" strokecolor="#c7000b" strokeweight="2.25pt">
                <v:stroke endarrow="block"/>
              </v:shape>
            </w:pict>
          </mc:Fallback>
        </mc:AlternateContent>
      </w:r>
      <w:r w:rsidR="006D5D04">
        <w:rPr>
          <w:noProof/>
        </w:rPr>
        <w:drawing>
          <wp:inline distT="0" distB="0" distL="0" distR="0" wp14:anchorId="50C4AEC9" wp14:editId="62159618">
            <wp:extent cx="3409950" cy="3022890"/>
            <wp:effectExtent l="0" t="0" r="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9613" cy="3031456"/>
                    </a:xfrm>
                    <a:prstGeom prst="rect">
                      <a:avLst/>
                    </a:prstGeom>
                  </pic:spPr>
                </pic:pic>
              </a:graphicData>
            </a:graphic>
          </wp:inline>
        </w:drawing>
      </w:r>
    </w:p>
    <w:p w14:paraId="7E6B6E50" w14:textId="543757C2" w:rsidR="00556C14" w:rsidRPr="00525181" w:rsidRDefault="00556C14" w:rsidP="00AD092B">
      <w:pPr>
        <w:pStyle w:val="1e"/>
      </w:pPr>
      <w:r>
        <w:rPr>
          <w:noProof/>
        </w:rPr>
        <w:drawing>
          <wp:inline distT="0" distB="0" distL="0" distR="0" wp14:anchorId="11DB1B7D" wp14:editId="4067D2D7">
            <wp:extent cx="3565525" cy="1647272"/>
            <wp:effectExtent l="19050" t="19050" r="15875" b="10160"/>
            <wp:docPr id="93" name="图片 93" descr="C:\Users\swx941157\AppData\Roaming\eSpace_Desktop\UserData\swx941157\imagefiles\A6D4546A-70BC-4661-943F-3AC52C987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wx941157\AppData\Roaming\eSpace_Desktop\UserData\swx941157\imagefiles\A6D4546A-70BC-4661-943F-3AC52C98752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8564" cy="1648676"/>
                    </a:xfrm>
                    <a:prstGeom prst="rect">
                      <a:avLst/>
                    </a:prstGeom>
                    <a:noFill/>
                    <a:ln w="12700">
                      <a:solidFill>
                        <a:schemeClr val="bg1">
                          <a:lumMod val="85000"/>
                        </a:schemeClr>
                      </a:solidFill>
                    </a:ln>
                  </pic:spPr>
                </pic:pic>
              </a:graphicData>
            </a:graphic>
          </wp:inline>
        </w:drawing>
      </w:r>
    </w:p>
    <w:p w14:paraId="1641DCB2" w14:textId="3956F960" w:rsidR="00596C17" w:rsidRDefault="00596C17">
      <w:pPr>
        <w:pStyle w:val="30"/>
      </w:pPr>
      <w:r w:rsidRPr="00525181">
        <w:t>将</w:t>
      </w:r>
      <w:r w:rsidR="000A76CC">
        <w:rPr>
          <w:rFonts w:hint="eastAsia"/>
        </w:rPr>
        <w:t>root</w:t>
      </w:r>
      <w:r w:rsidR="000A76CC">
        <w:t>角色</w:t>
      </w:r>
      <w:r w:rsidR="000A76CC">
        <w:rPr>
          <w:rFonts w:hint="eastAsia"/>
        </w:rPr>
        <w:t>（用户）</w:t>
      </w:r>
      <w:r w:rsidR="000A76CC">
        <w:t>的权限赋予</w:t>
      </w:r>
      <w:r w:rsidR="000A76CC">
        <w:rPr>
          <w:rFonts w:hint="eastAsia"/>
        </w:rPr>
        <w:t>jim</w:t>
      </w:r>
      <w:r w:rsidR="000A76CC">
        <w:t>用户</w:t>
      </w:r>
      <w:r w:rsidR="00835724">
        <w:rPr>
          <w:rFonts w:hint="eastAsia"/>
        </w:rPr>
        <w:t>。</w:t>
      </w:r>
      <w:r w:rsidR="000A76CC">
        <w:t>选择</w:t>
      </w:r>
      <w:r w:rsidR="00835724">
        <w:rPr>
          <w:rFonts w:hint="eastAsia"/>
        </w:rPr>
        <w:t>“</w:t>
      </w:r>
      <w:r w:rsidR="00835724">
        <w:t>所属角色组</w:t>
      </w:r>
      <w:r w:rsidR="00835724">
        <w:rPr>
          <w:rFonts w:hint="eastAsia"/>
        </w:rPr>
        <w:t>”</w:t>
      </w:r>
      <w:r w:rsidR="000A76CC">
        <w:rPr>
          <w:rFonts w:hint="eastAsia"/>
        </w:rPr>
        <w:t>，</w:t>
      </w:r>
      <w:proofErr w:type="gramStart"/>
      <w:r w:rsidR="00835724">
        <w:rPr>
          <w:rFonts w:hint="eastAsia"/>
        </w:rPr>
        <w:t>勾选</w:t>
      </w:r>
      <w:proofErr w:type="gramEnd"/>
      <w:r w:rsidR="00835724">
        <w:rPr>
          <w:rFonts w:hint="eastAsia"/>
        </w:rPr>
        <w:t>root</w:t>
      </w:r>
      <w:r w:rsidR="00835724">
        <w:rPr>
          <w:rFonts w:hint="eastAsia"/>
        </w:rPr>
        <w:t>后面的“</w:t>
      </w:r>
      <w:r w:rsidR="00835724">
        <w:t>授予</w:t>
      </w:r>
      <w:r w:rsidR="00835724">
        <w:rPr>
          <w:rFonts w:hint="eastAsia"/>
        </w:rPr>
        <w:t>”。</w:t>
      </w:r>
    </w:p>
    <w:p w14:paraId="251AF02E" w14:textId="58A9A054" w:rsidR="000A76CC" w:rsidRDefault="00835724" w:rsidP="00AD092B">
      <w:pPr>
        <w:pStyle w:val="1e"/>
      </w:pPr>
      <w:r>
        <w:rPr>
          <w:noProof/>
        </w:rPr>
        <w:lastRenderedPageBreak/>
        <mc:AlternateContent>
          <mc:Choice Requires="wps">
            <w:drawing>
              <wp:anchor distT="0" distB="0" distL="114300" distR="114300" simplePos="0" relativeHeight="251731968" behindDoc="0" locked="0" layoutInCell="1" allowOverlap="1" wp14:anchorId="130C5867" wp14:editId="02D84A99">
                <wp:simplePos x="0" y="0"/>
                <wp:positionH relativeFrom="column">
                  <wp:posOffset>1040765</wp:posOffset>
                </wp:positionH>
                <wp:positionV relativeFrom="paragraph">
                  <wp:posOffset>15240</wp:posOffset>
                </wp:positionV>
                <wp:extent cx="279699" cy="257810"/>
                <wp:effectExtent l="19050" t="19050" r="63500" b="46990"/>
                <wp:wrapNone/>
                <wp:docPr id="95" name="直接箭头连接符 95"/>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F4A27" id="直接箭头连接符 95" o:spid="_x0000_s1026" type="#_x0000_t32" style="position:absolute;left:0;text-align:left;margin-left:81.95pt;margin-top:1.2pt;width:22pt;height:20.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" strokecolor="#c7000b" strokeweight="2.25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128F0253" wp14:editId="1B255EC5">
                <wp:simplePos x="0" y="0"/>
                <wp:positionH relativeFrom="column">
                  <wp:posOffset>2854960</wp:posOffset>
                </wp:positionH>
                <wp:positionV relativeFrom="paragraph">
                  <wp:posOffset>1259840</wp:posOffset>
                </wp:positionV>
                <wp:extent cx="130175" cy="146050"/>
                <wp:effectExtent l="19050" t="19050" r="22225" b="25400"/>
                <wp:wrapNone/>
                <wp:docPr id="97" name="矩形 97"/>
                <wp:cNvGraphicFramePr/>
                <a:graphic xmlns:a="http://schemas.openxmlformats.org/drawingml/2006/main">
                  <a:graphicData uri="http://schemas.microsoft.com/office/word/2010/wordprocessingShape">
                    <wps:wsp>
                      <wps:cNvSpPr/>
                      <wps:spPr>
                        <a:xfrm>
                          <a:off x="0" y="0"/>
                          <a:ext cx="130175"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A63BC" id="矩形 97" o:spid="_x0000_s1026" style="position:absolute;left:0;text-align:left;margin-left:224.8pt;margin-top:99.2pt;width:10.25pt;height:1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8oqQIAAI0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736064" behindDoc="0" locked="0" layoutInCell="1" allowOverlap="1" wp14:anchorId="45C6DC8D" wp14:editId="050F768E">
                <wp:simplePos x="0" y="0"/>
                <wp:positionH relativeFrom="column">
                  <wp:posOffset>3507740</wp:posOffset>
                </wp:positionH>
                <wp:positionV relativeFrom="paragraph">
                  <wp:posOffset>2432050</wp:posOffset>
                </wp:positionV>
                <wp:extent cx="279699" cy="257810"/>
                <wp:effectExtent l="19050" t="19050" r="63500" b="46990"/>
                <wp:wrapNone/>
                <wp:docPr id="98" name="直接箭头连接符 98"/>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6855A" id="直接箭头连接符 98" o:spid="_x0000_s1026" type="#_x0000_t32" style="position:absolute;left:0;text-align:left;margin-left:276.2pt;margin-top:191.5pt;width:22pt;height:20.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" strokecolor="#c7000b" strokeweight="2.25pt">
                <v:stroke endarrow="block"/>
              </v:shape>
            </w:pict>
          </mc:Fallback>
        </mc:AlternateContent>
      </w:r>
      <w:r>
        <w:rPr>
          <w:noProof/>
        </w:rPr>
        <w:drawing>
          <wp:inline distT="0" distB="0" distL="0" distR="0" wp14:anchorId="4CACF6C4" wp14:editId="2E92FB66">
            <wp:extent cx="4203700" cy="2880393"/>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2308" cy="2886291"/>
                    </a:xfrm>
                    <a:prstGeom prst="rect">
                      <a:avLst/>
                    </a:prstGeom>
                  </pic:spPr>
                </pic:pic>
              </a:graphicData>
            </a:graphic>
          </wp:inline>
        </w:drawing>
      </w:r>
    </w:p>
    <w:p w14:paraId="745673FC" w14:textId="27E13191" w:rsidR="00D82C2D" w:rsidRDefault="00D82C2D" w:rsidP="00AD092B">
      <w:pPr>
        <w:pStyle w:val="1e"/>
      </w:pPr>
      <w:r>
        <w:rPr>
          <w:noProof/>
        </w:rPr>
        <w:drawing>
          <wp:inline distT="0" distB="0" distL="0" distR="0" wp14:anchorId="5247FBB9" wp14:editId="5DE00A85">
            <wp:extent cx="3600000" cy="1641600"/>
            <wp:effectExtent l="19050" t="19050" r="19685" b="15875"/>
            <wp:docPr id="99" name="图片 99" descr="C:\Users\swx941157\AppData\Roaming\eSpace_Desktop\UserData\swx941157\imagefiles\F473F99B-2793-41CE-8F4B-2D37569CB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wx941157\AppData\Roaming\eSpace_Desktop\UserData\swx941157\imagefiles\F473F99B-2793-41CE-8F4B-2D37569CB11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066"/>
                    <a:stretch/>
                  </pic:blipFill>
                  <pic:spPr bwMode="auto">
                    <a:xfrm>
                      <a:off x="0" y="0"/>
                      <a:ext cx="3600000" cy="16416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7F7754" w14:textId="68E9B8A5" w:rsidR="00D82C2D" w:rsidRDefault="00D82C2D" w:rsidP="00AD092B">
      <w:pPr>
        <w:pStyle w:val="1e"/>
      </w:pPr>
      <w:r>
        <w:t>连带授权</w:t>
      </w:r>
      <w:r>
        <w:rPr>
          <w:rFonts w:hint="eastAsia"/>
        </w:rPr>
        <w:t>：</w:t>
      </w:r>
    </w:p>
    <w:p w14:paraId="0C5A6154" w14:textId="7E78A927" w:rsidR="00D82C2D" w:rsidRDefault="00835724" w:rsidP="00AD092B">
      <w:pPr>
        <w:pStyle w:val="1e"/>
      </w:pPr>
      <w:r>
        <w:rPr>
          <w:noProof/>
        </w:rPr>
        <mc:AlternateContent>
          <mc:Choice Requires="wps">
            <w:drawing>
              <wp:anchor distT="0" distB="0" distL="114300" distR="114300" simplePos="0" relativeHeight="251740160" behindDoc="0" locked="0" layoutInCell="1" allowOverlap="1" wp14:anchorId="4DA3624D" wp14:editId="3F5ADCBA">
                <wp:simplePos x="0" y="0"/>
                <wp:positionH relativeFrom="column">
                  <wp:posOffset>3996055</wp:posOffset>
                </wp:positionH>
                <wp:positionV relativeFrom="paragraph">
                  <wp:posOffset>1216660</wp:posOffset>
                </wp:positionV>
                <wp:extent cx="279699" cy="257810"/>
                <wp:effectExtent l="19050" t="19050" r="63500" b="46990"/>
                <wp:wrapNone/>
                <wp:docPr id="103" name="直接箭头连接符 103"/>
                <wp:cNvGraphicFramePr/>
                <a:graphic xmlns:a="http://schemas.openxmlformats.org/drawingml/2006/main">
                  <a:graphicData uri="http://schemas.microsoft.com/office/word/2010/wordprocessingShape">
                    <wps:wsp>
                      <wps:cNvCnPr/>
                      <wps:spPr>
                        <a:xfrm>
                          <a:off x="0" y="0"/>
                          <a:ext cx="279699"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AF1DA" id="直接箭头连接符 103" o:spid="_x0000_s1026" type="#_x0000_t32" style="position:absolute;left:0;text-align:left;margin-left:314.65pt;margin-top:95.8pt;width:22pt;height:20.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" strokecolor="#c7000b" strokeweight="2.25pt">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70F5C547" wp14:editId="302522F8">
                <wp:simplePos x="0" y="0"/>
                <wp:positionH relativeFrom="column">
                  <wp:posOffset>4338955</wp:posOffset>
                </wp:positionH>
                <wp:positionV relativeFrom="paragraph">
                  <wp:posOffset>1414145</wp:posOffset>
                </wp:positionV>
                <wp:extent cx="185895" cy="145701"/>
                <wp:effectExtent l="19050" t="19050" r="24130" b="26035"/>
                <wp:wrapNone/>
                <wp:docPr id="104" name="矩形 104"/>
                <wp:cNvGraphicFramePr/>
                <a:graphic xmlns:a="http://schemas.openxmlformats.org/drawingml/2006/main">
                  <a:graphicData uri="http://schemas.microsoft.com/office/word/2010/wordprocessingShape">
                    <wps:wsp>
                      <wps:cNvSpPr/>
                      <wps:spPr>
                        <a:xfrm>
                          <a:off x="0" y="0"/>
                          <a:ext cx="185895" cy="1457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D6511" id="矩形 104" o:spid="_x0000_s1026" style="position:absolute;left:0;text-align:left;margin-left:341.65pt;margin-top:111.35pt;width:14.65pt;height:11.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738112" behindDoc="0" locked="0" layoutInCell="1" allowOverlap="1" wp14:anchorId="46915688" wp14:editId="432975E9">
                <wp:simplePos x="0" y="0"/>
                <wp:positionH relativeFrom="column">
                  <wp:posOffset>1175385</wp:posOffset>
                </wp:positionH>
                <wp:positionV relativeFrom="paragraph">
                  <wp:posOffset>3175</wp:posOffset>
                </wp:positionV>
                <wp:extent cx="279400" cy="257810"/>
                <wp:effectExtent l="19050" t="19050" r="63500" b="46990"/>
                <wp:wrapNone/>
                <wp:docPr id="100" name="直接箭头连接符 100"/>
                <wp:cNvGraphicFramePr/>
                <a:graphic xmlns:a="http://schemas.openxmlformats.org/drawingml/2006/main">
                  <a:graphicData uri="http://schemas.microsoft.com/office/word/2010/wordprocessingShape">
                    <wps:wsp>
                      <wps:cNvCnPr/>
                      <wps:spPr>
                        <a:xfrm>
                          <a:off x="0" y="0"/>
                          <a:ext cx="279400" cy="25781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2169F" id="直接箭头连接符 100" o:spid="_x0000_s1026" type="#_x0000_t32" style="position:absolute;left:0;text-align:left;margin-left:92.55pt;margin-top:.25pt;width:22pt;height:20.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" strokecolor="#c7000b" strokeweight="2.25pt">
                <v:stroke endarrow="block"/>
              </v:shape>
            </w:pict>
          </mc:Fallback>
        </mc:AlternateContent>
      </w:r>
      <w:r>
        <w:rPr>
          <w:noProof/>
        </w:rPr>
        <w:drawing>
          <wp:inline distT="0" distB="0" distL="0" distR="0" wp14:anchorId="40D4681C" wp14:editId="2F13F3EA">
            <wp:extent cx="4394200" cy="2352114"/>
            <wp:effectExtent l="0" t="0" r="635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8527" cy="2354430"/>
                    </a:xfrm>
                    <a:prstGeom prst="rect">
                      <a:avLst/>
                    </a:prstGeom>
                  </pic:spPr>
                </pic:pic>
              </a:graphicData>
            </a:graphic>
          </wp:inline>
        </w:drawing>
      </w:r>
    </w:p>
    <w:p w14:paraId="6FB29A9F" w14:textId="576E3296" w:rsidR="00D82C2D" w:rsidRDefault="00D82C2D" w:rsidP="00AD092B">
      <w:pPr>
        <w:pStyle w:val="1e"/>
      </w:pPr>
      <w:r>
        <w:rPr>
          <w:noProof/>
        </w:rPr>
        <w:lastRenderedPageBreak/>
        <w:drawing>
          <wp:inline distT="0" distB="0" distL="0" distR="0" wp14:anchorId="4C3DCE56" wp14:editId="04007F6F">
            <wp:extent cx="3600000" cy="1648800"/>
            <wp:effectExtent l="19050" t="19050" r="19685" b="27940"/>
            <wp:docPr id="105" name="图片 105" descr="C:\Users\swx941157\AppData\Roaming\eSpace_Desktop\UserData\swx941157\imagefiles\1B3D5D89-ED81-4131-9BBC-307D47759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wx941157\AppData\Roaming\eSpace_Desktop\UserData\swx941157\imagefiles\1B3D5D89-ED81-4131-9BBC-307D4775959C.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 r="850" b="2032"/>
                    <a:stretch/>
                  </pic:blipFill>
                  <pic:spPr bwMode="auto">
                    <a:xfrm>
                      <a:off x="0" y="0"/>
                      <a:ext cx="3600000" cy="1648800"/>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9978F91" w14:textId="2DA2E50D" w:rsidR="00226996" w:rsidRDefault="00226996" w:rsidP="00226996">
      <w:pPr>
        <w:pStyle w:val="1e"/>
      </w:pPr>
      <w:r>
        <w:rPr>
          <w:rFonts w:hint="eastAsia"/>
        </w:rPr>
        <w:t>授权后</w:t>
      </w:r>
      <w:r>
        <w:rPr>
          <w:rFonts w:hint="eastAsia"/>
        </w:rPr>
        <w:t>jim</w:t>
      </w:r>
      <w:r>
        <w:rPr>
          <w:rFonts w:hint="eastAsia"/>
        </w:rPr>
        <w:t>用户可以通过</w:t>
      </w:r>
      <w:r>
        <w:rPr>
          <w:rFonts w:hint="eastAsia"/>
        </w:rPr>
        <w:t>SQL</w:t>
      </w:r>
      <w:r>
        <w:rPr>
          <w:rFonts w:hint="eastAsia"/>
        </w:rPr>
        <w:t>语句将</w:t>
      </w:r>
      <w:r>
        <w:rPr>
          <w:rFonts w:hint="eastAsia"/>
        </w:rPr>
        <w:t>root</w:t>
      </w:r>
      <w:r>
        <w:rPr>
          <w:rFonts w:hint="eastAsia"/>
        </w:rPr>
        <w:t>角色授予其他用户或角色。例如在</w:t>
      </w:r>
      <w:r>
        <w:t>SQL</w:t>
      </w:r>
      <w:r>
        <w:rPr>
          <w:rFonts w:hint="eastAsia"/>
        </w:rPr>
        <w:t>窗口中执行：</w:t>
      </w:r>
      <w:r w:rsidRPr="00B97A25">
        <w:rPr>
          <w:highlight w:val="lightGray"/>
        </w:rPr>
        <w:t>GRANT root TO kim;</w:t>
      </w:r>
      <w:r>
        <w:t xml:space="preserve"> </w:t>
      </w:r>
      <w:r>
        <w:rPr>
          <w:rFonts w:hint="eastAsia"/>
        </w:rPr>
        <w:t>将</w:t>
      </w:r>
      <w:r>
        <w:rPr>
          <w:rFonts w:hint="eastAsia"/>
        </w:rPr>
        <w:t>root</w:t>
      </w:r>
      <w:r>
        <w:rPr>
          <w:rFonts w:hint="eastAsia"/>
        </w:rPr>
        <w:t>角色授予</w:t>
      </w:r>
      <w:r>
        <w:rPr>
          <w:rFonts w:hint="eastAsia"/>
        </w:rPr>
        <w:t>kim</w:t>
      </w:r>
      <w:r>
        <w:rPr>
          <w:rFonts w:hint="eastAsia"/>
        </w:rPr>
        <w:t>用户。</w:t>
      </w:r>
    </w:p>
    <w:p w14:paraId="14A6E831" w14:textId="5E4DB672" w:rsidR="00D82C2D" w:rsidRDefault="00614740">
      <w:pPr>
        <w:pStyle w:val="30"/>
      </w:pPr>
      <w:r>
        <w:rPr>
          <w:rFonts w:hint="eastAsia"/>
        </w:rPr>
        <w:t>设置用户权限</w:t>
      </w:r>
      <w:r w:rsidR="00BD4F59">
        <w:rPr>
          <w:rFonts w:hint="eastAsia"/>
        </w:rPr>
        <w:t>。</w:t>
      </w:r>
    </w:p>
    <w:p w14:paraId="60EF8F8D" w14:textId="75FE39EC" w:rsidR="00BB248D" w:rsidRDefault="00BD4F59" w:rsidP="00AD092B">
      <w:pPr>
        <w:pStyle w:val="1e"/>
      </w:pPr>
      <w:r>
        <w:t>创建数据库</w:t>
      </w:r>
      <w:r>
        <w:t>db_tpcc</w:t>
      </w:r>
      <w:r w:rsidR="00BC740B">
        <w:rPr>
          <w:rFonts w:hint="eastAsia"/>
        </w:rPr>
        <w:t>。</w:t>
      </w:r>
    </w:p>
    <w:p w14:paraId="593CC186" w14:textId="3500FD35" w:rsidR="00614740" w:rsidRDefault="00BC740B" w:rsidP="00AD092B">
      <w:pPr>
        <w:pStyle w:val="1e"/>
      </w:pPr>
      <w:r>
        <w:rPr>
          <w:noProof/>
        </w:rPr>
        <mc:AlternateContent>
          <mc:Choice Requires="wps">
            <w:drawing>
              <wp:anchor distT="0" distB="0" distL="114300" distR="114300" simplePos="0" relativeHeight="251994112" behindDoc="0" locked="0" layoutInCell="1" allowOverlap="1" wp14:anchorId="067BF34C" wp14:editId="09A0AFA4">
                <wp:simplePos x="0" y="0"/>
                <wp:positionH relativeFrom="column">
                  <wp:posOffset>3502660</wp:posOffset>
                </wp:positionH>
                <wp:positionV relativeFrom="paragraph">
                  <wp:posOffset>2237740</wp:posOffset>
                </wp:positionV>
                <wp:extent cx="466704" cy="145282"/>
                <wp:effectExtent l="19050" t="19050" r="10160" b="26670"/>
                <wp:wrapNone/>
                <wp:docPr id="326" name="矩形 326"/>
                <wp:cNvGraphicFramePr/>
                <a:graphic xmlns:a="http://schemas.openxmlformats.org/drawingml/2006/main">
                  <a:graphicData uri="http://schemas.microsoft.com/office/word/2010/wordprocessingShape">
                    <wps:wsp>
                      <wps:cNvSpPr/>
                      <wps:spPr>
                        <a:xfrm>
                          <a:off x="0" y="0"/>
                          <a:ext cx="466704" cy="1452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3D413" id="矩形 326" o:spid="_x0000_s1026" style="position:absolute;left:0;text-align:left;margin-left:275.8pt;margin-top:176.2pt;width:36.75pt;height:11.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769856" behindDoc="0" locked="0" layoutInCell="1" allowOverlap="1" wp14:anchorId="152A3468" wp14:editId="743423C4">
                <wp:simplePos x="0" y="0"/>
                <wp:positionH relativeFrom="column">
                  <wp:posOffset>3500755</wp:posOffset>
                </wp:positionH>
                <wp:positionV relativeFrom="paragraph">
                  <wp:posOffset>913130</wp:posOffset>
                </wp:positionV>
                <wp:extent cx="466704" cy="145282"/>
                <wp:effectExtent l="19050" t="19050" r="10160" b="26670"/>
                <wp:wrapNone/>
                <wp:docPr id="132" name="矩形 132"/>
                <wp:cNvGraphicFramePr/>
                <a:graphic xmlns:a="http://schemas.openxmlformats.org/drawingml/2006/main">
                  <a:graphicData uri="http://schemas.microsoft.com/office/word/2010/wordprocessingShape">
                    <wps:wsp>
                      <wps:cNvSpPr/>
                      <wps:spPr>
                        <a:xfrm>
                          <a:off x="0" y="0"/>
                          <a:ext cx="466704" cy="1452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8343E" id="矩形 132" o:spid="_x0000_s1026" style="position:absolute;left:0;text-align:left;margin-left:275.65pt;margin-top:71.9pt;width:36.75pt;height:11.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" filled="f" strokecolor="#c7000b" strokeweight="2.25pt"/>
            </w:pict>
          </mc:Fallback>
        </mc:AlternateContent>
      </w:r>
      <w:r>
        <w:rPr>
          <w:noProof/>
        </w:rPr>
        <mc:AlternateContent>
          <mc:Choice Requires="wps">
            <w:drawing>
              <wp:anchor distT="0" distB="0" distL="114300" distR="114300" simplePos="0" relativeHeight="251969536" behindDoc="0" locked="0" layoutInCell="1" allowOverlap="1" wp14:anchorId="5A13AC4A" wp14:editId="5A7DA6EA">
                <wp:simplePos x="0" y="0"/>
                <wp:positionH relativeFrom="column">
                  <wp:posOffset>1227455</wp:posOffset>
                </wp:positionH>
                <wp:positionV relativeFrom="paragraph">
                  <wp:posOffset>536575</wp:posOffset>
                </wp:positionV>
                <wp:extent cx="317351" cy="166744"/>
                <wp:effectExtent l="38100" t="19050" r="26035" b="43180"/>
                <wp:wrapNone/>
                <wp:docPr id="83" name="直接箭头连接符 83"/>
                <wp:cNvGraphicFramePr/>
                <a:graphic xmlns:a="http://schemas.openxmlformats.org/drawingml/2006/main">
                  <a:graphicData uri="http://schemas.microsoft.com/office/word/2010/wordprocessingShape">
                    <wps:wsp>
                      <wps:cNvCnPr/>
                      <wps:spPr>
                        <a:xfrm flipH="1">
                          <a:off x="0" y="0"/>
                          <a:ext cx="317351" cy="16674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756D9" id="直接箭头连接符 83" o:spid="_x0000_s1026" type="#_x0000_t32" style="position:absolute;left:0;text-align:left;margin-left:96.65pt;margin-top:42.25pt;width:25pt;height:13.15pt;flip:x;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" strokecolor="#c7000b" strokeweight="2.25pt">
                <v:stroke endarrow="block"/>
              </v:shape>
            </w:pict>
          </mc:Fallback>
        </mc:AlternateContent>
      </w:r>
      <w:r w:rsidR="00665667">
        <w:rPr>
          <w:noProof/>
        </w:rPr>
        <w:drawing>
          <wp:inline distT="0" distB="0" distL="0" distR="0" wp14:anchorId="63267AE0" wp14:editId="5644C3F5">
            <wp:extent cx="5003800" cy="2805617"/>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2676" cy="2816201"/>
                    </a:xfrm>
                    <a:prstGeom prst="rect">
                      <a:avLst/>
                    </a:prstGeom>
                  </pic:spPr>
                </pic:pic>
              </a:graphicData>
            </a:graphic>
          </wp:inline>
        </w:drawing>
      </w:r>
    </w:p>
    <w:p w14:paraId="20548B36" w14:textId="5832799D" w:rsidR="00BD4F59" w:rsidRDefault="00BC22E4" w:rsidP="00AD092B">
      <w:pPr>
        <w:pStyle w:val="1e"/>
      </w:pPr>
      <w:r>
        <w:t>单击</w:t>
      </w:r>
      <w:r w:rsidR="005A0E80">
        <w:t>库管理</w:t>
      </w:r>
      <w:r w:rsidR="005A0E80">
        <w:rPr>
          <w:rFonts w:hint="eastAsia"/>
        </w:rPr>
        <w:t>，创建</w:t>
      </w:r>
      <w:r w:rsidR="005A0E80">
        <w:rPr>
          <w:rFonts w:hint="eastAsia"/>
        </w:rPr>
        <w:t>root</w:t>
      </w:r>
      <w:r w:rsidR="005A0E80">
        <w:t>用户的同名</w:t>
      </w:r>
      <w:r w:rsidR="005A0E80">
        <w:rPr>
          <w:rFonts w:hint="eastAsia"/>
        </w:rPr>
        <w:t>Schema</w:t>
      </w:r>
    </w:p>
    <w:p w14:paraId="1B610C6E" w14:textId="281E1448" w:rsidR="004E1DA5" w:rsidRDefault="005A0E80" w:rsidP="00AD092B">
      <w:pPr>
        <w:pStyle w:val="1e"/>
      </w:pPr>
      <w:r w:rsidRPr="004A04DC">
        <w:rPr>
          <w:noProof/>
          <w:color w:val="C7000B"/>
        </w:rPr>
        <mc:AlternateContent>
          <mc:Choice Requires="wps">
            <w:drawing>
              <wp:anchor distT="0" distB="0" distL="114300" distR="114300" simplePos="0" relativeHeight="251773952" behindDoc="0" locked="0" layoutInCell="1" allowOverlap="1" wp14:anchorId="58023821" wp14:editId="6716DE33">
                <wp:simplePos x="0" y="0"/>
                <wp:positionH relativeFrom="column">
                  <wp:posOffset>5067524</wp:posOffset>
                </wp:positionH>
                <wp:positionV relativeFrom="paragraph">
                  <wp:posOffset>416671</wp:posOffset>
                </wp:positionV>
                <wp:extent cx="198718" cy="182507"/>
                <wp:effectExtent l="19050" t="19050" r="68580" b="46355"/>
                <wp:wrapNone/>
                <wp:docPr id="135" name="直接箭头连接符 135"/>
                <wp:cNvGraphicFramePr/>
                <a:graphic xmlns:a="http://schemas.openxmlformats.org/drawingml/2006/main">
                  <a:graphicData uri="http://schemas.microsoft.com/office/word/2010/wordprocessingShape">
                    <wps:wsp>
                      <wps:cNvCnPr/>
                      <wps:spPr>
                        <a:xfrm>
                          <a:off x="0" y="0"/>
                          <a:ext cx="198718" cy="18250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C8060" id="直接箭头连接符 135" o:spid="_x0000_s1026" type="#_x0000_t32" style="position:absolute;left:0;text-align:left;margin-left:399pt;margin-top:32.8pt;width:15.65pt;height:14.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" strokecolor="#c7000b" strokeweight="2.25pt">
                <v:stroke endarrow="block"/>
              </v:shape>
            </w:pict>
          </mc:Fallback>
        </mc:AlternateContent>
      </w:r>
      <w:r>
        <w:rPr>
          <w:noProof/>
        </w:rPr>
        <w:drawing>
          <wp:inline distT="0" distB="0" distL="0" distR="0" wp14:anchorId="655AA010" wp14:editId="14739475">
            <wp:extent cx="5454000" cy="704471"/>
            <wp:effectExtent l="19050" t="19050" r="13970" b="19685"/>
            <wp:docPr id="140" name="图片 140" descr="C:\Users\swx941157\AppData\Roaming\eSpace_Desktop\UserData\swx941157\imagefiles\originalImgfiles\913983EA-18F0-42D4-94BA-B623268B5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wx941157\AppData\Roaming\eSpace_Desktop\UserData\swx941157\imagefiles\originalImgfiles\913983EA-18F0-42D4-94BA-B623268B5B9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4000" cy="704471"/>
                    </a:xfrm>
                    <a:prstGeom prst="rect">
                      <a:avLst/>
                    </a:prstGeom>
                    <a:noFill/>
                    <a:ln>
                      <a:solidFill>
                        <a:schemeClr val="bg1">
                          <a:lumMod val="85000"/>
                        </a:schemeClr>
                      </a:solidFill>
                    </a:ln>
                  </pic:spPr>
                </pic:pic>
              </a:graphicData>
            </a:graphic>
          </wp:inline>
        </w:drawing>
      </w:r>
    </w:p>
    <w:p w14:paraId="3CD5DC79" w14:textId="01FEB871" w:rsidR="004E1DA5" w:rsidRDefault="00BC740B" w:rsidP="00AD092B">
      <w:pPr>
        <w:pStyle w:val="1e"/>
      </w:pPr>
      <w:r>
        <w:rPr>
          <w:noProof/>
        </w:rPr>
        <w:lastRenderedPageBreak/>
        <mc:AlternateContent>
          <mc:Choice Requires="wps">
            <w:drawing>
              <wp:anchor distT="0" distB="0" distL="114300" distR="114300" simplePos="0" relativeHeight="251776000" behindDoc="0" locked="0" layoutInCell="1" allowOverlap="1" wp14:anchorId="6B0EE04A" wp14:editId="669C8785">
                <wp:simplePos x="0" y="0"/>
                <wp:positionH relativeFrom="column">
                  <wp:posOffset>1200785</wp:posOffset>
                </wp:positionH>
                <wp:positionV relativeFrom="paragraph">
                  <wp:posOffset>669290</wp:posOffset>
                </wp:positionV>
                <wp:extent cx="2052320" cy="447675"/>
                <wp:effectExtent l="19050" t="19050" r="24130" b="85725"/>
                <wp:wrapNone/>
                <wp:docPr id="143" name="直接箭头连接符 143"/>
                <wp:cNvGraphicFramePr/>
                <a:graphic xmlns:a="http://schemas.openxmlformats.org/drawingml/2006/main">
                  <a:graphicData uri="http://schemas.microsoft.com/office/word/2010/wordprocessingShape">
                    <wps:wsp>
                      <wps:cNvCnPr/>
                      <wps:spPr>
                        <a:xfrm>
                          <a:off x="0" y="0"/>
                          <a:ext cx="2052320" cy="44767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C26F" id="直接箭头连接符 143" o:spid="_x0000_s1026" type="#_x0000_t32" style="position:absolute;left:0;text-align:left;margin-left:94.55pt;margin-top:52.7pt;width:161.6pt;height:35.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" strokecolor="#c7000b" strokeweight="2.25pt">
                <v:stroke endarrow="block"/>
              </v:shape>
            </w:pict>
          </mc:Fallback>
        </mc:AlternateContent>
      </w:r>
      <w:r>
        <w:rPr>
          <w:noProof/>
        </w:rPr>
        <mc:AlternateContent>
          <mc:Choice Requires="wps">
            <w:drawing>
              <wp:anchor distT="0" distB="0" distL="114300" distR="114300" simplePos="0" relativeHeight="251778048" behindDoc="0" locked="0" layoutInCell="1" allowOverlap="1" wp14:anchorId="3D66EA55" wp14:editId="71F1467E">
                <wp:simplePos x="0" y="0"/>
                <wp:positionH relativeFrom="column">
                  <wp:posOffset>3230880</wp:posOffset>
                </wp:positionH>
                <wp:positionV relativeFrom="paragraph">
                  <wp:posOffset>1505585</wp:posOffset>
                </wp:positionV>
                <wp:extent cx="376032" cy="188874"/>
                <wp:effectExtent l="19050" t="19050" r="24130" b="20955"/>
                <wp:wrapNone/>
                <wp:docPr id="144" name="矩形 144"/>
                <wp:cNvGraphicFramePr/>
                <a:graphic xmlns:a="http://schemas.openxmlformats.org/drawingml/2006/main">
                  <a:graphicData uri="http://schemas.microsoft.com/office/word/2010/wordprocessingShape">
                    <wps:wsp>
                      <wps:cNvSpPr/>
                      <wps:spPr>
                        <a:xfrm>
                          <a:off x="0" y="0"/>
                          <a:ext cx="376032" cy="1888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FCB7F" id="矩形 144" o:spid="_x0000_s1026" style="position:absolute;left:0;text-align:left;margin-left:254.4pt;margin-top:118.55pt;width:29.6pt;height:14.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" filled="f" strokecolor="#c7000b" strokeweight="2.25pt"/>
            </w:pict>
          </mc:Fallback>
        </mc:AlternateContent>
      </w:r>
      <w:r>
        <w:rPr>
          <w:noProof/>
        </w:rPr>
        <w:drawing>
          <wp:inline distT="0" distB="0" distL="0" distR="0" wp14:anchorId="74E34BD6" wp14:editId="0B6D5D09">
            <wp:extent cx="4387850" cy="214293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9827" cy="2148784"/>
                    </a:xfrm>
                    <a:prstGeom prst="rect">
                      <a:avLst/>
                    </a:prstGeom>
                  </pic:spPr>
                </pic:pic>
              </a:graphicData>
            </a:graphic>
          </wp:inline>
        </w:drawing>
      </w:r>
    </w:p>
    <w:p w14:paraId="11E37F7E" w14:textId="57B5D5CC" w:rsidR="00C30109" w:rsidRDefault="00C30109" w:rsidP="00AD092B">
      <w:pPr>
        <w:pStyle w:val="1e"/>
      </w:pPr>
      <w:r>
        <w:t>创建成功后</w:t>
      </w:r>
      <w:r>
        <w:rPr>
          <w:rFonts w:hint="eastAsia"/>
        </w:rPr>
        <w:t>，</w:t>
      </w:r>
      <w:r w:rsidR="00BC22E4">
        <w:t>单击</w:t>
      </w:r>
      <w:r>
        <w:t>SQL</w:t>
      </w:r>
      <w:r>
        <w:t>窗口</w:t>
      </w:r>
      <w:r w:rsidR="00BC740B">
        <w:rPr>
          <w:rFonts w:hint="eastAsia"/>
        </w:rPr>
        <w:t>。</w:t>
      </w:r>
      <w:r w:rsidR="00BC740B" w:rsidDel="00BC740B">
        <w:rPr>
          <w:rFonts w:hint="eastAsia"/>
        </w:rPr>
        <w:t xml:space="preserve"> </w:t>
      </w:r>
    </w:p>
    <w:p w14:paraId="790F4457" w14:textId="75D7CF31" w:rsidR="00BD4F59" w:rsidRDefault="00BC740B" w:rsidP="00AD092B">
      <w:pPr>
        <w:pStyle w:val="1e"/>
      </w:pPr>
      <w:r>
        <w:rPr>
          <w:noProof/>
        </w:rPr>
        <w:drawing>
          <wp:inline distT="0" distB="0" distL="0" distR="0" wp14:anchorId="3805FE4B" wp14:editId="0FFCB1BC">
            <wp:extent cx="5554228" cy="1177925"/>
            <wp:effectExtent l="0" t="0" r="8890" b="317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7270" cy="1180691"/>
                    </a:xfrm>
                    <a:prstGeom prst="rect">
                      <a:avLst/>
                    </a:prstGeom>
                  </pic:spPr>
                </pic:pic>
              </a:graphicData>
            </a:graphic>
          </wp:inline>
        </w:drawing>
      </w:r>
    </w:p>
    <w:p w14:paraId="42D7B2AF" w14:textId="1B2C2A67" w:rsidR="00BC740B" w:rsidRDefault="00416A55" w:rsidP="00AD092B">
      <w:pPr>
        <w:pStyle w:val="1e"/>
      </w:pPr>
      <w:r>
        <w:rPr>
          <w:rFonts w:hint="eastAsia"/>
        </w:rPr>
        <w:t>Schema</w:t>
      </w:r>
      <w:r w:rsidR="00895C1C">
        <w:rPr>
          <w:rFonts w:hint="eastAsia"/>
        </w:rPr>
        <w:t>选为</w:t>
      </w:r>
      <w:r w:rsidR="00895C1C">
        <w:rPr>
          <w:rFonts w:hint="eastAsia"/>
        </w:rPr>
        <w:t>root</w:t>
      </w:r>
      <w:r w:rsidR="00895C1C">
        <w:rPr>
          <w:rFonts w:hint="eastAsia"/>
        </w:rPr>
        <w:t>，用以下语句在窗口中创建一张</w:t>
      </w:r>
      <w:r w:rsidR="00895C1C">
        <w:rPr>
          <w:rFonts w:hint="eastAsia"/>
        </w:rPr>
        <w:t>T</w:t>
      </w:r>
      <w:r w:rsidR="00895C1C">
        <w:t>EST</w:t>
      </w:r>
      <w:r w:rsidR="00895C1C">
        <w:rPr>
          <w:rFonts w:hint="eastAsia"/>
        </w:rPr>
        <w:t>表，具体如下：</w:t>
      </w:r>
    </w:p>
    <w:p w14:paraId="08637575" w14:textId="73349411" w:rsidR="00895C1C" w:rsidRPr="00696322" w:rsidRDefault="00895C1C" w:rsidP="00EB272F">
      <w:pPr>
        <w:pStyle w:val="afffff2"/>
      </w:pPr>
      <w:r w:rsidRPr="004A04DC">
        <w:rPr>
          <w:b/>
          <w:color w:val="C7000B"/>
        </w:rPr>
        <w:t xml:space="preserve">CREATE TABLE </w:t>
      </w:r>
      <w:proofErr w:type="gramStart"/>
      <w:r w:rsidRPr="004A04DC">
        <w:rPr>
          <w:b/>
          <w:color w:val="C7000B"/>
        </w:rPr>
        <w:t>test(</w:t>
      </w:r>
      <w:proofErr w:type="gramEnd"/>
      <w:r w:rsidRPr="004A04DC">
        <w:rPr>
          <w:b/>
          <w:color w:val="C7000B"/>
        </w:rPr>
        <w:t>testid int);</w:t>
      </w:r>
    </w:p>
    <w:p w14:paraId="58D24BFE" w14:textId="43214763" w:rsidR="00C30109" w:rsidRDefault="009066CA" w:rsidP="00AD092B">
      <w:pPr>
        <w:pStyle w:val="1e"/>
      </w:pPr>
      <w:r>
        <w:rPr>
          <w:noProof/>
        </w:rPr>
        <mc:AlternateContent>
          <mc:Choice Requires="wps">
            <w:drawing>
              <wp:anchor distT="0" distB="0" distL="114300" distR="114300" simplePos="0" relativeHeight="251998208" behindDoc="0" locked="0" layoutInCell="1" allowOverlap="1" wp14:anchorId="2795F3F1" wp14:editId="7C13AE34">
                <wp:simplePos x="0" y="0"/>
                <wp:positionH relativeFrom="column">
                  <wp:posOffset>699135</wp:posOffset>
                </wp:positionH>
                <wp:positionV relativeFrom="paragraph">
                  <wp:posOffset>320040</wp:posOffset>
                </wp:positionV>
                <wp:extent cx="1050925" cy="311150"/>
                <wp:effectExtent l="19050" t="19050" r="15875" b="12700"/>
                <wp:wrapNone/>
                <wp:docPr id="331" name="矩形 331"/>
                <wp:cNvGraphicFramePr/>
                <a:graphic xmlns:a="http://schemas.openxmlformats.org/drawingml/2006/main">
                  <a:graphicData uri="http://schemas.microsoft.com/office/word/2010/wordprocessingShape">
                    <wps:wsp>
                      <wps:cNvSpPr/>
                      <wps:spPr>
                        <a:xfrm>
                          <a:off x="0" y="0"/>
                          <a:ext cx="1050925" cy="311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C8CE" id="矩形 331" o:spid="_x0000_s1026" style="position:absolute;left:0;text-align:left;margin-left:55.05pt;margin-top:25.2pt;width:82.75pt;height:2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96160" behindDoc="0" locked="0" layoutInCell="1" allowOverlap="1" wp14:anchorId="40003F83" wp14:editId="2D33A4CF">
                <wp:simplePos x="0" y="0"/>
                <wp:positionH relativeFrom="column">
                  <wp:posOffset>1883410</wp:posOffset>
                </wp:positionH>
                <wp:positionV relativeFrom="paragraph">
                  <wp:posOffset>453390</wp:posOffset>
                </wp:positionV>
                <wp:extent cx="1054100" cy="142875"/>
                <wp:effectExtent l="19050" t="19050" r="12700" b="28575"/>
                <wp:wrapNone/>
                <wp:docPr id="329" name="矩形 329"/>
                <wp:cNvGraphicFramePr/>
                <a:graphic xmlns:a="http://schemas.openxmlformats.org/drawingml/2006/main">
                  <a:graphicData uri="http://schemas.microsoft.com/office/word/2010/wordprocessingShape">
                    <wps:wsp>
                      <wps:cNvSpPr/>
                      <wps:spPr>
                        <a:xfrm>
                          <a:off x="0" y="0"/>
                          <a:ext cx="1054100"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247D8" id="矩形 329" o:spid="_x0000_s1026" style="position:absolute;left:0;text-align:left;margin-left:148.3pt;margin-top:35.7pt;width:83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" filled="f" strokecolor="#c7000b" strokeweight="2.25pt"/>
            </w:pict>
          </mc:Fallback>
        </mc:AlternateContent>
      </w:r>
      <w:r w:rsidR="0032663B">
        <w:rPr>
          <w:noProof/>
        </w:rPr>
        <mc:AlternateContent>
          <mc:Choice Requires="wps">
            <w:drawing>
              <wp:anchor distT="0" distB="0" distL="114300" distR="114300" simplePos="0" relativeHeight="251932672" behindDoc="0" locked="0" layoutInCell="1" allowOverlap="1" wp14:anchorId="65E46689" wp14:editId="626D8BAD">
                <wp:simplePos x="0" y="0"/>
                <wp:positionH relativeFrom="column">
                  <wp:posOffset>1765935</wp:posOffset>
                </wp:positionH>
                <wp:positionV relativeFrom="paragraph">
                  <wp:posOffset>1574165</wp:posOffset>
                </wp:positionV>
                <wp:extent cx="3067050" cy="825500"/>
                <wp:effectExtent l="19050" t="19050" r="19050" b="12700"/>
                <wp:wrapNone/>
                <wp:docPr id="69" name="矩形 69"/>
                <wp:cNvGraphicFramePr/>
                <a:graphic xmlns:a="http://schemas.openxmlformats.org/drawingml/2006/main">
                  <a:graphicData uri="http://schemas.microsoft.com/office/word/2010/wordprocessingShape">
                    <wps:wsp>
                      <wps:cNvSpPr/>
                      <wps:spPr>
                        <a:xfrm>
                          <a:off x="0" y="0"/>
                          <a:ext cx="3067050" cy="825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34988" id="矩形 69" o:spid="_x0000_s1026" style="position:absolute;left:0;text-align:left;margin-left:139.05pt;margin-top:123.95pt;width:241.5pt;height: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" filled="f" strokecolor="#c7000b" strokeweight="2.25pt"/>
            </w:pict>
          </mc:Fallback>
        </mc:AlternateContent>
      </w:r>
      <w:r>
        <w:rPr>
          <w:noProof/>
        </w:rPr>
        <w:drawing>
          <wp:inline distT="0" distB="0" distL="0" distR="0" wp14:anchorId="7622FB0F" wp14:editId="5E2EC96B">
            <wp:extent cx="4269597" cy="2413000"/>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7801" cy="2417637"/>
                    </a:xfrm>
                    <a:prstGeom prst="rect">
                      <a:avLst/>
                    </a:prstGeom>
                  </pic:spPr>
                </pic:pic>
              </a:graphicData>
            </a:graphic>
          </wp:inline>
        </w:drawing>
      </w:r>
    </w:p>
    <w:p w14:paraId="001ABCED" w14:textId="5DA99292" w:rsidR="003F164B" w:rsidRDefault="00BC22E4" w:rsidP="00AD092B">
      <w:pPr>
        <w:pStyle w:val="1e"/>
      </w:pPr>
      <w:r>
        <w:t>单击</w:t>
      </w:r>
      <w:r w:rsidR="00CA6354">
        <w:rPr>
          <w:rFonts w:hint="eastAsia"/>
        </w:rPr>
        <w:t>“</w:t>
      </w:r>
      <w:r w:rsidR="00CA6354">
        <w:t>账</w:t>
      </w:r>
      <w:r w:rsidR="00CA6354">
        <w:rPr>
          <w:rFonts w:hint="eastAsia"/>
        </w:rPr>
        <w:t>号</w:t>
      </w:r>
      <w:r w:rsidR="00CA6354">
        <w:t>管理</w:t>
      </w:r>
      <w:r w:rsidR="00CA6354">
        <w:rPr>
          <w:rFonts w:hint="eastAsia"/>
        </w:rPr>
        <w:t>-</w:t>
      </w:r>
      <w:r w:rsidR="00CA6354">
        <w:t>&gt;</w:t>
      </w:r>
      <w:r w:rsidR="00CA6354">
        <w:t>角色管理</w:t>
      </w:r>
      <w:r w:rsidR="00CA6354">
        <w:rPr>
          <w:rFonts w:hint="eastAsia"/>
        </w:rPr>
        <w:t>”；</w:t>
      </w:r>
    </w:p>
    <w:p w14:paraId="392BEBC0" w14:textId="64FFE69C" w:rsidR="001C0AE6" w:rsidRDefault="001C0AE6" w:rsidP="00AD092B">
      <w:pPr>
        <w:pStyle w:val="1e"/>
      </w:pPr>
      <w:r>
        <w:rPr>
          <w:noProof/>
        </w:rPr>
        <w:drawing>
          <wp:inline distT="0" distB="0" distL="0" distR="0" wp14:anchorId="483EE1E9" wp14:editId="2F6D8F6C">
            <wp:extent cx="4537075" cy="1005048"/>
            <wp:effectExtent l="0" t="0" r="0" b="508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5899" cy="1011433"/>
                    </a:xfrm>
                    <a:prstGeom prst="rect">
                      <a:avLst/>
                    </a:prstGeom>
                  </pic:spPr>
                </pic:pic>
              </a:graphicData>
            </a:graphic>
          </wp:inline>
        </w:drawing>
      </w:r>
    </w:p>
    <w:p w14:paraId="28531991" w14:textId="7369B404" w:rsidR="00DF454A" w:rsidRDefault="00DF454A" w:rsidP="00AD092B">
      <w:pPr>
        <w:pStyle w:val="1e"/>
      </w:pPr>
      <w:r>
        <w:t>单击角色名</w:t>
      </w:r>
      <w:r>
        <w:t>jim</w:t>
      </w:r>
      <w:r>
        <w:rPr>
          <w:rFonts w:hint="eastAsia"/>
        </w:rPr>
        <w:t>操作列的“</w:t>
      </w:r>
      <w:r>
        <w:t>编辑</w:t>
      </w:r>
      <w:r>
        <w:rPr>
          <w:rFonts w:hint="eastAsia"/>
        </w:rPr>
        <w:t>”。</w:t>
      </w:r>
    </w:p>
    <w:p w14:paraId="0718CCA5" w14:textId="5F1A19A5" w:rsidR="00DF454A" w:rsidRPr="00DF454A" w:rsidRDefault="001C0AE6" w:rsidP="00AD092B">
      <w:pPr>
        <w:pStyle w:val="1e"/>
      </w:pPr>
      <w:r>
        <w:rPr>
          <w:noProof/>
        </w:rPr>
        <w:lastRenderedPageBreak/>
        <mc:AlternateContent>
          <mc:Choice Requires="wps">
            <w:drawing>
              <wp:anchor distT="0" distB="0" distL="114300" distR="114300" simplePos="0" relativeHeight="252002304" behindDoc="0" locked="0" layoutInCell="1" allowOverlap="1" wp14:anchorId="539E7922" wp14:editId="1D2F11D2">
                <wp:simplePos x="0" y="0"/>
                <wp:positionH relativeFrom="column">
                  <wp:posOffset>4588510</wp:posOffset>
                </wp:positionH>
                <wp:positionV relativeFrom="paragraph">
                  <wp:posOffset>586106</wp:posOffset>
                </wp:positionV>
                <wp:extent cx="168910" cy="101600"/>
                <wp:effectExtent l="19050" t="19050" r="21590" b="12700"/>
                <wp:wrapNone/>
                <wp:docPr id="335" name="矩形 335"/>
                <wp:cNvGraphicFramePr/>
                <a:graphic xmlns:a="http://schemas.openxmlformats.org/drawingml/2006/main">
                  <a:graphicData uri="http://schemas.microsoft.com/office/word/2010/wordprocessingShape">
                    <wps:wsp>
                      <wps:cNvSpPr/>
                      <wps:spPr>
                        <a:xfrm flipH="1">
                          <a:off x="0" y="0"/>
                          <a:ext cx="168910" cy="101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1FBA5" id="矩形 335" o:spid="_x0000_s1026" style="position:absolute;left:0;text-align:left;margin-left:361.3pt;margin-top:46.15pt;width:13.3pt;height:8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" filled="f" strokecolor="#c7000b" strokeweight="2.25pt"/>
            </w:pict>
          </mc:Fallback>
        </mc:AlternateContent>
      </w:r>
      <w:r>
        <w:rPr>
          <w:noProof/>
        </w:rPr>
        <w:drawing>
          <wp:inline distT="0" distB="0" distL="0" distR="0" wp14:anchorId="18F9B8F4" wp14:editId="102AEF1D">
            <wp:extent cx="5510262" cy="98107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1909" cy="986710"/>
                    </a:xfrm>
                    <a:prstGeom prst="rect">
                      <a:avLst/>
                    </a:prstGeom>
                  </pic:spPr>
                </pic:pic>
              </a:graphicData>
            </a:graphic>
          </wp:inline>
        </w:drawing>
      </w:r>
    </w:p>
    <w:p w14:paraId="75C66BCE" w14:textId="441391B8" w:rsidR="00CA6354" w:rsidRPr="00A61790" w:rsidRDefault="00A61790" w:rsidP="00AD092B">
      <w:pPr>
        <w:pStyle w:val="1e"/>
      </w:pPr>
      <w:r>
        <w:t>单击</w:t>
      </w:r>
      <w:r>
        <w:rPr>
          <w:rFonts w:hint="eastAsia"/>
        </w:rPr>
        <w:t>“</w:t>
      </w:r>
      <w:r>
        <w:t>权限</w:t>
      </w:r>
      <w:r>
        <w:rPr>
          <w:rFonts w:hint="eastAsia"/>
        </w:rPr>
        <w:t>-&gt;</w:t>
      </w:r>
      <w:r>
        <w:rPr>
          <w:rFonts w:hint="eastAsia"/>
        </w:rPr>
        <w:t>添加”，类型选择数据库，数据库选择</w:t>
      </w:r>
      <w:r>
        <w:rPr>
          <w:rFonts w:hint="eastAsia"/>
        </w:rPr>
        <w:t>d</w:t>
      </w:r>
      <w:r>
        <w:t>b_tpcc</w:t>
      </w:r>
      <w:r>
        <w:rPr>
          <w:rFonts w:hint="eastAsia"/>
        </w:rPr>
        <w:t>，</w:t>
      </w:r>
      <w:r>
        <w:t>然后单击</w:t>
      </w:r>
      <w:r>
        <w:rPr>
          <w:rFonts w:hint="eastAsia"/>
        </w:rPr>
        <w:t>“</w:t>
      </w:r>
      <w:r>
        <w:t>编辑</w:t>
      </w:r>
      <w:r>
        <w:rPr>
          <w:rFonts w:hint="eastAsia"/>
        </w:rPr>
        <w:t>”。</w:t>
      </w:r>
    </w:p>
    <w:p w14:paraId="58255397" w14:textId="4D68CADF" w:rsidR="003F164B" w:rsidRDefault="00A61790" w:rsidP="00AD092B">
      <w:pPr>
        <w:pStyle w:val="1e"/>
      </w:pPr>
      <w:r>
        <w:rPr>
          <w:noProof/>
        </w:rPr>
        <mc:AlternateContent>
          <mc:Choice Requires="wps">
            <w:drawing>
              <wp:anchor distT="0" distB="0" distL="114300" distR="114300" simplePos="0" relativeHeight="251798528" behindDoc="0" locked="0" layoutInCell="1" allowOverlap="1" wp14:anchorId="60DDEA1E" wp14:editId="3C4C2C9C">
                <wp:simplePos x="0" y="0"/>
                <wp:positionH relativeFrom="column">
                  <wp:posOffset>5694045</wp:posOffset>
                </wp:positionH>
                <wp:positionV relativeFrom="paragraph">
                  <wp:posOffset>537210</wp:posOffset>
                </wp:positionV>
                <wp:extent cx="155351" cy="170927"/>
                <wp:effectExtent l="19050" t="19050" r="54610" b="38735"/>
                <wp:wrapNone/>
                <wp:docPr id="160" name="直接箭头连接符 160"/>
                <wp:cNvGraphicFramePr/>
                <a:graphic xmlns:a="http://schemas.openxmlformats.org/drawingml/2006/main">
                  <a:graphicData uri="http://schemas.microsoft.com/office/word/2010/wordprocessingShape">
                    <wps:wsp>
                      <wps:cNvCnPr/>
                      <wps:spPr>
                        <a:xfrm>
                          <a:off x="0" y="0"/>
                          <a:ext cx="155351" cy="17092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A80A6" id="直接箭头连接符 160" o:spid="_x0000_s1026" type="#_x0000_t32" style="position:absolute;left:0;text-align:left;margin-left:448.35pt;margin-top:42.3pt;width:12.25pt;height:13.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" strokecolor="#c7000b" strokeweight="2.25pt">
                <v:stroke endarrow="block"/>
              </v:shape>
            </w:pict>
          </mc:Fallback>
        </mc:AlternateContent>
      </w:r>
      <w:r>
        <w:rPr>
          <w:noProof/>
        </w:rPr>
        <mc:AlternateContent>
          <mc:Choice Requires="wps">
            <w:drawing>
              <wp:anchor distT="0" distB="0" distL="114300" distR="114300" simplePos="0" relativeHeight="251796480" behindDoc="0" locked="0" layoutInCell="1" allowOverlap="1" wp14:anchorId="53124555" wp14:editId="1ACAA24D">
                <wp:simplePos x="0" y="0"/>
                <wp:positionH relativeFrom="column">
                  <wp:posOffset>756285</wp:posOffset>
                </wp:positionH>
                <wp:positionV relativeFrom="paragraph">
                  <wp:posOffset>370840</wp:posOffset>
                </wp:positionV>
                <wp:extent cx="298450" cy="149225"/>
                <wp:effectExtent l="19050" t="19050" r="25400" b="22225"/>
                <wp:wrapNone/>
                <wp:docPr id="159" name="矩形 159"/>
                <wp:cNvGraphicFramePr/>
                <a:graphic xmlns:a="http://schemas.openxmlformats.org/drawingml/2006/main">
                  <a:graphicData uri="http://schemas.microsoft.com/office/word/2010/wordprocessingShape">
                    <wps:wsp>
                      <wps:cNvSpPr/>
                      <wps:spPr>
                        <a:xfrm>
                          <a:off x="0" y="0"/>
                          <a:ext cx="298450" cy="1492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DD4F9" id="矩形 159" o:spid="_x0000_s1026" style="position:absolute;left:0;text-align:left;margin-left:59.55pt;margin-top:29.2pt;width:23.5pt;height:1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" filled="f" strokecolor="#c7000b" strokeweight="2.25pt"/>
            </w:pict>
          </mc:Fallback>
        </mc:AlternateContent>
      </w:r>
      <w:r w:rsidR="001C0AE6">
        <w:rPr>
          <w:noProof/>
        </w:rPr>
        <mc:AlternateContent>
          <mc:Choice Requires="wps">
            <w:drawing>
              <wp:anchor distT="0" distB="0" distL="114300" distR="114300" simplePos="0" relativeHeight="251794432" behindDoc="0" locked="0" layoutInCell="1" allowOverlap="1" wp14:anchorId="1C8B36B2" wp14:editId="7B714EF7">
                <wp:simplePos x="0" y="0"/>
                <wp:positionH relativeFrom="column">
                  <wp:posOffset>1559560</wp:posOffset>
                </wp:positionH>
                <wp:positionV relativeFrom="paragraph">
                  <wp:posOffset>185420</wp:posOffset>
                </wp:positionV>
                <wp:extent cx="241300" cy="149225"/>
                <wp:effectExtent l="19050" t="19050" r="25400" b="22225"/>
                <wp:wrapNone/>
                <wp:docPr id="158" name="矩形 158"/>
                <wp:cNvGraphicFramePr/>
                <a:graphic xmlns:a="http://schemas.openxmlformats.org/drawingml/2006/main">
                  <a:graphicData uri="http://schemas.microsoft.com/office/word/2010/wordprocessingShape">
                    <wps:wsp>
                      <wps:cNvSpPr/>
                      <wps:spPr>
                        <a:xfrm>
                          <a:off x="0" y="0"/>
                          <a:ext cx="241300" cy="1492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2281" id="矩形 158" o:spid="_x0000_s1026" style="position:absolute;left:0;text-align:left;margin-left:122.8pt;margin-top:14.6pt;width:19pt;height:11.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" filled="f" strokecolor="#c7000b" strokeweight="2.25pt"/>
            </w:pict>
          </mc:Fallback>
        </mc:AlternateContent>
      </w:r>
      <w:r w:rsidRPr="00A61790">
        <w:rPr>
          <w:noProof/>
        </w:rPr>
        <w:t xml:space="preserve"> </w:t>
      </w:r>
      <w:r>
        <w:rPr>
          <w:noProof/>
        </w:rPr>
        <w:drawing>
          <wp:inline distT="0" distB="0" distL="0" distR="0" wp14:anchorId="2A55A376" wp14:editId="42584EE0">
            <wp:extent cx="5394325" cy="873681"/>
            <wp:effectExtent l="0" t="0" r="0" b="317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9866" cy="877818"/>
                    </a:xfrm>
                    <a:prstGeom prst="rect">
                      <a:avLst/>
                    </a:prstGeom>
                  </pic:spPr>
                </pic:pic>
              </a:graphicData>
            </a:graphic>
          </wp:inline>
        </w:drawing>
      </w:r>
      <w:r>
        <w:rPr>
          <w:noProof/>
        </w:rPr>
        <w:t xml:space="preserve">  </w:t>
      </w:r>
    </w:p>
    <w:p w14:paraId="665D247B" w14:textId="4BE8A1A8" w:rsidR="00BD4F59" w:rsidRDefault="00C11B61" w:rsidP="00AD092B">
      <w:pPr>
        <w:pStyle w:val="1e"/>
      </w:pPr>
      <w:proofErr w:type="gramStart"/>
      <w:r>
        <w:t>勾选授予</w:t>
      </w:r>
      <w:proofErr w:type="gramEnd"/>
      <w:r>
        <w:t>CONNECT</w:t>
      </w:r>
      <w:r>
        <w:t>权限</w:t>
      </w:r>
      <w:r>
        <w:rPr>
          <w:rFonts w:hint="eastAsia"/>
        </w:rPr>
        <w:t>：</w:t>
      </w:r>
    </w:p>
    <w:p w14:paraId="3A48B431" w14:textId="40BCBD3D" w:rsidR="00C11B61" w:rsidRDefault="004A04DC" w:rsidP="00AD092B">
      <w:pPr>
        <w:pStyle w:val="1e"/>
      </w:pPr>
      <w:r>
        <w:rPr>
          <w:noProof/>
        </w:rPr>
        <mc:AlternateContent>
          <mc:Choice Requires="wps">
            <w:drawing>
              <wp:anchor distT="0" distB="0" distL="114300" distR="114300" simplePos="0" relativeHeight="251790336" behindDoc="0" locked="0" layoutInCell="1" allowOverlap="1" wp14:anchorId="6095CCCC" wp14:editId="004F6064">
                <wp:simplePos x="0" y="0"/>
                <wp:positionH relativeFrom="column">
                  <wp:posOffset>2297502</wp:posOffset>
                </wp:positionH>
                <wp:positionV relativeFrom="paragraph">
                  <wp:posOffset>611800</wp:posOffset>
                </wp:positionV>
                <wp:extent cx="175846" cy="150607"/>
                <wp:effectExtent l="19050" t="19050" r="15240" b="20955"/>
                <wp:wrapNone/>
                <wp:docPr id="154" name="矩形 154"/>
                <wp:cNvGraphicFramePr/>
                <a:graphic xmlns:a="http://schemas.openxmlformats.org/drawingml/2006/main">
                  <a:graphicData uri="http://schemas.microsoft.com/office/word/2010/wordprocessingShape">
                    <wps:wsp>
                      <wps:cNvSpPr/>
                      <wps:spPr>
                        <a:xfrm>
                          <a:off x="0" y="0"/>
                          <a:ext cx="175846" cy="1506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2B02" id="矩形 154" o:spid="_x0000_s1026" style="position:absolute;left:0;text-align:left;margin-left:180.9pt;margin-top:48.15pt;width:13.85pt;height:11.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" filled="f" strokecolor="#c7000b" strokeweight="2.25pt"/>
            </w:pict>
          </mc:Fallback>
        </mc:AlternateContent>
      </w:r>
      <w:r w:rsidR="00B931ED">
        <w:rPr>
          <w:noProof/>
        </w:rPr>
        <mc:AlternateContent>
          <mc:Choice Requires="wps">
            <w:drawing>
              <wp:anchor distT="0" distB="0" distL="114300" distR="114300" simplePos="0" relativeHeight="251792384" behindDoc="0" locked="0" layoutInCell="1" allowOverlap="1" wp14:anchorId="4B9ACAA8" wp14:editId="00317BF4">
                <wp:simplePos x="0" y="0"/>
                <wp:positionH relativeFrom="column">
                  <wp:posOffset>1872385</wp:posOffset>
                </wp:positionH>
                <wp:positionV relativeFrom="paragraph">
                  <wp:posOffset>997047</wp:posOffset>
                </wp:positionV>
                <wp:extent cx="180870" cy="225139"/>
                <wp:effectExtent l="38100" t="19050" r="29210" b="41910"/>
                <wp:wrapNone/>
                <wp:docPr id="155" name="直接箭头连接符 155"/>
                <wp:cNvGraphicFramePr/>
                <a:graphic xmlns:a="http://schemas.openxmlformats.org/drawingml/2006/main">
                  <a:graphicData uri="http://schemas.microsoft.com/office/word/2010/wordprocessingShape">
                    <wps:wsp>
                      <wps:cNvCnPr/>
                      <wps:spPr>
                        <a:xfrm flipH="1">
                          <a:off x="0" y="0"/>
                          <a:ext cx="180870" cy="2251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2E700" id="直接箭头连接符 155" o:spid="_x0000_s1026" type="#_x0000_t32" style="position:absolute;left:0;text-align:left;margin-left:147.45pt;margin-top:78.5pt;width:14.25pt;height:17.7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" strokecolor="#c7000b" strokeweight="2.25pt">
                <v:stroke endarrow="block"/>
              </v:shape>
            </w:pict>
          </mc:Fallback>
        </mc:AlternateContent>
      </w:r>
      <w:r w:rsidR="004D59F5">
        <w:rPr>
          <w:noProof/>
        </w:rPr>
        <w:drawing>
          <wp:inline distT="0" distB="0" distL="0" distR="0" wp14:anchorId="4A9ACB99" wp14:editId="15E2857E">
            <wp:extent cx="2880000" cy="1443600"/>
            <wp:effectExtent l="19050" t="19050" r="15875" b="23495"/>
            <wp:docPr id="173" name="图片 173" descr="C:\Users\swx941157\AppData\Roaming\eSpace_Desktop\UserData\swx941157\imagefiles\E3BD9E30-6A41-443D-9E84-44AD7CBAC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wx941157\AppData\Roaming\eSpace_Desktop\UserData\swx941157\imagefiles\E3BD9E30-6A41-443D-9E84-44AD7CBAC65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443600"/>
                    </a:xfrm>
                    <a:prstGeom prst="rect">
                      <a:avLst/>
                    </a:prstGeom>
                    <a:noFill/>
                    <a:ln w="12700">
                      <a:solidFill>
                        <a:schemeClr val="bg1">
                          <a:lumMod val="85000"/>
                        </a:schemeClr>
                      </a:solidFill>
                    </a:ln>
                  </pic:spPr>
                </pic:pic>
              </a:graphicData>
            </a:graphic>
          </wp:inline>
        </w:drawing>
      </w:r>
    </w:p>
    <w:p w14:paraId="534E5717" w14:textId="1D45491B" w:rsidR="00C11B61" w:rsidRDefault="00074FBA" w:rsidP="00AD092B">
      <w:pPr>
        <w:pStyle w:val="1e"/>
      </w:pPr>
      <w:r>
        <w:rPr>
          <w:noProof/>
        </w:rPr>
        <mc:AlternateContent>
          <mc:Choice Requires="wps">
            <w:drawing>
              <wp:anchor distT="0" distB="0" distL="114300" distR="114300" simplePos="0" relativeHeight="251971584" behindDoc="0" locked="0" layoutInCell="1" allowOverlap="1" wp14:anchorId="06124929" wp14:editId="3AC3A724">
                <wp:simplePos x="0" y="0"/>
                <wp:positionH relativeFrom="column">
                  <wp:posOffset>5702903</wp:posOffset>
                </wp:positionH>
                <wp:positionV relativeFrom="paragraph">
                  <wp:posOffset>489764</wp:posOffset>
                </wp:positionV>
                <wp:extent cx="368423" cy="150607"/>
                <wp:effectExtent l="19050" t="19050" r="12700" b="20955"/>
                <wp:wrapNone/>
                <wp:docPr id="37" name="矩形 37"/>
                <wp:cNvGraphicFramePr/>
                <a:graphic xmlns:a="http://schemas.openxmlformats.org/drawingml/2006/main">
                  <a:graphicData uri="http://schemas.microsoft.com/office/word/2010/wordprocessingShape">
                    <wps:wsp>
                      <wps:cNvSpPr/>
                      <wps:spPr>
                        <a:xfrm>
                          <a:off x="0" y="0"/>
                          <a:ext cx="368423" cy="1506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C2B1" id="矩形 37" o:spid="_x0000_s1026" style="position:absolute;left:0;text-align:left;margin-left:449.05pt;margin-top:38.55pt;width:29pt;height:11.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" filled="f" strokecolor="#c7000b" strokeweight="2.25pt"/>
            </w:pict>
          </mc:Fallback>
        </mc:AlternateContent>
      </w:r>
      <w:r w:rsidR="00C11B61">
        <w:rPr>
          <w:noProof/>
        </w:rPr>
        <w:drawing>
          <wp:inline distT="0" distB="0" distL="0" distR="0" wp14:anchorId="156B9B0E" wp14:editId="5D06A54E">
            <wp:extent cx="5454000" cy="666000"/>
            <wp:effectExtent l="19050" t="19050" r="13970" b="20320"/>
            <wp:docPr id="156" name="图片 156" descr="C:\Users\swx941157\AppData\Roaming\eSpace_Desktop\UserData\swx941157\imagefiles\originalImgfiles\2A81AF44-ECAF-4998-BB8B-C9835FBED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wx941157\AppData\Roaming\eSpace_Desktop\UserData\swx941157\imagefiles\originalImgfiles\2A81AF44-ECAF-4998-BB8B-C9835FBED75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4000" cy="666000"/>
                    </a:xfrm>
                    <a:prstGeom prst="rect">
                      <a:avLst/>
                    </a:prstGeom>
                    <a:noFill/>
                    <a:ln w="12700">
                      <a:solidFill>
                        <a:schemeClr val="bg1">
                          <a:lumMod val="85000"/>
                        </a:schemeClr>
                      </a:solidFill>
                    </a:ln>
                  </pic:spPr>
                </pic:pic>
              </a:graphicData>
            </a:graphic>
          </wp:inline>
        </w:drawing>
      </w:r>
    </w:p>
    <w:p w14:paraId="63009792" w14:textId="71C17ED0" w:rsidR="00C11B61" w:rsidRDefault="00C11B61" w:rsidP="00AD092B">
      <w:pPr>
        <w:pStyle w:val="1e"/>
      </w:pPr>
      <w:r>
        <w:rPr>
          <w:rFonts w:hint="eastAsia"/>
        </w:rPr>
        <w:t>再次</w:t>
      </w:r>
      <w:r w:rsidR="00BC22E4">
        <w:rPr>
          <w:rFonts w:hint="eastAsia"/>
        </w:rPr>
        <w:t>单击</w:t>
      </w:r>
      <w:r>
        <w:rPr>
          <w:rFonts w:hint="eastAsia"/>
        </w:rPr>
        <w:t>添加</w:t>
      </w:r>
      <w:r w:rsidR="003F164B">
        <w:rPr>
          <w:rFonts w:hint="eastAsia"/>
        </w:rPr>
        <w:t>，类型选择</w:t>
      </w:r>
      <w:r w:rsidR="003F164B">
        <w:rPr>
          <w:rFonts w:hint="eastAsia"/>
        </w:rPr>
        <w:t>Schema</w:t>
      </w:r>
      <w:r w:rsidR="003F164B">
        <w:rPr>
          <w:rFonts w:hint="eastAsia"/>
        </w:rPr>
        <w:t>，数据库选择</w:t>
      </w:r>
      <w:r w:rsidR="003F164B">
        <w:rPr>
          <w:rFonts w:hint="eastAsia"/>
        </w:rPr>
        <w:t>db</w:t>
      </w:r>
      <w:r w:rsidR="003F164B">
        <w:t>_tpcc</w:t>
      </w:r>
      <w:r w:rsidR="003F164B">
        <w:rPr>
          <w:rFonts w:hint="eastAsia"/>
        </w:rPr>
        <w:t>，</w:t>
      </w:r>
      <w:r w:rsidR="003F164B">
        <w:t>Schema</w:t>
      </w:r>
      <w:r w:rsidR="003F164B">
        <w:t>选择</w:t>
      </w:r>
      <w:r w:rsidR="003F164B">
        <w:t>root</w:t>
      </w:r>
      <w:r w:rsidR="003F164B">
        <w:rPr>
          <w:rFonts w:hint="eastAsia"/>
        </w:rPr>
        <w:t>，</w:t>
      </w:r>
      <w:r w:rsidR="00BC22E4">
        <w:t>单击</w:t>
      </w:r>
      <w:r w:rsidR="003F164B">
        <w:t>编辑</w:t>
      </w:r>
      <w:r>
        <w:rPr>
          <w:rFonts w:hint="eastAsia"/>
        </w:rPr>
        <w:t>：</w:t>
      </w:r>
    </w:p>
    <w:p w14:paraId="1873AAF0" w14:textId="483BB310" w:rsidR="003F164B" w:rsidRDefault="006A103C" w:rsidP="00AD092B">
      <w:pPr>
        <w:pStyle w:val="1e"/>
      </w:pPr>
      <w:r>
        <w:rPr>
          <w:noProof/>
        </w:rPr>
        <mc:AlternateContent>
          <mc:Choice Requires="wps">
            <w:drawing>
              <wp:anchor distT="0" distB="0" distL="114300" distR="114300" simplePos="0" relativeHeight="251800576" behindDoc="0" locked="0" layoutInCell="1" allowOverlap="1" wp14:anchorId="3C4AEDDE" wp14:editId="4E5B9532">
                <wp:simplePos x="0" y="0"/>
                <wp:positionH relativeFrom="column">
                  <wp:posOffset>718185</wp:posOffset>
                </wp:positionH>
                <wp:positionV relativeFrom="paragraph">
                  <wp:posOffset>450850</wp:posOffset>
                </wp:positionV>
                <wp:extent cx="247426" cy="145228"/>
                <wp:effectExtent l="19050" t="19050" r="19685" b="26670"/>
                <wp:wrapNone/>
                <wp:docPr id="162" name="矩形 162"/>
                <wp:cNvGraphicFramePr/>
                <a:graphic xmlns:a="http://schemas.openxmlformats.org/drawingml/2006/main">
                  <a:graphicData uri="http://schemas.microsoft.com/office/word/2010/wordprocessingShape">
                    <wps:wsp>
                      <wps:cNvSpPr/>
                      <wps:spPr>
                        <a:xfrm>
                          <a:off x="0" y="0"/>
                          <a:ext cx="247426" cy="1452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A52FE" id="矩形 162" o:spid="_x0000_s1026" style="position:absolute;left:0;text-align:left;margin-left:56.55pt;margin-top:35.5pt;width:19.5pt;height:11.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802624" behindDoc="0" locked="0" layoutInCell="1" allowOverlap="1" wp14:anchorId="75E9E55E" wp14:editId="44031DF3">
                <wp:simplePos x="0" y="0"/>
                <wp:positionH relativeFrom="column">
                  <wp:posOffset>765810</wp:posOffset>
                </wp:positionH>
                <wp:positionV relativeFrom="paragraph">
                  <wp:posOffset>744855</wp:posOffset>
                </wp:positionV>
                <wp:extent cx="2350546" cy="138243"/>
                <wp:effectExtent l="19050" t="19050" r="12065" b="14605"/>
                <wp:wrapNone/>
                <wp:docPr id="163" name="矩形 163"/>
                <wp:cNvGraphicFramePr/>
                <a:graphic xmlns:a="http://schemas.openxmlformats.org/drawingml/2006/main">
                  <a:graphicData uri="http://schemas.microsoft.com/office/word/2010/wordprocessingShape">
                    <wps:wsp>
                      <wps:cNvSpPr/>
                      <wps:spPr>
                        <a:xfrm>
                          <a:off x="0" y="0"/>
                          <a:ext cx="2350546" cy="1382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E2478" id="矩形 163" o:spid="_x0000_s1026" style="position:absolute;left:0;text-align:left;margin-left:60.3pt;margin-top:58.65pt;width:185.1pt;height:10.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" filled="f" strokecolor="#c7000b" strokeweight="2.25pt"/>
            </w:pict>
          </mc:Fallback>
        </mc:AlternateContent>
      </w:r>
      <w:r w:rsidR="003F164B">
        <w:rPr>
          <w:noProof/>
        </w:rPr>
        <mc:AlternateContent>
          <mc:Choice Requires="wps">
            <w:drawing>
              <wp:anchor distT="0" distB="0" distL="114300" distR="114300" simplePos="0" relativeHeight="251804672" behindDoc="0" locked="0" layoutInCell="1" allowOverlap="1" wp14:anchorId="1A73B907" wp14:editId="2C2CA5EE">
                <wp:simplePos x="0" y="0"/>
                <wp:positionH relativeFrom="column">
                  <wp:posOffset>5662930</wp:posOffset>
                </wp:positionH>
                <wp:positionV relativeFrom="paragraph">
                  <wp:posOffset>608330</wp:posOffset>
                </wp:positionV>
                <wp:extent cx="199315" cy="161514"/>
                <wp:effectExtent l="19050" t="19050" r="67945" b="48260"/>
                <wp:wrapNone/>
                <wp:docPr id="164" name="直接箭头连接符 164"/>
                <wp:cNvGraphicFramePr/>
                <a:graphic xmlns:a="http://schemas.openxmlformats.org/drawingml/2006/main">
                  <a:graphicData uri="http://schemas.microsoft.com/office/word/2010/wordprocessingShape">
                    <wps:wsp>
                      <wps:cNvCnPr/>
                      <wps:spPr>
                        <a:xfrm>
                          <a:off x="0" y="0"/>
                          <a:ext cx="199315" cy="16151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8349" id="直接箭头连接符 164" o:spid="_x0000_s1026" type="#_x0000_t32" style="position:absolute;left:0;text-align:left;margin-left:445.9pt;margin-top:47.9pt;width:15.7pt;height:1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" strokecolor="#c7000b" strokeweight="2.25pt">
                <v:stroke endarrow="block"/>
              </v:shape>
            </w:pict>
          </mc:Fallback>
        </mc:AlternateContent>
      </w:r>
      <w:r w:rsidRPr="006A103C">
        <w:rPr>
          <w:noProof/>
        </w:rPr>
        <w:t xml:space="preserve"> </w:t>
      </w:r>
      <w:r>
        <w:rPr>
          <w:noProof/>
        </w:rPr>
        <w:drawing>
          <wp:inline distT="0" distB="0" distL="0" distR="0" wp14:anchorId="5D773EDB" wp14:editId="3829F4E6">
            <wp:extent cx="5495925" cy="932904"/>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0218" cy="935330"/>
                    </a:xfrm>
                    <a:prstGeom prst="rect">
                      <a:avLst/>
                    </a:prstGeom>
                  </pic:spPr>
                </pic:pic>
              </a:graphicData>
            </a:graphic>
          </wp:inline>
        </w:drawing>
      </w:r>
      <w:r>
        <w:rPr>
          <w:noProof/>
        </w:rPr>
        <w:t xml:space="preserve"> </w:t>
      </w:r>
    </w:p>
    <w:p w14:paraId="4C9A7397" w14:textId="35B4DC16" w:rsidR="004D59F5" w:rsidRDefault="004D59F5" w:rsidP="00AD092B">
      <w:pPr>
        <w:pStyle w:val="1e"/>
      </w:pPr>
      <w:proofErr w:type="gramStart"/>
      <w:r>
        <w:t>勾选授予</w:t>
      </w:r>
      <w:proofErr w:type="gramEnd"/>
      <w:r>
        <w:rPr>
          <w:rFonts w:hint="eastAsia"/>
        </w:rPr>
        <w:t>USAGE</w:t>
      </w:r>
      <w:r>
        <w:t>权限</w:t>
      </w:r>
      <w:r>
        <w:rPr>
          <w:rFonts w:hint="eastAsia"/>
        </w:rPr>
        <w:t>，</w:t>
      </w:r>
      <w:r w:rsidR="00BC22E4">
        <w:t>单击</w:t>
      </w:r>
      <w:r>
        <w:t>确定</w:t>
      </w:r>
      <w:r>
        <w:rPr>
          <w:rFonts w:hint="eastAsia"/>
        </w:rPr>
        <w:t>：</w:t>
      </w:r>
    </w:p>
    <w:p w14:paraId="7646914B" w14:textId="289020A9" w:rsidR="003F164B" w:rsidRDefault="00B931ED" w:rsidP="00AD092B">
      <w:pPr>
        <w:pStyle w:val="1e"/>
      </w:pPr>
      <w:r>
        <w:rPr>
          <w:noProof/>
        </w:rPr>
        <mc:AlternateContent>
          <mc:Choice Requires="wps">
            <w:drawing>
              <wp:anchor distT="0" distB="0" distL="114300" distR="114300" simplePos="0" relativeHeight="251812864" behindDoc="0" locked="0" layoutInCell="1" allowOverlap="1" wp14:anchorId="23169399" wp14:editId="73910313">
                <wp:simplePos x="0" y="0"/>
                <wp:positionH relativeFrom="column">
                  <wp:posOffset>2711423</wp:posOffset>
                </wp:positionH>
                <wp:positionV relativeFrom="paragraph">
                  <wp:posOffset>917010</wp:posOffset>
                </wp:positionV>
                <wp:extent cx="175846" cy="150607"/>
                <wp:effectExtent l="19050" t="19050" r="15240" b="20955"/>
                <wp:wrapNone/>
                <wp:docPr id="171" name="矩形 171"/>
                <wp:cNvGraphicFramePr/>
                <a:graphic xmlns:a="http://schemas.openxmlformats.org/drawingml/2006/main">
                  <a:graphicData uri="http://schemas.microsoft.com/office/word/2010/wordprocessingShape">
                    <wps:wsp>
                      <wps:cNvSpPr/>
                      <wps:spPr>
                        <a:xfrm>
                          <a:off x="0" y="0"/>
                          <a:ext cx="175846" cy="1506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72F6C" id="矩形 171" o:spid="_x0000_s1026" style="position:absolute;left:0;text-align:left;margin-left:213.5pt;margin-top:72.2pt;width:13.85pt;height:11.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" filled="f" strokecolor="#c7000b" strokeweight="2.25pt"/>
            </w:pict>
          </mc:Fallback>
        </mc:AlternateContent>
      </w:r>
      <w:r w:rsidR="004D59F5">
        <w:rPr>
          <w:noProof/>
        </w:rPr>
        <mc:AlternateContent>
          <mc:Choice Requires="wps">
            <w:drawing>
              <wp:anchor distT="0" distB="0" distL="114300" distR="114300" simplePos="0" relativeHeight="251814912" behindDoc="0" locked="0" layoutInCell="1" allowOverlap="1" wp14:anchorId="3F36A9E6" wp14:editId="309F8A7F">
                <wp:simplePos x="0" y="0"/>
                <wp:positionH relativeFrom="column">
                  <wp:posOffset>2181149</wp:posOffset>
                </wp:positionH>
                <wp:positionV relativeFrom="paragraph">
                  <wp:posOffset>918015</wp:posOffset>
                </wp:positionV>
                <wp:extent cx="252543" cy="371139"/>
                <wp:effectExtent l="38100" t="19050" r="33655" b="48260"/>
                <wp:wrapNone/>
                <wp:docPr id="172" name="直接箭头连接符 172"/>
                <wp:cNvGraphicFramePr/>
                <a:graphic xmlns:a="http://schemas.openxmlformats.org/drawingml/2006/main">
                  <a:graphicData uri="http://schemas.microsoft.com/office/word/2010/wordprocessingShape">
                    <wps:wsp>
                      <wps:cNvCnPr/>
                      <wps:spPr>
                        <a:xfrm flipH="1">
                          <a:off x="0" y="0"/>
                          <a:ext cx="252543" cy="3711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D0A0A" id="直接箭头连接符 172" o:spid="_x0000_s1026" type="#_x0000_t32" style="position:absolute;left:0;text-align:left;margin-left:171.75pt;margin-top:72.3pt;width:19.9pt;height:29.2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" strokecolor="#c7000b" strokeweight="2.25pt">
                <v:stroke endarrow="block"/>
              </v:shape>
            </w:pict>
          </mc:Fallback>
        </mc:AlternateContent>
      </w:r>
      <w:r w:rsidR="003F164B">
        <w:rPr>
          <w:noProof/>
        </w:rPr>
        <w:drawing>
          <wp:inline distT="0" distB="0" distL="0" distR="0" wp14:anchorId="7DDE3063" wp14:editId="21EF621E">
            <wp:extent cx="3600000" cy="1540800"/>
            <wp:effectExtent l="19050" t="19050" r="19685" b="21590"/>
            <wp:docPr id="165" name="图片 165" descr="C:\Users\swx941157\AppData\Roaming\eSpace_Desktop\UserData\swx941157\imagefiles\72DF7A07-B5DA-4D9E-9956-0C24097AC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wx941157\AppData\Roaming\eSpace_Desktop\UserData\swx941157\imagefiles\72DF7A07-B5DA-4D9E-9956-0C24097ACF47.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5504"/>
                    <a:stretch/>
                  </pic:blipFill>
                  <pic:spPr bwMode="auto">
                    <a:xfrm>
                      <a:off x="0" y="0"/>
                      <a:ext cx="3600000" cy="15408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500581" w14:textId="0C2431AB" w:rsidR="004D59F5" w:rsidRDefault="004D59F5" w:rsidP="00AD092B">
      <w:pPr>
        <w:pStyle w:val="1e"/>
      </w:pPr>
      <w:r>
        <w:rPr>
          <w:rFonts w:hint="eastAsia"/>
        </w:rPr>
        <w:lastRenderedPageBreak/>
        <w:t>再次</w:t>
      </w:r>
      <w:r w:rsidR="00BC22E4">
        <w:rPr>
          <w:rFonts w:hint="eastAsia"/>
        </w:rPr>
        <w:t>单击</w:t>
      </w:r>
      <w:r>
        <w:rPr>
          <w:rFonts w:hint="eastAsia"/>
        </w:rPr>
        <w:t>添加，类型选择表，数据库选择</w:t>
      </w:r>
      <w:r>
        <w:rPr>
          <w:rFonts w:hint="eastAsia"/>
        </w:rPr>
        <w:t>db</w:t>
      </w:r>
      <w:r>
        <w:t>_tpcc</w:t>
      </w:r>
      <w:r>
        <w:rPr>
          <w:rFonts w:hint="eastAsia"/>
        </w:rPr>
        <w:t>，</w:t>
      </w:r>
      <w:r>
        <w:t>Schema</w:t>
      </w:r>
      <w:r>
        <w:t>选择</w:t>
      </w:r>
      <w:r>
        <w:t>root</w:t>
      </w:r>
      <w:r>
        <w:rPr>
          <w:rFonts w:hint="eastAsia"/>
        </w:rPr>
        <w:t>，对象名称选择</w:t>
      </w:r>
      <w:r>
        <w:rPr>
          <w:rFonts w:hint="eastAsia"/>
        </w:rPr>
        <w:t>test</w:t>
      </w:r>
      <w:r>
        <w:rPr>
          <w:rFonts w:hint="eastAsia"/>
        </w:rPr>
        <w:t>，</w:t>
      </w:r>
      <w:r w:rsidR="00BC22E4">
        <w:t>单击</w:t>
      </w:r>
      <w:r>
        <w:t>编辑</w:t>
      </w:r>
    </w:p>
    <w:p w14:paraId="27D82F03" w14:textId="24FB514F" w:rsidR="003F164B" w:rsidRDefault="004D59F5" w:rsidP="00AD092B">
      <w:pPr>
        <w:pStyle w:val="1e"/>
      </w:pPr>
      <w:r>
        <w:rPr>
          <w:noProof/>
        </w:rPr>
        <mc:AlternateContent>
          <mc:Choice Requires="wps">
            <w:drawing>
              <wp:anchor distT="0" distB="0" distL="114300" distR="114300" simplePos="0" relativeHeight="251810816" behindDoc="0" locked="0" layoutInCell="1" allowOverlap="1" wp14:anchorId="3A0010A8" wp14:editId="3A9D9CCB">
                <wp:simplePos x="0" y="0"/>
                <wp:positionH relativeFrom="column">
                  <wp:posOffset>5798782</wp:posOffset>
                </wp:positionH>
                <wp:positionV relativeFrom="paragraph">
                  <wp:posOffset>191994</wp:posOffset>
                </wp:positionV>
                <wp:extent cx="199315" cy="161514"/>
                <wp:effectExtent l="19050" t="19050" r="67945" b="48260"/>
                <wp:wrapNone/>
                <wp:docPr id="169" name="直接箭头连接符 169"/>
                <wp:cNvGraphicFramePr/>
                <a:graphic xmlns:a="http://schemas.openxmlformats.org/drawingml/2006/main">
                  <a:graphicData uri="http://schemas.microsoft.com/office/word/2010/wordprocessingShape">
                    <wps:wsp>
                      <wps:cNvCnPr/>
                      <wps:spPr>
                        <a:xfrm>
                          <a:off x="0" y="0"/>
                          <a:ext cx="199315" cy="16151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CAAC6" id="直接箭头连接符 169" o:spid="_x0000_s1026" type="#_x0000_t32" style="position:absolute;left:0;text-align:left;margin-left:456.6pt;margin-top:15.1pt;width:15.7pt;height:1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" strokecolor="#c7000b" strokeweight="2.25pt">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12C868EA" wp14:editId="50D947A0">
                <wp:simplePos x="0" y="0"/>
                <wp:positionH relativeFrom="column">
                  <wp:posOffset>915072</wp:posOffset>
                </wp:positionH>
                <wp:positionV relativeFrom="paragraph">
                  <wp:posOffset>321534</wp:posOffset>
                </wp:positionV>
                <wp:extent cx="3980330" cy="166781"/>
                <wp:effectExtent l="19050" t="19050" r="20320" b="24130"/>
                <wp:wrapNone/>
                <wp:docPr id="168" name="矩形 168"/>
                <wp:cNvGraphicFramePr/>
                <a:graphic xmlns:a="http://schemas.openxmlformats.org/drawingml/2006/main">
                  <a:graphicData uri="http://schemas.microsoft.com/office/word/2010/wordprocessingShape">
                    <wps:wsp>
                      <wps:cNvSpPr/>
                      <wps:spPr>
                        <a:xfrm>
                          <a:off x="0" y="0"/>
                          <a:ext cx="3980330" cy="166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E4FC" id="矩形 168" o:spid="_x0000_s1026" style="position:absolute;left:0;text-align:left;margin-left:72.05pt;margin-top:25.3pt;width:313.4pt;height:13.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806720" behindDoc="0" locked="0" layoutInCell="1" allowOverlap="1" wp14:anchorId="10C9D424" wp14:editId="1D2FE10C">
                <wp:simplePos x="0" y="0"/>
                <wp:positionH relativeFrom="column">
                  <wp:posOffset>667796</wp:posOffset>
                </wp:positionH>
                <wp:positionV relativeFrom="paragraph">
                  <wp:posOffset>47214</wp:posOffset>
                </wp:positionV>
                <wp:extent cx="247426" cy="145228"/>
                <wp:effectExtent l="19050" t="19050" r="19685" b="26670"/>
                <wp:wrapNone/>
                <wp:docPr id="167" name="矩形 167"/>
                <wp:cNvGraphicFramePr/>
                <a:graphic xmlns:a="http://schemas.openxmlformats.org/drawingml/2006/main">
                  <a:graphicData uri="http://schemas.microsoft.com/office/word/2010/wordprocessingShape">
                    <wps:wsp>
                      <wps:cNvSpPr/>
                      <wps:spPr>
                        <a:xfrm>
                          <a:off x="0" y="0"/>
                          <a:ext cx="247426" cy="1452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966E" id="矩形 167" o:spid="_x0000_s1026" style="position:absolute;left:0;text-align:left;margin-left:52.6pt;margin-top:3.7pt;width:19.5pt;height:11.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" filled="f" strokecolor="#c7000b" strokeweight="2.25pt"/>
            </w:pict>
          </mc:Fallback>
        </mc:AlternateContent>
      </w:r>
      <w:r>
        <w:rPr>
          <w:noProof/>
        </w:rPr>
        <w:drawing>
          <wp:inline distT="0" distB="0" distL="0" distR="0" wp14:anchorId="78DFB06C" wp14:editId="77D09E26">
            <wp:extent cx="5454000" cy="468000"/>
            <wp:effectExtent l="19050" t="19050" r="13970" b="27305"/>
            <wp:docPr id="166" name="图片 166" descr="C:\Users\swx941157\AppData\Roaming\eSpace_Desktop\UserData\swx941157\imagefiles\originalImgfiles\F79A0DB5-1DC5-48B2-A81A-F6D5A04FF3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wx941157\AppData\Roaming\eSpace_Desktop\UserData\swx941157\imagefiles\originalImgfiles\F79A0DB5-1DC5-48B2-A81A-F6D5A04FF39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4000" cy="468000"/>
                    </a:xfrm>
                    <a:prstGeom prst="rect">
                      <a:avLst/>
                    </a:prstGeom>
                    <a:noFill/>
                    <a:ln w="12700">
                      <a:solidFill>
                        <a:schemeClr val="bg1">
                          <a:lumMod val="85000"/>
                        </a:schemeClr>
                      </a:solidFill>
                    </a:ln>
                  </pic:spPr>
                </pic:pic>
              </a:graphicData>
            </a:graphic>
          </wp:inline>
        </w:drawing>
      </w:r>
    </w:p>
    <w:p w14:paraId="39AFF555" w14:textId="3B535B73" w:rsidR="004D59F5" w:rsidRDefault="004D59F5" w:rsidP="00AD092B">
      <w:pPr>
        <w:pStyle w:val="1e"/>
      </w:pPr>
      <w:proofErr w:type="gramStart"/>
      <w:r>
        <w:t>勾选授予</w:t>
      </w:r>
      <w:proofErr w:type="gramEnd"/>
      <w:r>
        <w:rPr>
          <w:rFonts w:hint="eastAsia"/>
        </w:rPr>
        <w:t>SELECT</w:t>
      </w:r>
      <w:r>
        <w:t>权限</w:t>
      </w:r>
      <w:r>
        <w:rPr>
          <w:rFonts w:hint="eastAsia"/>
        </w:rPr>
        <w:t>：</w:t>
      </w:r>
    </w:p>
    <w:p w14:paraId="68F5F67B" w14:textId="27F466C3" w:rsidR="004D59F5" w:rsidRPr="004D59F5" w:rsidRDefault="00731E52" w:rsidP="00AD092B">
      <w:pPr>
        <w:pStyle w:val="1e"/>
      </w:pPr>
      <w:r>
        <w:rPr>
          <w:noProof/>
        </w:rPr>
        <mc:AlternateContent>
          <mc:Choice Requires="wps">
            <w:drawing>
              <wp:anchor distT="0" distB="0" distL="114300" distR="114300" simplePos="0" relativeHeight="251819008" behindDoc="0" locked="0" layoutInCell="1" allowOverlap="1" wp14:anchorId="39B8B2C9" wp14:editId="059FC7E2">
                <wp:simplePos x="0" y="0"/>
                <wp:positionH relativeFrom="column">
                  <wp:posOffset>2270599</wp:posOffset>
                </wp:positionH>
                <wp:positionV relativeFrom="paragraph">
                  <wp:posOffset>1958267</wp:posOffset>
                </wp:positionV>
                <wp:extent cx="291402" cy="352292"/>
                <wp:effectExtent l="38100" t="19050" r="33020" b="48260"/>
                <wp:wrapNone/>
                <wp:docPr id="175" name="直接箭头连接符 175"/>
                <wp:cNvGraphicFramePr/>
                <a:graphic xmlns:a="http://schemas.openxmlformats.org/drawingml/2006/main">
                  <a:graphicData uri="http://schemas.microsoft.com/office/word/2010/wordprocessingShape">
                    <wps:wsp>
                      <wps:cNvCnPr/>
                      <wps:spPr>
                        <a:xfrm flipH="1">
                          <a:off x="0" y="0"/>
                          <a:ext cx="291402" cy="3522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4764B" id="直接箭头连接符 175" o:spid="_x0000_s1026" type="#_x0000_t32" style="position:absolute;left:0;text-align:left;margin-left:178.8pt;margin-top:154.2pt;width:22.95pt;height:27.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1816960" behindDoc="0" locked="0" layoutInCell="1" allowOverlap="1" wp14:anchorId="160E7704" wp14:editId="661711FE">
                <wp:simplePos x="0" y="0"/>
                <wp:positionH relativeFrom="column">
                  <wp:posOffset>2744108</wp:posOffset>
                </wp:positionH>
                <wp:positionV relativeFrom="paragraph">
                  <wp:posOffset>1399564</wp:posOffset>
                </wp:positionV>
                <wp:extent cx="204395" cy="150607"/>
                <wp:effectExtent l="19050" t="19050" r="24765" b="20955"/>
                <wp:wrapNone/>
                <wp:docPr id="174" name="矩形 174"/>
                <wp:cNvGraphicFramePr/>
                <a:graphic xmlns:a="http://schemas.openxmlformats.org/drawingml/2006/main">
                  <a:graphicData uri="http://schemas.microsoft.com/office/word/2010/wordprocessingShape">
                    <wps:wsp>
                      <wps:cNvSpPr/>
                      <wps:spPr>
                        <a:xfrm>
                          <a:off x="0" y="0"/>
                          <a:ext cx="204395" cy="1506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8FBA9" id="矩形 174" o:spid="_x0000_s1026" style="position:absolute;left:0;text-align:left;margin-left:216.05pt;margin-top:110.2pt;width:16.1pt;height:11.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Isqg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" filled="f" strokecolor="#c7000b" strokeweight="2.25pt"/>
            </w:pict>
          </mc:Fallback>
        </mc:AlternateContent>
      </w:r>
      <w:r w:rsidR="004D59F5">
        <w:rPr>
          <w:noProof/>
        </w:rPr>
        <w:drawing>
          <wp:inline distT="0" distB="0" distL="0" distR="0" wp14:anchorId="1E92DB04" wp14:editId="75BB2E76">
            <wp:extent cx="3600000" cy="2566800"/>
            <wp:effectExtent l="19050" t="19050" r="19685" b="24130"/>
            <wp:docPr id="170" name="图片 170" descr="C:\Users\swx941157\AppData\Roaming\eSpace_Desktop\UserData\swx941157\imagefiles\C986BC39-A986-4823-BB0B-9EAA972AF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wx941157\AppData\Roaming\eSpace_Desktop\UserData\swx941157\imagefiles\C986BC39-A986-4823-BB0B-9EAA972AF86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882" b="2353"/>
                    <a:stretch/>
                  </pic:blipFill>
                  <pic:spPr bwMode="auto">
                    <a:xfrm>
                      <a:off x="0" y="0"/>
                      <a:ext cx="3600000" cy="25668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58A8BE" w14:textId="355155CA" w:rsidR="004D59F5" w:rsidRDefault="004D59F5" w:rsidP="00AD092B">
      <w:pPr>
        <w:pStyle w:val="1e"/>
      </w:pPr>
      <w:r>
        <w:t>添加完成后选择保存</w:t>
      </w:r>
      <w:r>
        <w:rPr>
          <w:rFonts w:hint="eastAsia"/>
        </w:rPr>
        <w:t>，</w:t>
      </w:r>
      <w:r w:rsidR="00BC22E4">
        <w:rPr>
          <w:rFonts w:hint="eastAsia"/>
        </w:rPr>
        <w:t>单击</w:t>
      </w:r>
      <w:r>
        <w:rPr>
          <w:rFonts w:hint="eastAsia"/>
        </w:rPr>
        <w:t>确定后，</w:t>
      </w:r>
      <w:r>
        <w:t>权限添加完毕</w:t>
      </w:r>
      <w:r w:rsidR="006A103C">
        <w:rPr>
          <w:rFonts w:hint="eastAsia"/>
        </w:rPr>
        <w:t>。</w:t>
      </w:r>
    </w:p>
    <w:p w14:paraId="787CDB4C" w14:textId="14BE1D7C" w:rsidR="004D59F5" w:rsidRDefault="004D59F5" w:rsidP="00AD092B">
      <w:pPr>
        <w:pStyle w:val="1e"/>
      </w:pPr>
      <w:r>
        <w:rPr>
          <w:noProof/>
        </w:rPr>
        <w:drawing>
          <wp:inline distT="0" distB="0" distL="0" distR="0" wp14:anchorId="3D5940BA" wp14:editId="281C7813">
            <wp:extent cx="4320000" cy="1933200"/>
            <wp:effectExtent l="19050" t="19050" r="23495" b="10160"/>
            <wp:docPr id="176" name="图片 176" descr="C:\Users\swx941157\AppData\Roaming\eSpace_Desktop\UserData\swx941157\imagefiles\8B59E836-FD07-44B3-946B-DDBAAB189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wx941157\AppData\Roaming\eSpace_Desktop\UserData\swx941157\imagefiles\8B59E836-FD07-44B3-946B-DDBAAB189C5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295" r="1800"/>
                    <a:stretch/>
                  </pic:blipFill>
                  <pic:spPr bwMode="auto">
                    <a:xfrm>
                      <a:off x="0" y="0"/>
                      <a:ext cx="4320000" cy="1933200"/>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C7DE753" w14:textId="73189E59" w:rsidR="006A103C" w:rsidRDefault="006A103C" w:rsidP="00AD092B">
      <w:pPr>
        <w:pStyle w:val="1e"/>
      </w:pPr>
      <w:r>
        <w:rPr>
          <w:noProof/>
        </w:rPr>
        <mc:AlternateContent>
          <mc:Choice Requires="wps">
            <w:drawing>
              <wp:anchor distT="0" distB="0" distL="114300" distR="114300" simplePos="0" relativeHeight="252004352" behindDoc="0" locked="0" layoutInCell="1" allowOverlap="1" wp14:anchorId="127FBD36" wp14:editId="6854F772">
                <wp:simplePos x="0" y="0"/>
                <wp:positionH relativeFrom="column">
                  <wp:posOffset>3524885</wp:posOffset>
                </wp:positionH>
                <wp:positionV relativeFrom="paragraph">
                  <wp:posOffset>24765</wp:posOffset>
                </wp:positionV>
                <wp:extent cx="2174875" cy="288925"/>
                <wp:effectExtent l="19050" t="19050" r="15875" b="15875"/>
                <wp:wrapNone/>
                <wp:docPr id="343" name="矩形 343"/>
                <wp:cNvGraphicFramePr/>
                <a:graphic xmlns:a="http://schemas.openxmlformats.org/drawingml/2006/main">
                  <a:graphicData uri="http://schemas.microsoft.com/office/word/2010/wordprocessingShape">
                    <wps:wsp>
                      <wps:cNvSpPr/>
                      <wps:spPr>
                        <a:xfrm>
                          <a:off x="0" y="0"/>
                          <a:ext cx="2174875" cy="2889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0CD9" id="矩形 343" o:spid="_x0000_s1026" style="position:absolute;left:0;text-align:left;margin-left:277.55pt;margin-top:1.95pt;width:171.25pt;height:22.7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" filled="f" strokecolor="#c7000b" strokeweight="2.25pt"/>
            </w:pict>
          </mc:Fallback>
        </mc:AlternateContent>
      </w:r>
      <w:r>
        <w:rPr>
          <w:noProof/>
        </w:rPr>
        <w:drawing>
          <wp:inline distT="0" distB="0" distL="0" distR="0" wp14:anchorId="6C4EA65F" wp14:editId="02EFAF0D">
            <wp:extent cx="5163932" cy="14128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0575" cy="1414693"/>
                    </a:xfrm>
                    <a:prstGeom prst="rect">
                      <a:avLst/>
                    </a:prstGeom>
                  </pic:spPr>
                </pic:pic>
              </a:graphicData>
            </a:graphic>
          </wp:inline>
        </w:drawing>
      </w:r>
    </w:p>
    <w:p w14:paraId="0A1DE555" w14:textId="50BF2443" w:rsidR="004D59F5" w:rsidRDefault="008A2D9B">
      <w:pPr>
        <w:pStyle w:val="30"/>
      </w:pPr>
      <w:r>
        <w:rPr>
          <w:rFonts w:hint="eastAsia"/>
        </w:rPr>
        <w:t>验证用户权限</w:t>
      </w:r>
    </w:p>
    <w:p w14:paraId="4FDEF914" w14:textId="3B0FCB16" w:rsidR="008A2D9B" w:rsidRDefault="00BC22E4" w:rsidP="00AD092B">
      <w:pPr>
        <w:pStyle w:val="1e"/>
      </w:pPr>
      <w:r>
        <w:rPr>
          <w:rFonts w:hint="eastAsia"/>
        </w:rPr>
        <w:t>单击</w:t>
      </w:r>
      <w:r w:rsidR="008A2D9B">
        <w:rPr>
          <w:rFonts w:hint="eastAsia"/>
        </w:rPr>
        <w:t>右上角账户名，选择切换连接</w:t>
      </w:r>
    </w:p>
    <w:p w14:paraId="414AD266" w14:textId="0C54EC38" w:rsidR="004D59F5" w:rsidRDefault="008A2D9B" w:rsidP="00AD092B">
      <w:pPr>
        <w:pStyle w:val="1e"/>
      </w:pPr>
      <w:r>
        <w:rPr>
          <w:noProof/>
        </w:rPr>
        <w:lastRenderedPageBreak/>
        <mc:AlternateContent>
          <mc:Choice Requires="wps">
            <w:drawing>
              <wp:anchor distT="0" distB="0" distL="114300" distR="114300" simplePos="0" relativeHeight="251821056" behindDoc="0" locked="0" layoutInCell="1" allowOverlap="1" wp14:anchorId="55F65770" wp14:editId="44D464A8">
                <wp:simplePos x="0" y="0"/>
                <wp:positionH relativeFrom="column">
                  <wp:posOffset>1257935</wp:posOffset>
                </wp:positionH>
                <wp:positionV relativeFrom="paragraph">
                  <wp:posOffset>1231265</wp:posOffset>
                </wp:positionV>
                <wp:extent cx="546100" cy="215900"/>
                <wp:effectExtent l="19050" t="19050" r="25400" b="12700"/>
                <wp:wrapNone/>
                <wp:docPr id="184" name="矩形 184"/>
                <wp:cNvGraphicFramePr/>
                <a:graphic xmlns:a="http://schemas.openxmlformats.org/drawingml/2006/main">
                  <a:graphicData uri="http://schemas.microsoft.com/office/word/2010/wordprocessingShape">
                    <wps:wsp>
                      <wps:cNvSpPr/>
                      <wps:spPr>
                        <a:xfrm>
                          <a:off x="0" y="0"/>
                          <a:ext cx="5461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3633" id="矩形 184" o:spid="_x0000_s1026" style="position:absolute;left:0;text-align:left;margin-left:99.05pt;margin-top:96.95pt;width:43pt;height:1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" filled="f" strokecolor="#c7000b" strokeweight="2.25pt"/>
            </w:pict>
          </mc:Fallback>
        </mc:AlternateContent>
      </w:r>
      <w:r w:rsidR="006A103C">
        <w:rPr>
          <w:noProof/>
        </w:rPr>
        <w:drawing>
          <wp:inline distT="0" distB="0" distL="0" distR="0" wp14:anchorId="19DC93A3" wp14:editId="3E18951A">
            <wp:extent cx="1790666" cy="2007832"/>
            <wp:effectExtent l="0" t="0" r="63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0666" cy="2007832"/>
                    </a:xfrm>
                    <a:prstGeom prst="rect">
                      <a:avLst/>
                    </a:prstGeom>
                  </pic:spPr>
                </pic:pic>
              </a:graphicData>
            </a:graphic>
          </wp:inline>
        </w:drawing>
      </w:r>
    </w:p>
    <w:p w14:paraId="5D477418" w14:textId="30F6DEE9" w:rsidR="004D59F5" w:rsidRDefault="00B931ED" w:rsidP="00AD092B">
      <w:pPr>
        <w:pStyle w:val="1e"/>
      </w:pPr>
      <w:r>
        <w:rPr>
          <w:noProof/>
        </w:rPr>
        <mc:AlternateContent>
          <mc:Choice Requires="wps">
            <w:drawing>
              <wp:anchor distT="0" distB="0" distL="114300" distR="114300" simplePos="0" relativeHeight="251825152" behindDoc="0" locked="0" layoutInCell="1" allowOverlap="1" wp14:anchorId="7EE641FD" wp14:editId="7151EF62">
                <wp:simplePos x="0" y="0"/>
                <wp:positionH relativeFrom="column">
                  <wp:posOffset>2167918</wp:posOffset>
                </wp:positionH>
                <wp:positionV relativeFrom="paragraph">
                  <wp:posOffset>2643868</wp:posOffset>
                </wp:positionV>
                <wp:extent cx="570155" cy="1108038"/>
                <wp:effectExtent l="19050" t="19050" r="59055" b="54610"/>
                <wp:wrapNone/>
                <wp:docPr id="186" name="直接箭头连接符 186"/>
                <wp:cNvGraphicFramePr/>
                <a:graphic xmlns:a="http://schemas.openxmlformats.org/drawingml/2006/main">
                  <a:graphicData uri="http://schemas.microsoft.com/office/word/2010/wordprocessingShape">
                    <wps:wsp>
                      <wps:cNvCnPr/>
                      <wps:spPr>
                        <a:xfrm>
                          <a:off x="0" y="0"/>
                          <a:ext cx="570155" cy="110803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8AA5E" id="直接箭头连接符 186" o:spid="_x0000_s1026" type="#_x0000_t32" style="position:absolute;left:0;text-align:left;margin-left:170.7pt;margin-top:208.2pt;width:44.9pt;height:87.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" strokecolor="#c7000b" strokeweight="2.25pt">
                <v:stroke endarrow="block"/>
              </v:shape>
            </w:pict>
          </mc:Fallback>
        </mc:AlternateContent>
      </w:r>
      <w:r>
        <w:rPr>
          <w:noProof/>
        </w:rPr>
        <mc:AlternateContent>
          <mc:Choice Requires="wps">
            <w:drawing>
              <wp:anchor distT="0" distB="0" distL="114300" distR="114300" simplePos="0" relativeHeight="251823104" behindDoc="0" locked="0" layoutInCell="1" allowOverlap="1" wp14:anchorId="56852EB1" wp14:editId="282011A7">
                <wp:simplePos x="0" y="0"/>
                <wp:positionH relativeFrom="column">
                  <wp:posOffset>772090</wp:posOffset>
                </wp:positionH>
                <wp:positionV relativeFrom="paragraph">
                  <wp:posOffset>1663066</wp:posOffset>
                </wp:positionV>
                <wp:extent cx="864158" cy="1135464"/>
                <wp:effectExtent l="19050" t="19050" r="12700" b="26670"/>
                <wp:wrapNone/>
                <wp:docPr id="185" name="矩形 185"/>
                <wp:cNvGraphicFramePr/>
                <a:graphic xmlns:a="http://schemas.openxmlformats.org/drawingml/2006/main">
                  <a:graphicData uri="http://schemas.microsoft.com/office/word/2010/wordprocessingShape">
                    <wps:wsp>
                      <wps:cNvSpPr/>
                      <wps:spPr>
                        <a:xfrm>
                          <a:off x="0" y="0"/>
                          <a:ext cx="864158" cy="11354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C157" id="矩形 185" o:spid="_x0000_s1026" style="position:absolute;left:0;text-align:left;margin-left:60.8pt;margin-top:130.95pt;width:68.05pt;height:89.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" filled="f" strokecolor="#c7000b" strokeweight="2.25pt"/>
            </w:pict>
          </mc:Fallback>
        </mc:AlternateContent>
      </w:r>
      <w:r w:rsidR="006A103C">
        <w:rPr>
          <w:noProof/>
        </w:rPr>
        <w:drawing>
          <wp:inline distT="0" distB="0" distL="0" distR="0" wp14:anchorId="1EA441CF" wp14:editId="492A4F63">
            <wp:extent cx="3578225" cy="4536983"/>
            <wp:effectExtent l="0" t="0" r="317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5982" cy="4546818"/>
                    </a:xfrm>
                    <a:prstGeom prst="rect">
                      <a:avLst/>
                    </a:prstGeom>
                  </pic:spPr>
                </pic:pic>
              </a:graphicData>
            </a:graphic>
          </wp:inline>
        </w:drawing>
      </w:r>
    </w:p>
    <w:p w14:paraId="7B2F6A74" w14:textId="2EEFBBE1" w:rsidR="008A2D9B" w:rsidRDefault="008A2D9B" w:rsidP="00AD092B">
      <w:pPr>
        <w:pStyle w:val="1e"/>
      </w:pPr>
      <w:r>
        <w:t>选择</w:t>
      </w:r>
      <w:r>
        <w:t>db_tpcc</w:t>
      </w:r>
      <w:r>
        <w:t>数据库的</w:t>
      </w:r>
      <w:r>
        <w:t>SQL</w:t>
      </w:r>
      <w:r>
        <w:t>查询</w:t>
      </w:r>
      <w:r>
        <w:rPr>
          <w:rFonts w:hint="eastAsia"/>
        </w:rPr>
        <w:t>，</w:t>
      </w:r>
      <w:r w:rsidR="002C3298">
        <w:rPr>
          <w:rFonts w:hint="eastAsia"/>
        </w:rPr>
        <w:t>确认</w:t>
      </w:r>
      <w:r w:rsidR="002C3298">
        <w:rPr>
          <w:rFonts w:hint="eastAsia"/>
        </w:rPr>
        <w:t>schema</w:t>
      </w:r>
      <w:r w:rsidR="002C3298">
        <w:rPr>
          <w:rFonts w:hint="eastAsia"/>
        </w:rPr>
        <w:t>选择为</w:t>
      </w:r>
      <w:r w:rsidR="002C3298">
        <w:rPr>
          <w:rFonts w:hint="eastAsia"/>
        </w:rPr>
        <w:t>root</w:t>
      </w:r>
      <w:r w:rsidR="002C3298">
        <w:rPr>
          <w:rFonts w:hint="eastAsia"/>
        </w:rPr>
        <w:t>，</w:t>
      </w:r>
      <w:r>
        <w:t>输入查询语句</w:t>
      </w:r>
      <w:r>
        <w:rPr>
          <w:rFonts w:hint="eastAsia"/>
        </w:rPr>
        <w:t>：</w:t>
      </w:r>
    </w:p>
    <w:p w14:paraId="7B6D1909" w14:textId="3260B8E6" w:rsidR="008A2D9B" w:rsidRPr="004A04DC" w:rsidRDefault="008A2D9B" w:rsidP="00284F93">
      <w:pPr>
        <w:pStyle w:val="afffff2"/>
        <w:rPr>
          <w:b/>
          <w:color w:val="C7000B"/>
        </w:rPr>
      </w:pPr>
      <w:r w:rsidRPr="004A04DC">
        <w:rPr>
          <w:b/>
          <w:color w:val="C7000B"/>
        </w:rPr>
        <w:t>select * from test;</w:t>
      </w:r>
    </w:p>
    <w:p w14:paraId="43A22400" w14:textId="53275A4C" w:rsidR="008A2D9B" w:rsidRDefault="008A2D9B" w:rsidP="00AD092B">
      <w:pPr>
        <w:pStyle w:val="1e"/>
      </w:pPr>
      <w:r>
        <w:rPr>
          <w:rFonts w:hint="eastAsia"/>
        </w:rPr>
        <w:t>可以查询，权限赋予成功，查询结果如下：</w:t>
      </w:r>
    </w:p>
    <w:p w14:paraId="67CA68AD" w14:textId="7EC9499C" w:rsidR="004D59F5" w:rsidRPr="003F164B" w:rsidRDefault="002C3298" w:rsidP="00AD092B">
      <w:pPr>
        <w:pStyle w:val="1e"/>
      </w:pPr>
      <w:r>
        <w:rPr>
          <w:noProof/>
        </w:rPr>
        <w:lastRenderedPageBreak/>
        <mc:AlternateContent>
          <mc:Choice Requires="wps">
            <w:drawing>
              <wp:anchor distT="0" distB="0" distL="114300" distR="114300" simplePos="0" relativeHeight="252010496" behindDoc="0" locked="0" layoutInCell="1" allowOverlap="1" wp14:anchorId="0B19E43B" wp14:editId="624886CC">
                <wp:simplePos x="0" y="0"/>
                <wp:positionH relativeFrom="column">
                  <wp:posOffset>1943735</wp:posOffset>
                </wp:positionH>
                <wp:positionV relativeFrom="paragraph">
                  <wp:posOffset>1059815</wp:posOffset>
                </wp:positionV>
                <wp:extent cx="2984500" cy="596900"/>
                <wp:effectExtent l="19050" t="19050" r="25400" b="12700"/>
                <wp:wrapNone/>
                <wp:docPr id="348" name="矩形 348"/>
                <wp:cNvGraphicFramePr/>
                <a:graphic xmlns:a="http://schemas.openxmlformats.org/drawingml/2006/main">
                  <a:graphicData uri="http://schemas.microsoft.com/office/word/2010/wordprocessingShape">
                    <wps:wsp>
                      <wps:cNvSpPr/>
                      <wps:spPr>
                        <a:xfrm>
                          <a:off x="0" y="0"/>
                          <a:ext cx="2984500" cy="596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7DFB9" id="矩形 348" o:spid="_x0000_s1026" style="position:absolute;left:0;text-align:left;margin-left:153.05pt;margin-top:83.45pt;width:235pt;height:4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2008448" behindDoc="0" locked="0" layoutInCell="1" allowOverlap="1" wp14:anchorId="5A72CDBB" wp14:editId="403E27B3">
                <wp:simplePos x="0" y="0"/>
                <wp:positionH relativeFrom="column">
                  <wp:posOffset>2035810</wp:posOffset>
                </wp:positionH>
                <wp:positionV relativeFrom="paragraph">
                  <wp:posOffset>523240</wp:posOffset>
                </wp:positionV>
                <wp:extent cx="993775" cy="174625"/>
                <wp:effectExtent l="19050" t="19050" r="15875" b="15875"/>
                <wp:wrapNone/>
                <wp:docPr id="347" name="矩形 347"/>
                <wp:cNvGraphicFramePr/>
                <a:graphic xmlns:a="http://schemas.openxmlformats.org/drawingml/2006/main">
                  <a:graphicData uri="http://schemas.microsoft.com/office/word/2010/wordprocessingShape">
                    <wps:wsp>
                      <wps:cNvSpPr/>
                      <wps:spPr>
                        <a:xfrm>
                          <a:off x="0" y="0"/>
                          <a:ext cx="993775"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31D49" id="矩形 347" o:spid="_x0000_s1026" style="position:absolute;left:0;text-align:left;margin-left:160.3pt;margin-top:41.2pt;width:78.25pt;height:1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NqwIAAI8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2006400" behindDoc="0" locked="0" layoutInCell="1" allowOverlap="1" wp14:anchorId="15DFD4D8" wp14:editId="5CE5E227">
                <wp:simplePos x="0" y="0"/>
                <wp:positionH relativeFrom="column">
                  <wp:posOffset>1137285</wp:posOffset>
                </wp:positionH>
                <wp:positionV relativeFrom="paragraph">
                  <wp:posOffset>535940</wp:posOffset>
                </wp:positionV>
                <wp:extent cx="746125" cy="196850"/>
                <wp:effectExtent l="19050" t="19050" r="15875" b="12700"/>
                <wp:wrapNone/>
                <wp:docPr id="346" name="矩形 346"/>
                <wp:cNvGraphicFramePr/>
                <a:graphic xmlns:a="http://schemas.openxmlformats.org/drawingml/2006/main">
                  <a:graphicData uri="http://schemas.microsoft.com/office/word/2010/wordprocessingShape">
                    <wps:wsp>
                      <wps:cNvSpPr/>
                      <wps:spPr>
                        <a:xfrm>
                          <a:off x="0" y="0"/>
                          <a:ext cx="746125"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CA8F5" id="矩形 346" o:spid="_x0000_s1026" style="position:absolute;left:0;text-align:left;margin-left:89.55pt;margin-top:42.2pt;width:58.75pt;height:15.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" filled="f" strokecolor="#c7000b" strokeweight="2.25pt"/>
            </w:pict>
          </mc:Fallback>
        </mc:AlternateContent>
      </w:r>
      <w:r w:rsidR="004D59F5">
        <w:rPr>
          <w:noProof/>
        </w:rPr>
        <w:drawing>
          <wp:inline distT="0" distB="0" distL="0" distR="0" wp14:anchorId="61700E66" wp14:editId="6359B499">
            <wp:extent cx="4320000" cy="2167200"/>
            <wp:effectExtent l="19050" t="19050" r="23495" b="24130"/>
            <wp:docPr id="179" name="图片 179" descr="C:\Users\swx941157\AppData\Roaming\eSpace_Desktop\UserData\swx941157\imagefiles\originalImgfiles\1332727F-44B3-4840-8884-1012BC4B83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wx941157\AppData\Roaming\eSpace_Desktop\UserData\swx941157\imagefiles\originalImgfiles\1332727F-44B3-4840-8884-1012BC4B837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2167200"/>
                    </a:xfrm>
                    <a:prstGeom prst="rect">
                      <a:avLst/>
                    </a:prstGeom>
                    <a:noFill/>
                    <a:ln w="12700">
                      <a:solidFill>
                        <a:schemeClr val="bg1">
                          <a:lumMod val="85000"/>
                        </a:schemeClr>
                      </a:solidFill>
                    </a:ln>
                  </pic:spPr>
                </pic:pic>
              </a:graphicData>
            </a:graphic>
          </wp:inline>
        </w:drawing>
      </w:r>
    </w:p>
    <w:p w14:paraId="2E591EFB" w14:textId="1B6EBC79" w:rsidR="00596C17" w:rsidRDefault="00596C17" w:rsidP="00614740">
      <w:pPr>
        <w:pStyle w:val="3"/>
        <w:rPr>
          <w:rFonts w:hint="eastAsia"/>
        </w:rPr>
      </w:pPr>
      <w:bookmarkStart w:id="37" w:name="_Toc68264454"/>
      <w:r w:rsidRPr="00525181">
        <w:t>删除用户</w:t>
      </w:r>
      <w:bookmarkEnd w:id="37"/>
    </w:p>
    <w:p w14:paraId="27C00601" w14:textId="09B00E60" w:rsidR="008A2D9B" w:rsidRDefault="008A2D9B">
      <w:pPr>
        <w:pStyle w:val="30"/>
      </w:pPr>
      <w:r>
        <w:t>切换连接到</w:t>
      </w:r>
      <w:r>
        <w:t>root</w:t>
      </w:r>
      <w:r>
        <w:t>用户</w:t>
      </w:r>
      <w:r w:rsidR="00107F91">
        <w:rPr>
          <w:rFonts w:hint="eastAsia"/>
        </w:rPr>
        <w:t>。</w:t>
      </w:r>
    </w:p>
    <w:p w14:paraId="66B34382" w14:textId="09D25DD3" w:rsidR="008A2D9B" w:rsidRDefault="00B931ED" w:rsidP="00AD092B">
      <w:pPr>
        <w:pStyle w:val="1e"/>
      </w:pPr>
      <w:r>
        <w:rPr>
          <w:noProof/>
        </w:rPr>
        <mc:AlternateContent>
          <mc:Choice Requires="wps">
            <w:drawing>
              <wp:anchor distT="0" distB="0" distL="114300" distR="114300" simplePos="0" relativeHeight="251827200" behindDoc="0" locked="0" layoutInCell="1" allowOverlap="1" wp14:anchorId="7A041745" wp14:editId="64C25B5C">
                <wp:simplePos x="0" y="0"/>
                <wp:positionH relativeFrom="column">
                  <wp:posOffset>787163</wp:posOffset>
                </wp:positionH>
                <wp:positionV relativeFrom="paragraph">
                  <wp:posOffset>1562581</wp:posOffset>
                </wp:positionV>
                <wp:extent cx="889279" cy="1473200"/>
                <wp:effectExtent l="19050" t="19050" r="25400" b="12700"/>
                <wp:wrapNone/>
                <wp:docPr id="189" name="矩形 189"/>
                <wp:cNvGraphicFramePr/>
                <a:graphic xmlns:a="http://schemas.openxmlformats.org/drawingml/2006/main">
                  <a:graphicData uri="http://schemas.microsoft.com/office/word/2010/wordprocessingShape">
                    <wps:wsp>
                      <wps:cNvSpPr/>
                      <wps:spPr>
                        <a:xfrm>
                          <a:off x="0" y="0"/>
                          <a:ext cx="889279" cy="147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890B6" id="矩形 189" o:spid="_x0000_s1026" style="position:absolute;left:0;text-align:left;margin-left:62pt;margin-top:123.05pt;width:70pt;height:11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829248" behindDoc="0" locked="0" layoutInCell="1" allowOverlap="1" wp14:anchorId="01BBD656" wp14:editId="0F37C632">
                <wp:simplePos x="0" y="0"/>
                <wp:positionH relativeFrom="column">
                  <wp:posOffset>2686301</wp:posOffset>
                </wp:positionH>
                <wp:positionV relativeFrom="paragraph">
                  <wp:posOffset>3105002</wp:posOffset>
                </wp:positionV>
                <wp:extent cx="343507" cy="660289"/>
                <wp:effectExtent l="19050" t="19050" r="38100" b="45085"/>
                <wp:wrapNone/>
                <wp:docPr id="190" name="直接箭头连接符 190"/>
                <wp:cNvGraphicFramePr/>
                <a:graphic xmlns:a="http://schemas.openxmlformats.org/drawingml/2006/main">
                  <a:graphicData uri="http://schemas.microsoft.com/office/word/2010/wordprocessingShape">
                    <wps:wsp>
                      <wps:cNvCnPr/>
                      <wps:spPr>
                        <a:xfrm>
                          <a:off x="0" y="0"/>
                          <a:ext cx="343507" cy="66028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711B2" id="直接箭头连接符 190" o:spid="_x0000_s1026" type="#_x0000_t32" style="position:absolute;left:0;text-align:left;margin-left:211.5pt;margin-top:244.5pt;width:27.05pt;height:5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" strokecolor="#c7000b" strokeweight="2.25pt">
                <v:stroke endarrow="block"/>
              </v:shape>
            </w:pict>
          </mc:Fallback>
        </mc:AlternateContent>
      </w:r>
      <w:r w:rsidR="0052541D">
        <w:rPr>
          <w:noProof/>
        </w:rPr>
        <w:drawing>
          <wp:inline distT="0" distB="0" distL="0" distR="0" wp14:anchorId="3B1BFB51" wp14:editId="09BB7F38">
            <wp:extent cx="3563914" cy="4645025"/>
            <wp:effectExtent l="0" t="0" r="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2158" cy="4655769"/>
                    </a:xfrm>
                    <a:prstGeom prst="rect">
                      <a:avLst/>
                    </a:prstGeom>
                  </pic:spPr>
                </pic:pic>
              </a:graphicData>
            </a:graphic>
          </wp:inline>
        </w:drawing>
      </w:r>
    </w:p>
    <w:p w14:paraId="090C90B2" w14:textId="3E8FA25B" w:rsidR="004D59F5" w:rsidRPr="00525181" w:rsidRDefault="00222EEB">
      <w:pPr>
        <w:pStyle w:val="30"/>
      </w:pPr>
      <w:r>
        <w:rPr>
          <w:rFonts w:hint="eastAsia"/>
        </w:rPr>
        <w:t>进入</w:t>
      </w:r>
      <w:r>
        <w:rPr>
          <w:rFonts w:hint="eastAsia"/>
        </w:rPr>
        <w:t>SQL</w:t>
      </w:r>
      <w:r>
        <w:rPr>
          <w:rFonts w:hint="eastAsia"/>
        </w:rPr>
        <w:t>查询页面输入</w:t>
      </w:r>
      <w:r w:rsidR="0078179B">
        <w:rPr>
          <w:rFonts w:hint="eastAsia"/>
        </w:rPr>
        <w:t>以下代码，进行级联删除，删除成功：</w:t>
      </w:r>
    </w:p>
    <w:p w14:paraId="0C90A34C" w14:textId="49103471" w:rsidR="006263DE" w:rsidRPr="004A04DC" w:rsidRDefault="006263DE" w:rsidP="00284F93">
      <w:pPr>
        <w:pStyle w:val="afffff2"/>
        <w:rPr>
          <w:b/>
          <w:color w:val="C7000B"/>
          <w:lang w:eastAsia="en-US"/>
        </w:rPr>
      </w:pPr>
      <w:r w:rsidRPr="004A04DC">
        <w:rPr>
          <w:b/>
          <w:color w:val="C7000B"/>
          <w:lang w:eastAsia="en-US"/>
        </w:rPr>
        <w:t>clean connection to all force for database db_tpcc;</w:t>
      </w:r>
    </w:p>
    <w:p w14:paraId="768C5F66" w14:textId="7E26C922" w:rsidR="004209F5" w:rsidRPr="004A04DC" w:rsidRDefault="004209F5" w:rsidP="00284F93">
      <w:pPr>
        <w:pStyle w:val="afffff2"/>
        <w:rPr>
          <w:b/>
          <w:color w:val="C7000B"/>
          <w:lang w:eastAsia="en-US"/>
        </w:rPr>
      </w:pPr>
      <w:r w:rsidRPr="004A04DC">
        <w:rPr>
          <w:b/>
          <w:color w:val="C7000B"/>
          <w:lang w:eastAsia="en-US"/>
        </w:rPr>
        <w:t>DROP DATABASE db_tpcc;</w:t>
      </w:r>
    </w:p>
    <w:p w14:paraId="2C064127" w14:textId="573987F3" w:rsidR="00596C17" w:rsidRPr="004A04DC" w:rsidRDefault="00596C17" w:rsidP="00284F93">
      <w:pPr>
        <w:pStyle w:val="afffff2"/>
        <w:rPr>
          <w:b/>
          <w:color w:val="C7000B"/>
        </w:rPr>
      </w:pPr>
      <w:r w:rsidRPr="004A04DC">
        <w:rPr>
          <w:b/>
          <w:color w:val="C7000B"/>
          <w:lang w:eastAsia="en-US"/>
        </w:rPr>
        <w:lastRenderedPageBreak/>
        <w:t xml:space="preserve">DROP USER kim CASCADE; </w:t>
      </w:r>
    </w:p>
    <w:p w14:paraId="60A92542" w14:textId="55216525" w:rsidR="00596C17" w:rsidRPr="004A04DC" w:rsidRDefault="00596C17" w:rsidP="00284F93">
      <w:pPr>
        <w:pStyle w:val="afffff2"/>
        <w:rPr>
          <w:b/>
          <w:color w:val="C7000B"/>
          <w:lang w:eastAsia="en-US"/>
        </w:rPr>
      </w:pPr>
      <w:r w:rsidRPr="004A04DC">
        <w:rPr>
          <w:b/>
          <w:color w:val="C7000B"/>
          <w:lang w:eastAsia="en-US"/>
        </w:rPr>
        <w:t xml:space="preserve">DROP USER jim CASCADE; </w:t>
      </w:r>
    </w:p>
    <w:p w14:paraId="32FAB555" w14:textId="7D321D8C" w:rsidR="00596C17" w:rsidRPr="004A04DC" w:rsidRDefault="00596C17" w:rsidP="00284F93">
      <w:pPr>
        <w:pStyle w:val="afffff2"/>
        <w:rPr>
          <w:b/>
          <w:color w:val="C7000B"/>
          <w:lang w:eastAsia="en-US"/>
        </w:rPr>
      </w:pPr>
      <w:r w:rsidRPr="004A04DC">
        <w:rPr>
          <w:b/>
          <w:color w:val="C7000B"/>
          <w:lang w:eastAsia="en-US"/>
        </w:rPr>
        <w:t>DROP USER dim CASCADE;</w:t>
      </w:r>
    </w:p>
    <w:p w14:paraId="61D01D8A" w14:textId="592EF2A0" w:rsidR="00222EEB" w:rsidRDefault="00B931ED" w:rsidP="00AD092B">
      <w:pPr>
        <w:pStyle w:val="1e"/>
        <w:rPr>
          <w:shd w:val="pct15" w:color="auto" w:fill="FFFFFF"/>
          <w:lang w:eastAsia="en-US"/>
        </w:rPr>
      </w:pPr>
      <w:r>
        <w:rPr>
          <w:noProof/>
        </w:rPr>
        <mc:AlternateContent>
          <mc:Choice Requires="wps">
            <w:drawing>
              <wp:anchor distT="0" distB="0" distL="114300" distR="114300" simplePos="0" relativeHeight="251936768" behindDoc="0" locked="0" layoutInCell="1" allowOverlap="1" wp14:anchorId="7228D154" wp14:editId="70D37CF3">
                <wp:simplePos x="0" y="0"/>
                <wp:positionH relativeFrom="column">
                  <wp:posOffset>2018086</wp:posOffset>
                </wp:positionH>
                <wp:positionV relativeFrom="paragraph">
                  <wp:posOffset>185957</wp:posOffset>
                </wp:positionV>
                <wp:extent cx="2672861" cy="633046"/>
                <wp:effectExtent l="19050" t="19050" r="13335" b="15240"/>
                <wp:wrapNone/>
                <wp:docPr id="72" name="矩形 72"/>
                <wp:cNvGraphicFramePr/>
                <a:graphic xmlns:a="http://schemas.openxmlformats.org/drawingml/2006/main">
                  <a:graphicData uri="http://schemas.microsoft.com/office/word/2010/wordprocessingShape">
                    <wps:wsp>
                      <wps:cNvSpPr/>
                      <wps:spPr>
                        <a:xfrm>
                          <a:off x="0" y="0"/>
                          <a:ext cx="2672861" cy="6330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366CC" id="矩形 72" o:spid="_x0000_s1026" style="position:absolute;left:0;text-align:left;margin-left:158.9pt;margin-top:14.65pt;width:210.45pt;height:49.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34720" behindDoc="0" locked="0" layoutInCell="1" allowOverlap="1" wp14:anchorId="42271124" wp14:editId="36AB9DDA">
                <wp:simplePos x="0" y="0"/>
                <wp:positionH relativeFrom="column">
                  <wp:posOffset>671608</wp:posOffset>
                </wp:positionH>
                <wp:positionV relativeFrom="paragraph">
                  <wp:posOffset>45280</wp:posOffset>
                </wp:positionV>
                <wp:extent cx="1220874" cy="492125"/>
                <wp:effectExtent l="19050" t="19050" r="17780" b="22225"/>
                <wp:wrapNone/>
                <wp:docPr id="71" name="矩形 71"/>
                <wp:cNvGraphicFramePr/>
                <a:graphic xmlns:a="http://schemas.openxmlformats.org/drawingml/2006/main">
                  <a:graphicData uri="http://schemas.microsoft.com/office/word/2010/wordprocessingShape">
                    <wps:wsp>
                      <wps:cNvSpPr/>
                      <wps:spPr>
                        <a:xfrm>
                          <a:off x="0" y="0"/>
                          <a:ext cx="1220874" cy="492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48F57" id="矩形 71" o:spid="_x0000_s1026" style="position:absolute;left:0;text-align:left;margin-left:52.9pt;margin-top:3.55pt;width:96.15pt;height:38.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" filled="f" strokecolor="#c7000b" strokeweight="2.25pt"/>
            </w:pict>
          </mc:Fallback>
        </mc:AlternateContent>
      </w:r>
      <w:r w:rsidR="006263DE">
        <w:rPr>
          <w:noProof/>
        </w:rPr>
        <w:drawing>
          <wp:inline distT="0" distB="0" distL="0" distR="0" wp14:anchorId="05339AAB" wp14:editId="25E663AA">
            <wp:extent cx="4320000" cy="3132000"/>
            <wp:effectExtent l="19050" t="19050" r="23495"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3132000"/>
                    </a:xfrm>
                    <a:prstGeom prst="rect">
                      <a:avLst/>
                    </a:prstGeom>
                    <a:noFill/>
                    <a:ln w="12700">
                      <a:solidFill>
                        <a:schemeClr val="bg1">
                          <a:lumMod val="85000"/>
                        </a:schemeClr>
                      </a:solidFill>
                    </a:ln>
                  </pic:spPr>
                </pic:pic>
              </a:graphicData>
            </a:graphic>
          </wp:inline>
        </w:drawing>
      </w:r>
    </w:p>
    <w:p w14:paraId="1B6A1E36" w14:textId="160E755E" w:rsidR="00DE584A" w:rsidRDefault="00DE584A" w:rsidP="00C514A5">
      <w:pPr>
        <w:pStyle w:val="2"/>
        <w:rPr>
          <w:rFonts w:ascii="Huawei Sans" w:hAnsi="Huawei Sans" w:cs="Huawei Sans"/>
        </w:rPr>
      </w:pPr>
      <w:bookmarkStart w:id="38" w:name="_Toc68264455"/>
      <w:r w:rsidRPr="002D4E31">
        <w:rPr>
          <w:rFonts w:ascii="Huawei Sans" w:hAnsi="Huawei Sans" w:cs="Huawei Sans"/>
        </w:rPr>
        <w:t>创建和管理表</w:t>
      </w:r>
      <w:bookmarkEnd w:id="38"/>
    </w:p>
    <w:p w14:paraId="6336D9C8" w14:textId="22196E0D" w:rsidR="0038683C" w:rsidRDefault="0038683C" w:rsidP="0038683C">
      <w:pPr>
        <w:pStyle w:val="3"/>
        <w:rPr>
          <w:rFonts w:hint="eastAsia"/>
          <w:lang w:eastAsia="en-US"/>
        </w:rPr>
      </w:pPr>
      <w:bookmarkStart w:id="39" w:name="_Toc68264456"/>
      <w:r>
        <w:rPr>
          <w:lang w:eastAsia="en-US"/>
        </w:rPr>
        <w:t>创建表</w:t>
      </w:r>
      <w:bookmarkEnd w:id="39"/>
    </w:p>
    <w:p w14:paraId="5CBEAED5" w14:textId="77777777" w:rsidR="0038683C" w:rsidRPr="00525181" w:rsidRDefault="0038683C" w:rsidP="00AD092B">
      <w:pPr>
        <w:pStyle w:val="1e"/>
      </w:pPr>
      <w:r w:rsidRPr="00525181">
        <w:t>表是建立在数据库中的，在不同的数据库中可以存放相同的表。甚至可以通过使用模式在同一个数据库中创建相同名称的表。</w:t>
      </w:r>
    </w:p>
    <w:p w14:paraId="3779813C" w14:textId="3ABDF6DB" w:rsidR="0038683C" w:rsidRDefault="007B2C39">
      <w:pPr>
        <w:pStyle w:val="30"/>
      </w:pPr>
      <w:r w:rsidRPr="002D4E31">
        <w:t>在首页中，</w:t>
      </w:r>
      <w:r w:rsidR="0038683C">
        <w:t>创建数据库</w:t>
      </w:r>
      <w:r w:rsidR="001B2E97">
        <w:t>finance</w:t>
      </w:r>
      <w:r w:rsidR="001B2E97">
        <w:rPr>
          <w:rFonts w:hint="eastAsia"/>
        </w:rPr>
        <w:t>。</w:t>
      </w:r>
    </w:p>
    <w:p w14:paraId="6F83BFD1" w14:textId="66661E93" w:rsidR="00842A0A" w:rsidRDefault="00074FBA" w:rsidP="00AD092B">
      <w:pPr>
        <w:pStyle w:val="1e"/>
      </w:pPr>
      <w:r>
        <w:rPr>
          <w:noProof/>
        </w:rPr>
        <mc:AlternateContent>
          <mc:Choice Requires="wps">
            <w:drawing>
              <wp:anchor distT="0" distB="0" distL="114300" distR="114300" simplePos="0" relativeHeight="251973632" behindDoc="0" locked="0" layoutInCell="1" allowOverlap="1" wp14:anchorId="336671A5" wp14:editId="34649C58">
                <wp:simplePos x="0" y="0"/>
                <wp:positionH relativeFrom="column">
                  <wp:posOffset>1061720</wp:posOffset>
                </wp:positionH>
                <wp:positionV relativeFrom="paragraph">
                  <wp:posOffset>323215</wp:posOffset>
                </wp:positionV>
                <wp:extent cx="221942" cy="282464"/>
                <wp:effectExtent l="38100" t="19050" r="26035" b="41910"/>
                <wp:wrapNone/>
                <wp:docPr id="38" name="直接箭头连接符 38"/>
                <wp:cNvGraphicFramePr/>
                <a:graphic xmlns:a="http://schemas.openxmlformats.org/drawingml/2006/main">
                  <a:graphicData uri="http://schemas.microsoft.com/office/word/2010/wordprocessingShape">
                    <wps:wsp>
                      <wps:cNvCnPr/>
                      <wps:spPr>
                        <a:xfrm flipH="1">
                          <a:off x="0" y="0"/>
                          <a:ext cx="221942" cy="28246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4DCCB" id="直接箭头连接符 38" o:spid="_x0000_s1026" type="#_x0000_t32" style="position:absolute;left:0;text-align:left;margin-left:83.6pt;margin-top:25.45pt;width:17.5pt;height:22.2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" strokecolor="#c7000b" strokeweight="2.25pt">
                <v:stroke endarrow="block"/>
              </v:shape>
            </w:pict>
          </mc:Fallback>
        </mc:AlternateContent>
      </w:r>
      <w:r w:rsidR="00840B9A" w:rsidRPr="00840B9A">
        <w:rPr>
          <w:noProof/>
        </w:rPr>
        <w:t xml:space="preserve"> </w:t>
      </w:r>
      <w:r w:rsidR="00D61F6F">
        <w:rPr>
          <w:noProof/>
        </w:rPr>
        <w:drawing>
          <wp:inline distT="0" distB="0" distL="0" distR="0" wp14:anchorId="084E1D4B" wp14:editId="681E2A18">
            <wp:extent cx="4234720" cy="2527300"/>
            <wp:effectExtent l="0" t="0" r="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5008" cy="2533440"/>
                    </a:xfrm>
                    <a:prstGeom prst="rect">
                      <a:avLst/>
                    </a:prstGeom>
                  </pic:spPr>
                </pic:pic>
              </a:graphicData>
            </a:graphic>
          </wp:inline>
        </w:drawing>
      </w:r>
    </w:p>
    <w:p w14:paraId="26107740" w14:textId="54855D43" w:rsidR="00F914C1" w:rsidRPr="001B2E97" w:rsidRDefault="000766EB" w:rsidP="00AD092B">
      <w:pPr>
        <w:pStyle w:val="1e"/>
      </w:pPr>
      <w:r>
        <w:rPr>
          <w:rFonts w:hint="eastAsia"/>
        </w:rPr>
        <w:lastRenderedPageBreak/>
        <w:t>在数据库列表页面，</w:t>
      </w:r>
      <w:r w:rsidR="00BC22E4">
        <w:t>单击</w:t>
      </w:r>
      <w:r>
        <w:rPr>
          <w:rFonts w:hint="eastAsia"/>
        </w:rPr>
        <w:t>刚</w:t>
      </w:r>
      <w:r w:rsidR="00F914C1">
        <w:t>创建的数据库名</w:t>
      </w:r>
      <w:r w:rsidR="001B2E97">
        <w:t>finance</w:t>
      </w:r>
      <w:r>
        <w:rPr>
          <w:rFonts w:hint="eastAsia"/>
        </w:rPr>
        <w:t>进入库管理页面</w:t>
      </w:r>
      <w:r w:rsidR="00F914C1">
        <w:rPr>
          <w:rFonts w:hint="eastAsia"/>
        </w:rPr>
        <w:t>，</w:t>
      </w:r>
      <w:r w:rsidR="00F914C1">
        <w:t>然后</w:t>
      </w:r>
      <w:r w:rsidR="001B2E97">
        <w:t>在</w:t>
      </w:r>
      <w:r w:rsidR="001B2E97">
        <w:t>finance</w:t>
      </w:r>
      <w:r w:rsidR="001B2E97">
        <w:t>数据库中创建</w:t>
      </w:r>
      <w:r w:rsidR="001B2E97">
        <w:rPr>
          <w:rFonts w:hint="eastAsia"/>
        </w:rPr>
        <w:t>与</w:t>
      </w:r>
      <w:r w:rsidR="001B2E97">
        <w:t>root</w:t>
      </w:r>
      <w:r w:rsidR="001B2E97">
        <w:t>账户同名</w:t>
      </w:r>
      <w:r w:rsidR="001B2E97">
        <w:rPr>
          <w:rFonts w:hint="eastAsia"/>
        </w:rPr>
        <w:t>的</w:t>
      </w:r>
      <w:r w:rsidR="001B2E97">
        <w:t>schema</w:t>
      </w:r>
      <w:r w:rsidR="001B2E97">
        <w:rPr>
          <w:rFonts w:hint="eastAsia"/>
        </w:rPr>
        <w:t>。</w:t>
      </w:r>
    </w:p>
    <w:p w14:paraId="63AADC35" w14:textId="76AFCCB5" w:rsidR="00163F63" w:rsidRDefault="00074FBA" w:rsidP="00AD092B">
      <w:pPr>
        <w:pStyle w:val="1e"/>
      </w:pPr>
      <w:r>
        <w:rPr>
          <w:noProof/>
        </w:rPr>
        <mc:AlternateContent>
          <mc:Choice Requires="wps">
            <w:drawing>
              <wp:anchor distT="0" distB="0" distL="114300" distR="114300" simplePos="0" relativeHeight="251975680" behindDoc="0" locked="0" layoutInCell="1" allowOverlap="1" wp14:anchorId="6FA7E79B" wp14:editId="490F4CB5">
                <wp:simplePos x="0" y="0"/>
                <wp:positionH relativeFrom="column">
                  <wp:posOffset>996315</wp:posOffset>
                </wp:positionH>
                <wp:positionV relativeFrom="paragraph">
                  <wp:posOffset>363855</wp:posOffset>
                </wp:positionV>
                <wp:extent cx="221942" cy="282464"/>
                <wp:effectExtent l="38100" t="19050" r="26035" b="41910"/>
                <wp:wrapNone/>
                <wp:docPr id="120" name="直接箭头连接符 120"/>
                <wp:cNvGraphicFramePr/>
                <a:graphic xmlns:a="http://schemas.openxmlformats.org/drawingml/2006/main">
                  <a:graphicData uri="http://schemas.microsoft.com/office/word/2010/wordprocessingShape">
                    <wps:wsp>
                      <wps:cNvCnPr/>
                      <wps:spPr>
                        <a:xfrm flipH="1">
                          <a:off x="0" y="0"/>
                          <a:ext cx="221942" cy="28246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9D8AC" id="直接箭头连接符 120" o:spid="_x0000_s1026" type="#_x0000_t32" style="position:absolute;left:0;text-align:left;margin-left:78.45pt;margin-top:28.65pt;width:17.5pt;height:22.25pt;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" strokecolor="#c7000b" strokeweight="2.25pt">
                <v:stroke endarrow="block"/>
              </v:shape>
            </w:pict>
          </mc:Fallback>
        </mc:AlternateContent>
      </w:r>
      <w:r w:rsidR="009547EF" w:rsidRPr="009547EF">
        <w:rPr>
          <w:noProof/>
        </w:rPr>
        <w:t xml:space="preserve"> </w:t>
      </w:r>
      <w:r w:rsidR="009547EF">
        <w:rPr>
          <w:noProof/>
        </w:rPr>
        <w:drawing>
          <wp:inline distT="0" distB="0" distL="0" distR="0" wp14:anchorId="3B42769D" wp14:editId="2E2B0A76">
            <wp:extent cx="4600436" cy="2260600"/>
            <wp:effectExtent l="0" t="0" r="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3110" cy="2261914"/>
                    </a:xfrm>
                    <a:prstGeom prst="rect">
                      <a:avLst/>
                    </a:prstGeom>
                  </pic:spPr>
                </pic:pic>
              </a:graphicData>
            </a:graphic>
          </wp:inline>
        </w:drawing>
      </w:r>
    </w:p>
    <w:p w14:paraId="0559E7DA" w14:textId="514D3DC1" w:rsidR="007B2C39" w:rsidRPr="002D4E31" w:rsidRDefault="009547EF" w:rsidP="009547EF">
      <w:pPr>
        <w:pStyle w:val="30"/>
      </w:pPr>
      <w:r>
        <w:rPr>
          <w:noProof/>
        </w:rPr>
        <mc:AlternateContent>
          <mc:Choice Requires="wps">
            <w:drawing>
              <wp:anchor distT="0" distB="0" distL="114300" distR="114300" simplePos="0" relativeHeight="251673600" behindDoc="0" locked="0" layoutInCell="1" allowOverlap="1" wp14:anchorId="091651D2" wp14:editId="322ECEDA">
                <wp:simplePos x="0" y="0"/>
                <wp:positionH relativeFrom="column">
                  <wp:posOffset>3098800</wp:posOffset>
                </wp:positionH>
                <wp:positionV relativeFrom="paragraph">
                  <wp:posOffset>364490</wp:posOffset>
                </wp:positionV>
                <wp:extent cx="470590" cy="210427"/>
                <wp:effectExtent l="19050" t="19050" r="24765" b="18415"/>
                <wp:wrapNone/>
                <wp:docPr id="59" name="矩形 59"/>
                <wp:cNvGraphicFramePr/>
                <a:graphic xmlns:a="http://schemas.openxmlformats.org/drawingml/2006/main">
                  <a:graphicData uri="http://schemas.microsoft.com/office/word/2010/wordprocessingShape">
                    <wps:wsp>
                      <wps:cNvSpPr/>
                      <wps:spPr>
                        <a:xfrm>
                          <a:off x="0" y="0"/>
                          <a:ext cx="470590" cy="21042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FAEBD" id="矩形 59" o:spid="_x0000_s1026" style="position:absolute;left:0;text-align:left;margin-left:244pt;margin-top:28.7pt;width:37.05pt;height:1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" filled="f" strokecolor="#c7000b" strokeweight="2.25pt"/>
            </w:pict>
          </mc:Fallback>
        </mc:AlternateContent>
      </w:r>
      <w:r w:rsidR="00BC22E4">
        <w:rPr>
          <w:rFonts w:hint="eastAsia"/>
        </w:rPr>
        <w:t>单击</w:t>
      </w:r>
      <w:r w:rsidR="00F914C1">
        <w:rPr>
          <w:rFonts w:hint="eastAsia"/>
        </w:rPr>
        <w:t>SQL</w:t>
      </w:r>
      <w:r w:rsidR="00F914C1">
        <w:rPr>
          <w:rFonts w:hint="eastAsia"/>
        </w:rPr>
        <w:t>窗口，进入</w:t>
      </w:r>
      <w:r w:rsidR="00F914C1">
        <w:rPr>
          <w:rFonts w:hint="eastAsia"/>
        </w:rPr>
        <w:t xml:space="preserve"> SQL</w:t>
      </w:r>
      <w:r w:rsidR="00F914C1">
        <w:rPr>
          <w:rFonts w:hint="eastAsia"/>
        </w:rPr>
        <w:t>查询界面：</w:t>
      </w:r>
    </w:p>
    <w:p w14:paraId="6CE9ABD6" w14:textId="1B46F4A6" w:rsidR="00F914C1" w:rsidRDefault="009547EF" w:rsidP="00AD092B">
      <w:pPr>
        <w:pStyle w:val="1e"/>
      </w:pPr>
      <w:r w:rsidRPr="009547EF">
        <w:rPr>
          <w:noProof/>
        </w:rPr>
        <w:t xml:space="preserve"> </w:t>
      </w:r>
      <w:r>
        <w:rPr>
          <w:noProof/>
        </w:rPr>
        <w:drawing>
          <wp:inline distT="0" distB="0" distL="0" distR="0" wp14:anchorId="719947E0" wp14:editId="09110B64">
            <wp:extent cx="5303302" cy="11049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1826" cy="1108759"/>
                    </a:xfrm>
                    <a:prstGeom prst="rect">
                      <a:avLst/>
                    </a:prstGeom>
                  </pic:spPr>
                </pic:pic>
              </a:graphicData>
            </a:graphic>
          </wp:inline>
        </w:drawing>
      </w:r>
    </w:p>
    <w:p w14:paraId="3A59F16C" w14:textId="687636E1" w:rsidR="001B2E97" w:rsidRDefault="00BC22E4" w:rsidP="00AD092B">
      <w:pPr>
        <w:pStyle w:val="1e"/>
      </w:pPr>
      <w:r>
        <w:rPr>
          <w:rFonts w:hint="eastAsia"/>
        </w:rPr>
        <w:t>单击</w:t>
      </w:r>
      <w:r w:rsidR="001B2E97">
        <w:rPr>
          <w:rFonts w:hint="eastAsia"/>
        </w:rPr>
        <w:t>“</w:t>
      </w:r>
      <w:r w:rsidR="001B2E97">
        <w:rPr>
          <w:rFonts w:hint="eastAsia"/>
        </w:rPr>
        <w:t>S</w:t>
      </w:r>
      <w:r w:rsidR="001B2E97">
        <w:t>QL</w:t>
      </w:r>
      <w:r w:rsidR="001B2E97">
        <w:rPr>
          <w:rFonts w:hint="eastAsia"/>
        </w:rPr>
        <w:t>窗口”后，具体如下：</w:t>
      </w:r>
    </w:p>
    <w:p w14:paraId="56F50CB0" w14:textId="0C244E7D" w:rsidR="001B2E97" w:rsidRPr="002D4E31" w:rsidRDefault="009547EF" w:rsidP="00AD092B">
      <w:pPr>
        <w:pStyle w:val="1e"/>
      </w:pPr>
      <w:r>
        <w:rPr>
          <w:noProof/>
        </w:rPr>
        <mc:AlternateContent>
          <mc:Choice Requires="wps">
            <w:drawing>
              <wp:anchor distT="0" distB="0" distL="114300" distR="114300" simplePos="0" relativeHeight="251938816" behindDoc="0" locked="0" layoutInCell="1" allowOverlap="1" wp14:anchorId="37A14950" wp14:editId="30C10F0A">
                <wp:simplePos x="0" y="0"/>
                <wp:positionH relativeFrom="column">
                  <wp:posOffset>841375</wp:posOffset>
                </wp:positionH>
                <wp:positionV relativeFrom="paragraph">
                  <wp:posOffset>405765</wp:posOffset>
                </wp:positionV>
                <wp:extent cx="1245995" cy="386862"/>
                <wp:effectExtent l="19050" t="19050" r="11430" b="13335"/>
                <wp:wrapNone/>
                <wp:docPr id="74" name="矩形 74"/>
                <wp:cNvGraphicFramePr/>
                <a:graphic xmlns:a="http://schemas.openxmlformats.org/drawingml/2006/main">
                  <a:graphicData uri="http://schemas.microsoft.com/office/word/2010/wordprocessingShape">
                    <wps:wsp>
                      <wps:cNvSpPr/>
                      <wps:spPr>
                        <a:xfrm>
                          <a:off x="0" y="0"/>
                          <a:ext cx="1245995" cy="38686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AAE8" id="矩形 74" o:spid="_x0000_s1026" style="position:absolute;left:0;text-align:left;margin-left:66.25pt;margin-top:31.95pt;width:98.1pt;height:30.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" filled="f" strokecolor="#c7000b" strokeweight="2.25pt"/>
            </w:pict>
          </mc:Fallback>
        </mc:AlternateContent>
      </w:r>
      <w:r w:rsidR="00B931ED">
        <w:rPr>
          <w:noProof/>
        </w:rPr>
        <mc:AlternateContent>
          <mc:Choice Requires="wps">
            <w:drawing>
              <wp:anchor distT="0" distB="0" distL="114300" distR="114300" simplePos="0" relativeHeight="251940864" behindDoc="0" locked="0" layoutInCell="1" allowOverlap="1" wp14:anchorId="053473BD" wp14:editId="2AABC901">
                <wp:simplePos x="0" y="0"/>
                <wp:positionH relativeFrom="column">
                  <wp:posOffset>2198370</wp:posOffset>
                </wp:positionH>
                <wp:positionV relativeFrom="paragraph">
                  <wp:posOffset>572135</wp:posOffset>
                </wp:positionV>
                <wp:extent cx="2959239" cy="884255"/>
                <wp:effectExtent l="19050" t="19050" r="12700" b="11430"/>
                <wp:wrapNone/>
                <wp:docPr id="75" name="矩形 75"/>
                <wp:cNvGraphicFramePr/>
                <a:graphic xmlns:a="http://schemas.openxmlformats.org/drawingml/2006/main">
                  <a:graphicData uri="http://schemas.microsoft.com/office/word/2010/wordprocessingShape">
                    <wps:wsp>
                      <wps:cNvSpPr/>
                      <wps:spPr>
                        <a:xfrm>
                          <a:off x="0" y="0"/>
                          <a:ext cx="2959239" cy="8842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789D" id="矩形 75" o:spid="_x0000_s1026" style="position:absolute;left:0;text-align:left;margin-left:173.1pt;margin-top:45.05pt;width:233pt;height:69.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" filled="f" strokecolor="#c7000b" strokeweight="2.25pt"/>
            </w:pict>
          </mc:Fallback>
        </mc:AlternateContent>
      </w:r>
      <w:r w:rsidRPr="009547EF">
        <w:rPr>
          <w:noProof/>
        </w:rPr>
        <w:t xml:space="preserve"> </w:t>
      </w:r>
      <w:r>
        <w:rPr>
          <w:noProof/>
        </w:rPr>
        <w:drawing>
          <wp:inline distT="0" distB="0" distL="0" distR="0" wp14:anchorId="4BF408D3" wp14:editId="6705055B">
            <wp:extent cx="4956175" cy="2954781"/>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2266" cy="2958412"/>
                    </a:xfrm>
                    <a:prstGeom prst="rect">
                      <a:avLst/>
                    </a:prstGeom>
                  </pic:spPr>
                </pic:pic>
              </a:graphicData>
            </a:graphic>
          </wp:inline>
        </w:drawing>
      </w:r>
    </w:p>
    <w:p w14:paraId="60DF745F" w14:textId="79637CE0" w:rsidR="0038683C" w:rsidRDefault="00831377">
      <w:pPr>
        <w:pStyle w:val="30"/>
      </w:pPr>
      <w:r w:rsidRPr="002D4E31">
        <w:t>在</w:t>
      </w:r>
      <w:r w:rsidR="001B2E97">
        <w:rPr>
          <w:rFonts w:hint="eastAsia"/>
        </w:rPr>
        <w:t>S</w:t>
      </w:r>
      <w:r w:rsidR="001B2E97">
        <w:t>QL</w:t>
      </w:r>
      <w:r w:rsidR="001B2E97">
        <w:rPr>
          <w:rFonts w:hint="eastAsia"/>
        </w:rPr>
        <w:t>查询页面</w:t>
      </w:r>
      <w:r w:rsidRPr="002D4E31">
        <w:t>中</w:t>
      </w:r>
      <w:r w:rsidR="001B2E97">
        <w:rPr>
          <w:rFonts w:hint="eastAsia"/>
        </w:rPr>
        <w:t>SQL</w:t>
      </w:r>
      <w:r w:rsidR="001B2E97">
        <w:rPr>
          <w:rFonts w:hint="eastAsia"/>
        </w:rPr>
        <w:t>区</w:t>
      </w:r>
      <w:r w:rsidRPr="002D4E31">
        <w:t>，</w:t>
      </w:r>
      <w:r w:rsidR="001B2E97">
        <w:rPr>
          <w:rFonts w:hint="eastAsia"/>
        </w:rPr>
        <w:t>执行如下命令创建表。</w:t>
      </w:r>
    </w:p>
    <w:p w14:paraId="77803B9F" w14:textId="0DB7CC1E" w:rsidR="0038683C" w:rsidRPr="004A04DC" w:rsidRDefault="0038683C" w:rsidP="00284F93">
      <w:pPr>
        <w:pStyle w:val="afffff2"/>
        <w:rPr>
          <w:b/>
          <w:color w:val="C7000B"/>
        </w:rPr>
      </w:pPr>
      <w:r w:rsidRPr="004A04DC">
        <w:rPr>
          <w:b/>
          <w:color w:val="C7000B"/>
        </w:rPr>
        <w:t xml:space="preserve">CREATE TABLE customer_t1 </w:t>
      </w:r>
    </w:p>
    <w:p w14:paraId="0D7C3E2C" w14:textId="77777777" w:rsidR="0038683C" w:rsidRPr="004A04DC" w:rsidRDefault="0038683C" w:rsidP="00284F93">
      <w:pPr>
        <w:pStyle w:val="afffff2"/>
        <w:rPr>
          <w:b/>
          <w:color w:val="C7000B"/>
        </w:rPr>
      </w:pPr>
      <w:r w:rsidRPr="004A04DC">
        <w:rPr>
          <w:b/>
          <w:color w:val="C7000B"/>
        </w:rPr>
        <w:t xml:space="preserve">( </w:t>
      </w:r>
    </w:p>
    <w:p w14:paraId="7269D7C0" w14:textId="77777777" w:rsidR="0038683C" w:rsidRPr="004A04DC" w:rsidRDefault="0038683C" w:rsidP="00284F93">
      <w:pPr>
        <w:pStyle w:val="afffff2"/>
        <w:rPr>
          <w:b/>
          <w:color w:val="C7000B"/>
        </w:rPr>
      </w:pPr>
      <w:r w:rsidRPr="004A04DC">
        <w:rPr>
          <w:b/>
          <w:color w:val="C7000B"/>
        </w:rPr>
        <w:t xml:space="preserve">    c_customer_sk             integer, </w:t>
      </w:r>
    </w:p>
    <w:p w14:paraId="6186E2AD" w14:textId="77777777" w:rsidR="0038683C" w:rsidRPr="004A04DC" w:rsidRDefault="0038683C" w:rsidP="00284F93">
      <w:pPr>
        <w:pStyle w:val="afffff2"/>
        <w:rPr>
          <w:b/>
          <w:color w:val="C7000B"/>
        </w:rPr>
      </w:pPr>
      <w:r w:rsidRPr="004A04DC">
        <w:rPr>
          <w:b/>
          <w:color w:val="C7000B"/>
        </w:rPr>
        <w:lastRenderedPageBreak/>
        <w:t xml:space="preserve">    c_customer_id             </w:t>
      </w:r>
      <w:proofErr w:type="gramStart"/>
      <w:r w:rsidRPr="004A04DC">
        <w:rPr>
          <w:b/>
          <w:color w:val="C7000B"/>
        </w:rPr>
        <w:t>char(</w:t>
      </w:r>
      <w:proofErr w:type="gramEnd"/>
      <w:r w:rsidRPr="004A04DC">
        <w:rPr>
          <w:b/>
          <w:color w:val="C7000B"/>
        </w:rPr>
        <w:t xml:space="preserve">5), </w:t>
      </w:r>
    </w:p>
    <w:p w14:paraId="0EB2DF7E" w14:textId="77777777" w:rsidR="0038683C" w:rsidRPr="004A04DC" w:rsidRDefault="0038683C" w:rsidP="00284F93">
      <w:pPr>
        <w:pStyle w:val="afffff2"/>
        <w:rPr>
          <w:b/>
          <w:color w:val="C7000B"/>
        </w:rPr>
      </w:pPr>
      <w:r w:rsidRPr="004A04DC">
        <w:rPr>
          <w:b/>
          <w:color w:val="C7000B"/>
        </w:rPr>
        <w:t xml:space="preserve">    c_first_name              </w:t>
      </w:r>
      <w:proofErr w:type="gramStart"/>
      <w:r w:rsidRPr="004A04DC">
        <w:rPr>
          <w:b/>
          <w:color w:val="C7000B"/>
        </w:rPr>
        <w:t>char(</w:t>
      </w:r>
      <w:proofErr w:type="gramEnd"/>
      <w:r w:rsidRPr="004A04DC">
        <w:rPr>
          <w:b/>
          <w:color w:val="C7000B"/>
        </w:rPr>
        <w:t xml:space="preserve">6), </w:t>
      </w:r>
    </w:p>
    <w:p w14:paraId="7F3493AD" w14:textId="77777777" w:rsidR="0038683C" w:rsidRPr="004A04DC" w:rsidRDefault="0038683C" w:rsidP="00284F93">
      <w:pPr>
        <w:pStyle w:val="afffff2"/>
        <w:rPr>
          <w:b/>
          <w:color w:val="C7000B"/>
        </w:rPr>
      </w:pPr>
      <w:r w:rsidRPr="004A04DC">
        <w:rPr>
          <w:b/>
          <w:color w:val="C7000B"/>
        </w:rPr>
        <w:t xml:space="preserve">    c_last_name               </w:t>
      </w:r>
      <w:proofErr w:type="gramStart"/>
      <w:r w:rsidRPr="004A04DC">
        <w:rPr>
          <w:b/>
          <w:color w:val="C7000B"/>
        </w:rPr>
        <w:t>char(</w:t>
      </w:r>
      <w:proofErr w:type="gramEnd"/>
      <w:r w:rsidRPr="004A04DC">
        <w:rPr>
          <w:b/>
          <w:color w:val="C7000B"/>
        </w:rPr>
        <w:t xml:space="preserve">8) </w:t>
      </w:r>
    </w:p>
    <w:p w14:paraId="5F8FE208" w14:textId="1F1248D0" w:rsidR="0038683C" w:rsidRPr="004A04DC" w:rsidRDefault="0038683C" w:rsidP="00284F93">
      <w:pPr>
        <w:pStyle w:val="afffff2"/>
        <w:rPr>
          <w:b/>
          <w:color w:val="C7000B"/>
        </w:rPr>
      </w:pPr>
      <w:r w:rsidRPr="004A04DC">
        <w:rPr>
          <w:b/>
          <w:color w:val="C7000B"/>
        </w:rPr>
        <w:t>);</w:t>
      </w:r>
    </w:p>
    <w:p w14:paraId="32A0C3FF" w14:textId="11E832C9" w:rsidR="0038683C" w:rsidRPr="002D4E31" w:rsidRDefault="0038683C" w:rsidP="00AD092B">
      <w:pPr>
        <w:pStyle w:val="1e"/>
      </w:pPr>
      <w:r>
        <w:t>执行截图如下</w:t>
      </w:r>
      <w:r>
        <w:rPr>
          <w:rFonts w:hint="eastAsia"/>
        </w:rPr>
        <w:t>：</w:t>
      </w:r>
    </w:p>
    <w:p w14:paraId="1712BAB3" w14:textId="67E3BE24" w:rsidR="00831377" w:rsidRDefault="009547EF" w:rsidP="00AD092B">
      <w:pPr>
        <w:pStyle w:val="1e"/>
      </w:pPr>
      <w:r>
        <w:rPr>
          <w:noProof/>
        </w:rPr>
        <w:drawing>
          <wp:inline distT="0" distB="0" distL="0" distR="0" wp14:anchorId="65267A1A" wp14:editId="137E82EC">
            <wp:extent cx="4146550" cy="3291093"/>
            <wp:effectExtent l="0" t="0" r="635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1696" cy="3295178"/>
                    </a:xfrm>
                    <a:prstGeom prst="rect">
                      <a:avLst/>
                    </a:prstGeom>
                  </pic:spPr>
                </pic:pic>
              </a:graphicData>
            </a:graphic>
          </wp:inline>
        </w:drawing>
      </w:r>
    </w:p>
    <w:p w14:paraId="13F0F3F5" w14:textId="270255C7" w:rsidR="0038683C" w:rsidRDefault="0038683C" w:rsidP="00AD092B">
      <w:pPr>
        <w:pStyle w:val="1e"/>
      </w:pPr>
      <w:r w:rsidRPr="0038683C">
        <w:rPr>
          <w:rFonts w:hint="eastAsia"/>
        </w:rPr>
        <w:t>其中</w:t>
      </w:r>
      <w:r w:rsidRPr="0038683C">
        <w:t xml:space="preserve">c_customer_sk </w:t>
      </w:r>
      <w:r w:rsidRPr="0038683C">
        <w:t>、</w:t>
      </w:r>
      <w:r w:rsidRPr="0038683C">
        <w:t>c_customer_id</w:t>
      </w:r>
      <w:r w:rsidRPr="0038683C">
        <w:t>、</w:t>
      </w:r>
      <w:r w:rsidRPr="0038683C">
        <w:t>c_first_name</w:t>
      </w:r>
      <w:r w:rsidRPr="0038683C">
        <w:t>和</w:t>
      </w:r>
      <w:r w:rsidRPr="0038683C">
        <w:t>c_last_name</w:t>
      </w:r>
      <w:r w:rsidRPr="0038683C">
        <w:t>是表的字段名，</w:t>
      </w:r>
      <w:r w:rsidRPr="0038683C">
        <w:t>integer</w:t>
      </w:r>
      <w:r w:rsidRPr="0038683C">
        <w:t>、</w:t>
      </w:r>
      <w:r w:rsidRPr="0038683C">
        <w:t>char(5)</w:t>
      </w:r>
      <w:r w:rsidRPr="0038683C">
        <w:t>、</w:t>
      </w:r>
      <w:r w:rsidRPr="0038683C">
        <w:t>char(6)</w:t>
      </w:r>
      <w:r w:rsidRPr="0038683C">
        <w:t>和</w:t>
      </w:r>
      <w:r w:rsidRPr="0038683C">
        <w:t>char(8)</w:t>
      </w:r>
      <w:r w:rsidRPr="0038683C">
        <w:t>分别是这四</w:t>
      </w:r>
      <w:r w:rsidR="00E23923">
        <w:rPr>
          <w:rFonts w:hint="eastAsia"/>
        </w:rPr>
        <w:t>个</w:t>
      </w:r>
      <w:r w:rsidRPr="0038683C">
        <w:t>字段的</w:t>
      </w:r>
      <w:r w:rsidR="00E23923">
        <w:rPr>
          <w:rFonts w:hint="eastAsia"/>
        </w:rPr>
        <w:t>数据</w:t>
      </w:r>
      <w:r w:rsidRPr="0038683C">
        <w:t>类型。</w:t>
      </w:r>
    </w:p>
    <w:p w14:paraId="7B62C21C" w14:textId="71FA6FFC" w:rsidR="006C47F6" w:rsidRPr="002D4E31" w:rsidRDefault="006C47F6" w:rsidP="006C47F6">
      <w:pPr>
        <w:pStyle w:val="3"/>
        <w:rPr>
          <w:rFonts w:ascii="Huawei Sans" w:hAnsi="Huawei Sans" w:cs="Huawei Sans"/>
        </w:rPr>
      </w:pPr>
      <w:bookmarkStart w:id="40" w:name="_Toc68264457"/>
      <w:r w:rsidRPr="002D4E31">
        <w:rPr>
          <w:rFonts w:ascii="Huawei Sans" w:hAnsi="Huawei Sans" w:cs="Huawei Sans"/>
        </w:rPr>
        <w:t>管理表</w:t>
      </w:r>
      <w:bookmarkEnd w:id="40"/>
    </w:p>
    <w:p w14:paraId="0EADD5B0" w14:textId="68E1DAD9" w:rsidR="006C47F6" w:rsidRPr="002D4E31" w:rsidRDefault="00BF0947" w:rsidP="002F7F1F">
      <w:pPr>
        <w:pStyle w:val="4"/>
      </w:pPr>
      <w:r>
        <w:t>插入数据</w:t>
      </w:r>
    </w:p>
    <w:p w14:paraId="1E3C4673" w14:textId="3AACFE0E" w:rsidR="006C47F6" w:rsidRDefault="0038683C">
      <w:pPr>
        <w:pStyle w:val="30"/>
      </w:pPr>
      <w:proofErr w:type="gramStart"/>
      <w:r w:rsidRPr="00525181">
        <w:t>向表</w:t>
      </w:r>
      <w:proofErr w:type="gramEnd"/>
      <w:r w:rsidRPr="00525181">
        <w:t>customer_t1</w:t>
      </w:r>
      <w:r w:rsidRPr="00525181">
        <w:t>中插入一行数据</w:t>
      </w:r>
      <w:r w:rsidR="006C47F6" w:rsidRPr="002D4E31">
        <w:t>。</w:t>
      </w:r>
    </w:p>
    <w:p w14:paraId="125AC7B0" w14:textId="77777777" w:rsidR="0038683C" w:rsidRDefault="0038683C" w:rsidP="00B931ED">
      <w:pPr>
        <w:pStyle w:val="41"/>
        <w:rPr>
          <w:rFonts w:hint="eastAsia"/>
        </w:rPr>
      </w:pPr>
      <w:r w:rsidRPr="00525181">
        <w:t>数据值是按照这些字段在表中出现的顺序列出的，并且用逗号分隔。通常数据值是文本（常量），但也允许使用标量表达式。</w:t>
      </w:r>
    </w:p>
    <w:p w14:paraId="1042EE28" w14:textId="540E908E" w:rsidR="00712AAB" w:rsidRPr="004A04DC" w:rsidRDefault="00B06CA4" w:rsidP="00B06CA4">
      <w:pPr>
        <w:pStyle w:val="afffff2"/>
        <w:rPr>
          <w:b/>
          <w:color w:val="C7000B"/>
        </w:rPr>
      </w:pPr>
      <w:r w:rsidRPr="004A04DC">
        <w:rPr>
          <w:b/>
          <w:color w:val="C7000B"/>
        </w:rPr>
        <w:t>INSERT INTO customer_t1(c_customer_sk, c_customer_id, c_first_name) VALUES (3769, 'hello', 'Grace');</w:t>
      </w:r>
    </w:p>
    <w:p w14:paraId="42E5FD12" w14:textId="5DE67883" w:rsidR="00C56CFD" w:rsidRPr="002D4E31" w:rsidRDefault="0038683C" w:rsidP="00AD092B">
      <w:pPr>
        <w:pStyle w:val="1e"/>
      </w:pPr>
      <w:r>
        <w:t>执行</w:t>
      </w:r>
      <w:r w:rsidR="00C56CFD" w:rsidRPr="002D4E31">
        <w:t>截图如下：</w:t>
      </w:r>
    </w:p>
    <w:p w14:paraId="0BB547DB" w14:textId="595D1159" w:rsidR="00C56CFD" w:rsidRDefault="00F914C1" w:rsidP="00AD092B">
      <w:pPr>
        <w:pStyle w:val="1e"/>
      </w:pPr>
      <w:r>
        <w:rPr>
          <w:noProof/>
        </w:rPr>
        <w:lastRenderedPageBreak/>
        <w:drawing>
          <wp:inline distT="0" distB="0" distL="0" distR="0" wp14:anchorId="3BD54452" wp14:editId="4030D193">
            <wp:extent cx="4320000" cy="2210400"/>
            <wp:effectExtent l="19050" t="19050" r="23495" b="19050"/>
            <wp:docPr id="78" name="图片 78" descr="C:\Users\swx941157\AppData\Roaming\eSpace_Desktop\UserData\swx941157\imagefiles\originalImgfiles\6E55D070-F021-4855-AE6E-F19CBB4C7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x941157\AppData\Roaming\eSpace_Desktop\UserData\swx941157\imagefiles\originalImgfiles\6E55D070-F021-4855-AE6E-F19CBB4C70B5.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172"/>
                    <a:stretch/>
                  </pic:blipFill>
                  <pic:spPr bwMode="auto">
                    <a:xfrm>
                      <a:off x="0" y="0"/>
                      <a:ext cx="4320000" cy="22104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33792C" w14:textId="1751C3D8" w:rsidR="0038683C" w:rsidRPr="00525181" w:rsidRDefault="0038683C" w:rsidP="00B931ED">
      <w:pPr>
        <w:pStyle w:val="41"/>
        <w:rPr>
          <w:rFonts w:hint="eastAsia"/>
        </w:rPr>
      </w:pPr>
      <w:r w:rsidRPr="00525181">
        <w:t>如果用户已经知道表中字段的顺序，也可无需列出表中的字段。例如以下命令与上面的命令效果相同</w:t>
      </w:r>
      <w:r>
        <w:rPr>
          <w:rFonts w:hint="eastAsia"/>
        </w:rPr>
        <w:t>，</w:t>
      </w:r>
      <w:r>
        <w:t>同样可以插入一行数据</w:t>
      </w:r>
      <w:r w:rsidRPr="00525181">
        <w:t>。</w:t>
      </w:r>
    </w:p>
    <w:p w14:paraId="357AE549" w14:textId="20899814" w:rsidR="0038683C" w:rsidRPr="004A04DC" w:rsidRDefault="0038683C" w:rsidP="0038683C">
      <w:pPr>
        <w:pStyle w:val="afffff2"/>
        <w:rPr>
          <w:b/>
          <w:color w:val="C7000B"/>
        </w:rPr>
      </w:pPr>
      <w:r w:rsidRPr="004A04DC">
        <w:rPr>
          <w:b/>
          <w:color w:val="C7000B"/>
        </w:rPr>
        <w:t>INSERT INTO customer_t1 VALUES (3770, 'hi', 'Lucy');</w:t>
      </w:r>
    </w:p>
    <w:p w14:paraId="1509A541" w14:textId="77777777" w:rsidR="0038683C" w:rsidRDefault="0038683C" w:rsidP="00AD092B">
      <w:pPr>
        <w:pStyle w:val="1e"/>
      </w:pPr>
      <w:r>
        <w:t>执行</w:t>
      </w:r>
      <w:r w:rsidRPr="002D4E31">
        <w:t>截图如下：</w:t>
      </w:r>
    </w:p>
    <w:p w14:paraId="0AFBC33C" w14:textId="2BDDD031" w:rsidR="00F914C1" w:rsidRPr="002D4E31" w:rsidRDefault="00F914C1" w:rsidP="00AD092B">
      <w:pPr>
        <w:pStyle w:val="1e"/>
      </w:pPr>
      <w:r>
        <w:rPr>
          <w:noProof/>
        </w:rPr>
        <w:drawing>
          <wp:inline distT="0" distB="0" distL="0" distR="0" wp14:anchorId="2A1955D6" wp14:editId="0B3A0DD6">
            <wp:extent cx="3600000" cy="2707200"/>
            <wp:effectExtent l="19050" t="19050" r="19685" b="17145"/>
            <wp:docPr id="79" name="图片 79" descr="C:\Users\swx941157\AppData\Roaming\eSpace_Desktop\UserData\swx941157\imagefiles\49F97AB9-1B77-460E-B4CB-6EF916B89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x941157\AppData\Roaming\eSpace_Desktop\UserData\swx941157\imagefiles\49F97AB9-1B77-460E-B4CB-6EF916B89C59.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250" t="1108" b="1432"/>
                    <a:stretch/>
                  </pic:blipFill>
                  <pic:spPr bwMode="auto">
                    <a:xfrm>
                      <a:off x="0" y="0"/>
                      <a:ext cx="3600000" cy="27072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FB458C" w14:textId="77777777" w:rsidR="0038683C" w:rsidRPr="00525181" w:rsidRDefault="0038683C" w:rsidP="00B931ED">
      <w:pPr>
        <w:pStyle w:val="41"/>
        <w:rPr>
          <w:rFonts w:hint="eastAsia"/>
        </w:rPr>
      </w:pPr>
      <w:r w:rsidRPr="00525181">
        <w:t>如果用户不知道所有字段的数值，可以忽略其中的一些。没有数值的字段将被填充为字段的缺省值。例如：</w:t>
      </w:r>
    </w:p>
    <w:p w14:paraId="6EA7DE81" w14:textId="1006ADB0" w:rsidR="0038683C" w:rsidRPr="004A04DC" w:rsidRDefault="0038683C" w:rsidP="0038683C">
      <w:pPr>
        <w:pStyle w:val="afffff2"/>
        <w:rPr>
          <w:b/>
          <w:color w:val="C7000B"/>
        </w:rPr>
      </w:pPr>
      <w:r w:rsidRPr="004A04DC">
        <w:rPr>
          <w:b/>
          <w:color w:val="C7000B"/>
        </w:rPr>
        <w:t>INSERT INTO customer_t1 (c_customer_sk, c_first_name) VALUES (37</w:t>
      </w:r>
      <w:r w:rsidR="00BF0947" w:rsidRPr="004A04DC">
        <w:rPr>
          <w:b/>
          <w:color w:val="C7000B"/>
        </w:rPr>
        <w:t>71</w:t>
      </w:r>
      <w:r w:rsidRPr="004A04DC">
        <w:rPr>
          <w:b/>
          <w:color w:val="C7000B"/>
        </w:rPr>
        <w:t>, '</w:t>
      </w:r>
      <w:r w:rsidR="00BF0947" w:rsidRPr="004A04DC">
        <w:rPr>
          <w:rFonts w:hint="eastAsia"/>
          <w:b/>
          <w:color w:val="C7000B"/>
        </w:rPr>
        <w:t>Tom</w:t>
      </w:r>
      <w:r w:rsidRPr="004A04DC">
        <w:rPr>
          <w:b/>
          <w:color w:val="C7000B"/>
        </w:rPr>
        <w:t xml:space="preserve">'); </w:t>
      </w:r>
    </w:p>
    <w:p w14:paraId="36D2E7AC" w14:textId="19179E18" w:rsidR="0038683C" w:rsidRDefault="0038683C" w:rsidP="00AD092B">
      <w:pPr>
        <w:pStyle w:val="1e"/>
      </w:pPr>
      <w:r>
        <w:rPr>
          <w:rFonts w:hint="eastAsia"/>
        </w:rPr>
        <w:t>执行截图如下：</w:t>
      </w:r>
    </w:p>
    <w:p w14:paraId="667F16AA" w14:textId="6FCD8CAA" w:rsidR="00F914C1" w:rsidRDefault="00F914C1" w:rsidP="00AD092B">
      <w:pPr>
        <w:pStyle w:val="1e"/>
      </w:pPr>
      <w:r>
        <w:rPr>
          <w:noProof/>
        </w:rPr>
        <w:lastRenderedPageBreak/>
        <w:drawing>
          <wp:inline distT="0" distB="0" distL="0" distR="0" wp14:anchorId="34E7F86D" wp14:editId="4D318EB4">
            <wp:extent cx="3600000" cy="1933200"/>
            <wp:effectExtent l="19050" t="19050" r="19685" b="10160"/>
            <wp:docPr id="80" name="图片 80" descr="C:\Users\swx941157\AppData\Roaming\eSpace_Desktop\UserData\swx941157\imagefiles\originalImgfiles\B955832E-3B4E-40B4-B78D-390F8BE1E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originalImgfiles\B955832E-3B4E-40B4-B78D-390F8BE1EC89.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0452"/>
                    <a:stretch/>
                  </pic:blipFill>
                  <pic:spPr bwMode="auto">
                    <a:xfrm>
                      <a:off x="0" y="0"/>
                      <a:ext cx="3600000" cy="19332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28D94A" w14:textId="77777777" w:rsidR="0038683C" w:rsidRPr="00525181" w:rsidRDefault="0038683C" w:rsidP="00AD092B">
      <w:pPr>
        <w:pStyle w:val="1e"/>
      </w:pPr>
      <w:r w:rsidRPr="00525181">
        <w:t>或</w:t>
      </w:r>
    </w:p>
    <w:p w14:paraId="1224AFEC" w14:textId="231FB683" w:rsidR="0038683C" w:rsidRPr="004A04DC" w:rsidRDefault="0038683C" w:rsidP="0038683C">
      <w:pPr>
        <w:pStyle w:val="afffff2"/>
        <w:rPr>
          <w:b/>
          <w:color w:val="C7000B"/>
        </w:rPr>
      </w:pPr>
      <w:r w:rsidRPr="004A04DC">
        <w:rPr>
          <w:b/>
          <w:color w:val="C7000B"/>
        </w:rPr>
        <w:t>INSERT INTO customer_t1 VALUES (37</w:t>
      </w:r>
      <w:r w:rsidR="00BF0947" w:rsidRPr="004A04DC">
        <w:rPr>
          <w:b/>
          <w:color w:val="C7000B"/>
        </w:rPr>
        <w:t>72, 'hello</w:t>
      </w:r>
      <w:r w:rsidRPr="004A04DC">
        <w:rPr>
          <w:b/>
          <w:color w:val="C7000B"/>
        </w:rPr>
        <w:t>');</w:t>
      </w:r>
    </w:p>
    <w:p w14:paraId="3A18CAD9" w14:textId="523BA761" w:rsidR="0038683C" w:rsidRDefault="00BF0947" w:rsidP="00AD092B">
      <w:pPr>
        <w:pStyle w:val="1e"/>
      </w:pPr>
      <w:r>
        <w:rPr>
          <w:rFonts w:hint="eastAsia"/>
        </w:rPr>
        <w:t>执行截图如下：</w:t>
      </w:r>
    </w:p>
    <w:p w14:paraId="3656DBAE" w14:textId="371106FF" w:rsidR="00F914C1" w:rsidRDefault="00F914C1" w:rsidP="00AD092B">
      <w:pPr>
        <w:pStyle w:val="1e"/>
      </w:pPr>
      <w:r>
        <w:rPr>
          <w:noProof/>
        </w:rPr>
        <w:drawing>
          <wp:inline distT="0" distB="0" distL="0" distR="0" wp14:anchorId="23462527" wp14:editId="013C5F91">
            <wp:extent cx="3600000" cy="2206800"/>
            <wp:effectExtent l="19050" t="19050" r="19685" b="22225"/>
            <wp:docPr id="81" name="图片 81" descr="C:\Users\swx941157\AppData\Roaming\eSpace_Desktop\UserData\swx941157\imagefiles\BA9E89DE-3B62-484F-B403-173133F6E6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x941157\AppData\Roaming\eSpace_Desktop\UserData\swx941157\imagefiles\BA9E89DE-3B62-484F-B403-173133F6E6DC.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2909"/>
                    <a:stretch/>
                  </pic:blipFill>
                  <pic:spPr bwMode="auto">
                    <a:xfrm>
                      <a:off x="0" y="0"/>
                      <a:ext cx="3600000" cy="2206800"/>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A33E2B" w14:textId="77777777" w:rsidR="00BF0947" w:rsidRPr="00525181" w:rsidRDefault="00BF0947" w:rsidP="00B931ED">
      <w:pPr>
        <w:pStyle w:val="41"/>
        <w:rPr>
          <w:rFonts w:hint="eastAsia"/>
        </w:rPr>
      </w:pPr>
      <w:r w:rsidRPr="00525181">
        <w:t>用户也可以对独立的字段或者整个行明确缺省值：</w:t>
      </w:r>
    </w:p>
    <w:p w14:paraId="1094AE2C" w14:textId="2918451A" w:rsidR="00BF0947" w:rsidRPr="004A04DC" w:rsidRDefault="00BF0947" w:rsidP="00BF0947">
      <w:pPr>
        <w:pStyle w:val="afffff2"/>
        <w:rPr>
          <w:b/>
          <w:color w:val="C7000B"/>
        </w:rPr>
      </w:pPr>
      <w:r w:rsidRPr="004A04DC">
        <w:rPr>
          <w:b/>
          <w:color w:val="C7000B"/>
        </w:rPr>
        <w:t>INSERT INTO customer_t1 (c_customer_sk, c_customer_id, c_first_name) VALUES (3773, 'hello', DEFAULT);</w:t>
      </w:r>
    </w:p>
    <w:p w14:paraId="4328EF47" w14:textId="77777777" w:rsidR="00BF0947" w:rsidRDefault="00BF0947" w:rsidP="00AD092B">
      <w:pPr>
        <w:pStyle w:val="1e"/>
      </w:pPr>
      <w:r>
        <w:rPr>
          <w:rFonts w:hint="eastAsia"/>
        </w:rPr>
        <w:t>执行截图如下：</w:t>
      </w:r>
    </w:p>
    <w:p w14:paraId="002C3480" w14:textId="303046BD" w:rsidR="00BF0947" w:rsidRDefault="00F914C1" w:rsidP="00AD092B">
      <w:pPr>
        <w:pStyle w:val="1e"/>
      </w:pPr>
      <w:r>
        <w:rPr>
          <w:noProof/>
        </w:rPr>
        <w:drawing>
          <wp:inline distT="0" distB="0" distL="0" distR="0" wp14:anchorId="11B18501" wp14:editId="2BE4BB36">
            <wp:extent cx="4320000" cy="1742400"/>
            <wp:effectExtent l="19050" t="19050" r="23495" b="10795"/>
            <wp:docPr id="85" name="图片 85" descr="C:\Users\swx941157\AppData\Roaming\eSpace_Desktop\UserData\swx941157\imagefiles\originalImgfiles\D5E65EDD-604B-49EC-92FE-653FFB034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x941157\AppData\Roaming\eSpace_Desktop\UserData\swx941157\imagefiles\originalImgfiles\D5E65EDD-604B-49EC-92FE-653FFB034B04.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838"/>
                    <a:stretch/>
                  </pic:blipFill>
                  <pic:spPr bwMode="auto">
                    <a:xfrm>
                      <a:off x="0" y="0"/>
                      <a:ext cx="4320000" cy="17424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EA8A74" w14:textId="77777777" w:rsidR="00BF0947" w:rsidRPr="00525181" w:rsidRDefault="00BF0947" w:rsidP="00AD092B">
      <w:pPr>
        <w:pStyle w:val="1e"/>
      </w:pPr>
      <w:r w:rsidRPr="00525181">
        <w:t>或</w:t>
      </w:r>
    </w:p>
    <w:p w14:paraId="6ACE4E05" w14:textId="12A97EAF" w:rsidR="00BF0947" w:rsidRPr="00BF0947" w:rsidRDefault="00BF0947" w:rsidP="00BF0947">
      <w:pPr>
        <w:pStyle w:val="afffff2"/>
        <w:rPr>
          <w:b/>
          <w:color w:val="C7000B"/>
        </w:rPr>
      </w:pPr>
      <w:r w:rsidRPr="004A04DC">
        <w:rPr>
          <w:b/>
          <w:color w:val="C7000B"/>
        </w:rPr>
        <w:t>INSERT INTO customer_t1 DEFAULT VALUES;</w:t>
      </w:r>
    </w:p>
    <w:p w14:paraId="14704BEA" w14:textId="77777777" w:rsidR="00BF0947" w:rsidRDefault="00BF0947" w:rsidP="00AD092B">
      <w:pPr>
        <w:pStyle w:val="1e"/>
      </w:pPr>
      <w:r>
        <w:rPr>
          <w:rFonts w:hint="eastAsia"/>
        </w:rPr>
        <w:t>执行截图如下：</w:t>
      </w:r>
    </w:p>
    <w:p w14:paraId="042EF80F" w14:textId="463AD664" w:rsidR="00F914C1" w:rsidRDefault="00F914C1" w:rsidP="00AD092B">
      <w:pPr>
        <w:pStyle w:val="1e"/>
      </w:pPr>
      <w:r>
        <w:rPr>
          <w:noProof/>
        </w:rPr>
        <w:lastRenderedPageBreak/>
        <w:drawing>
          <wp:inline distT="0" distB="0" distL="0" distR="0" wp14:anchorId="29FBF882" wp14:editId="007D5F4F">
            <wp:extent cx="3600000" cy="2293200"/>
            <wp:effectExtent l="19050" t="19050" r="19685" b="12065"/>
            <wp:docPr id="101" name="图片 101" descr="C:\Users\swx941157\AppData\Roaming\eSpace_Desktop\UserData\swx941157\imagefiles\935A37CE-99D9-492F-9D81-5B24BBFB5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x941157\AppData\Roaming\eSpace_Desktop\UserData\swx941157\imagefiles\935A37CE-99D9-492F-9D81-5B24BBFB5672.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4798"/>
                    <a:stretch/>
                  </pic:blipFill>
                  <pic:spPr bwMode="auto">
                    <a:xfrm>
                      <a:off x="0" y="0"/>
                      <a:ext cx="3600000" cy="2293200"/>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63179F" w14:textId="5B8C4413" w:rsidR="00BF0947" w:rsidRDefault="00BF0947">
      <w:pPr>
        <w:pStyle w:val="30"/>
      </w:pPr>
      <w:r>
        <w:t>向表中插入多行数据</w:t>
      </w:r>
    </w:p>
    <w:p w14:paraId="5E88D4FF" w14:textId="77777777" w:rsidR="00BF0947" w:rsidRDefault="00BF0947" w:rsidP="00AD092B">
      <w:pPr>
        <w:pStyle w:val="1e"/>
      </w:pPr>
      <w:r>
        <w:rPr>
          <w:rFonts w:hint="eastAsia"/>
        </w:rPr>
        <w:t>命令如下：</w:t>
      </w:r>
    </w:p>
    <w:p w14:paraId="42601899" w14:textId="523CE1CE" w:rsidR="00BF0947" w:rsidRPr="004A04DC" w:rsidRDefault="00BF0947" w:rsidP="00BF0947">
      <w:pPr>
        <w:pStyle w:val="afffff2"/>
        <w:rPr>
          <w:b/>
          <w:color w:val="C7000B"/>
        </w:rPr>
      </w:pPr>
      <w:r w:rsidRPr="004A04DC">
        <w:rPr>
          <w:b/>
          <w:color w:val="C7000B"/>
        </w:rPr>
        <w:t xml:space="preserve">INSERT INTO customer_t1 (c_customer_sk, c_customer_id, c_first_name) VALUES  </w:t>
      </w:r>
    </w:p>
    <w:p w14:paraId="7B9C76E0" w14:textId="77777777" w:rsidR="00BF0947" w:rsidRPr="004A04DC" w:rsidRDefault="00BF0947" w:rsidP="00BF0947">
      <w:pPr>
        <w:pStyle w:val="afffff2"/>
        <w:rPr>
          <w:b/>
          <w:color w:val="C7000B"/>
        </w:rPr>
      </w:pPr>
      <w:r w:rsidRPr="004A04DC">
        <w:rPr>
          <w:b/>
          <w:color w:val="C7000B"/>
        </w:rPr>
        <w:t xml:space="preserve">    (6885, 'maps', 'Joes'), </w:t>
      </w:r>
    </w:p>
    <w:p w14:paraId="3C8972A6" w14:textId="77777777" w:rsidR="00BF0947" w:rsidRPr="004A04DC" w:rsidRDefault="00BF0947" w:rsidP="00BF0947">
      <w:pPr>
        <w:pStyle w:val="afffff2"/>
        <w:rPr>
          <w:b/>
          <w:color w:val="C7000B"/>
        </w:rPr>
      </w:pPr>
      <w:r w:rsidRPr="004A04DC">
        <w:rPr>
          <w:b/>
          <w:color w:val="C7000B"/>
        </w:rPr>
        <w:t xml:space="preserve">    (4321, 'tpcds', 'Lily'), </w:t>
      </w:r>
    </w:p>
    <w:p w14:paraId="00002D24" w14:textId="77777777" w:rsidR="00BF0947" w:rsidRPr="004A04DC" w:rsidRDefault="00BF0947" w:rsidP="00BF0947">
      <w:pPr>
        <w:pStyle w:val="afffff2"/>
        <w:rPr>
          <w:b/>
          <w:color w:val="C7000B"/>
        </w:rPr>
      </w:pPr>
      <w:r w:rsidRPr="004A04DC">
        <w:rPr>
          <w:b/>
          <w:color w:val="C7000B"/>
        </w:rPr>
        <w:t>(9527, 'world', 'James');</w:t>
      </w:r>
    </w:p>
    <w:p w14:paraId="6DCE5804" w14:textId="77777777" w:rsidR="00BF0947" w:rsidRDefault="00BF0947" w:rsidP="00AD092B">
      <w:pPr>
        <w:pStyle w:val="1e"/>
      </w:pPr>
      <w:r>
        <w:rPr>
          <w:rFonts w:hint="eastAsia"/>
        </w:rPr>
        <w:t>执行截图如下：</w:t>
      </w:r>
    </w:p>
    <w:p w14:paraId="37C3DD67" w14:textId="3BC12CE7" w:rsidR="00BF0947" w:rsidRDefault="00F914C1" w:rsidP="00AD092B">
      <w:pPr>
        <w:pStyle w:val="1e"/>
      </w:pPr>
      <w:r>
        <w:rPr>
          <w:noProof/>
        </w:rPr>
        <w:drawing>
          <wp:inline distT="0" distB="0" distL="0" distR="0" wp14:anchorId="541E6A46" wp14:editId="64BE0317">
            <wp:extent cx="3600000" cy="2307600"/>
            <wp:effectExtent l="19050" t="19050" r="19685" b="16510"/>
            <wp:docPr id="109" name="图片 109" descr="C:\Users\swx941157\AppData\Roaming\eSpace_Desktop\UserData\swx941157\imagefiles\originalImgfiles\36CD711C-4E37-47DF-ADC6-85E9CF4B27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x941157\AppData\Roaming\eSpace_Desktop\UserData\swx941157\imagefiles\originalImgfiles\36CD711C-4E37-47DF-ADC6-85E9CF4B27B4.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9749"/>
                    <a:stretch/>
                  </pic:blipFill>
                  <pic:spPr bwMode="auto">
                    <a:xfrm>
                      <a:off x="0" y="0"/>
                      <a:ext cx="3600000" cy="23076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C62D9" w14:textId="21D06199" w:rsidR="00BF0947" w:rsidRDefault="00BF0947" w:rsidP="00AD092B">
      <w:pPr>
        <w:pStyle w:val="1e"/>
      </w:pPr>
      <w:r>
        <w:rPr>
          <w:rFonts w:hint="eastAsia"/>
        </w:rPr>
        <w:t>如果需要向表中插入多条数据，除此命令外，也可以多次执行插入一行数据命令实现。但是建议使用此命令可以提升效率。</w:t>
      </w:r>
    </w:p>
    <w:p w14:paraId="286D78E4" w14:textId="77777777" w:rsidR="008F591B" w:rsidRDefault="008F591B">
      <w:pPr>
        <w:pStyle w:val="30"/>
      </w:pPr>
      <w:r>
        <w:rPr>
          <w:rFonts w:hint="eastAsia"/>
        </w:rPr>
        <w:t>查询表中的数据：</w:t>
      </w:r>
    </w:p>
    <w:p w14:paraId="05946182" w14:textId="42FB0379" w:rsidR="008F591B" w:rsidRPr="004A04DC" w:rsidRDefault="008F591B" w:rsidP="008F591B">
      <w:pPr>
        <w:pStyle w:val="afffff2"/>
        <w:rPr>
          <w:b/>
          <w:color w:val="C7000B"/>
        </w:rPr>
      </w:pPr>
      <w:r w:rsidRPr="004A04DC">
        <w:rPr>
          <w:b/>
          <w:color w:val="C7000B"/>
        </w:rPr>
        <w:t>SELECT * FROM customer_t1;</w:t>
      </w:r>
    </w:p>
    <w:p w14:paraId="52F9F2D4" w14:textId="77777777" w:rsidR="00EA7D15" w:rsidRDefault="00EA7D15" w:rsidP="00AD092B">
      <w:pPr>
        <w:pStyle w:val="1e"/>
      </w:pPr>
      <w:r>
        <w:rPr>
          <w:rFonts w:hint="eastAsia"/>
        </w:rPr>
        <w:t>执行截图如下：</w:t>
      </w:r>
    </w:p>
    <w:p w14:paraId="7262C74D" w14:textId="556C5DCD" w:rsidR="00EA7D15" w:rsidRPr="008F591B" w:rsidRDefault="00EA7D15" w:rsidP="00AD092B">
      <w:pPr>
        <w:pStyle w:val="1e"/>
      </w:pPr>
      <w:r>
        <w:rPr>
          <w:noProof/>
        </w:rPr>
        <w:lastRenderedPageBreak/>
        <w:drawing>
          <wp:inline distT="0" distB="0" distL="0" distR="0" wp14:anchorId="0F1081BE" wp14:editId="00EED30C">
            <wp:extent cx="4320000" cy="2253600"/>
            <wp:effectExtent l="19050" t="19050" r="23495" b="13970"/>
            <wp:docPr id="110" name="图片 110" descr="C:\Users\swx941157\AppData\Roaming\eSpace_Desktop\UserData\swx941157\imagefiles\originalImgfiles\C9E79EEC-003D-4358-8746-1112AE748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wx941157\AppData\Roaming\eSpace_Desktop\UserData\swx941157\imagefiles\originalImgfiles\C9E79EEC-003D-4358-8746-1112AE7486A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2253600"/>
                    </a:xfrm>
                    <a:prstGeom prst="rect">
                      <a:avLst/>
                    </a:prstGeom>
                    <a:noFill/>
                    <a:ln>
                      <a:solidFill>
                        <a:schemeClr val="bg1">
                          <a:lumMod val="85000"/>
                        </a:schemeClr>
                      </a:solidFill>
                    </a:ln>
                  </pic:spPr>
                </pic:pic>
              </a:graphicData>
            </a:graphic>
          </wp:inline>
        </w:drawing>
      </w:r>
    </w:p>
    <w:p w14:paraId="74556910" w14:textId="77777777" w:rsidR="00BF0947" w:rsidRPr="00525181" w:rsidRDefault="00BF0947" w:rsidP="002F7F1F">
      <w:pPr>
        <w:pStyle w:val="4"/>
      </w:pPr>
      <w:r w:rsidRPr="00525181">
        <w:t>从指定表插入数据到当前表</w:t>
      </w:r>
    </w:p>
    <w:p w14:paraId="051EDD85" w14:textId="77777777" w:rsidR="00BF0947" w:rsidRPr="00525181" w:rsidRDefault="00BF0947">
      <w:pPr>
        <w:pStyle w:val="30"/>
      </w:pPr>
      <w:r w:rsidRPr="00525181">
        <w:t>如果从指定表插入数据到当前表，例如在数据库中创建了一个表</w:t>
      </w:r>
      <w:r w:rsidRPr="00525181">
        <w:t>customer_t1</w:t>
      </w:r>
      <w:r w:rsidRPr="00525181">
        <w:t>的备份表</w:t>
      </w:r>
      <w:r w:rsidRPr="00525181">
        <w:t>customer_t2</w:t>
      </w:r>
      <w:r w:rsidRPr="00525181">
        <w:t>，现在需要将表</w:t>
      </w:r>
      <w:r w:rsidRPr="00525181">
        <w:t>customer_t1</w:t>
      </w:r>
      <w:r w:rsidRPr="00525181">
        <w:t>中的数据插入到表</w:t>
      </w:r>
      <w:r w:rsidRPr="00525181">
        <w:t>customer_t2</w:t>
      </w:r>
      <w:r w:rsidRPr="00525181">
        <w:t>中，则可以执行如下命令。</w:t>
      </w:r>
    </w:p>
    <w:p w14:paraId="0C24EB65" w14:textId="037C85A1" w:rsidR="00BF0947" w:rsidRPr="004A04DC" w:rsidRDefault="00BF0947" w:rsidP="000A783D">
      <w:pPr>
        <w:pStyle w:val="afffff2"/>
        <w:rPr>
          <w:b/>
          <w:color w:val="C7000B"/>
        </w:rPr>
      </w:pPr>
      <w:r w:rsidRPr="004A04DC">
        <w:rPr>
          <w:b/>
          <w:color w:val="C7000B"/>
        </w:rPr>
        <w:t xml:space="preserve">CREATE TABLE customer_t2 </w:t>
      </w:r>
    </w:p>
    <w:p w14:paraId="7F673E61" w14:textId="77777777" w:rsidR="00BF0947" w:rsidRPr="004A04DC" w:rsidRDefault="00BF0947" w:rsidP="000A783D">
      <w:pPr>
        <w:pStyle w:val="afffff2"/>
        <w:rPr>
          <w:b/>
          <w:color w:val="C7000B"/>
        </w:rPr>
      </w:pPr>
      <w:r w:rsidRPr="004A04DC">
        <w:rPr>
          <w:b/>
          <w:color w:val="C7000B"/>
        </w:rPr>
        <w:t xml:space="preserve">( </w:t>
      </w:r>
    </w:p>
    <w:p w14:paraId="75B282D8" w14:textId="647075FE" w:rsidR="00347664" w:rsidRPr="004A04DC" w:rsidRDefault="00BF0947" w:rsidP="00347664">
      <w:pPr>
        <w:pStyle w:val="afffff2"/>
        <w:ind w:firstLine="343"/>
        <w:rPr>
          <w:b/>
          <w:color w:val="C7000B"/>
        </w:rPr>
      </w:pPr>
      <w:r w:rsidRPr="004A04DC">
        <w:rPr>
          <w:b/>
          <w:color w:val="C7000B"/>
        </w:rPr>
        <w:t xml:space="preserve">c_customer_sk             integer,     </w:t>
      </w:r>
    </w:p>
    <w:p w14:paraId="0E07EB44" w14:textId="5C5282CA" w:rsidR="00BF0947" w:rsidRPr="004A04DC" w:rsidRDefault="00BF0947" w:rsidP="00347664">
      <w:pPr>
        <w:pStyle w:val="afffff2"/>
        <w:ind w:firstLine="343"/>
        <w:rPr>
          <w:b/>
          <w:color w:val="C7000B"/>
        </w:rPr>
      </w:pPr>
      <w:r w:rsidRPr="004A04DC">
        <w:rPr>
          <w:b/>
          <w:color w:val="C7000B"/>
        </w:rPr>
        <w:t xml:space="preserve">c_customer_id             </w:t>
      </w:r>
      <w:proofErr w:type="gramStart"/>
      <w:r w:rsidRPr="004A04DC">
        <w:rPr>
          <w:b/>
          <w:color w:val="C7000B"/>
        </w:rPr>
        <w:t>char(</w:t>
      </w:r>
      <w:proofErr w:type="gramEnd"/>
      <w:r w:rsidRPr="004A04DC">
        <w:rPr>
          <w:b/>
          <w:color w:val="C7000B"/>
        </w:rPr>
        <w:t xml:space="preserve">5), </w:t>
      </w:r>
    </w:p>
    <w:p w14:paraId="60D94640" w14:textId="77777777" w:rsidR="00BF0947" w:rsidRPr="004A04DC" w:rsidRDefault="00BF0947" w:rsidP="000A783D">
      <w:pPr>
        <w:pStyle w:val="afffff2"/>
        <w:rPr>
          <w:b/>
          <w:color w:val="C7000B"/>
        </w:rPr>
      </w:pPr>
      <w:r w:rsidRPr="004A04DC">
        <w:rPr>
          <w:b/>
          <w:color w:val="C7000B"/>
        </w:rPr>
        <w:t xml:space="preserve">    c_first_name              </w:t>
      </w:r>
      <w:proofErr w:type="gramStart"/>
      <w:r w:rsidRPr="004A04DC">
        <w:rPr>
          <w:b/>
          <w:color w:val="C7000B"/>
        </w:rPr>
        <w:t>char(</w:t>
      </w:r>
      <w:proofErr w:type="gramEnd"/>
      <w:r w:rsidRPr="004A04DC">
        <w:rPr>
          <w:b/>
          <w:color w:val="C7000B"/>
        </w:rPr>
        <w:t xml:space="preserve">6), </w:t>
      </w:r>
    </w:p>
    <w:p w14:paraId="0A68E816" w14:textId="77777777" w:rsidR="00BF0947" w:rsidRPr="004A04DC" w:rsidRDefault="00BF0947" w:rsidP="000A783D">
      <w:pPr>
        <w:pStyle w:val="afffff2"/>
        <w:rPr>
          <w:b/>
          <w:color w:val="C7000B"/>
        </w:rPr>
      </w:pPr>
      <w:r w:rsidRPr="004A04DC">
        <w:rPr>
          <w:b/>
          <w:color w:val="C7000B"/>
        </w:rPr>
        <w:t xml:space="preserve">    c_last_name               </w:t>
      </w:r>
      <w:proofErr w:type="gramStart"/>
      <w:r w:rsidRPr="004A04DC">
        <w:rPr>
          <w:b/>
          <w:color w:val="C7000B"/>
        </w:rPr>
        <w:t>char(</w:t>
      </w:r>
      <w:proofErr w:type="gramEnd"/>
      <w:r w:rsidRPr="004A04DC">
        <w:rPr>
          <w:b/>
          <w:color w:val="C7000B"/>
        </w:rPr>
        <w:t xml:space="preserve">8) </w:t>
      </w:r>
    </w:p>
    <w:p w14:paraId="759C3781" w14:textId="77777777" w:rsidR="00BF0947" w:rsidRDefault="00BF0947" w:rsidP="000A783D">
      <w:pPr>
        <w:pStyle w:val="afffff2"/>
        <w:rPr>
          <w:b/>
          <w:color w:val="C7000B"/>
        </w:rPr>
      </w:pPr>
      <w:r w:rsidRPr="004A04DC">
        <w:rPr>
          <w:b/>
          <w:color w:val="C7000B"/>
        </w:rPr>
        <w:t>);</w:t>
      </w:r>
      <w:r w:rsidRPr="000A783D">
        <w:rPr>
          <w:b/>
          <w:color w:val="C7000B"/>
        </w:rPr>
        <w:t xml:space="preserve"> </w:t>
      </w:r>
    </w:p>
    <w:p w14:paraId="220345C9" w14:textId="77777777" w:rsidR="000A783D" w:rsidRDefault="000A783D" w:rsidP="00AD092B">
      <w:pPr>
        <w:pStyle w:val="1e"/>
      </w:pPr>
      <w:r>
        <w:rPr>
          <w:rFonts w:hint="eastAsia"/>
        </w:rPr>
        <w:t>执行截图如下：</w:t>
      </w:r>
    </w:p>
    <w:p w14:paraId="3C7DF822" w14:textId="2F33F630" w:rsidR="000A783D" w:rsidRPr="000A783D" w:rsidRDefault="00EA7D15" w:rsidP="00AD092B">
      <w:pPr>
        <w:pStyle w:val="1e"/>
        <w:rPr>
          <w:shd w:val="pct15" w:color="auto" w:fill="FFFFFF"/>
        </w:rPr>
      </w:pPr>
      <w:r>
        <w:rPr>
          <w:noProof/>
        </w:rPr>
        <w:drawing>
          <wp:inline distT="0" distB="0" distL="0" distR="0" wp14:anchorId="58969998" wp14:editId="7D7720C2">
            <wp:extent cx="3600000" cy="2311200"/>
            <wp:effectExtent l="19050" t="19050" r="19685" b="13335"/>
            <wp:docPr id="113" name="图片 113" descr="C:\Users\swx941157\AppData\Roaming\eSpace_Desktop\UserData\swx941157\imagefiles\5F3F9F76-EB1F-4816-A8F6-712AC388A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wx941157\AppData\Roaming\eSpace_Desktop\UserData\swx941157\imagefiles\5F3F9F76-EB1F-4816-A8F6-712AC388AF97.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166"/>
                    <a:stretch/>
                  </pic:blipFill>
                  <pic:spPr bwMode="auto">
                    <a:xfrm>
                      <a:off x="0" y="0"/>
                      <a:ext cx="3600000" cy="23112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45B224" w14:textId="77777777" w:rsidR="000A783D" w:rsidRDefault="000A783D">
      <w:pPr>
        <w:pStyle w:val="30"/>
      </w:pPr>
      <w:r>
        <w:rPr>
          <w:rFonts w:hint="eastAsia"/>
        </w:rPr>
        <w:t>插入数据：</w:t>
      </w:r>
    </w:p>
    <w:p w14:paraId="20138452" w14:textId="2BCFCB3F" w:rsidR="00BF0947" w:rsidRPr="004A04DC" w:rsidRDefault="000A783D" w:rsidP="000A783D">
      <w:pPr>
        <w:pStyle w:val="afffff2"/>
        <w:rPr>
          <w:b/>
          <w:color w:val="C7000B"/>
        </w:rPr>
      </w:pPr>
      <w:r w:rsidRPr="004A04DC">
        <w:rPr>
          <w:b/>
          <w:color w:val="C7000B"/>
        </w:rPr>
        <w:t>INSERT INTO customer_t2 SELECT * FROM customer_t1;</w:t>
      </w:r>
    </w:p>
    <w:p w14:paraId="336FBFD9" w14:textId="77777777" w:rsidR="000A783D" w:rsidRDefault="000A783D" w:rsidP="00AD092B">
      <w:pPr>
        <w:pStyle w:val="1e"/>
      </w:pPr>
      <w:r>
        <w:rPr>
          <w:rFonts w:hint="eastAsia"/>
        </w:rPr>
        <w:t>执行截图如下：</w:t>
      </w:r>
    </w:p>
    <w:p w14:paraId="35890717" w14:textId="1EFCECD6" w:rsidR="008F591B" w:rsidRDefault="00EA7D15" w:rsidP="00AD092B">
      <w:pPr>
        <w:pStyle w:val="1e"/>
      </w:pPr>
      <w:bookmarkStart w:id="41" w:name="_GoBack"/>
      <w:r>
        <w:rPr>
          <w:noProof/>
        </w:rPr>
        <w:lastRenderedPageBreak/>
        <w:drawing>
          <wp:inline distT="0" distB="0" distL="0" distR="0" wp14:anchorId="21B9C77F" wp14:editId="5E30B766">
            <wp:extent cx="3600000" cy="2293200"/>
            <wp:effectExtent l="19050" t="19050" r="19685" b="12065"/>
            <wp:docPr id="119" name="图片 119" descr="C:\Users\swx941157\AppData\Roaming\eSpace_Desktop\UserData\swx941157\imagefiles\2FACC526-98C8-4DD6-B443-E7CC3643D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wx941157\AppData\Roaming\eSpace_Desktop\UserData\swx941157\imagefiles\2FACC526-98C8-4DD6-B443-E7CC3643DDAC.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3886"/>
                    <a:stretch/>
                  </pic:blipFill>
                  <pic:spPr bwMode="auto">
                    <a:xfrm>
                      <a:off x="0" y="0"/>
                      <a:ext cx="3600000" cy="22932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41"/>
    </w:p>
    <w:p w14:paraId="64E1BE8B" w14:textId="387D41C8" w:rsidR="008F591B" w:rsidRDefault="008F591B">
      <w:pPr>
        <w:pStyle w:val="30"/>
      </w:pPr>
      <w:r>
        <w:rPr>
          <w:rFonts w:hint="eastAsia"/>
        </w:rPr>
        <w:t>查询表中的数据：</w:t>
      </w:r>
    </w:p>
    <w:p w14:paraId="38515C04" w14:textId="2C74D73F" w:rsidR="008F591B" w:rsidRPr="004A04DC" w:rsidRDefault="008F591B" w:rsidP="008F591B">
      <w:pPr>
        <w:pStyle w:val="afffff2"/>
        <w:rPr>
          <w:b/>
          <w:color w:val="C7000B"/>
        </w:rPr>
      </w:pPr>
      <w:r w:rsidRPr="004A04DC">
        <w:rPr>
          <w:b/>
          <w:color w:val="C7000B"/>
        </w:rPr>
        <w:t>SELECT * FROM customer_t2;</w:t>
      </w:r>
    </w:p>
    <w:p w14:paraId="6C1D0E7D" w14:textId="77777777" w:rsidR="008F591B" w:rsidRDefault="008F591B" w:rsidP="00AD092B">
      <w:pPr>
        <w:pStyle w:val="1e"/>
      </w:pPr>
      <w:r>
        <w:rPr>
          <w:rFonts w:hint="eastAsia"/>
        </w:rPr>
        <w:t>执行截图如下：</w:t>
      </w:r>
    </w:p>
    <w:p w14:paraId="00A427ED" w14:textId="1D591169" w:rsidR="008F591B" w:rsidRDefault="00EA7D15" w:rsidP="00AD092B">
      <w:pPr>
        <w:pStyle w:val="1e"/>
      </w:pPr>
      <w:r>
        <w:rPr>
          <w:noProof/>
        </w:rPr>
        <w:drawing>
          <wp:inline distT="0" distB="0" distL="0" distR="0" wp14:anchorId="38A29EB5" wp14:editId="65233153">
            <wp:extent cx="4320000" cy="2574000"/>
            <wp:effectExtent l="19050" t="19050" r="23495" b="17145"/>
            <wp:docPr id="126" name="图片 126" descr="C:\Users\swx941157\AppData\Roaming\eSpace_Desktop\UserData\swx941157\imagefiles\originalImgfiles\5C2F91CF-52F9-42A1-8F08-22B945F63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wx941157\AppData\Roaming\eSpace_Desktop\UserData\swx941157\imagefiles\originalImgfiles\5C2F91CF-52F9-42A1-8F08-22B945F6312A.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379"/>
                    <a:stretch/>
                  </pic:blipFill>
                  <pic:spPr bwMode="auto">
                    <a:xfrm>
                      <a:off x="0" y="0"/>
                      <a:ext cx="4320000" cy="25740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2597D4" w14:textId="52BEB297" w:rsidR="00EA7D15" w:rsidRPr="008F591B" w:rsidRDefault="00EA7D15" w:rsidP="00AD092B">
      <w:pPr>
        <w:pStyle w:val="1e"/>
      </w:pPr>
      <w:r>
        <w:t>和</w:t>
      </w:r>
      <w:r>
        <w:t>customer_t1</w:t>
      </w:r>
      <w:r>
        <w:t>表中数据一致</w:t>
      </w:r>
      <w:r>
        <w:rPr>
          <w:rFonts w:hint="eastAsia"/>
        </w:rPr>
        <w:t>。</w:t>
      </w:r>
    </w:p>
    <w:p w14:paraId="734CFC31" w14:textId="6B601A42" w:rsidR="000A783D" w:rsidRDefault="000A783D">
      <w:pPr>
        <w:pStyle w:val="30"/>
      </w:pPr>
      <w:r w:rsidRPr="00525181">
        <w:t>删除备份表</w:t>
      </w:r>
      <w:r>
        <w:rPr>
          <w:rFonts w:hint="eastAsia"/>
        </w:rPr>
        <w:t>：</w:t>
      </w:r>
    </w:p>
    <w:p w14:paraId="60DC3FA0" w14:textId="5F12A387" w:rsidR="000A783D" w:rsidRPr="004A04DC" w:rsidRDefault="000A783D" w:rsidP="000A783D">
      <w:pPr>
        <w:pStyle w:val="afffff2"/>
        <w:rPr>
          <w:b/>
          <w:color w:val="C7000B"/>
        </w:rPr>
      </w:pPr>
      <w:r w:rsidRPr="004A04DC">
        <w:rPr>
          <w:b/>
          <w:color w:val="C7000B"/>
        </w:rPr>
        <w:t>DROP TABLE customer_t2 CASCADE;</w:t>
      </w:r>
    </w:p>
    <w:p w14:paraId="43331171" w14:textId="77777777" w:rsidR="000A783D" w:rsidRDefault="000A783D" w:rsidP="00AD092B">
      <w:pPr>
        <w:pStyle w:val="1e"/>
      </w:pPr>
      <w:r>
        <w:rPr>
          <w:rFonts w:hint="eastAsia"/>
        </w:rPr>
        <w:t>执行截图如下：</w:t>
      </w:r>
    </w:p>
    <w:p w14:paraId="49169F51" w14:textId="402CF7B0" w:rsidR="000A783D" w:rsidRPr="000A783D" w:rsidRDefault="00EA7D15" w:rsidP="00AD092B">
      <w:pPr>
        <w:pStyle w:val="1e"/>
      </w:pPr>
      <w:r>
        <w:rPr>
          <w:noProof/>
        </w:rPr>
        <w:lastRenderedPageBreak/>
        <w:drawing>
          <wp:inline distT="0" distB="0" distL="0" distR="0" wp14:anchorId="317E026A" wp14:editId="17271C59">
            <wp:extent cx="3600000" cy="2260800"/>
            <wp:effectExtent l="19050" t="19050" r="19685" b="25400"/>
            <wp:docPr id="131" name="图片 131" descr="C:\Users\swx941157\AppData\Roaming\eSpace_Desktop\UserData\swx941157\imagefiles\64DA61C1-023B-44D0-8F48-F383C8D67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wx941157\AppData\Roaming\eSpace_Desktop\UserData\swx941157\imagefiles\64DA61C1-023B-44D0-8F48-F383C8D67436.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3891"/>
                    <a:stretch/>
                  </pic:blipFill>
                  <pic:spPr bwMode="auto">
                    <a:xfrm>
                      <a:off x="0" y="0"/>
                      <a:ext cx="3600000" cy="22608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68CD5E" w14:textId="433796CE" w:rsidR="00C56CFD" w:rsidRDefault="00C56CFD" w:rsidP="002F7F1F">
      <w:pPr>
        <w:pStyle w:val="4"/>
      </w:pPr>
      <w:r w:rsidRPr="002D4E31">
        <w:t>更新数据</w:t>
      </w:r>
    </w:p>
    <w:p w14:paraId="276DAE26" w14:textId="77777777" w:rsidR="007D3C5E" w:rsidRPr="00525181" w:rsidRDefault="007D3C5E" w:rsidP="00AD092B">
      <w:pPr>
        <w:pStyle w:val="1e"/>
      </w:pPr>
      <w:r w:rsidRPr="00525181">
        <w:t>修改已经存储在数据库中数据的行为叫做更新。用户可以更新单独一行，所有行或者指定的部分行。还可以独立更新每个字段，而其他字段则不受影响。</w:t>
      </w:r>
    </w:p>
    <w:p w14:paraId="64B30DF0" w14:textId="42DE52BD" w:rsidR="00742EB7" w:rsidRDefault="004D670C" w:rsidP="00B931ED">
      <w:pPr>
        <w:pStyle w:val="41"/>
        <w:rPr>
          <w:rFonts w:hint="eastAsia"/>
        </w:rPr>
      </w:pPr>
      <w:r w:rsidRPr="00525181">
        <w:t>将表</w:t>
      </w:r>
      <w:r w:rsidRPr="00525181">
        <w:t>customer_t1</w:t>
      </w:r>
      <w:r w:rsidRPr="00525181">
        <w:t>中</w:t>
      </w:r>
      <w:r w:rsidRPr="00525181">
        <w:t>c_customer_sk</w:t>
      </w:r>
      <w:r w:rsidRPr="00525181">
        <w:t>为</w:t>
      </w:r>
      <w:r w:rsidRPr="00525181">
        <w:t>9527</w:t>
      </w:r>
      <w:r>
        <w:t>的数据的</w:t>
      </w:r>
      <w:r>
        <w:t>c_first_name</w:t>
      </w:r>
      <w:r>
        <w:t>字段重新定义为</w:t>
      </w:r>
      <w:r>
        <w:t>John:</w:t>
      </w:r>
    </w:p>
    <w:p w14:paraId="32C81F96" w14:textId="6A98E448" w:rsidR="004C7440" w:rsidRPr="004A04DC" w:rsidRDefault="004C7440" w:rsidP="004D670C">
      <w:pPr>
        <w:pStyle w:val="afffff2"/>
        <w:rPr>
          <w:b/>
          <w:color w:val="C7000B"/>
        </w:rPr>
      </w:pPr>
      <w:r w:rsidRPr="004A04DC">
        <w:rPr>
          <w:b/>
          <w:color w:val="C7000B"/>
        </w:rPr>
        <w:t>UPDATE customer_t1 SET c_first_name = 'John' WHERE c_customer_sk = 9527;</w:t>
      </w:r>
    </w:p>
    <w:p w14:paraId="0881E3B6" w14:textId="77777777" w:rsidR="004C7440" w:rsidRDefault="004C7440" w:rsidP="00AD092B">
      <w:pPr>
        <w:pStyle w:val="1e"/>
      </w:pPr>
      <w:r>
        <w:rPr>
          <w:rFonts w:hint="eastAsia"/>
        </w:rPr>
        <w:t>执行截图如下：</w:t>
      </w:r>
    </w:p>
    <w:p w14:paraId="3B3E0BA1" w14:textId="75BEA565" w:rsidR="004C7440" w:rsidRPr="004D670C" w:rsidRDefault="004C7440" w:rsidP="00AD092B">
      <w:pPr>
        <w:pStyle w:val="1e"/>
      </w:pPr>
      <w:r>
        <w:rPr>
          <w:noProof/>
        </w:rPr>
        <w:drawing>
          <wp:inline distT="0" distB="0" distL="0" distR="0" wp14:anchorId="42B89611" wp14:editId="5277398E">
            <wp:extent cx="3600000" cy="2005200"/>
            <wp:effectExtent l="19050" t="19050" r="19685" b="14605"/>
            <wp:docPr id="136" name="图片 136" descr="C:\Users\swx941157\AppData\Roaming\eSpace_Desktop\UserData\swx941157\imagefiles\originalImgfiles\DBA2BDAC-789A-4919-9C64-C7EAB1EB37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wx941157\AppData\Roaming\eSpace_Desktop\UserData\swx941157\imagefiles\originalImgfiles\DBA2BDAC-789A-4919-9C64-C7EAB1EB376C.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1362"/>
                    <a:stretch/>
                  </pic:blipFill>
                  <pic:spPr bwMode="auto">
                    <a:xfrm>
                      <a:off x="0" y="0"/>
                      <a:ext cx="3600000" cy="20052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A28D" w14:textId="35D69365" w:rsidR="007D3C5E" w:rsidRPr="00525181" w:rsidRDefault="004D670C" w:rsidP="00B931ED">
      <w:pPr>
        <w:pStyle w:val="41"/>
        <w:rPr>
          <w:rFonts w:hint="eastAsia"/>
        </w:rPr>
      </w:pPr>
      <w:r>
        <w:t>目前版本中</w:t>
      </w:r>
      <w:proofErr w:type="gramStart"/>
      <w:r>
        <w:t>分布键列不</w:t>
      </w:r>
      <w:proofErr w:type="gramEnd"/>
      <w:r>
        <w:t>允许被更新</w:t>
      </w:r>
      <w:r>
        <w:rPr>
          <w:rFonts w:hint="eastAsia"/>
        </w:rPr>
        <w:t>，</w:t>
      </w:r>
      <w:r>
        <w:t>例如</w:t>
      </w:r>
      <w:r w:rsidR="007D3C5E" w:rsidRPr="00525181">
        <w:t>将表</w:t>
      </w:r>
      <w:r w:rsidR="007D3C5E" w:rsidRPr="00525181">
        <w:t>customer_t1</w:t>
      </w:r>
      <w:r w:rsidR="007D3C5E" w:rsidRPr="00525181">
        <w:t>中</w:t>
      </w:r>
      <w:r w:rsidR="007D3C5E" w:rsidRPr="00525181">
        <w:t>c_customer_sk</w:t>
      </w:r>
      <w:r w:rsidR="007D3C5E" w:rsidRPr="00525181">
        <w:t>为</w:t>
      </w:r>
      <w:r w:rsidR="007D3C5E" w:rsidRPr="00525181">
        <w:t>9527</w:t>
      </w:r>
      <w:r w:rsidR="007D3C5E">
        <w:t>的字段</w:t>
      </w:r>
      <w:r w:rsidR="007D3C5E" w:rsidRPr="00525181">
        <w:t>重新定义为</w:t>
      </w:r>
      <w:r w:rsidR="007D3C5E" w:rsidRPr="00525181">
        <w:t>9876</w:t>
      </w:r>
      <w:r>
        <w:rPr>
          <w:rFonts w:hint="eastAsia"/>
        </w:rPr>
        <w:t>，</w:t>
      </w:r>
      <w:r>
        <w:t>就会报错</w:t>
      </w:r>
      <w:r w:rsidR="007D3C5E" w:rsidRPr="00525181">
        <w:t>：</w:t>
      </w:r>
    </w:p>
    <w:p w14:paraId="6D6EBE48" w14:textId="0FAE9120" w:rsidR="007D3C5E" w:rsidRPr="004A04DC" w:rsidRDefault="007D3C5E" w:rsidP="007D3C5E">
      <w:pPr>
        <w:pStyle w:val="afffff2"/>
        <w:rPr>
          <w:b/>
          <w:color w:val="C7000B"/>
        </w:rPr>
      </w:pPr>
      <w:r w:rsidRPr="004A04DC">
        <w:rPr>
          <w:b/>
          <w:color w:val="C7000B"/>
        </w:rPr>
        <w:t>UPDATE customer_t1 SET c_customer_sk = 9876 WHERE c_customer_sk = 9527;</w:t>
      </w:r>
    </w:p>
    <w:p w14:paraId="24E242B6" w14:textId="77777777" w:rsidR="007D3C5E" w:rsidRDefault="007D3C5E" w:rsidP="00AD092B">
      <w:pPr>
        <w:pStyle w:val="1e"/>
      </w:pPr>
      <w:r>
        <w:rPr>
          <w:rFonts w:hint="eastAsia"/>
        </w:rPr>
        <w:t>执行截图如下：</w:t>
      </w:r>
    </w:p>
    <w:p w14:paraId="09AD91C4" w14:textId="1FA17FF2" w:rsidR="007D3C5E" w:rsidRDefault="004D670C" w:rsidP="00AD092B">
      <w:pPr>
        <w:pStyle w:val="1e"/>
      </w:pPr>
      <w:r>
        <w:rPr>
          <w:noProof/>
        </w:rPr>
        <w:lastRenderedPageBreak/>
        <mc:AlternateContent>
          <mc:Choice Requires="wps">
            <w:drawing>
              <wp:anchor distT="0" distB="0" distL="114300" distR="114300" simplePos="0" relativeHeight="251834368" behindDoc="0" locked="0" layoutInCell="1" allowOverlap="1" wp14:anchorId="11424A1E" wp14:editId="3A4D561C">
                <wp:simplePos x="0" y="0"/>
                <wp:positionH relativeFrom="column">
                  <wp:posOffset>1480820</wp:posOffset>
                </wp:positionH>
                <wp:positionV relativeFrom="paragraph">
                  <wp:posOffset>2383790</wp:posOffset>
                </wp:positionV>
                <wp:extent cx="2708030" cy="137734"/>
                <wp:effectExtent l="19050" t="19050" r="16510" b="15240"/>
                <wp:wrapNone/>
                <wp:docPr id="134" name="矩形 134"/>
                <wp:cNvGraphicFramePr/>
                <a:graphic xmlns:a="http://schemas.openxmlformats.org/drawingml/2006/main">
                  <a:graphicData uri="http://schemas.microsoft.com/office/word/2010/wordprocessingShape">
                    <wps:wsp>
                      <wps:cNvSpPr/>
                      <wps:spPr>
                        <a:xfrm>
                          <a:off x="0" y="0"/>
                          <a:ext cx="2708030" cy="1377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89E03" id="矩形 134" o:spid="_x0000_s1026" style="position:absolute;left:0;text-align:left;margin-left:116.6pt;margin-top:187.7pt;width:213.25pt;height:10.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" filled="f" strokecolor="#c7000b" strokeweight="2.25pt"/>
            </w:pict>
          </mc:Fallback>
        </mc:AlternateContent>
      </w:r>
      <w:r w:rsidR="00CE0ECC" w:rsidRPr="00CE0ECC">
        <w:rPr>
          <w:noProof/>
        </w:rPr>
        <w:t xml:space="preserve"> </w:t>
      </w:r>
      <w:r w:rsidR="00CE0ECC">
        <w:rPr>
          <w:noProof/>
        </w:rPr>
        <w:drawing>
          <wp:inline distT="0" distB="0" distL="0" distR="0" wp14:anchorId="1439DCC0" wp14:editId="4680E737">
            <wp:extent cx="3578225" cy="2587285"/>
            <wp:effectExtent l="0" t="0" r="3175"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3160" cy="2590853"/>
                    </a:xfrm>
                    <a:prstGeom prst="rect">
                      <a:avLst/>
                    </a:prstGeom>
                  </pic:spPr>
                </pic:pic>
              </a:graphicData>
            </a:graphic>
          </wp:inline>
        </w:drawing>
      </w:r>
    </w:p>
    <w:p w14:paraId="6271D9D9" w14:textId="7A83AD3C" w:rsidR="007D3C5E" w:rsidRDefault="007D3C5E" w:rsidP="00AD092B">
      <w:pPr>
        <w:pStyle w:val="1e"/>
      </w:pPr>
      <w:r w:rsidRPr="00525181">
        <w:t>这里的表名称也可以使用模式名修饰，否则会从默认的模式路径找到这个表。</w:t>
      </w:r>
      <w:r w:rsidRPr="00525181">
        <w:t>SET</w:t>
      </w:r>
      <w:r w:rsidRPr="00525181">
        <w:t>后面紧跟字段和新的字段值。新的字段</w:t>
      </w:r>
      <w:proofErr w:type="gramStart"/>
      <w:r w:rsidRPr="00525181">
        <w:t>值不仅</w:t>
      </w:r>
      <w:proofErr w:type="gramEnd"/>
      <w:r w:rsidRPr="00525181">
        <w:t>可以是常量，也可以是变量表达式。</w:t>
      </w:r>
    </w:p>
    <w:p w14:paraId="01626704" w14:textId="7CA4E590" w:rsidR="007D3C5E" w:rsidRPr="00525181" w:rsidRDefault="007D3C5E" w:rsidP="00B931ED">
      <w:pPr>
        <w:pStyle w:val="41"/>
        <w:rPr>
          <w:rFonts w:hint="eastAsia"/>
        </w:rPr>
      </w:pPr>
      <w:r>
        <w:t>比如</w:t>
      </w:r>
      <w:r>
        <w:rPr>
          <w:rFonts w:hint="eastAsia"/>
        </w:rPr>
        <w:t>，</w:t>
      </w:r>
      <w:r w:rsidR="00581AB5" w:rsidRPr="00525181">
        <w:t>将表</w:t>
      </w:r>
      <w:r w:rsidR="00581AB5" w:rsidRPr="00525181">
        <w:t>customer_t1</w:t>
      </w:r>
      <w:r w:rsidR="00581AB5" w:rsidRPr="00525181">
        <w:t>中</w:t>
      </w:r>
      <w:r w:rsidR="00581AB5" w:rsidRPr="00525181">
        <w:t>c_customer_sk</w:t>
      </w:r>
      <w:r w:rsidR="00581AB5" w:rsidRPr="00525181">
        <w:t>为</w:t>
      </w:r>
      <w:r w:rsidR="00581AB5" w:rsidRPr="00525181">
        <w:t>9527</w:t>
      </w:r>
      <w:r w:rsidR="00581AB5">
        <w:t>的数据的</w:t>
      </w:r>
      <w:r w:rsidR="00581AB5">
        <w:t>c_first_name</w:t>
      </w:r>
      <w:r w:rsidR="00581AB5">
        <w:t>字段</w:t>
      </w:r>
      <w:r w:rsidR="00581AB5">
        <w:rPr>
          <w:rFonts w:hint="eastAsia"/>
        </w:rPr>
        <w:t>内容后加上</w:t>
      </w:r>
      <w:proofErr w:type="gramStart"/>
      <w:r w:rsidR="00581AB5">
        <w:t>’</w:t>
      </w:r>
      <w:proofErr w:type="gramEnd"/>
      <w:r w:rsidR="00581AB5">
        <w:t>s’</w:t>
      </w:r>
      <w:r w:rsidRPr="00525181">
        <w:t>：</w:t>
      </w:r>
    </w:p>
    <w:p w14:paraId="70C1DD51" w14:textId="47801846" w:rsidR="00581AB5" w:rsidRPr="004A04DC" w:rsidRDefault="00581AB5" w:rsidP="007D3C5E">
      <w:pPr>
        <w:pStyle w:val="afffff2"/>
        <w:rPr>
          <w:b/>
          <w:color w:val="C7000B"/>
        </w:rPr>
      </w:pPr>
      <w:r w:rsidRPr="004A04DC">
        <w:rPr>
          <w:b/>
          <w:color w:val="C7000B"/>
        </w:rPr>
        <w:t>UPDATE customer_t1 SET c_first_name = c_first_name||'s' WHERE c_customer_sk = 9527;</w:t>
      </w:r>
    </w:p>
    <w:p w14:paraId="4AC1DB52" w14:textId="77777777" w:rsidR="007D3C5E" w:rsidRDefault="007D3C5E" w:rsidP="00AD092B">
      <w:pPr>
        <w:pStyle w:val="1e"/>
      </w:pPr>
      <w:r>
        <w:rPr>
          <w:rFonts w:hint="eastAsia"/>
        </w:rPr>
        <w:t>执行截图如下：</w:t>
      </w:r>
    </w:p>
    <w:p w14:paraId="17260E1F" w14:textId="48BEE0A5" w:rsidR="007D3C5E" w:rsidRPr="007D3C5E" w:rsidRDefault="00447BAE" w:rsidP="00AD092B">
      <w:pPr>
        <w:pStyle w:val="1e"/>
        <w:rPr>
          <w:shd w:val="pct15" w:color="auto" w:fill="FFFFFF"/>
        </w:rPr>
      </w:pPr>
      <w:r>
        <w:rPr>
          <w:noProof/>
        </w:rPr>
        <w:drawing>
          <wp:inline distT="0" distB="0" distL="0" distR="0" wp14:anchorId="180BFF92" wp14:editId="51E403AB">
            <wp:extent cx="3600000" cy="1836000"/>
            <wp:effectExtent l="19050" t="19050" r="19685" b="12065"/>
            <wp:docPr id="149" name="图片 149" descr="C:\Users\swx941157\AppData\Roaming\eSpace_Desktop\UserData\swx941157\imagefiles\50E1C384-B744-4DF7-B9FB-B0567A046C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wx941157\AppData\Roaming\eSpace_Desktop\UserData\swx941157\imagefiles\50E1C384-B744-4DF7-B9FB-B0567A046C3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1836000"/>
                    </a:xfrm>
                    <a:prstGeom prst="rect">
                      <a:avLst/>
                    </a:prstGeom>
                    <a:noFill/>
                    <a:ln w="12700">
                      <a:solidFill>
                        <a:schemeClr val="bg1">
                          <a:lumMod val="85000"/>
                        </a:schemeClr>
                      </a:solidFill>
                    </a:ln>
                  </pic:spPr>
                </pic:pic>
              </a:graphicData>
            </a:graphic>
          </wp:inline>
        </w:drawing>
      </w:r>
    </w:p>
    <w:p w14:paraId="7F7821AA" w14:textId="77777777" w:rsidR="007D3C5E" w:rsidRPr="00525181" w:rsidRDefault="007D3C5E" w:rsidP="00B931ED">
      <w:pPr>
        <w:pStyle w:val="41"/>
        <w:rPr>
          <w:rFonts w:hint="eastAsia"/>
        </w:rPr>
      </w:pPr>
      <w:r w:rsidRPr="00525181">
        <w:t>用户可以在一个</w:t>
      </w:r>
      <w:r w:rsidRPr="00525181">
        <w:t>UPDATE</w:t>
      </w:r>
      <w:r w:rsidRPr="00525181">
        <w:t>命令中更新更多的字段，方法是在</w:t>
      </w:r>
      <w:r w:rsidRPr="00525181">
        <w:t>SET</w:t>
      </w:r>
      <w:r w:rsidRPr="00525181">
        <w:t>子句中列出更多赋值，比如：</w:t>
      </w:r>
    </w:p>
    <w:p w14:paraId="3EB0620E" w14:textId="13A634E9" w:rsidR="007D3C5E" w:rsidRPr="004A04DC" w:rsidRDefault="007D3C5E" w:rsidP="007D3C5E">
      <w:pPr>
        <w:pStyle w:val="afffff2"/>
        <w:rPr>
          <w:b/>
          <w:color w:val="C7000B"/>
        </w:rPr>
      </w:pPr>
      <w:r w:rsidRPr="004A04DC">
        <w:rPr>
          <w:b/>
          <w:color w:val="C7000B"/>
        </w:rPr>
        <w:t xml:space="preserve">UPDATE customer_t1 </w:t>
      </w:r>
      <w:proofErr w:type="gramStart"/>
      <w:r w:rsidRPr="004A04DC">
        <w:rPr>
          <w:b/>
          <w:color w:val="C7000B"/>
        </w:rPr>
        <w:t>SET  c</w:t>
      </w:r>
      <w:proofErr w:type="gramEnd"/>
      <w:r w:rsidRPr="004A04DC">
        <w:rPr>
          <w:b/>
          <w:color w:val="C7000B"/>
        </w:rPr>
        <w:t xml:space="preserve">_customer_id = 'Admin', c_first_name = 'Local' WHERE c_customer_sk = </w:t>
      </w:r>
      <w:r w:rsidR="00EF7258" w:rsidRPr="004A04DC">
        <w:rPr>
          <w:b/>
          <w:color w:val="C7000B"/>
        </w:rPr>
        <w:t>4321</w:t>
      </w:r>
      <w:r w:rsidRPr="004A04DC">
        <w:rPr>
          <w:b/>
          <w:color w:val="C7000B"/>
        </w:rPr>
        <w:t>;</w:t>
      </w:r>
    </w:p>
    <w:p w14:paraId="15B7A1AE" w14:textId="77777777" w:rsidR="007D3C5E" w:rsidRDefault="007D3C5E" w:rsidP="00AD092B">
      <w:pPr>
        <w:pStyle w:val="1e"/>
      </w:pPr>
      <w:r>
        <w:rPr>
          <w:rFonts w:hint="eastAsia"/>
        </w:rPr>
        <w:t>执行截图如下：</w:t>
      </w:r>
    </w:p>
    <w:p w14:paraId="1E4064F4" w14:textId="40005D56" w:rsidR="007D3C5E" w:rsidRPr="007D3C5E" w:rsidRDefault="00EF7258" w:rsidP="00AD092B">
      <w:pPr>
        <w:pStyle w:val="1e"/>
      </w:pPr>
      <w:r>
        <w:rPr>
          <w:noProof/>
        </w:rPr>
        <w:lastRenderedPageBreak/>
        <w:drawing>
          <wp:inline distT="0" distB="0" distL="0" distR="0" wp14:anchorId="6909930B" wp14:editId="12281F50">
            <wp:extent cx="4320000" cy="2242800"/>
            <wp:effectExtent l="19050" t="19050" r="23495" b="247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242800"/>
                    </a:xfrm>
                    <a:prstGeom prst="rect">
                      <a:avLst/>
                    </a:prstGeom>
                    <a:noFill/>
                    <a:ln w="12700">
                      <a:solidFill>
                        <a:schemeClr val="bg1">
                          <a:lumMod val="85000"/>
                        </a:schemeClr>
                      </a:solidFill>
                    </a:ln>
                  </pic:spPr>
                </pic:pic>
              </a:graphicData>
            </a:graphic>
          </wp:inline>
        </w:drawing>
      </w:r>
    </w:p>
    <w:p w14:paraId="59F6FDFA" w14:textId="05A864F2" w:rsidR="00C56CFD" w:rsidRPr="002D4E31" w:rsidRDefault="005E2A17" w:rsidP="002F7F1F">
      <w:pPr>
        <w:pStyle w:val="4"/>
      </w:pPr>
      <w:r w:rsidRPr="002D4E31">
        <w:t>查询数据</w:t>
      </w:r>
    </w:p>
    <w:p w14:paraId="2835592E" w14:textId="7D0E5206" w:rsidR="005E2A17" w:rsidRPr="002D4E31" w:rsidRDefault="005E2A17" w:rsidP="00B931ED">
      <w:pPr>
        <w:pStyle w:val="41"/>
        <w:rPr>
          <w:rFonts w:hint="eastAsia"/>
        </w:rPr>
      </w:pPr>
      <w:r w:rsidRPr="002D4E31">
        <w:t>查询所有数据，在</w:t>
      </w:r>
      <w:r w:rsidRPr="002D4E31">
        <w:t>“SQL</w:t>
      </w:r>
      <w:r w:rsidRPr="002D4E31">
        <w:t>查询</w:t>
      </w:r>
      <w:r w:rsidRPr="002D4E31">
        <w:t>”</w:t>
      </w:r>
      <w:r w:rsidRPr="002D4E31">
        <w:t>页面输入如下语句，</w:t>
      </w:r>
      <w:r w:rsidR="00712B00" w:rsidRPr="00525181">
        <w:t>查询表</w:t>
      </w:r>
      <w:r w:rsidR="00712B00" w:rsidRPr="00525181">
        <w:t>customer_t1</w:t>
      </w:r>
      <w:r w:rsidR="00712B00" w:rsidRPr="00525181">
        <w:t>的数据量</w:t>
      </w:r>
      <w:r w:rsidRPr="002D4E31">
        <w:t>。</w:t>
      </w:r>
    </w:p>
    <w:p w14:paraId="3BB83060" w14:textId="77A507F1" w:rsidR="00712B00" w:rsidRPr="004A04DC" w:rsidRDefault="00712B00" w:rsidP="00D6483D">
      <w:pPr>
        <w:pStyle w:val="afffff2"/>
        <w:rPr>
          <w:b/>
          <w:color w:val="C7000B"/>
        </w:rPr>
      </w:pPr>
      <w:r w:rsidRPr="004A04DC">
        <w:rPr>
          <w:b/>
          <w:color w:val="C7000B"/>
        </w:rPr>
        <w:t xml:space="preserve">SELECT </w:t>
      </w:r>
      <w:proofErr w:type="gramStart"/>
      <w:r w:rsidRPr="004A04DC">
        <w:rPr>
          <w:b/>
          <w:color w:val="C7000B"/>
        </w:rPr>
        <w:t>count(</w:t>
      </w:r>
      <w:proofErr w:type="gramEnd"/>
      <w:r w:rsidRPr="004A04DC">
        <w:rPr>
          <w:b/>
          <w:color w:val="C7000B"/>
        </w:rPr>
        <w:t>*) FROM customer_t1;</w:t>
      </w:r>
    </w:p>
    <w:p w14:paraId="59B87474" w14:textId="2DD1D327" w:rsidR="005E2A17" w:rsidRPr="002D4E31" w:rsidRDefault="005E2A17" w:rsidP="00AD092B">
      <w:pPr>
        <w:pStyle w:val="1e"/>
      </w:pPr>
      <w:r w:rsidRPr="002D4E31">
        <w:t>截图如下：</w:t>
      </w:r>
    </w:p>
    <w:p w14:paraId="659E5B54" w14:textId="41B6E7A7" w:rsidR="005E2A17" w:rsidRPr="002D4E31" w:rsidRDefault="00447BAE" w:rsidP="00AD092B">
      <w:pPr>
        <w:pStyle w:val="1e"/>
      </w:pPr>
      <w:r>
        <w:rPr>
          <w:noProof/>
        </w:rPr>
        <w:drawing>
          <wp:inline distT="0" distB="0" distL="0" distR="0" wp14:anchorId="7DC4D1A1" wp14:editId="10391E32">
            <wp:extent cx="3600000" cy="1609200"/>
            <wp:effectExtent l="19050" t="19050" r="19685" b="10160"/>
            <wp:docPr id="150" name="图片 150" descr="C:\Users\swx941157\AppData\Roaming\eSpace_Desktop\UserData\swx941157\imagefiles\5C35593F-9B10-4070-B3C4-109EA3A88A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wx941157\AppData\Roaming\eSpace_Desktop\UserData\swx941157\imagefiles\5C35593F-9B10-4070-B3C4-109EA3A88A2F.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1609200"/>
                    </a:xfrm>
                    <a:prstGeom prst="rect">
                      <a:avLst/>
                    </a:prstGeom>
                    <a:noFill/>
                    <a:ln>
                      <a:solidFill>
                        <a:schemeClr val="bg1">
                          <a:lumMod val="85000"/>
                        </a:schemeClr>
                      </a:solidFill>
                    </a:ln>
                  </pic:spPr>
                </pic:pic>
              </a:graphicData>
            </a:graphic>
          </wp:inline>
        </w:drawing>
      </w:r>
    </w:p>
    <w:p w14:paraId="6AD3A88D" w14:textId="4E7BF2A5" w:rsidR="005E2A17" w:rsidRPr="002D4E31" w:rsidRDefault="005E2A17" w:rsidP="00B931ED">
      <w:pPr>
        <w:pStyle w:val="41"/>
        <w:rPr>
          <w:rFonts w:hint="eastAsia"/>
        </w:rPr>
      </w:pPr>
      <w:r w:rsidRPr="002D4E31">
        <w:t>在</w:t>
      </w:r>
      <w:r w:rsidRPr="002D4E31">
        <w:t>“SQL</w:t>
      </w:r>
      <w:r w:rsidRPr="002D4E31">
        <w:t>查询</w:t>
      </w:r>
      <w:r w:rsidRPr="002D4E31">
        <w:t>”</w:t>
      </w:r>
      <w:r w:rsidRPr="002D4E31">
        <w:t>页面输入如下语句，</w:t>
      </w:r>
      <w:r w:rsidR="00712B00" w:rsidRPr="00525181">
        <w:t>查询表</w:t>
      </w:r>
      <w:r w:rsidR="00712B00" w:rsidRPr="00525181">
        <w:t>customer_t1</w:t>
      </w:r>
      <w:r w:rsidR="00712B00" w:rsidRPr="00525181">
        <w:t>的所有数据。</w:t>
      </w:r>
    </w:p>
    <w:p w14:paraId="27E442AD" w14:textId="7ADEC016" w:rsidR="00712B00" w:rsidRPr="004A04DC" w:rsidRDefault="00712B00" w:rsidP="00C85D5D">
      <w:pPr>
        <w:pStyle w:val="afffff2"/>
        <w:rPr>
          <w:color w:val="C7000B"/>
          <w:szCs w:val="18"/>
        </w:rPr>
      </w:pPr>
      <w:r w:rsidRPr="004A04DC">
        <w:rPr>
          <w:rFonts w:eastAsia="微软雅黑"/>
          <w:b/>
          <w:color w:val="C7000B"/>
          <w:lang w:eastAsia="en-US"/>
        </w:rPr>
        <w:t>SELECT * FROM customer_t1;</w:t>
      </w:r>
    </w:p>
    <w:p w14:paraId="2C44DF11" w14:textId="61ACFFB5" w:rsidR="00F552F8" w:rsidRPr="002D4E31" w:rsidRDefault="00F552F8" w:rsidP="00AD092B">
      <w:pPr>
        <w:pStyle w:val="1e"/>
        <w:rPr>
          <w:noProof/>
        </w:rPr>
      </w:pPr>
      <w:r w:rsidRPr="002D4E31">
        <w:rPr>
          <w:noProof/>
        </w:rPr>
        <w:t>截图如下：</w:t>
      </w:r>
    </w:p>
    <w:p w14:paraId="070E5EEC" w14:textId="6B1D4385" w:rsidR="005E2A17" w:rsidRDefault="00447BAE" w:rsidP="00AD092B">
      <w:pPr>
        <w:pStyle w:val="1e"/>
      </w:pPr>
      <w:r>
        <w:rPr>
          <w:noProof/>
        </w:rPr>
        <w:drawing>
          <wp:inline distT="0" distB="0" distL="0" distR="0" wp14:anchorId="1F80F919" wp14:editId="7A480C3F">
            <wp:extent cx="3600000" cy="2278800"/>
            <wp:effectExtent l="19050" t="19050" r="19685" b="26670"/>
            <wp:docPr id="151" name="图片 151" descr="C:\Users\swx941157\AppData\Roaming\eSpace_Desktop\UserData\swx941157\imagefiles\originalImgfiles\33BA250E-28B3-4104-9427-13FC410EC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wx941157\AppData\Roaming\eSpace_Desktop\UserData\swx941157\imagefiles\originalImgfiles\33BA250E-28B3-4104-9427-13FC410ECD5C.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0000" cy="2278800"/>
                    </a:xfrm>
                    <a:prstGeom prst="rect">
                      <a:avLst/>
                    </a:prstGeom>
                    <a:noFill/>
                    <a:ln w="12700">
                      <a:solidFill>
                        <a:schemeClr val="bg1">
                          <a:lumMod val="85000"/>
                        </a:schemeClr>
                      </a:solidFill>
                    </a:ln>
                  </pic:spPr>
                </pic:pic>
              </a:graphicData>
            </a:graphic>
          </wp:inline>
        </w:drawing>
      </w:r>
    </w:p>
    <w:p w14:paraId="04187817" w14:textId="47603517" w:rsidR="00712B00" w:rsidRDefault="00712B00" w:rsidP="00B931ED">
      <w:pPr>
        <w:pStyle w:val="41"/>
        <w:rPr>
          <w:rFonts w:hint="eastAsia"/>
        </w:rPr>
      </w:pPr>
      <w:r w:rsidRPr="002D4E31">
        <w:lastRenderedPageBreak/>
        <w:t>在</w:t>
      </w:r>
      <w:r w:rsidRPr="002D4E31">
        <w:t>“SQL</w:t>
      </w:r>
      <w:r w:rsidRPr="002D4E31">
        <w:t>查询</w:t>
      </w:r>
      <w:r w:rsidRPr="002D4E31">
        <w:t>”</w:t>
      </w:r>
      <w:r w:rsidRPr="002D4E31">
        <w:t>页面输入如下语句，</w:t>
      </w:r>
      <w:r w:rsidRPr="00525181">
        <w:t>只查询字段</w:t>
      </w:r>
      <w:r w:rsidRPr="00525181">
        <w:t>c_customer_sk</w:t>
      </w:r>
      <w:r w:rsidRPr="00525181">
        <w:t>的数据</w:t>
      </w:r>
      <w:r>
        <w:rPr>
          <w:rFonts w:hint="eastAsia"/>
        </w:rPr>
        <w:t>。</w:t>
      </w:r>
    </w:p>
    <w:p w14:paraId="50E19D9A" w14:textId="30AA7E42" w:rsidR="00712B00" w:rsidRPr="004A04DC" w:rsidRDefault="00712B00" w:rsidP="00712B00">
      <w:pPr>
        <w:pStyle w:val="afffff2"/>
        <w:rPr>
          <w:rFonts w:eastAsia="微软雅黑"/>
          <w:b/>
          <w:color w:val="C7000B"/>
          <w:lang w:eastAsia="en-US"/>
        </w:rPr>
      </w:pPr>
      <w:r w:rsidRPr="004A04DC">
        <w:rPr>
          <w:rFonts w:eastAsia="微软雅黑"/>
          <w:b/>
          <w:color w:val="C7000B"/>
          <w:lang w:eastAsia="en-US"/>
        </w:rPr>
        <w:t>SELECT c_customer_sk FROM customer_t1;</w:t>
      </w:r>
    </w:p>
    <w:p w14:paraId="00700C15" w14:textId="77777777" w:rsidR="00712B00" w:rsidRDefault="00712B00" w:rsidP="00AD092B">
      <w:pPr>
        <w:pStyle w:val="1e"/>
        <w:rPr>
          <w:noProof/>
        </w:rPr>
      </w:pPr>
      <w:r w:rsidRPr="002D4E31">
        <w:rPr>
          <w:noProof/>
        </w:rPr>
        <w:t>截图如下：</w:t>
      </w:r>
    </w:p>
    <w:p w14:paraId="7F79DFE0" w14:textId="6586F38D" w:rsidR="00D045FB" w:rsidRPr="002D4E31" w:rsidRDefault="00447BAE" w:rsidP="00AD092B">
      <w:pPr>
        <w:pStyle w:val="1e"/>
        <w:rPr>
          <w:noProof/>
        </w:rPr>
      </w:pPr>
      <w:r>
        <w:rPr>
          <w:noProof/>
        </w:rPr>
        <w:drawing>
          <wp:inline distT="0" distB="0" distL="0" distR="0" wp14:anchorId="3582AB51" wp14:editId="390AD3E9">
            <wp:extent cx="3600000" cy="2224800"/>
            <wp:effectExtent l="19050" t="19050" r="19685" b="23495"/>
            <wp:docPr id="152" name="图片 152" descr="C:\Users\swx941157\AppData\Roaming\eSpace_Desktop\UserData\swx941157\imagefiles\originalImgfiles\9588C593-3E92-49B5-A0A8-47B22C0A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wx941157\AppData\Roaming\eSpace_Desktop\UserData\swx941157\imagefiles\originalImgfiles\9588C593-3E92-49B5-A0A8-47B22C0A947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0000" cy="2224800"/>
                    </a:xfrm>
                    <a:prstGeom prst="rect">
                      <a:avLst/>
                    </a:prstGeom>
                    <a:noFill/>
                    <a:ln>
                      <a:solidFill>
                        <a:schemeClr val="bg1">
                          <a:lumMod val="85000"/>
                        </a:schemeClr>
                      </a:solidFill>
                    </a:ln>
                  </pic:spPr>
                </pic:pic>
              </a:graphicData>
            </a:graphic>
          </wp:inline>
        </w:drawing>
      </w:r>
    </w:p>
    <w:p w14:paraId="426457F5" w14:textId="1FA51F76" w:rsidR="00712B00" w:rsidRDefault="00D045FB" w:rsidP="00B931ED">
      <w:pPr>
        <w:pStyle w:val="41"/>
        <w:rPr>
          <w:rFonts w:hint="eastAsia"/>
          <w:lang w:eastAsia="en-US"/>
        </w:rPr>
      </w:pPr>
      <w:r w:rsidRPr="002D4E31">
        <w:t>在</w:t>
      </w:r>
      <w:r w:rsidRPr="002D4E31">
        <w:t>“SQL</w:t>
      </w:r>
      <w:r w:rsidRPr="002D4E31">
        <w:t>查询</w:t>
      </w:r>
      <w:r w:rsidRPr="002D4E31">
        <w:t>”</w:t>
      </w:r>
      <w:r w:rsidRPr="002D4E31">
        <w:t>页面输入如下语句，</w:t>
      </w:r>
      <w:r w:rsidRPr="00525181">
        <w:t>只过滤字段</w:t>
      </w:r>
      <w:r w:rsidRPr="00525181">
        <w:t>c_customer_sk</w:t>
      </w:r>
      <w:r w:rsidRPr="00525181">
        <w:t>的重复数据</w:t>
      </w:r>
      <w:r>
        <w:rPr>
          <w:rFonts w:hint="eastAsia"/>
        </w:rPr>
        <w:t>。</w:t>
      </w:r>
    </w:p>
    <w:p w14:paraId="3820BAC0" w14:textId="283C3B64" w:rsidR="00D045FB" w:rsidRPr="004A04DC" w:rsidRDefault="00D045FB" w:rsidP="00D045FB">
      <w:pPr>
        <w:pStyle w:val="afffff2"/>
        <w:rPr>
          <w:rFonts w:eastAsia="微软雅黑"/>
          <w:b/>
          <w:color w:val="C7000B"/>
          <w:lang w:eastAsia="en-US"/>
        </w:rPr>
      </w:pPr>
      <w:r w:rsidRPr="004A04DC">
        <w:rPr>
          <w:rFonts w:eastAsia="微软雅黑"/>
          <w:b/>
          <w:color w:val="C7000B"/>
          <w:lang w:eastAsia="en-US"/>
        </w:rPr>
        <w:t xml:space="preserve">SELECT </w:t>
      </w:r>
      <w:proofErr w:type="gramStart"/>
      <w:r w:rsidRPr="004A04DC">
        <w:rPr>
          <w:rFonts w:eastAsia="微软雅黑"/>
          <w:b/>
          <w:color w:val="C7000B"/>
          <w:lang w:eastAsia="en-US"/>
        </w:rPr>
        <w:t>DISTINCT( c</w:t>
      </w:r>
      <w:proofErr w:type="gramEnd"/>
      <w:r w:rsidRPr="004A04DC">
        <w:rPr>
          <w:rFonts w:eastAsia="微软雅黑"/>
          <w:b/>
          <w:color w:val="C7000B"/>
          <w:lang w:eastAsia="en-US"/>
        </w:rPr>
        <w:t>_customer_sk ) FROM customer_t1;</w:t>
      </w:r>
    </w:p>
    <w:p w14:paraId="48733C65" w14:textId="77777777" w:rsidR="00447BAE" w:rsidRDefault="00447BAE" w:rsidP="00AD092B">
      <w:pPr>
        <w:pStyle w:val="1e"/>
        <w:rPr>
          <w:noProof/>
        </w:rPr>
      </w:pPr>
      <w:r w:rsidRPr="002D4E31">
        <w:rPr>
          <w:noProof/>
        </w:rPr>
        <w:t>截图如下：</w:t>
      </w:r>
    </w:p>
    <w:p w14:paraId="29D7CDDD" w14:textId="574BB6E6" w:rsidR="00447BAE" w:rsidRDefault="00447BAE" w:rsidP="00AD092B">
      <w:pPr>
        <w:pStyle w:val="1e"/>
        <w:rPr>
          <w:lang w:eastAsia="en-US"/>
        </w:rPr>
      </w:pPr>
      <w:r>
        <w:rPr>
          <w:noProof/>
        </w:rPr>
        <w:drawing>
          <wp:inline distT="0" distB="0" distL="0" distR="0" wp14:anchorId="0EB46C66" wp14:editId="6F705168">
            <wp:extent cx="3600000" cy="2606400"/>
            <wp:effectExtent l="19050" t="19050" r="19685" b="22860"/>
            <wp:docPr id="153" name="图片 153" descr="C:\Users\swx941157\AppData\Roaming\eSpace_Desktop\UserData\swx941157\imagefiles\originalImgfiles\7E91E2DF-8445-4916-A0DB-738992185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wx941157\AppData\Roaming\eSpace_Desktop\UserData\swx941157\imagefiles\originalImgfiles\7E91E2DF-8445-4916-A0DB-738992185B80.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7060"/>
                    <a:stretch/>
                  </pic:blipFill>
                  <pic:spPr bwMode="auto">
                    <a:xfrm>
                      <a:off x="0" y="0"/>
                      <a:ext cx="3600000" cy="26064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A933FC" w14:textId="622A76C4" w:rsidR="00D045FB" w:rsidRDefault="00D045FB" w:rsidP="00AD092B">
      <w:pPr>
        <w:pStyle w:val="1e"/>
      </w:pPr>
      <w:r w:rsidRPr="002D4E31">
        <w:t>在</w:t>
      </w:r>
      <w:r w:rsidRPr="002D4E31">
        <w:t>“SQL</w:t>
      </w:r>
      <w:r w:rsidRPr="002D4E31">
        <w:t>查询</w:t>
      </w:r>
      <w:r w:rsidRPr="002D4E31">
        <w:t>”</w:t>
      </w:r>
      <w:r w:rsidRPr="002D4E31">
        <w:t>页面输入如下语句，</w:t>
      </w:r>
      <w:r w:rsidRPr="00525181">
        <w:t>查询字段</w:t>
      </w:r>
      <w:r w:rsidRPr="00525181">
        <w:t>c_customer_sk</w:t>
      </w:r>
      <w:r w:rsidRPr="00525181">
        <w:t>为</w:t>
      </w:r>
      <w:r w:rsidRPr="00525181">
        <w:t>3</w:t>
      </w:r>
      <w:r w:rsidR="00447BAE">
        <w:t>7</w:t>
      </w:r>
      <w:r w:rsidRPr="00525181">
        <w:t>69</w:t>
      </w:r>
      <w:r>
        <w:t>的所有数据</w:t>
      </w:r>
      <w:r>
        <w:rPr>
          <w:rFonts w:hint="eastAsia"/>
        </w:rPr>
        <w:t>。</w:t>
      </w:r>
    </w:p>
    <w:p w14:paraId="6C29B158" w14:textId="361BBDFA" w:rsidR="00D045FB" w:rsidRPr="004A04DC" w:rsidRDefault="00B43FA3" w:rsidP="00B43FA3">
      <w:pPr>
        <w:pStyle w:val="afffff2"/>
        <w:rPr>
          <w:b/>
          <w:color w:val="C7000B"/>
        </w:rPr>
      </w:pPr>
      <w:r w:rsidRPr="004A04DC">
        <w:rPr>
          <w:b/>
          <w:color w:val="C7000B"/>
        </w:rPr>
        <w:t>SELECT * FROM customer_t1 WHERE c_customer_sk = 3</w:t>
      </w:r>
      <w:r w:rsidR="00447BAE" w:rsidRPr="004A04DC">
        <w:rPr>
          <w:b/>
          <w:color w:val="C7000B"/>
        </w:rPr>
        <w:t>7</w:t>
      </w:r>
      <w:r w:rsidRPr="004A04DC">
        <w:rPr>
          <w:b/>
          <w:color w:val="C7000B"/>
        </w:rPr>
        <w:t>69;</w:t>
      </w:r>
    </w:p>
    <w:p w14:paraId="3C898440" w14:textId="77777777" w:rsidR="00D326A4" w:rsidRDefault="00D326A4" w:rsidP="00AD092B">
      <w:pPr>
        <w:pStyle w:val="1e"/>
        <w:rPr>
          <w:noProof/>
        </w:rPr>
      </w:pPr>
      <w:r w:rsidRPr="002D4E31">
        <w:rPr>
          <w:noProof/>
        </w:rPr>
        <w:t>截图如下：</w:t>
      </w:r>
    </w:p>
    <w:p w14:paraId="7193AD15" w14:textId="2E9AA0AF" w:rsidR="00D326A4" w:rsidRDefault="00447BAE" w:rsidP="00AD092B">
      <w:pPr>
        <w:pStyle w:val="1e"/>
      </w:pPr>
      <w:r>
        <w:rPr>
          <w:noProof/>
        </w:rPr>
        <w:lastRenderedPageBreak/>
        <w:drawing>
          <wp:inline distT="0" distB="0" distL="0" distR="0" wp14:anchorId="43C0C07B" wp14:editId="7A14D2BD">
            <wp:extent cx="4191000" cy="1648460"/>
            <wp:effectExtent l="19050" t="19050" r="14605" b="15875"/>
            <wp:docPr id="177" name="图片 177" descr="C:\Users\swx941157\AppData\Roaming\eSpace_Desktop\UserData\swx941157\imagefiles\FC808001-CB85-475A-93C9-6462D07664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wx941157\AppData\Roaming\eSpace_Desktop\UserData\swx941157\imagefiles\FC808001-CB85-475A-93C9-6462D07664A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91000" cy="1648460"/>
                    </a:xfrm>
                    <a:prstGeom prst="rect">
                      <a:avLst/>
                    </a:prstGeom>
                    <a:noFill/>
                    <a:ln w="12700">
                      <a:solidFill>
                        <a:schemeClr val="bg1">
                          <a:lumMod val="85000"/>
                        </a:schemeClr>
                      </a:solidFill>
                    </a:ln>
                  </pic:spPr>
                </pic:pic>
              </a:graphicData>
            </a:graphic>
          </wp:inline>
        </w:drawing>
      </w:r>
    </w:p>
    <w:p w14:paraId="142EC86E" w14:textId="1943C06C" w:rsidR="00D326A4" w:rsidRPr="00525181" w:rsidRDefault="00D326A4" w:rsidP="00B931ED">
      <w:pPr>
        <w:pStyle w:val="41"/>
        <w:rPr>
          <w:rFonts w:hint="eastAsia"/>
        </w:rPr>
      </w:pPr>
      <w:r w:rsidRPr="002D4E31">
        <w:t>在</w:t>
      </w:r>
      <w:r w:rsidRPr="002D4E31">
        <w:t>“SQL</w:t>
      </w:r>
      <w:r w:rsidRPr="002D4E31">
        <w:t>查询</w:t>
      </w:r>
      <w:r w:rsidRPr="002D4E31">
        <w:t>”</w:t>
      </w:r>
      <w:r w:rsidRPr="002D4E31">
        <w:t>页面输入如下语句，</w:t>
      </w:r>
      <w:r w:rsidRPr="00525181">
        <w:t>按照字段</w:t>
      </w:r>
      <w:r w:rsidRPr="00525181">
        <w:t>c_customer_sk</w:t>
      </w:r>
      <w:r w:rsidRPr="00525181">
        <w:t>进行排序。</w:t>
      </w:r>
    </w:p>
    <w:p w14:paraId="4DB6E236" w14:textId="73249502" w:rsidR="00B43FA3" w:rsidRPr="004A04DC" w:rsidRDefault="00D326A4" w:rsidP="00D326A4">
      <w:pPr>
        <w:pStyle w:val="afffff2"/>
        <w:rPr>
          <w:b/>
          <w:color w:val="C7000B"/>
        </w:rPr>
      </w:pPr>
      <w:r w:rsidRPr="004A04DC">
        <w:rPr>
          <w:b/>
          <w:color w:val="C7000B"/>
        </w:rPr>
        <w:t>SELECT * FROM customer_t1 ORDER BY c_customer_sk;</w:t>
      </w:r>
    </w:p>
    <w:p w14:paraId="651BE0B9" w14:textId="77777777" w:rsidR="00D326A4" w:rsidRDefault="00D326A4" w:rsidP="00AD092B">
      <w:pPr>
        <w:pStyle w:val="1e"/>
        <w:rPr>
          <w:noProof/>
        </w:rPr>
      </w:pPr>
      <w:r w:rsidRPr="002D4E31">
        <w:rPr>
          <w:noProof/>
        </w:rPr>
        <w:t>截图如下：</w:t>
      </w:r>
    </w:p>
    <w:p w14:paraId="5FF6C72C" w14:textId="7732F378" w:rsidR="00D326A4" w:rsidRDefault="00447BAE" w:rsidP="00AD092B">
      <w:pPr>
        <w:pStyle w:val="1e"/>
        <w:rPr>
          <w:noProof/>
        </w:rPr>
      </w:pPr>
      <w:r>
        <w:rPr>
          <w:noProof/>
        </w:rPr>
        <w:drawing>
          <wp:inline distT="0" distB="0" distL="0" distR="0" wp14:anchorId="6C2F0B59" wp14:editId="0A3F8B70">
            <wp:extent cx="3600000" cy="1749600"/>
            <wp:effectExtent l="19050" t="19050" r="19685" b="22225"/>
            <wp:docPr id="187" name="图片 187" descr="C:\Users\swx941157\AppData\Roaming\eSpace_Desktop\UserData\swx941157\imagefiles\BBA177E5-EBB9-4FA6-BFE3-D563C2304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wx941157\AppData\Roaming\eSpace_Desktop\UserData\swx941157\imagefiles\BBA177E5-EBB9-4FA6-BFE3-D563C2304A2B.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0000" cy="1749600"/>
                    </a:xfrm>
                    <a:prstGeom prst="rect">
                      <a:avLst/>
                    </a:prstGeom>
                    <a:noFill/>
                    <a:ln w="12700">
                      <a:solidFill>
                        <a:schemeClr val="bg1">
                          <a:lumMod val="85000"/>
                        </a:schemeClr>
                      </a:solidFill>
                    </a:ln>
                  </pic:spPr>
                </pic:pic>
              </a:graphicData>
            </a:graphic>
          </wp:inline>
        </w:drawing>
      </w:r>
    </w:p>
    <w:p w14:paraId="73074C48" w14:textId="7D5343DA" w:rsidR="00D326A4" w:rsidRPr="004A04DC" w:rsidRDefault="00D326A4" w:rsidP="00B931ED">
      <w:pPr>
        <w:pStyle w:val="41"/>
        <w:rPr>
          <w:rFonts w:hint="eastAsia"/>
          <w:color w:val="C7000B"/>
        </w:rPr>
      </w:pPr>
      <w:r w:rsidRPr="002D4E31">
        <w:t>在</w:t>
      </w:r>
      <w:r w:rsidRPr="002D4E31">
        <w:t>“SQL</w:t>
      </w:r>
      <w:r w:rsidRPr="002D4E31">
        <w:t>查询</w:t>
      </w:r>
      <w:r w:rsidRPr="002D4E31">
        <w:t>”</w:t>
      </w:r>
      <w:r w:rsidRPr="002D4E31">
        <w:t>页面输入如下语句，</w:t>
      </w:r>
      <w:r>
        <w:rPr>
          <w:rFonts w:hint="eastAsia"/>
        </w:rPr>
        <w:t>使用别名进行查询</w:t>
      </w:r>
      <w:r w:rsidRPr="004A04DC">
        <w:rPr>
          <w:rFonts w:hint="eastAsia"/>
          <w:color w:val="C7000B"/>
        </w:rPr>
        <w:t>(</w:t>
      </w:r>
      <w:r w:rsidRPr="004A04DC">
        <w:rPr>
          <w:color w:val="C7000B"/>
        </w:rPr>
        <w:t>CNB</w:t>
      </w:r>
      <w:r w:rsidRPr="004A04DC">
        <w:rPr>
          <w:rFonts w:hint="eastAsia"/>
          <w:color w:val="C7000B"/>
        </w:rPr>
        <w:t>、</w:t>
      </w:r>
      <w:r w:rsidRPr="004A04DC">
        <w:rPr>
          <w:rFonts w:hint="eastAsia"/>
          <w:color w:val="C7000B"/>
        </w:rPr>
        <w:t>C</w:t>
      </w:r>
      <w:r w:rsidRPr="004A04DC">
        <w:rPr>
          <w:color w:val="C7000B"/>
        </w:rPr>
        <w:t>SK</w:t>
      </w:r>
      <w:r w:rsidRPr="004A04DC">
        <w:rPr>
          <w:rFonts w:hint="eastAsia"/>
          <w:color w:val="C7000B"/>
        </w:rPr>
        <w:t>、</w:t>
      </w:r>
      <w:r w:rsidRPr="004A04DC">
        <w:rPr>
          <w:rFonts w:hint="eastAsia"/>
          <w:color w:val="C7000B"/>
        </w:rPr>
        <w:t>C</w:t>
      </w:r>
      <w:r w:rsidRPr="004A04DC">
        <w:rPr>
          <w:color w:val="C7000B"/>
        </w:rPr>
        <w:t>ID</w:t>
      </w:r>
      <w:r w:rsidRPr="004A04DC">
        <w:rPr>
          <w:rFonts w:hint="eastAsia"/>
          <w:color w:val="C7000B"/>
        </w:rPr>
        <w:t>为列别名，</w:t>
      </w:r>
      <w:r w:rsidRPr="004A04DC">
        <w:rPr>
          <w:rFonts w:hint="eastAsia"/>
          <w:color w:val="C7000B"/>
        </w:rPr>
        <w:t>T</w:t>
      </w:r>
      <w:r w:rsidRPr="004A04DC">
        <w:rPr>
          <w:color w:val="C7000B"/>
        </w:rPr>
        <w:t xml:space="preserve"> </w:t>
      </w:r>
      <w:r w:rsidRPr="004A04DC">
        <w:rPr>
          <w:rFonts w:hint="eastAsia"/>
          <w:color w:val="C7000B"/>
        </w:rPr>
        <w:t>为表别名</w:t>
      </w:r>
      <w:r w:rsidRPr="004A04DC">
        <w:rPr>
          <w:color w:val="C7000B"/>
        </w:rPr>
        <w:t>)</w:t>
      </w:r>
      <w:r w:rsidRPr="004A04DC">
        <w:rPr>
          <w:color w:val="C7000B"/>
        </w:rPr>
        <w:t>。</w:t>
      </w:r>
    </w:p>
    <w:p w14:paraId="7A0654F9" w14:textId="1D6911D3" w:rsidR="00D326A4" w:rsidRPr="004A04DC" w:rsidRDefault="00D326A4" w:rsidP="00D326A4">
      <w:pPr>
        <w:pStyle w:val="afffff2"/>
        <w:rPr>
          <w:b/>
          <w:color w:val="C7000B"/>
        </w:rPr>
      </w:pPr>
      <w:r w:rsidRPr="004A04DC">
        <w:rPr>
          <w:b/>
          <w:color w:val="C7000B"/>
        </w:rPr>
        <w:t xml:space="preserve">SELECT T.c_customer_sk </w:t>
      </w:r>
      <w:proofErr w:type="gramStart"/>
      <w:r w:rsidRPr="004A04DC">
        <w:rPr>
          <w:b/>
          <w:color w:val="C7000B"/>
        </w:rPr>
        <w:t>CSK,T</w:t>
      </w:r>
      <w:proofErr w:type="gramEnd"/>
      <w:r w:rsidRPr="004A04DC">
        <w:rPr>
          <w:b/>
          <w:color w:val="C7000B"/>
        </w:rPr>
        <w:t>.c_customer_id CID FROM customer_t1 T;</w:t>
      </w:r>
    </w:p>
    <w:p w14:paraId="72AE45F1" w14:textId="77777777" w:rsidR="00D326A4" w:rsidRDefault="00D326A4" w:rsidP="00AD092B">
      <w:pPr>
        <w:pStyle w:val="1e"/>
        <w:rPr>
          <w:noProof/>
        </w:rPr>
      </w:pPr>
      <w:r w:rsidRPr="002D4E31">
        <w:rPr>
          <w:noProof/>
        </w:rPr>
        <w:t>截图如下：</w:t>
      </w:r>
    </w:p>
    <w:p w14:paraId="672734D1" w14:textId="7BA10C32" w:rsidR="00D326A4" w:rsidRPr="00D326A4" w:rsidRDefault="00FB7F6B" w:rsidP="00AD092B">
      <w:pPr>
        <w:pStyle w:val="1e"/>
      </w:pPr>
      <w:r>
        <w:rPr>
          <w:noProof/>
        </w:rPr>
        <w:drawing>
          <wp:inline distT="0" distB="0" distL="0" distR="0" wp14:anchorId="126FC0BA" wp14:editId="2009D662">
            <wp:extent cx="4320000" cy="2228400"/>
            <wp:effectExtent l="19050" t="19050" r="23495" b="19685"/>
            <wp:docPr id="194" name="图片 194" descr="C:\Users\swx941157\AppData\Roaming\eSpace_Desktop\UserData\swx941157\imagefiles\originalImgfiles\ED9DC267-D2C7-4021-B7F6-9DE31AE7BF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wx941157\AppData\Roaming\eSpace_Desktop\UserData\swx941157\imagefiles\originalImgfiles\ED9DC267-D2C7-4021-B7F6-9DE31AE7BF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2228400"/>
                    </a:xfrm>
                    <a:prstGeom prst="rect">
                      <a:avLst/>
                    </a:prstGeom>
                    <a:noFill/>
                    <a:ln>
                      <a:solidFill>
                        <a:schemeClr val="bg1">
                          <a:lumMod val="85000"/>
                        </a:schemeClr>
                      </a:solidFill>
                    </a:ln>
                  </pic:spPr>
                </pic:pic>
              </a:graphicData>
            </a:graphic>
          </wp:inline>
        </w:drawing>
      </w:r>
    </w:p>
    <w:p w14:paraId="2E77BDCB" w14:textId="4A8EF114" w:rsidR="00F552F8" w:rsidRPr="002D4E31" w:rsidRDefault="00F552F8" w:rsidP="002F7F1F">
      <w:pPr>
        <w:pStyle w:val="4"/>
      </w:pPr>
      <w:r w:rsidRPr="002D4E31">
        <w:t>删除数据</w:t>
      </w:r>
    </w:p>
    <w:p w14:paraId="33C6F67B" w14:textId="77777777" w:rsidR="00D326A4" w:rsidRPr="00525181" w:rsidRDefault="00D326A4" w:rsidP="00AD092B">
      <w:pPr>
        <w:pStyle w:val="1e"/>
      </w:pPr>
      <w:r w:rsidRPr="00525181">
        <w:t>在使用表的过程中，可能会需要删除已过期的数据，删除数据必须从表中整行的删除。</w:t>
      </w:r>
    </w:p>
    <w:p w14:paraId="68C36D4C" w14:textId="51266994" w:rsidR="00F552F8" w:rsidRPr="002D4E31" w:rsidRDefault="00FB7F6B" w:rsidP="00B931ED">
      <w:pPr>
        <w:pStyle w:val="41"/>
        <w:rPr>
          <w:rFonts w:hint="eastAsia"/>
        </w:rPr>
      </w:pPr>
      <w:r w:rsidRPr="002D4E31">
        <w:lastRenderedPageBreak/>
        <w:t>在</w:t>
      </w:r>
      <w:r w:rsidRPr="002D4E31">
        <w:t>“SQL</w:t>
      </w:r>
      <w:r w:rsidRPr="002D4E31">
        <w:t>查询</w:t>
      </w:r>
      <w:r w:rsidRPr="002D4E31">
        <w:t>”</w:t>
      </w:r>
      <w:r w:rsidRPr="002D4E31">
        <w:t>页面输入如下语句</w:t>
      </w:r>
      <w:r>
        <w:rPr>
          <w:rFonts w:hint="eastAsia"/>
        </w:rPr>
        <w:t>，</w:t>
      </w:r>
      <w:r w:rsidR="00D326A4" w:rsidRPr="00525181">
        <w:t>使用</w:t>
      </w:r>
      <w:r w:rsidR="00D326A4" w:rsidRPr="00525181">
        <w:t>DELETE</w:t>
      </w:r>
      <w:r w:rsidR="00D326A4" w:rsidRPr="00525181">
        <w:t>命令删除行，如果删除表</w:t>
      </w:r>
      <w:r w:rsidR="00D326A4" w:rsidRPr="00525181">
        <w:t>customer_t1</w:t>
      </w:r>
      <w:r w:rsidR="00D326A4" w:rsidRPr="00525181">
        <w:t>中所有</w:t>
      </w:r>
      <w:r w:rsidR="00D326A4" w:rsidRPr="00525181">
        <w:t>c_customer_sk</w:t>
      </w:r>
      <w:r w:rsidR="00D326A4" w:rsidRPr="00525181">
        <w:t>为</w:t>
      </w:r>
      <w:r w:rsidR="004D519B" w:rsidRPr="00525181">
        <w:t>3</w:t>
      </w:r>
      <w:r w:rsidR="004D519B">
        <w:t>7</w:t>
      </w:r>
      <w:r w:rsidR="004D519B" w:rsidRPr="00525181">
        <w:t>69</w:t>
      </w:r>
      <w:r w:rsidR="00D326A4" w:rsidRPr="00525181">
        <w:t>的记录：</w:t>
      </w:r>
    </w:p>
    <w:p w14:paraId="49F1AAB5" w14:textId="01EFAE64" w:rsidR="00F552F8" w:rsidRPr="004A04DC" w:rsidRDefault="00D326A4" w:rsidP="00D6483D">
      <w:pPr>
        <w:pStyle w:val="afffff2"/>
        <w:rPr>
          <w:b/>
          <w:color w:val="C7000B"/>
        </w:rPr>
      </w:pPr>
      <w:r w:rsidRPr="004A04DC">
        <w:rPr>
          <w:rFonts w:eastAsia="微软雅黑"/>
          <w:b/>
          <w:color w:val="C7000B"/>
          <w:lang w:eastAsia="en-US"/>
        </w:rPr>
        <w:t>DELETE FROM customer_t1 WHERE c_customer_sk = 3</w:t>
      </w:r>
      <w:r w:rsidR="00FB7F6B" w:rsidRPr="004A04DC">
        <w:rPr>
          <w:rFonts w:eastAsia="微软雅黑"/>
          <w:b/>
          <w:color w:val="C7000B"/>
          <w:lang w:eastAsia="en-US"/>
        </w:rPr>
        <w:t>7</w:t>
      </w:r>
      <w:r w:rsidRPr="004A04DC">
        <w:rPr>
          <w:rFonts w:eastAsia="微软雅黑"/>
          <w:b/>
          <w:color w:val="C7000B"/>
          <w:lang w:eastAsia="en-US"/>
        </w:rPr>
        <w:t>69;</w:t>
      </w:r>
    </w:p>
    <w:p w14:paraId="28640F74" w14:textId="520440AA" w:rsidR="00F552F8" w:rsidRPr="002D4E31" w:rsidRDefault="00F552F8" w:rsidP="00AD092B">
      <w:pPr>
        <w:pStyle w:val="1e"/>
      </w:pPr>
      <w:r w:rsidRPr="002D4E31">
        <w:t>截图如下：</w:t>
      </w:r>
    </w:p>
    <w:p w14:paraId="0831977F" w14:textId="23D89CBF" w:rsidR="00F552F8" w:rsidRPr="002D4E31" w:rsidRDefault="00FB7F6B" w:rsidP="00AD092B">
      <w:pPr>
        <w:pStyle w:val="1e"/>
      </w:pPr>
      <w:r>
        <w:rPr>
          <w:noProof/>
        </w:rPr>
        <w:drawing>
          <wp:inline distT="0" distB="0" distL="0" distR="0" wp14:anchorId="131C835E" wp14:editId="7DC3024D">
            <wp:extent cx="3600000" cy="2390400"/>
            <wp:effectExtent l="19050" t="19050" r="19685" b="10160"/>
            <wp:docPr id="195" name="图片 195" descr="C:\Users\swx941157\AppData\Roaming\eSpace_Desktop\UserData\swx941157\imagefiles\3F10854A-E30E-41AC-931C-D0307C26E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wx941157\AppData\Roaming\eSpace_Desktop\UserData\swx941157\imagefiles\3F10854A-E30E-41AC-931C-D0307C26E09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2390400"/>
                    </a:xfrm>
                    <a:prstGeom prst="rect">
                      <a:avLst/>
                    </a:prstGeom>
                    <a:noFill/>
                    <a:ln>
                      <a:solidFill>
                        <a:schemeClr val="bg1">
                          <a:lumMod val="85000"/>
                        </a:schemeClr>
                      </a:solidFill>
                    </a:ln>
                  </pic:spPr>
                </pic:pic>
              </a:graphicData>
            </a:graphic>
          </wp:inline>
        </w:drawing>
      </w:r>
    </w:p>
    <w:p w14:paraId="2C31D7CF" w14:textId="77777777" w:rsidR="00D326A4" w:rsidRDefault="00D326A4" w:rsidP="00B931ED">
      <w:pPr>
        <w:pStyle w:val="41"/>
        <w:rPr>
          <w:rFonts w:hint="eastAsia"/>
        </w:rPr>
      </w:pPr>
      <w:r w:rsidRPr="00525181">
        <w:t>如果执行如下命令之一，会删除表中所有的行。</w:t>
      </w:r>
    </w:p>
    <w:p w14:paraId="0F30DFD1" w14:textId="716246D3" w:rsidR="00D326A4" w:rsidRPr="004A04DC" w:rsidRDefault="00D326A4" w:rsidP="00D326A4">
      <w:pPr>
        <w:pStyle w:val="afffff2"/>
        <w:rPr>
          <w:rFonts w:eastAsia="微软雅黑"/>
          <w:b/>
          <w:color w:val="C7000B"/>
          <w:lang w:eastAsia="en-US"/>
        </w:rPr>
      </w:pPr>
      <w:r w:rsidRPr="004A04DC">
        <w:rPr>
          <w:rFonts w:eastAsia="微软雅黑"/>
          <w:b/>
          <w:color w:val="C7000B"/>
          <w:lang w:eastAsia="en-US"/>
        </w:rPr>
        <w:t>DELETE FROM customer_t1;</w:t>
      </w:r>
    </w:p>
    <w:p w14:paraId="61071091" w14:textId="77777777" w:rsidR="00D326A4" w:rsidRPr="00525181" w:rsidRDefault="00D326A4" w:rsidP="00AD092B">
      <w:pPr>
        <w:pStyle w:val="1e"/>
      </w:pPr>
      <w:r w:rsidRPr="00525181">
        <w:t>或：</w:t>
      </w:r>
      <w:r w:rsidRPr="00525181">
        <w:t xml:space="preserve"> </w:t>
      </w:r>
    </w:p>
    <w:p w14:paraId="67137AFE" w14:textId="546769B4" w:rsidR="00D326A4" w:rsidRPr="004A04DC" w:rsidRDefault="00FB7F6B" w:rsidP="00D326A4">
      <w:pPr>
        <w:pStyle w:val="afffff2"/>
        <w:rPr>
          <w:rFonts w:eastAsia="微软雅黑"/>
          <w:b/>
          <w:color w:val="C7000B"/>
          <w:lang w:eastAsia="en-US"/>
        </w:rPr>
      </w:pPr>
      <w:r w:rsidRPr="004A04DC">
        <w:rPr>
          <w:rFonts w:eastAsia="微软雅黑"/>
          <w:b/>
          <w:color w:val="C7000B"/>
          <w:lang w:eastAsia="en-US"/>
        </w:rPr>
        <w:t>T</w:t>
      </w:r>
      <w:r w:rsidR="00D326A4" w:rsidRPr="004A04DC">
        <w:rPr>
          <w:rFonts w:eastAsia="微软雅黑"/>
          <w:b/>
          <w:color w:val="C7000B"/>
          <w:lang w:eastAsia="en-US"/>
        </w:rPr>
        <w:t>RUNCATE TABLE customer_t1;</w:t>
      </w:r>
    </w:p>
    <w:p w14:paraId="2386D244" w14:textId="61911088" w:rsidR="00F552F8" w:rsidRPr="002D4E31" w:rsidRDefault="00C46E2F" w:rsidP="00AD092B">
      <w:pPr>
        <w:pStyle w:val="1e"/>
      </w:pPr>
      <w:r w:rsidRPr="002D4E31">
        <w:t>截图如下：</w:t>
      </w:r>
    </w:p>
    <w:p w14:paraId="15341789" w14:textId="03C3F97B" w:rsidR="00C46E2F" w:rsidRDefault="00FB7F6B" w:rsidP="00AD092B">
      <w:pPr>
        <w:pStyle w:val="1e"/>
      </w:pPr>
      <w:r>
        <w:rPr>
          <w:noProof/>
        </w:rPr>
        <w:drawing>
          <wp:inline distT="0" distB="0" distL="0" distR="0" wp14:anchorId="69412C87" wp14:editId="3D3C33C4">
            <wp:extent cx="3600000" cy="2358000"/>
            <wp:effectExtent l="19050" t="19050" r="19685" b="23495"/>
            <wp:docPr id="196" name="图片 196" descr="C:\Users\swx941157\AppData\Roaming\eSpace_Desktop\UserData\swx941157\imagefiles\4FF470F8-E83E-4462-B2CF-0BDA323727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wx941157\AppData\Roaming\eSpace_Desktop\UserData\swx941157\imagefiles\4FF470F8-E83E-4462-B2CF-0BDA323727B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w="12700">
                      <a:solidFill>
                        <a:schemeClr val="bg1">
                          <a:lumMod val="85000"/>
                        </a:schemeClr>
                      </a:solidFill>
                    </a:ln>
                  </pic:spPr>
                </pic:pic>
              </a:graphicData>
            </a:graphic>
          </wp:inline>
        </w:drawing>
      </w:r>
    </w:p>
    <w:p w14:paraId="1F9927E9" w14:textId="34988B57" w:rsidR="00D326A4" w:rsidRPr="002D4E31" w:rsidRDefault="00FB7F6B" w:rsidP="00AD092B">
      <w:pPr>
        <w:pStyle w:val="1e"/>
      </w:pPr>
      <w:r>
        <w:rPr>
          <w:noProof/>
        </w:rPr>
        <w:lastRenderedPageBreak/>
        <w:drawing>
          <wp:inline distT="0" distB="0" distL="0" distR="0" wp14:anchorId="19D1FF6F" wp14:editId="499AC057">
            <wp:extent cx="3600000" cy="2322000"/>
            <wp:effectExtent l="19050" t="19050" r="19685" b="21590"/>
            <wp:docPr id="197" name="图片 197" descr="C:\Users\swx941157\AppData\Roaming\eSpace_Desktop\UserData\swx941157\imagefiles\692B0679-6829-4706-B299-1136A70A8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wx941157\AppData\Roaming\eSpace_Desktop\UserData\swx941157\imagefiles\692B0679-6829-4706-B299-1136A70A80B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322000"/>
                    </a:xfrm>
                    <a:prstGeom prst="rect">
                      <a:avLst/>
                    </a:prstGeom>
                    <a:noFill/>
                    <a:ln w="12700">
                      <a:solidFill>
                        <a:schemeClr val="bg1">
                          <a:lumMod val="85000"/>
                        </a:schemeClr>
                      </a:solidFill>
                    </a:ln>
                  </pic:spPr>
                </pic:pic>
              </a:graphicData>
            </a:graphic>
          </wp:inline>
        </w:drawing>
      </w:r>
    </w:p>
    <w:p w14:paraId="2BFF0CC0" w14:textId="0EF3C291" w:rsidR="00C46E2F" w:rsidRPr="002D4E31" w:rsidRDefault="00C46E2F" w:rsidP="002F7F1F">
      <w:pPr>
        <w:pStyle w:val="4"/>
      </w:pPr>
      <w:r w:rsidRPr="002D4E31">
        <w:t>删除表</w:t>
      </w:r>
    </w:p>
    <w:p w14:paraId="14F96ADD" w14:textId="673D5FF2" w:rsidR="00FB7F6B" w:rsidRDefault="00FB7F6B">
      <w:pPr>
        <w:pStyle w:val="30"/>
      </w:pPr>
      <w:r>
        <w:t>切换到库管理页面</w:t>
      </w:r>
      <w:r>
        <w:rPr>
          <w:rFonts w:hint="eastAsia"/>
        </w:rPr>
        <w:t>-</w:t>
      </w:r>
      <w:r>
        <w:t>&gt;</w:t>
      </w:r>
      <w:r>
        <w:t>对象列表</w:t>
      </w:r>
      <w:r>
        <w:rPr>
          <w:rFonts w:hint="eastAsia"/>
        </w:rPr>
        <w:t>，查看表列表：</w:t>
      </w:r>
    </w:p>
    <w:p w14:paraId="2CB34607" w14:textId="121280DE" w:rsidR="00FB7F6B" w:rsidRDefault="00074FBA" w:rsidP="00AD092B">
      <w:pPr>
        <w:pStyle w:val="1e"/>
      </w:pPr>
      <w:r>
        <w:rPr>
          <w:noProof/>
          <w:shd w:val="clear" w:color="auto" w:fill="auto"/>
        </w:rPr>
        <mc:AlternateContent>
          <mc:Choice Requires="wps">
            <w:drawing>
              <wp:anchor distT="0" distB="0" distL="114300" distR="114300" simplePos="0" relativeHeight="251977728" behindDoc="0" locked="0" layoutInCell="1" allowOverlap="1" wp14:anchorId="5A210507" wp14:editId="4A571673">
                <wp:simplePos x="0" y="0"/>
                <wp:positionH relativeFrom="column">
                  <wp:posOffset>944472</wp:posOffset>
                </wp:positionH>
                <wp:positionV relativeFrom="paragraph">
                  <wp:posOffset>661066</wp:posOffset>
                </wp:positionV>
                <wp:extent cx="199433" cy="195309"/>
                <wp:effectExtent l="38100" t="19050" r="29210" b="52705"/>
                <wp:wrapNone/>
                <wp:docPr id="219" name="直接箭头连接符 219"/>
                <wp:cNvGraphicFramePr/>
                <a:graphic xmlns:a="http://schemas.openxmlformats.org/drawingml/2006/main">
                  <a:graphicData uri="http://schemas.microsoft.com/office/word/2010/wordprocessingShape">
                    <wps:wsp>
                      <wps:cNvCnPr/>
                      <wps:spPr>
                        <a:xfrm flipH="1">
                          <a:off x="0" y="0"/>
                          <a:ext cx="199433" cy="19530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3E2BB" id="直接箭头连接符 219" o:spid="_x0000_s1026" type="#_x0000_t32" style="position:absolute;left:0;text-align:left;margin-left:74.35pt;margin-top:52.05pt;width:15.7pt;height:15.4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" strokecolor="#c00000" strokeweight="2.25pt">
                <v:stroke endarrow="block"/>
              </v:shape>
            </w:pict>
          </mc:Fallback>
        </mc:AlternateContent>
      </w:r>
      <w:r>
        <w:rPr>
          <w:noProof/>
          <w:shd w:val="clear" w:color="auto" w:fill="auto"/>
        </w:rPr>
        <mc:AlternateContent>
          <mc:Choice Requires="wps">
            <w:drawing>
              <wp:anchor distT="0" distB="0" distL="114300" distR="114300" simplePos="0" relativeHeight="251979776" behindDoc="0" locked="0" layoutInCell="1" allowOverlap="1" wp14:anchorId="20212E2E" wp14:editId="085749EB">
                <wp:simplePos x="0" y="0"/>
                <wp:positionH relativeFrom="column">
                  <wp:posOffset>740287</wp:posOffset>
                </wp:positionH>
                <wp:positionV relativeFrom="paragraph">
                  <wp:posOffset>896016</wp:posOffset>
                </wp:positionV>
                <wp:extent cx="403860" cy="536803"/>
                <wp:effectExtent l="19050" t="19050" r="15240" b="15875"/>
                <wp:wrapNone/>
                <wp:docPr id="225" name="矩形 225"/>
                <wp:cNvGraphicFramePr/>
                <a:graphic xmlns:a="http://schemas.openxmlformats.org/drawingml/2006/main">
                  <a:graphicData uri="http://schemas.microsoft.com/office/word/2010/wordprocessingShape">
                    <wps:wsp>
                      <wps:cNvSpPr/>
                      <wps:spPr>
                        <a:xfrm>
                          <a:off x="0" y="0"/>
                          <a:ext cx="403860" cy="53680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95072" id="矩形 225" o:spid="_x0000_s1026" style="position:absolute;left:0;text-align:left;margin-left:58.3pt;margin-top:70.55pt;width:31.8pt;height:42.2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" filled="f" strokecolor="#c00000" strokeweight="2.25pt"/>
            </w:pict>
          </mc:Fallback>
        </mc:AlternateContent>
      </w:r>
      <w:r>
        <w:rPr>
          <w:noProof/>
          <w:shd w:val="clear" w:color="auto" w:fill="auto"/>
        </w:rPr>
        <mc:AlternateContent>
          <mc:Choice Requires="wps">
            <w:drawing>
              <wp:anchor distT="0" distB="0" distL="114300" distR="114300" simplePos="0" relativeHeight="251976704" behindDoc="0" locked="0" layoutInCell="1" allowOverlap="1" wp14:anchorId="34AEFE25" wp14:editId="0B2C3B9D">
                <wp:simplePos x="0" y="0"/>
                <wp:positionH relativeFrom="column">
                  <wp:posOffset>1170854</wp:posOffset>
                </wp:positionH>
                <wp:positionV relativeFrom="paragraph">
                  <wp:posOffset>448002</wp:posOffset>
                </wp:positionV>
                <wp:extent cx="403934" cy="217503"/>
                <wp:effectExtent l="19050" t="19050" r="15240" b="11430"/>
                <wp:wrapNone/>
                <wp:docPr id="123" name="矩形 123"/>
                <wp:cNvGraphicFramePr/>
                <a:graphic xmlns:a="http://schemas.openxmlformats.org/drawingml/2006/main">
                  <a:graphicData uri="http://schemas.microsoft.com/office/word/2010/wordprocessingShape">
                    <wps:wsp>
                      <wps:cNvSpPr/>
                      <wps:spPr>
                        <a:xfrm>
                          <a:off x="0" y="0"/>
                          <a:ext cx="403934" cy="21750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DFE87" id="矩形 123" o:spid="_x0000_s1026" style="position:absolute;left:0;text-align:left;margin-left:92.2pt;margin-top:35.3pt;width:31.8pt;height:17.1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" filled="f" strokecolor="#c00000" strokeweight="2.25pt"/>
            </w:pict>
          </mc:Fallback>
        </mc:AlternateContent>
      </w:r>
      <w:r w:rsidR="0078179B">
        <w:rPr>
          <w:noProof/>
        </w:rPr>
        <w:drawing>
          <wp:inline distT="0" distB="0" distL="0" distR="0" wp14:anchorId="6FF84DDA" wp14:editId="06F2C386">
            <wp:extent cx="5452168" cy="1415598"/>
            <wp:effectExtent l="19050" t="19050" r="15240" b="13335"/>
            <wp:docPr id="206" name="图片 206" descr="C:\Users\swx941157\AppData\Roaming\eSpace_Desktop\UserData\swx941157\imagefiles\originalImgfiles\C73680E4-9C10-4616-B337-E203F475B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wx941157\AppData\Roaming\eSpace_Desktop\UserData\swx941157\imagefiles\originalImgfiles\C73680E4-9C10-4616-B337-E203F475B6A5.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5043"/>
                    <a:stretch/>
                  </pic:blipFill>
                  <pic:spPr bwMode="auto">
                    <a:xfrm>
                      <a:off x="0" y="0"/>
                      <a:ext cx="5454000" cy="1416074"/>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F6113" w14:textId="5476066D" w:rsidR="00C46E2F" w:rsidRPr="002D4E31" w:rsidRDefault="0084365D">
      <w:pPr>
        <w:pStyle w:val="30"/>
      </w:pPr>
      <w:r>
        <w:t>切换到</w:t>
      </w:r>
      <w:r>
        <w:t>SQL</w:t>
      </w:r>
      <w:r>
        <w:t>查询页面</w:t>
      </w:r>
      <w:r>
        <w:rPr>
          <w:rFonts w:hint="eastAsia"/>
        </w:rPr>
        <w:t>，</w:t>
      </w:r>
      <w:r w:rsidR="00FB7F6B" w:rsidRPr="002D4E31">
        <w:t>在</w:t>
      </w:r>
      <w:r w:rsidR="00FB7F6B" w:rsidRPr="002D4E31">
        <w:t>“SQL</w:t>
      </w:r>
      <w:r w:rsidR="00FB7F6B" w:rsidRPr="002D4E31">
        <w:t>查询</w:t>
      </w:r>
      <w:r w:rsidR="00FB7F6B" w:rsidRPr="002D4E31">
        <w:t>”</w:t>
      </w:r>
      <w:r w:rsidR="00FB7F6B" w:rsidRPr="002D4E31">
        <w:t>页面输入如下语句</w:t>
      </w:r>
      <w:r w:rsidR="00FB7F6B">
        <w:rPr>
          <w:rFonts w:hint="eastAsia"/>
        </w:rPr>
        <w:t>，</w:t>
      </w:r>
      <w:r w:rsidR="00FD599E" w:rsidRPr="002D4E31">
        <w:t>删除表：</w:t>
      </w:r>
    </w:p>
    <w:p w14:paraId="593BE667" w14:textId="6CDD29D1" w:rsidR="00FD599E" w:rsidRPr="004A04DC" w:rsidRDefault="00D326A4" w:rsidP="00D6483D">
      <w:pPr>
        <w:pStyle w:val="afffff2"/>
        <w:rPr>
          <w:b/>
          <w:color w:val="C7000B"/>
        </w:rPr>
      </w:pPr>
      <w:r w:rsidRPr="004A04DC">
        <w:rPr>
          <w:b/>
          <w:color w:val="C7000B"/>
        </w:rPr>
        <w:t>DROP TABLE customer_t1;</w:t>
      </w:r>
    </w:p>
    <w:p w14:paraId="33C01163" w14:textId="77777777" w:rsidR="00FB7F6B" w:rsidRPr="002D4E31" w:rsidRDefault="00FB7F6B" w:rsidP="00AD092B">
      <w:pPr>
        <w:pStyle w:val="1e"/>
      </w:pPr>
      <w:r w:rsidRPr="002D4E31">
        <w:t>截图如下：</w:t>
      </w:r>
    </w:p>
    <w:p w14:paraId="2DD11A9A" w14:textId="4EEEC7AD" w:rsidR="00FB7F6B" w:rsidRDefault="0078179B" w:rsidP="00AD092B">
      <w:pPr>
        <w:pStyle w:val="1e"/>
      </w:pPr>
      <w:r>
        <w:rPr>
          <w:noProof/>
        </w:rPr>
        <w:drawing>
          <wp:inline distT="0" distB="0" distL="0" distR="0" wp14:anchorId="35D09D57" wp14:editId="34722E57">
            <wp:extent cx="4320000" cy="2570400"/>
            <wp:effectExtent l="19050" t="19050" r="23495" b="20955"/>
            <wp:docPr id="207" name="图片 207" descr="C:\Users\swx941157\AppData\Roaming\eSpace_Desktop\UserData\swx941157\imagefiles\A750954A-14C3-4826-9FAB-7E9F429E6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wx941157\AppData\Roaming\eSpace_Desktop\UserData\swx941157\imagefiles\A750954A-14C3-4826-9FAB-7E9F429E6E0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20000" cy="2570400"/>
                    </a:xfrm>
                    <a:prstGeom prst="rect">
                      <a:avLst/>
                    </a:prstGeom>
                    <a:noFill/>
                    <a:ln w="12700">
                      <a:solidFill>
                        <a:schemeClr val="bg1">
                          <a:lumMod val="85000"/>
                        </a:schemeClr>
                      </a:solidFill>
                    </a:ln>
                  </pic:spPr>
                </pic:pic>
              </a:graphicData>
            </a:graphic>
          </wp:inline>
        </w:drawing>
      </w:r>
    </w:p>
    <w:p w14:paraId="0023CC4F" w14:textId="13591516" w:rsidR="0084365D" w:rsidRDefault="0084365D">
      <w:pPr>
        <w:pStyle w:val="30"/>
      </w:pPr>
      <w:r>
        <w:t>切换到库管理页面</w:t>
      </w:r>
      <w:r>
        <w:rPr>
          <w:rFonts w:hint="eastAsia"/>
        </w:rPr>
        <w:t>-</w:t>
      </w:r>
      <w:r>
        <w:t>&gt;</w:t>
      </w:r>
      <w:r>
        <w:t>对象列表</w:t>
      </w:r>
      <w:r>
        <w:rPr>
          <w:rFonts w:hint="eastAsia"/>
        </w:rPr>
        <w:t>，</w:t>
      </w:r>
      <w:r>
        <w:t>刷新页面</w:t>
      </w:r>
      <w:r>
        <w:rPr>
          <w:rFonts w:hint="eastAsia"/>
        </w:rPr>
        <w:t>，查看表列表，表删除成功：</w:t>
      </w:r>
    </w:p>
    <w:p w14:paraId="704F0C5C" w14:textId="7C27887C" w:rsidR="0084365D" w:rsidRPr="00C85D5D" w:rsidRDefault="0084365D" w:rsidP="00AD092B">
      <w:pPr>
        <w:pStyle w:val="1e"/>
      </w:pPr>
      <w:r>
        <w:rPr>
          <w:noProof/>
        </w:rPr>
        <w:lastRenderedPageBreak/>
        <w:drawing>
          <wp:inline distT="0" distB="0" distL="0" distR="0" wp14:anchorId="2325C646" wp14:editId="1B68970D">
            <wp:extent cx="4320000" cy="2138400"/>
            <wp:effectExtent l="19050" t="19050" r="23495" b="14605"/>
            <wp:docPr id="205" name="图片 205" descr="C:\Users\swx941157\AppData\Roaming\eSpace_Desktop\UserData\swx941157\imagefiles\originalImgfiles\1B405BE6-809D-4AAD-94C4-CC9E6669A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wx941157\AppData\Roaming\eSpace_Desktop\UserData\swx941157\imagefiles\originalImgfiles\1B405BE6-809D-4AAD-94C4-CC9E6669A99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2138400"/>
                    </a:xfrm>
                    <a:prstGeom prst="rect">
                      <a:avLst/>
                    </a:prstGeom>
                    <a:noFill/>
                    <a:ln w="12700">
                      <a:solidFill>
                        <a:schemeClr val="bg1">
                          <a:lumMod val="85000"/>
                        </a:schemeClr>
                      </a:solidFill>
                    </a:ln>
                  </pic:spPr>
                </pic:pic>
              </a:graphicData>
            </a:graphic>
          </wp:inline>
        </w:drawing>
      </w:r>
    </w:p>
    <w:p w14:paraId="61FB7D73" w14:textId="45E78998" w:rsidR="004F38CD" w:rsidRPr="002D4E31" w:rsidRDefault="003F2934" w:rsidP="003F2934">
      <w:pPr>
        <w:pStyle w:val="2"/>
        <w:rPr>
          <w:rFonts w:ascii="Huawei Sans" w:hAnsi="Huawei Sans" w:cs="Huawei Sans"/>
          <w:lang w:eastAsia="zh-CN"/>
        </w:rPr>
      </w:pPr>
      <w:bookmarkStart w:id="42" w:name="_Toc68264458"/>
      <w:r w:rsidRPr="002D4E31">
        <w:rPr>
          <w:rFonts w:ascii="Huawei Sans" w:hAnsi="Huawei Sans" w:cs="Huawei Sans"/>
          <w:lang w:eastAsia="zh-CN"/>
        </w:rPr>
        <w:t>创建和管理其他数据库对象</w:t>
      </w:r>
      <w:bookmarkEnd w:id="42"/>
    </w:p>
    <w:p w14:paraId="1B71AD56" w14:textId="5186C3E4" w:rsidR="002F7F1F" w:rsidRDefault="00F506F9" w:rsidP="00B931ED">
      <w:pPr>
        <w:pStyle w:val="3"/>
        <w:numPr>
          <w:ilvl w:val="2"/>
          <w:numId w:val="5"/>
        </w:numPr>
        <w:ind w:left="0"/>
        <w:rPr>
          <w:rFonts w:hint="eastAsia"/>
        </w:rPr>
      </w:pPr>
      <w:bookmarkStart w:id="43" w:name="_Toc55405248"/>
      <w:bookmarkStart w:id="44" w:name="_Toc68264459"/>
      <w:r w:rsidRPr="00525181">
        <w:rPr>
          <w:rFonts w:ascii="Huawei Sans" w:hAnsi="Huawei Sans" w:cs="Huawei Sans"/>
        </w:rPr>
        <w:t>创建和管理</w:t>
      </w:r>
      <w:r w:rsidRPr="00525181">
        <w:rPr>
          <w:rFonts w:ascii="Huawei Sans" w:hAnsi="Huawei Sans" w:cs="Huawei Sans"/>
        </w:rPr>
        <w:t>schema</w:t>
      </w:r>
      <w:bookmarkEnd w:id="43"/>
      <w:bookmarkEnd w:id="44"/>
    </w:p>
    <w:p w14:paraId="401FD20F" w14:textId="2B7AE7F0" w:rsidR="00FC004E" w:rsidRDefault="00FC004E" w:rsidP="00B931ED">
      <w:pPr>
        <w:pStyle w:val="41"/>
        <w:rPr>
          <w:rFonts w:hint="eastAsia"/>
        </w:rPr>
      </w:pPr>
      <w:r>
        <w:t>Schema</w:t>
      </w:r>
      <w:r>
        <w:t>又称作模式。通过管理</w:t>
      </w:r>
      <w:r>
        <w:t>Schema</w:t>
      </w:r>
      <w:r>
        <w:t>，允许多个用户使用同一数据库而不相互干扰，可以将数据库对象组织成易于管理的逻辑组，同时便于将第三</w:t>
      </w:r>
      <w:proofErr w:type="gramStart"/>
      <w:r>
        <w:t>方应用</w:t>
      </w:r>
      <w:proofErr w:type="gramEnd"/>
      <w:r>
        <w:t>添加到相应的</w:t>
      </w:r>
      <w:r>
        <w:t>Schema</w:t>
      </w:r>
      <w:r>
        <w:t>下而不引起冲突。</w:t>
      </w:r>
    </w:p>
    <w:p w14:paraId="1FCA725A" w14:textId="77777777" w:rsidR="00FC004E" w:rsidRDefault="00FC004E" w:rsidP="00B931ED">
      <w:pPr>
        <w:pStyle w:val="41"/>
        <w:rPr>
          <w:rFonts w:hint="eastAsia"/>
        </w:rPr>
      </w:pPr>
      <w:r>
        <w:rPr>
          <w:rFonts w:hint="eastAsia"/>
        </w:rPr>
        <w:t>每个数据库包含一个或多个</w:t>
      </w:r>
      <w:r>
        <w:t>Schema</w:t>
      </w:r>
      <w:r>
        <w:t>。数据库中的每个</w:t>
      </w:r>
      <w:r>
        <w:t>Schema</w:t>
      </w:r>
      <w:r>
        <w:t>包含表和其他类型的对象。数据库创建初始，默认具有一个名为</w:t>
      </w:r>
      <w:r>
        <w:t>public</w:t>
      </w:r>
      <w:r>
        <w:t>的</w:t>
      </w:r>
      <w:r>
        <w:t>Schema</w:t>
      </w:r>
      <w:r>
        <w:t>，且所有用户都拥有此</w:t>
      </w:r>
      <w:r>
        <w:t>Schema</w:t>
      </w:r>
      <w:r>
        <w:t>的权限。可以通过</w:t>
      </w:r>
      <w:r>
        <w:t>Schema</w:t>
      </w:r>
      <w:r>
        <w:t>分组数据库对象。</w:t>
      </w:r>
      <w:r>
        <w:t>Schema</w:t>
      </w:r>
      <w:r>
        <w:t>类似于操作系统目录，但</w:t>
      </w:r>
      <w:r>
        <w:t>Schema</w:t>
      </w:r>
      <w:r>
        <w:t>不能嵌套。</w:t>
      </w:r>
    </w:p>
    <w:p w14:paraId="2BB87B8B" w14:textId="528947FF" w:rsidR="00FC004E" w:rsidRPr="00525181" w:rsidRDefault="00FC004E" w:rsidP="00B931ED">
      <w:pPr>
        <w:pStyle w:val="41"/>
        <w:rPr>
          <w:rFonts w:hint="eastAsia"/>
        </w:rPr>
      </w:pPr>
      <w:r>
        <w:rPr>
          <w:rFonts w:hint="eastAsia"/>
        </w:rPr>
        <w:t>相同的数据库对象名称可以应用在同一数据库的不同</w:t>
      </w:r>
      <w:r>
        <w:t>Schema</w:t>
      </w:r>
      <w:r>
        <w:t>中，而没有冲突。例如，</w:t>
      </w:r>
      <w:r>
        <w:t>a_schema</w:t>
      </w:r>
      <w:r>
        <w:t>和</w:t>
      </w:r>
      <w:r>
        <w:t>b_schema</w:t>
      </w:r>
      <w:r>
        <w:t>都可以包含名为</w:t>
      </w:r>
      <w:r>
        <w:t>mytable</w:t>
      </w:r>
      <w:r>
        <w:t>的表。具有所需权限的用户可以访问数据库的多个</w:t>
      </w:r>
      <w:r>
        <w:t>Schema</w:t>
      </w:r>
      <w:r>
        <w:t>中的对象。</w:t>
      </w:r>
    </w:p>
    <w:p w14:paraId="1E9BD111" w14:textId="77777777" w:rsidR="00F506F9" w:rsidRPr="001D3BE2" w:rsidRDefault="00F506F9" w:rsidP="002F7F1F">
      <w:pPr>
        <w:pStyle w:val="4"/>
      </w:pPr>
      <w:r w:rsidRPr="001D3BE2">
        <w:t>创建</w:t>
      </w:r>
      <w:r w:rsidRPr="001D3BE2">
        <w:t>schema</w:t>
      </w:r>
    </w:p>
    <w:p w14:paraId="5AB0327F" w14:textId="5909CC21" w:rsidR="00F506F9" w:rsidRDefault="00EE6E5C" w:rsidP="00AD092B">
      <w:pPr>
        <w:pStyle w:val="1e"/>
      </w:pPr>
      <w:r w:rsidRPr="007F727E">
        <w:t>进入</w:t>
      </w:r>
      <w:r w:rsidRPr="007F727E">
        <w:t>finance</w:t>
      </w:r>
      <w:r w:rsidRPr="007F727E">
        <w:t>数据库</w:t>
      </w:r>
      <w:r w:rsidR="007F727E">
        <w:t>的</w:t>
      </w:r>
      <w:r w:rsidRPr="007F727E">
        <w:t>库管理界面，创建一个</w:t>
      </w:r>
      <w:r w:rsidR="00473739">
        <w:t>S</w:t>
      </w:r>
      <w:r w:rsidR="000F6478">
        <w:t>chema</w:t>
      </w:r>
      <w:r w:rsidR="002F7F1F">
        <w:rPr>
          <w:rFonts w:hint="eastAsia"/>
        </w:rPr>
        <w:t>，</w:t>
      </w:r>
      <w:r w:rsidR="002F7F1F">
        <w:t>并在</w:t>
      </w:r>
      <w:r w:rsidR="002F7F1F">
        <w:t>Schema</w:t>
      </w:r>
      <w:r w:rsidR="002F7F1F">
        <w:t>创建一个表</w:t>
      </w:r>
      <w:r w:rsidR="000F6478">
        <w:t>。</w:t>
      </w:r>
    </w:p>
    <w:p w14:paraId="6ABA9E35" w14:textId="05034EEF" w:rsidR="00473739" w:rsidRPr="00473739" w:rsidRDefault="00473739">
      <w:pPr>
        <w:pStyle w:val="30"/>
      </w:pPr>
      <w:r>
        <w:rPr>
          <w:rFonts w:hint="eastAsia"/>
        </w:rPr>
        <w:t>创建</w:t>
      </w:r>
      <w:r>
        <w:rPr>
          <w:rFonts w:hint="eastAsia"/>
        </w:rPr>
        <w:t>myschema</w:t>
      </w:r>
      <w:r>
        <w:rPr>
          <w:rFonts w:hint="eastAsia"/>
        </w:rPr>
        <w:t>模式</w:t>
      </w:r>
      <w:r w:rsidR="008604F2">
        <w:rPr>
          <w:rFonts w:hint="eastAsia"/>
        </w:rPr>
        <w:t>。</w:t>
      </w:r>
    </w:p>
    <w:p w14:paraId="160A2D56" w14:textId="49AD2483" w:rsidR="00EE6E5C" w:rsidRPr="00525181" w:rsidRDefault="00B479A9" w:rsidP="00AD092B">
      <w:pPr>
        <w:pStyle w:val="1e"/>
      </w:pPr>
      <w:r>
        <w:rPr>
          <w:noProof/>
        </w:rPr>
        <w:lastRenderedPageBreak/>
        <mc:AlternateContent>
          <mc:Choice Requires="wps">
            <w:drawing>
              <wp:anchor distT="0" distB="0" distL="114300" distR="114300" simplePos="0" relativeHeight="251836416" behindDoc="0" locked="0" layoutInCell="1" allowOverlap="1" wp14:anchorId="1318EF9D" wp14:editId="7FA3C6B8">
                <wp:simplePos x="0" y="0"/>
                <wp:positionH relativeFrom="column">
                  <wp:posOffset>1170256</wp:posOffset>
                </wp:positionH>
                <wp:positionV relativeFrom="paragraph">
                  <wp:posOffset>461450</wp:posOffset>
                </wp:positionV>
                <wp:extent cx="1905000" cy="1087315"/>
                <wp:effectExtent l="19050" t="19050" r="57150" b="55880"/>
                <wp:wrapNone/>
                <wp:docPr id="211" name="直接箭头连接符 211"/>
                <wp:cNvGraphicFramePr/>
                <a:graphic xmlns:a="http://schemas.openxmlformats.org/drawingml/2006/main">
                  <a:graphicData uri="http://schemas.microsoft.com/office/word/2010/wordprocessingShape">
                    <wps:wsp>
                      <wps:cNvCnPr/>
                      <wps:spPr>
                        <a:xfrm>
                          <a:off x="0" y="0"/>
                          <a:ext cx="1905000" cy="108731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3E062" id="_x0000_t32" coordsize="21600,21600" o:spt="32" o:oned="t" path="m,l21600,21600e" filled="f">
                <v:path arrowok="t" fillok="f" o:connecttype="none"/>
                <o:lock v:ext="edit" shapetype="t"/>
              </v:shapetype>
              <v:shape id="直接箭头连接符 211" o:spid="_x0000_s1026" type="#_x0000_t32" style="position:absolute;left:0;text-align:left;margin-left:92.15pt;margin-top:36.35pt;width:150pt;height:8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" strokecolor="#c7000b" strokeweight="2.25pt">
                <v:stroke endarrow="block"/>
              </v:shape>
            </w:pict>
          </mc:Fallback>
        </mc:AlternateContent>
      </w:r>
      <w:r>
        <w:rPr>
          <w:noProof/>
        </w:rPr>
        <mc:AlternateContent>
          <mc:Choice Requires="wps">
            <w:drawing>
              <wp:anchor distT="0" distB="0" distL="114300" distR="114300" simplePos="0" relativeHeight="251835392" behindDoc="0" locked="0" layoutInCell="1" allowOverlap="1" wp14:anchorId="1E870959" wp14:editId="4DDACDAD">
                <wp:simplePos x="0" y="0"/>
                <wp:positionH relativeFrom="column">
                  <wp:posOffset>677887</wp:posOffset>
                </wp:positionH>
                <wp:positionV relativeFrom="paragraph">
                  <wp:posOffset>355942</wp:posOffset>
                </wp:positionV>
                <wp:extent cx="474785" cy="164123"/>
                <wp:effectExtent l="19050" t="19050" r="20955" b="26670"/>
                <wp:wrapNone/>
                <wp:docPr id="210" name="矩形 210"/>
                <wp:cNvGraphicFramePr/>
                <a:graphic xmlns:a="http://schemas.openxmlformats.org/drawingml/2006/main">
                  <a:graphicData uri="http://schemas.microsoft.com/office/word/2010/wordprocessingShape">
                    <wps:wsp>
                      <wps:cNvSpPr/>
                      <wps:spPr>
                        <a:xfrm>
                          <a:off x="0" y="0"/>
                          <a:ext cx="474785" cy="164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D87FF" id="矩形 210" o:spid="_x0000_s1026" style="position:absolute;left:0;text-align:left;margin-left:53.4pt;margin-top:28.05pt;width:37.4pt;height:12.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" filled="f" strokecolor="#c7000b" strokeweight="2.25pt"/>
            </w:pict>
          </mc:Fallback>
        </mc:AlternateContent>
      </w:r>
      <w:r w:rsidR="00B931ED">
        <w:rPr>
          <w:noProof/>
        </w:rPr>
        <mc:AlternateContent>
          <mc:Choice Requires="wps">
            <w:drawing>
              <wp:anchor distT="0" distB="0" distL="114300" distR="114300" simplePos="0" relativeHeight="251838464" behindDoc="0" locked="0" layoutInCell="1" allowOverlap="1" wp14:anchorId="48EA5621" wp14:editId="1D4858B4">
                <wp:simplePos x="0" y="0"/>
                <wp:positionH relativeFrom="column">
                  <wp:posOffset>3119218</wp:posOffset>
                </wp:positionH>
                <wp:positionV relativeFrom="paragraph">
                  <wp:posOffset>1487219</wp:posOffset>
                </wp:positionV>
                <wp:extent cx="277934" cy="193138"/>
                <wp:effectExtent l="19050" t="19050" r="27305" b="16510"/>
                <wp:wrapNone/>
                <wp:docPr id="212" name="矩形 212"/>
                <wp:cNvGraphicFramePr/>
                <a:graphic xmlns:a="http://schemas.openxmlformats.org/drawingml/2006/main">
                  <a:graphicData uri="http://schemas.microsoft.com/office/word/2010/wordprocessingShape">
                    <wps:wsp>
                      <wps:cNvSpPr/>
                      <wps:spPr>
                        <a:xfrm>
                          <a:off x="0" y="0"/>
                          <a:ext cx="277934" cy="1931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18AFC" id="矩形 212" o:spid="_x0000_s1026" style="position:absolute;left:0;text-align:left;margin-left:245.6pt;margin-top:117.1pt;width:21.9pt;height:15.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" filled="f" strokecolor="#c7000b" strokeweight="2.25pt"/>
            </w:pict>
          </mc:Fallback>
        </mc:AlternateContent>
      </w:r>
      <w:r w:rsidR="00BB1B1A">
        <w:rPr>
          <w:noProof/>
        </w:rPr>
        <w:drawing>
          <wp:inline distT="0" distB="0" distL="0" distR="0" wp14:anchorId="071425CD" wp14:editId="7DFC451F">
            <wp:extent cx="3815862" cy="1692947"/>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9622" cy="1699052"/>
                    </a:xfrm>
                    <a:prstGeom prst="rect">
                      <a:avLst/>
                    </a:prstGeom>
                  </pic:spPr>
                </pic:pic>
              </a:graphicData>
            </a:graphic>
          </wp:inline>
        </w:drawing>
      </w:r>
    </w:p>
    <w:p w14:paraId="482C2A77" w14:textId="07689126" w:rsidR="00F506F9" w:rsidRDefault="00EE6E5C" w:rsidP="00AD092B">
      <w:pPr>
        <w:pStyle w:val="1e"/>
      </w:pPr>
      <w:r>
        <w:t>Schema</w:t>
      </w:r>
      <w:r>
        <w:t>列表信息显示如下，</w:t>
      </w:r>
      <w:r w:rsidR="00F506F9" w:rsidRPr="00525181">
        <w:t>成功创建一个名为</w:t>
      </w:r>
      <w:r w:rsidR="00F506F9" w:rsidRPr="00525181">
        <w:t>myschema</w:t>
      </w:r>
      <w:r w:rsidR="00F506F9" w:rsidRPr="00525181">
        <w:t>的</w:t>
      </w:r>
      <w:r w:rsidR="00473739">
        <w:rPr>
          <w:rFonts w:hint="eastAsia"/>
        </w:rPr>
        <w:t>S</w:t>
      </w:r>
      <w:r w:rsidR="00F506F9" w:rsidRPr="00525181">
        <w:t>chema</w:t>
      </w:r>
      <w:r w:rsidR="00F506F9" w:rsidRPr="00525181">
        <w:t>。</w:t>
      </w:r>
    </w:p>
    <w:p w14:paraId="07EE9F68" w14:textId="125E95F3" w:rsidR="00EE6E5C" w:rsidRDefault="00EE6E5C" w:rsidP="00AD092B">
      <w:pPr>
        <w:pStyle w:val="1e"/>
      </w:pPr>
      <w:r>
        <w:rPr>
          <w:noProof/>
        </w:rPr>
        <mc:AlternateContent>
          <mc:Choice Requires="wps">
            <w:drawing>
              <wp:anchor distT="0" distB="0" distL="114300" distR="114300" simplePos="0" relativeHeight="251840512" behindDoc="0" locked="0" layoutInCell="1" allowOverlap="1" wp14:anchorId="3774DB63" wp14:editId="7D2562B9">
                <wp:simplePos x="0" y="0"/>
                <wp:positionH relativeFrom="column">
                  <wp:posOffset>778950</wp:posOffset>
                </wp:positionH>
                <wp:positionV relativeFrom="paragraph">
                  <wp:posOffset>714961</wp:posOffset>
                </wp:positionV>
                <wp:extent cx="474955" cy="145385"/>
                <wp:effectExtent l="19050" t="19050" r="20955" b="26670"/>
                <wp:wrapNone/>
                <wp:docPr id="214" name="矩形 214"/>
                <wp:cNvGraphicFramePr/>
                <a:graphic xmlns:a="http://schemas.openxmlformats.org/drawingml/2006/main">
                  <a:graphicData uri="http://schemas.microsoft.com/office/word/2010/wordprocessingShape">
                    <wps:wsp>
                      <wps:cNvSpPr/>
                      <wps:spPr>
                        <a:xfrm>
                          <a:off x="0" y="0"/>
                          <a:ext cx="474955" cy="1453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D45A" id="矩形 214" o:spid="_x0000_s1026" style="position:absolute;left:0;text-align:left;margin-left:61.35pt;margin-top:56.3pt;width:37.4pt;height:11.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" filled="f" strokecolor="#c7000b" strokeweight="2.25pt"/>
            </w:pict>
          </mc:Fallback>
        </mc:AlternateContent>
      </w:r>
      <w:r w:rsidR="00802337">
        <w:rPr>
          <w:noProof/>
        </w:rPr>
        <w:drawing>
          <wp:inline distT="0" distB="0" distL="0" distR="0" wp14:anchorId="3A95F080" wp14:editId="3A10D193">
            <wp:extent cx="5395546" cy="1309979"/>
            <wp:effectExtent l="0" t="0" r="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3653" cy="1326515"/>
                    </a:xfrm>
                    <a:prstGeom prst="rect">
                      <a:avLst/>
                    </a:prstGeom>
                  </pic:spPr>
                </pic:pic>
              </a:graphicData>
            </a:graphic>
          </wp:inline>
        </w:drawing>
      </w:r>
    </w:p>
    <w:p w14:paraId="0D259C35" w14:textId="10F2357E" w:rsidR="00473739" w:rsidRDefault="00473739">
      <w:pPr>
        <w:pStyle w:val="30"/>
      </w:pPr>
      <w:r>
        <w:rPr>
          <w:rFonts w:hint="eastAsia"/>
        </w:rPr>
        <w:t>在</w:t>
      </w:r>
      <w:r>
        <w:rPr>
          <w:rFonts w:hint="eastAsia"/>
        </w:rPr>
        <w:t>myschema</w:t>
      </w:r>
      <w:r>
        <w:t xml:space="preserve"> </w:t>
      </w:r>
      <w:r>
        <w:rPr>
          <w:rFonts w:hint="eastAsia"/>
        </w:rPr>
        <w:t>S</w:t>
      </w:r>
      <w:r>
        <w:t>chema</w:t>
      </w:r>
      <w:r w:rsidR="008604F2">
        <w:rPr>
          <w:rFonts w:hint="eastAsia"/>
        </w:rPr>
        <w:t>下</w:t>
      </w:r>
      <w:r>
        <w:t>创建</w:t>
      </w:r>
      <w:r>
        <w:rPr>
          <w:rFonts w:hint="eastAsia"/>
        </w:rPr>
        <w:t xml:space="preserve"> </w:t>
      </w:r>
      <w:r w:rsidRPr="000A7CA1">
        <w:t>customer_t1</w:t>
      </w:r>
      <w:r w:rsidRPr="000A7CA1">
        <w:t>表</w:t>
      </w:r>
      <w:r>
        <w:rPr>
          <w:rFonts w:hint="eastAsia"/>
        </w:rPr>
        <w:t>：</w:t>
      </w:r>
    </w:p>
    <w:p w14:paraId="33370395" w14:textId="77777777" w:rsidR="00473739" w:rsidRPr="00E22C5E" w:rsidRDefault="00473739" w:rsidP="00473739">
      <w:pPr>
        <w:pStyle w:val="afffff2"/>
        <w:rPr>
          <w:b/>
          <w:color w:val="C7000B"/>
        </w:rPr>
      </w:pPr>
      <w:r w:rsidRPr="00E22C5E">
        <w:rPr>
          <w:b/>
          <w:color w:val="C7000B"/>
        </w:rPr>
        <w:t>CREATE TABLE customer_t1</w:t>
      </w:r>
    </w:p>
    <w:p w14:paraId="60912C04" w14:textId="77777777" w:rsidR="00473739" w:rsidRPr="00E22C5E" w:rsidRDefault="00473739" w:rsidP="00473739">
      <w:pPr>
        <w:pStyle w:val="afffff2"/>
        <w:rPr>
          <w:b/>
          <w:color w:val="C7000B"/>
        </w:rPr>
      </w:pPr>
      <w:r w:rsidRPr="00E22C5E">
        <w:rPr>
          <w:b/>
          <w:color w:val="C7000B"/>
        </w:rPr>
        <w:t xml:space="preserve">( </w:t>
      </w:r>
    </w:p>
    <w:p w14:paraId="3C527AD5" w14:textId="77777777" w:rsidR="00473739" w:rsidRPr="00E22C5E" w:rsidRDefault="00473739" w:rsidP="00473739">
      <w:pPr>
        <w:pStyle w:val="afffff2"/>
        <w:rPr>
          <w:b/>
          <w:color w:val="C7000B"/>
        </w:rPr>
      </w:pPr>
      <w:r w:rsidRPr="00E22C5E">
        <w:rPr>
          <w:b/>
          <w:color w:val="C7000B"/>
        </w:rPr>
        <w:tab/>
        <w:t xml:space="preserve">c_customer_sk             integer,     </w:t>
      </w:r>
    </w:p>
    <w:p w14:paraId="433F0E00" w14:textId="77777777" w:rsidR="00473739" w:rsidRPr="00E22C5E" w:rsidRDefault="00473739" w:rsidP="00473739">
      <w:pPr>
        <w:pStyle w:val="afffff2"/>
        <w:rPr>
          <w:b/>
          <w:color w:val="C7000B"/>
        </w:rPr>
      </w:pPr>
      <w:r w:rsidRPr="00E22C5E">
        <w:rPr>
          <w:b/>
          <w:color w:val="C7000B"/>
        </w:rPr>
        <w:tab/>
        <w:t xml:space="preserve">c_customer_id             </w:t>
      </w:r>
      <w:proofErr w:type="gramStart"/>
      <w:r w:rsidRPr="00E22C5E">
        <w:rPr>
          <w:b/>
          <w:color w:val="C7000B"/>
        </w:rPr>
        <w:t>char(</w:t>
      </w:r>
      <w:proofErr w:type="gramEnd"/>
      <w:r w:rsidRPr="00E22C5E">
        <w:rPr>
          <w:b/>
          <w:color w:val="C7000B"/>
        </w:rPr>
        <w:t xml:space="preserve">5), </w:t>
      </w:r>
    </w:p>
    <w:p w14:paraId="650900EC" w14:textId="77777777" w:rsidR="00473739" w:rsidRPr="00E22C5E" w:rsidRDefault="00473739" w:rsidP="00473739">
      <w:pPr>
        <w:pStyle w:val="afffff2"/>
        <w:rPr>
          <w:b/>
          <w:color w:val="C7000B"/>
        </w:rPr>
      </w:pPr>
      <w:r w:rsidRPr="00E22C5E">
        <w:rPr>
          <w:b/>
          <w:color w:val="C7000B"/>
        </w:rPr>
        <w:tab/>
        <w:t xml:space="preserve">c_first_name              </w:t>
      </w:r>
      <w:proofErr w:type="gramStart"/>
      <w:r w:rsidRPr="00E22C5E">
        <w:rPr>
          <w:b/>
          <w:color w:val="C7000B"/>
        </w:rPr>
        <w:t>char(</w:t>
      </w:r>
      <w:proofErr w:type="gramEnd"/>
      <w:r w:rsidRPr="00E22C5E">
        <w:rPr>
          <w:b/>
          <w:color w:val="C7000B"/>
        </w:rPr>
        <w:t xml:space="preserve">6), </w:t>
      </w:r>
    </w:p>
    <w:p w14:paraId="25753F4B" w14:textId="77777777" w:rsidR="00473739" w:rsidRPr="00E22C5E" w:rsidRDefault="00473739" w:rsidP="00473739">
      <w:pPr>
        <w:pStyle w:val="afffff2"/>
        <w:rPr>
          <w:b/>
          <w:color w:val="C7000B"/>
        </w:rPr>
      </w:pPr>
      <w:r w:rsidRPr="00E22C5E">
        <w:rPr>
          <w:b/>
          <w:color w:val="C7000B"/>
        </w:rPr>
        <w:tab/>
        <w:t xml:space="preserve">c_last_name               </w:t>
      </w:r>
      <w:proofErr w:type="gramStart"/>
      <w:r w:rsidRPr="00E22C5E">
        <w:rPr>
          <w:b/>
          <w:color w:val="C7000B"/>
        </w:rPr>
        <w:t>char(</w:t>
      </w:r>
      <w:proofErr w:type="gramEnd"/>
      <w:r w:rsidRPr="00E22C5E">
        <w:rPr>
          <w:b/>
          <w:color w:val="C7000B"/>
        </w:rPr>
        <w:t xml:space="preserve">8) </w:t>
      </w:r>
    </w:p>
    <w:p w14:paraId="6B0A33FB" w14:textId="4200AEA7" w:rsidR="00473739" w:rsidRPr="00E22C5E" w:rsidRDefault="00473739" w:rsidP="00473739">
      <w:pPr>
        <w:pStyle w:val="afffff2"/>
        <w:rPr>
          <w:b/>
          <w:color w:val="C7000B"/>
        </w:rPr>
      </w:pPr>
      <w:r w:rsidRPr="00E22C5E">
        <w:rPr>
          <w:b/>
          <w:color w:val="C7000B"/>
        </w:rPr>
        <w:t>);</w:t>
      </w:r>
    </w:p>
    <w:p w14:paraId="3DFD85BE" w14:textId="1C83AF12" w:rsidR="00473739" w:rsidRDefault="00473739" w:rsidP="00AD092B">
      <w:pPr>
        <w:pStyle w:val="1e"/>
      </w:pPr>
      <w:r>
        <w:t>截图显示如下</w:t>
      </w:r>
      <w:r>
        <w:rPr>
          <w:rFonts w:hint="eastAsia"/>
        </w:rPr>
        <w:t>：</w:t>
      </w:r>
    </w:p>
    <w:p w14:paraId="47BB3D85" w14:textId="51AB5561" w:rsidR="00473739" w:rsidRPr="00473739" w:rsidRDefault="00473739" w:rsidP="00AD092B">
      <w:pPr>
        <w:pStyle w:val="1e"/>
      </w:pPr>
      <w:r w:rsidRPr="00E22C5E">
        <w:rPr>
          <w:noProof/>
          <w:color w:val="C7000B"/>
        </w:rPr>
        <mc:AlternateContent>
          <mc:Choice Requires="wps">
            <w:drawing>
              <wp:anchor distT="0" distB="0" distL="114300" distR="114300" simplePos="0" relativeHeight="251949056" behindDoc="0" locked="0" layoutInCell="1" allowOverlap="1" wp14:anchorId="24B2B081" wp14:editId="01E51730">
                <wp:simplePos x="0" y="0"/>
                <wp:positionH relativeFrom="column">
                  <wp:posOffset>833218</wp:posOffset>
                </wp:positionH>
                <wp:positionV relativeFrom="paragraph">
                  <wp:posOffset>309050</wp:posOffset>
                </wp:positionV>
                <wp:extent cx="1134207" cy="416169"/>
                <wp:effectExtent l="19050" t="19050" r="27940" b="22225"/>
                <wp:wrapNone/>
                <wp:docPr id="278" name="矩形 278"/>
                <wp:cNvGraphicFramePr/>
                <a:graphic xmlns:a="http://schemas.openxmlformats.org/drawingml/2006/main">
                  <a:graphicData uri="http://schemas.microsoft.com/office/word/2010/wordprocessingShape">
                    <wps:wsp>
                      <wps:cNvSpPr/>
                      <wps:spPr>
                        <a:xfrm>
                          <a:off x="0" y="0"/>
                          <a:ext cx="1134207" cy="416169"/>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98733" id="矩形 278" o:spid="_x0000_s1026" style="position:absolute;left:0;text-align:left;margin-left:65.6pt;margin-top:24.35pt;width:89.3pt;height:32.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" filled="f" strokecolor="#c7000b" strokeweight="2.25pt"/>
            </w:pict>
          </mc:Fallback>
        </mc:AlternateContent>
      </w:r>
      <w:r w:rsidR="00802337" w:rsidRPr="00802337">
        <w:rPr>
          <w:noProof/>
        </w:rPr>
        <w:t xml:space="preserve"> </w:t>
      </w:r>
      <w:r w:rsidR="00802337">
        <w:rPr>
          <w:noProof/>
        </w:rPr>
        <w:drawing>
          <wp:inline distT="0" distB="0" distL="0" distR="0" wp14:anchorId="5BAA18AB" wp14:editId="29C63F60">
            <wp:extent cx="4800600" cy="3111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1826" cy="3118851"/>
                    </a:xfrm>
                    <a:prstGeom prst="rect">
                      <a:avLst/>
                    </a:prstGeom>
                  </pic:spPr>
                </pic:pic>
              </a:graphicData>
            </a:graphic>
          </wp:inline>
        </w:drawing>
      </w:r>
    </w:p>
    <w:p w14:paraId="3E968438" w14:textId="556AEBBB" w:rsidR="007F727E" w:rsidRPr="002F7F1F" w:rsidRDefault="007F727E" w:rsidP="002F7F1F">
      <w:pPr>
        <w:pStyle w:val="4"/>
      </w:pPr>
      <w:r w:rsidRPr="002F7F1F">
        <w:lastRenderedPageBreak/>
        <w:t>管理</w:t>
      </w:r>
      <w:r w:rsidRPr="002F7F1F">
        <w:t>Schema</w:t>
      </w:r>
    </w:p>
    <w:p w14:paraId="118A6779" w14:textId="77777777" w:rsidR="007F727E" w:rsidRDefault="007F727E" w:rsidP="007F727E">
      <w:pPr>
        <w:pStyle w:val="5"/>
        <w:rPr>
          <w:rFonts w:ascii="Huawei Sans" w:hAnsi="Huawei Sans" w:cs="Huawei Sans" w:hint="default"/>
        </w:rPr>
      </w:pPr>
      <w:r w:rsidRPr="00525181">
        <w:rPr>
          <w:rFonts w:ascii="Huawei Sans" w:hAnsi="Huawei Sans" w:cs="Huawei Sans" w:hint="default"/>
        </w:rPr>
        <w:t>schema</w:t>
      </w:r>
      <w:r w:rsidRPr="00525181">
        <w:rPr>
          <w:rFonts w:ascii="Huawei Sans" w:hAnsi="Huawei Sans" w:cs="Huawei Sans" w:hint="default"/>
        </w:rPr>
        <w:t>的权限控制</w:t>
      </w:r>
    </w:p>
    <w:p w14:paraId="2F8FAE77" w14:textId="2EF29F62" w:rsidR="00552F0D" w:rsidRDefault="00552F0D" w:rsidP="00B931ED">
      <w:pPr>
        <w:pStyle w:val="41"/>
        <w:rPr>
          <w:rFonts w:hint="eastAsia"/>
        </w:rPr>
      </w:pPr>
      <w:r w:rsidRPr="00525181">
        <w:t>默认情况下，用户只能访问属于自己的</w:t>
      </w:r>
      <w:r w:rsidRPr="00525181">
        <w:t>schema</w:t>
      </w:r>
      <w:r w:rsidRPr="00525181">
        <w:t>中的数据库对象。如果需要访问其他</w:t>
      </w:r>
      <w:r w:rsidRPr="00525181">
        <w:t>schema</w:t>
      </w:r>
      <w:r w:rsidRPr="00525181">
        <w:t>的对象，则该</w:t>
      </w:r>
      <w:r w:rsidRPr="00525181">
        <w:t>schema</w:t>
      </w:r>
      <w:r w:rsidRPr="00525181">
        <w:t>的所有者应该赋予他对该</w:t>
      </w:r>
      <w:r w:rsidRPr="00525181">
        <w:t>schema</w:t>
      </w:r>
      <w:r w:rsidRPr="00525181">
        <w:t>的</w:t>
      </w:r>
      <w:r>
        <w:rPr>
          <w:rFonts w:hint="eastAsia"/>
        </w:rPr>
        <w:t>UASGE</w:t>
      </w:r>
      <w:r w:rsidRPr="00525181">
        <w:t>权限。通过</w:t>
      </w:r>
      <w:proofErr w:type="gramStart"/>
      <w:r w:rsidRPr="00525181">
        <w:t>将模式</w:t>
      </w:r>
      <w:proofErr w:type="gramEnd"/>
      <w:r w:rsidRPr="00525181">
        <w:t>的</w:t>
      </w:r>
      <w:r w:rsidRPr="00525181">
        <w:t>CREATE</w:t>
      </w:r>
      <w:r w:rsidRPr="00525181">
        <w:t>权限授予某用户，被授权用户就可以在此模式中创建对象。</w:t>
      </w:r>
    </w:p>
    <w:p w14:paraId="26F1C140" w14:textId="77777777" w:rsidR="00552F0D" w:rsidRDefault="00552F0D" w:rsidP="00B931ED">
      <w:pPr>
        <w:pStyle w:val="41"/>
        <w:rPr>
          <w:rFonts w:hint="eastAsia"/>
        </w:rPr>
      </w:pPr>
      <w:r w:rsidRPr="006B2413">
        <w:t>注意默认情况下，所有角色都拥有在</w:t>
      </w:r>
      <w:r w:rsidRPr="006B2413">
        <w:t>public</w:t>
      </w:r>
      <w:r w:rsidRPr="006B2413">
        <w:t>模式上的</w:t>
      </w:r>
      <w:r w:rsidRPr="006B2413">
        <w:t>USAGE</w:t>
      </w:r>
      <w:r w:rsidRPr="006B2413">
        <w:t>权限，但是普通用户没有在</w:t>
      </w:r>
      <w:r w:rsidRPr="006B2413">
        <w:t>public</w:t>
      </w:r>
      <w:r w:rsidRPr="006B2413">
        <w:t>模式上的</w:t>
      </w:r>
      <w:r w:rsidRPr="006B2413">
        <w:t>CREATE</w:t>
      </w:r>
      <w:r w:rsidRPr="006B2413">
        <w:t>权限。</w:t>
      </w:r>
    </w:p>
    <w:p w14:paraId="5C5DE33D" w14:textId="648A960F" w:rsidR="006B2413" w:rsidRPr="006B2413" w:rsidRDefault="00031021" w:rsidP="00EB272F">
      <w:pPr>
        <w:pStyle w:val="41"/>
        <w:numPr>
          <w:ilvl w:val="0"/>
          <w:numId w:val="0"/>
        </w:numPr>
        <w:ind w:left="1021"/>
        <w:rPr>
          <w:rFonts w:hint="eastAsia"/>
        </w:rPr>
      </w:pPr>
      <w:r>
        <w:rPr>
          <w:rFonts w:hint="eastAsia"/>
        </w:rPr>
        <w:t>下面的</w:t>
      </w:r>
      <w:r w:rsidR="006B2413" w:rsidRPr="006B2413">
        <w:rPr>
          <w:rFonts w:hint="eastAsia"/>
        </w:rPr>
        <w:t>操作</w:t>
      </w:r>
      <w:r>
        <w:rPr>
          <w:rFonts w:hint="eastAsia"/>
        </w:rPr>
        <w:t>演示了</w:t>
      </w:r>
      <w:r w:rsidR="006B2413" w:rsidRPr="006B2413">
        <w:rPr>
          <w:rFonts w:hint="eastAsia"/>
        </w:rPr>
        <w:t>将自己的</w:t>
      </w:r>
      <w:r w:rsidR="006B2413" w:rsidRPr="006B2413">
        <w:t>Schema</w:t>
      </w:r>
      <w:r w:rsidRPr="006B2413" w:rsidDel="00031021">
        <w:t xml:space="preserve"> </w:t>
      </w:r>
      <w:r w:rsidR="006B2413" w:rsidRPr="006B2413">
        <w:t>USAGE</w:t>
      </w:r>
      <w:r w:rsidR="006B2413" w:rsidRPr="006B2413">
        <w:t>权限赋予其他用户，并收回</w:t>
      </w:r>
      <w:r w:rsidR="006B2413" w:rsidRPr="006B2413">
        <w:t>USAGE</w:t>
      </w:r>
      <w:r w:rsidR="006B2413" w:rsidRPr="006B2413">
        <w:t>权限。</w:t>
      </w:r>
    </w:p>
    <w:p w14:paraId="71112E92" w14:textId="5CBA2DA4" w:rsidR="00784071" w:rsidRDefault="00784071">
      <w:pPr>
        <w:pStyle w:val="30"/>
      </w:pPr>
      <w:r>
        <w:rPr>
          <w:rFonts w:hint="eastAsia"/>
        </w:rPr>
        <w:t>首先在</w:t>
      </w:r>
      <w:r>
        <w:rPr>
          <w:rFonts w:hint="eastAsia"/>
        </w:rPr>
        <w:t>finance</w:t>
      </w:r>
      <w:r>
        <w:rPr>
          <w:rFonts w:hint="eastAsia"/>
        </w:rPr>
        <w:t>数据库创建</w:t>
      </w:r>
      <w:r>
        <w:rPr>
          <w:rFonts w:hint="eastAsia"/>
        </w:rPr>
        <w:t>jim</w:t>
      </w:r>
      <w:r>
        <w:rPr>
          <w:rFonts w:hint="eastAsia"/>
        </w:rPr>
        <w:t>用户：</w:t>
      </w:r>
    </w:p>
    <w:p w14:paraId="3B349BF6" w14:textId="77777777" w:rsidR="00784071" w:rsidRPr="00E22C5E" w:rsidRDefault="00784071" w:rsidP="00784071">
      <w:pPr>
        <w:pStyle w:val="afffff2"/>
        <w:rPr>
          <w:b/>
          <w:color w:val="C7000B"/>
        </w:rPr>
      </w:pPr>
      <w:r w:rsidRPr="00E22C5E">
        <w:rPr>
          <w:b/>
          <w:color w:val="C7000B"/>
        </w:rPr>
        <w:t>create user jim identified by 'Bigdata@123';</w:t>
      </w:r>
    </w:p>
    <w:p w14:paraId="6C500F32" w14:textId="77777777" w:rsidR="00784071" w:rsidRDefault="00784071" w:rsidP="00AD092B">
      <w:pPr>
        <w:pStyle w:val="1e"/>
      </w:pPr>
      <w:r>
        <w:rPr>
          <w:rFonts w:hint="eastAsia"/>
        </w:rPr>
        <w:t>截图如下：</w:t>
      </w:r>
    </w:p>
    <w:p w14:paraId="6D75D3C0" w14:textId="5B4A675C" w:rsidR="00784071" w:rsidRPr="00EE6E5C" w:rsidRDefault="0031383B" w:rsidP="00AD092B">
      <w:pPr>
        <w:pStyle w:val="1e"/>
      </w:pPr>
      <w:r>
        <w:rPr>
          <w:noProof/>
        </w:rPr>
        <mc:AlternateContent>
          <mc:Choice Requires="wps">
            <w:drawing>
              <wp:anchor distT="0" distB="0" distL="114300" distR="114300" simplePos="0" relativeHeight="251944960" behindDoc="0" locked="0" layoutInCell="1" allowOverlap="1" wp14:anchorId="2724902C" wp14:editId="328AC05A">
                <wp:simplePos x="0" y="0"/>
                <wp:positionH relativeFrom="column">
                  <wp:posOffset>2219472</wp:posOffset>
                </wp:positionH>
                <wp:positionV relativeFrom="paragraph">
                  <wp:posOffset>250337</wp:posOffset>
                </wp:positionV>
                <wp:extent cx="1974215" cy="175846"/>
                <wp:effectExtent l="19050" t="19050" r="26035" b="15240"/>
                <wp:wrapNone/>
                <wp:docPr id="191" name="矩形 191"/>
                <wp:cNvGraphicFramePr/>
                <a:graphic xmlns:a="http://schemas.openxmlformats.org/drawingml/2006/main">
                  <a:graphicData uri="http://schemas.microsoft.com/office/word/2010/wordprocessingShape">
                    <wps:wsp>
                      <wps:cNvSpPr/>
                      <wps:spPr>
                        <a:xfrm>
                          <a:off x="0" y="0"/>
                          <a:ext cx="1974215" cy="1758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E125E" id="矩形 191" o:spid="_x0000_s1026" style="position:absolute;left:0;text-align:left;margin-left:174.75pt;margin-top:19.7pt;width:155.45pt;height:13.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" filled="f" strokecolor="#c7000b" strokeweight="2.25pt"/>
            </w:pict>
          </mc:Fallback>
        </mc:AlternateContent>
      </w:r>
      <w:r w:rsidRPr="0031383B">
        <w:rPr>
          <w:noProof/>
        </w:rPr>
        <w:t xml:space="preserve"> </w:t>
      </w:r>
      <w:r>
        <w:rPr>
          <w:noProof/>
        </w:rPr>
        <w:drawing>
          <wp:inline distT="0" distB="0" distL="0" distR="0" wp14:anchorId="3168CBE2" wp14:editId="1F25D743">
            <wp:extent cx="4319954" cy="2424840"/>
            <wp:effectExtent l="0" t="0" r="444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6477" cy="2428502"/>
                    </a:xfrm>
                    <a:prstGeom prst="rect">
                      <a:avLst/>
                    </a:prstGeom>
                  </pic:spPr>
                </pic:pic>
              </a:graphicData>
            </a:graphic>
          </wp:inline>
        </w:drawing>
      </w:r>
    </w:p>
    <w:p w14:paraId="3D03541F" w14:textId="598E6C57" w:rsidR="00473739" w:rsidRDefault="00473739">
      <w:pPr>
        <w:pStyle w:val="30"/>
      </w:pPr>
      <w:r>
        <w:t>赋予</w:t>
      </w:r>
      <w:r>
        <w:t>jim</w:t>
      </w:r>
      <w:r>
        <w:t>用户</w:t>
      </w:r>
      <w:r>
        <w:t>myschma</w:t>
      </w:r>
      <w:r>
        <w:t>模式的</w:t>
      </w:r>
      <w:r>
        <w:rPr>
          <w:rFonts w:hint="eastAsia"/>
        </w:rPr>
        <w:t>USAGE</w:t>
      </w:r>
      <w:r>
        <w:rPr>
          <w:rFonts w:hint="eastAsia"/>
        </w:rPr>
        <w:t>权限</w:t>
      </w:r>
    </w:p>
    <w:p w14:paraId="71664A89" w14:textId="2BF878A0" w:rsidR="007F727E" w:rsidRDefault="007F727E" w:rsidP="00AD092B">
      <w:pPr>
        <w:pStyle w:val="1e"/>
      </w:pPr>
      <w:r>
        <w:rPr>
          <w:rFonts w:hint="eastAsia"/>
        </w:rPr>
        <w:t>选择</w:t>
      </w:r>
      <w:r>
        <w:rPr>
          <w:rFonts w:hint="eastAsia"/>
        </w:rPr>
        <w:t xml:space="preserve"> </w:t>
      </w:r>
      <w:r>
        <w:rPr>
          <w:rFonts w:hint="eastAsia"/>
        </w:rPr>
        <w:t>账号管理</w:t>
      </w:r>
      <w:r>
        <w:rPr>
          <w:rFonts w:hint="eastAsia"/>
        </w:rPr>
        <w:t xml:space="preserve"> -</w:t>
      </w:r>
      <w:r>
        <w:t xml:space="preserve">&gt; </w:t>
      </w:r>
      <w:r>
        <w:t>角色管理</w:t>
      </w:r>
      <w:r>
        <w:rPr>
          <w:rFonts w:hint="eastAsia"/>
        </w:rPr>
        <w:t>，</w:t>
      </w:r>
      <w:r w:rsidR="00BC22E4">
        <w:t>单击</w:t>
      </w:r>
      <w:r>
        <w:t>jim</w:t>
      </w:r>
      <w:r>
        <w:t>角色名</w:t>
      </w:r>
      <w:r>
        <w:rPr>
          <w:rFonts w:hint="eastAsia"/>
        </w:rPr>
        <w:t>，</w:t>
      </w:r>
      <w:r>
        <w:t>切换到</w:t>
      </w:r>
      <w:r>
        <w:rPr>
          <w:rFonts w:hint="eastAsia"/>
        </w:rPr>
        <w:t xml:space="preserve"> </w:t>
      </w:r>
      <w:r>
        <w:rPr>
          <w:rFonts w:hint="eastAsia"/>
        </w:rPr>
        <w:t>权限</w:t>
      </w:r>
      <w:r>
        <w:rPr>
          <w:rFonts w:hint="eastAsia"/>
        </w:rPr>
        <w:t xml:space="preserve"> </w:t>
      </w:r>
      <w:r>
        <w:rPr>
          <w:rFonts w:hint="eastAsia"/>
        </w:rPr>
        <w:t>界面：</w:t>
      </w:r>
    </w:p>
    <w:p w14:paraId="5DABDE20" w14:textId="506C2424" w:rsidR="007F727E" w:rsidRDefault="00181DFE" w:rsidP="00AD092B">
      <w:pPr>
        <w:pStyle w:val="1e"/>
      </w:pPr>
      <w:r>
        <w:rPr>
          <w:noProof/>
        </w:rPr>
        <mc:AlternateContent>
          <mc:Choice Requires="wps">
            <w:drawing>
              <wp:anchor distT="0" distB="0" distL="114300" distR="114300" simplePos="0" relativeHeight="251869184" behindDoc="0" locked="0" layoutInCell="1" allowOverlap="1" wp14:anchorId="34CE0C51" wp14:editId="74B2B61B">
                <wp:simplePos x="0" y="0"/>
                <wp:positionH relativeFrom="column">
                  <wp:posOffset>1565910</wp:posOffset>
                </wp:positionH>
                <wp:positionV relativeFrom="paragraph">
                  <wp:posOffset>203543</wp:posOffset>
                </wp:positionV>
                <wp:extent cx="211015" cy="175846"/>
                <wp:effectExtent l="38100" t="19050" r="17780" b="53340"/>
                <wp:wrapNone/>
                <wp:docPr id="291" name="直接箭头连接符 291"/>
                <wp:cNvGraphicFramePr/>
                <a:graphic xmlns:a="http://schemas.openxmlformats.org/drawingml/2006/main">
                  <a:graphicData uri="http://schemas.microsoft.com/office/word/2010/wordprocessingShape">
                    <wps:wsp>
                      <wps:cNvCnPr/>
                      <wps:spPr>
                        <a:xfrm flipH="1">
                          <a:off x="0" y="0"/>
                          <a:ext cx="211015" cy="17584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FDF6A" id="直接箭头连接符 291" o:spid="_x0000_s1026" type="#_x0000_t32" style="position:absolute;left:0;text-align:left;margin-left:123.3pt;margin-top:16.05pt;width:16.6pt;height:13.8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" strokecolor="#c7000b" strokeweight="2.25pt">
                <v:stroke endarrow="block"/>
              </v:shape>
            </w:pict>
          </mc:Fallback>
        </mc:AlternateContent>
      </w:r>
      <w:r w:rsidR="00074FBA">
        <w:rPr>
          <w:noProof/>
        </w:rPr>
        <mc:AlternateContent>
          <mc:Choice Requires="wps">
            <w:drawing>
              <wp:anchor distT="0" distB="0" distL="114300" distR="114300" simplePos="0" relativeHeight="251867136" behindDoc="0" locked="0" layoutInCell="1" allowOverlap="1" wp14:anchorId="00A19860" wp14:editId="25015DC8">
                <wp:simplePos x="0" y="0"/>
                <wp:positionH relativeFrom="column">
                  <wp:posOffset>1621594</wp:posOffset>
                </wp:positionH>
                <wp:positionV relativeFrom="paragraph">
                  <wp:posOffset>-19197</wp:posOffset>
                </wp:positionV>
                <wp:extent cx="345537" cy="181171"/>
                <wp:effectExtent l="19050" t="19050" r="16510" b="28575"/>
                <wp:wrapNone/>
                <wp:docPr id="290" name="矩形 290"/>
                <wp:cNvGraphicFramePr/>
                <a:graphic xmlns:a="http://schemas.openxmlformats.org/drawingml/2006/main">
                  <a:graphicData uri="http://schemas.microsoft.com/office/word/2010/wordprocessingShape">
                    <wps:wsp>
                      <wps:cNvSpPr/>
                      <wps:spPr>
                        <a:xfrm>
                          <a:off x="0" y="0"/>
                          <a:ext cx="345537" cy="1811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CBD58" id="矩形 290" o:spid="_x0000_s1026" style="position:absolute;left:0;text-align:left;margin-left:127.7pt;margin-top:-1.5pt;width:27.2pt;height:14.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" filled="f" strokecolor="#c7000b" strokeweight="2.25pt"/>
            </w:pict>
          </mc:Fallback>
        </mc:AlternateContent>
      </w:r>
      <w:r>
        <w:rPr>
          <w:noProof/>
        </w:rPr>
        <w:drawing>
          <wp:inline distT="0" distB="0" distL="0" distR="0" wp14:anchorId="78CC1A59" wp14:editId="7F6B43A7">
            <wp:extent cx="4574931" cy="1133527"/>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589" cy="1139637"/>
                    </a:xfrm>
                    <a:prstGeom prst="rect">
                      <a:avLst/>
                    </a:prstGeom>
                  </pic:spPr>
                </pic:pic>
              </a:graphicData>
            </a:graphic>
          </wp:inline>
        </w:drawing>
      </w:r>
    </w:p>
    <w:p w14:paraId="00F334BE" w14:textId="039E9026" w:rsidR="007F727E" w:rsidRDefault="00BC22E4" w:rsidP="00AD092B">
      <w:pPr>
        <w:pStyle w:val="1e"/>
      </w:pPr>
      <w:r>
        <w:t>单击</w:t>
      </w:r>
      <w:r w:rsidR="00181DFE">
        <w:t>“</w:t>
      </w:r>
      <w:r w:rsidR="00181DFE">
        <w:t>添加</w:t>
      </w:r>
      <w:r w:rsidR="00181DFE">
        <w:t>”</w:t>
      </w:r>
      <w:r w:rsidR="007F727E">
        <w:t xml:space="preserve"> </w:t>
      </w:r>
      <w:r w:rsidR="007F727E">
        <w:rPr>
          <w:rFonts w:hint="eastAsia"/>
        </w:rPr>
        <w:t>，</w:t>
      </w:r>
      <w:r w:rsidR="007F727E">
        <w:t>类型选择</w:t>
      </w:r>
      <w:r w:rsidR="007F727E">
        <w:t>Schema</w:t>
      </w:r>
      <w:r w:rsidR="007F727E">
        <w:rPr>
          <w:rFonts w:hint="eastAsia"/>
        </w:rPr>
        <w:t>，</w:t>
      </w:r>
      <w:r w:rsidR="007F727E">
        <w:t>数据库选择</w:t>
      </w:r>
      <w:r w:rsidR="007F727E">
        <w:t>finance</w:t>
      </w:r>
      <w:r w:rsidR="007F727E">
        <w:rPr>
          <w:rFonts w:hint="eastAsia"/>
        </w:rPr>
        <w:t>，</w:t>
      </w:r>
      <w:r w:rsidR="007F727E">
        <w:t>Schema</w:t>
      </w:r>
      <w:r w:rsidR="007F727E">
        <w:t>选择</w:t>
      </w:r>
      <w:r w:rsidR="007F727E">
        <w:t>myschema</w:t>
      </w:r>
      <w:r w:rsidR="00572ED5">
        <w:rPr>
          <w:rFonts w:hint="eastAsia"/>
        </w:rPr>
        <w:t>，</w:t>
      </w:r>
      <w:r>
        <w:t>单击</w:t>
      </w:r>
      <w:r w:rsidR="00181DFE">
        <w:rPr>
          <w:rFonts w:hint="eastAsia"/>
        </w:rPr>
        <w:t>“编辑”</w:t>
      </w:r>
      <w:r w:rsidR="00572ED5">
        <w:rPr>
          <w:rFonts w:hint="eastAsia"/>
        </w:rPr>
        <w:t>：</w:t>
      </w:r>
    </w:p>
    <w:p w14:paraId="3054A61E" w14:textId="750CADC9" w:rsidR="007F727E" w:rsidRDefault="00181DFE" w:rsidP="00AD092B">
      <w:pPr>
        <w:pStyle w:val="1e"/>
      </w:pPr>
      <w:r>
        <w:rPr>
          <w:noProof/>
        </w:rPr>
        <w:lastRenderedPageBreak/>
        <mc:AlternateContent>
          <mc:Choice Requires="wps">
            <w:drawing>
              <wp:anchor distT="0" distB="0" distL="114300" distR="114300" simplePos="0" relativeHeight="251875328" behindDoc="0" locked="0" layoutInCell="1" allowOverlap="1" wp14:anchorId="0BDA5CE4" wp14:editId="466FA421">
                <wp:simplePos x="0" y="0"/>
                <wp:positionH relativeFrom="column">
                  <wp:posOffset>710125</wp:posOffset>
                </wp:positionH>
                <wp:positionV relativeFrom="paragraph">
                  <wp:posOffset>546443</wp:posOffset>
                </wp:positionV>
                <wp:extent cx="269631" cy="131250"/>
                <wp:effectExtent l="19050" t="19050" r="16510" b="21590"/>
                <wp:wrapNone/>
                <wp:docPr id="294" name="矩形 294"/>
                <wp:cNvGraphicFramePr/>
                <a:graphic xmlns:a="http://schemas.openxmlformats.org/drawingml/2006/main">
                  <a:graphicData uri="http://schemas.microsoft.com/office/word/2010/wordprocessingShape">
                    <wps:wsp>
                      <wps:cNvSpPr/>
                      <wps:spPr>
                        <a:xfrm>
                          <a:off x="0" y="0"/>
                          <a:ext cx="269631" cy="131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93E0F" id="矩形 294" o:spid="_x0000_s1026" style="position:absolute;left:0;text-align:left;margin-left:55.9pt;margin-top:43.05pt;width:21.25pt;height:10.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873280" behindDoc="0" locked="0" layoutInCell="1" allowOverlap="1" wp14:anchorId="4CA28338" wp14:editId="504F1D5D">
                <wp:simplePos x="0" y="0"/>
                <wp:positionH relativeFrom="column">
                  <wp:posOffset>893494</wp:posOffset>
                </wp:positionH>
                <wp:positionV relativeFrom="paragraph">
                  <wp:posOffset>819150</wp:posOffset>
                </wp:positionV>
                <wp:extent cx="2433299" cy="173966"/>
                <wp:effectExtent l="19050" t="19050" r="24765" b="17145"/>
                <wp:wrapNone/>
                <wp:docPr id="293" name="矩形 293"/>
                <wp:cNvGraphicFramePr/>
                <a:graphic xmlns:a="http://schemas.openxmlformats.org/drawingml/2006/main">
                  <a:graphicData uri="http://schemas.microsoft.com/office/word/2010/wordprocessingShape">
                    <wps:wsp>
                      <wps:cNvSpPr/>
                      <wps:spPr>
                        <a:xfrm>
                          <a:off x="0" y="0"/>
                          <a:ext cx="2433299" cy="1739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9D0CD" id="矩形 293" o:spid="_x0000_s1026" style="position:absolute;left:0;text-align:left;margin-left:70.35pt;margin-top:64.5pt;width:191.6pt;height:13.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" filled="f" strokecolor="#c7000b" strokeweight="2.25pt"/>
            </w:pict>
          </mc:Fallback>
        </mc:AlternateContent>
      </w:r>
      <w:r w:rsidR="00E15BE0">
        <w:rPr>
          <w:noProof/>
        </w:rPr>
        <mc:AlternateContent>
          <mc:Choice Requires="wps">
            <w:drawing>
              <wp:anchor distT="0" distB="0" distL="114300" distR="114300" simplePos="0" relativeHeight="251877376" behindDoc="0" locked="0" layoutInCell="1" allowOverlap="1" wp14:anchorId="5A755E40" wp14:editId="363144C3">
                <wp:simplePos x="0" y="0"/>
                <wp:positionH relativeFrom="column">
                  <wp:posOffset>5817235</wp:posOffset>
                </wp:positionH>
                <wp:positionV relativeFrom="paragraph">
                  <wp:posOffset>691613</wp:posOffset>
                </wp:positionV>
                <wp:extent cx="68867" cy="187471"/>
                <wp:effectExtent l="57150" t="19050" r="45720" b="41275"/>
                <wp:wrapNone/>
                <wp:docPr id="295" name="直接箭头连接符 295"/>
                <wp:cNvGraphicFramePr/>
                <a:graphic xmlns:a="http://schemas.openxmlformats.org/drawingml/2006/main">
                  <a:graphicData uri="http://schemas.microsoft.com/office/word/2010/wordprocessingShape">
                    <wps:wsp>
                      <wps:cNvCnPr/>
                      <wps:spPr>
                        <a:xfrm>
                          <a:off x="0" y="0"/>
                          <a:ext cx="68867" cy="18747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33A5" id="直接箭头连接符 295" o:spid="_x0000_s1026" type="#_x0000_t32" style="position:absolute;left:0;text-align:left;margin-left:458.05pt;margin-top:54.45pt;width:5.4pt;height:14.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" strokecolor="#c7000b" strokeweight="2.25pt">
                <v:stroke endarrow="block"/>
              </v:shape>
            </w:pict>
          </mc:Fallback>
        </mc:AlternateContent>
      </w:r>
      <w:r w:rsidRPr="00181DFE">
        <w:rPr>
          <w:noProof/>
        </w:rPr>
        <w:t xml:space="preserve"> </w:t>
      </w:r>
      <w:r>
        <w:rPr>
          <w:noProof/>
        </w:rPr>
        <w:drawing>
          <wp:inline distT="0" distB="0" distL="0" distR="0" wp14:anchorId="1C477045" wp14:editId="6A518F27">
            <wp:extent cx="5457093" cy="997089"/>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8419" cy="1000986"/>
                    </a:xfrm>
                    <a:prstGeom prst="rect">
                      <a:avLst/>
                    </a:prstGeom>
                  </pic:spPr>
                </pic:pic>
              </a:graphicData>
            </a:graphic>
          </wp:inline>
        </w:drawing>
      </w:r>
      <w:r>
        <w:rPr>
          <w:noProof/>
        </w:rPr>
        <w:t xml:space="preserve"> </w:t>
      </w:r>
    </w:p>
    <w:p w14:paraId="2987082B" w14:textId="0D9B717A" w:rsidR="00572ED5" w:rsidRDefault="00572ED5" w:rsidP="00AD092B">
      <w:pPr>
        <w:pStyle w:val="1e"/>
      </w:pPr>
      <w:r>
        <w:t>选择授予</w:t>
      </w:r>
      <w:r w:rsidR="00181DFE">
        <w:rPr>
          <w:rFonts w:hint="eastAsia"/>
        </w:rPr>
        <w:t>“</w:t>
      </w:r>
      <w:r w:rsidR="00181DFE">
        <w:rPr>
          <w:rFonts w:hint="eastAsia"/>
        </w:rPr>
        <w:t>USAGE</w:t>
      </w:r>
      <w:r w:rsidR="00181DFE">
        <w:rPr>
          <w:rFonts w:hint="eastAsia"/>
        </w:rPr>
        <w:t>”</w:t>
      </w:r>
      <w:r>
        <w:t>权限</w:t>
      </w:r>
      <w:r>
        <w:rPr>
          <w:rFonts w:hint="eastAsia"/>
        </w:rPr>
        <w:t>：</w:t>
      </w:r>
    </w:p>
    <w:p w14:paraId="208EF514" w14:textId="15AF8AC3" w:rsidR="00572ED5" w:rsidRDefault="00731E52" w:rsidP="00AD092B">
      <w:pPr>
        <w:pStyle w:val="1e"/>
      </w:pPr>
      <w:r>
        <w:rPr>
          <w:noProof/>
        </w:rPr>
        <mc:AlternateContent>
          <mc:Choice Requires="wps">
            <w:drawing>
              <wp:anchor distT="0" distB="0" distL="114300" distR="114300" simplePos="0" relativeHeight="251881472" behindDoc="0" locked="0" layoutInCell="1" allowOverlap="1" wp14:anchorId="7858825D" wp14:editId="69DA79F5">
                <wp:simplePos x="0" y="0"/>
                <wp:positionH relativeFrom="column">
                  <wp:posOffset>2185855</wp:posOffset>
                </wp:positionH>
                <wp:positionV relativeFrom="paragraph">
                  <wp:posOffset>1192626</wp:posOffset>
                </wp:positionV>
                <wp:extent cx="383689" cy="170964"/>
                <wp:effectExtent l="38100" t="19050" r="16510" b="57785"/>
                <wp:wrapNone/>
                <wp:docPr id="297" name="直接箭头连接符 297"/>
                <wp:cNvGraphicFramePr/>
                <a:graphic xmlns:a="http://schemas.openxmlformats.org/drawingml/2006/main">
                  <a:graphicData uri="http://schemas.microsoft.com/office/word/2010/wordprocessingShape">
                    <wps:wsp>
                      <wps:cNvCnPr/>
                      <wps:spPr>
                        <a:xfrm flipH="1">
                          <a:off x="0" y="0"/>
                          <a:ext cx="383689" cy="17096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CD6EA" id="直接箭头连接符 297" o:spid="_x0000_s1026" type="#_x0000_t32" style="position:absolute;left:0;text-align:left;margin-left:172.1pt;margin-top:93.9pt;width:30.2pt;height:13.4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" strokecolor="#c7000b" strokeweight="2.25pt">
                <v:stroke endarrow="block"/>
              </v:shape>
            </w:pict>
          </mc:Fallback>
        </mc:AlternateContent>
      </w:r>
      <w:r>
        <w:rPr>
          <w:noProof/>
        </w:rPr>
        <mc:AlternateContent>
          <mc:Choice Requires="wps">
            <w:drawing>
              <wp:anchor distT="0" distB="0" distL="114300" distR="114300" simplePos="0" relativeHeight="251879424" behindDoc="0" locked="0" layoutInCell="1" allowOverlap="1" wp14:anchorId="1814FF29" wp14:editId="0A6B161D">
                <wp:simplePos x="0" y="0"/>
                <wp:positionH relativeFrom="column">
                  <wp:posOffset>2712575</wp:posOffset>
                </wp:positionH>
                <wp:positionV relativeFrom="paragraph">
                  <wp:posOffset>992642</wp:posOffset>
                </wp:positionV>
                <wp:extent cx="191297" cy="141560"/>
                <wp:effectExtent l="19050" t="19050" r="18415" b="11430"/>
                <wp:wrapNone/>
                <wp:docPr id="296" name="矩形 296"/>
                <wp:cNvGraphicFramePr/>
                <a:graphic xmlns:a="http://schemas.openxmlformats.org/drawingml/2006/main">
                  <a:graphicData uri="http://schemas.microsoft.com/office/word/2010/wordprocessingShape">
                    <wps:wsp>
                      <wps:cNvSpPr/>
                      <wps:spPr>
                        <a:xfrm>
                          <a:off x="0" y="0"/>
                          <a:ext cx="191297" cy="1415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1D249" id="矩形 296" o:spid="_x0000_s1026" style="position:absolute;left:0;text-align:left;margin-left:213.6pt;margin-top:78.15pt;width:15.05pt;height:1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" filled="f" strokecolor="#c7000b" strokeweight="2.25pt"/>
            </w:pict>
          </mc:Fallback>
        </mc:AlternateContent>
      </w:r>
      <w:r w:rsidR="00572ED5">
        <w:rPr>
          <w:noProof/>
        </w:rPr>
        <w:drawing>
          <wp:inline distT="0" distB="0" distL="0" distR="0" wp14:anchorId="6AD8B89A" wp14:editId="4F71F114">
            <wp:extent cx="3600000" cy="1591200"/>
            <wp:effectExtent l="19050" t="19050" r="19685" b="28575"/>
            <wp:docPr id="239" name="图片 239" descr="C:\Users\swx941157\AppData\Roaming\eSpace_Desktop\UserData\swx941157\imagefiles\9B70EAB1-0F0A-409F-891E-C2DFC7311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wx941157\AppData\Roaming\eSpace_Desktop\UserData\swx941157\imagefiles\9B70EAB1-0F0A-409F-891E-C2DFC731146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591200"/>
                    </a:xfrm>
                    <a:prstGeom prst="rect">
                      <a:avLst/>
                    </a:prstGeom>
                    <a:noFill/>
                    <a:ln w="12700">
                      <a:solidFill>
                        <a:schemeClr val="bg1">
                          <a:lumMod val="85000"/>
                        </a:schemeClr>
                      </a:solidFill>
                    </a:ln>
                  </pic:spPr>
                </pic:pic>
              </a:graphicData>
            </a:graphic>
          </wp:inline>
        </w:drawing>
      </w:r>
    </w:p>
    <w:p w14:paraId="709B19F2" w14:textId="3F1D6C10" w:rsidR="00A22467" w:rsidRDefault="00A22467" w:rsidP="00AD092B">
      <w:pPr>
        <w:pStyle w:val="1e"/>
      </w:pPr>
      <w:r>
        <w:rPr>
          <w:rFonts w:hint="eastAsia"/>
        </w:rPr>
        <w:t>最后</w:t>
      </w:r>
      <w:r w:rsidR="00BC22E4">
        <w:rPr>
          <w:rFonts w:hint="eastAsia"/>
        </w:rPr>
        <w:t>单击</w:t>
      </w:r>
      <w:r>
        <w:rPr>
          <w:rFonts w:hint="eastAsia"/>
        </w:rPr>
        <w:t>页面下方的</w:t>
      </w:r>
      <w:r w:rsidR="00181DFE">
        <w:rPr>
          <w:rFonts w:hint="eastAsia"/>
        </w:rPr>
        <w:t>“保存”</w:t>
      </w:r>
      <w:r>
        <w:rPr>
          <w:rFonts w:hint="eastAsia"/>
        </w:rPr>
        <w:t>后，查看</w:t>
      </w:r>
      <w:r>
        <w:rPr>
          <w:rFonts w:hint="eastAsia"/>
        </w:rPr>
        <w:t>SQL</w:t>
      </w:r>
      <w:r>
        <w:rPr>
          <w:rFonts w:hint="eastAsia"/>
        </w:rPr>
        <w:t>预览，</w:t>
      </w:r>
      <w:r w:rsidR="00BC22E4">
        <w:rPr>
          <w:rFonts w:hint="eastAsia"/>
        </w:rPr>
        <w:t>单击</w:t>
      </w:r>
      <w:r w:rsidR="00181DFE">
        <w:rPr>
          <w:rFonts w:hint="eastAsia"/>
        </w:rPr>
        <w:t>“确定”</w:t>
      </w:r>
      <w:r>
        <w:rPr>
          <w:rFonts w:hint="eastAsia"/>
        </w:rPr>
        <w:t>后，</w:t>
      </w:r>
      <w:r>
        <w:t>赋予权限成功</w:t>
      </w:r>
      <w:r>
        <w:rPr>
          <w:rFonts w:hint="eastAsia"/>
        </w:rPr>
        <w:t>。</w:t>
      </w:r>
    </w:p>
    <w:p w14:paraId="1A3A3821" w14:textId="0BF09CE9" w:rsidR="00181DFE" w:rsidRDefault="00181DFE" w:rsidP="00AD092B">
      <w:pPr>
        <w:pStyle w:val="1e"/>
      </w:pPr>
      <w:r>
        <w:rPr>
          <w:noProof/>
        </w:rPr>
        <w:drawing>
          <wp:inline distT="0" distB="0" distL="0" distR="0" wp14:anchorId="28C04208" wp14:editId="2B6AA524">
            <wp:extent cx="3610708" cy="1701547"/>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29214" cy="1710268"/>
                    </a:xfrm>
                    <a:prstGeom prst="rect">
                      <a:avLst/>
                    </a:prstGeom>
                  </pic:spPr>
                </pic:pic>
              </a:graphicData>
            </a:graphic>
          </wp:inline>
        </w:drawing>
      </w:r>
    </w:p>
    <w:p w14:paraId="5A5DAB0D" w14:textId="4E90BE09" w:rsidR="00473739" w:rsidRDefault="00473739">
      <w:pPr>
        <w:pStyle w:val="30"/>
      </w:pPr>
      <w:r w:rsidRPr="00473739">
        <w:rPr>
          <w:rFonts w:hint="eastAsia"/>
        </w:rPr>
        <w:t>赋予</w:t>
      </w:r>
      <w:r w:rsidRPr="00473739">
        <w:t>jim</w:t>
      </w:r>
      <w:r w:rsidRPr="00473739">
        <w:t>用户</w:t>
      </w:r>
      <w:r w:rsidRPr="00473739">
        <w:t>customer_t1</w:t>
      </w:r>
      <w:r w:rsidRPr="00473739">
        <w:t>表的</w:t>
      </w:r>
      <w:r w:rsidRPr="00473739">
        <w:t>SELECT</w:t>
      </w:r>
      <w:r w:rsidRPr="00473739">
        <w:t>权限</w:t>
      </w:r>
    </w:p>
    <w:p w14:paraId="1A18BC5B" w14:textId="0BD1E38C" w:rsidR="00957172" w:rsidRPr="00957172" w:rsidRDefault="00BC22E4" w:rsidP="00AD092B">
      <w:pPr>
        <w:pStyle w:val="1e"/>
      </w:pPr>
      <w:r>
        <w:rPr>
          <w:rFonts w:hint="eastAsia"/>
        </w:rPr>
        <w:t>单击</w:t>
      </w:r>
      <w:r w:rsidR="00957172" w:rsidRPr="00957172">
        <w:t xml:space="preserve"> </w:t>
      </w:r>
      <w:r w:rsidR="00957172" w:rsidRPr="00957172">
        <w:t>添加</w:t>
      </w:r>
      <w:r w:rsidR="00957172" w:rsidRPr="00957172">
        <w:t xml:space="preserve"> </w:t>
      </w:r>
      <w:r w:rsidR="00957172" w:rsidRPr="00957172">
        <w:t>，类型选择</w:t>
      </w:r>
      <w:r w:rsidR="00957172">
        <w:rPr>
          <w:rFonts w:hint="eastAsia"/>
        </w:rPr>
        <w:t>表</w:t>
      </w:r>
      <w:r w:rsidR="00957172" w:rsidRPr="00957172">
        <w:t>，数据库选择</w:t>
      </w:r>
      <w:r w:rsidR="00957172" w:rsidRPr="00957172">
        <w:t>finance</w:t>
      </w:r>
      <w:r w:rsidR="00957172" w:rsidRPr="00957172">
        <w:t>，</w:t>
      </w:r>
      <w:r w:rsidR="00957172" w:rsidRPr="00957172">
        <w:t>Schema</w:t>
      </w:r>
      <w:r w:rsidR="00957172" w:rsidRPr="00957172">
        <w:t>选择</w:t>
      </w:r>
      <w:r w:rsidR="00957172" w:rsidRPr="00957172">
        <w:t>myschema</w:t>
      </w:r>
      <w:r w:rsidR="00957172" w:rsidRPr="00957172">
        <w:t>，</w:t>
      </w:r>
      <w:r w:rsidR="00957172">
        <w:t>对象名称选择</w:t>
      </w:r>
      <w:r w:rsidR="00957172">
        <w:t>customer_t1</w:t>
      </w:r>
      <w:r w:rsidR="00957172">
        <w:rPr>
          <w:rFonts w:hint="eastAsia"/>
        </w:rPr>
        <w:t>，</w:t>
      </w:r>
      <w:r>
        <w:t>单击</w:t>
      </w:r>
      <w:r w:rsidR="00957172" w:rsidRPr="00957172">
        <w:t xml:space="preserve"> </w:t>
      </w:r>
      <w:r w:rsidR="00957172" w:rsidRPr="00957172">
        <w:t>编辑：</w:t>
      </w:r>
    </w:p>
    <w:p w14:paraId="4AB5FD60" w14:textId="6DF5CA7C" w:rsidR="00473739" w:rsidRDefault="00957172" w:rsidP="00AD092B">
      <w:pPr>
        <w:pStyle w:val="1e"/>
      </w:pPr>
      <w:r>
        <w:rPr>
          <w:noProof/>
        </w:rPr>
        <mc:AlternateContent>
          <mc:Choice Requires="wps">
            <w:drawing>
              <wp:anchor distT="0" distB="0" distL="114300" distR="114300" simplePos="0" relativeHeight="251955200" behindDoc="0" locked="0" layoutInCell="1" allowOverlap="1" wp14:anchorId="05EA8C39" wp14:editId="2D03EE40">
                <wp:simplePos x="0" y="0"/>
                <wp:positionH relativeFrom="column">
                  <wp:posOffset>5605293</wp:posOffset>
                </wp:positionH>
                <wp:positionV relativeFrom="paragraph">
                  <wp:posOffset>312009</wp:posOffset>
                </wp:positionV>
                <wp:extent cx="215265" cy="566570"/>
                <wp:effectExtent l="19050" t="19050" r="51435" b="43180"/>
                <wp:wrapNone/>
                <wp:docPr id="231" name="直接箭头连接符 231"/>
                <wp:cNvGraphicFramePr/>
                <a:graphic xmlns:a="http://schemas.openxmlformats.org/drawingml/2006/main">
                  <a:graphicData uri="http://schemas.microsoft.com/office/word/2010/wordprocessingShape">
                    <wps:wsp>
                      <wps:cNvCnPr/>
                      <wps:spPr>
                        <a:xfrm>
                          <a:off x="0" y="0"/>
                          <a:ext cx="215265" cy="56657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DA62E" id="直接箭头连接符 231" o:spid="_x0000_s1026" type="#_x0000_t32" style="position:absolute;left:0;text-align:left;margin-left:441.35pt;margin-top:24.55pt;width:16.95pt;height:44.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" strokecolor="#c7000b" strokeweight="2.25pt">
                <v:stroke endarrow="block"/>
              </v:shape>
            </w:pict>
          </mc:Fallback>
        </mc:AlternateContent>
      </w:r>
      <w:r>
        <w:rPr>
          <w:noProof/>
        </w:rPr>
        <mc:AlternateContent>
          <mc:Choice Requires="wps">
            <w:drawing>
              <wp:anchor distT="0" distB="0" distL="114300" distR="114300" simplePos="0" relativeHeight="251953152" behindDoc="0" locked="0" layoutInCell="1" allowOverlap="1" wp14:anchorId="50683D72" wp14:editId="00B14DD7">
                <wp:simplePos x="0" y="0"/>
                <wp:positionH relativeFrom="column">
                  <wp:posOffset>961689</wp:posOffset>
                </wp:positionH>
                <wp:positionV relativeFrom="paragraph">
                  <wp:posOffset>799689</wp:posOffset>
                </wp:positionV>
                <wp:extent cx="3349214" cy="172048"/>
                <wp:effectExtent l="19050" t="19050" r="22860" b="19050"/>
                <wp:wrapNone/>
                <wp:docPr id="224" name="矩形 224"/>
                <wp:cNvGraphicFramePr/>
                <a:graphic xmlns:a="http://schemas.openxmlformats.org/drawingml/2006/main">
                  <a:graphicData uri="http://schemas.microsoft.com/office/word/2010/wordprocessingShape">
                    <wps:wsp>
                      <wps:cNvSpPr/>
                      <wps:spPr>
                        <a:xfrm>
                          <a:off x="0" y="0"/>
                          <a:ext cx="3349214" cy="1720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A8C64" id="矩形 224" o:spid="_x0000_s1026" style="position:absolute;left:0;text-align:left;margin-left:75.7pt;margin-top:62.95pt;width:263.7pt;height:13.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51104" behindDoc="0" locked="0" layoutInCell="1" allowOverlap="1" wp14:anchorId="5AB28FA8" wp14:editId="0FA32439">
                <wp:simplePos x="0" y="0"/>
                <wp:positionH relativeFrom="column">
                  <wp:posOffset>713591</wp:posOffset>
                </wp:positionH>
                <wp:positionV relativeFrom="paragraph">
                  <wp:posOffset>519803</wp:posOffset>
                </wp:positionV>
                <wp:extent cx="340659" cy="168537"/>
                <wp:effectExtent l="19050" t="19050" r="21590" b="22225"/>
                <wp:wrapNone/>
                <wp:docPr id="220" name="矩形 220"/>
                <wp:cNvGraphicFramePr/>
                <a:graphic xmlns:a="http://schemas.openxmlformats.org/drawingml/2006/main">
                  <a:graphicData uri="http://schemas.microsoft.com/office/word/2010/wordprocessingShape">
                    <wps:wsp>
                      <wps:cNvSpPr/>
                      <wps:spPr>
                        <a:xfrm>
                          <a:off x="0" y="0"/>
                          <a:ext cx="340659" cy="1685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F850" id="矩形 220" o:spid="_x0000_s1026" style="position:absolute;left:0;text-align:left;margin-left:56.2pt;margin-top:40.95pt;width:26.8pt;height:13.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" filled="f" strokecolor="#c7000b" strokeweight="2.25pt"/>
            </w:pict>
          </mc:Fallback>
        </mc:AlternateContent>
      </w:r>
      <w:r>
        <w:rPr>
          <w:noProof/>
        </w:rPr>
        <w:drawing>
          <wp:inline distT="0" distB="0" distL="0" distR="0" wp14:anchorId="59F9BD7A" wp14:editId="57B2816C">
            <wp:extent cx="5454000" cy="954000"/>
            <wp:effectExtent l="19050" t="19050" r="13970" b="17780"/>
            <wp:docPr id="208" name="图片 208" descr="C:\Users\swx941157\AppData\Roaming\eSpace_Desktop\UserData\swx941157\imagefiles\originalImgfiles\8AA96455-9CF8-4150-B663-5D598AFF6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wx941157\AppData\Roaming\eSpace_Desktop\UserData\swx941157\imagefiles\originalImgfiles\8AA96455-9CF8-4150-B663-5D598AFF686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54000" cy="954000"/>
                    </a:xfrm>
                    <a:prstGeom prst="rect">
                      <a:avLst/>
                    </a:prstGeom>
                    <a:noFill/>
                    <a:ln w="12700">
                      <a:solidFill>
                        <a:schemeClr val="bg1">
                          <a:lumMod val="85000"/>
                        </a:schemeClr>
                      </a:solidFill>
                    </a:ln>
                  </pic:spPr>
                </pic:pic>
              </a:graphicData>
            </a:graphic>
          </wp:inline>
        </w:drawing>
      </w:r>
    </w:p>
    <w:p w14:paraId="6E55DE70" w14:textId="058C9A69" w:rsidR="00957172" w:rsidRDefault="00957172" w:rsidP="00AD092B">
      <w:pPr>
        <w:pStyle w:val="1e"/>
      </w:pPr>
      <w:r>
        <w:t>选择授予</w:t>
      </w:r>
      <w:r>
        <w:rPr>
          <w:rFonts w:hint="eastAsia"/>
        </w:rPr>
        <w:t xml:space="preserve"> SELECT</w:t>
      </w:r>
      <w:r>
        <w:t xml:space="preserve"> </w:t>
      </w:r>
      <w:r>
        <w:t>权限</w:t>
      </w:r>
      <w:r>
        <w:rPr>
          <w:rFonts w:hint="eastAsia"/>
        </w:rPr>
        <w:t>：</w:t>
      </w:r>
    </w:p>
    <w:p w14:paraId="76154255" w14:textId="32923954" w:rsidR="00957172" w:rsidRDefault="00731E52" w:rsidP="00AD092B">
      <w:pPr>
        <w:pStyle w:val="1e"/>
      </w:pPr>
      <w:r>
        <w:rPr>
          <w:noProof/>
        </w:rPr>
        <w:lastRenderedPageBreak/>
        <mc:AlternateContent>
          <mc:Choice Requires="wps">
            <w:drawing>
              <wp:anchor distT="0" distB="0" distL="114300" distR="114300" simplePos="0" relativeHeight="251959296" behindDoc="0" locked="0" layoutInCell="1" allowOverlap="1" wp14:anchorId="409F4163" wp14:editId="05ECDA4D">
                <wp:simplePos x="0" y="0"/>
                <wp:positionH relativeFrom="column">
                  <wp:posOffset>2277752</wp:posOffset>
                </wp:positionH>
                <wp:positionV relativeFrom="paragraph">
                  <wp:posOffset>1706943</wp:posOffset>
                </wp:positionV>
                <wp:extent cx="387053" cy="596097"/>
                <wp:effectExtent l="38100" t="19050" r="32385" b="52070"/>
                <wp:wrapNone/>
                <wp:docPr id="241" name="直接箭头连接符 241"/>
                <wp:cNvGraphicFramePr/>
                <a:graphic xmlns:a="http://schemas.openxmlformats.org/drawingml/2006/main">
                  <a:graphicData uri="http://schemas.microsoft.com/office/word/2010/wordprocessingShape">
                    <wps:wsp>
                      <wps:cNvCnPr/>
                      <wps:spPr>
                        <a:xfrm flipH="1">
                          <a:off x="0" y="0"/>
                          <a:ext cx="387053" cy="59609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CB741" id="直接箭头连接符 241" o:spid="_x0000_s1026" type="#_x0000_t32" style="position:absolute;left:0;text-align:left;margin-left:179.35pt;margin-top:134.4pt;width:30.5pt;height:46.9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" strokecolor="#c7000b" strokeweight="2.25pt">
                <v:stroke endarrow="block"/>
              </v:shape>
            </w:pict>
          </mc:Fallback>
        </mc:AlternateContent>
      </w:r>
      <w:r>
        <w:rPr>
          <w:noProof/>
        </w:rPr>
        <mc:AlternateContent>
          <mc:Choice Requires="wps">
            <w:drawing>
              <wp:anchor distT="0" distB="0" distL="114300" distR="114300" simplePos="0" relativeHeight="251957248" behindDoc="0" locked="0" layoutInCell="1" allowOverlap="1" wp14:anchorId="3D413415" wp14:editId="2EAE0C8E">
                <wp:simplePos x="0" y="0"/>
                <wp:positionH relativeFrom="column">
                  <wp:posOffset>830918</wp:posOffset>
                </wp:positionH>
                <wp:positionV relativeFrom="paragraph">
                  <wp:posOffset>1365491</wp:posOffset>
                </wp:positionV>
                <wp:extent cx="2349660" cy="202557"/>
                <wp:effectExtent l="19050" t="19050" r="12700" b="26670"/>
                <wp:wrapNone/>
                <wp:docPr id="240" name="矩形 240"/>
                <wp:cNvGraphicFramePr/>
                <a:graphic xmlns:a="http://schemas.openxmlformats.org/drawingml/2006/main">
                  <a:graphicData uri="http://schemas.microsoft.com/office/word/2010/wordprocessingShape">
                    <wps:wsp>
                      <wps:cNvSpPr/>
                      <wps:spPr>
                        <a:xfrm>
                          <a:off x="0" y="0"/>
                          <a:ext cx="2349660" cy="2025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3245" id="矩形 240" o:spid="_x0000_s1026" style="position:absolute;left:0;text-align:left;margin-left:65.45pt;margin-top:107.5pt;width:185pt;height:15.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" filled="f" strokecolor="#c7000b" strokeweight="2.25pt"/>
            </w:pict>
          </mc:Fallback>
        </mc:AlternateContent>
      </w:r>
      <w:r w:rsidR="00957172">
        <w:rPr>
          <w:noProof/>
        </w:rPr>
        <w:drawing>
          <wp:inline distT="0" distB="0" distL="0" distR="0" wp14:anchorId="24DDB7D6" wp14:editId="7D85A3BC">
            <wp:extent cx="3600000" cy="2570400"/>
            <wp:effectExtent l="19050" t="19050" r="19685" b="20955"/>
            <wp:docPr id="236" name="图片 236" descr="C:\Users\swx941157\AppData\Roaming\eSpace_Desktop\UserData\swx941157\imagefiles\85F6540E-A600-4099-AA11-F7D62221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wx941157\AppData\Roaming\eSpace_Desktop\UserData\swx941157\imagefiles\85F6540E-A600-4099-AA11-F7D62221512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570400"/>
                    </a:xfrm>
                    <a:prstGeom prst="rect">
                      <a:avLst/>
                    </a:prstGeom>
                    <a:noFill/>
                    <a:ln w="12700">
                      <a:solidFill>
                        <a:schemeClr val="bg1">
                          <a:lumMod val="85000"/>
                        </a:schemeClr>
                      </a:solidFill>
                    </a:ln>
                  </pic:spPr>
                </pic:pic>
              </a:graphicData>
            </a:graphic>
          </wp:inline>
        </w:drawing>
      </w:r>
    </w:p>
    <w:p w14:paraId="1F3DC07C" w14:textId="043A73C6" w:rsidR="00957172" w:rsidRDefault="00957172" w:rsidP="00AD092B">
      <w:pPr>
        <w:pStyle w:val="1e"/>
      </w:pPr>
      <w:r>
        <w:rPr>
          <w:rFonts w:hint="eastAsia"/>
        </w:rPr>
        <w:t>最后</w:t>
      </w:r>
      <w:r w:rsidR="00BC22E4">
        <w:rPr>
          <w:rFonts w:hint="eastAsia"/>
        </w:rPr>
        <w:t>单击</w:t>
      </w:r>
      <w:r>
        <w:rPr>
          <w:rFonts w:hint="eastAsia"/>
        </w:rPr>
        <w:t>页面下方的</w:t>
      </w:r>
      <w:r w:rsidR="00181DFE">
        <w:rPr>
          <w:rFonts w:hint="eastAsia"/>
        </w:rPr>
        <w:t>“保存”</w:t>
      </w:r>
      <w:r>
        <w:rPr>
          <w:rFonts w:hint="eastAsia"/>
        </w:rPr>
        <w:t>后，查看</w:t>
      </w:r>
      <w:r>
        <w:rPr>
          <w:rFonts w:hint="eastAsia"/>
        </w:rPr>
        <w:t>SQL</w:t>
      </w:r>
      <w:r>
        <w:rPr>
          <w:rFonts w:hint="eastAsia"/>
        </w:rPr>
        <w:t>预览，</w:t>
      </w:r>
      <w:r w:rsidR="00BC22E4">
        <w:rPr>
          <w:rFonts w:hint="eastAsia"/>
        </w:rPr>
        <w:t>单击</w:t>
      </w:r>
      <w:r>
        <w:rPr>
          <w:rFonts w:hint="eastAsia"/>
        </w:rPr>
        <w:t>确定后，</w:t>
      </w:r>
      <w:r>
        <w:t>赋予权限成功</w:t>
      </w:r>
      <w:r>
        <w:rPr>
          <w:rFonts w:hint="eastAsia"/>
        </w:rPr>
        <w:t>。</w:t>
      </w:r>
    </w:p>
    <w:p w14:paraId="33E60B97" w14:textId="557D9A2E" w:rsidR="00957172" w:rsidRDefault="00957172">
      <w:pPr>
        <w:pStyle w:val="30"/>
      </w:pPr>
      <w:r>
        <w:rPr>
          <w:rFonts w:hint="eastAsia"/>
        </w:rPr>
        <w:t>使用</w:t>
      </w:r>
      <w:r>
        <w:rPr>
          <w:rFonts w:hint="eastAsia"/>
        </w:rPr>
        <w:t>jim</w:t>
      </w:r>
      <w:r>
        <w:rPr>
          <w:rFonts w:hint="eastAsia"/>
        </w:rPr>
        <w:t>用户登录</w:t>
      </w:r>
      <w:r>
        <w:rPr>
          <w:rFonts w:hint="eastAsia"/>
        </w:rPr>
        <w:t>finance</w:t>
      </w:r>
      <w:r>
        <w:rPr>
          <w:rFonts w:hint="eastAsia"/>
        </w:rPr>
        <w:t>数据库，查看</w:t>
      </w:r>
      <w:r>
        <w:rPr>
          <w:rFonts w:hint="eastAsia"/>
        </w:rPr>
        <w:t>myschema</w:t>
      </w:r>
      <w:r>
        <w:t xml:space="preserve"> Schema</w:t>
      </w:r>
      <w:r>
        <w:t>下的</w:t>
      </w:r>
      <w:r>
        <w:t>customer_t1</w:t>
      </w:r>
      <w:r>
        <w:t>表</w:t>
      </w:r>
      <w:r>
        <w:rPr>
          <w:rFonts w:hint="eastAsia"/>
        </w:rPr>
        <w:t>。</w:t>
      </w:r>
    </w:p>
    <w:p w14:paraId="0D6F1CED" w14:textId="77777777" w:rsidR="00D82CFD" w:rsidRDefault="00D82CFD" w:rsidP="00AD092B">
      <w:pPr>
        <w:pStyle w:val="1e"/>
      </w:pPr>
      <w:r>
        <w:rPr>
          <w:noProof/>
        </w:rPr>
        <w:drawing>
          <wp:inline distT="0" distB="0" distL="0" distR="0" wp14:anchorId="61AB8AA9" wp14:editId="01F85259">
            <wp:extent cx="1691115" cy="1896208"/>
            <wp:effectExtent l="0" t="0" r="4445"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4408" cy="1899901"/>
                    </a:xfrm>
                    <a:prstGeom prst="rect">
                      <a:avLst/>
                    </a:prstGeom>
                  </pic:spPr>
                </pic:pic>
              </a:graphicData>
            </a:graphic>
          </wp:inline>
        </w:drawing>
      </w:r>
    </w:p>
    <w:p w14:paraId="0E75F01D" w14:textId="5178135F" w:rsidR="00957172" w:rsidRDefault="00957172" w:rsidP="00AD092B">
      <w:pPr>
        <w:pStyle w:val="1e"/>
      </w:pPr>
      <w:r w:rsidRPr="000A7CA1">
        <w:rPr>
          <w:noProof/>
        </w:rPr>
        <mc:AlternateContent>
          <mc:Choice Requires="wps">
            <w:drawing>
              <wp:anchor distT="0" distB="0" distL="114300" distR="114300" simplePos="0" relativeHeight="251961344" behindDoc="0" locked="0" layoutInCell="1" allowOverlap="1" wp14:anchorId="479ED7A4" wp14:editId="7987E466">
                <wp:simplePos x="0" y="0"/>
                <wp:positionH relativeFrom="column">
                  <wp:posOffset>736502</wp:posOffset>
                </wp:positionH>
                <wp:positionV relativeFrom="paragraph">
                  <wp:posOffset>758922</wp:posOffset>
                </wp:positionV>
                <wp:extent cx="1582615" cy="1263161"/>
                <wp:effectExtent l="19050" t="19050" r="17780" b="13335"/>
                <wp:wrapNone/>
                <wp:docPr id="277" name="矩形 277"/>
                <wp:cNvGraphicFramePr/>
                <a:graphic xmlns:a="http://schemas.openxmlformats.org/drawingml/2006/main">
                  <a:graphicData uri="http://schemas.microsoft.com/office/word/2010/wordprocessingShape">
                    <wps:wsp>
                      <wps:cNvSpPr/>
                      <wps:spPr>
                        <a:xfrm>
                          <a:off x="0" y="0"/>
                          <a:ext cx="1582615" cy="1263161"/>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E3C28" id="矩形 277" o:spid="_x0000_s1026" style="position:absolute;left:0;text-align:left;margin-left:58pt;margin-top:59.75pt;width:124.6pt;height:99.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" filled="f" strokecolor="#c7000b" strokeweight="2.25pt"/>
            </w:pict>
          </mc:Fallback>
        </mc:AlternateContent>
      </w:r>
      <w:r w:rsidR="00D82CFD">
        <w:rPr>
          <w:noProof/>
        </w:rPr>
        <w:drawing>
          <wp:inline distT="0" distB="0" distL="0" distR="0" wp14:anchorId="78C3F069" wp14:editId="4AC8D86E">
            <wp:extent cx="2552700" cy="3229348"/>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0544" cy="3251922"/>
                    </a:xfrm>
                    <a:prstGeom prst="rect">
                      <a:avLst/>
                    </a:prstGeom>
                  </pic:spPr>
                </pic:pic>
              </a:graphicData>
            </a:graphic>
          </wp:inline>
        </w:drawing>
      </w:r>
    </w:p>
    <w:p w14:paraId="555F5AEB" w14:textId="2A96ABE7" w:rsidR="00957172" w:rsidRDefault="00957172" w:rsidP="00AD092B">
      <w:pPr>
        <w:pStyle w:val="1e"/>
      </w:pPr>
      <w:r>
        <w:lastRenderedPageBreak/>
        <w:t>使用以下语句查看</w:t>
      </w:r>
      <w:r>
        <w:t>customer_t1</w:t>
      </w:r>
      <w:r>
        <w:t>表</w:t>
      </w:r>
      <w:r>
        <w:rPr>
          <w:rFonts w:hint="eastAsia"/>
        </w:rPr>
        <w:t>，</w:t>
      </w:r>
      <w:r>
        <w:t>查看成功</w:t>
      </w:r>
      <w:r>
        <w:rPr>
          <w:rFonts w:hint="eastAsia"/>
        </w:rPr>
        <w:t>：</w:t>
      </w:r>
    </w:p>
    <w:p w14:paraId="3B4C11AD" w14:textId="03CFC904" w:rsidR="00957172" w:rsidRDefault="00957172" w:rsidP="00957172">
      <w:pPr>
        <w:pStyle w:val="afffff2"/>
      </w:pPr>
      <w:r w:rsidRPr="00957172">
        <w:t xml:space="preserve">SELECT * FROM </w:t>
      </w:r>
      <w:proofErr w:type="gramStart"/>
      <w:r w:rsidRPr="00957172">
        <w:t>myschema.customer</w:t>
      </w:r>
      <w:proofErr w:type="gramEnd"/>
      <w:r w:rsidRPr="00957172">
        <w:t>_t1;</w:t>
      </w:r>
    </w:p>
    <w:p w14:paraId="04F8ED4E" w14:textId="36E41762" w:rsidR="00957172" w:rsidRDefault="00957172" w:rsidP="00AD092B">
      <w:pPr>
        <w:pStyle w:val="1e"/>
      </w:pPr>
      <w:r>
        <w:rPr>
          <w:rFonts w:hint="eastAsia"/>
        </w:rPr>
        <w:t>截图如下：</w:t>
      </w:r>
    </w:p>
    <w:p w14:paraId="33660172" w14:textId="4FE9C7EE" w:rsidR="00957172" w:rsidRPr="00957172" w:rsidRDefault="00957172" w:rsidP="00AD092B">
      <w:pPr>
        <w:pStyle w:val="1e"/>
      </w:pPr>
      <w:r>
        <w:rPr>
          <w:noProof/>
        </w:rPr>
        <w:drawing>
          <wp:inline distT="0" distB="0" distL="0" distR="0" wp14:anchorId="015758B7" wp14:editId="6A7F645B">
            <wp:extent cx="4320000" cy="1292400"/>
            <wp:effectExtent l="19050" t="19050" r="23495" b="22225"/>
            <wp:docPr id="243" name="图片 243" descr="C:\Users\swx941157\AppData\Roaming\eSpace_Desktop\UserData\swx941157\imagefiles\62E7CC2E-F7D3-42A5-8364-88CA589AF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wx941157\AppData\Roaming\eSpace_Desktop\UserData\swx941157\imagefiles\62E7CC2E-F7D3-42A5-8364-88CA589AF8F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292400"/>
                    </a:xfrm>
                    <a:prstGeom prst="rect">
                      <a:avLst/>
                    </a:prstGeom>
                    <a:noFill/>
                    <a:ln w="12700">
                      <a:solidFill>
                        <a:schemeClr val="bg1">
                          <a:lumMod val="85000"/>
                        </a:schemeClr>
                      </a:solidFill>
                    </a:ln>
                  </pic:spPr>
                </pic:pic>
              </a:graphicData>
            </a:graphic>
          </wp:inline>
        </w:drawing>
      </w:r>
    </w:p>
    <w:p w14:paraId="01329E77" w14:textId="6B074A2A" w:rsidR="000B32E1" w:rsidRDefault="000B32E1">
      <w:pPr>
        <w:pStyle w:val="30"/>
      </w:pPr>
      <w:r>
        <w:rPr>
          <w:rFonts w:hint="eastAsia"/>
        </w:rPr>
        <w:t>使用</w:t>
      </w:r>
      <w:r>
        <w:rPr>
          <w:rFonts w:hint="eastAsia"/>
        </w:rPr>
        <w:t>root</w:t>
      </w:r>
      <w:r>
        <w:rPr>
          <w:rFonts w:hint="eastAsia"/>
        </w:rPr>
        <w:t>用户登录</w:t>
      </w:r>
      <w:r>
        <w:rPr>
          <w:rFonts w:hint="eastAsia"/>
        </w:rPr>
        <w:t>finance</w:t>
      </w:r>
      <w:r>
        <w:rPr>
          <w:rFonts w:hint="eastAsia"/>
        </w:rPr>
        <w:t>数据库：</w:t>
      </w:r>
    </w:p>
    <w:p w14:paraId="47EEC8FF" w14:textId="068C164E" w:rsidR="000B32E1" w:rsidRDefault="000B32E1" w:rsidP="00AD092B">
      <w:pPr>
        <w:pStyle w:val="1e"/>
      </w:pPr>
      <w:r w:rsidRPr="000A7CA1">
        <w:rPr>
          <w:noProof/>
        </w:rPr>
        <mc:AlternateContent>
          <mc:Choice Requires="wps">
            <w:drawing>
              <wp:anchor distT="0" distB="0" distL="114300" distR="114300" simplePos="0" relativeHeight="251967488" behindDoc="0" locked="0" layoutInCell="1" allowOverlap="1" wp14:anchorId="0D414DA2" wp14:editId="7FEC479A">
                <wp:simplePos x="0" y="0"/>
                <wp:positionH relativeFrom="column">
                  <wp:posOffset>802005</wp:posOffset>
                </wp:positionH>
                <wp:positionV relativeFrom="paragraph">
                  <wp:posOffset>832144</wp:posOffset>
                </wp:positionV>
                <wp:extent cx="1121001" cy="1446836"/>
                <wp:effectExtent l="19050" t="19050" r="22225" b="20320"/>
                <wp:wrapNone/>
                <wp:docPr id="289" name="矩形 289"/>
                <wp:cNvGraphicFramePr/>
                <a:graphic xmlns:a="http://schemas.openxmlformats.org/drawingml/2006/main">
                  <a:graphicData uri="http://schemas.microsoft.com/office/word/2010/wordprocessingShape">
                    <wps:wsp>
                      <wps:cNvSpPr/>
                      <wps:spPr>
                        <a:xfrm>
                          <a:off x="0" y="0"/>
                          <a:ext cx="1121001" cy="1446836"/>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EA670" id="矩形 289" o:spid="_x0000_s1026" style="position:absolute;left:0;text-align:left;margin-left:63.15pt;margin-top:65.5pt;width:88.25pt;height:113.9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" filled="f" strokecolor="#c7000b" strokeweight="2.25pt"/>
            </w:pict>
          </mc:Fallback>
        </mc:AlternateContent>
      </w:r>
      <w:r w:rsidR="003D5D4C" w:rsidRPr="003D5D4C">
        <w:rPr>
          <w:noProof/>
        </w:rPr>
        <w:t xml:space="preserve"> </w:t>
      </w:r>
      <w:r w:rsidR="003D5D4C">
        <w:rPr>
          <w:noProof/>
        </w:rPr>
        <w:drawing>
          <wp:inline distT="0" distB="0" distL="0" distR="0" wp14:anchorId="322ECE0E" wp14:editId="6C7D88D8">
            <wp:extent cx="2816469" cy="3561053"/>
            <wp:effectExtent l="0" t="0" r="3175" b="190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3017" cy="3569332"/>
                    </a:xfrm>
                    <a:prstGeom prst="rect">
                      <a:avLst/>
                    </a:prstGeom>
                  </pic:spPr>
                </pic:pic>
              </a:graphicData>
            </a:graphic>
          </wp:inline>
        </w:drawing>
      </w:r>
      <w:r w:rsidR="003D5D4C">
        <w:rPr>
          <w:noProof/>
        </w:rPr>
        <w:t xml:space="preserve"> </w:t>
      </w:r>
    </w:p>
    <w:p w14:paraId="62E871A4" w14:textId="0443BB47" w:rsidR="00552F0D" w:rsidRDefault="00552F0D">
      <w:pPr>
        <w:pStyle w:val="30"/>
      </w:pPr>
      <w:r w:rsidRPr="00525181">
        <w:t>将</w:t>
      </w:r>
      <w:r w:rsidR="004B56E3">
        <w:t>jim</w:t>
      </w:r>
      <w:r w:rsidR="00473739" w:rsidRPr="00525181">
        <w:t>用户</w:t>
      </w:r>
      <w:r w:rsidRPr="00525181">
        <w:t>对于</w:t>
      </w:r>
      <w:r w:rsidRPr="00525181">
        <w:t>myschema</w:t>
      </w:r>
      <w:r w:rsidRPr="00525181">
        <w:t>的</w:t>
      </w:r>
      <w:r w:rsidR="00473739">
        <w:rPr>
          <w:rFonts w:hint="eastAsia"/>
        </w:rPr>
        <w:t>USAGE</w:t>
      </w:r>
      <w:r w:rsidR="00E60439">
        <w:t>权限和</w:t>
      </w:r>
      <w:r w:rsidR="00E60439" w:rsidRPr="00957172">
        <w:t>customer_t1</w:t>
      </w:r>
      <w:r w:rsidR="00E60439" w:rsidRPr="00525181">
        <w:t>的</w:t>
      </w:r>
      <w:r w:rsidR="00E60439">
        <w:rPr>
          <w:rFonts w:hint="eastAsia"/>
        </w:rPr>
        <w:t>SEL</w:t>
      </w:r>
      <w:r w:rsidR="00E60439">
        <w:t>ECT</w:t>
      </w:r>
      <w:r w:rsidR="00E60439" w:rsidRPr="00525181">
        <w:t>权限收回</w:t>
      </w:r>
      <w:r w:rsidRPr="00525181">
        <w:t>。</w:t>
      </w:r>
    </w:p>
    <w:p w14:paraId="37123A96" w14:textId="50FEAB55" w:rsidR="006B2413" w:rsidRDefault="000B32E1" w:rsidP="00AD092B">
      <w:pPr>
        <w:pStyle w:val="1e"/>
      </w:pPr>
      <w:r w:rsidRPr="000B32E1">
        <w:rPr>
          <w:rFonts w:hint="eastAsia"/>
        </w:rPr>
        <w:t>选择</w:t>
      </w:r>
      <w:r w:rsidR="003D5D4C">
        <w:t>“</w:t>
      </w:r>
      <w:r w:rsidR="003D5D4C" w:rsidRPr="000B32E1">
        <w:t>账号管理</w:t>
      </w:r>
      <w:r w:rsidR="003D5D4C" w:rsidRPr="000B32E1">
        <w:t xml:space="preserve"> -&gt; </w:t>
      </w:r>
      <w:r w:rsidR="003D5D4C" w:rsidRPr="000B32E1">
        <w:t>角色管理</w:t>
      </w:r>
      <w:r w:rsidR="003D5D4C">
        <w:t>”</w:t>
      </w:r>
      <w:r w:rsidRPr="000B32E1">
        <w:t>，</w:t>
      </w:r>
      <w:r w:rsidR="00BC22E4">
        <w:t>单击</w:t>
      </w:r>
      <w:r w:rsidRPr="000B32E1">
        <w:t>jim</w:t>
      </w:r>
      <w:r w:rsidRPr="000B32E1">
        <w:t>角色名，切换到</w:t>
      </w:r>
      <w:r w:rsidR="003D5D4C">
        <w:rPr>
          <w:rFonts w:hint="eastAsia"/>
        </w:rPr>
        <w:t>“</w:t>
      </w:r>
      <w:r w:rsidR="003D5D4C" w:rsidRPr="000B32E1">
        <w:t>权限</w:t>
      </w:r>
      <w:r w:rsidR="003D5D4C">
        <w:rPr>
          <w:rFonts w:hint="eastAsia"/>
        </w:rPr>
        <w:t>”</w:t>
      </w:r>
      <w:r>
        <w:t>界面</w:t>
      </w:r>
      <w:r>
        <w:rPr>
          <w:rFonts w:hint="eastAsia"/>
        </w:rPr>
        <w:t>，</w:t>
      </w:r>
      <w:r w:rsidR="006B2413">
        <w:t>选择要收回的权限</w:t>
      </w:r>
      <w:r w:rsidR="006B2413">
        <w:rPr>
          <w:rFonts w:hint="eastAsia"/>
        </w:rPr>
        <w:t>，</w:t>
      </w:r>
      <w:r w:rsidR="006B2413">
        <w:t>然后</w:t>
      </w:r>
      <w:r w:rsidR="00BC22E4">
        <w:t>单击</w:t>
      </w:r>
      <w:r w:rsidR="006B2413">
        <w:t>删除</w:t>
      </w:r>
      <w:r w:rsidR="006B2413">
        <w:rPr>
          <w:rFonts w:hint="eastAsia"/>
        </w:rPr>
        <w:t>：</w:t>
      </w:r>
    </w:p>
    <w:p w14:paraId="06266844" w14:textId="4EF8A5DC" w:rsidR="00E60439" w:rsidRDefault="00216D2C" w:rsidP="00AD092B">
      <w:pPr>
        <w:pStyle w:val="1e"/>
      </w:pPr>
      <w:r>
        <w:rPr>
          <w:noProof/>
        </w:rPr>
        <mc:AlternateContent>
          <mc:Choice Requires="wps">
            <w:drawing>
              <wp:anchor distT="0" distB="0" distL="114300" distR="114300" simplePos="0" relativeHeight="251885568" behindDoc="0" locked="0" layoutInCell="1" allowOverlap="1" wp14:anchorId="0CF3BC32" wp14:editId="0C5AC95A">
                <wp:simplePos x="0" y="0"/>
                <wp:positionH relativeFrom="column">
                  <wp:posOffset>925830</wp:posOffset>
                </wp:positionH>
                <wp:positionV relativeFrom="paragraph">
                  <wp:posOffset>398480</wp:posOffset>
                </wp:positionV>
                <wp:extent cx="182880" cy="96333"/>
                <wp:effectExtent l="19050" t="38100" r="45720" b="37465"/>
                <wp:wrapNone/>
                <wp:docPr id="299" name="直接箭头连接符 299"/>
                <wp:cNvGraphicFramePr/>
                <a:graphic xmlns:a="http://schemas.openxmlformats.org/drawingml/2006/main">
                  <a:graphicData uri="http://schemas.microsoft.com/office/word/2010/wordprocessingShape">
                    <wps:wsp>
                      <wps:cNvCnPr/>
                      <wps:spPr>
                        <a:xfrm flipV="1">
                          <a:off x="0" y="0"/>
                          <a:ext cx="182880" cy="9633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02920" id="直接箭头连接符 299" o:spid="_x0000_s1026" type="#_x0000_t32" style="position:absolute;left:0;text-align:left;margin-left:72.9pt;margin-top:31.4pt;width:14.4pt;height:7.6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" strokecolor="#c7000b" strokeweight="2.25pt">
                <v:stroke endarrow="block"/>
              </v:shape>
            </w:pict>
          </mc:Fallback>
        </mc:AlternateContent>
      </w:r>
      <w:r>
        <w:rPr>
          <w:noProof/>
        </w:rPr>
        <mc:AlternateContent>
          <mc:Choice Requires="wps">
            <w:drawing>
              <wp:anchor distT="0" distB="0" distL="114300" distR="114300" simplePos="0" relativeHeight="251963392" behindDoc="0" locked="0" layoutInCell="1" allowOverlap="1" wp14:anchorId="01D8D154" wp14:editId="7ACFAE33">
                <wp:simplePos x="0" y="0"/>
                <wp:positionH relativeFrom="column">
                  <wp:posOffset>739364</wp:posOffset>
                </wp:positionH>
                <wp:positionV relativeFrom="paragraph">
                  <wp:posOffset>437925</wp:posOffset>
                </wp:positionV>
                <wp:extent cx="157480" cy="258183"/>
                <wp:effectExtent l="19050" t="19050" r="13970" b="27940"/>
                <wp:wrapNone/>
                <wp:docPr id="245" name="矩形 245"/>
                <wp:cNvGraphicFramePr/>
                <a:graphic xmlns:a="http://schemas.openxmlformats.org/drawingml/2006/main">
                  <a:graphicData uri="http://schemas.microsoft.com/office/word/2010/wordprocessingShape">
                    <wps:wsp>
                      <wps:cNvSpPr/>
                      <wps:spPr>
                        <a:xfrm>
                          <a:off x="0" y="0"/>
                          <a:ext cx="157480" cy="2581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794FD" id="矩形 245" o:spid="_x0000_s1026" style="position:absolute;left:0;text-align:left;margin-left:58.2pt;margin-top:34.5pt;width:12.4pt;height:20.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" filled="f" strokecolor="#c7000b" strokeweight="2.25pt"/>
            </w:pict>
          </mc:Fallback>
        </mc:AlternateContent>
      </w:r>
      <w:r w:rsidR="00E60439">
        <w:rPr>
          <w:noProof/>
        </w:rPr>
        <w:drawing>
          <wp:inline distT="0" distB="0" distL="0" distR="0" wp14:anchorId="1DD5A311" wp14:editId="1CDD70B8">
            <wp:extent cx="5454000" cy="712800"/>
            <wp:effectExtent l="19050" t="19050" r="13970" b="11430"/>
            <wp:docPr id="244" name="图片 244" descr="C:\Users\swx941157\AppData\Roaming\eSpace_Desktop\UserData\swx941157\imagefiles\originalImgfiles\67201B66-5934-4F09-ABDF-BB6675901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wx941157\AppData\Roaming\eSpace_Desktop\UserData\swx941157\imagefiles\originalImgfiles\67201B66-5934-4F09-ABDF-BB6675901B3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54000" cy="712800"/>
                    </a:xfrm>
                    <a:prstGeom prst="rect">
                      <a:avLst/>
                    </a:prstGeom>
                    <a:noFill/>
                    <a:ln w="12700">
                      <a:solidFill>
                        <a:schemeClr val="bg1">
                          <a:lumMod val="85000"/>
                        </a:schemeClr>
                      </a:solidFill>
                    </a:ln>
                  </pic:spPr>
                </pic:pic>
              </a:graphicData>
            </a:graphic>
          </wp:inline>
        </w:drawing>
      </w:r>
    </w:p>
    <w:p w14:paraId="6E703D31" w14:textId="77068506" w:rsidR="00552F0D" w:rsidRDefault="00A22467" w:rsidP="00AD092B">
      <w:pPr>
        <w:pStyle w:val="1e"/>
      </w:pPr>
      <w:r>
        <w:rPr>
          <w:rFonts w:hint="eastAsia"/>
        </w:rPr>
        <w:t>最后</w:t>
      </w:r>
      <w:r w:rsidR="00BC22E4">
        <w:rPr>
          <w:rFonts w:hint="eastAsia"/>
        </w:rPr>
        <w:t>单击</w:t>
      </w:r>
      <w:r>
        <w:rPr>
          <w:rFonts w:hint="eastAsia"/>
        </w:rPr>
        <w:t>页面下方的</w:t>
      </w:r>
      <w:r w:rsidR="003D5D4C">
        <w:rPr>
          <w:rFonts w:hint="eastAsia"/>
        </w:rPr>
        <w:t>“保存”</w:t>
      </w:r>
      <w:r>
        <w:rPr>
          <w:rFonts w:hint="eastAsia"/>
        </w:rPr>
        <w:t>后</w:t>
      </w:r>
      <w:r w:rsidR="006B2413">
        <w:rPr>
          <w:rFonts w:hint="eastAsia"/>
        </w:rPr>
        <w:t>，查看</w:t>
      </w:r>
      <w:r w:rsidR="006B2413">
        <w:rPr>
          <w:rFonts w:hint="eastAsia"/>
        </w:rPr>
        <w:t>SQL</w:t>
      </w:r>
      <w:r w:rsidR="006B2413">
        <w:rPr>
          <w:rFonts w:hint="eastAsia"/>
        </w:rPr>
        <w:t>预览，</w:t>
      </w:r>
      <w:r w:rsidR="00BC22E4">
        <w:rPr>
          <w:rFonts w:hint="eastAsia"/>
        </w:rPr>
        <w:t>单击</w:t>
      </w:r>
      <w:r w:rsidR="003D5D4C">
        <w:rPr>
          <w:rFonts w:hint="eastAsia"/>
        </w:rPr>
        <w:t>“确定”</w:t>
      </w:r>
      <w:r w:rsidR="006B2413">
        <w:rPr>
          <w:rFonts w:hint="eastAsia"/>
        </w:rPr>
        <w:t>后，完成权限收回</w:t>
      </w:r>
      <w:r>
        <w:rPr>
          <w:rFonts w:hint="eastAsia"/>
        </w:rPr>
        <w:t>。</w:t>
      </w:r>
    </w:p>
    <w:p w14:paraId="43A83058" w14:textId="77777777" w:rsidR="00F506F9" w:rsidRPr="00525181" w:rsidRDefault="00F506F9" w:rsidP="007F727E">
      <w:pPr>
        <w:pStyle w:val="5"/>
      </w:pPr>
      <w:r w:rsidRPr="00525181">
        <w:rPr>
          <w:rFonts w:hint="default"/>
        </w:rPr>
        <w:lastRenderedPageBreak/>
        <w:t>删除</w:t>
      </w:r>
      <w:r w:rsidRPr="00525181">
        <w:rPr>
          <w:rFonts w:hint="default"/>
        </w:rPr>
        <w:t>schema</w:t>
      </w:r>
    </w:p>
    <w:p w14:paraId="2653686D" w14:textId="02BE7503" w:rsidR="00F506F9" w:rsidRDefault="00C72236">
      <w:pPr>
        <w:pStyle w:val="30"/>
      </w:pPr>
      <w:r>
        <w:t>删除名为</w:t>
      </w:r>
      <w:r>
        <w:t>myschema</w:t>
      </w:r>
      <w:r>
        <w:t>的</w:t>
      </w:r>
      <w:r>
        <w:t>schema</w:t>
      </w:r>
      <w:r w:rsidR="00F506F9" w:rsidRPr="00525181">
        <w:t>。</w:t>
      </w:r>
    </w:p>
    <w:p w14:paraId="53416ACD" w14:textId="4946BE67" w:rsidR="005313C5" w:rsidRDefault="00690F8F" w:rsidP="00AD092B">
      <w:pPr>
        <w:pStyle w:val="1e"/>
      </w:pPr>
      <w:r>
        <w:rPr>
          <w:rFonts w:hint="eastAsia"/>
        </w:rPr>
        <w:t>进入</w:t>
      </w:r>
      <w:r w:rsidR="0051267C">
        <w:rPr>
          <w:rFonts w:hint="eastAsia"/>
        </w:rPr>
        <w:t>“库管理</w:t>
      </w:r>
      <w:r w:rsidR="0051267C">
        <w:rPr>
          <w:rFonts w:hint="eastAsia"/>
        </w:rPr>
        <w:t>-finance</w:t>
      </w:r>
      <w:r w:rsidR="0051267C">
        <w:rPr>
          <w:rFonts w:hint="eastAsia"/>
        </w:rPr>
        <w:t>”</w:t>
      </w:r>
      <w:r w:rsidR="005313C5">
        <w:t>界面</w:t>
      </w:r>
      <w:r w:rsidR="005313C5">
        <w:rPr>
          <w:rFonts w:hint="eastAsia"/>
        </w:rPr>
        <w:t>，</w:t>
      </w:r>
      <w:r w:rsidR="005313C5">
        <w:t>选择</w:t>
      </w:r>
      <w:r w:rsidR="005313C5">
        <w:rPr>
          <w:rFonts w:hint="eastAsia"/>
        </w:rPr>
        <w:t xml:space="preserve"> myschema</w:t>
      </w:r>
      <w:r w:rsidR="005313C5">
        <w:t xml:space="preserve"> </w:t>
      </w:r>
      <w:r w:rsidR="005313C5">
        <w:t>的操作</w:t>
      </w:r>
      <w:r w:rsidR="0051267C">
        <w:rPr>
          <w:rFonts w:hint="eastAsia"/>
        </w:rPr>
        <w:t>“删除</w:t>
      </w:r>
      <w:r w:rsidR="0051267C">
        <w:rPr>
          <w:rFonts w:hint="eastAsia"/>
        </w:rPr>
        <w:t>Schema</w:t>
      </w:r>
      <w:r w:rsidR="0051267C">
        <w:rPr>
          <w:rFonts w:hint="eastAsia"/>
        </w:rPr>
        <w:t>”</w:t>
      </w:r>
      <w:r w:rsidR="005313C5">
        <w:rPr>
          <w:rFonts w:hint="eastAsia"/>
        </w:rPr>
        <w:t>：</w:t>
      </w:r>
    </w:p>
    <w:p w14:paraId="0B54834B" w14:textId="0B0B6C45" w:rsidR="006B2413" w:rsidRDefault="008F53ED" w:rsidP="00AD092B">
      <w:pPr>
        <w:pStyle w:val="1e"/>
      </w:pPr>
      <w:r>
        <w:rPr>
          <w:noProof/>
        </w:rPr>
        <mc:AlternateContent>
          <mc:Choice Requires="wps">
            <w:drawing>
              <wp:anchor distT="0" distB="0" distL="114300" distR="114300" simplePos="0" relativeHeight="251895808" behindDoc="0" locked="0" layoutInCell="1" allowOverlap="1" wp14:anchorId="1E989011" wp14:editId="11EB27B0">
                <wp:simplePos x="0" y="0"/>
                <wp:positionH relativeFrom="column">
                  <wp:posOffset>928891</wp:posOffset>
                </wp:positionH>
                <wp:positionV relativeFrom="paragraph">
                  <wp:posOffset>19036</wp:posOffset>
                </wp:positionV>
                <wp:extent cx="505024" cy="168341"/>
                <wp:effectExtent l="19050" t="19050" r="28575" b="22225"/>
                <wp:wrapNone/>
                <wp:docPr id="304" name="矩形 304"/>
                <wp:cNvGraphicFramePr/>
                <a:graphic xmlns:a="http://schemas.openxmlformats.org/drawingml/2006/main">
                  <a:graphicData uri="http://schemas.microsoft.com/office/word/2010/wordprocessingShape">
                    <wps:wsp>
                      <wps:cNvSpPr/>
                      <wps:spPr>
                        <a:xfrm>
                          <a:off x="0" y="0"/>
                          <a:ext cx="505024" cy="1683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4385" id="矩形 304" o:spid="_x0000_s1026" style="position:absolute;left:0;text-align:left;margin-left:73.15pt;margin-top:1.5pt;width:39.75pt;height:1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893760" behindDoc="0" locked="0" layoutInCell="1" allowOverlap="1" wp14:anchorId="619755EE" wp14:editId="0C14541B">
                <wp:simplePos x="0" y="0"/>
                <wp:positionH relativeFrom="column">
                  <wp:posOffset>837069</wp:posOffset>
                </wp:positionH>
                <wp:positionV relativeFrom="paragraph">
                  <wp:posOffset>539365</wp:posOffset>
                </wp:positionV>
                <wp:extent cx="114778" cy="409375"/>
                <wp:effectExtent l="19050" t="19050" r="76200" b="48260"/>
                <wp:wrapNone/>
                <wp:docPr id="303" name="直接箭头连接符 303"/>
                <wp:cNvGraphicFramePr/>
                <a:graphic xmlns:a="http://schemas.openxmlformats.org/drawingml/2006/main">
                  <a:graphicData uri="http://schemas.microsoft.com/office/word/2010/wordprocessingShape">
                    <wps:wsp>
                      <wps:cNvCnPr/>
                      <wps:spPr>
                        <a:xfrm>
                          <a:off x="0" y="0"/>
                          <a:ext cx="114778" cy="40937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B14A7" id="直接箭头连接符 303" o:spid="_x0000_s1026" type="#_x0000_t32" style="position:absolute;left:0;text-align:left;margin-left:65.9pt;margin-top:42.45pt;width:9.05pt;height:32.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" strokecolor="#c7000b" strokeweight="2.25pt">
                <v:stroke endarrow="block"/>
              </v:shape>
            </w:pict>
          </mc:Fallback>
        </mc:AlternateContent>
      </w:r>
      <w:r>
        <w:rPr>
          <w:noProof/>
        </w:rPr>
        <mc:AlternateContent>
          <mc:Choice Requires="wps">
            <w:drawing>
              <wp:anchor distT="0" distB="0" distL="114300" distR="114300" simplePos="0" relativeHeight="251891712" behindDoc="0" locked="0" layoutInCell="1" allowOverlap="1" wp14:anchorId="35ACCB86" wp14:editId="055E41F0">
                <wp:simplePos x="0" y="0"/>
                <wp:positionH relativeFrom="column">
                  <wp:posOffset>706914</wp:posOffset>
                </wp:positionH>
                <wp:positionV relativeFrom="paragraph">
                  <wp:posOffset>339794</wp:posOffset>
                </wp:positionV>
                <wp:extent cx="325205" cy="141560"/>
                <wp:effectExtent l="19050" t="19050" r="17780" b="11430"/>
                <wp:wrapNone/>
                <wp:docPr id="302" name="矩形 302"/>
                <wp:cNvGraphicFramePr/>
                <a:graphic xmlns:a="http://schemas.openxmlformats.org/drawingml/2006/main">
                  <a:graphicData uri="http://schemas.microsoft.com/office/word/2010/wordprocessingShape">
                    <wps:wsp>
                      <wps:cNvSpPr/>
                      <wps:spPr>
                        <a:xfrm>
                          <a:off x="0" y="0"/>
                          <a:ext cx="325205" cy="1415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340FB" id="矩形 302" o:spid="_x0000_s1026" style="position:absolute;left:0;text-align:left;margin-left:55.65pt;margin-top:26.75pt;width:25.6pt;height:11.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" filled="f" strokecolor="#c7000b" strokeweight="2.25pt"/>
            </w:pict>
          </mc:Fallback>
        </mc:AlternateContent>
      </w:r>
      <w:r w:rsidR="005313C5">
        <w:rPr>
          <w:noProof/>
        </w:rPr>
        <mc:AlternateContent>
          <mc:Choice Requires="wps">
            <w:drawing>
              <wp:anchor distT="0" distB="0" distL="114300" distR="114300" simplePos="0" relativeHeight="251887616" behindDoc="0" locked="0" layoutInCell="1" allowOverlap="1" wp14:anchorId="1EB99B7F" wp14:editId="02EB40F7">
                <wp:simplePos x="0" y="0"/>
                <wp:positionH relativeFrom="column">
                  <wp:posOffset>5424372</wp:posOffset>
                </wp:positionH>
                <wp:positionV relativeFrom="paragraph">
                  <wp:posOffset>872222</wp:posOffset>
                </wp:positionV>
                <wp:extent cx="325205" cy="141560"/>
                <wp:effectExtent l="19050" t="19050" r="17780" b="11430"/>
                <wp:wrapNone/>
                <wp:docPr id="300" name="矩形 300"/>
                <wp:cNvGraphicFramePr/>
                <a:graphic xmlns:a="http://schemas.openxmlformats.org/drawingml/2006/main">
                  <a:graphicData uri="http://schemas.microsoft.com/office/word/2010/wordprocessingShape">
                    <wps:wsp>
                      <wps:cNvSpPr/>
                      <wps:spPr>
                        <a:xfrm>
                          <a:off x="0" y="0"/>
                          <a:ext cx="325205" cy="1415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AFBF7" id="矩形 300" o:spid="_x0000_s1026" style="position:absolute;left:0;text-align:left;margin-left:427.1pt;margin-top:68.7pt;width:25.6pt;height:11.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" filled="f" strokecolor="#c7000b" strokeweight="2.25pt"/>
            </w:pict>
          </mc:Fallback>
        </mc:AlternateContent>
      </w:r>
      <w:r w:rsidR="006B2413">
        <w:rPr>
          <w:noProof/>
        </w:rPr>
        <w:drawing>
          <wp:inline distT="0" distB="0" distL="0" distR="0" wp14:anchorId="4208BE4B" wp14:editId="780BE44B">
            <wp:extent cx="5454000" cy="1184400"/>
            <wp:effectExtent l="19050" t="19050" r="13970" b="15875"/>
            <wp:docPr id="246" name="图片 246" descr="C:\Users\swx941157\AppData\Roaming\eSpace_Desktop\UserData\swx941157\imagefiles\originalImgfiles\94D8C9B3-C535-43FA-B96C-365849F41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swx941157\AppData\Roaming\eSpace_Desktop\UserData\swx941157\imagefiles\originalImgfiles\94D8C9B3-C535-43FA-B96C-365849F41A4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54000" cy="1184400"/>
                    </a:xfrm>
                    <a:prstGeom prst="rect">
                      <a:avLst/>
                    </a:prstGeom>
                    <a:noFill/>
                    <a:ln w="12700">
                      <a:solidFill>
                        <a:schemeClr val="bg1">
                          <a:lumMod val="85000"/>
                        </a:schemeClr>
                      </a:solidFill>
                    </a:ln>
                  </pic:spPr>
                </pic:pic>
              </a:graphicData>
            </a:graphic>
          </wp:inline>
        </w:drawing>
      </w:r>
    </w:p>
    <w:p w14:paraId="13DD1CE8" w14:textId="0737CED9" w:rsidR="008F53ED" w:rsidRDefault="00BC22E4" w:rsidP="00AD092B">
      <w:pPr>
        <w:pStyle w:val="1e"/>
      </w:pPr>
      <w:r>
        <w:t>单击</w:t>
      </w:r>
      <w:r w:rsidR="008F53ED">
        <w:rPr>
          <w:rFonts w:hint="eastAsia"/>
        </w:rPr>
        <w:t xml:space="preserve"> </w:t>
      </w:r>
      <w:r w:rsidR="008F53ED">
        <w:rPr>
          <w:rFonts w:hint="eastAsia"/>
        </w:rPr>
        <w:t>是，删除</w:t>
      </w:r>
      <w:r w:rsidR="008F53ED">
        <w:rPr>
          <w:rFonts w:hint="eastAsia"/>
        </w:rPr>
        <w:t>Schema</w:t>
      </w:r>
      <w:r w:rsidR="008F53ED">
        <w:rPr>
          <w:rFonts w:hint="eastAsia"/>
        </w:rPr>
        <w:t>：</w:t>
      </w:r>
    </w:p>
    <w:p w14:paraId="443D8626" w14:textId="79D3B279" w:rsidR="006B2413" w:rsidRDefault="008F53ED" w:rsidP="00AD092B">
      <w:pPr>
        <w:pStyle w:val="1e"/>
      </w:pPr>
      <w:r>
        <w:rPr>
          <w:noProof/>
        </w:rPr>
        <mc:AlternateContent>
          <mc:Choice Requires="wps">
            <w:drawing>
              <wp:anchor distT="0" distB="0" distL="114300" distR="114300" simplePos="0" relativeHeight="251897856" behindDoc="0" locked="0" layoutInCell="1" allowOverlap="1" wp14:anchorId="4972D3CD" wp14:editId="0C13EF38">
                <wp:simplePos x="0" y="0"/>
                <wp:positionH relativeFrom="column">
                  <wp:posOffset>2484755</wp:posOffset>
                </wp:positionH>
                <wp:positionV relativeFrom="paragraph">
                  <wp:posOffset>1446610</wp:posOffset>
                </wp:positionV>
                <wp:extent cx="316621" cy="229556"/>
                <wp:effectExtent l="19050" t="19050" r="26670" b="18415"/>
                <wp:wrapNone/>
                <wp:docPr id="305" name="矩形 305"/>
                <wp:cNvGraphicFramePr/>
                <a:graphic xmlns:a="http://schemas.openxmlformats.org/drawingml/2006/main">
                  <a:graphicData uri="http://schemas.microsoft.com/office/word/2010/wordprocessingShape">
                    <wps:wsp>
                      <wps:cNvSpPr/>
                      <wps:spPr>
                        <a:xfrm>
                          <a:off x="0" y="0"/>
                          <a:ext cx="316621" cy="2295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D93A" id="矩形 305" o:spid="_x0000_s1026" style="position:absolute;left:0;text-align:left;margin-left:195.65pt;margin-top:113.9pt;width:24.95pt;height:1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" filled="f" strokecolor="#c7000b" strokeweight="2.25pt"/>
            </w:pict>
          </mc:Fallback>
        </mc:AlternateContent>
      </w:r>
      <w:r w:rsidR="006B2413">
        <w:rPr>
          <w:noProof/>
        </w:rPr>
        <w:drawing>
          <wp:inline distT="0" distB="0" distL="0" distR="0" wp14:anchorId="56B91582" wp14:editId="3439F397">
            <wp:extent cx="4320000" cy="1710000"/>
            <wp:effectExtent l="19050" t="19050" r="23495" b="24130"/>
            <wp:docPr id="247" name="图片 247" descr="C:\Users\swx941157\AppData\Roaming\eSpace_Desktop\UserData\swx941157\imagefiles\D1799EB2-3283-4CDE-825F-41B3D81CB9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swx941157\AppData\Roaming\eSpace_Desktop\UserData\swx941157\imagefiles\D1799EB2-3283-4CDE-825F-41B3D81CB90B.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0000" cy="1710000"/>
                    </a:xfrm>
                    <a:prstGeom prst="rect">
                      <a:avLst/>
                    </a:prstGeom>
                    <a:noFill/>
                    <a:ln w="12700">
                      <a:solidFill>
                        <a:schemeClr val="bg1">
                          <a:lumMod val="85000"/>
                        </a:schemeClr>
                      </a:solidFill>
                    </a:ln>
                  </pic:spPr>
                </pic:pic>
              </a:graphicData>
            </a:graphic>
          </wp:inline>
        </w:drawing>
      </w:r>
    </w:p>
    <w:p w14:paraId="576F60DE" w14:textId="64026DEB" w:rsidR="008F53ED" w:rsidRDefault="008F53ED" w:rsidP="00AD092B">
      <w:pPr>
        <w:pStyle w:val="1e"/>
      </w:pPr>
      <w:r>
        <w:t>删除成功</w:t>
      </w:r>
      <w:r>
        <w:rPr>
          <w:rFonts w:hint="eastAsia"/>
        </w:rPr>
        <w:t>：</w:t>
      </w:r>
    </w:p>
    <w:p w14:paraId="466A55A8" w14:textId="36AC4419" w:rsidR="006B2413" w:rsidRDefault="006B2413" w:rsidP="00AD092B">
      <w:pPr>
        <w:pStyle w:val="1e"/>
      </w:pPr>
      <w:r>
        <w:rPr>
          <w:noProof/>
        </w:rPr>
        <w:drawing>
          <wp:inline distT="0" distB="0" distL="0" distR="0" wp14:anchorId="5CD32FB0" wp14:editId="220ECE21">
            <wp:extent cx="5454000" cy="648000"/>
            <wp:effectExtent l="19050" t="19050" r="13970" b="19050"/>
            <wp:docPr id="248" name="图片 248" descr="C:\Users\swx941157\AppData\Roaming\eSpace_Desktop\UserData\swx941157\imagefiles\originalImgfiles\7BB78BA9-B2D0-4861-8A47-FCC47AD01F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swx941157\AppData\Roaming\eSpace_Desktop\UserData\swx941157\imagefiles\originalImgfiles\7BB78BA9-B2D0-4861-8A47-FCC47AD01F0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54000" cy="648000"/>
                    </a:xfrm>
                    <a:prstGeom prst="rect">
                      <a:avLst/>
                    </a:prstGeom>
                    <a:noFill/>
                    <a:ln w="12700">
                      <a:solidFill>
                        <a:schemeClr val="bg1">
                          <a:lumMod val="85000"/>
                        </a:schemeClr>
                      </a:solidFill>
                    </a:ln>
                  </pic:spPr>
                </pic:pic>
              </a:graphicData>
            </a:graphic>
          </wp:inline>
        </w:drawing>
      </w:r>
    </w:p>
    <w:p w14:paraId="515FC10C" w14:textId="604C5A70" w:rsidR="000B32E1" w:rsidRDefault="000B32E1">
      <w:pPr>
        <w:pStyle w:val="30"/>
      </w:pPr>
      <w:r>
        <w:rPr>
          <w:rFonts w:hint="eastAsia"/>
        </w:rPr>
        <w:t>删除</w:t>
      </w:r>
      <w:r>
        <w:rPr>
          <w:rFonts w:hint="eastAsia"/>
        </w:rPr>
        <w:t>jim</w:t>
      </w:r>
      <w:r>
        <w:rPr>
          <w:rFonts w:hint="eastAsia"/>
        </w:rPr>
        <w:t>用户：</w:t>
      </w:r>
    </w:p>
    <w:p w14:paraId="51915C4E" w14:textId="18953DFC" w:rsidR="0051267C" w:rsidRDefault="0051267C" w:rsidP="00AD092B">
      <w:pPr>
        <w:pStyle w:val="1e"/>
      </w:pPr>
      <w:r>
        <w:rPr>
          <w:rFonts w:hint="eastAsia"/>
        </w:rPr>
        <w:t>在</w:t>
      </w:r>
      <w:r>
        <w:rPr>
          <w:rFonts w:hint="eastAsia"/>
        </w:rPr>
        <w:t>SQL</w:t>
      </w:r>
      <w:r>
        <w:rPr>
          <w:rFonts w:hint="eastAsia"/>
        </w:rPr>
        <w:t>查询窗口执行如下语句：</w:t>
      </w:r>
    </w:p>
    <w:p w14:paraId="3077A7BE" w14:textId="11D7049B" w:rsidR="0051267C" w:rsidRPr="00EB272F" w:rsidRDefault="0051267C" w:rsidP="00EB272F">
      <w:pPr>
        <w:pStyle w:val="afffff2"/>
        <w:rPr>
          <w:b/>
          <w:color w:val="C7000B"/>
          <w:lang w:eastAsia="en-US"/>
        </w:rPr>
      </w:pPr>
      <w:r w:rsidRPr="004A04DC">
        <w:rPr>
          <w:b/>
          <w:color w:val="C7000B"/>
          <w:lang w:eastAsia="en-US"/>
        </w:rPr>
        <w:t xml:space="preserve">DROP USER jim CASCADE; </w:t>
      </w:r>
    </w:p>
    <w:p w14:paraId="6C36757E" w14:textId="3A035F11" w:rsidR="000B32E1" w:rsidRDefault="0051267C" w:rsidP="00AD092B">
      <w:pPr>
        <w:pStyle w:val="1e"/>
      </w:pPr>
      <w:r>
        <w:rPr>
          <w:noProof/>
        </w:rPr>
        <w:drawing>
          <wp:inline distT="0" distB="0" distL="0" distR="0" wp14:anchorId="5FF6F4BA" wp14:editId="1CBB8B41">
            <wp:extent cx="3367454" cy="1988864"/>
            <wp:effectExtent l="0" t="0" r="444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0344" cy="2008289"/>
                    </a:xfrm>
                    <a:prstGeom prst="rect">
                      <a:avLst/>
                    </a:prstGeom>
                  </pic:spPr>
                </pic:pic>
              </a:graphicData>
            </a:graphic>
          </wp:inline>
        </w:drawing>
      </w:r>
    </w:p>
    <w:p w14:paraId="5CFF9C06" w14:textId="4BFBEF67" w:rsidR="003F2934" w:rsidRDefault="003F2934" w:rsidP="003F2934">
      <w:pPr>
        <w:pStyle w:val="3"/>
        <w:rPr>
          <w:rFonts w:ascii="Huawei Sans" w:hAnsi="Huawei Sans" w:cs="Huawei Sans"/>
          <w:lang w:eastAsia="en-US"/>
        </w:rPr>
      </w:pPr>
      <w:bookmarkStart w:id="45" w:name="_Toc68264460"/>
      <w:r w:rsidRPr="002D4E31">
        <w:rPr>
          <w:rFonts w:ascii="Huawei Sans" w:hAnsi="Huawei Sans" w:cs="Huawei Sans"/>
          <w:lang w:eastAsia="en-US"/>
        </w:rPr>
        <w:lastRenderedPageBreak/>
        <w:t>创建和管理分区表</w:t>
      </w:r>
      <w:bookmarkEnd w:id="45"/>
    </w:p>
    <w:p w14:paraId="5B3B5493" w14:textId="77777777" w:rsidR="00F03204" w:rsidRPr="00525181" w:rsidRDefault="00F03204" w:rsidP="002F7F1F">
      <w:pPr>
        <w:pStyle w:val="4"/>
      </w:pPr>
      <w:r w:rsidRPr="00525181">
        <w:t>创建分区表</w:t>
      </w:r>
    </w:p>
    <w:p w14:paraId="59159D0E" w14:textId="39B9E79F" w:rsidR="00F03204" w:rsidRPr="00525181" w:rsidRDefault="008F53ED">
      <w:pPr>
        <w:pStyle w:val="30"/>
      </w:pPr>
      <w:r>
        <w:t>打开</w:t>
      </w:r>
      <w:r>
        <w:t>SQL</w:t>
      </w:r>
      <w:r>
        <w:t>查询窗口</w:t>
      </w:r>
      <w:r>
        <w:rPr>
          <w:rFonts w:hint="eastAsia"/>
        </w:rPr>
        <w:t>，</w:t>
      </w:r>
      <w:r w:rsidR="00990479">
        <w:t>切换到</w:t>
      </w:r>
      <w:r w:rsidR="00990479">
        <w:t>finance</w:t>
      </w:r>
      <w:r w:rsidR="00990479">
        <w:t>数据库</w:t>
      </w:r>
      <w:r w:rsidR="00990479">
        <w:rPr>
          <w:rFonts w:hint="eastAsia"/>
        </w:rPr>
        <w:t>，</w:t>
      </w:r>
      <w:r w:rsidR="00990479">
        <w:t>root Schema</w:t>
      </w:r>
      <w:r w:rsidR="00990479">
        <w:rPr>
          <w:rFonts w:hint="eastAsia"/>
        </w:rPr>
        <w:t>，</w:t>
      </w:r>
      <w:r>
        <w:rPr>
          <w:rFonts w:hint="eastAsia"/>
        </w:rPr>
        <w:t>输入以下语句</w:t>
      </w:r>
      <w:r w:rsidR="00F03204" w:rsidRPr="00525181">
        <w:t>创建分区表。</w:t>
      </w:r>
    </w:p>
    <w:p w14:paraId="2D3707D7" w14:textId="00BC9A37" w:rsidR="00F03204" w:rsidRPr="00E22C5E" w:rsidRDefault="00F03204" w:rsidP="00990479">
      <w:pPr>
        <w:pStyle w:val="afffff2"/>
        <w:rPr>
          <w:b/>
          <w:color w:val="C7000B"/>
          <w:lang w:eastAsia="en-US"/>
        </w:rPr>
      </w:pPr>
      <w:bookmarkStart w:id="46" w:name="_Hlk87886812"/>
      <w:r w:rsidRPr="00E22C5E">
        <w:rPr>
          <w:b/>
          <w:color w:val="C7000B"/>
          <w:lang w:eastAsia="en-US"/>
        </w:rPr>
        <w:t xml:space="preserve">CREATE TABLE web_returns_p2 </w:t>
      </w:r>
    </w:p>
    <w:p w14:paraId="33349035" w14:textId="77777777" w:rsidR="00F03204" w:rsidRPr="00E22C5E" w:rsidRDefault="00F03204" w:rsidP="00990479">
      <w:pPr>
        <w:pStyle w:val="afffff2"/>
        <w:rPr>
          <w:b/>
          <w:color w:val="C7000B"/>
          <w:lang w:eastAsia="en-US"/>
        </w:rPr>
      </w:pPr>
      <w:r w:rsidRPr="00E22C5E">
        <w:rPr>
          <w:b/>
          <w:color w:val="C7000B"/>
          <w:lang w:eastAsia="en-US"/>
        </w:rPr>
        <w:t xml:space="preserve">( </w:t>
      </w:r>
    </w:p>
    <w:p w14:paraId="028D1793" w14:textId="77777777" w:rsidR="00F03204" w:rsidRPr="00E22C5E" w:rsidRDefault="00F03204" w:rsidP="00990479">
      <w:pPr>
        <w:pStyle w:val="afffff2"/>
        <w:rPr>
          <w:b/>
          <w:color w:val="C7000B"/>
          <w:lang w:eastAsia="en-US"/>
        </w:rPr>
      </w:pPr>
      <w:r w:rsidRPr="00E22C5E">
        <w:rPr>
          <w:b/>
          <w:color w:val="C7000B"/>
          <w:lang w:eastAsia="en-US"/>
        </w:rPr>
        <w:t xml:space="preserve">    ca_address_sk       integer                  NOT NULL </w:t>
      </w:r>
      <w:proofErr w:type="gramStart"/>
      <w:r w:rsidRPr="00E22C5E">
        <w:rPr>
          <w:b/>
          <w:color w:val="C7000B"/>
          <w:lang w:eastAsia="en-US"/>
        </w:rPr>
        <w:t xml:space="preserve">  ,</w:t>
      </w:r>
      <w:proofErr w:type="gramEnd"/>
      <w:r w:rsidRPr="00E22C5E">
        <w:rPr>
          <w:b/>
          <w:color w:val="C7000B"/>
          <w:lang w:eastAsia="en-US"/>
        </w:rPr>
        <w:t xml:space="preserve"> </w:t>
      </w:r>
    </w:p>
    <w:p w14:paraId="79CE1F77" w14:textId="77777777" w:rsidR="00F03204" w:rsidRPr="00E22C5E" w:rsidRDefault="00F03204" w:rsidP="00990479">
      <w:pPr>
        <w:pStyle w:val="afffff2"/>
        <w:rPr>
          <w:b/>
          <w:color w:val="C7000B"/>
          <w:lang w:eastAsia="en-US"/>
        </w:rPr>
      </w:pPr>
      <w:r w:rsidRPr="00E22C5E">
        <w:rPr>
          <w:b/>
          <w:color w:val="C7000B"/>
          <w:lang w:eastAsia="en-US"/>
        </w:rPr>
        <w:t xml:space="preserve">    ca_address_id       </w:t>
      </w:r>
      <w:proofErr w:type="gramStart"/>
      <w:r w:rsidRPr="00E22C5E">
        <w:rPr>
          <w:b/>
          <w:color w:val="C7000B"/>
          <w:lang w:eastAsia="en-US"/>
        </w:rPr>
        <w:t>character(</w:t>
      </w:r>
      <w:proofErr w:type="gramEnd"/>
      <w:r w:rsidRPr="00E22C5E">
        <w:rPr>
          <w:b/>
          <w:color w:val="C7000B"/>
          <w:lang w:eastAsia="en-US"/>
        </w:rPr>
        <w:t xml:space="preserve">16)            NOT NULL   , </w:t>
      </w:r>
    </w:p>
    <w:p w14:paraId="739A19DB" w14:textId="77777777" w:rsidR="00F03204" w:rsidRPr="00E22C5E" w:rsidRDefault="00F03204" w:rsidP="00990479">
      <w:pPr>
        <w:pStyle w:val="afffff2"/>
        <w:rPr>
          <w:b/>
          <w:color w:val="C7000B"/>
          <w:lang w:eastAsia="en-US"/>
        </w:rPr>
      </w:pPr>
      <w:r w:rsidRPr="00E22C5E">
        <w:rPr>
          <w:b/>
          <w:color w:val="C7000B"/>
          <w:lang w:eastAsia="en-US"/>
        </w:rPr>
        <w:t xml:space="preserve">    ca_street_number    </w:t>
      </w:r>
      <w:proofErr w:type="gramStart"/>
      <w:r w:rsidRPr="00E22C5E">
        <w:rPr>
          <w:b/>
          <w:color w:val="C7000B"/>
          <w:lang w:eastAsia="en-US"/>
        </w:rPr>
        <w:t>character(</w:t>
      </w:r>
      <w:proofErr w:type="gramEnd"/>
      <w:r w:rsidRPr="00E22C5E">
        <w:rPr>
          <w:b/>
          <w:color w:val="C7000B"/>
          <w:lang w:eastAsia="en-US"/>
        </w:rPr>
        <w:t xml:space="preserve">10)                       , </w:t>
      </w:r>
    </w:p>
    <w:p w14:paraId="79DEE09D" w14:textId="77777777" w:rsidR="00F03204" w:rsidRPr="00E22C5E" w:rsidRDefault="00F03204" w:rsidP="00990479">
      <w:pPr>
        <w:pStyle w:val="afffff2"/>
        <w:rPr>
          <w:b/>
          <w:color w:val="C7000B"/>
          <w:lang w:eastAsia="en-US"/>
        </w:rPr>
      </w:pPr>
      <w:r w:rsidRPr="00E22C5E">
        <w:rPr>
          <w:b/>
          <w:color w:val="C7000B"/>
          <w:lang w:eastAsia="en-US"/>
        </w:rPr>
        <w:t xml:space="preserve">    ca_street_name      character </w:t>
      </w:r>
      <w:proofErr w:type="gramStart"/>
      <w:r w:rsidRPr="00E22C5E">
        <w:rPr>
          <w:b/>
          <w:color w:val="C7000B"/>
          <w:lang w:eastAsia="en-US"/>
        </w:rPr>
        <w:t>varying(</w:t>
      </w:r>
      <w:proofErr w:type="gramEnd"/>
      <w:r w:rsidRPr="00E22C5E">
        <w:rPr>
          <w:b/>
          <w:color w:val="C7000B"/>
          <w:lang w:eastAsia="en-US"/>
        </w:rPr>
        <w:t xml:space="preserve">60)               , </w:t>
      </w:r>
    </w:p>
    <w:p w14:paraId="765BE330" w14:textId="77777777" w:rsidR="00F03204" w:rsidRPr="00E22C5E" w:rsidRDefault="00F03204" w:rsidP="00990479">
      <w:pPr>
        <w:pStyle w:val="afffff2"/>
        <w:rPr>
          <w:b/>
          <w:color w:val="C7000B"/>
          <w:lang w:eastAsia="en-US"/>
        </w:rPr>
      </w:pPr>
      <w:r w:rsidRPr="00E22C5E">
        <w:rPr>
          <w:b/>
          <w:color w:val="C7000B"/>
          <w:lang w:eastAsia="en-US"/>
        </w:rPr>
        <w:t xml:space="preserve">    ca_street_type      </w:t>
      </w:r>
      <w:proofErr w:type="gramStart"/>
      <w:r w:rsidRPr="00E22C5E">
        <w:rPr>
          <w:b/>
          <w:color w:val="C7000B"/>
          <w:lang w:eastAsia="en-US"/>
        </w:rPr>
        <w:t>character(</w:t>
      </w:r>
      <w:proofErr w:type="gramEnd"/>
      <w:r w:rsidRPr="00E22C5E">
        <w:rPr>
          <w:b/>
          <w:color w:val="C7000B"/>
          <w:lang w:eastAsia="en-US"/>
        </w:rPr>
        <w:t xml:space="preserve">15)                       , </w:t>
      </w:r>
    </w:p>
    <w:p w14:paraId="3E27A7E4" w14:textId="77777777" w:rsidR="00F03204" w:rsidRPr="00E22C5E" w:rsidRDefault="00F03204" w:rsidP="00990479">
      <w:pPr>
        <w:pStyle w:val="afffff2"/>
        <w:rPr>
          <w:b/>
          <w:color w:val="C7000B"/>
          <w:lang w:eastAsia="en-US"/>
        </w:rPr>
      </w:pPr>
      <w:r w:rsidRPr="00E22C5E">
        <w:rPr>
          <w:b/>
          <w:color w:val="C7000B"/>
          <w:lang w:eastAsia="en-US"/>
        </w:rPr>
        <w:t xml:space="preserve">    ca_suite_number     </w:t>
      </w:r>
      <w:proofErr w:type="gramStart"/>
      <w:r w:rsidRPr="00E22C5E">
        <w:rPr>
          <w:b/>
          <w:color w:val="C7000B"/>
          <w:lang w:eastAsia="en-US"/>
        </w:rPr>
        <w:t>character(</w:t>
      </w:r>
      <w:proofErr w:type="gramEnd"/>
      <w:r w:rsidRPr="00E22C5E">
        <w:rPr>
          <w:b/>
          <w:color w:val="C7000B"/>
          <w:lang w:eastAsia="en-US"/>
        </w:rPr>
        <w:t xml:space="preserve">10)                       , </w:t>
      </w:r>
    </w:p>
    <w:p w14:paraId="1260AE9F" w14:textId="77777777" w:rsidR="00F03204" w:rsidRPr="00E22C5E" w:rsidRDefault="00F03204" w:rsidP="00990479">
      <w:pPr>
        <w:pStyle w:val="afffff2"/>
        <w:rPr>
          <w:b/>
          <w:color w:val="C7000B"/>
          <w:lang w:eastAsia="en-US"/>
        </w:rPr>
      </w:pPr>
      <w:r w:rsidRPr="00E22C5E">
        <w:rPr>
          <w:b/>
          <w:color w:val="C7000B"/>
          <w:lang w:eastAsia="en-US"/>
        </w:rPr>
        <w:t xml:space="preserve">    ca_city             character </w:t>
      </w:r>
      <w:proofErr w:type="gramStart"/>
      <w:r w:rsidRPr="00E22C5E">
        <w:rPr>
          <w:b/>
          <w:color w:val="C7000B"/>
          <w:lang w:eastAsia="en-US"/>
        </w:rPr>
        <w:t>varying(</w:t>
      </w:r>
      <w:proofErr w:type="gramEnd"/>
      <w:r w:rsidRPr="00E22C5E">
        <w:rPr>
          <w:b/>
          <w:color w:val="C7000B"/>
          <w:lang w:eastAsia="en-US"/>
        </w:rPr>
        <w:t xml:space="preserve">60)               , </w:t>
      </w:r>
    </w:p>
    <w:p w14:paraId="2217C69B" w14:textId="77777777" w:rsidR="00F03204" w:rsidRPr="00E22C5E" w:rsidRDefault="00F03204" w:rsidP="00990479">
      <w:pPr>
        <w:pStyle w:val="afffff2"/>
        <w:rPr>
          <w:b/>
          <w:color w:val="C7000B"/>
          <w:lang w:eastAsia="en-US"/>
        </w:rPr>
      </w:pPr>
      <w:r w:rsidRPr="00E22C5E">
        <w:rPr>
          <w:b/>
          <w:color w:val="C7000B"/>
          <w:lang w:eastAsia="en-US"/>
        </w:rPr>
        <w:t xml:space="preserve">    ca_county           character </w:t>
      </w:r>
      <w:proofErr w:type="gramStart"/>
      <w:r w:rsidRPr="00E22C5E">
        <w:rPr>
          <w:b/>
          <w:color w:val="C7000B"/>
          <w:lang w:eastAsia="en-US"/>
        </w:rPr>
        <w:t>varying(</w:t>
      </w:r>
      <w:proofErr w:type="gramEnd"/>
      <w:r w:rsidRPr="00E22C5E">
        <w:rPr>
          <w:b/>
          <w:color w:val="C7000B"/>
          <w:lang w:eastAsia="en-US"/>
        </w:rPr>
        <w:t xml:space="preserve">30)               , </w:t>
      </w:r>
    </w:p>
    <w:p w14:paraId="052AEEAC" w14:textId="77777777" w:rsidR="00F03204" w:rsidRPr="00E22C5E" w:rsidRDefault="00F03204" w:rsidP="00990479">
      <w:pPr>
        <w:pStyle w:val="afffff2"/>
        <w:rPr>
          <w:b/>
          <w:color w:val="C7000B"/>
          <w:lang w:eastAsia="en-US"/>
        </w:rPr>
      </w:pPr>
      <w:r w:rsidRPr="00E22C5E">
        <w:rPr>
          <w:b/>
          <w:color w:val="C7000B"/>
          <w:lang w:eastAsia="en-US"/>
        </w:rPr>
        <w:t xml:space="preserve">    ca_state            </w:t>
      </w:r>
      <w:proofErr w:type="gramStart"/>
      <w:r w:rsidRPr="00E22C5E">
        <w:rPr>
          <w:b/>
          <w:color w:val="C7000B"/>
          <w:lang w:eastAsia="en-US"/>
        </w:rPr>
        <w:t>character(</w:t>
      </w:r>
      <w:proofErr w:type="gramEnd"/>
      <w:r w:rsidRPr="00E22C5E">
        <w:rPr>
          <w:b/>
          <w:color w:val="C7000B"/>
          <w:lang w:eastAsia="en-US"/>
        </w:rPr>
        <w:t xml:space="preserve">2)                        , </w:t>
      </w:r>
    </w:p>
    <w:p w14:paraId="5B12DF1A" w14:textId="77777777" w:rsidR="00F03204" w:rsidRPr="00E22C5E" w:rsidRDefault="00F03204" w:rsidP="00990479">
      <w:pPr>
        <w:pStyle w:val="afffff2"/>
        <w:rPr>
          <w:b/>
          <w:color w:val="C7000B"/>
          <w:lang w:eastAsia="en-US"/>
        </w:rPr>
      </w:pPr>
      <w:r w:rsidRPr="00E22C5E">
        <w:rPr>
          <w:b/>
          <w:color w:val="C7000B"/>
          <w:lang w:eastAsia="en-US"/>
        </w:rPr>
        <w:t xml:space="preserve">    ca_zip              </w:t>
      </w:r>
      <w:proofErr w:type="gramStart"/>
      <w:r w:rsidRPr="00E22C5E">
        <w:rPr>
          <w:b/>
          <w:color w:val="C7000B"/>
          <w:lang w:eastAsia="en-US"/>
        </w:rPr>
        <w:t>character(</w:t>
      </w:r>
      <w:proofErr w:type="gramEnd"/>
      <w:r w:rsidRPr="00E22C5E">
        <w:rPr>
          <w:b/>
          <w:color w:val="C7000B"/>
          <w:lang w:eastAsia="en-US"/>
        </w:rPr>
        <w:t xml:space="preserve">10)                       , </w:t>
      </w:r>
    </w:p>
    <w:p w14:paraId="7E05BF22" w14:textId="77777777" w:rsidR="00F03204" w:rsidRPr="00E22C5E" w:rsidRDefault="00F03204" w:rsidP="00990479">
      <w:pPr>
        <w:pStyle w:val="afffff2"/>
        <w:rPr>
          <w:b/>
          <w:color w:val="C7000B"/>
          <w:lang w:eastAsia="en-US"/>
        </w:rPr>
      </w:pPr>
      <w:r w:rsidRPr="00E22C5E">
        <w:rPr>
          <w:b/>
          <w:color w:val="C7000B"/>
          <w:lang w:eastAsia="en-US"/>
        </w:rPr>
        <w:t xml:space="preserve">    ca_country           character </w:t>
      </w:r>
      <w:proofErr w:type="gramStart"/>
      <w:r w:rsidRPr="00E22C5E">
        <w:rPr>
          <w:b/>
          <w:color w:val="C7000B"/>
          <w:lang w:eastAsia="en-US"/>
        </w:rPr>
        <w:t>varying(</w:t>
      </w:r>
      <w:proofErr w:type="gramEnd"/>
      <w:r w:rsidRPr="00E22C5E">
        <w:rPr>
          <w:b/>
          <w:color w:val="C7000B"/>
          <w:lang w:eastAsia="en-US"/>
        </w:rPr>
        <w:t xml:space="preserve">20)               , </w:t>
      </w:r>
    </w:p>
    <w:p w14:paraId="3D8281A0" w14:textId="77777777" w:rsidR="00F03204" w:rsidRPr="00E22C5E" w:rsidRDefault="00F03204" w:rsidP="00990479">
      <w:pPr>
        <w:pStyle w:val="afffff2"/>
        <w:rPr>
          <w:b/>
          <w:color w:val="C7000B"/>
          <w:lang w:eastAsia="en-US"/>
        </w:rPr>
      </w:pPr>
      <w:r w:rsidRPr="00E22C5E">
        <w:rPr>
          <w:b/>
          <w:color w:val="C7000B"/>
          <w:lang w:eastAsia="en-US"/>
        </w:rPr>
        <w:t xml:space="preserve">    ca_gmt_offset       </w:t>
      </w:r>
      <w:proofErr w:type="gramStart"/>
      <w:r w:rsidRPr="00E22C5E">
        <w:rPr>
          <w:b/>
          <w:color w:val="C7000B"/>
          <w:lang w:eastAsia="en-US"/>
        </w:rPr>
        <w:t>numeric(</w:t>
      </w:r>
      <w:proofErr w:type="gramEnd"/>
      <w:r w:rsidRPr="00E22C5E">
        <w:rPr>
          <w:b/>
          <w:color w:val="C7000B"/>
          <w:lang w:eastAsia="en-US"/>
        </w:rPr>
        <w:t xml:space="preserve">5,2)                        , </w:t>
      </w:r>
    </w:p>
    <w:p w14:paraId="52B39DC8" w14:textId="77777777" w:rsidR="00F03204" w:rsidRPr="00E22C5E" w:rsidRDefault="00F03204" w:rsidP="00990479">
      <w:pPr>
        <w:pStyle w:val="afffff2"/>
        <w:rPr>
          <w:b/>
          <w:color w:val="C7000B"/>
          <w:lang w:eastAsia="en-US"/>
        </w:rPr>
      </w:pPr>
      <w:r w:rsidRPr="00E22C5E">
        <w:rPr>
          <w:b/>
          <w:color w:val="C7000B"/>
          <w:lang w:eastAsia="en-US"/>
        </w:rPr>
        <w:t xml:space="preserve">    ca_location_type    </w:t>
      </w:r>
      <w:proofErr w:type="gramStart"/>
      <w:r w:rsidRPr="00E22C5E">
        <w:rPr>
          <w:b/>
          <w:color w:val="C7000B"/>
          <w:lang w:eastAsia="en-US"/>
        </w:rPr>
        <w:t>character(</w:t>
      </w:r>
      <w:proofErr w:type="gramEnd"/>
      <w:r w:rsidRPr="00E22C5E">
        <w:rPr>
          <w:b/>
          <w:color w:val="C7000B"/>
          <w:lang w:eastAsia="en-US"/>
        </w:rPr>
        <w:t xml:space="preserve">20) </w:t>
      </w:r>
    </w:p>
    <w:p w14:paraId="4FB8E682" w14:textId="77777777" w:rsidR="00F03204" w:rsidRPr="00E22C5E" w:rsidRDefault="00F03204" w:rsidP="00990479">
      <w:pPr>
        <w:pStyle w:val="afffff2"/>
        <w:rPr>
          <w:b/>
          <w:color w:val="C7000B"/>
          <w:lang w:eastAsia="en-US"/>
        </w:rPr>
      </w:pPr>
      <w:r w:rsidRPr="00E22C5E">
        <w:rPr>
          <w:b/>
          <w:color w:val="C7000B"/>
          <w:lang w:eastAsia="en-US"/>
        </w:rPr>
        <w:t xml:space="preserve">) </w:t>
      </w:r>
    </w:p>
    <w:p w14:paraId="79357483" w14:textId="77777777" w:rsidR="00F03204" w:rsidRPr="00E22C5E" w:rsidRDefault="00F03204" w:rsidP="00990479">
      <w:pPr>
        <w:pStyle w:val="afffff2"/>
        <w:rPr>
          <w:b/>
          <w:color w:val="C7000B"/>
          <w:lang w:eastAsia="en-US"/>
        </w:rPr>
      </w:pPr>
      <w:r w:rsidRPr="00E22C5E">
        <w:rPr>
          <w:b/>
          <w:color w:val="C7000B"/>
          <w:lang w:eastAsia="en-US"/>
        </w:rPr>
        <w:t xml:space="preserve">PARTITION BY RANGE (ca_address_sk) </w:t>
      </w:r>
    </w:p>
    <w:p w14:paraId="12C3CAE4" w14:textId="77777777" w:rsidR="00F03204" w:rsidRPr="00E22C5E" w:rsidRDefault="00F03204" w:rsidP="00990479">
      <w:pPr>
        <w:pStyle w:val="afffff2"/>
        <w:rPr>
          <w:b/>
          <w:color w:val="C7000B"/>
          <w:lang w:eastAsia="en-US"/>
        </w:rPr>
      </w:pPr>
      <w:r w:rsidRPr="00E22C5E">
        <w:rPr>
          <w:b/>
          <w:color w:val="C7000B"/>
          <w:lang w:eastAsia="en-US"/>
        </w:rPr>
        <w:t xml:space="preserve">( </w:t>
      </w:r>
    </w:p>
    <w:p w14:paraId="7C4B45B2" w14:textId="77777777" w:rsidR="00F03204" w:rsidRPr="00E22C5E" w:rsidRDefault="00F03204" w:rsidP="00990479">
      <w:pPr>
        <w:pStyle w:val="afffff2"/>
        <w:rPr>
          <w:b/>
          <w:color w:val="C7000B"/>
          <w:lang w:eastAsia="en-US"/>
        </w:rPr>
      </w:pPr>
      <w:r w:rsidRPr="00E22C5E">
        <w:rPr>
          <w:b/>
          <w:color w:val="C7000B"/>
          <w:lang w:eastAsia="en-US"/>
        </w:rPr>
        <w:t xml:space="preserve">        PARTITION P1 VALUES LESS </w:t>
      </w:r>
      <w:proofErr w:type="gramStart"/>
      <w:r w:rsidRPr="00E22C5E">
        <w:rPr>
          <w:b/>
          <w:color w:val="C7000B"/>
          <w:lang w:eastAsia="en-US"/>
        </w:rPr>
        <w:t>THAN(</w:t>
      </w:r>
      <w:proofErr w:type="gramEnd"/>
      <w:r w:rsidRPr="00E22C5E">
        <w:rPr>
          <w:b/>
          <w:color w:val="C7000B"/>
          <w:lang w:eastAsia="en-US"/>
        </w:rPr>
        <w:t xml:space="preserve">5000), </w:t>
      </w:r>
    </w:p>
    <w:p w14:paraId="6EBDB8B2" w14:textId="77777777" w:rsidR="00F03204" w:rsidRPr="00E22C5E" w:rsidRDefault="00F03204" w:rsidP="00990479">
      <w:pPr>
        <w:pStyle w:val="afffff2"/>
        <w:rPr>
          <w:b/>
          <w:color w:val="C7000B"/>
          <w:lang w:eastAsia="en-US"/>
        </w:rPr>
      </w:pPr>
      <w:r w:rsidRPr="00E22C5E">
        <w:rPr>
          <w:b/>
          <w:color w:val="C7000B"/>
          <w:lang w:eastAsia="en-US"/>
        </w:rPr>
        <w:t xml:space="preserve">        PARTITION P2 VALUES LESS </w:t>
      </w:r>
      <w:proofErr w:type="gramStart"/>
      <w:r w:rsidRPr="00E22C5E">
        <w:rPr>
          <w:b/>
          <w:color w:val="C7000B"/>
          <w:lang w:eastAsia="en-US"/>
        </w:rPr>
        <w:t>THAN(</w:t>
      </w:r>
      <w:proofErr w:type="gramEnd"/>
      <w:r w:rsidRPr="00E22C5E">
        <w:rPr>
          <w:b/>
          <w:color w:val="C7000B"/>
          <w:lang w:eastAsia="en-US"/>
        </w:rPr>
        <w:t xml:space="preserve">10000), </w:t>
      </w:r>
    </w:p>
    <w:p w14:paraId="7F636864" w14:textId="77777777" w:rsidR="00F03204" w:rsidRPr="00E22C5E" w:rsidRDefault="00F03204" w:rsidP="00990479">
      <w:pPr>
        <w:pStyle w:val="afffff2"/>
        <w:rPr>
          <w:b/>
          <w:color w:val="C7000B"/>
          <w:lang w:eastAsia="en-US"/>
        </w:rPr>
      </w:pPr>
      <w:r w:rsidRPr="00E22C5E">
        <w:rPr>
          <w:b/>
          <w:color w:val="C7000B"/>
          <w:lang w:eastAsia="en-US"/>
        </w:rPr>
        <w:t xml:space="preserve">        PARTITION P3 VALUES LESS </w:t>
      </w:r>
      <w:proofErr w:type="gramStart"/>
      <w:r w:rsidRPr="00E22C5E">
        <w:rPr>
          <w:b/>
          <w:color w:val="C7000B"/>
          <w:lang w:eastAsia="en-US"/>
        </w:rPr>
        <w:t>THAN(</w:t>
      </w:r>
      <w:proofErr w:type="gramEnd"/>
      <w:r w:rsidRPr="00E22C5E">
        <w:rPr>
          <w:b/>
          <w:color w:val="C7000B"/>
          <w:lang w:eastAsia="en-US"/>
        </w:rPr>
        <w:t xml:space="preserve">15000), </w:t>
      </w:r>
    </w:p>
    <w:p w14:paraId="23A8BB8B" w14:textId="77777777" w:rsidR="00F03204" w:rsidRPr="00E22C5E" w:rsidRDefault="00F03204" w:rsidP="00990479">
      <w:pPr>
        <w:pStyle w:val="afffff2"/>
        <w:rPr>
          <w:b/>
          <w:color w:val="C7000B"/>
          <w:lang w:eastAsia="en-US"/>
        </w:rPr>
      </w:pPr>
      <w:r w:rsidRPr="00E22C5E">
        <w:rPr>
          <w:b/>
          <w:color w:val="C7000B"/>
          <w:lang w:eastAsia="en-US"/>
        </w:rPr>
        <w:t xml:space="preserve">        PARTITION P4 VALUES LESS </w:t>
      </w:r>
      <w:proofErr w:type="gramStart"/>
      <w:r w:rsidRPr="00E22C5E">
        <w:rPr>
          <w:b/>
          <w:color w:val="C7000B"/>
          <w:lang w:eastAsia="en-US"/>
        </w:rPr>
        <w:t>THAN(</w:t>
      </w:r>
      <w:proofErr w:type="gramEnd"/>
      <w:r w:rsidRPr="00E22C5E">
        <w:rPr>
          <w:b/>
          <w:color w:val="C7000B"/>
          <w:lang w:eastAsia="en-US"/>
        </w:rPr>
        <w:t xml:space="preserve">20000), </w:t>
      </w:r>
    </w:p>
    <w:p w14:paraId="1B2F76AD" w14:textId="77777777" w:rsidR="00F03204" w:rsidRPr="00E22C5E" w:rsidRDefault="00F03204" w:rsidP="00990479">
      <w:pPr>
        <w:pStyle w:val="afffff2"/>
        <w:rPr>
          <w:b/>
          <w:color w:val="C7000B"/>
          <w:lang w:eastAsia="en-US"/>
        </w:rPr>
      </w:pPr>
      <w:r w:rsidRPr="00E22C5E">
        <w:rPr>
          <w:b/>
          <w:color w:val="C7000B"/>
          <w:lang w:eastAsia="en-US"/>
        </w:rPr>
        <w:t xml:space="preserve">        PARTITION P5 VALUES LESS </w:t>
      </w:r>
      <w:proofErr w:type="gramStart"/>
      <w:r w:rsidRPr="00E22C5E">
        <w:rPr>
          <w:b/>
          <w:color w:val="C7000B"/>
          <w:lang w:eastAsia="en-US"/>
        </w:rPr>
        <w:t>THAN(</w:t>
      </w:r>
      <w:proofErr w:type="gramEnd"/>
      <w:r w:rsidRPr="00E22C5E">
        <w:rPr>
          <w:b/>
          <w:color w:val="C7000B"/>
          <w:lang w:eastAsia="en-US"/>
        </w:rPr>
        <w:t xml:space="preserve">25000), </w:t>
      </w:r>
    </w:p>
    <w:p w14:paraId="06E880A6" w14:textId="77777777" w:rsidR="00F03204" w:rsidRPr="00E22C5E" w:rsidRDefault="00F03204" w:rsidP="00990479">
      <w:pPr>
        <w:pStyle w:val="afffff2"/>
        <w:rPr>
          <w:b/>
          <w:color w:val="C7000B"/>
          <w:lang w:eastAsia="en-US"/>
        </w:rPr>
      </w:pPr>
      <w:r w:rsidRPr="00E22C5E">
        <w:rPr>
          <w:b/>
          <w:color w:val="C7000B"/>
          <w:lang w:eastAsia="en-US"/>
        </w:rPr>
        <w:t xml:space="preserve">        PARTITION P6 VALUES LESS </w:t>
      </w:r>
      <w:proofErr w:type="gramStart"/>
      <w:r w:rsidRPr="00E22C5E">
        <w:rPr>
          <w:b/>
          <w:color w:val="C7000B"/>
          <w:lang w:eastAsia="en-US"/>
        </w:rPr>
        <w:t>THAN(</w:t>
      </w:r>
      <w:proofErr w:type="gramEnd"/>
      <w:r w:rsidRPr="00E22C5E">
        <w:rPr>
          <w:b/>
          <w:color w:val="C7000B"/>
          <w:lang w:eastAsia="en-US"/>
        </w:rPr>
        <w:t xml:space="preserve">30000), </w:t>
      </w:r>
    </w:p>
    <w:p w14:paraId="209C23D1" w14:textId="77777777" w:rsidR="00F03204" w:rsidRPr="00E22C5E" w:rsidRDefault="00F03204" w:rsidP="00990479">
      <w:pPr>
        <w:pStyle w:val="afffff2"/>
        <w:rPr>
          <w:b/>
          <w:color w:val="C7000B"/>
          <w:lang w:eastAsia="en-US"/>
        </w:rPr>
      </w:pPr>
      <w:r w:rsidRPr="00E22C5E">
        <w:rPr>
          <w:b/>
          <w:color w:val="C7000B"/>
          <w:lang w:eastAsia="en-US"/>
        </w:rPr>
        <w:t xml:space="preserve">        PARTITION P7 VALUES LESS </w:t>
      </w:r>
      <w:proofErr w:type="gramStart"/>
      <w:r w:rsidRPr="00E22C5E">
        <w:rPr>
          <w:b/>
          <w:color w:val="C7000B"/>
          <w:lang w:eastAsia="en-US"/>
        </w:rPr>
        <w:t>THAN(</w:t>
      </w:r>
      <w:proofErr w:type="gramEnd"/>
      <w:r w:rsidRPr="00E22C5E">
        <w:rPr>
          <w:b/>
          <w:color w:val="C7000B"/>
          <w:lang w:eastAsia="en-US"/>
        </w:rPr>
        <w:t xml:space="preserve">40000), </w:t>
      </w:r>
    </w:p>
    <w:p w14:paraId="2116D5A8" w14:textId="3490E743" w:rsidR="00F03204" w:rsidRPr="00E22C5E" w:rsidRDefault="00F03204" w:rsidP="00990479">
      <w:pPr>
        <w:pStyle w:val="afffff2"/>
        <w:rPr>
          <w:b/>
          <w:color w:val="C7000B"/>
          <w:lang w:eastAsia="en-US"/>
        </w:rPr>
      </w:pPr>
      <w:r w:rsidRPr="00E22C5E">
        <w:rPr>
          <w:b/>
          <w:color w:val="C7000B"/>
          <w:lang w:eastAsia="en-US"/>
        </w:rPr>
        <w:t xml:space="preserve">        PARTITION P8 VALUES LESS THAN(MAXVALUE) </w:t>
      </w:r>
    </w:p>
    <w:p w14:paraId="040F4183" w14:textId="77777777" w:rsidR="00F03204" w:rsidRPr="00E22C5E" w:rsidRDefault="00F03204" w:rsidP="00990479">
      <w:pPr>
        <w:pStyle w:val="afffff2"/>
        <w:rPr>
          <w:b/>
          <w:color w:val="C7000B"/>
          <w:lang w:eastAsia="en-US"/>
        </w:rPr>
      </w:pPr>
      <w:r w:rsidRPr="00E22C5E">
        <w:rPr>
          <w:b/>
          <w:color w:val="C7000B"/>
          <w:lang w:eastAsia="en-US"/>
        </w:rPr>
        <w:t xml:space="preserve">) </w:t>
      </w:r>
    </w:p>
    <w:p w14:paraId="5850E9E6" w14:textId="77777777" w:rsidR="00F03204" w:rsidRPr="00E22C5E" w:rsidRDefault="00F03204" w:rsidP="00990479">
      <w:pPr>
        <w:pStyle w:val="afffff2"/>
        <w:rPr>
          <w:b/>
          <w:color w:val="C7000B"/>
          <w:lang w:eastAsia="en-US"/>
        </w:rPr>
      </w:pPr>
      <w:r w:rsidRPr="00E22C5E">
        <w:rPr>
          <w:b/>
          <w:color w:val="C7000B"/>
          <w:lang w:eastAsia="en-US"/>
        </w:rPr>
        <w:t xml:space="preserve">ENABLE ROW MOVEMENT; </w:t>
      </w:r>
    </w:p>
    <w:bookmarkEnd w:id="46"/>
    <w:p w14:paraId="3329F5F2" w14:textId="1BF1836B" w:rsidR="00F03204" w:rsidRDefault="00990479" w:rsidP="00AD092B">
      <w:pPr>
        <w:pStyle w:val="1e"/>
      </w:pPr>
      <w:r>
        <w:rPr>
          <w:rFonts w:hint="eastAsia"/>
        </w:rPr>
        <w:t>截图如下：</w:t>
      </w:r>
    </w:p>
    <w:p w14:paraId="1B4B6FD2" w14:textId="497E66CF" w:rsidR="00990479" w:rsidRDefault="00074F84" w:rsidP="00AD092B">
      <w:pPr>
        <w:pStyle w:val="1e"/>
      </w:pPr>
      <w:r>
        <w:rPr>
          <w:noProof/>
        </w:rPr>
        <w:lastRenderedPageBreak/>
        <mc:AlternateContent>
          <mc:Choice Requires="wps">
            <w:drawing>
              <wp:anchor distT="0" distB="0" distL="114300" distR="114300" simplePos="0" relativeHeight="251908096" behindDoc="0" locked="0" layoutInCell="1" allowOverlap="1" wp14:anchorId="0C236372" wp14:editId="2C43F4BF">
                <wp:simplePos x="0" y="0"/>
                <wp:positionH relativeFrom="column">
                  <wp:posOffset>2234488</wp:posOffset>
                </wp:positionH>
                <wp:positionV relativeFrom="paragraph">
                  <wp:posOffset>273685</wp:posOffset>
                </wp:positionV>
                <wp:extent cx="1580114" cy="260164"/>
                <wp:effectExtent l="19050" t="19050" r="20320" b="26035"/>
                <wp:wrapNone/>
                <wp:docPr id="310" name="矩形 310"/>
                <wp:cNvGraphicFramePr/>
                <a:graphic xmlns:a="http://schemas.openxmlformats.org/drawingml/2006/main">
                  <a:graphicData uri="http://schemas.microsoft.com/office/word/2010/wordprocessingShape">
                    <wps:wsp>
                      <wps:cNvSpPr/>
                      <wps:spPr>
                        <a:xfrm>
                          <a:off x="0" y="0"/>
                          <a:ext cx="1580114" cy="2601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1630F" id="矩形 310" o:spid="_x0000_s1026" style="position:absolute;left:0;text-align:left;margin-left:175.95pt;margin-top:21.55pt;width:124.4pt;height:20.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06048" behindDoc="0" locked="0" layoutInCell="1" allowOverlap="1" wp14:anchorId="57FA1EC3" wp14:editId="17297396">
                <wp:simplePos x="0" y="0"/>
                <wp:positionH relativeFrom="column">
                  <wp:posOffset>1123783</wp:posOffset>
                </wp:positionH>
                <wp:positionV relativeFrom="paragraph">
                  <wp:posOffset>45280</wp:posOffset>
                </wp:positionV>
                <wp:extent cx="959617" cy="490827"/>
                <wp:effectExtent l="19050" t="19050" r="12065" b="24130"/>
                <wp:wrapNone/>
                <wp:docPr id="309" name="矩形 309"/>
                <wp:cNvGraphicFramePr/>
                <a:graphic xmlns:a="http://schemas.openxmlformats.org/drawingml/2006/main">
                  <a:graphicData uri="http://schemas.microsoft.com/office/word/2010/wordprocessingShape">
                    <wps:wsp>
                      <wps:cNvSpPr/>
                      <wps:spPr>
                        <a:xfrm>
                          <a:off x="0" y="0"/>
                          <a:ext cx="959617" cy="49082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E296F" id="矩形 309" o:spid="_x0000_s1026" style="position:absolute;left:0;text-align:left;margin-left:88.5pt;margin-top:3.55pt;width:75.55pt;height:38.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" filled="f" strokecolor="#c7000b" strokeweight="2.25pt"/>
            </w:pict>
          </mc:Fallback>
        </mc:AlternateContent>
      </w:r>
      <w:r w:rsidR="00990479">
        <w:rPr>
          <w:noProof/>
        </w:rPr>
        <w:drawing>
          <wp:inline distT="0" distB="0" distL="0" distR="0" wp14:anchorId="1CE47340" wp14:editId="64E18152">
            <wp:extent cx="4320000" cy="3175200"/>
            <wp:effectExtent l="19050" t="19050" r="23495" b="25400"/>
            <wp:docPr id="251" name="图片 251" descr="C:\Users\swx941157\AppData\Roaming\eSpace_Desktop\UserData\swx941157\imagefiles\343D03E8-D0BB-40A3-ABFF-F2E7EE3E6F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swx941157\AppData\Roaming\eSpace_Desktop\UserData\swx941157\imagefiles\343D03E8-D0BB-40A3-ABFF-F2E7EE3E6F0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000" cy="3175200"/>
                    </a:xfrm>
                    <a:prstGeom prst="rect">
                      <a:avLst/>
                    </a:prstGeom>
                    <a:noFill/>
                    <a:ln w="12700">
                      <a:solidFill>
                        <a:schemeClr val="bg1">
                          <a:lumMod val="85000"/>
                        </a:schemeClr>
                      </a:solidFill>
                    </a:ln>
                  </pic:spPr>
                </pic:pic>
              </a:graphicData>
            </a:graphic>
          </wp:inline>
        </w:drawing>
      </w:r>
    </w:p>
    <w:p w14:paraId="56A23513" w14:textId="1718795F" w:rsidR="006B2912" w:rsidRDefault="006B2912">
      <w:pPr>
        <w:pStyle w:val="30"/>
      </w:pPr>
      <w:r>
        <w:rPr>
          <w:rFonts w:hint="eastAsia"/>
        </w:rPr>
        <w:t>查询分区表的分区情况：</w:t>
      </w:r>
    </w:p>
    <w:p w14:paraId="20F4DE9F" w14:textId="2F4C77CD" w:rsidR="006B2912" w:rsidRPr="00E22C5E" w:rsidRDefault="006B2912" w:rsidP="006B2912">
      <w:pPr>
        <w:pStyle w:val="afffff2"/>
        <w:rPr>
          <w:b/>
          <w:color w:val="C7000B"/>
        </w:rPr>
      </w:pPr>
      <w:r w:rsidRPr="00E22C5E">
        <w:rPr>
          <w:b/>
          <w:color w:val="C7000B"/>
        </w:rPr>
        <w:t xml:space="preserve">SELECT </w:t>
      </w:r>
      <w:proofErr w:type="gramStart"/>
      <w:r w:rsidRPr="00E22C5E">
        <w:rPr>
          <w:b/>
          <w:color w:val="C7000B"/>
        </w:rPr>
        <w:t>relname,boundaries</w:t>
      </w:r>
      <w:proofErr w:type="gramEnd"/>
      <w:r w:rsidRPr="00E22C5E">
        <w:rPr>
          <w:b/>
          <w:color w:val="C7000B"/>
        </w:rPr>
        <w:t xml:space="preserve"> from pg_partition where parentid='web_returns_p2'::regclass order by 1;</w:t>
      </w:r>
    </w:p>
    <w:p w14:paraId="52C9D042" w14:textId="324A4F54" w:rsidR="006B2912" w:rsidRDefault="006B2912" w:rsidP="00AD092B">
      <w:pPr>
        <w:pStyle w:val="1e"/>
      </w:pPr>
      <w:r>
        <w:t>显示如下</w:t>
      </w:r>
      <w:r>
        <w:rPr>
          <w:rFonts w:hint="eastAsia"/>
        </w:rPr>
        <w:t>：</w:t>
      </w:r>
    </w:p>
    <w:p w14:paraId="67D21B56" w14:textId="41B23B7F" w:rsidR="006B2912" w:rsidRDefault="006B2912" w:rsidP="00AD092B">
      <w:pPr>
        <w:pStyle w:val="1e"/>
      </w:pPr>
      <w:r>
        <w:rPr>
          <w:noProof/>
        </w:rPr>
        <w:drawing>
          <wp:inline distT="0" distB="0" distL="0" distR="0" wp14:anchorId="6DA15CA9" wp14:editId="52465C37">
            <wp:extent cx="5454000" cy="2772000"/>
            <wp:effectExtent l="19050" t="19050" r="13970" b="9525"/>
            <wp:docPr id="148" name="图片 148" descr="C:\Users\swx941157\AppData\Roaming\eSpace_Desktop\UserData\swx941157\imagefiles\4E75CB85-398C-4761-A479-3B952CED92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x941157\AppData\Roaming\eSpace_Desktop\UserData\swx941157\imagefiles\4E75CB85-398C-4761-A479-3B952CED924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4000" cy="2772000"/>
                    </a:xfrm>
                    <a:prstGeom prst="rect">
                      <a:avLst/>
                    </a:prstGeom>
                    <a:noFill/>
                    <a:ln w="12700">
                      <a:solidFill>
                        <a:schemeClr val="bg1">
                          <a:lumMod val="85000"/>
                        </a:schemeClr>
                      </a:solidFill>
                    </a:ln>
                  </pic:spPr>
                </pic:pic>
              </a:graphicData>
            </a:graphic>
          </wp:inline>
        </w:drawing>
      </w:r>
    </w:p>
    <w:p w14:paraId="356417D5" w14:textId="145EE25C" w:rsidR="00F03204" w:rsidRPr="00B13993" w:rsidRDefault="008F53ED">
      <w:pPr>
        <w:pStyle w:val="30"/>
      </w:pPr>
      <w:r>
        <w:rPr>
          <w:rFonts w:hint="eastAsia"/>
        </w:rPr>
        <w:t>输入以下语句，</w:t>
      </w:r>
      <w:r w:rsidR="00F03204" w:rsidRPr="00B13993">
        <w:rPr>
          <w:rFonts w:hint="eastAsia"/>
        </w:rPr>
        <w:t>插入数据。</w:t>
      </w:r>
    </w:p>
    <w:p w14:paraId="2301BF2E" w14:textId="0E6D11B8" w:rsidR="00990479" w:rsidRPr="00990479" w:rsidRDefault="00990479" w:rsidP="00990479">
      <w:pPr>
        <w:pStyle w:val="afffff2"/>
        <w:rPr>
          <w:b/>
          <w:color w:val="C00000"/>
          <w:lang w:eastAsia="en-US"/>
        </w:rPr>
      </w:pPr>
      <w:bookmarkStart w:id="47" w:name="_Hlk87886851"/>
      <w:r w:rsidRPr="00E22C5E">
        <w:rPr>
          <w:b/>
          <w:color w:val="C7000B"/>
          <w:lang w:eastAsia="en-US"/>
        </w:rPr>
        <w:t xml:space="preserve">insert into web_returns_p2 values(1, 'a', 1, 'a', 'a', 'a', 'a', 'a', 'a', 'a', 'a', 1.0, 'a'), (2, 'b', 2, 'b', 'b', 'b', 'b', 'b', 'b', 'b', 'b', 1.1, 'b'), (5050, 'c', 300, 'c', 'c', 'c', 'c', 'c', 'c', 'c', 'c', 1.2, 'c'), (14888, 'd', 400, 'd', 'd', 'd', 'd', 'd', 'd', 'd', 'd', 1.5, 'd'); </w:t>
      </w:r>
      <w:bookmarkEnd w:id="47"/>
      <w:r w:rsidR="00F03204" w:rsidRPr="00990479">
        <w:rPr>
          <w:b/>
          <w:color w:val="C00000"/>
          <w:lang w:eastAsia="en-US"/>
        </w:rPr>
        <w:t xml:space="preserve"> </w:t>
      </w:r>
    </w:p>
    <w:p w14:paraId="65AE14F5" w14:textId="38CC4734" w:rsidR="00F03204" w:rsidRDefault="00990479" w:rsidP="00AD092B">
      <w:pPr>
        <w:pStyle w:val="1e"/>
      </w:pPr>
      <w:r>
        <w:t>截图如下</w:t>
      </w:r>
      <w:r>
        <w:rPr>
          <w:rFonts w:hint="eastAsia"/>
        </w:rPr>
        <w:t>：</w:t>
      </w:r>
    </w:p>
    <w:p w14:paraId="0FD46EFC" w14:textId="2D742BC6" w:rsidR="00990479" w:rsidRPr="00525181" w:rsidRDefault="00990479" w:rsidP="00AD092B">
      <w:pPr>
        <w:pStyle w:val="1e"/>
      </w:pPr>
      <w:r>
        <w:rPr>
          <w:noProof/>
        </w:rPr>
        <w:lastRenderedPageBreak/>
        <w:drawing>
          <wp:inline distT="0" distB="0" distL="0" distR="0" wp14:anchorId="2A4CD70E" wp14:editId="46110027">
            <wp:extent cx="5454000" cy="2354400"/>
            <wp:effectExtent l="19050" t="19050" r="13970" b="27305"/>
            <wp:docPr id="252" name="图片 252" descr="C:\Users\swx941157\AppData\Roaming\eSpace_Desktop\UserData\swx941157\imagefiles\originalImgfiles\3F62DE26-1AB9-4CE9-A63D-2322A7EF3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swx941157\AppData\Roaming\eSpace_Desktop\UserData\swx941157\imagefiles\originalImgfiles\3F62DE26-1AB9-4CE9-A63D-2322A7EF37E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54000" cy="2354400"/>
                    </a:xfrm>
                    <a:prstGeom prst="rect">
                      <a:avLst/>
                    </a:prstGeom>
                    <a:noFill/>
                    <a:ln w="12700">
                      <a:solidFill>
                        <a:schemeClr val="bg1">
                          <a:lumMod val="85000"/>
                        </a:schemeClr>
                      </a:solidFill>
                    </a:ln>
                  </pic:spPr>
                </pic:pic>
              </a:graphicData>
            </a:graphic>
          </wp:inline>
        </w:drawing>
      </w:r>
    </w:p>
    <w:p w14:paraId="70246897" w14:textId="4BC3B40F" w:rsidR="00F03204" w:rsidRDefault="00990479" w:rsidP="002F7F1F">
      <w:pPr>
        <w:pStyle w:val="4"/>
      </w:pPr>
      <w:r w:rsidRPr="00525181">
        <w:t>管理分区表</w:t>
      </w:r>
    </w:p>
    <w:p w14:paraId="0BBF2E15" w14:textId="77777777"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修改分区表行迁移属性</w:t>
      </w:r>
    </w:p>
    <w:p w14:paraId="40578657" w14:textId="72DD87D5" w:rsidR="00990479" w:rsidRPr="00525181" w:rsidRDefault="008F53ED" w:rsidP="00AD092B">
      <w:pPr>
        <w:pStyle w:val="1e"/>
      </w:pPr>
      <w:r>
        <w:t>输入以下语句</w:t>
      </w:r>
      <w:r>
        <w:rPr>
          <w:rFonts w:hint="eastAsia"/>
        </w:rPr>
        <w:t>，</w:t>
      </w:r>
      <w:r>
        <w:t>完成修改分区表行迁移属性</w:t>
      </w:r>
      <w:r w:rsidR="00990479" w:rsidRPr="00525181">
        <w:t>：</w:t>
      </w:r>
    </w:p>
    <w:p w14:paraId="797EF65B" w14:textId="268E4CF9" w:rsidR="00990479" w:rsidRPr="00E22C5E" w:rsidRDefault="00B2627D" w:rsidP="00B2627D">
      <w:pPr>
        <w:pStyle w:val="afffff2"/>
        <w:rPr>
          <w:b/>
          <w:color w:val="C7000B"/>
          <w:lang w:eastAsia="en-US"/>
        </w:rPr>
      </w:pPr>
      <w:r w:rsidRPr="00E22C5E">
        <w:rPr>
          <w:b/>
          <w:color w:val="C7000B"/>
          <w:lang w:eastAsia="en-US"/>
        </w:rPr>
        <w:t>ALTER TABLE web_returns_p2 DISABLE ROW MOVEMENT;</w:t>
      </w:r>
    </w:p>
    <w:p w14:paraId="0287FCB2" w14:textId="32A8BDD1" w:rsidR="00B2627D" w:rsidRPr="00B2627D" w:rsidRDefault="00B2627D" w:rsidP="00AD092B">
      <w:pPr>
        <w:pStyle w:val="1e"/>
      </w:pPr>
      <w:r>
        <w:rPr>
          <w:noProof/>
        </w:rPr>
        <w:drawing>
          <wp:inline distT="0" distB="0" distL="0" distR="0" wp14:anchorId="04B1539D" wp14:editId="704C85EA">
            <wp:extent cx="3600000" cy="2167200"/>
            <wp:effectExtent l="19050" t="19050" r="19685" b="24130"/>
            <wp:docPr id="253" name="图片 253" descr="C:\Users\swx941157\AppData\Roaming\eSpace_Desktop\UserData\swx941157\imagefiles\BB479CFE-CD9F-487E-AE37-36CBD7D41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swx941157\AppData\Roaming\eSpace_Desktop\UserData\swx941157\imagefiles\BB479CFE-CD9F-487E-AE37-36CBD7D41ED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167200"/>
                    </a:xfrm>
                    <a:prstGeom prst="rect">
                      <a:avLst/>
                    </a:prstGeom>
                    <a:noFill/>
                    <a:ln w="12700">
                      <a:solidFill>
                        <a:schemeClr val="bg1">
                          <a:lumMod val="85000"/>
                        </a:schemeClr>
                      </a:solidFill>
                    </a:ln>
                  </pic:spPr>
                </pic:pic>
              </a:graphicData>
            </a:graphic>
          </wp:inline>
        </w:drawing>
      </w:r>
    </w:p>
    <w:p w14:paraId="35107768" w14:textId="77777777"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删除分区</w:t>
      </w:r>
    </w:p>
    <w:p w14:paraId="53C19291" w14:textId="76166EA9" w:rsidR="00990479" w:rsidRPr="00525181" w:rsidRDefault="00317431" w:rsidP="00AD092B">
      <w:pPr>
        <w:pStyle w:val="1e"/>
      </w:pPr>
      <w:r>
        <w:t>输入以下语句</w:t>
      </w:r>
      <w:r>
        <w:rPr>
          <w:rFonts w:hint="eastAsia"/>
        </w:rPr>
        <w:t>，</w:t>
      </w:r>
      <w:r>
        <w:t>完成</w:t>
      </w:r>
      <w:r w:rsidR="00990479" w:rsidRPr="00525181">
        <w:t>删除分区</w:t>
      </w:r>
      <w:r w:rsidR="00990479" w:rsidRPr="00525181">
        <w:t>P8</w:t>
      </w:r>
      <w:r w:rsidR="00990479" w:rsidRPr="00525181">
        <w:t>。</w:t>
      </w:r>
    </w:p>
    <w:p w14:paraId="4420B0F2" w14:textId="648C36B6" w:rsidR="00990479" w:rsidRPr="00E22C5E" w:rsidRDefault="00990479" w:rsidP="00317431">
      <w:pPr>
        <w:pStyle w:val="afffff2"/>
        <w:rPr>
          <w:b/>
          <w:color w:val="C7000B"/>
          <w:lang w:eastAsia="en-US"/>
        </w:rPr>
      </w:pPr>
      <w:r w:rsidRPr="00E22C5E">
        <w:rPr>
          <w:b/>
          <w:color w:val="C7000B"/>
          <w:lang w:eastAsia="en-US"/>
        </w:rPr>
        <w:t xml:space="preserve">ALTER TABLE web_returns_p2 DROP PARTITION P8; </w:t>
      </w:r>
    </w:p>
    <w:p w14:paraId="0D7BB18D" w14:textId="602A13A8" w:rsidR="00317431" w:rsidRPr="00317431" w:rsidRDefault="00317431" w:rsidP="00AD092B">
      <w:pPr>
        <w:pStyle w:val="1e"/>
      </w:pPr>
      <w:r w:rsidRPr="00317431">
        <w:t>截图如下</w:t>
      </w:r>
      <w:r w:rsidRPr="00317431">
        <w:rPr>
          <w:rFonts w:hint="eastAsia"/>
        </w:rPr>
        <w:t>：</w:t>
      </w:r>
    </w:p>
    <w:p w14:paraId="3C3CB805" w14:textId="0597759C" w:rsidR="00B2627D" w:rsidRPr="0061737C" w:rsidRDefault="00B2627D" w:rsidP="00AD092B">
      <w:pPr>
        <w:pStyle w:val="1e"/>
        <w:rPr>
          <w:shd w:val="pct15" w:color="auto" w:fill="FFFFFF"/>
          <w:lang w:eastAsia="en-US"/>
        </w:rPr>
      </w:pPr>
      <w:r>
        <w:rPr>
          <w:noProof/>
        </w:rPr>
        <w:lastRenderedPageBreak/>
        <w:drawing>
          <wp:inline distT="0" distB="0" distL="0" distR="0" wp14:anchorId="591DAB73" wp14:editId="42BA5D57">
            <wp:extent cx="3600000" cy="2257200"/>
            <wp:effectExtent l="19050" t="19050" r="19685" b="10160"/>
            <wp:docPr id="254" name="图片 254" descr="C:\Users\swx941157\AppData\Roaming\eSpace_Desktop\UserData\swx941157\imagefiles\CCFCFCEA-5743-4CFA-A8A2-95413E8F7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swx941157\AppData\Roaming\eSpace_Desktop\UserData\swx941157\imagefiles\CCFCFCEA-5743-4CFA-A8A2-95413E8F7EE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000" cy="2257200"/>
                    </a:xfrm>
                    <a:prstGeom prst="rect">
                      <a:avLst/>
                    </a:prstGeom>
                    <a:noFill/>
                    <a:ln w="12700">
                      <a:solidFill>
                        <a:schemeClr val="bg1">
                          <a:lumMod val="85000"/>
                        </a:schemeClr>
                      </a:solidFill>
                    </a:ln>
                  </pic:spPr>
                </pic:pic>
              </a:graphicData>
            </a:graphic>
          </wp:inline>
        </w:drawing>
      </w:r>
    </w:p>
    <w:p w14:paraId="389E379E" w14:textId="77777777"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增加分区</w:t>
      </w:r>
    </w:p>
    <w:p w14:paraId="28C8860F" w14:textId="69D4382B" w:rsidR="00990479" w:rsidRPr="00525181" w:rsidRDefault="00317431" w:rsidP="00AD092B">
      <w:pPr>
        <w:pStyle w:val="1e"/>
      </w:pPr>
      <w:r>
        <w:t>输入以下语句</w:t>
      </w:r>
      <w:r>
        <w:rPr>
          <w:rFonts w:hint="eastAsia"/>
        </w:rPr>
        <w:t>，</w:t>
      </w:r>
      <w:r w:rsidR="00990479" w:rsidRPr="00525181">
        <w:t>增加分区</w:t>
      </w:r>
      <w:r w:rsidR="00990479" w:rsidRPr="00525181">
        <w:t>P8</w:t>
      </w:r>
      <w:r w:rsidR="00990479" w:rsidRPr="00525181">
        <w:t>，范围为</w:t>
      </w:r>
      <w:r w:rsidR="00990479" w:rsidRPr="00525181">
        <w:t xml:space="preserve"> 40000&lt;= P8&lt;=MAXVALUE</w:t>
      </w:r>
      <w:r w:rsidR="00990479" w:rsidRPr="00525181">
        <w:t>。</w:t>
      </w:r>
    </w:p>
    <w:p w14:paraId="2FCBC93D" w14:textId="4B6BC7F4" w:rsidR="00990479" w:rsidRPr="00E22C5E" w:rsidRDefault="00B2627D" w:rsidP="00317431">
      <w:pPr>
        <w:pStyle w:val="afffff2"/>
        <w:pBdr>
          <w:top w:val="single" w:sz="8" w:space="0" w:color="auto"/>
        </w:pBdr>
        <w:rPr>
          <w:b/>
          <w:color w:val="C7000B"/>
          <w:lang w:eastAsia="en-US"/>
        </w:rPr>
      </w:pPr>
      <w:r w:rsidRPr="00E22C5E">
        <w:rPr>
          <w:b/>
          <w:color w:val="C7000B"/>
          <w:lang w:eastAsia="en-US"/>
        </w:rPr>
        <w:t xml:space="preserve">ALTER TABLE web_returns_p2 ADD PARTITION P8 VALUES LESS THAN (MAXVALUE); </w:t>
      </w:r>
      <w:r w:rsidR="00990479" w:rsidRPr="00E22C5E">
        <w:rPr>
          <w:b/>
          <w:color w:val="C7000B"/>
          <w:lang w:eastAsia="en-US"/>
        </w:rPr>
        <w:t xml:space="preserve"> </w:t>
      </w:r>
    </w:p>
    <w:p w14:paraId="7577F70A" w14:textId="77777777" w:rsidR="00317431" w:rsidRDefault="00317431" w:rsidP="00AD092B">
      <w:pPr>
        <w:pStyle w:val="1e"/>
      </w:pPr>
      <w:r w:rsidRPr="00317431">
        <w:t>截图如下</w:t>
      </w:r>
      <w:r w:rsidRPr="00317431">
        <w:rPr>
          <w:rFonts w:hint="eastAsia"/>
        </w:rPr>
        <w:t>：</w:t>
      </w:r>
    </w:p>
    <w:p w14:paraId="42AE8924" w14:textId="0AFD9907" w:rsidR="00B2627D" w:rsidRPr="00525181" w:rsidRDefault="00B2627D" w:rsidP="00AD092B">
      <w:pPr>
        <w:pStyle w:val="1e"/>
      </w:pPr>
      <w:r>
        <w:rPr>
          <w:noProof/>
        </w:rPr>
        <w:drawing>
          <wp:inline distT="0" distB="0" distL="0" distR="0" wp14:anchorId="31D77E92" wp14:editId="029BABD9">
            <wp:extent cx="3600000" cy="2206800"/>
            <wp:effectExtent l="19050" t="19050" r="19685" b="22225"/>
            <wp:docPr id="255" name="图片 255" descr="C:\Users\swx941157\AppData\Roaming\eSpace_Desktop\UserData\swx941157\imagefiles\C5C18230-1998-4D02-928C-472444470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swx941157\AppData\Roaming\eSpace_Desktop\UserData\swx941157\imagefiles\C5C18230-1998-4D02-928C-472444470A5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000" cy="2206800"/>
                    </a:xfrm>
                    <a:prstGeom prst="rect">
                      <a:avLst/>
                    </a:prstGeom>
                    <a:noFill/>
                    <a:ln w="12700">
                      <a:solidFill>
                        <a:schemeClr val="bg1">
                          <a:lumMod val="85000"/>
                        </a:schemeClr>
                      </a:solidFill>
                    </a:ln>
                  </pic:spPr>
                </pic:pic>
              </a:graphicData>
            </a:graphic>
          </wp:inline>
        </w:drawing>
      </w:r>
    </w:p>
    <w:p w14:paraId="24526922" w14:textId="77777777"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重命名分区</w:t>
      </w:r>
    </w:p>
    <w:p w14:paraId="08981552" w14:textId="4272F8DC" w:rsidR="00990479" w:rsidRPr="00525181" w:rsidRDefault="002D06BC" w:rsidP="00AD092B">
      <w:pPr>
        <w:pStyle w:val="1e"/>
      </w:pPr>
      <w:r>
        <w:t>输入以下语句</w:t>
      </w:r>
      <w:r>
        <w:rPr>
          <w:rFonts w:hint="eastAsia"/>
        </w:rPr>
        <w:t>，</w:t>
      </w:r>
      <w:r w:rsidR="00990479" w:rsidRPr="00525181">
        <w:t>重命名分区</w:t>
      </w:r>
      <w:r w:rsidR="00990479" w:rsidRPr="00525181">
        <w:t>P8</w:t>
      </w:r>
      <w:r w:rsidR="00990479" w:rsidRPr="00525181">
        <w:t>为</w:t>
      </w:r>
      <w:r w:rsidR="00990479" w:rsidRPr="00525181">
        <w:t>P_9</w:t>
      </w:r>
      <w:r w:rsidR="00990479" w:rsidRPr="00525181">
        <w:t>。</w:t>
      </w:r>
    </w:p>
    <w:p w14:paraId="5C0C9814" w14:textId="08226955" w:rsidR="00990479" w:rsidRPr="00E22C5E" w:rsidRDefault="00B2627D" w:rsidP="00317431">
      <w:pPr>
        <w:pStyle w:val="afffff2"/>
        <w:rPr>
          <w:b/>
          <w:color w:val="C7000B"/>
        </w:rPr>
      </w:pPr>
      <w:r w:rsidRPr="00E22C5E">
        <w:rPr>
          <w:b/>
          <w:color w:val="C7000B"/>
        </w:rPr>
        <w:t>ALTER TABLE web_returns_p2 RENAME PARTITION P8 TO P_9;</w:t>
      </w:r>
    </w:p>
    <w:p w14:paraId="617EE228" w14:textId="77777777" w:rsidR="004A2CEF" w:rsidRPr="00317431" w:rsidRDefault="004A2CEF" w:rsidP="00AD092B">
      <w:pPr>
        <w:pStyle w:val="1e"/>
      </w:pPr>
      <w:r w:rsidRPr="00317431">
        <w:t>截图如下</w:t>
      </w:r>
      <w:r w:rsidRPr="00317431">
        <w:rPr>
          <w:rFonts w:hint="eastAsia"/>
        </w:rPr>
        <w:t>：</w:t>
      </w:r>
    </w:p>
    <w:p w14:paraId="42BB806D" w14:textId="3FB849DB" w:rsidR="00B2627D" w:rsidRDefault="00B2627D" w:rsidP="00AD092B">
      <w:pPr>
        <w:pStyle w:val="1e"/>
      </w:pPr>
      <w:r>
        <w:rPr>
          <w:noProof/>
        </w:rPr>
        <w:lastRenderedPageBreak/>
        <w:drawing>
          <wp:inline distT="0" distB="0" distL="0" distR="0" wp14:anchorId="32D6E068" wp14:editId="291C641F">
            <wp:extent cx="3600000" cy="2476800"/>
            <wp:effectExtent l="19050" t="19050" r="19685" b="19050"/>
            <wp:docPr id="256" name="图片 256" descr="C:\Users\swx941157\AppData\Roaming\eSpace_Desktop\UserData\swx941157\imagefiles\CD043992-A4D5-4700-AE1B-2C54B5E65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swx941157\AppData\Roaming\eSpace_Desktop\UserData\swx941157\imagefiles\CD043992-A4D5-4700-AE1B-2C54B5E656E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0000" cy="2476800"/>
                    </a:xfrm>
                    <a:prstGeom prst="rect">
                      <a:avLst/>
                    </a:prstGeom>
                    <a:noFill/>
                    <a:ln>
                      <a:solidFill>
                        <a:schemeClr val="bg1">
                          <a:lumMod val="85000"/>
                        </a:schemeClr>
                      </a:solidFill>
                    </a:ln>
                  </pic:spPr>
                </pic:pic>
              </a:graphicData>
            </a:graphic>
          </wp:inline>
        </w:drawing>
      </w:r>
    </w:p>
    <w:p w14:paraId="6A33227C" w14:textId="4FC1EEB5" w:rsidR="00990479" w:rsidRPr="00525181" w:rsidRDefault="002D06BC" w:rsidP="00AD092B">
      <w:pPr>
        <w:pStyle w:val="1e"/>
      </w:pPr>
      <w:r>
        <w:t>输入以下语句</w:t>
      </w:r>
      <w:r>
        <w:rPr>
          <w:rFonts w:hint="eastAsia"/>
        </w:rPr>
        <w:t>，</w:t>
      </w:r>
      <w:r w:rsidR="00990479" w:rsidRPr="00525181">
        <w:t>重命名分区</w:t>
      </w:r>
      <w:r w:rsidR="00990479" w:rsidRPr="00525181">
        <w:t>P_9</w:t>
      </w:r>
      <w:r w:rsidR="00990479" w:rsidRPr="00525181">
        <w:t>为</w:t>
      </w:r>
      <w:r w:rsidR="00990479" w:rsidRPr="00525181">
        <w:t>P8</w:t>
      </w:r>
      <w:r w:rsidR="00990479" w:rsidRPr="00525181">
        <w:t>。</w:t>
      </w:r>
    </w:p>
    <w:p w14:paraId="2582E0B5" w14:textId="5E80C0AE" w:rsidR="00990479" w:rsidRPr="00E22C5E" w:rsidRDefault="00B2627D" w:rsidP="002D06BC">
      <w:pPr>
        <w:pStyle w:val="afffff2"/>
        <w:rPr>
          <w:b/>
          <w:color w:val="C7000B"/>
        </w:rPr>
      </w:pPr>
      <w:r w:rsidRPr="00E22C5E">
        <w:rPr>
          <w:b/>
          <w:color w:val="C7000B"/>
        </w:rPr>
        <w:t>ALTER TABLE web_returns_p2 RENAME PARTITION FOR (40000) TO P8;</w:t>
      </w:r>
    </w:p>
    <w:p w14:paraId="5A092240" w14:textId="77777777" w:rsidR="002D06BC" w:rsidRPr="00317431" w:rsidRDefault="002D06BC" w:rsidP="00AD092B">
      <w:pPr>
        <w:pStyle w:val="1e"/>
      </w:pPr>
      <w:r w:rsidRPr="00317431">
        <w:t>截图如下</w:t>
      </w:r>
      <w:r w:rsidRPr="00317431">
        <w:rPr>
          <w:rFonts w:hint="eastAsia"/>
        </w:rPr>
        <w:t>：</w:t>
      </w:r>
    </w:p>
    <w:p w14:paraId="1BF629CE" w14:textId="14BC86E4" w:rsidR="00B2627D" w:rsidRDefault="00B2627D" w:rsidP="00AD092B">
      <w:pPr>
        <w:pStyle w:val="1e"/>
      </w:pPr>
      <w:r>
        <w:rPr>
          <w:noProof/>
        </w:rPr>
        <w:drawing>
          <wp:inline distT="0" distB="0" distL="0" distR="0" wp14:anchorId="33AAA689" wp14:editId="2B73D25C">
            <wp:extent cx="2880000" cy="1926000"/>
            <wp:effectExtent l="19050" t="19050" r="15875" b="17145"/>
            <wp:docPr id="257" name="图片 257" descr="C:\Users\swx941157\AppData\Roaming\eSpace_Desktop\UserData\swx941157\imagefiles\5454E942-F5DB-4AE3-A37C-F58E6063D8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swx941157\AppData\Roaming\eSpace_Desktop\UserData\swx941157\imagefiles\5454E942-F5DB-4AE3-A37C-F58E6063D82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1926000"/>
                    </a:xfrm>
                    <a:prstGeom prst="rect">
                      <a:avLst/>
                    </a:prstGeom>
                    <a:noFill/>
                    <a:ln w="12700">
                      <a:solidFill>
                        <a:schemeClr val="bg1">
                          <a:lumMod val="85000"/>
                        </a:schemeClr>
                      </a:solidFill>
                    </a:ln>
                  </pic:spPr>
                </pic:pic>
              </a:graphicData>
            </a:graphic>
          </wp:inline>
        </w:drawing>
      </w:r>
    </w:p>
    <w:p w14:paraId="75690873" w14:textId="1E69D1B1" w:rsidR="00913000" w:rsidRPr="00525181" w:rsidRDefault="00913000" w:rsidP="00913000">
      <w:pPr>
        <w:pStyle w:val="5"/>
        <w:rPr>
          <w:rFonts w:ascii="Huawei Sans" w:hAnsi="Huawei Sans" w:cs="Huawei Sans" w:hint="default"/>
        </w:rPr>
      </w:pPr>
      <w:r w:rsidRPr="00525181">
        <w:rPr>
          <w:rFonts w:ascii="Huawei Sans" w:hAnsi="Huawei Sans" w:cs="Huawei Sans" w:hint="default"/>
        </w:rPr>
        <w:t>查询分区</w:t>
      </w:r>
    </w:p>
    <w:p w14:paraId="59762BCF" w14:textId="2E62ED5D" w:rsidR="00913000" w:rsidRPr="00525181" w:rsidRDefault="00913000" w:rsidP="00AD092B">
      <w:pPr>
        <w:pStyle w:val="1e"/>
      </w:pPr>
      <w:r>
        <w:t>输入以下语句</w:t>
      </w:r>
      <w:r>
        <w:rPr>
          <w:rFonts w:hint="eastAsia"/>
        </w:rPr>
        <w:t>，</w:t>
      </w:r>
      <w:r w:rsidRPr="00525181">
        <w:t>查询分区</w:t>
      </w:r>
      <w:r w:rsidR="00C324AE">
        <w:rPr>
          <w:rFonts w:hint="eastAsia"/>
        </w:rPr>
        <w:t>信息</w:t>
      </w:r>
      <w:r w:rsidRPr="00525181">
        <w:t>。</w:t>
      </w:r>
    </w:p>
    <w:p w14:paraId="041E2FE2" w14:textId="77777777" w:rsidR="00913000" w:rsidRPr="00E22C5E" w:rsidRDefault="00913000" w:rsidP="00913000">
      <w:pPr>
        <w:pStyle w:val="afffff2"/>
        <w:rPr>
          <w:b/>
          <w:color w:val="C7000B"/>
        </w:rPr>
      </w:pPr>
      <w:r w:rsidRPr="00E22C5E">
        <w:rPr>
          <w:b/>
          <w:color w:val="C7000B"/>
        </w:rPr>
        <w:t xml:space="preserve">SELECT </w:t>
      </w:r>
      <w:proofErr w:type="gramStart"/>
      <w:r w:rsidRPr="00E22C5E">
        <w:rPr>
          <w:b/>
          <w:color w:val="C7000B"/>
        </w:rPr>
        <w:t>relname,boundaries</w:t>
      </w:r>
      <w:proofErr w:type="gramEnd"/>
      <w:r w:rsidRPr="00E22C5E">
        <w:rPr>
          <w:b/>
          <w:color w:val="C7000B"/>
        </w:rPr>
        <w:t xml:space="preserve"> from pg_partition where parentid='web_returns_p2'::regclass order by 1;</w:t>
      </w:r>
    </w:p>
    <w:p w14:paraId="0F2BC576" w14:textId="70B280B9" w:rsidR="00913000" w:rsidRDefault="00913000" w:rsidP="00AD092B">
      <w:pPr>
        <w:pStyle w:val="1e"/>
      </w:pPr>
      <w:r w:rsidRPr="00317431">
        <w:t>截图如下</w:t>
      </w:r>
      <w:r w:rsidRPr="00317431">
        <w:rPr>
          <w:rFonts w:hint="eastAsia"/>
        </w:rPr>
        <w:t>：</w:t>
      </w:r>
    </w:p>
    <w:p w14:paraId="1D42F9A4" w14:textId="317572AD" w:rsidR="00913000" w:rsidRPr="0061737C" w:rsidRDefault="00D9035B" w:rsidP="00AD092B">
      <w:pPr>
        <w:pStyle w:val="1e"/>
        <w:rPr>
          <w:shd w:val="pct15" w:color="auto" w:fill="FFFFFF"/>
          <w:lang w:eastAsia="en-US"/>
        </w:rPr>
      </w:pPr>
      <w:r>
        <w:rPr>
          <w:noProof/>
        </w:rPr>
        <w:drawing>
          <wp:inline distT="0" distB="0" distL="0" distR="0" wp14:anchorId="48E06AF0" wp14:editId="01C22AE7">
            <wp:extent cx="4089357" cy="2025161"/>
            <wp:effectExtent l="0" t="0" r="698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4886" cy="2032852"/>
                    </a:xfrm>
                    <a:prstGeom prst="rect">
                      <a:avLst/>
                    </a:prstGeom>
                  </pic:spPr>
                </pic:pic>
              </a:graphicData>
            </a:graphic>
          </wp:inline>
        </w:drawing>
      </w:r>
    </w:p>
    <w:p w14:paraId="2B479D44" w14:textId="77777777" w:rsidR="00913000" w:rsidRPr="00525181" w:rsidRDefault="00913000" w:rsidP="00AD092B">
      <w:pPr>
        <w:pStyle w:val="1e"/>
      </w:pPr>
    </w:p>
    <w:p w14:paraId="60629955" w14:textId="5923A720"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查询分区</w:t>
      </w:r>
      <w:r w:rsidR="00913000">
        <w:rPr>
          <w:rFonts w:ascii="Huawei Sans" w:hAnsi="Huawei Sans" w:cs="Huawei Sans"/>
        </w:rPr>
        <w:t>数据</w:t>
      </w:r>
    </w:p>
    <w:p w14:paraId="41A14EEF" w14:textId="02E93B23" w:rsidR="00990479" w:rsidRPr="00525181" w:rsidRDefault="002D06BC" w:rsidP="00AD092B">
      <w:pPr>
        <w:pStyle w:val="1e"/>
      </w:pPr>
      <w:r>
        <w:t>输入以下语句</w:t>
      </w:r>
      <w:r>
        <w:rPr>
          <w:rFonts w:hint="eastAsia"/>
        </w:rPr>
        <w:t>，</w:t>
      </w:r>
      <w:r w:rsidR="00990479" w:rsidRPr="00525181">
        <w:t>查询分区</w:t>
      </w:r>
      <w:r w:rsidR="00990479" w:rsidRPr="00525181">
        <w:t>P1</w:t>
      </w:r>
      <w:r w:rsidR="00990479" w:rsidRPr="00525181">
        <w:t>。</w:t>
      </w:r>
    </w:p>
    <w:p w14:paraId="645E06BB" w14:textId="057162AD" w:rsidR="00990479" w:rsidRPr="00E22C5E" w:rsidRDefault="00990479" w:rsidP="002D06BC">
      <w:pPr>
        <w:pStyle w:val="afffff2"/>
        <w:rPr>
          <w:b/>
          <w:color w:val="C7000B"/>
        </w:rPr>
      </w:pPr>
      <w:r w:rsidRPr="00E22C5E">
        <w:rPr>
          <w:b/>
          <w:color w:val="C7000B"/>
        </w:rPr>
        <w:t xml:space="preserve">SELECT * FROM web_returns_p2 PARTITION (P1); </w:t>
      </w:r>
    </w:p>
    <w:p w14:paraId="6757ACC7" w14:textId="77777777" w:rsidR="002D06BC" w:rsidRPr="00317431" w:rsidRDefault="002D06BC" w:rsidP="00AD092B">
      <w:pPr>
        <w:pStyle w:val="1e"/>
      </w:pPr>
      <w:r w:rsidRPr="00317431">
        <w:t>截图如下</w:t>
      </w:r>
      <w:r w:rsidRPr="00317431">
        <w:rPr>
          <w:rFonts w:hint="eastAsia"/>
        </w:rPr>
        <w:t>：</w:t>
      </w:r>
    </w:p>
    <w:p w14:paraId="0393AF54" w14:textId="522848A1" w:rsidR="00B2627D" w:rsidRPr="0061737C" w:rsidRDefault="00B2627D" w:rsidP="00AD092B">
      <w:pPr>
        <w:pStyle w:val="1e"/>
        <w:rPr>
          <w:shd w:val="pct15" w:color="auto" w:fill="FFFFFF"/>
          <w:lang w:eastAsia="en-US"/>
        </w:rPr>
      </w:pPr>
      <w:r>
        <w:rPr>
          <w:noProof/>
        </w:rPr>
        <w:drawing>
          <wp:inline distT="0" distB="0" distL="0" distR="0" wp14:anchorId="4ABAFF1C" wp14:editId="0A9A4743">
            <wp:extent cx="5454000" cy="1713600"/>
            <wp:effectExtent l="19050" t="19050" r="13970" b="20320"/>
            <wp:docPr id="258" name="图片 258" descr="C:\Users\swx941157\AppData\Roaming\eSpace_Desktop\UserData\swx941157\imagefiles\originalImgfiles\E6872199-0FF0-4CE5-8B1C-DBF56A9F5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swx941157\AppData\Roaming\eSpace_Desktop\UserData\swx941157\imagefiles\originalImgfiles\E6872199-0FF0-4CE5-8B1C-DBF56A9F5DD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54000" cy="1713600"/>
                    </a:xfrm>
                    <a:prstGeom prst="rect">
                      <a:avLst/>
                    </a:prstGeom>
                    <a:noFill/>
                    <a:ln w="12700">
                      <a:solidFill>
                        <a:schemeClr val="bg1">
                          <a:lumMod val="85000"/>
                        </a:schemeClr>
                      </a:solidFill>
                    </a:ln>
                  </pic:spPr>
                </pic:pic>
              </a:graphicData>
            </a:graphic>
          </wp:inline>
        </w:drawing>
      </w:r>
    </w:p>
    <w:p w14:paraId="063520F5" w14:textId="77777777" w:rsidR="00990479" w:rsidRPr="00525181" w:rsidRDefault="00990479" w:rsidP="00990479">
      <w:pPr>
        <w:pStyle w:val="5"/>
        <w:rPr>
          <w:rFonts w:ascii="Huawei Sans" w:hAnsi="Huawei Sans" w:cs="Huawei Sans" w:hint="default"/>
        </w:rPr>
      </w:pPr>
      <w:r w:rsidRPr="00525181">
        <w:rPr>
          <w:rFonts w:ascii="Huawei Sans" w:hAnsi="Huawei Sans" w:cs="Huawei Sans" w:hint="default"/>
        </w:rPr>
        <w:t>删除分区表和表空间</w:t>
      </w:r>
    </w:p>
    <w:p w14:paraId="3F3E157F" w14:textId="1C83D4C5" w:rsidR="00990479" w:rsidRPr="00525181" w:rsidRDefault="002D06BC" w:rsidP="00AD092B">
      <w:pPr>
        <w:pStyle w:val="1e"/>
      </w:pPr>
      <w:r>
        <w:t>输入以下语句</w:t>
      </w:r>
      <w:r>
        <w:rPr>
          <w:rFonts w:hint="eastAsia"/>
        </w:rPr>
        <w:t>：</w:t>
      </w:r>
    </w:p>
    <w:p w14:paraId="4BCB6F58" w14:textId="2C758FA5" w:rsidR="00990479" w:rsidRPr="00E22C5E" w:rsidRDefault="00990479" w:rsidP="002D06BC">
      <w:pPr>
        <w:pStyle w:val="afffff2"/>
        <w:rPr>
          <w:b/>
          <w:color w:val="C7000B"/>
        </w:rPr>
      </w:pPr>
      <w:r w:rsidRPr="00E22C5E">
        <w:rPr>
          <w:b/>
          <w:color w:val="C7000B"/>
        </w:rPr>
        <w:t>DROP TABLE</w:t>
      </w:r>
      <w:r w:rsidR="00B2627D" w:rsidRPr="00E22C5E">
        <w:rPr>
          <w:b/>
          <w:color w:val="C7000B"/>
        </w:rPr>
        <w:t xml:space="preserve"> </w:t>
      </w:r>
      <w:r w:rsidRPr="00E22C5E">
        <w:rPr>
          <w:b/>
          <w:color w:val="C7000B"/>
        </w:rPr>
        <w:t xml:space="preserve">web_returns_p2; </w:t>
      </w:r>
    </w:p>
    <w:p w14:paraId="52E48476" w14:textId="77777777" w:rsidR="002D06BC" w:rsidRPr="00317431" w:rsidRDefault="002D06BC" w:rsidP="00AD092B">
      <w:pPr>
        <w:pStyle w:val="1e"/>
      </w:pPr>
      <w:r w:rsidRPr="00317431">
        <w:t>截图如下</w:t>
      </w:r>
      <w:r w:rsidRPr="00317431">
        <w:rPr>
          <w:rFonts w:hint="eastAsia"/>
        </w:rPr>
        <w:t>：</w:t>
      </w:r>
    </w:p>
    <w:p w14:paraId="64C49836" w14:textId="01BD1471" w:rsidR="00B2627D" w:rsidRPr="00990479" w:rsidRDefault="00C020D0" w:rsidP="00AD092B">
      <w:pPr>
        <w:pStyle w:val="1e"/>
      </w:pPr>
      <w:r>
        <w:rPr>
          <w:noProof/>
        </w:rPr>
        <w:drawing>
          <wp:inline distT="0" distB="0" distL="0" distR="0" wp14:anchorId="2FDA2397" wp14:editId="6FBC8215">
            <wp:extent cx="2919046" cy="2592333"/>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3730" cy="2605373"/>
                    </a:xfrm>
                    <a:prstGeom prst="rect">
                      <a:avLst/>
                    </a:prstGeom>
                  </pic:spPr>
                </pic:pic>
              </a:graphicData>
            </a:graphic>
          </wp:inline>
        </w:drawing>
      </w:r>
    </w:p>
    <w:p w14:paraId="393DA4FB" w14:textId="7205FBC8" w:rsidR="00B2627D" w:rsidRPr="00525181" w:rsidRDefault="00B2627D" w:rsidP="00210973">
      <w:pPr>
        <w:pStyle w:val="3"/>
        <w:numPr>
          <w:ilvl w:val="2"/>
          <w:numId w:val="5"/>
        </w:numPr>
        <w:ind w:left="0"/>
        <w:rPr>
          <w:rFonts w:ascii="Huawei Sans" w:hAnsi="Huawei Sans" w:cs="Huawei Sans"/>
        </w:rPr>
      </w:pPr>
      <w:bookmarkStart w:id="48" w:name="_Toc55405250"/>
      <w:bookmarkStart w:id="49" w:name="_Toc68264461"/>
      <w:r w:rsidRPr="00525181">
        <w:rPr>
          <w:rFonts w:ascii="Huawei Sans" w:hAnsi="Huawei Sans" w:cs="Huawei Sans"/>
        </w:rPr>
        <w:t>创建和管理索引</w:t>
      </w:r>
      <w:bookmarkEnd w:id="48"/>
      <w:bookmarkEnd w:id="49"/>
    </w:p>
    <w:p w14:paraId="01F36C18" w14:textId="7286784F" w:rsidR="00476FB5" w:rsidRDefault="00476FB5" w:rsidP="00AD092B">
      <w:pPr>
        <w:pStyle w:val="1e"/>
      </w:pPr>
      <w:r w:rsidRPr="002D4E31">
        <w:t>索引可以提高数据的访问速度，但同时也增加了插入、更新和删除表的处理时间。所以是否要为表增加索引，索引建立在哪些字段上，是创建索引前必须要考虑的问题。需要分析应用程序的业务处理、数据使用、经常被用作查询条件或者被要求排序的字段来确定是否建立索引。</w:t>
      </w:r>
    </w:p>
    <w:p w14:paraId="6ABB0924" w14:textId="77777777" w:rsidR="00F936EB" w:rsidRPr="00525181" w:rsidRDefault="00F936EB" w:rsidP="002F7F1F">
      <w:pPr>
        <w:pStyle w:val="4"/>
      </w:pPr>
      <w:r w:rsidRPr="00525181">
        <w:lastRenderedPageBreak/>
        <w:t>准备工作</w:t>
      </w:r>
    </w:p>
    <w:p w14:paraId="025ECAD9" w14:textId="5DC42F1A" w:rsidR="00F936EB" w:rsidRPr="00525181" w:rsidRDefault="002D06BC">
      <w:pPr>
        <w:pStyle w:val="30"/>
      </w:pPr>
      <w:r>
        <w:t>输入以下语句</w:t>
      </w:r>
      <w:r>
        <w:rPr>
          <w:rFonts w:hint="eastAsia"/>
        </w:rPr>
        <w:t>，</w:t>
      </w:r>
      <w:r w:rsidR="00F936EB" w:rsidRPr="00525181">
        <w:t>创建表并在表中插入数据。</w:t>
      </w:r>
    </w:p>
    <w:p w14:paraId="09989B10" w14:textId="05362D6E" w:rsidR="00F936EB" w:rsidRPr="00E22C5E" w:rsidRDefault="00F936EB" w:rsidP="002D06BC">
      <w:pPr>
        <w:pStyle w:val="afffff2"/>
        <w:rPr>
          <w:b/>
          <w:color w:val="C7000B"/>
          <w:lang w:eastAsia="en-US"/>
        </w:rPr>
      </w:pPr>
      <w:r w:rsidRPr="00E22C5E">
        <w:rPr>
          <w:b/>
          <w:color w:val="C7000B"/>
          <w:lang w:eastAsia="en-US"/>
        </w:rPr>
        <w:t xml:space="preserve">CREATE TABLE web_returns_p2 </w:t>
      </w:r>
    </w:p>
    <w:p w14:paraId="3E815915" w14:textId="77777777" w:rsidR="00F936EB" w:rsidRPr="00E22C5E" w:rsidRDefault="00F936EB" w:rsidP="002D06BC">
      <w:pPr>
        <w:pStyle w:val="afffff2"/>
        <w:rPr>
          <w:b/>
          <w:color w:val="C7000B"/>
          <w:lang w:eastAsia="en-US"/>
        </w:rPr>
      </w:pPr>
      <w:r w:rsidRPr="00E22C5E">
        <w:rPr>
          <w:b/>
          <w:color w:val="C7000B"/>
          <w:lang w:eastAsia="en-US"/>
        </w:rPr>
        <w:t xml:space="preserve">( </w:t>
      </w:r>
    </w:p>
    <w:p w14:paraId="034341CE" w14:textId="77777777" w:rsidR="00F936EB" w:rsidRPr="00E22C5E" w:rsidRDefault="00F936EB" w:rsidP="002D06BC">
      <w:pPr>
        <w:pStyle w:val="afffff2"/>
        <w:rPr>
          <w:b/>
          <w:color w:val="C7000B"/>
          <w:lang w:eastAsia="en-US"/>
        </w:rPr>
      </w:pPr>
      <w:r w:rsidRPr="00E22C5E">
        <w:rPr>
          <w:b/>
          <w:color w:val="C7000B"/>
          <w:lang w:eastAsia="en-US"/>
        </w:rPr>
        <w:t xml:space="preserve">    ca_address_sk       integer                  NOT NULL </w:t>
      </w:r>
      <w:proofErr w:type="gramStart"/>
      <w:r w:rsidRPr="00E22C5E">
        <w:rPr>
          <w:b/>
          <w:color w:val="C7000B"/>
          <w:lang w:eastAsia="en-US"/>
        </w:rPr>
        <w:t xml:space="preserve">  ,</w:t>
      </w:r>
      <w:proofErr w:type="gramEnd"/>
      <w:r w:rsidRPr="00E22C5E">
        <w:rPr>
          <w:b/>
          <w:color w:val="C7000B"/>
          <w:lang w:eastAsia="en-US"/>
        </w:rPr>
        <w:t xml:space="preserve"> </w:t>
      </w:r>
    </w:p>
    <w:p w14:paraId="46403575" w14:textId="77777777" w:rsidR="00F936EB" w:rsidRPr="00E22C5E" w:rsidRDefault="00F936EB" w:rsidP="002D06BC">
      <w:pPr>
        <w:pStyle w:val="afffff2"/>
        <w:rPr>
          <w:b/>
          <w:color w:val="C7000B"/>
          <w:lang w:eastAsia="en-US"/>
        </w:rPr>
      </w:pPr>
      <w:r w:rsidRPr="00E22C5E">
        <w:rPr>
          <w:b/>
          <w:color w:val="C7000B"/>
          <w:lang w:eastAsia="en-US"/>
        </w:rPr>
        <w:t xml:space="preserve">    ca_address_id       </w:t>
      </w:r>
      <w:proofErr w:type="gramStart"/>
      <w:r w:rsidRPr="00E22C5E">
        <w:rPr>
          <w:b/>
          <w:color w:val="C7000B"/>
          <w:lang w:eastAsia="en-US"/>
        </w:rPr>
        <w:t>character(</w:t>
      </w:r>
      <w:proofErr w:type="gramEnd"/>
      <w:r w:rsidRPr="00E22C5E">
        <w:rPr>
          <w:b/>
          <w:color w:val="C7000B"/>
          <w:lang w:eastAsia="en-US"/>
        </w:rPr>
        <w:t xml:space="preserve">16)            NOT NULL   , </w:t>
      </w:r>
    </w:p>
    <w:p w14:paraId="284F9722" w14:textId="77777777" w:rsidR="00F936EB" w:rsidRPr="00E22C5E" w:rsidRDefault="00F936EB" w:rsidP="002D06BC">
      <w:pPr>
        <w:pStyle w:val="afffff2"/>
        <w:rPr>
          <w:b/>
          <w:color w:val="C7000B"/>
          <w:lang w:eastAsia="en-US"/>
        </w:rPr>
      </w:pPr>
      <w:r w:rsidRPr="00E22C5E">
        <w:rPr>
          <w:b/>
          <w:color w:val="C7000B"/>
          <w:lang w:eastAsia="en-US"/>
        </w:rPr>
        <w:t xml:space="preserve">    ca_street_number    </w:t>
      </w:r>
      <w:proofErr w:type="gramStart"/>
      <w:r w:rsidRPr="00E22C5E">
        <w:rPr>
          <w:b/>
          <w:color w:val="C7000B"/>
          <w:lang w:eastAsia="en-US"/>
        </w:rPr>
        <w:t>character(</w:t>
      </w:r>
      <w:proofErr w:type="gramEnd"/>
      <w:r w:rsidRPr="00E22C5E">
        <w:rPr>
          <w:b/>
          <w:color w:val="C7000B"/>
          <w:lang w:eastAsia="en-US"/>
        </w:rPr>
        <w:t xml:space="preserve">10)                       , </w:t>
      </w:r>
    </w:p>
    <w:p w14:paraId="1065C4BA" w14:textId="77777777" w:rsidR="00F936EB" w:rsidRPr="00E22C5E" w:rsidRDefault="00F936EB" w:rsidP="002D06BC">
      <w:pPr>
        <w:pStyle w:val="afffff2"/>
        <w:rPr>
          <w:b/>
          <w:color w:val="C7000B"/>
          <w:lang w:eastAsia="en-US"/>
        </w:rPr>
      </w:pPr>
      <w:r w:rsidRPr="00E22C5E">
        <w:rPr>
          <w:b/>
          <w:color w:val="C7000B"/>
          <w:lang w:eastAsia="en-US"/>
        </w:rPr>
        <w:t xml:space="preserve">    ca_street_name      character </w:t>
      </w:r>
      <w:proofErr w:type="gramStart"/>
      <w:r w:rsidRPr="00E22C5E">
        <w:rPr>
          <w:b/>
          <w:color w:val="C7000B"/>
          <w:lang w:eastAsia="en-US"/>
        </w:rPr>
        <w:t>varying(</w:t>
      </w:r>
      <w:proofErr w:type="gramEnd"/>
      <w:r w:rsidRPr="00E22C5E">
        <w:rPr>
          <w:b/>
          <w:color w:val="C7000B"/>
          <w:lang w:eastAsia="en-US"/>
        </w:rPr>
        <w:t xml:space="preserve">60)               , </w:t>
      </w:r>
    </w:p>
    <w:p w14:paraId="2B38D117" w14:textId="77777777" w:rsidR="00F936EB" w:rsidRPr="00E22C5E" w:rsidRDefault="00F936EB" w:rsidP="002D06BC">
      <w:pPr>
        <w:pStyle w:val="afffff2"/>
        <w:rPr>
          <w:b/>
          <w:color w:val="C7000B"/>
          <w:lang w:eastAsia="en-US"/>
        </w:rPr>
      </w:pPr>
      <w:r w:rsidRPr="00E22C5E">
        <w:rPr>
          <w:b/>
          <w:color w:val="C7000B"/>
          <w:lang w:eastAsia="en-US"/>
        </w:rPr>
        <w:t xml:space="preserve">    ca_street_type      </w:t>
      </w:r>
      <w:proofErr w:type="gramStart"/>
      <w:r w:rsidRPr="00E22C5E">
        <w:rPr>
          <w:b/>
          <w:color w:val="C7000B"/>
          <w:lang w:eastAsia="en-US"/>
        </w:rPr>
        <w:t>character(</w:t>
      </w:r>
      <w:proofErr w:type="gramEnd"/>
      <w:r w:rsidRPr="00E22C5E">
        <w:rPr>
          <w:b/>
          <w:color w:val="C7000B"/>
          <w:lang w:eastAsia="en-US"/>
        </w:rPr>
        <w:t xml:space="preserve">15)                       , </w:t>
      </w:r>
    </w:p>
    <w:p w14:paraId="3DBA17B4" w14:textId="77777777" w:rsidR="00F936EB" w:rsidRPr="00E22C5E" w:rsidRDefault="00F936EB" w:rsidP="002D06BC">
      <w:pPr>
        <w:pStyle w:val="afffff2"/>
        <w:rPr>
          <w:b/>
          <w:color w:val="C7000B"/>
          <w:lang w:eastAsia="en-US"/>
        </w:rPr>
      </w:pPr>
      <w:r w:rsidRPr="00E22C5E">
        <w:rPr>
          <w:b/>
          <w:color w:val="C7000B"/>
          <w:lang w:eastAsia="en-US"/>
        </w:rPr>
        <w:t xml:space="preserve">    ca_suite_number     </w:t>
      </w:r>
      <w:proofErr w:type="gramStart"/>
      <w:r w:rsidRPr="00E22C5E">
        <w:rPr>
          <w:b/>
          <w:color w:val="C7000B"/>
          <w:lang w:eastAsia="en-US"/>
        </w:rPr>
        <w:t>character(</w:t>
      </w:r>
      <w:proofErr w:type="gramEnd"/>
      <w:r w:rsidRPr="00E22C5E">
        <w:rPr>
          <w:b/>
          <w:color w:val="C7000B"/>
          <w:lang w:eastAsia="en-US"/>
        </w:rPr>
        <w:t xml:space="preserve">10)                       , </w:t>
      </w:r>
    </w:p>
    <w:p w14:paraId="272C1EA5" w14:textId="77777777" w:rsidR="00F936EB" w:rsidRPr="00E22C5E" w:rsidRDefault="00F936EB" w:rsidP="002D06BC">
      <w:pPr>
        <w:pStyle w:val="afffff2"/>
        <w:rPr>
          <w:b/>
          <w:color w:val="C7000B"/>
          <w:lang w:eastAsia="en-US"/>
        </w:rPr>
      </w:pPr>
      <w:r w:rsidRPr="00E22C5E">
        <w:rPr>
          <w:b/>
          <w:color w:val="C7000B"/>
          <w:lang w:eastAsia="en-US"/>
        </w:rPr>
        <w:t xml:space="preserve">    ca_city             character </w:t>
      </w:r>
      <w:proofErr w:type="gramStart"/>
      <w:r w:rsidRPr="00E22C5E">
        <w:rPr>
          <w:b/>
          <w:color w:val="C7000B"/>
          <w:lang w:eastAsia="en-US"/>
        </w:rPr>
        <w:t>varying(</w:t>
      </w:r>
      <w:proofErr w:type="gramEnd"/>
      <w:r w:rsidRPr="00E22C5E">
        <w:rPr>
          <w:b/>
          <w:color w:val="C7000B"/>
          <w:lang w:eastAsia="en-US"/>
        </w:rPr>
        <w:t xml:space="preserve">60)               , </w:t>
      </w:r>
    </w:p>
    <w:p w14:paraId="62A07A01" w14:textId="77777777" w:rsidR="00F936EB" w:rsidRPr="00E22C5E" w:rsidRDefault="00F936EB" w:rsidP="002D06BC">
      <w:pPr>
        <w:pStyle w:val="afffff2"/>
        <w:rPr>
          <w:b/>
          <w:color w:val="C7000B"/>
          <w:lang w:eastAsia="en-US"/>
        </w:rPr>
      </w:pPr>
      <w:r w:rsidRPr="00E22C5E">
        <w:rPr>
          <w:b/>
          <w:color w:val="C7000B"/>
          <w:lang w:eastAsia="en-US"/>
        </w:rPr>
        <w:t xml:space="preserve">    ca_county           character </w:t>
      </w:r>
      <w:proofErr w:type="gramStart"/>
      <w:r w:rsidRPr="00E22C5E">
        <w:rPr>
          <w:b/>
          <w:color w:val="C7000B"/>
          <w:lang w:eastAsia="en-US"/>
        </w:rPr>
        <w:t>varying(</w:t>
      </w:r>
      <w:proofErr w:type="gramEnd"/>
      <w:r w:rsidRPr="00E22C5E">
        <w:rPr>
          <w:b/>
          <w:color w:val="C7000B"/>
          <w:lang w:eastAsia="en-US"/>
        </w:rPr>
        <w:t xml:space="preserve">30)               , </w:t>
      </w:r>
    </w:p>
    <w:p w14:paraId="41755EF1" w14:textId="77777777" w:rsidR="00F936EB" w:rsidRPr="00E22C5E" w:rsidRDefault="00F936EB" w:rsidP="002D06BC">
      <w:pPr>
        <w:pStyle w:val="afffff2"/>
        <w:rPr>
          <w:b/>
          <w:color w:val="C7000B"/>
          <w:lang w:eastAsia="en-US"/>
        </w:rPr>
      </w:pPr>
      <w:r w:rsidRPr="00E22C5E">
        <w:rPr>
          <w:b/>
          <w:color w:val="C7000B"/>
          <w:lang w:eastAsia="en-US"/>
        </w:rPr>
        <w:t xml:space="preserve">    ca_state            </w:t>
      </w:r>
      <w:proofErr w:type="gramStart"/>
      <w:r w:rsidRPr="00E22C5E">
        <w:rPr>
          <w:b/>
          <w:color w:val="C7000B"/>
          <w:lang w:eastAsia="en-US"/>
        </w:rPr>
        <w:t>character(</w:t>
      </w:r>
      <w:proofErr w:type="gramEnd"/>
      <w:r w:rsidRPr="00E22C5E">
        <w:rPr>
          <w:b/>
          <w:color w:val="C7000B"/>
          <w:lang w:eastAsia="en-US"/>
        </w:rPr>
        <w:t xml:space="preserve">2)                        , </w:t>
      </w:r>
    </w:p>
    <w:p w14:paraId="4EC81094" w14:textId="77777777" w:rsidR="00F936EB" w:rsidRPr="00E22C5E" w:rsidRDefault="00F936EB" w:rsidP="002D06BC">
      <w:pPr>
        <w:pStyle w:val="afffff2"/>
        <w:rPr>
          <w:b/>
          <w:color w:val="C7000B"/>
          <w:lang w:eastAsia="en-US"/>
        </w:rPr>
      </w:pPr>
      <w:r w:rsidRPr="00E22C5E">
        <w:rPr>
          <w:b/>
          <w:color w:val="C7000B"/>
          <w:lang w:eastAsia="en-US"/>
        </w:rPr>
        <w:t xml:space="preserve">    ca_zip              </w:t>
      </w:r>
      <w:proofErr w:type="gramStart"/>
      <w:r w:rsidRPr="00E22C5E">
        <w:rPr>
          <w:b/>
          <w:color w:val="C7000B"/>
          <w:lang w:eastAsia="en-US"/>
        </w:rPr>
        <w:t>character(</w:t>
      </w:r>
      <w:proofErr w:type="gramEnd"/>
      <w:r w:rsidRPr="00E22C5E">
        <w:rPr>
          <w:b/>
          <w:color w:val="C7000B"/>
          <w:lang w:eastAsia="en-US"/>
        </w:rPr>
        <w:t xml:space="preserve">10)                       , </w:t>
      </w:r>
    </w:p>
    <w:p w14:paraId="6C30CD1D" w14:textId="77777777" w:rsidR="00F936EB" w:rsidRPr="00E22C5E" w:rsidRDefault="00F936EB" w:rsidP="002D06BC">
      <w:pPr>
        <w:pStyle w:val="afffff2"/>
        <w:rPr>
          <w:b/>
          <w:color w:val="C7000B"/>
          <w:lang w:eastAsia="en-US"/>
        </w:rPr>
      </w:pPr>
      <w:r w:rsidRPr="00E22C5E">
        <w:rPr>
          <w:b/>
          <w:color w:val="C7000B"/>
          <w:lang w:eastAsia="en-US"/>
        </w:rPr>
        <w:t xml:space="preserve">    ca_country           character </w:t>
      </w:r>
      <w:proofErr w:type="gramStart"/>
      <w:r w:rsidRPr="00E22C5E">
        <w:rPr>
          <w:b/>
          <w:color w:val="C7000B"/>
          <w:lang w:eastAsia="en-US"/>
        </w:rPr>
        <w:t>varying(</w:t>
      </w:r>
      <w:proofErr w:type="gramEnd"/>
      <w:r w:rsidRPr="00E22C5E">
        <w:rPr>
          <w:b/>
          <w:color w:val="C7000B"/>
          <w:lang w:eastAsia="en-US"/>
        </w:rPr>
        <w:t xml:space="preserve">20)               , </w:t>
      </w:r>
    </w:p>
    <w:p w14:paraId="2739B917" w14:textId="77777777" w:rsidR="00F936EB" w:rsidRPr="00E22C5E" w:rsidRDefault="00F936EB" w:rsidP="002D06BC">
      <w:pPr>
        <w:pStyle w:val="afffff2"/>
        <w:rPr>
          <w:b/>
          <w:color w:val="C7000B"/>
          <w:lang w:eastAsia="en-US"/>
        </w:rPr>
      </w:pPr>
      <w:r w:rsidRPr="00E22C5E">
        <w:rPr>
          <w:b/>
          <w:color w:val="C7000B"/>
          <w:lang w:eastAsia="en-US"/>
        </w:rPr>
        <w:t xml:space="preserve">    ca_gmt_offset       </w:t>
      </w:r>
      <w:proofErr w:type="gramStart"/>
      <w:r w:rsidRPr="00E22C5E">
        <w:rPr>
          <w:b/>
          <w:color w:val="C7000B"/>
          <w:lang w:eastAsia="en-US"/>
        </w:rPr>
        <w:t>numeric(</w:t>
      </w:r>
      <w:proofErr w:type="gramEnd"/>
      <w:r w:rsidRPr="00E22C5E">
        <w:rPr>
          <w:b/>
          <w:color w:val="C7000B"/>
          <w:lang w:eastAsia="en-US"/>
        </w:rPr>
        <w:t xml:space="preserve">5,2)                        , </w:t>
      </w:r>
    </w:p>
    <w:p w14:paraId="6C7E5C07" w14:textId="77777777" w:rsidR="00F936EB" w:rsidRPr="00E22C5E" w:rsidRDefault="00F936EB" w:rsidP="002D06BC">
      <w:pPr>
        <w:pStyle w:val="afffff2"/>
        <w:rPr>
          <w:b/>
          <w:color w:val="C7000B"/>
          <w:lang w:eastAsia="en-US"/>
        </w:rPr>
      </w:pPr>
      <w:r w:rsidRPr="00E22C5E">
        <w:rPr>
          <w:b/>
          <w:color w:val="C7000B"/>
          <w:lang w:eastAsia="en-US"/>
        </w:rPr>
        <w:t xml:space="preserve">    ca_location_type    </w:t>
      </w:r>
      <w:proofErr w:type="gramStart"/>
      <w:r w:rsidRPr="00E22C5E">
        <w:rPr>
          <w:b/>
          <w:color w:val="C7000B"/>
          <w:lang w:eastAsia="en-US"/>
        </w:rPr>
        <w:t>character(</w:t>
      </w:r>
      <w:proofErr w:type="gramEnd"/>
      <w:r w:rsidRPr="00E22C5E">
        <w:rPr>
          <w:b/>
          <w:color w:val="C7000B"/>
          <w:lang w:eastAsia="en-US"/>
        </w:rPr>
        <w:t xml:space="preserve">20) </w:t>
      </w:r>
    </w:p>
    <w:p w14:paraId="469D6CFB" w14:textId="77777777" w:rsidR="00F936EB" w:rsidRPr="00E22C5E" w:rsidRDefault="00F936EB" w:rsidP="002D06BC">
      <w:pPr>
        <w:pStyle w:val="afffff2"/>
        <w:rPr>
          <w:b/>
          <w:color w:val="C7000B"/>
          <w:lang w:eastAsia="en-US"/>
        </w:rPr>
      </w:pPr>
      <w:r w:rsidRPr="00E22C5E">
        <w:rPr>
          <w:b/>
          <w:color w:val="C7000B"/>
          <w:lang w:eastAsia="en-US"/>
        </w:rPr>
        <w:t xml:space="preserve">) </w:t>
      </w:r>
    </w:p>
    <w:p w14:paraId="39F52CBF" w14:textId="77777777" w:rsidR="00F936EB" w:rsidRPr="00E22C5E" w:rsidRDefault="00F936EB" w:rsidP="002D06BC">
      <w:pPr>
        <w:pStyle w:val="afffff2"/>
        <w:rPr>
          <w:b/>
          <w:color w:val="C7000B"/>
          <w:lang w:eastAsia="en-US"/>
        </w:rPr>
      </w:pPr>
      <w:r w:rsidRPr="00E22C5E">
        <w:rPr>
          <w:b/>
          <w:color w:val="C7000B"/>
          <w:lang w:eastAsia="en-US"/>
        </w:rPr>
        <w:t xml:space="preserve">PARTITION BY RANGE (ca_address_sk) </w:t>
      </w:r>
    </w:p>
    <w:p w14:paraId="0DC27348" w14:textId="77777777" w:rsidR="00F936EB" w:rsidRPr="00E22C5E" w:rsidRDefault="00F936EB" w:rsidP="002D06BC">
      <w:pPr>
        <w:pStyle w:val="afffff2"/>
        <w:rPr>
          <w:b/>
          <w:color w:val="C7000B"/>
          <w:lang w:eastAsia="en-US"/>
        </w:rPr>
      </w:pPr>
      <w:r w:rsidRPr="00E22C5E">
        <w:rPr>
          <w:b/>
          <w:color w:val="C7000B"/>
          <w:lang w:eastAsia="en-US"/>
        </w:rPr>
        <w:t xml:space="preserve">( </w:t>
      </w:r>
    </w:p>
    <w:p w14:paraId="77CD471A" w14:textId="77777777" w:rsidR="00F936EB" w:rsidRPr="00E22C5E" w:rsidRDefault="00F936EB" w:rsidP="002D06BC">
      <w:pPr>
        <w:pStyle w:val="afffff2"/>
        <w:rPr>
          <w:b/>
          <w:color w:val="C7000B"/>
          <w:lang w:eastAsia="en-US"/>
        </w:rPr>
      </w:pPr>
      <w:r w:rsidRPr="00E22C5E">
        <w:rPr>
          <w:b/>
          <w:color w:val="C7000B"/>
          <w:lang w:eastAsia="en-US"/>
        </w:rPr>
        <w:t xml:space="preserve">        PARTITION P1 VALUES LESS </w:t>
      </w:r>
      <w:proofErr w:type="gramStart"/>
      <w:r w:rsidRPr="00E22C5E">
        <w:rPr>
          <w:b/>
          <w:color w:val="C7000B"/>
          <w:lang w:eastAsia="en-US"/>
        </w:rPr>
        <w:t>THAN(</w:t>
      </w:r>
      <w:proofErr w:type="gramEnd"/>
      <w:r w:rsidRPr="00E22C5E">
        <w:rPr>
          <w:b/>
          <w:color w:val="C7000B"/>
          <w:lang w:eastAsia="en-US"/>
        </w:rPr>
        <w:t xml:space="preserve">5000), </w:t>
      </w:r>
    </w:p>
    <w:p w14:paraId="192DA842" w14:textId="77777777" w:rsidR="00F936EB" w:rsidRPr="00E22C5E" w:rsidRDefault="00F936EB" w:rsidP="002D06BC">
      <w:pPr>
        <w:pStyle w:val="afffff2"/>
        <w:rPr>
          <w:b/>
          <w:color w:val="C7000B"/>
          <w:lang w:eastAsia="en-US"/>
        </w:rPr>
      </w:pPr>
      <w:r w:rsidRPr="00E22C5E">
        <w:rPr>
          <w:b/>
          <w:color w:val="C7000B"/>
          <w:lang w:eastAsia="en-US"/>
        </w:rPr>
        <w:t xml:space="preserve">        PARTITION P2 VALUES LESS </w:t>
      </w:r>
      <w:proofErr w:type="gramStart"/>
      <w:r w:rsidRPr="00E22C5E">
        <w:rPr>
          <w:b/>
          <w:color w:val="C7000B"/>
          <w:lang w:eastAsia="en-US"/>
        </w:rPr>
        <w:t>THAN(</w:t>
      </w:r>
      <w:proofErr w:type="gramEnd"/>
      <w:r w:rsidRPr="00E22C5E">
        <w:rPr>
          <w:b/>
          <w:color w:val="C7000B"/>
          <w:lang w:eastAsia="en-US"/>
        </w:rPr>
        <w:t xml:space="preserve">10000), </w:t>
      </w:r>
    </w:p>
    <w:p w14:paraId="079CB08A" w14:textId="77777777" w:rsidR="00F936EB" w:rsidRPr="00E22C5E" w:rsidRDefault="00F936EB" w:rsidP="002D06BC">
      <w:pPr>
        <w:pStyle w:val="afffff2"/>
        <w:rPr>
          <w:b/>
          <w:color w:val="C7000B"/>
          <w:lang w:eastAsia="en-US"/>
        </w:rPr>
      </w:pPr>
      <w:r w:rsidRPr="00E22C5E">
        <w:rPr>
          <w:b/>
          <w:color w:val="C7000B"/>
          <w:lang w:eastAsia="en-US"/>
        </w:rPr>
        <w:t xml:space="preserve">        PARTITION P3 VALUES LESS </w:t>
      </w:r>
      <w:proofErr w:type="gramStart"/>
      <w:r w:rsidRPr="00E22C5E">
        <w:rPr>
          <w:b/>
          <w:color w:val="C7000B"/>
          <w:lang w:eastAsia="en-US"/>
        </w:rPr>
        <w:t>THAN(</w:t>
      </w:r>
      <w:proofErr w:type="gramEnd"/>
      <w:r w:rsidRPr="00E22C5E">
        <w:rPr>
          <w:b/>
          <w:color w:val="C7000B"/>
          <w:lang w:eastAsia="en-US"/>
        </w:rPr>
        <w:t xml:space="preserve">15000), </w:t>
      </w:r>
    </w:p>
    <w:p w14:paraId="212D5954" w14:textId="77777777" w:rsidR="00F936EB" w:rsidRPr="00E22C5E" w:rsidRDefault="00F936EB" w:rsidP="002D06BC">
      <w:pPr>
        <w:pStyle w:val="afffff2"/>
        <w:rPr>
          <w:b/>
          <w:color w:val="C7000B"/>
          <w:lang w:eastAsia="en-US"/>
        </w:rPr>
      </w:pPr>
      <w:r w:rsidRPr="00E22C5E">
        <w:rPr>
          <w:b/>
          <w:color w:val="C7000B"/>
          <w:lang w:eastAsia="en-US"/>
        </w:rPr>
        <w:t xml:space="preserve">        PARTITION P4 VALUES LESS </w:t>
      </w:r>
      <w:proofErr w:type="gramStart"/>
      <w:r w:rsidRPr="00E22C5E">
        <w:rPr>
          <w:b/>
          <w:color w:val="C7000B"/>
          <w:lang w:eastAsia="en-US"/>
        </w:rPr>
        <w:t>THAN(</w:t>
      </w:r>
      <w:proofErr w:type="gramEnd"/>
      <w:r w:rsidRPr="00E22C5E">
        <w:rPr>
          <w:b/>
          <w:color w:val="C7000B"/>
          <w:lang w:eastAsia="en-US"/>
        </w:rPr>
        <w:t xml:space="preserve">20000), </w:t>
      </w:r>
    </w:p>
    <w:p w14:paraId="63C8B205" w14:textId="77777777" w:rsidR="00F936EB" w:rsidRPr="00E22C5E" w:rsidRDefault="00F936EB" w:rsidP="002D06BC">
      <w:pPr>
        <w:pStyle w:val="afffff2"/>
        <w:rPr>
          <w:b/>
          <w:color w:val="C7000B"/>
          <w:lang w:eastAsia="en-US"/>
        </w:rPr>
      </w:pPr>
      <w:r w:rsidRPr="00E22C5E">
        <w:rPr>
          <w:b/>
          <w:color w:val="C7000B"/>
          <w:lang w:eastAsia="en-US"/>
        </w:rPr>
        <w:t xml:space="preserve">        PARTITION P5 VALUES LESS </w:t>
      </w:r>
      <w:proofErr w:type="gramStart"/>
      <w:r w:rsidRPr="00E22C5E">
        <w:rPr>
          <w:b/>
          <w:color w:val="C7000B"/>
          <w:lang w:eastAsia="en-US"/>
        </w:rPr>
        <w:t>THAN(</w:t>
      </w:r>
      <w:proofErr w:type="gramEnd"/>
      <w:r w:rsidRPr="00E22C5E">
        <w:rPr>
          <w:b/>
          <w:color w:val="C7000B"/>
          <w:lang w:eastAsia="en-US"/>
        </w:rPr>
        <w:t xml:space="preserve">25000), </w:t>
      </w:r>
    </w:p>
    <w:p w14:paraId="25626719" w14:textId="77777777" w:rsidR="00F936EB" w:rsidRPr="00E22C5E" w:rsidRDefault="00F936EB" w:rsidP="002D06BC">
      <w:pPr>
        <w:pStyle w:val="afffff2"/>
        <w:rPr>
          <w:b/>
          <w:color w:val="C7000B"/>
          <w:lang w:eastAsia="en-US"/>
        </w:rPr>
      </w:pPr>
      <w:r w:rsidRPr="00E22C5E">
        <w:rPr>
          <w:b/>
          <w:color w:val="C7000B"/>
          <w:lang w:eastAsia="en-US"/>
        </w:rPr>
        <w:t xml:space="preserve">        PARTITION P6 VALUES LESS </w:t>
      </w:r>
      <w:proofErr w:type="gramStart"/>
      <w:r w:rsidRPr="00E22C5E">
        <w:rPr>
          <w:b/>
          <w:color w:val="C7000B"/>
          <w:lang w:eastAsia="en-US"/>
        </w:rPr>
        <w:t>THAN(</w:t>
      </w:r>
      <w:proofErr w:type="gramEnd"/>
      <w:r w:rsidRPr="00E22C5E">
        <w:rPr>
          <w:b/>
          <w:color w:val="C7000B"/>
          <w:lang w:eastAsia="en-US"/>
        </w:rPr>
        <w:t xml:space="preserve">30000), </w:t>
      </w:r>
    </w:p>
    <w:p w14:paraId="4B19F888" w14:textId="77777777" w:rsidR="00F936EB" w:rsidRPr="00E22C5E" w:rsidRDefault="00F936EB" w:rsidP="002D06BC">
      <w:pPr>
        <w:pStyle w:val="afffff2"/>
        <w:rPr>
          <w:b/>
          <w:color w:val="C7000B"/>
          <w:lang w:eastAsia="en-US"/>
        </w:rPr>
      </w:pPr>
      <w:r w:rsidRPr="00E22C5E">
        <w:rPr>
          <w:b/>
          <w:color w:val="C7000B"/>
          <w:lang w:eastAsia="en-US"/>
        </w:rPr>
        <w:t xml:space="preserve">        PARTITION P7 VALUES LESS </w:t>
      </w:r>
      <w:proofErr w:type="gramStart"/>
      <w:r w:rsidRPr="00E22C5E">
        <w:rPr>
          <w:b/>
          <w:color w:val="C7000B"/>
          <w:lang w:eastAsia="en-US"/>
        </w:rPr>
        <w:t>THAN(</w:t>
      </w:r>
      <w:proofErr w:type="gramEnd"/>
      <w:r w:rsidRPr="00E22C5E">
        <w:rPr>
          <w:b/>
          <w:color w:val="C7000B"/>
          <w:lang w:eastAsia="en-US"/>
        </w:rPr>
        <w:t xml:space="preserve">40000), </w:t>
      </w:r>
    </w:p>
    <w:p w14:paraId="3E605A10" w14:textId="1AB6E75A" w:rsidR="00F936EB" w:rsidRPr="00E22C5E" w:rsidRDefault="00F936EB" w:rsidP="002D06BC">
      <w:pPr>
        <w:pStyle w:val="afffff2"/>
        <w:rPr>
          <w:b/>
          <w:color w:val="C7000B"/>
          <w:lang w:eastAsia="en-US"/>
        </w:rPr>
      </w:pPr>
      <w:r w:rsidRPr="00E22C5E">
        <w:rPr>
          <w:b/>
          <w:color w:val="C7000B"/>
          <w:lang w:eastAsia="en-US"/>
        </w:rPr>
        <w:t xml:space="preserve">        PARTITION P8 VALUES LESS THAN(MAXVALUE) </w:t>
      </w:r>
    </w:p>
    <w:p w14:paraId="116BFDCB" w14:textId="77777777" w:rsidR="00F936EB" w:rsidRPr="00E22C5E" w:rsidRDefault="00F936EB" w:rsidP="002D06BC">
      <w:pPr>
        <w:pStyle w:val="afffff2"/>
        <w:rPr>
          <w:b/>
          <w:color w:val="C7000B"/>
          <w:lang w:eastAsia="en-US"/>
        </w:rPr>
      </w:pPr>
      <w:r w:rsidRPr="00E22C5E">
        <w:rPr>
          <w:b/>
          <w:color w:val="C7000B"/>
          <w:lang w:eastAsia="en-US"/>
        </w:rPr>
        <w:t xml:space="preserve">) </w:t>
      </w:r>
    </w:p>
    <w:p w14:paraId="76F41063" w14:textId="77777777" w:rsidR="00F936EB" w:rsidRPr="00E22C5E" w:rsidRDefault="00F936EB" w:rsidP="002D06BC">
      <w:pPr>
        <w:pStyle w:val="afffff2"/>
        <w:rPr>
          <w:b/>
          <w:color w:val="C7000B"/>
          <w:lang w:eastAsia="en-US"/>
        </w:rPr>
      </w:pPr>
      <w:r w:rsidRPr="00E22C5E">
        <w:rPr>
          <w:b/>
          <w:color w:val="C7000B"/>
          <w:lang w:eastAsia="en-US"/>
        </w:rPr>
        <w:t xml:space="preserve">ENABLE ROW MOVEMENT; </w:t>
      </w:r>
    </w:p>
    <w:p w14:paraId="40DDBE50" w14:textId="77777777" w:rsidR="002D06BC" w:rsidRPr="00317431" w:rsidRDefault="002D06BC" w:rsidP="00AD092B">
      <w:pPr>
        <w:pStyle w:val="1e"/>
      </w:pPr>
      <w:r w:rsidRPr="00317431">
        <w:t>截图如下</w:t>
      </w:r>
      <w:r w:rsidRPr="00317431">
        <w:rPr>
          <w:rFonts w:hint="eastAsia"/>
        </w:rPr>
        <w:t>：</w:t>
      </w:r>
    </w:p>
    <w:p w14:paraId="0A95B03C" w14:textId="22DFC815" w:rsidR="00B13993" w:rsidRPr="00525181" w:rsidRDefault="00B13993" w:rsidP="00AD092B">
      <w:pPr>
        <w:pStyle w:val="1e"/>
      </w:pPr>
      <w:r>
        <w:rPr>
          <w:noProof/>
        </w:rPr>
        <w:lastRenderedPageBreak/>
        <w:drawing>
          <wp:inline distT="0" distB="0" distL="0" distR="0" wp14:anchorId="0EC18613" wp14:editId="4139CD42">
            <wp:extent cx="3600000" cy="3769200"/>
            <wp:effectExtent l="19050" t="19050" r="19685" b="22225"/>
            <wp:docPr id="260" name="图片 260" descr="C:\Users\swx941157\AppData\Roaming\eSpace_Desktop\UserData\swx941157\imagefiles\630B5655-E321-42ED-BB03-2E78F5592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swx941157\AppData\Roaming\eSpace_Desktop\UserData\swx941157\imagefiles\630B5655-E321-42ED-BB03-2E78F55924B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000" cy="3769200"/>
                    </a:xfrm>
                    <a:prstGeom prst="rect">
                      <a:avLst/>
                    </a:prstGeom>
                    <a:noFill/>
                    <a:ln>
                      <a:solidFill>
                        <a:schemeClr val="bg1">
                          <a:lumMod val="85000"/>
                        </a:schemeClr>
                      </a:solidFill>
                    </a:ln>
                  </pic:spPr>
                </pic:pic>
              </a:graphicData>
            </a:graphic>
          </wp:inline>
        </w:drawing>
      </w:r>
    </w:p>
    <w:p w14:paraId="29D9F2B0" w14:textId="450B113F" w:rsidR="00F936EB" w:rsidRPr="00525181" w:rsidRDefault="00225F7F">
      <w:pPr>
        <w:pStyle w:val="30"/>
      </w:pPr>
      <w:r>
        <w:t>输入以下语句</w:t>
      </w:r>
      <w:r>
        <w:rPr>
          <w:rFonts w:hint="eastAsia"/>
        </w:rPr>
        <w:t>，</w:t>
      </w:r>
      <w:r w:rsidR="00F936EB">
        <w:rPr>
          <w:rFonts w:hint="eastAsia"/>
        </w:rPr>
        <w:t>插入数据。</w:t>
      </w:r>
    </w:p>
    <w:p w14:paraId="29401159" w14:textId="70DB73F9" w:rsidR="00F936EB" w:rsidRPr="00E22C5E" w:rsidRDefault="00F936EB" w:rsidP="00284F93">
      <w:pPr>
        <w:pStyle w:val="afffff2"/>
        <w:rPr>
          <w:b/>
          <w:color w:val="C7000B"/>
          <w:lang w:eastAsia="en-US"/>
        </w:rPr>
      </w:pPr>
      <w:r w:rsidRPr="00E22C5E">
        <w:rPr>
          <w:b/>
          <w:color w:val="C7000B"/>
          <w:lang w:eastAsia="en-US"/>
        </w:rPr>
        <w:t>insert into web_returns_p2 values(1, 'a', 1, 'a', 'a', 'a', 'a', 'a', 'a', 'a', 'a', 1.0, 'a'), (2, 'b', 2, 'b', 'b', 'b', 'b', 'b', 'b', 'b', 'b', 1.1, 'b'), (5050, 'c', 300, 'c', 'c', 'c', 'c', 'c', 'c', 'c', 'c', 1.2, 'c'), (14888, 'd', 400, 'd', 'd', 'd', 'd', 'd', 'd', 'd', 'd', 1.5, 'd');</w:t>
      </w:r>
    </w:p>
    <w:p w14:paraId="3D6F1F9D" w14:textId="77777777" w:rsidR="00225F7F" w:rsidRPr="00317431" w:rsidRDefault="00225F7F" w:rsidP="00AD092B">
      <w:pPr>
        <w:pStyle w:val="1e"/>
      </w:pPr>
      <w:r w:rsidRPr="00317431">
        <w:t>截图如下</w:t>
      </w:r>
      <w:r w:rsidRPr="00317431">
        <w:rPr>
          <w:rFonts w:hint="eastAsia"/>
        </w:rPr>
        <w:t>：</w:t>
      </w:r>
    </w:p>
    <w:p w14:paraId="74C45942" w14:textId="2FDF2CDD" w:rsidR="00B13993" w:rsidRPr="0061737C" w:rsidRDefault="00B13993" w:rsidP="00AD092B">
      <w:pPr>
        <w:pStyle w:val="1e"/>
        <w:rPr>
          <w:shd w:val="pct15" w:color="auto" w:fill="FFFFFF"/>
          <w:lang w:eastAsia="en-US"/>
        </w:rPr>
      </w:pPr>
      <w:r>
        <w:rPr>
          <w:noProof/>
        </w:rPr>
        <w:drawing>
          <wp:inline distT="0" distB="0" distL="0" distR="0" wp14:anchorId="42A79EF9" wp14:editId="55AFA359">
            <wp:extent cx="5454000" cy="1551600"/>
            <wp:effectExtent l="19050" t="19050" r="13970" b="10795"/>
            <wp:docPr id="261" name="图片 261" descr="C:\Users\swx941157\AppData\Roaming\eSpace_Desktop\UserData\swx941157\imagefiles\originalImgfiles\FE715F6B-AEE3-4F08-9C03-800E060344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swx941157\AppData\Roaming\eSpace_Desktop\UserData\swx941157\imagefiles\originalImgfiles\FE715F6B-AEE3-4F08-9C03-800E060344A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54000" cy="1551600"/>
                    </a:xfrm>
                    <a:prstGeom prst="rect">
                      <a:avLst/>
                    </a:prstGeom>
                    <a:noFill/>
                    <a:ln>
                      <a:solidFill>
                        <a:schemeClr val="bg1">
                          <a:lumMod val="85000"/>
                        </a:schemeClr>
                      </a:solidFill>
                    </a:ln>
                  </pic:spPr>
                </pic:pic>
              </a:graphicData>
            </a:graphic>
          </wp:inline>
        </w:drawing>
      </w:r>
    </w:p>
    <w:p w14:paraId="19E63AC8" w14:textId="77777777" w:rsidR="00F936EB" w:rsidRPr="00525181" w:rsidRDefault="00F936EB" w:rsidP="002F7F1F">
      <w:pPr>
        <w:pStyle w:val="4"/>
      </w:pPr>
      <w:r w:rsidRPr="00525181">
        <w:t>创建索引</w:t>
      </w:r>
    </w:p>
    <w:p w14:paraId="3069CE05" w14:textId="7BDFDFA7" w:rsidR="00F936EB" w:rsidRPr="00525181" w:rsidRDefault="0002532C" w:rsidP="00AD092B">
      <w:pPr>
        <w:pStyle w:val="1e"/>
      </w:pPr>
      <w:r>
        <w:t>输入以下语句</w:t>
      </w:r>
      <w:r>
        <w:rPr>
          <w:rFonts w:hint="eastAsia"/>
        </w:rPr>
        <w:t>，</w:t>
      </w:r>
      <w:r w:rsidR="00F936EB" w:rsidRPr="00525181">
        <w:t>创建分区表索引</w:t>
      </w:r>
      <w:r w:rsidR="00F936EB" w:rsidRPr="00525181">
        <w:t>tpcds_web_returns_p2_index1</w:t>
      </w:r>
      <w:r w:rsidR="00F936EB" w:rsidRPr="00525181">
        <w:t>，不指定索引分区的名称。</w:t>
      </w:r>
    </w:p>
    <w:p w14:paraId="6611549B" w14:textId="691BF6E4" w:rsidR="00F936EB" w:rsidRPr="00E22C5E" w:rsidRDefault="00F936EB" w:rsidP="00284F93">
      <w:pPr>
        <w:pStyle w:val="afffff2"/>
        <w:rPr>
          <w:b/>
          <w:color w:val="C7000B"/>
          <w:lang w:eastAsia="en-US"/>
        </w:rPr>
      </w:pPr>
      <w:r w:rsidRPr="00E22C5E">
        <w:rPr>
          <w:b/>
          <w:color w:val="C7000B"/>
          <w:lang w:eastAsia="en-US"/>
        </w:rPr>
        <w:t>CREATE INDEX tpcds_web_returns_p2_index1 ON web_returns_p2 (ca_address_id) LOCAL;</w:t>
      </w:r>
    </w:p>
    <w:p w14:paraId="41E7A064" w14:textId="55416E04" w:rsidR="00F936EB" w:rsidRDefault="0002532C" w:rsidP="00AD092B">
      <w:pPr>
        <w:pStyle w:val="1e"/>
      </w:pPr>
      <w:r w:rsidRPr="00317431">
        <w:t>截图如下</w:t>
      </w:r>
      <w:r w:rsidRPr="00317431">
        <w:rPr>
          <w:rFonts w:hint="eastAsia"/>
        </w:rPr>
        <w:t>：</w:t>
      </w:r>
      <w:r>
        <w:t xml:space="preserve"> </w:t>
      </w:r>
    </w:p>
    <w:p w14:paraId="6D6567EE" w14:textId="3DEFC649" w:rsidR="00B13993" w:rsidRDefault="00774D04" w:rsidP="00AD092B">
      <w:pPr>
        <w:pStyle w:val="1e"/>
      </w:pPr>
      <w:r>
        <w:rPr>
          <w:noProof/>
        </w:rPr>
        <w:lastRenderedPageBreak/>
        <w:drawing>
          <wp:inline distT="0" distB="0" distL="0" distR="0" wp14:anchorId="4ED3C317" wp14:editId="4DABE702">
            <wp:extent cx="3666393" cy="2703566"/>
            <wp:effectExtent l="0" t="0" r="0" b="190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9252" cy="2713048"/>
                    </a:xfrm>
                    <a:prstGeom prst="rect">
                      <a:avLst/>
                    </a:prstGeom>
                  </pic:spPr>
                </pic:pic>
              </a:graphicData>
            </a:graphic>
          </wp:inline>
        </w:drawing>
      </w:r>
    </w:p>
    <w:p w14:paraId="349A90AF" w14:textId="0CD75CD7" w:rsidR="00F936EB" w:rsidRPr="00525181" w:rsidRDefault="0002532C" w:rsidP="00AD092B">
      <w:pPr>
        <w:pStyle w:val="1e"/>
      </w:pPr>
      <w:r>
        <w:t>输入以下语句</w:t>
      </w:r>
      <w:r>
        <w:rPr>
          <w:rFonts w:hint="eastAsia"/>
        </w:rPr>
        <w:t>，</w:t>
      </w:r>
      <w:r w:rsidR="00F936EB" w:rsidRPr="00525181">
        <w:t>创建分区索引</w:t>
      </w:r>
      <w:r w:rsidR="00F936EB" w:rsidRPr="00525181">
        <w:t>tpcds_web_returns_p2_index2</w:t>
      </w:r>
      <w:r w:rsidR="00F936EB" w:rsidRPr="00525181">
        <w:t>，并指定索引分区的名称。</w:t>
      </w:r>
    </w:p>
    <w:p w14:paraId="28AD5AB9" w14:textId="5BC64DA2" w:rsidR="00F936EB" w:rsidRPr="00E22C5E" w:rsidRDefault="00F936EB" w:rsidP="00284F93">
      <w:pPr>
        <w:pStyle w:val="afffff2"/>
        <w:rPr>
          <w:b/>
          <w:color w:val="C7000B"/>
          <w:lang w:eastAsia="en-US"/>
        </w:rPr>
      </w:pPr>
      <w:r w:rsidRPr="00E22C5E">
        <w:rPr>
          <w:b/>
          <w:color w:val="C7000B"/>
          <w:lang w:eastAsia="en-US"/>
        </w:rPr>
        <w:t>CREATE INDEX tpcds</w:t>
      </w:r>
      <w:r w:rsidR="00B13993" w:rsidRPr="00E22C5E">
        <w:rPr>
          <w:b/>
          <w:color w:val="C7000B"/>
          <w:lang w:eastAsia="en-US"/>
        </w:rPr>
        <w:t xml:space="preserve">_web_returns_p2_index2 ON </w:t>
      </w:r>
      <w:r w:rsidRPr="00E22C5E">
        <w:rPr>
          <w:b/>
          <w:color w:val="C7000B"/>
          <w:lang w:eastAsia="en-US"/>
        </w:rPr>
        <w:t xml:space="preserve">web_returns_p2 (ca_address_sk) LOCAL </w:t>
      </w:r>
    </w:p>
    <w:p w14:paraId="1D7E3A2F" w14:textId="77777777" w:rsidR="00F936EB" w:rsidRPr="00E22C5E" w:rsidRDefault="00F936EB" w:rsidP="00284F93">
      <w:pPr>
        <w:pStyle w:val="afffff2"/>
        <w:rPr>
          <w:b/>
          <w:color w:val="C7000B"/>
          <w:lang w:eastAsia="en-US"/>
        </w:rPr>
      </w:pPr>
      <w:r w:rsidRPr="00E22C5E">
        <w:rPr>
          <w:b/>
          <w:color w:val="C7000B"/>
          <w:lang w:eastAsia="en-US"/>
        </w:rPr>
        <w:t xml:space="preserve">( </w:t>
      </w:r>
    </w:p>
    <w:p w14:paraId="0E8AE1C9"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web_returns_p2_P1_index, </w:t>
      </w:r>
    </w:p>
    <w:p w14:paraId="0104A527" w14:textId="4881754F" w:rsidR="00F936EB" w:rsidRPr="00E22C5E" w:rsidRDefault="00F936EB" w:rsidP="00284F93">
      <w:pPr>
        <w:pStyle w:val="afffff2"/>
        <w:rPr>
          <w:b/>
          <w:color w:val="C7000B"/>
          <w:lang w:eastAsia="en-US"/>
        </w:rPr>
      </w:pPr>
      <w:r w:rsidRPr="00E22C5E">
        <w:rPr>
          <w:b/>
          <w:color w:val="C7000B"/>
          <w:lang w:eastAsia="en-US"/>
        </w:rPr>
        <w:t xml:space="preserve">    PARTITION web_returns_p2_P2_index</w:t>
      </w:r>
      <w:r w:rsidR="00B13993" w:rsidRPr="00E22C5E">
        <w:rPr>
          <w:b/>
          <w:color w:val="C7000B"/>
          <w:lang w:eastAsia="en-US"/>
        </w:rPr>
        <w:t>,</w:t>
      </w:r>
      <w:r w:rsidRPr="00E22C5E">
        <w:rPr>
          <w:b/>
          <w:color w:val="C7000B"/>
          <w:lang w:eastAsia="en-US"/>
        </w:rPr>
        <w:t xml:space="preserve"> </w:t>
      </w:r>
    </w:p>
    <w:p w14:paraId="2A40876F" w14:textId="297E4579" w:rsidR="00F936EB" w:rsidRPr="00E22C5E" w:rsidRDefault="00F936EB" w:rsidP="00284F93">
      <w:pPr>
        <w:pStyle w:val="afffff2"/>
        <w:rPr>
          <w:b/>
          <w:color w:val="C7000B"/>
          <w:lang w:eastAsia="en-US"/>
        </w:rPr>
      </w:pPr>
      <w:r w:rsidRPr="00E22C5E">
        <w:rPr>
          <w:b/>
          <w:color w:val="C7000B"/>
          <w:lang w:eastAsia="en-US"/>
        </w:rPr>
        <w:t xml:space="preserve">    PARTITION web_returns_p2_P3_index</w:t>
      </w:r>
      <w:r w:rsidR="00B13993" w:rsidRPr="00E22C5E">
        <w:rPr>
          <w:b/>
          <w:color w:val="C7000B"/>
          <w:lang w:eastAsia="en-US"/>
        </w:rPr>
        <w:t>,</w:t>
      </w:r>
      <w:r w:rsidRPr="00E22C5E">
        <w:rPr>
          <w:b/>
          <w:color w:val="C7000B"/>
          <w:lang w:eastAsia="en-US"/>
        </w:rPr>
        <w:t xml:space="preserve"> </w:t>
      </w:r>
    </w:p>
    <w:p w14:paraId="089884FF"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web_returns_p2_P4_index, </w:t>
      </w:r>
    </w:p>
    <w:p w14:paraId="5E32D72E"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web_returns_p2_P5_index, </w:t>
      </w:r>
    </w:p>
    <w:p w14:paraId="5F75EC2B"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web_returns_p2_P6_index, </w:t>
      </w:r>
    </w:p>
    <w:p w14:paraId="49F217B8"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web_returns_p2_P7_index, </w:t>
      </w:r>
    </w:p>
    <w:p w14:paraId="6784CF79" w14:textId="77777777" w:rsidR="00F936EB" w:rsidRPr="00E22C5E" w:rsidRDefault="00F936EB" w:rsidP="00284F93">
      <w:pPr>
        <w:pStyle w:val="afffff2"/>
        <w:rPr>
          <w:b/>
          <w:color w:val="C7000B"/>
          <w:lang w:eastAsia="en-US"/>
        </w:rPr>
      </w:pPr>
      <w:r w:rsidRPr="00E22C5E">
        <w:rPr>
          <w:b/>
          <w:color w:val="C7000B"/>
          <w:lang w:eastAsia="en-US"/>
        </w:rPr>
        <w:t xml:space="preserve">    PARTITION web_returns_p2_P8_index </w:t>
      </w:r>
    </w:p>
    <w:p w14:paraId="6D1848CB" w14:textId="2DFD0DEC" w:rsidR="00F936EB" w:rsidRPr="00E22C5E" w:rsidRDefault="00F936EB" w:rsidP="00284F93">
      <w:pPr>
        <w:pStyle w:val="afffff2"/>
        <w:rPr>
          <w:b/>
          <w:color w:val="C7000B"/>
          <w:lang w:eastAsia="en-US"/>
        </w:rPr>
      </w:pPr>
      <w:r w:rsidRPr="00E22C5E">
        <w:rPr>
          <w:b/>
          <w:color w:val="C7000B"/>
          <w:lang w:eastAsia="en-US"/>
        </w:rPr>
        <w:t>)</w:t>
      </w:r>
    </w:p>
    <w:p w14:paraId="38036F2E" w14:textId="08862EF6" w:rsidR="00F936EB" w:rsidRDefault="0002532C" w:rsidP="00AD092B">
      <w:pPr>
        <w:pStyle w:val="1e"/>
      </w:pPr>
      <w:r w:rsidRPr="00317431">
        <w:t>截图如下</w:t>
      </w:r>
      <w:r w:rsidRPr="00317431">
        <w:rPr>
          <w:rFonts w:hint="eastAsia"/>
        </w:rPr>
        <w:t>：</w:t>
      </w:r>
    </w:p>
    <w:p w14:paraId="39B74FE9" w14:textId="44401CD9" w:rsidR="00B13993" w:rsidRDefault="00B13993" w:rsidP="00AD092B">
      <w:pPr>
        <w:pStyle w:val="1e"/>
      </w:pPr>
      <w:r>
        <w:rPr>
          <w:noProof/>
        </w:rPr>
        <w:drawing>
          <wp:inline distT="0" distB="0" distL="0" distR="0" wp14:anchorId="5DA31131" wp14:editId="2979B31D">
            <wp:extent cx="3600000" cy="2840400"/>
            <wp:effectExtent l="19050" t="19050" r="19685" b="17145"/>
            <wp:docPr id="263" name="图片 263" descr="C:\Users\swx941157\AppData\Roaming\eSpace_Desktop\UserData\swx941157\imagefiles\960CE660-FB7D-4F64-9CE0-24FF7A850F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swx941157\AppData\Roaming\eSpace_Desktop\UserData\swx941157\imagefiles\960CE660-FB7D-4F64-9CE0-24FF7A850F7C.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2840400"/>
                    </a:xfrm>
                    <a:prstGeom prst="rect">
                      <a:avLst/>
                    </a:prstGeom>
                    <a:noFill/>
                    <a:ln w="12700">
                      <a:solidFill>
                        <a:schemeClr val="bg1">
                          <a:lumMod val="85000"/>
                        </a:schemeClr>
                      </a:solidFill>
                    </a:ln>
                  </pic:spPr>
                </pic:pic>
              </a:graphicData>
            </a:graphic>
          </wp:inline>
        </w:drawing>
      </w:r>
    </w:p>
    <w:p w14:paraId="76CD1BD0" w14:textId="77777777" w:rsidR="00F936EB" w:rsidRPr="00525181" w:rsidRDefault="00F936EB" w:rsidP="002F7F1F">
      <w:pPr>
        <w:pStyle w:val="4"/>
      </w:pPr>
      <w:r w:rsidRPr="00525181">
        <w:lastRenderedPageBreak/>
        <w:t>管理索引</w:t>
      </w:r>
    </w:p>
    <w:p w14:paraId="0B442C84" w14:textId="77777777" w:rsidR="00F936EB" w:rsidRPr="00525181" w:rsidRDefault="00F936EB" w:rsidP="00210973">
      <w:pPr>
        <w:pStyle w:val="5"/>
        <w:numPr>
          <w:ilvl w:val="4"/>
          <w:numId w:val="5"/>
        </w:numPr>
        <w:ind w:left="0"/>
        <w:rPr>
          <w:rFonts w:ascii="Huawei Sans" w:hAnsi="Huawei Sans" w:cs="Huawei Sans" w:hint="default"/>
        </w:rPr>
      </w:pPr>
      <w:r w:rsidRPr="00525181">
        <w:rPr>
          <w:rFonts w:ascii="Huawei Sans" w:hAnsi="Huawei Sans" w:cs="Huawei Sans" w:hint="default"/>
        </w:rPr>
        <w:t>重命名索引分区</w:t>
      </w:r>
    </w:p>
    <w:p w14:paraId="516C6C0A" w14:textId="77777777" w:rsidR="00F936EB" w:rsidRPr="00525181" w:rsidRDefault="00F936EB" w:rsidP="00AD092B">
      <w:pPr>
        <w:pStyle w:val="1e"/>
      </w:pPr>
      <w:r w:rsidRPr="00525181">
        <w:t>执行如下命令对索引分区</w:t>
      </w:r>
      <w:r w:rsidRPr="00525181">
        <w:t>web_returns_p2_P8_index</w:t>
      </w:r>
      <w:r w:rsidRPr="00525181">
        <w:t>重命名</w:t>
      </w:r>
      <w:r w:rsidRPr="00525181">
        <w:t>web_returns_p2_P8_index_new</w:t>
      </w:r>
      <w:r w:rsidRPr="00525181">
        <w:t>。</w:t>
      </w:r>
    </w:p>
    <w:p w14:paraId="47799C4A" w14:textId="5FA64E31" w:rsidR="00F936EB" w:rsidRPr="00E22C5E" w:rsidRDefault="00F936EB" w:rsidP="0002532C">
      <w:pPr>
        <w:pStyle w:val="afffff2"/>
        <w:rPr>
          <w:b/>
          <w:color w:val="C7000B"/>
          <w:lang w:eastAsia="en-US"/>
        </w:rPr>
      </w:pPr>
      <w:r w:rsidRPr="00E22C5E">
        <w:rPr>
          <w:b/>
          <w:color w:val="C7000B"/>
          <w:lang w:eastAsia="en-US"/>
        </w:rPr>
        <w:t>ALTER INDEX tpcds_web_returns_p2_index2 RENAME PARTITION web_returns_p2_P8_index TO web_returns_p2_P8_index_new;</w:t>
      </w:r>
    </w:p>
    <w:p w14:paraId="3CF5C1E0" w14:textId="77777777" w:rsidR="0002532C" w:rsidRDefault="0002532C" w:rsidP="00AD092B">
      <w:pPr>
        <w:pStyle w:val="1e"/>
      </w:pPr>
      <w:r w:rsidRPr="00317431">
        <w:t>截图如下</w:t>
      </w:r>
      <w:r w:rsidRPr="00317431">
        <w:rPr>
          <w:rFonts w:hint="eastAsia"/>
        </w:rPr>
        <w:t>：</w:t>
      </w:r>
    </w:p>
    <w:p w14:paraId="5632E175" w14:textId="262B30A4" w:rsidR="00296B24" w:rsidRPr="0061737C" w:rsidRDefault="00296B24" w:rsidP="00AD092B">
      <w:pPr>
        <w:pStyle w:val="1e"/>
        <w:rPr>
          <w:shd w:val="pct15" w:color="auto" w:fill="FFFFFF"/>
          <w:lang w:eastAsia="en-US"/>
        </w:rPr>
      </w:pPr>
      <w:r>
        <w:rPr>
          <w:noProof/>
        </w:rPr>
        <w:drawing>
          <wp:inline distT="0" distB="0" distL="0" distR="0" wp14:anchorId="502FC901" wp14:editId="73CCEA84">
            <wp:extent cx="4320000" cy="2142000"/>
            <wp:effectExtent l="19050" t="19050" r="23495" b="10795"/>
            <wp:docPr id="264" name="图片 264" descr="C:\Users\swx941157\AppData\Roaming\eSpace_Desktop\UserData\swx941157\imagefiles\FE559BC4-06F1-489F-A100-B2B1E5972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swx941157\AppData\Roaming\eSpace_Desktop\UserData\swx941157\imagefiles\FE559BC4-06F1-489F-A100-B2B1E597202C.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20000" cy="2142000"/>
                    </a:xfrm>
                    <a:prstGeom prst="rect">
                      <a:avLst/>
                    </a:prstGeom>
                    <a:noFill/>
                    <a:ln w="12700">
                      <a:solidFill>
                        <a:schemeClr val="bg1">
                          <a:lumMod val="85000"/>
                        </a:schemeClr>
                      </a:solidFill>
                    </a:ln>
                  </pic:spPr>
                </pic:pic>
              </a:graphicData>
            </a:graphic>
          </wp:inline>
        </w:drawing>
      </w:r>
    </w:p>
    <w:p w14:paraId="432F316A" w14:textId="77777777" w:rsidR="00F936EB" w:rsidRDefault="00F936EB" w:rsidP="00210973">
      <w:pPr>
        <w:pStyle w:val="5"/>
        <w:numPr>
          <w:ilvl w:val="4"/>
          <w:numId w:val="5"/>
        </w:numPr>
        <w:ind w:left="0"/>
        <w:rPr>
          <w:rFonts w:ascii="Huawei Sans" w:hAnsi="Huawei Sans" w:cs="Huawei Sans" w:hint="default"/>
        </w:rPr>
      </w:pPr>
      <w:r w:rsidRPr="00525181">
        <w:rPr>
          <w:rFonts w:ascii="Huawei Sans" w:hAnsi="Huawei Sans" w:cs="Huawei Sans" w:hint="default"/>
        </w:rPr>
        <w:t>查询索引</w:t>
      </w:r>
    </w:p>
    <w:p w14:paraId="02BA9EF3" w14:textId="3F2A5BFB" w:rsidR="0002532C" w:rsidRPr="0002532C" w:rsidRDefault="0002532C" w:rsidP="00AD092B">
      <w:pPr>
        <w:pStyle w:val="1e"/>
      </w:pPr>
      <w:r>
        <w:rPr>
          <w:rFonts w:hint="eastAsia"/>
        </w:rPr>
        <w:t>创建索引后刷新页面，左下角会显示表视图，</w:t>
      </w:r>
      <w:r w:rsidR="00BC22E4">
        <w:rPr>
          <w:rFonts w:hint="eastAsia"/>
        </w:rPr>
        <w:t>单击</w:t>
      </w:r>
      <w:r>
        <w:rPr>
          <w:rFonts w:hint="eastAsia"/>
        </w:rPr>
        <w:t>indexes</w:t>
      </w:r>
      <w:r>
        <w:rPr>
          <w:rFonts w:hint="eastAsia"/>
        </w:rPr>
        <w:t>显示当前表的所有索引：</w:t>
      </w:r>
    </w:p>
    <w:p w14:paraId="67E2794B" w14:textId="36D74CC9" w:rsidR="00296B24" w:rsidRDefault="0002532C" w:rsidP="00AD092B">
      <w:pPr>
        <w:pStyle w:val="1e"/>
      </w:pPr>
      <w:r>
        <w:rPr>
          <w:noProof/>
        </w:rPr>
        <mc:AlternateContent>
          <mc:Choice Requires="wps">
            <w:drawing>
              <wp:anchor distT="0" distB="0" distL="114300" distR="114300" simplePos="0" relativeHeight="251909120" behindDoc="0" locked="0" layoutInCell="1" allowOverlap="1" wp14:anchorId="7CA9935B" wp14:editId="09017452">
                <wp:simplePos x="0" y="0"/>
                <wp:positionH relativeFrom="column">
                  <wp:posOffset>1118758</wp:posOffset>
                </wp:positionH>
                <wp:positionV relativeFrom="paragraph">
                  <wp:posOffset>1962666</wp:posOffset>
                </wp:positionV>
                <wp:extent cx="2743200" cy="422031"/>
                <wp:effectExtent l="19050" t="19050" r="19050" b="16510"/>
                <wp:wrapNone/>
                <wp:docPr id="311" name="矩形 311"/>
                <wp:cNvGraphicFramePr/>
                <a:graphic xmlns:a="http://schemas.openxmlformats.org/drawingml/2006/main">
                  <a:graphicData uri="http://schemas.microsoft.com/office/word/2010/wordprocessingShape">
                    <wps:wsp>
                      <wps:cNvSpPr/>
                      <wps:spPr>
                        <a:xfrm>
                          <a:off x="0" y="0"/>
                          <a:ext cx="2743200" cy="42203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1E322" id="矩形 311" o:spid="_x0000_s1026" style="position:absolute;left:0;text-align:left;margin-left:88.1pt;margin-top:154.55pt;width:3in;height:33.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" filled="f" strokecolor="#c00000" strokeweight="2.25pt"/>
            </w:pict>
          </mc:Fallback>
        </mc:AlternateContent>
      </w:r>
      <w:r w:rsidR="00296B24">
        <w:rPr>
          <w:noProof/>
        </w:rPr>
        <w:drawing>
          <wp:inline distT="0" distB="0" distL="0" distR="0" wp14:anchorId="50D1C646" wp14:editId="743BAC64">
            <wp:extent cx="3600000" cy="2707200"/>
            <wp:effectExtent l="19050" t="19050" r="19685" b="17145"/>
            <wp:docPr id="265" name="图片 265" descr="C:\Users\swx941157\AppData\Roaming\eSpace_Desktop\UserData\swx941157\imagefiles\7153C280-E5B3-4B96-BA9A-2ADB9609FF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swx941157\AppData\Roaming\eSpace_Desktop\UserData\swx941157\imagefiles\7153C280-E5B3-4B96-BA9A-2ADB9609FF4E.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39142"/>
                    <a:stretch/>
                  </pic:blipFill>
                  <pic:spPr bwMode="auto">
                    <a:xfrm>
                      <a:off x="0" y="0"/>
                      <a:ext cx="3600000" cy="2707200"/>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EB68D20" w14:textId="543A9E94" w:rsidR="00F936EB" w:rsidRPr="00567000" w:rsidRDefault="00F936EB" w:rsidP="00AD092B">
      <w:pPr>
        <w:pStyle w:val="1e"/>
      </w:pPr>
      <w:r>
        <w:tab/>
      </w:r>
    </w:p>
    <w:p w14:paraId="7C50D804" w14:textId="77777777" w:rsidR="00F936EB" w:rsidRDefault="00F936EB" w:rsidP="00210973">
      <w:pPr>
        <w:pStyle w:val="5"/>
        <w:numPr>
          <w:ilvl w:val="4"/>
          <w:numId w:val="5"/>
        </w:numPr>
        <w:ind w:left="0"/>
        <w:rPr>
          <w:rFonts w:ascii="Huawei Sans" w:hAnsi="Huawei Sans" w:cs="Huawei Sans" w:hint="default"/>
        </w:rPr>
      </w:pPr>
      <w:r w:rsidRPr="00525181">
        <w:rPr>
          <w:rFonts w:ascii="Huawei Sans" w:hAnsi="Huawei Sans" w:cs="Huawei Sans" w:hint="default"/>
        </w:rPr>
        <w:t>删除索引</w:t>
      </w:r>
    </w:p>
    <w:p w14:paraId="35F02C4A" w14:textId="0FEB30AA" w:rsidR="0002532C" w:rsidRPr="0002532C" w:rsidRDefault="0002532C" w:rsidP="00AD092B">
      <w:pPr>
        <w:pStyle w:val="1e"/>
      </w:pPr>
      <w:r>
        <w:rPr>
          <w:rFonts w:hint="eastAsia"/>
        </w:rPr>
        <w:t>输入以下语句，删除索引：</w:t>
      </w:r>
    </w:p>
    <w:p w14:paraId="447C1806" w14:textId="3739828A" w:rsidR="00F936EB" w:rsidRPr="00E22C5E" w:rsidRDefault="00F936EB" w:rsidP="0002532C">
      <w:pPr>
        <w:pStyle w:val="afffff2"/>
        <w:rPr>
          <w:b/>
          <w:color w:val="C7000B"/>
        </w:rPr>
      </w:pPr>
      <w:r w:rsidRPr="00E22C5E">
        <w:rPr>
          <w:b/>
          <w:color w:val="C7000B"/>
          <w:lang w:eastAsia="en-US"/>
        </w:rPr>
        <w:t xml:space="preserve">DROP INDEX tpcds_web_returns_p2_index1; </w:t>
      </w:r>
    </w:p>
    <w:p w14:paraId="67B280B5" w14:textId="3451C92A" w:rsidR="00F936EB" w:rsidRPr="00E22C5E" w:rsidRDefault="00F936EB" w:rsidP="0002532C">
      <w:pPr>
        <w:pStyle w:val="afffff2"/>
        <w:rPr>
          <w:b/>
          <w:color w:val="C7000B"/>
          <w:lang w:eastAsia="en-US"/>
        </w:rPr>
      </w:pPr>
      <w:r w:rsidRPr="00E22C5E">
        <w:rPr>
          <w:b/>
          <w:color w:val="C7000B"/>
          <w:lang w:eastAsia="en-US"/>
        </w:rPr>
        <w:t>DROP INDEX tpcds_web_returns_p2_index2;</w:t>
      </w:r>
    </w:p>
    <w:p w14:paraId="672751AA" w14:textId="77777777" w:rsidR="0002532C" w:rsidRDefault="0002532C" w:rsidP="00AD092B">
      <w:pPr>
        <w:pStyle w:val="1e"/>
      </w:pPr>
      <w:r w:rsidRPr="00317431">
        <w:lastRenderedPageBreak/>
        <w:t>截图如下</w:t>
      </w:r>
      <w:r w:rsidRPr="00317431">
        <w:rPr>
          <w:rFonts w:hint="eastAsia"/>
        </w:rPr>
        <w:t>：</w:t>
      </w:r>
    </w:p>
    <w:p w14:paraId="2033751E" w14:textId="3296A999" w:rsidR="00F936EB" w:rsidRDefault="00774D04" w:rsidP="00AD092B">
      <w:pPr>
        <w:pStyle w:val="1e"/>
      </w:pPr>
      <w:r>
        <w:rPr>
          <w:noProof/>
        </w:rPr>
        <w:drawing>
          <wp:inline distT="0" distB="0" distL="0" distR="0" wp14:anchorId="4AAC46C6" wp14:editId="0DE6BA26">
            <wp:extent cx="3009900" cy="2979771"/>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17344" cy="2987141"/>
                    </a:xfrm>
                    <a:prstGeom prst="rect">
                      <a:avLst/>
                    </a:prstGeom>
                  </pic:spPr>
                </pic:pic>
              </a:graphicData>
            </a:graphic>
          </wp:inline>
        </w:drawing>
      </w:r>
    </w:p>
    <w:p w14:paraId="4D1835F6" w14:textId="5FC4007B" w:rsidR="00296B24" w:rsidRDefault="00296B24" w:rsidP="00AD092B">
      <w:pPr>
        <w:pStyle w:val="1e"/>
      </w:pPr>
      <w:r>
        <w:rPr>
          <w:noProof/>
        </w:rPr>
        <w:drawing>
          <wp:inline distT="0" distB="0" distL="0" distR="0" wp14:anchorId="6103DBFC" wp14:editId="5A86939B">
            <wp:extent cx="2160000" cy="2260800"/>
            <wp:effectExtent l="19050" t="19050" r="12065" b="25400"/>
            <wp:docPr id="267" name="图片 267" descr="C:\Users\swx941157\AppData\Roaming\eSpace_Desktop\UserData\swx941157\imagefiles\FC61C69B-EE07-45AB-BBC4-F1F0650C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swx941157\AppData\Roaming\eSpace_Desktop\UserData\swx941157\imagefiles\FC61C69B-EE07-45AB-BBC4-F1F0650C04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000" cy="2260800"/>
                    </a:xfrm>
                    <a:prstGeom prst="rect">
                      <a:avLst/>
                    </a:prstGeom>
                    <a:noFill/>
                    <a:ln w="12700">
                      <a:solidFill>
                        <a:schemeClr val="bg1">
                          <a:lumMod val="85000"/>
                        </a:schemeClr>
                      </a:solidFill>
                    </a:ln>
                  </pic:spPr>
                </pic:pic>
              </a:graphicData>
            </a:graphic>
          </wp:inline>
        </w:drawing>
      </w:r>
    </w:p>
    <w:p w14:paraId="34DAE9AC" w14:textId="77777777" w:rsidR="00296B24" w:rsidRPr="00525181" w:rsidRDefault="00296B24" w:rsidP="00AD092B">
      <w:pPr>
        <w:pStyle w:val="1e"/>
      </w:pPr>
    </w:p>
    <w:p w14:paraId="7120D337" w14:textId="77777777" w:rsidR="00F936EB" w:rsidRPr="00525181" w:rsidRDefault="00F936EB" w:rsidP="002F7F1F">
      <w:pPr>
        <w:pStyle w:val="4"/>
      </w:pPr>
      <w:r w:rsidRPr="00525181">
        <w:t>索引创建举例</w:t>
      </w:r>
    </w:p>
    <w:p w14:paraId="1353E496" w14:textId="4874ADBB" w:rsidR="00F936EB" w:rsidRPr="00525181" w:rsidRDefault="00774D04" w:rsidP="00AD092B">
      <w:pPr>
        <w:pStyle w:val="1e"/>
      </w:pPr>
      <w:r>
        <w:t xml:space="preserve">GaussDB(for </w:t>
      </w:r>
      <w:r w:rsidR="00F936EB" w:rsidRPr="00525181">
        <w:t>openGauss</w:t>
      </w:r>
      <w:r>
        <w:t>)</w:t>
      </w:r>
      <w:r w:rsidR="00F936EB" w:rsidRPr="00525181">
        <w:t>支持</w:t>
      </w:r>
      <w:r w:rsidR="00F936EB" w:rsidRPr="00525181">
        <w:t>4</w:t>
      </w:r>
      <w:r w:rsidR="00F936EB" w:rsidRPr="00525181">
        <w:t>种创建索引的方式：唯一索引、多字段索引、部分索引、表达式索引。</w:t>
      </w:r>
    </w:p>
    <w:p w14:paraId="14750EDC" w14:textId="7E4F927E" w:rsidR="00F936EB" w:rsidRPr="00525181" w:rsidRDefault="0002532C">
      <w:pPr>
        <w:pStyle w:val="30"/>
      </w:pPr>
      <w:r>
        <w:t>输入以下语句</w:t>
      </w:r>
      <w:r>
        <w:rPr>
          <w:rFonts w:hint="eastAsia"/>
        </w:rPr>
        <w:t>，</w:t>
      </w:r>
      <w:r w:rsidR="00F936EB" w:rsidRPr="00525181">
        <w:t>创建一个普通表。</w:t>
      </w:r>
    </w:p>
    <w:p w14:paraId="69C7C285" w14:textId="7D53581B" w:rsidR="00F936EB" w:rsidRPr="00E22C5E" w:rsidRDefault="00F936EB" w:rsidP="0002532C">
      <w:pPr>
        <w:pStyle w:val="afffff2"/>
        <w:rPr>
          <w:b/>
          <w:color w:val="C7000B"/>
          <w:lang w:eastAsia="en-US"/>
        </w:rPr>
      </w:pPr>
      <w:bookmarkStart w:id="50" w:name="_Hlk87890126"/>
      <w:r w:rsidRPr="00E22C5E">
        <w:rPr>
          <w:b/>
          <w:color w:val="C7000B"/>
          <w:lang w:eastAsia="en-US"/>
        </w:rPr>
        <w:t xml:space="preserve">CREATE TABLE </w:t>
      </w:r>
      <w:bookmarkStart w:id="51" w:name="_Hlk87886957"/>
      <w:r w:rsidRPr="00E22C5E">
        <w:rPr>
          <w:b/>
          <w:color w:val="C7000B"/>
          <w:lang w:eastAsia="en-US"/>
        </w:rPr>
        <w:t xml:space="preserve">customer_address_bak </w:t>
      </w:r>
      <w:bookmarkEnd w:id="51"/>
      <w:r w:rsidRPr="00E22C5E">
        <w:rPr>
          <w:b/>
          <w:color w:val="C7000B"/>
          <w:lang w:eastAsia="en-US"/>
        </w:rPr>
        <w:t>AS TABLE web_returns_p2;</w:t>
      </w:r>
      <w:bookmarkEnd w:id="50"/>
      <w:r w:rsidRPr="00E22C5E">
        <w:rPr>
          <w:b/>
          <w:color w:val="C7000B"/>
          <w:lang w:eastAsia="en-US"/>
        </w:rPr>
        <w:t xml:space="preserve"> </w:t>
      </w:r>
    </w:p>
    <w:p w14:paraId="4DB3EC20" w14:textId="1AF11907" w:rsidR="0002532C" w:rsidRPr="0002532C" w:rsidRDefault="0002532C" w:rsidP="00AD092B">
      <w:pPr>
        <w:pStyle w:val="1e"/>
      </w:pPr>
      <w:r w:rsidRPr="0002532C">
        <w:t>截图如下</w:t>
      </w:r>
      <w:r w:rsidR="009D0B52">
        <w:rPr>
          <w:rFonts w:hint="eastAsia"/>
        </w:rPr>
        <w:t>：</w:t>
      </w:r>
    </w:p>
    <w:p w14:paraId="15EF4023" w14:textId="75D735EB" w:rsidR="00296B24" w:rsidRPr="0061737C" w:rsidRDefault="00296B24" w:rsidP="00AD092B">
      <w:pPr>
        <w:pStyle w:val="1e"/>
        <w:rPr>
          <w:shd w:val="pct15" w:color="auto" w:fill="FFFFFF"/>
          <w:lang w:eastAsia="en-US"/>
        </w:rPr>
      </w:pPr>
      <w:r>
        <w:rPr>
          <w:noProof/>
        </w:rPr>
        <w:lastRenderedPageBreak/>
        <w:drawing>
          <wp:inline distT="0" distB="0" distL="0" distR="0" wp14:anchorId="443CB87B" wp14:editId="174DCC7B">
            <wp:extent cx="4320000" cy="2221200"/>
            <wp:effectExtent l="19050" t="19050" r="23495" b="27305"/>
            <wp:docPr id="268" name="图片 268" descr="C:\Users\swx941157\AppData\Roaming\eSpace_Desktop\UserData\swx941157\imagefiles\EC87245D-28C8-409F-B30D-8ABD3B2C0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swx941157\AppData\Roaming\eSpace_Desktop\UserData\swx941157\imagefiles\EC87245D-28C8-409F-B30D-8ABD3B2C069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20000" cy="2221200"/>
                    </a:xfrm>
                    <a:prstGeom prst="rect">
                      <a:avLst/>
                    </a:prstGeom>
                    <a:noFill/>
                    <a:ln w="12700">
                      <a:solidFill>
                        <a:schemeClr val="bg1">
                          <a:lumMod val="85000"/>
                        </a:schemeClr>
                      </a:solidFill>
                    </a:ln>
                  </pic:spPr>
                </pic:pic>
              </a:graphicData>
            </a:graphic>
          </wp:inline>
        </w:drawing>
      </w:r>
    </w:p>
    <w:p w14:paraId="2F7E55CA" w14:textId="77777777" w:rsidR="00F936EB" w:rsidRPr="00525181" w:rsidRDefault="00F936EB">
      <w:pPr>
        <w:pStyle w:val="30"/>
      </w:pPr>
      <w:r w:rsidRPr="00525181">
        <w:t>创建普通索引。</w:t>
      </w:r>
    </w:p>
    <w:p w14:paraId="1CADE852" w14:textId="248F7B52" w:rsidR="00F936EB" w:rsidRPr="00525181" w:rsidRDefault="00F936EB" w:rsidP="00AD092B">
      <w:pPr>
        <w:pStyle w:val="1e"/>
      </w:pPr>
      <w:r w:rsidRPr="00525181">
        <w:t>如果对于</w:t>
      </w:r>
      <w:r w:rsidRPr="00525181">
        <w:t>customer_address_bak</w:t>
      </w:r>
      <w:r w:rsidRPr="00525181">
        <w:t>表，需要经常进行以下查询。</w:t>
      </w:r>
    </w:p>
    <w:p w14:paraId="56B665A2" w14:textId="5D411355" w:rsidR="00F936EB" w:rsidRPr="00E22C5E" w:rsidRDefault="00F936EB" w:rsidP="0002532C">
      <w:pPr>
        <w:pStyle w:val="afffff2"/>
        <w:rPr>
          <w:b/>
          <w:color w:val="C7000B"/>
          <w:lang w:eastAsia="en-US"/>
        </w:rPr>
      </w:pPr>
      <w:r w:rsidRPr="00E22C5E">
        <w:rPr>
          <w:b/>
          <w:color w:val="C7000B"/>
          <w:lang w:eastAsia="en-US"/>
        </w:rPr>
        <w:t>SELECT ca_address_sk FROM customer_address_bak WHERE ca_address_sk=14888;</w:t>
      </w:r>
    </w:p>
    <w:p w14:paraId="23B2BC6B" w14:textId="77777777" w:rsidR="009D0B52" w:rsidRPr="0002532C" w:rsidRDefault="009D0B52" w:rsidP="00AD092B">
      <w:pPr>
        <w:pStyle w:val="1e"/>
      </w:pPr>
      <w:r w:rsidRPr="0002532C">
        <w:t>截图如下</w:t>
      </w:r>
      <w:r>
        <w:rPr>
          <w:rFonts w:hint="eastAsia"/>
        </w:rPr>
        <w:t>：</w:t>
      </w:r>
    </w:p>
    <w:p w14:paraId="7C5069B4" w14:textId="59E08530" w:rsidR="00296B24" w:rsidRPr="0061737C" w:rsidRDefault="00296B24" w:rsidP="00AD092B">
      <w:pPr>
        <w:pStyle w:val="1e"/>
        <w:rPr>
          <w:shd w:val="pct15" w:color="auto" w:fill="FFFFFF"/>
          <w:lang w:eastAsia="en-US"/>
        </w:rPr>
      </w:pPr>
      <w:r>
        <w:rPr>
          <w:noProof/>
        </w:rPr>
        <w:drawing>
          <wp:inline distT="0" distB="0" distL="0" distR="0" wp14:anchorId="1F0EBD05" wp14:editId="6E8F8461">
            <wp:extent cx="4320000" cy="1551600"/>
            <wp:effectExtent l="19050" t="19050" r="23495" b="10795"/>
            <wp:docPr id="269" name="图片 269" descr="C:\Users\swx941157\AppData\Roaming\eSpace_Desktop\UserData\swx941157\imagefiles\27438CE6-32CB-4CA1-966C-35841D86E7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swx941157\AppData\Roaming\eSpace_Desktop\UserData\swx941157\imagefiles\27438CE6-32CB-4CA1-966C-35841D86E7E8.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20000" cy="1551600"/>
                    </a:xfrm>
                    <a:prstGeom prst="rect">
                      <a:avLst/>
                    </a:prstGeom>
                    <a:noFill/>
                    <a:ln w="12700">
                      <a:solidFill>
                        <a:schemeClr val="bg1">
                          <a:lumMod val="85000"/>
                        </a:schemeClr>
                      </a:solidFill>
                    </a:ln>
                  </pic:spPr>
                </pic:pic>
              </a:graphicData>
            </a:graphic>
          </wp:inline>
        </w:drawing>
      </w:r>
    </w:p>
    <w:p w14:paraId="2E65DB82" w14:textId="77777777" w:rsidR="00F936EB" w:rsidRPr="00525181" w:rsidRDefault="00F936EB" w:rsidP="00AD092B">
      <w:pPr>
        <w:pStyle w:val="1e"/>
      </w:pPr>
      <w:r w:rsidRPr="00525181">
        <w:t>使用以下命令创建索引。</w:t>
      </w:r>
    </w:p>
    <w:p w14:paraId="14A2D409" w14:textId="43A2898C" w:rsidR="00F936EB" w:rsidRPr="00E22C5E" w:rsidRDefault="00F936EB" w:rsidP="00580617">
      <w:pPr>
        <w:pStyle w:val="afffff2"/>
        <w:rPr>
          <w:b/>
          <w:color w:val="C7000B"/>
          <w:lang w:eastAsia="en-US"/>
        </w:rPr>
      </w:pPr>
      <w:r w:rsidRPr="00E22C5E">
        <w:rPr>
          <w:b/>
          <w:color w:val="C7000B"/>
          <w:lang w:eastAsia="en-US"/>
        </w:rPr>
        <w:t>CREATE INDEX index_wr_returned_date_sk ON customer_address_bak (ca_address_sk)</w:t>
      </w:r>
      <w:r w:rsidR="00C15A0B">
        <w:rPr>
          <w:b/>
          <w:color w:val="C7000B"/>
          <w:lang w:eastAsia="en-US"/>
        </w:rPr>
        <w:t xml:space="preserve"> </w:t>
      </w:r>
      <w:r w:rsidR="00C15A0B" w:rsidRPr="00C15A0B">
        <w:rPr>
          <w:b/>
          <w:color w:val="C7000B"/>
          <w:lang w:eastAsia="en-US"/>
        </w:rPr>
        <w:t>LOCAL</w:t>
      </w:r>
      <w:r w:rsidRPr="00E22C5E">
        <w:rPr>
          <w:b/>
          <w:color w:val="C7000B"/>
          <w:lang w:eastAsia="en-US"/>
        </w:rPr>
        <w:t xml:space="preserve">; </w:t>
      </w:r>
    </w:p>
    <w:p w14:paraId="1AF329EB" w14:textId="5E701EC5" w:rsidR="009D0B52" w:rsidRPr="009D0B52" w:rsidRDefault="009D0B52" w:rsidP="00AD092B">
      <w:pPr>
        <w:pStyle w:val="1e"/>
      </w:pPr>
      <w:r w:rsidRPr="0002532C">
        <w:t>截图如下</w:t>
      </w:r>
      <w:r>
        <w:rPr>
          <w:rFonts w:hint="eastAsia"/>
        </w:rPr>
        <w:t>：</w:t>
      </w:r>
    </w:p>
    <w:p w14:paraId="03791686" w14:textId="58F52C92" w:rsidR="00296B24" w:rsidRPr="00525181" w:rsidRDefault="00C15A0B" w:rsidP="00AD092B">
      <w:pPr>
        <w:pStyle w:val="1e"/>
      </w:pPr>
      <w:r>
        <w:rPr>
          <w:noProof/>
        </w:rPr>
        <w:drawing>
          <wp:inline distT="0" distB="0" distL="0" distR="0" wp14:anchorId="5402EE0B" wp14:editId="0AE5D9CD">
            <wp:extent cx="3244637" cy="2303585"/>
            <wp:effectExtent l="0" t="0" r="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6894" cy="2319387"/>
                    </a:xfrm>
                    <a:prstGeom prst="rect">
                      <a:avLst/>
                    </a:prstGeom>
                  </pic:spPr>
                </pic:pic>
              </a:graphicData>
            </a:graphic>
          </wp:inline>
        </w:drawing>
      </w:r>
    </w:p>
    <w:p w14:paraId="1AECA69F" w14:textId="77777777" w:rsidR="00F936EB" w:rsidRPr="00525181" w:rsidRDefault="00F936EB">
      <w:pPr>
        <w:pStyle w:val="30"/>
      </w:pPr>
      <w:r w:rsidRPr="00525181">
        <w:lastRenderedPageBreak/>
        <w:t>创建多字段索引</w:t>
      </w:r>
    </w:p>
    <w:p w14:paraId="03C0EC8B" w14:textId="77777777" w:rsidR="00F936EB" w:rsidRPr="00525181" w:rsidRDefault="00F936EB" w:rsidP="00AD092B">
      <w:pPr>
        <w:pStyle w:val="1e"/>
      </w:pPr>
      <w:r w:rsidRPr="00525181">
        <w:t>假如用户需要经常查询表</w:t>
      </w:r>
      <w:r w:rsidRPr="00525181">
        <w:t>tpcds.customer_address_bak</w:t>
      </w:r>
      <w:r w:rsidRPr="00525181">
        <w:t>中</w:t>
      </w:r>
      <w:r w:rsidRPr="00525181">
        <w:t>ca_address_sk</w:t>
      </w:r>
      <w:r w:rsidRPr="00525181">
        <w:t>是</w:t>
      </w:r>
      <w:r w:rsidRPr="00525181">
        <w:t>5050</w:t>
      </w:r>
      <w:r w:rsidRPr="00525181">
        <w:t>，且</w:t>
      </w:r>
      <w:r w:rsidRPr="00525181">
        <w:t>ca_street_number</w:t>
      </w:r>
      <w:r w:rsidRPr="00525181">
        <w:t>小于</w:t>
      </w:r>
      <w:r w:rsidRPr="00525181">
        <w:t>1000</w:t>
      </w:r>
      <w:r w:rsidRPr="00525181">
        <w:t>的记录，使用以下命令进行查询。</w:t>
      </w:r>
    </w:p>
    <w:p w14:paraId="1B3F4E9D" w14:textId="31C209D5" w:rsidR="00F936EB" w:rsidRPr="00E22C5E" w:rsidRDefault="00F936EB" w:rsidP="00284F93">
      <w:pPr>
        <w:pStyle w:val="afffff2"/>
        <w:rPr>
          <w:b/>
          <w:color w:val="C7000B"/>
          <w:lang w:eastAsia="en-US"/>
        </w:rPr>
      </w:pPr>
      <w:r w:rsidRPr="00E22C5E">
        <w:rPr>
          <w:b/>
          <w:color w:val="C7000B"/>
          <w:lang w:eastAsia="en-US"/>
        </w:rPr>
        <w:t>SELECT ca_address_</w:t>
      </w:r>
      <w:proofErr w:type="gramStart"/>
      <w:r w:rsidRPr="00E22C5E">
        <w:rPr>
          <w:b/>
          <w:color w:val="C7000B"/>
          <w:lang w:eastAsia="en-US"/>
        </w:rPr>
        <w:t>sk,ca</w:t>
      </w:r>
      <w:proofErr w:type="gramEnd"/>
      <w:r w:rsidRPr="00E22C5E">
        <w:rPr>
          <w:b/>
          <w:color w:val="C7000B"/>
          <w:lang w:eastAsia="en-US"/>
        </w:rPr>
        <w:t>_address_id FROM customer_address_bak WHERE ca_address_sk = 5050 AND ca_street_number &lt; 1000;</w:t>
      </w:r>
    </w:p>
    <w:p w14:paraId="23E80AA3" w14:textId="37000AAA" w:rsidR="009D0B52" w:rsidRPr="009D0B52" w:rsidRDefault="009D0B52" w:rsidP="00AD092B">
      <w:pPr>
        <w:pStyle w:val="1e"/>
      </w:pPr>
      <w:r w:rsidRPr="009D0B52">
        <w:t>截图如下</w:t>
      </w:r>
      <w:r w:rsidRPr="009D0B52">
        <w:rPr>
          <w:rFonts w:hint="eastAsia"/>
        </w:rPr>
        <w:t>：</w:t>
      </w:r>
    </w:p>
    <w:p w14:paraId="0FA5D1D5" w14:textId="1886217B" w:rsidR="00296B24" w:rsidRPr="0061737C" w:rsidRDefault="00296B24" w:rsidP="00AD092B">
      <w:pPr>
        <w:pStyle w:val="1e"/>
        <w:rPr>
          <w:shd w:val="pct15" w:color="auto" w:fill="FFFFFF"/>
          <w:lang w:eastAsia="en-US"/>
        </w:rPr>
      </w:pPr>
      <w:r>
        <w:rPr>
          <w:noProof/>
        </w:rPr>
        <w:drawing>
          <wp:inline distT="0" distB="0" distL="0" distR="0" wp14:anchorId="00059131" wp14:editId="45755964">
            <wp:extent cx="4320000" cy="1486800"/>
            <wp:effectExtent l="19050" t="19050" r="23495" b="18415"/>
            <wp:docPr id="271" name="图片 271" descr="C:\Users\swx941157\AppData\Roaming\eSpace_Desktop\UserData\swx941157\imagefiles\C8946336-D5B3-4351-BC47-997A3D37C2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swx941157\AppData\Roaming\eSpace_Desktop\UserData\swx941157\imagefiles\C8946336-D5B3-4351-BC47-997A3D37C2B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20000" cy="1486800"/>
                    </a:xfrm>
                    <a:prstGeom prst="rect">
                      <a:avLst/>
                    </a:prstGeom>
                    <a:noFill/>
                    <a:ln w="12700">
                      <a:solidFill>
                        <a:schemeClr val="bg1">
                          <a:lumMod val="85000"/>
                        </a:schemeClr>
                      </a:solidFill>
                    </a:ln>
                  </pic:spPr>
                </pic:pic>
              </a:graphicData>
            </a:graphic>
          </wp:inline>
        </w:drawing>
      </w:r>
    </w:p>
    <w:p w14:paraId="66B7A6C3" w14:textId="77777777" w:rsidR="00F936EB" w:rsidRPr="00525181" w:rsidRDefault="00F936EB" w:rsidP="00AD092B">
      <w:pPr>
        <w:pStyle w:val="1e"/>
      </w:pPr>
      <w:r w:rsidRPr="00525181">
        <w:t>使用以下命令在字段</w:t>
      </w:r>
      <w:r w:rsidRPr="00525181">
        <w:t>ca_address_sk</w:t>
      </w:r>
      <w:r w:rsidRPr="00525181">
        <w:t>和</w:t>
      </w:r>
      <w:r w:rsidRPr="00525181">
        <w:t>ca_street_number</w:t>
      </w:r>
      <w:r w:rsidRPr="00525181">
        <w:t>上定义一个多字段索引。</w:t>
      </w:r>
    </w:p>
    <w:p w14:paraId="2E857CDA" w14:textId="50BBBCA6" w:rsidR="00F936EB" w:rsidRPr="00E22C5E" w:rsidRDefault="00A27171" w:rsidP="00284F93">
      <w:pPr>
        <w:pStyle w:val="afffff2"/>
        <w:rPr>
          <w:b/>
          <w:color w:val="C7000B"/>
          <w:lang w:eastAsia="en-US"/>
        </w:rPr>
      </w:pPr>
      <w:r w:rsidRPr="00A27171">
        <w:rPr>
          <w:b/>
          <w:color w:val="C7000B"/>
          <w:lang w:eastAsia="en-US"/>
        </w:rPr>
        <w:t>CREATE INDEX more_column_index ON customer_address_</w:t>
      </w:r>
      <w:proofErr w:type="gramStart"/>
      <w:r w:rsidRPr="00A27171">
        <w:rPr>
          <w:b/>
          <w:color w:val="C7000B"/>
          <w:lang w:eastAsia="en-US"/>
        </w:rPr>
        <w:t>bak(</w:t>
      </w:r>
      <w:proofErr w:type="gramEnd"/>
      <w:r w:rsidRPr="00A27171">
        <w:rPr>
          <w:b/>
          <w:color w:val="C7000B"/>
          <w:lang w:eastAsia="en-US"/>
        </w:rPr>
        <w:t xml:space="preserve">ca_address_sk ,ca_street_number) LOCAL; </w:t>
      </w:r>
      <w:r w:rsidR="00F936EB" w:rsidRPr="00E22C5E">
        <w:rPr>
          <w:b/>
          <w:color w:val="C7000B"/>
          <w:lang w:eastAsia="en-US"/>
        </w:rPr>
        <w:t xml:space="preserve"> </w:t>
      </w:r>
    </w:p>
    <w:p w14:paraId="5D68759D" w14:textId="2E836D61" w:rsidR="009D0B52" w:rsidRPr="009D0B52" w:rsidRDefault="009D0B52" w:rsidP="00AD092B">
      <w:pPr>
        <w:pStyle w:val="1e"/>
      </w:pPr>
      <w:r w:rsidRPr="009D0B52">
        <w:t>截图如下</w:t>
      </w:r>
      <w:r w:rsidRPr="009D0B52">
        <w:rPr>
          <w:rFonts w:hint="eastAsia"/>
        </w:rPr>
        <w:t>：</w:t>
      </w:r>
    </w:p>
    <w:p w14:paraId="1E739CF1" w14:textId="4D40FD74" w:rsidR="00296B24" w:rsidRPr="0061737C" w:rsidRDefault="00001E62" w:rsidP="00AD092B">
      <w:pPr>
        <w:pStyle w:val="1e"/>
        <w:rPr>
          <w:shd w:val="pct15" w:color="auto" w:fill="FFFFFF"/>
          <w:lang w:eastAsia="en-US"/>
        </w:rPr>
      </w:pPr>
      <w:r>
        <w:rPr>
          <w:noProof/>
        </w:rPr>
        <w:drawing>
          <wp:inline distT="0" distB="0" distL="0" distR="0" wp14:anchorId="1A68537F" wp14:editId="73D1B9E9">
            <wp:extent cx="4128008" cy="2801815"/>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5642" cy="2806996"/>
                    </a:xfrm>
                    <a:prstGeom prst="rect">
                      <a:avLst/>
                    </a:prstGeom>
                  </pic:spPr>
                </pic:pic>
              </a:graphicData>
            </a:graphic>
          </wp:inline>
        </w:drawing>
      </w:r>
    </w:p>
    <w:p w14:paraId="542B7261" w14:textId="77777777" w:rsidR="00F936EB" w:rsidRPr="00525181" w:rsidRDefault="00F936EB">
      <w:pPr>
        <w:pStyle w:val="30"/>
      </w:pPr>
      <w:r w:rsidRPr="00525181">
        <w:t>创建部分索引</w:t>
      </w:r>
    </w:p>
    <w:p w14:paraId="21CFDB3E" w14:textId="77777777" w:rsidR="00F936EB" w:rsidRPr="00525181" w:rsidRDefault="00F936EB" w:rsidP="00AD092B">
      <w:pPr>
        <w:pStyle w:val="1e"/>
      </w:pPr>
      <w:r w:rsidRPr="00525181">
        <w:t>如果只需要查询</w:t>
      </w:r>
      <w:r w:rsidRPr="00525181">
        <w:t>ca_address_sk</w:t>
      </w:r>
      <w:r w:rsidRPr="00525181">
        <w:t>为</w:t>
      </w:r>
      <w:r w:rsidRPr="00525181">
        <w:t>5050</w:t>
      </w:r>
      <w:r w:rsidRPr="00525181">
        <w:t>的记录，可以创建部分索引来提升查询效率。</w:t>
      </w:r>
    </w:p>
    <w:p w14:paraId="3E1A917F" w14:textId="6E5AD4D4" w:rsidR="00F936EB" w:rsidRPr="00E22C5E" w:rsidRDefault="00F936EB" w:rsidP="00284F93">
      <w:pPr>
        <w:pStyle w:val="afffff2"/>
        <w:rPr>
          <w:b/>
          <w:color w:val="C7000B"/>
          <w:lang w:eastAsia="en-US"/>
        </w:rPr>
      </w:pPr>
      <w:r w:rsidRPr="00E22C5E">
        <w:rPr>
          <w:b/>
          <w:color w:val="C7000B"/>
          <w:lang w:eastAsia="en-US"/>
        </w:rPr>
        <w:t xml:space="preserve">CREATE INDEX part_index ON customer_address_bak(ca_address_sk) WHERE ca_address_sk = 5050; </w:t>
      </w:r>
    </w:p>
    <w:p w14:paraId="66638997" w14:textId="31EEEED3" w:rsidR="009D0B52" w:rsidRPr="0061737C" w:rsidRDefault="009D0B52" w:rsidP="00AD092B">
      <w:pPr>
        <w:pStyle w:val="1e"/>
        <w:rPr>
          <w:shd w:val="pct15" w:color="auto" w:fill="FFFFFF"/>
          <w:lang w:eastAsia="en-US"/>
        </w:rPr>
      </w:pPr>
      <w:r w:rsidRPr="009D0B52">
        <w:t>截图如下</w:t>
      </w:r>
      <w:r w:rsidRPr="009D0B52">
        <w:rPr>
          <w:rFonts w:hint="eastAsia"/>
        </w:rPr>
        <w:t>：</w:t>
      </w:r>
    </w:p>
    <w:p w14:paraId="1C4C82EA" w14:textId="0B7A92A4" w:rsidR="00F936EB" w:rsidRPr="00525181" w:rsidRDefault="00296B24" w:rsidP="00AD092B">
      <w:pPr>
        <w:pStyle w:val="1e"/>
      </w:pPr>
      <w:r>
        <w:rPr>
          <w:noProof/>
        </w:rPr>
        <w:lastRenderedPageBreak/>
        <w:drawing>
          <wp:inline distT="0" distB="0" distL="0" distR="0" wp14:anchorId="22B9D192" wp14:editId="4CC3110A">
            <wp:extent cx="4320000" cy="2134800"/>
            <wp:effectExtent l="19050" t="19050" r="23495" b="18415"/>
            <wp:docPr id="273" name="图片 273" descr="C:\Users\swx941157\AppData\Roaming\eSpace_Desktop\UserData\swx941157\imagefiles\9ECFA52B-B74F-4CC6-8585-CE8B39124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swx941157\AppData\Roaming\eSpace_Desktop\UserData\swx941157\imagefiles\9ECFA52B-B74F-4CC6-8585-CE8B3912438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134800"/>
                    </a:xfrm>
                    <a:prstGeom prst="rect">
                      <a:avLst/>
                    </a:prstGeom>
                    <a:noFill/>
                    <a:ln w="12700">
                      <a:solidFill>
                        <a:schemeClr val="bg1">
                          <a:lumMod val="85000"/>
                        </a:schemeClr>
                      </a:solidFill>
                    </a:ln>
                  </pic:spPr>
                </pic:pic>
              </a:graphicData>
            </a:graphic>
          </wp:inline>
        </w:drawing>
      </w:r>
    </w:p>
    <w:p w14:paraId="3E471350" w14:textId="77777777" w:rsidR="00F936EB" w:rsidRPr="00525181" w:rsidRDefault="00F936EB">
      <w:pPr>
        <w:pStyle w:val="30"/>
      </w:pPr>
      <w:r w:rsidRPr="00525181">
        <w:t>创建表达式索引</w:t>
      </w:r>
    </w:p>
    <w:p w14:paraId="47BCC8C4" w14:textId="77777777" w:rsidR="00F936EB" w:rsidRPr="00525181" w:rsidRDefault="00F936EB" w:rsidP="00AD092B">
      <w:pPr>
        <w:pStyle w:val="1e"/>
      </w:pPr>
      <w:r w:rsidRPr="00525181">
        <w:t>假如经常需要查询</w:t>
      </w:r>
      <w:r w:rsidRPr="00525181">
        <w:t>ca_street_number</w:t>
      </w:r>
      <w:r w:rsidRPr="00525181">
        <w:t>小于</w:t>
      </w:r>
      <w:r w:rsidRPr="00525181">
        <w:t>1000</w:t>
      </w:r>
      <w:r w:rsidRPr="00525181">
        <w:t>的信息，执行如下命令进行查询。</w:t>
      </w:r>
    </w:p>
    <w:p w14:paraId="306EE5D7" w14:textId="67723F32" w:rsidR="00F936EB" w:rsidRPr="00E22C5E" w:rsidRDefault="00F936EB" w:rsidP="00284F93">
      <w:pPr>
        <w:pStyle w:val="afffff2"/>
        <w:rPr>
          <w:b/>
          <w:color w:val="C7000B"/>
          <w:lang w:eastAsia="en-US"/>
        </w:rPr>
      </w:pPr>
      <w:r w:rsidRPr="00E22C5E">
        <w:rPr>
          <w:b/>
          <w:color w:val="C7000B"/>
          <w:lang w:eastAsia="en-US"/>
        </w:rPr>
        <w:t>SELECT * FROM customer_address_bak WHERE trunc(ca_street_number) &lt; 1000;</w:t>
      </w:r>
    </w:p>
    <w:p w14:paraId="727183D9" w14:textId="51C24CBD" w:rsidR="009D0B52" w:rsidRPr="00525181" w:rsidRDefault="009D0B52" w:rsidP="00AD092B">
      <w:pPr>
        <w:pStyle w:val="1e"/>
      </w:pPr>
      <w:r w:rsidRPr="009D0B52">
        <w:t>截图如下</w:t>
      </w:r>
      <w:r w:rsidRPr="009D0B52">
        <w:rPr>
          <w:rFonts w:hint="eastAsia"/>
        </w:rPr>
        <w:t>：</w:t>
      </w:r>
    </w:p>
    <w:p w14:paraId="7A31ECAC" w14:textId="54635D8F" w:rsidR="00296B24" w:rsidRDefault="00296B24" w:rsidP="00AD092B">
      <w:pPr>
        <w:pStyle w:val="1e"/>
      </w:pPr>
      <w:r>
        <w:rPr>
          <w:noProof/>
        </w:rPr>
        <w:drawing>
          <wp:inline distT="0" distB="0" distL="0" distR="0" wp14:anchorId="05679127" wp14:editId="78322322">
            <wp:extent cx="5454000" cy="1818000"/>
            <wp:effectExtent l="19050" t="19050" r="13970" b="11430"/>
            <wp:docPr id="274" name="图片 274" descr="C:\Users\swx941157\AppData\Roaming\eSpace_Desktop\UserData\swx941157\imagefiles\originalImgfiles\F13931B0-DD56-4303-8E07-6E27F2C15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swx941157\AppData\Roaming\eSpace_Desktop\UserData\swx941157\imagefiles\originalImgfiles\F13931B0-DD56-4303-8E07-6E27F2C15BC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54000" cy="1818000"/>
                    </a:xfrm>
                    <a:prstGeom prst="rect">
                      <a:avLst/>
                    </a:prstGeom>
                    <a:noFill/>
                    <a:ln w="12700">
                      <a:solidFill>
                        <a:schemeClr val="bg1">
                          <a:lumMod val="85000"/>
                        </a:schemeClr>
                      </a:solidFill>
                    </a:ln>
                  </pic:spPr>
                </pic:pic>
              </a:graphicData>
            </a:graphic>
          </wp:inline>
        </w:drawing>
      </w:r>
    </w:p>
    <w:p w14:paraId="29742C65" w14:textId="77777777" w:rsidR="00F936EB" w:rsidRPr="00525181" w:rsidRDefault="00F936EB" w:rsidP="00AD092B">
      <w:pPr>
        <w:pStyle w:val="1e"/>
      </w:pPr>
      <w:r w:rsidRPr="00525181">
        <w:t>可以为上面的查询创建表达式索引：</w:t>
      </w:r>
    </w:p>
    <w:p w14:paraId="68D7D683" w14:textId="6F7F9E3F" w:rsidR="00F936EB" w:rsidRPr="00E22C5E" w:rsidRDefault="00F936EB" w:rsidP="00284F93">
      <w:pPr>
        <w:pStyle w:val="afffff2"/>
        <w:rPr>
          <w:b/>
          <w:color w:val="C7000B"/>
          <w:lang w:eastAsia="en-US"/>
        </w:rPr>
      </w:pPr>
      <w:r w:rsidRPr="00E22C5E">
        <w:rPr>
          <w:b/>
          <w:color w:val="C7000B"/>
          <w:lang w:eastAsia="en-US"/>
        </w:rPr>
        <w:t>CREATE INDEX para_index ON customer_address_bak (trunc(ca_street_number))</w:t>
      </w:r>
      <w:r w:rsidR="00001E62">
        <w:rPr>
          <w:b/>
          <w:color w:val="C7000B"/>
          <w:lang w:eastAsia="en-US"/>
        </w:rPr>
        <w:t xml:space="preserve"> </w:t>
      </w:r>
      <w:r w:rsidR="00001E62" w:rsidRPr="00001E62">
        <w:rPr>
          <w:b/>
          <w:color w:val="C7000B"/>
          <w:lang w:eastAsia="en-US"/>
        </w:rPr>
        <w:t>LOCAL</w:t>
      </w:r>
      <w:r w:rsidRPr="00E22C5E">
        <w:rPr>
          <w:b/>
          <w:color w:val="C7000B"/>
          <w:lang w:eastAsia="en-US"/>
        </w:rPr>
        <w:t xml:space="preserve">; </w:t>
      </w:r>
    </w:p>
    <w:p w14:paraId="51ABF565" w14:textId="77777777" w:rsidR="009D0B52" w:rsidRPr="00525181" w:rsidRDefault="009D0B52" w:rsidP="00AD092B">
      <w:pPr>
        <w:pStyle w:val="1e"/>
      </w:pPr>
      <w:r w:rsidRPr="009D0B52">
        <w:t>截图如下</w:t>
      </w:r>
      <w:r w:rsidRPr="009D0B52">
        <w:rPr>
          <w:rFonts w:hint="eastAsia"/>
        </w:rPr>
        <w:t>：</w:t>
      </w:r>
    </w:p>
    <w:p w14:paraId="44720F6E" w14:textId="122FC0E1" w:rsidR="00296B24" w:rsidRPr="00525181" w:rsidRDefault="00296B24" w:rsidP="00AD092B">
      <w:pPr>
        <w:pStyle w:val="1e"/>
      </w:pPr>
      <w:r>
        <w:rPr>
          <w:noProof/>
        </w:rPr>
        <w:drawing>
          <wp:inline distT="0" distB="0" distL="0" distR="0" wp14:anchorId="1D6685B0" wp14:editId="41F31FB4">
            <wp:extent cx="3600000" cy="2080800"/>
            <wp:effectExtent l="19050" t="19050" r="19685" b="15240"/>
            <wp:docPr id="275" name="图片 275" descr="C:\Users\swx941157\AppData\Roaming\eSpace_Desktop\UserData\swx941157\imagefiles\D25B55AF-521E-4841-BAD8-A5986B8419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wx941157\AppData\Roaming\eSpace_Desktop\UserData\swx941157\imagefiles\D25B55AF-521E-4841-BAD8-A5986B84191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w="12700">
                      <a:solidFill>
                        <a:schemeClr val="bg1">
                          <a:lumMod val="85000"/>
                        </a:schemeClr>
                      </a:solidFill>
                    </a:ln>
                  </pic:spPr>
                </pic:pic>
              </a:graphicData>
            </a:graphic>
          </wp:inline>
        </w:drawing>
      </w:r>
    </w:p>
    <w:p w14:paraId="1E7B4D4C" w14:textId="337F1616" w:rsidR="00F936EB" w:rsidRPr="00525181" w:rsidRDefault="00F936EB">
      <w:pPr>
        <w:pStyle w:val="30"/>
      </w:pPr>
      <w:r w:rsidRPr="00525181">
        <w:lastRenderedPageBreak/>
        <w:t>删除</w:t>
      </w:r>
      <w:r w:rsidRPr="00525181">
        <w:t>customer_address_bak</w:t>
      </w:r>
      <w:r w:rsidRPr="00525181">
        <w:t>表。</w:t>
      </w:r>
    </w:p>
    <w:p w14:paraId="7B511A32" w14:textId="06D010D8" w:rsidR="00F936EB" w:rsidRPr="00E22C5E" w:rsidRDefault="00F936EB" w:rsidP="00284F93">
      <w:pPr>
        <w:pStyle w:val="afffff2"/>
        <w:rPr>
          <w:b/>
          <w:color w:val="C7000B"/>
          <w:lang w:eastAsia="en-US"/>
        </w:rPr>
      </w:pPr>
      <w:r w:rsidRPr="00E22C5E">
        <w:rPr>
          <w:b/>
          <w:color w:val="C7000B"/>
          <w:lang w:eastAsia="en-US"/>
        </w:rPr>
        <w:t xml:space="preserve">DROP TABLE customer_address_bak; </w:t>
      </w:r>
    </w:p>
    <w:p w14:paraId="130E61B9" w14:textId="77777777" w:rsidR="009D0B52" w:rsidRPr="00525181" w:rsidRDefault="009D0B52" w:rsidP="00AD092B">
      <w:pPr>
        <w:pStyle w:val="1e"/>
      </w:pPr>
      <w:r w:rsidRPr="009D0B52">
        <w:t>截图如下</w:t>
      </w:r>
      <w:r w:rsidRPr="009D0B52">
        <w:rPr>
          <w:rFonts w:hint="eastAsia"/>
        </w:rPr>
        <w:t>：</w:t>
      </w:r>
    </w:p>
    <w:p w14:paraId="1D80DB98" w14:textId="51481A1D" w:rsidR="00F936EB" w:rsidRPr="002D4E31" w:rsidRDefault="00BF45A7" w:rsidP="00AD092B">
      <w:pPr>
        <w:pStyle w:val="1e"/>
      </w:pPr>
      <w:r>
        <w:rPr>
          <w:noProof/>
        </w:rPr>
        <w:drawing>
          <wp:inline distT="0" distB="0" distL="0" distR="0" wp14:anchorId="284E2786" wp14:editId="185B9BF4">
            <wp:extent cx="3640016" cy="2852810"/>
            <wp:effectExtent l="0" t="0" r="0" b="50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4379" cy="2864067"/>
                    </a:xfrm>
                    <a:prstGeom prst="rect">
                      <a:avLst/>
                    </a:prstGeom>
                  </pic:spPr>
                </pic:pic>
              </a:graphicData>
            </a:graphic>
          </wp:inline>
        </w:drawing>
      </w:r>
    </w:p>
    <w:p w14:paraId="3A29E383" w14:textId="67E23C4C" w:rsidR="003F2934" w:rsidRPr="002D4E31" w:rsidRDefault="003F2934" w:rsidP="003F2934">
      <w:pPr>
        <w:pStyle w:val="3"/>
        <w:rPr>
          <w:rFonts w:ascii="Huawei Sans" w:hAnsi="Huawei Sans" w:cs="Huawei Sans"/>
          <w:lang w:eastAsia="en-US"/>
        </w:rPr>
      </w:pPr>
      <w:bookmarkStart w:id="52" w:name="_Toc68264462"/>
      <w:r w:rsidRPr="002D4E31">
        <w:rPr>
          <w:rFonts w:ascii="Huawei Sans" w:hAnsi="Huawei Sans" w:cs="Huawei Sans"/>
          <w:lang w:eastAsia="en-US"/>
        </w:rPr>
        <w:t>创建和管理视图</w:t>
      </w:r>
      <w:bookmarkEnd w:id="52"/>
    </w:p>
    <w:p w14:paraId="2555E3BD" w14:textId="77777777" w:rsidR="0087585F" w:rsidRPr="002D4E31" w:rsidRDefault="0087585F" w:rsidP="00B931ED">
      <w:pPr>
        <w:pStyle w:val="41"/>
        <w:rPr>
          <w:rFonts w:hint="eastAsia"/>
        </w:rPr>
      </w:pPr>
      <w:r w:rsidRPr="002D4E31">
        <w:t>当用户对数据库中的一张或者多张表的某些字段的组合感兴趣，而又不想每次键入这些查询时，用户就可以定义一个视图，以便解决这个问题。</w:t>
      </w:r>
    </w:p>
    <w:p w14:paraId="610F17A1" w14:textId="6B0E9111" w:rsidR="0087585F" w:rsidRDefault="0087585F" w:rsidP="00B931ED">
      <w:pPr>
        <w:pStyle w:val="41"/>
        <w:rPr>
          <w:rFonts w:hint="eastAsia"/>
        </w:rPr>
      </w:pPr>
      <w:r w:rsidRPr="002D4E31">
        <w:t>视图与基本表不同，不是物理上实际存在的，是一个虚表。数据库中仅存放视图的定义，而不存放视图对应的数据，这些数据仍存放在原来的基本表中。</w:t>
      </w:r>
      <w:proofErr w:type="gramStart"/>
      <w:r w:rsidRPr="002D4E31">
        <w:t>若基本</w:t>
      </w:r>
      <w:proofErr w:type="gramEnd"/>
      <w:r w:rsidRPr="002D4E31">
        <w:t>表中的数据发生变化，从视图中查询出的数据也随之改变。从这个意义上讲，视图就像一个窗口，透过它可以看到数据库中用户感兴趣的数据及变化。视图每次被引用的时候都会运行一次。</w:t>
      </w:r>
    </w:p>
    <w:p w14:paraId="4183D924" w14:textId="21ABC0C2" w:rsidR="002D5D15" w:rsidRDefault="002D5D15" w:rsidP="00B931ED">
      <w:pPr>
        <w:pStyle w:val="41"/>
        <w:rPr>
          <w:rFonts w:hint="eastAsia"/>
        </w:rPr>
      </w:pPr>
      <w:r>
        <w:rPr>
          <w:rFonts w:hint="eastAsia"/>
        </w:rPr>
        <w:t>物</w:t>
      </w:r>
      <w:r w:rsidRPr="002D5D15">
        <w:rPr>
          <w:rFonts w:hint="eastAsia"/>
        </w:rPr>
        <w:t>化视图是一种特殊的物理表，物化视图是相对普通视图而言的。普通视图是虚拟表，应用的局限性较大，任何对视图的查询实际上都是转换为对</w:t>
      </w:r>
      <w:r w:rsidRPr="002D5D15">
        <w:t>SQL</w:t>
      </w:r>
      <w:r w:rsidRPr="002D5D15">
        <w:t>语句的查询，性能并没有实际上提高。物化视图实际上就是存储</w:t>
      </w:r>
      <w:r w:rsidRPr="002D5D15">
        <w:t>SQL</w:t>
      </w:r>
      <w:r w:rsidRPr="002D5D15">
        <w:t>执行语句的结果，起到缓存的效果。</w:t>
      </w:r>
    </w:p>
    <w:p w14:paraId="46EA3C09" w14:textId="77777777" w:rsidR="00E40234" w:rsidRPr="00525181" w:rsidRDefault="00E40234" w:rsidP="002F7F1F">
      <w:pPr>
        <w:pStyle w:val="4"/>
      </w:pPr>
      <w:r w:rsidRPr="00525181">
        <w:t>创建视图</w:t>
      </w:r>
    </w:p>
    <w:p w14:paraId="230E0268" w14:textId="77777777" w:rsidR="00E40234" w:rsidRPr="00525181" w:rsidRDefault="00E40234" w:rsidP="00AD092B">
      <w:pPr>
        <w:pStyle w:val="1e"/>
      </w:pPr>
      <w:r>
        <w:t>执行如下命令创建</w:t>
      </w:r>
      <w:r>
        <w:rPr>
          <w:rFonts w:hint="eastAsia"/>
        </w:rPr>
        <w:t>普通</w:t>
      </w:r>
      <w:r w:rsidRPr="00525181">
        <w:t>视图</w:t>
      </w:r>
      <w:r w:rsidRPr="00525181">
        <w:t>MyView</w:t>
      </w:r>
      <w:r w:rsidRPr="00525181">
        <w:t>。</w:t>
      </w:r>
    </w:p>
    <w:p w14:paraId="6B7F2127" w14:textId="3DFA2FC0" w:rsidR="00E40234" w:rsidRPr="00E22C5E" w:rsidRDefault="00E40234" w:rsidP="00E40234">
      <w:pPr>
        <w:pStyle w:val="afffff2"/>
        <w:rPr>
          <w:b/>
          <w:color w:val="C7000B"/>
          <w:lang w:eastAsia="en-US"/>
        </w:rPr>
      </w:pPr>
      <w:r w:rsidRPr="00E22C5E">
        <w:rPr>
          <w:b/>
          <w:color w:val="C7000B"/>
          <w:lang w:eastAsia="en-US"/>
        </w:rPr>
        <w:t xml:space="preserve">CREATE OR REPLACE VIEW MyView AS SELECT * FROM web_returns_p2 WHERE trunc(ca_address_sk) &gt; 10000; </w:t>
      </w:r>
    </w:p>
    <w:p w14:paraId="1F45D775" w14:textId="3CA582E4" w:rsidR="00E40234" w:rsidRPr="00E40234" w:rsidRDefault="00E40234" w:rsidP="00AD092B">
      <w:pPr>
        <w:pStyle w:val="1e"/>
      </w:pPr>
      <w:r w:rsidRPr="00E40234">
        <w:t>截图如下</w:t>
      </w:r>
      <w:r w:rsidRPr="00E40234">
        <w:rPr>
          <w:rFonts w:hint="eastAsia"/>
        </w:rPr>
        <w:t>：</w:t>
      </w:r>
    </w:p>
    <w:p w14:paraId="349B3A8C" w14:textId="49902F36" w:rsidR="00E40234" w:rsidRPr="0061737C" w:rsidRDefault="004F3E41" w:rsidP="00AD092B">
      <w:pPr>
        <w:pStyle w:val="1e"/>
        <w:rPr>
          <w:shd w:val="pct15" w:color="auto" w:fill="FFFFFF"/>
          <w:lang w:eastAsia="en-US"/>
        </w:rPr>
      </w:pPr>
      <w:r>
        <w:rPr>
          <w:noProof/>
        </w:rPr>
        <w:lastRenderedPageBreak/>
        <w:drawing>
          <wp:inline distT="0" distB="0" distL="0" distR="0" wp14:anchorId="2BB93158" wp14:editId="04303797">
            <wp:extent cx="3600000" cy="1666800"/>
            <wp:effectExtent l="19050" t="19050" r="19685" b="10160"/>
            <wp:docPr id="9" name="图片 9" descr="C:\Users\swx941157\AppData\Roaming\eSpace_Desktop\UserData\swx941157\imagefiles\46EF8A56-F528-4019-B8D5-4E97F56AE9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x941157\AppData\Roaming\eSpace_Desktop\UserData\swx941157\imagefiles\46EF8A56-F528-4019-B8D5-4E97F56AE9E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00000" cy="1666800"/>
                    </a:xfrm>
                    <a:prstGeom prst="rect">
                      <a:avLst/>
                    </a:prstGeom>
                    <a:noFill/>
                    <a:ln w="12700">
                      <a:solidFill>
                        <a:schemeClr val="bg1">
                          <a:lumMod val="85000"/>
                        </a:schemeClr>
                      </a:solidFill>
                    </a:ln>
                  </pic:spPr>
                </pic:pic>
              </a:graphicData>
            </a:graphic>
          </wp:inline>
        </w:drawing>
      </w:r>
    </w:p>
    <w:p w14:paraId="19F2E025" w14:textId="77777777" w:rsidR="00E40234" w:rsidRPr="00525181" w:rsidRDefault="00E40234" w:rsidP="00AD092B">
      <w:pPr>
        <w:pStyle w:val="1e"/>
      </w:pPr>
      <w:r>
        <w:t>执行如下命令创建</w:t>
      </w:r>
      <w:r>
        <w:rPr>
          <w:rFonts w:hint="eastAsia"/>
        </w:rPr>
        <w:t>物化</w:t>
      </w:r>
      <w:r w:rsidRPr="00525181">
        <w:t>视图</w:t>
      </w:r>
      <w:r>
        <w:t>MV_</w:t>
      </w:r>
      <w:r w:rsidRPr="00525181">
        <w:t>MyView</w:t>
      </w:r>
      <w:r w:rsidRPr="00525181">
        <w:t>。</w:t>
      </w:r>
    </w:p>
    <w:p w14:paraId="158DBCAB" w14:textId="38383378" w:rsidR="00E40234" w:rsidRPr="00E22C5E" w:rsidRDefault="00E40234" w:rsidP="00E40234">
      <w:pPr>
        <w:pStyle w:val="afffff2"/>
        <w:rPr>
          <w:b/>
          <w:color w:val="C7000B"/>
          <w:lang w:eastAsia="en-US"/>
        </w:rPr>
      </w:pPr>
      <w:r w:rsidRPr="00E22C5E">
        <w:rPr>
          <w:b/>
          <w:color w:val="C7000B"/>
          <w:lang w:eastAsia="en-US"/>
        </w:rPr>
        <w:t>CREATE MATERIALIZED VIEW MV_MyView AS SELECT * FROM web_returns_p2 WHERE trunc(ca_address_sk) &gt; 5000;</w:t>
      </w:r>
    </w:p>
    <w:p w14:paraId="430B1716" w14:textId="77777777" w:rsidR="00E40234" w:rsidRPr="00E40234" w:rsidRDefault="00E40234" w:rsidP="00AD092B">
      <w:pPr>
        <w:pStyle w:val="1e"/>
      </w:pPr>
      <w:r w:rsidRPr="00E40234">
        <w:t>截图如下</w:t>
      </w:r>
      <w:r w:rsidRPr="00E40234">
        <w:rPr>
          <w:rFonts w:hint="eastAsia"/>
        </w:rPr>
        <w:t>：</w:t>
      </w:r>
    </w:p>
    <w:p w14:paraId="5348CE73" w14:textId="4F503896" w:rsidR="00E40234" w:rsidRDefault="004F3E41" w:rsidP="00AD092B">
      <w:pPr>
        <w:pStyle w:val="1e"/>
      </w:pPr>
      <w:r>
        <w:rPr>
          <w:noProof/>
        </w:rPr>
        <w:drawing>
          <wp:inline distT="0" distB="0" distL="0" distR="0" wp14:anchorId="5FF68E14" wp14:editId="48D148F6">
            <wp:extent cx="3600000" cy="1857600"/>
            <wp:effectExtent l="19050" t="19050" r="19685" b="28575"/>
            <wp:docPr id="11" name="图片 11" descr="C:\Users\swx941157\AppData\Roaming\eSpace_Desktop\UserData\swx941157\imagefiles\409C5DEA-009F-4B63-B748-3DA850C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x941157\AppData\Roaming\eSpace_Desktop\UserData\swx941157\imagefiles\409C5DEA-009F-4B63-B748-3DA850C0DBC5.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00000" cy="1857600"/>
                    </a:xfrm>
                    <a:prstGeom prst="rect">
                      <a:avLst/>
                    </a:prstGeom>
                    <a:noFill/>
                    <a:ln w="12700">
                      <a:solidFill>
                        <a:schemeClr val="bg1">
                          <a:lumMod val="85000"/>
                        </a:schemeClr>
                      </a:solidFill>
                    </a:ln>
                  </pic:spPr>
                </pic:pic>
              </a:graphicData>
            </a:graphic>
          </wp:inline>
        </w:drawing>
      </w:r>
    </w:p>
    <w:p w14:paraId="35055D59" w14:textId="57E54DA0" w:rsidR="00982364" w:rsidRDefault="00982364" w:rsidP="00AD092B">
      <w:pPr>
        <w:pStyle w:val="1e"/>
      </w:pPr>
      <w:r>
        <w:t>注</w:t>
      </w:r>
      <w:r>
        <w:rPr>
          <w:rFonts w:hint="eastAsia"/>
        </w:rPr>
        <w:t>：</w:t>
      </w:r>
    </w:p>
    <w:p w14:paraId="7BE108FA" w14:textId="77777777" w:rsidR="00E40234" w:rsidRDefault="00E40234" w:rsidP="00B931ED">
      <w:pPr>
        <w:pStyle w:val="41"/>
        <w:rPr>
          <w:rFonts w:hint="eastAsia"/>
        </w:rPr>
      </w:pPr>
      <w:r w:rsidRPr="009733A9">
        <w:t>物化视图使用场景：报表统计、大表统计等，定期固化数据快照，避免对多表重复</w:t>
      </w:r>
      <w:proofErr w:type="gramStart"/>
      <w:r w:rsidRPr="009733A9">
        <w:t>跑相同</w:t>
      </w:r>
      <w:proofErr w:type="gramEnd"/>
      <w:r w:rsidRPr="009733A9">
        <w:t>的查询。</w:t>
      </w:r>
    </w:p>
    <w:p w14:paraId="03224ED8" w14:textId="77777777" w:rsidR="00E40234" w:rsidRPr="009733A9" w:rsidRDefault="00E40234" w:rsidP="00B931ED">
      <w:pPr>
        <w:pStyle w:val="41"/>
        <w:rPr>
          <w:rFonts w:hint="eastAsia"/>
        </w:rPr>
      </w:pPr>
      <w:r w:rsidRPr="009733A9">
        <w:t>物化视图使用注意事项：</w:t>
      </w:r>
      <w:r w:rsidRPr="009733A9">
        <w:br/>
      </w:r>
      <w:r w:rsidRPr="009733A9">
        <w:t>不可以在临时表或全局临时表上创建。</w:t>
      </w:r>
      <w:r w:rsidRPr="009733A9">
        <w:br/>
      </w:r>
      <w:r w:rsidRPr="009733A9">
        <w:t>当基表数据发生变化时，需要使用刷新命令保持物化视图与基表同步。</w:t>
      </w:r>
    </w:p>
    <w:p w14:paraId="563756DC" w14:textId="77777777" w:rsidR="00E40234" w:rsidRPr="00525181" w:rsidRDefault="00E40234" w:rsidP="002F7F1F">
      <w:pPr>
        <w:pStyle w:val="4"/>
      </w:pPr>
      <w:r w:rsidRPr="00525181">
        <w:t>管理视图</w:t>
      </w:r>
    </w:p>
    <w:p w14:paraId="240C1E14" w14:textId="77777777" w:rsidR="00E40234" w:rsidRPr="00525181" w:rsidRDefault="00E40234" w:rsidP="00E40234">
      <w:pPr>
        <w:pStyle w:val="5"/>
        <w:numPr>
          <w:ilvl w:val="4"/>
          <w:numId w:val="5"/>
        </w:numPr>
        <w:ind w:left="0"/>
        <w:rPr>
          <w:rFonts w:ascii="Huawei Sans" w:hAnsi="Huawei Sans" w:cs="Huawei Sans" w:hint="default"/>
        </w:rPr>
      </w:pPr>
      <w:r w:rsidRPr="00525181">
        <w:rPr>
          <w:rFonts w:ascii="Huawei Sans" w:hAnsi="Huawei Sans" w:cs="Huawei Sans" w:hint="default"/>
        </w:rPr>
        <w:t>查询</w:t>
      </w:r>
      <w:r>
        <w:t>普通</w:t>
      </w:r>
      <w:r w:rsidRPr="00525181">
        <w:rPr>
          <w:rFonts w:ascii="Huawei Sans" w:hAnsi="Huawei Sans" w:cs="Huawei Sans" w:hint="default"/>
        </w:rPr>
        <w:t>视图</w:t>
      </w:r>
    </w:p>
    <w:p w14:paraId="7FEA9BCF" w14:textId="77777777" w:rsidR="00E40234" w:rsidRPr="00525181" w:rsidRDefault="00E40234" w:rsidP="00AD092B">
      <w:pPr>
        <w:pStyle w:val="1e"/>
      </w:pPr>
      <w:r w:rsidRPr="00525181">
        <w:t>执行如下命令查询</w:t>
      </w:r>
      <w:r w:rsidRPr="00525181">
        <w:t>MyView</w:t>
      </w:r>
      <w:r w:rsidRPr="00525181">
        <w:t>视图。</w:t>
      </w:r>
    </w:p>
    <w:p w14:paraId="66685D64" w14:textId="12DFCB9E" w:rsidR="00E40234" w:rsidRPr="00E22C5E" w:rsidRDefault="00E40234" w:rsidP="00982364">
      <w:pPr>
        <w:pStyle w:val="afffff2"/>
        <w:rPr>
          <w:b/>
          <w:color w:val="C7000B"/>
          <w:lang w:eastAsia="en-US"/>
        </w:rPr>
      </w:pPr>
      <w:r w:rsidRPr="00E22C5E">
        <w:rPr>
          <w:b/>
          <w:color w:val="C7000B"/>
          <w:lang w:eastAsia="en-US"/>
        </w:rPr>
        <w:t>SELECT * FROM MyView;</w:t>
      </w:r>
    </w:p>
    <w:p w14:paraId="4E31918F" w14:textId="77777777" w:rsidR="00982364" w:rsidRPr="00E40234" w:rsidRDefault="00982364" w:rsidP="00AD092B">
      <w:pPr>
        <w:pStyle w:val="1e"/>
      </w:pPr>
      <w:r w:rsidRPr="00E40234">
        <w:t>截图如下</w:t>
      </w:r>
      <w:r w:rsidRPr="00E40234">
        <w:rPr>
          <w:rFonts w:hint="eastAsia"/>
        </w:rPr>
        <w:t>：</w:t>
      </w:r>
    </w:p>
    <w:p w14:paraId="2E9333BB" w14:textId="31529EA2" w:rsidR="00982364" w:rsidRPr="0061737C" w:rsidRDefault="004F3E41" w:rsidP="00AD092B">
      <w:pPr>
        <w:pStyle w:val="1e"/>
        <w:rPr>
          <w:shd w:val="pct15" w:color="auto" w:fill="FFFFFF"/>
          <w:lang w:eastAsia="en-US"/>
        </w:rPr>
      </w:pPr>
      <w:r>
        <w:rPr>
          <w:noProof/>
        </w:rPr>
        <w:lastRenderedPageBreak/>
        <w:drawing>
          <wp:inline distT="0" distB="0" distL="0" distR="0" wp14:anchorId="3AFDFDFC" wp14:editId="28F18417">
            <wp:extent cx="5454000" cy="1411200"/>
            <wp:effectExtent l="19050" t="19050" r="13970" b="17780"/>
            <wp:docPr id="15" name="图片 15" descr="C:\Users\swx941157\AppData\Roaming\eSpace_Desktop\UserData\swx941157\imagefiles\originalImgfiles\3400FD84-E2B9-4776-8EA3-C19F5C7F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originalImgfiles\3400FD84-E2B9-4776-8EA3-C19F5C7FE61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54000" cy="1411200"/>
                    </a:xfrm>
                    <a:prstGeom prst="rect">
                      <a:avLst/>
                    </a:prstGeom>
                    <a:noFill/>
                    <a:ln w="12700">
                      <a:solidFill>
                        <a:schemeClr val="bg1">
                          <a:lumMod val="85000"/>
                        </a:schemeClr>
                      </a:solidFill>
                    </a:ln>
                  </pic:spPr>
                </pic:pic>
              </a:graphicData>
            </a:graphic>
          </wp:inline>
        </w:drawing>
      </w:r>
    </w:p>
    <w:p w14:paraId="4CD3B5A5" w14:textId="78A435C8" w:rsidR="00E40234" w:rsidRPr="00525181" w:rsidRDefault="00E40234" w:rsidP="00E40234">
      <w:pPr>
        <w:pStyle w:val="5"/>
        <w:numPr>
          <w:ilvl w:val="4"/>
          <w:numId w:val="5"/>
        </w:numPr>
        <w:ind w:left="0"/>
        <w:rPr>
          <w:rFonts w:ascii="Huawei Sans" w:hAnsi="Huawei Sans" w:cs="Huawei Sans" w:hint="default"/>
        </w:rPr>
      </w:pPr>
      <w:r w:rsidRPr="00525181">
        <w:rPr>
          <w:rFonts w:ascii="Huawei Sans" w:hAnsi="Huawei Sans" w:cs="Huawei Sans" w:hint="default"/>
        </w:rPr>
        <w:t>查看</w:t>
      </w:r>
      <w:r>
        <w:t>普通</w:t>
      </w:r>
      <w:r w:rsidR="001C3827">
        <w:rPr>
          <w:rFonts w:ascii="Huawei Sans" w:hAnsi="Huawei Sans" w:cs="Huawei Sans" w:hint="default"/>
        </w:rPr>
        <w:t>视图</w:t>
      </w:r>
      <w:r w:rsidRPr="00525181">
        <w:rPr>
          <w:rFonts w:ascii="Huawei Sans" w:hAnsi="Huawei Sans" w:cs="Huawei Sans" w:hint="default"/>
        </w:rPr>
        <w:t>的具体信息</w:t>
      </w:r>
    </w:p>
    <w:p w14:paraId="70EC5F7E" w14:textId="5AA85D40" w:rsidR="00E40234" w:rsidRDefault="001C3827">
      <w:pPr>
        <w:pStyle w:val="30"/>
      </w:pPr>
      <w:r>
        <w:rPr>
          <w:rFonts w:hint="eastAsia"/>
        </w:rPr>
        <w:t>切换</w:t>
      </w:r>
      <w:r>
        <w:t>到</w:t>
      </w:r>
      <w:r w:rsidR="007374D8">
        <w:rPr>
          <w:rFonts w:hint="eastAsia"/>
        </w:rPr>
        <w:t>“库管理</w:t>
      </w:r>
      <w:r w:rsidR="007374D8">
        <w:t xml:space="preserve"> </w:t>
      </w:r>
      <w:r w:rsidR="007374D8">
        <w:rPr>
          <w:rFonts w:hint="eastAsia"/>
        </w:rPr>
        <w:t>-</w:t>
      </w:r>
      <w:r w:rsidR="007374D8">
        <w:t xml:space="preserve">&gt; </w:t>
      </w:r>
      <w:r w:rsidR="007374D8">
        <w:t>对象列表</w:t>
      </w:r>
      <w:r w:rsidR="007374D8">
        <w:rPr>
          <w:rFonts w:hint="eastAsia"/>
        </w:rPr>
        <w:t>”</w:t>
      </w:r>
      <w:r>
        <w:rPr>
          <w:rFonts w:hint="eastAsia"/>
        </w:rPr>
        <w:t>，</w:t>
      </w:r>
      <w:r w:rsidR="00BC22E4">
        <w:t>单击</w:t>
      </w:r>
      <w:r w:rsidR="007374D8">
        <w:rPr>
          <w:rFonts w:hint="eastAsia"/>
        </w:rPr>
        <w:t>“视图”</w:t>
      </w:r>
      <w:r>
        <w:rPr>
          <w:rFonts w:hint="eastAsia"/>
        </w:rPr>
        <w:t>，查看视图列表</w:t>
      </w:r>
      <w:r w:rsidR="006C6150">
        <w:rPr>
          <w:rFonts w:hint="eastAsia"/>
        </w:rPr>
        <w:t>，选中</w:t>
      </w:r>
      <w:r w:rsidR="006C6150">
        <w:rPr>
          <w:rFonts w:hint="eastAsia"/>
        </w:rPr>
        <w:t xml:space="preserve"> myview</w:t>
      </w:r>
      <w:r w:rsidR="006C6150">
        <w:t xml:space="preserve"> </w:t>
      </w:r>
      <w:r w:rsidR="006C6150">
        <w:t>视图的操作</w:t>
      </w:r>
      <w:r w:rsidR="006C6150">
        <w:rPr>
          <w:rFonts w:hint="eastAsia"/>
        </w:rPr>
        <w:t>，</w:t>
      </w:r>
      <w:r w:rsidR="00BC22E4">
        <w:t>单击</w:t>
      </w:r>
      <w:r w:rsidR="00B2670B">
        <w:rPr>
          <w:rFonts w:hint="eastAsia"/>
        </w:rPr>
        <w:t>“</w:t>
      </w:r>
      <w:r w:rsidR="00B2670B">
        <w:t>查看视图详情</w:t>
      </w:r>
      <w:r w:rsidR="00B2670B">
        <w:rPr>
          <w:rFonts w:hint="eastAsia"/>
        </w:rPr>
        <w:t>”</w:t>
      </w:r>
      <w:r>
        <w:rPr>
          <w:rFonts w:hint="eastAsia"/>
        </w:rPr>
        <w:t>：</w:t>
      </w:r>
    </w:p>
    <w:p w14:paraId="17A378B4" w14:textId="080E51EC" w:rsidR="001C3827" w:rsidRDefault="00B2670B" w:rsidP="00AD092B">
      <w:pPr>
        <w:pStyle w:val="1e"/>
      </w:pPr>
      <w:r>
        <w:rPr>
          <w:noProof/>
        </w:rPr>
        <mc:AlternateContent>
          <mc:Choice Requires="wps">
            <w:drawing>
              <wp:anchor distT="0" distB="0" distL="114300" distR="114300" simplePos="0" relativeHeight="251917312" behindDoc="0" locked="0" layoutInCell="1" allowOverlap="1" wp14:anchorId="155B8F15" wp14:editId="4D7C5867">
                <wp:simplePos x="0" y="0"/>
                <wp:positionH relativeFrom="column">
                  <wp:posOffset>4729040</wp:posOffset>
                </wp:positionH>
                <wp:positionV relativeFrom="paragraph">
                  <wp:posOffset>1021324</wp:posOffset>
                </wp:positionV>
                <wp:extent cx="103301" cy="279293"/>
                <wp:effectExtent l="19050" t="19050" r="68580" b="45085"/>
                <wp:wrapNone/>
                <wp:docPr id="45" name="直接箭头连接符 45"/>
                <wp:cNvGraphicFramePr/>
                <a:graphic xmlns:a="http://schemas.openxmlformats.org/drawingml/2006/main">
                  <a:graphicData uri="http://schemas.microsoft.com/office/word/2010/wordprocessingShape">
                    <wps:wsp>
                      <wps:cNvCnPr/>
                      <wps:spPr>
                        <a:xfrm>
                          <a:off x="0" y="0"/>
                          <a:ext cx="103301" cy="27929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3CA29E" id="_x0000_t32" coordsize="21600,21600" o:spt="32" o:oned="t" path="m,l21600,21600e" filled="f">
                <v:path arrowok="t" fillok="f" o:connecttype="none"/>
                <o:lock v:ext="edit" shapetype="t"/>
              </v:shapetype>
              <v:shape id="直接箭头连接符 45" o:spid="_x0000_s1026" type="#_x0000_t32" style="position:absolute;left:0;text-align:left;margin-left:372.35pt;margin-top:80.4pt;width:8.15pt;height:2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" strokecolor="#c7000b" strokeweight="2.25pt">
                <v:stroke endarrow="block"/>
              </v:shape>
            </w:pict>
          </mc:Fallback>
        </mc:AlternateContent>
      </w:r>
      <w:r w:rsidR="007374D8">
        <w:rPr>
          <w:noProof/>
        </w:rPr>
        <mc:AlternateContent>
          <mc:Choice Requires="wps">
            <w:drawing>
              <wp:anchor distT="0" distB="0" distL="114300" distR="114300" simplePos="0" relativeHeight="252012544" behindDoc="0" locked="0" layoutInCell="1" allowOverlap="1" wp14:anchorId="36C60DAF" wp14:editId="5B812D5C">
                <wp:simplePos x="0" y="0"/>
                <wp:positionH relativeFrom="column">
                  <wp:posOffset>1489710</wp:posOffset>
                </wp:positionH>
                <wp:positionV relativeFrom="paragraph">
                  <wp:posOffset>921776</wp:posOffset>
                </wp:positionV>
                <wp:extent cx="996462" cy="178777"/>
                <wp:effectExtent l="19050" t="19050" r="13335" b="12065"/>
                <wp:wrapNone/>
                <wp:docPr id="333" name="矩形 333"/>
                <wp:cNvGraphicFramePr/>
                <a:graphic xmlns:a="http://schemas.openxmlformats.org/drawingml/2006/main">
                  <a:graphicData uri="http://schemas.microsoft.com/office/word/2010/wordprocessingShape">
                    <wps:wsp>
                      <wps:cNvSpPr/>
                      <wps:spPr>
                        <a:xfrm>
                          <a:off x="0" y="0"/>
                          <a:ext cx="996462" cy="1787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D36AE" id="矩形 333" o:spid="_x0000_s1026" style="position:absolute;left:0;text-align:left;margin-left:117.3pt;margin-top:72.6pt;width:78.45pt;height:14.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" filled="f" strokecolor="#c7000b" strokeweight="2.25pt"/>
            </w:pict>
          </mc:Fallback>
        </mc:AlternateContent>
      </w:r>
      <w:r w:rsidR="001B6667">
        <w:rPr>
          <w:noProof/>
        </w:rPr>
        <mc:AlternateContent>
          <mc:Choice Requires="wps">
            <w:drawing>
              <wp:anchor distT="0" distB="0" distL="114300" distR="114300" simplePos="0" relativeHeight="251927552" behindDoc="0" locked="0" layoutInCell="1" allowOverlap="1" wp14:anchorId="3F20A52C" wp14:editId="7597CC22">
                <wp:simplePos x="0" y="0"/>
                <wp:positionH relativeFrom="column">
                  <wp:posOffset>736922</wp:posOffset>
                </wp:positionH>
                <wp:positionV relativeFrom="paragraph">
                  <wp:posOffset>1105381</wp:posOffset>
                </wp:positionV>
                <wp:extent cx="396910" cy="187471"/>
                <wp:effectExtent l="19050" t="19050" r="22225" b="22225"/>
                <wp:wrapNone/>
                <wp:docPr id="51" name="矩形 51"/>
                <wp:cNvGraphicFramePr/>
                <a:graphic xmlns:a="http://schemas.openxmlformats.org/drawingml/2006/main">
                  <a:graphicData uri="http://schemas.microsoft.com/office/word/2010/wordprocessingShape">
                    <wps:wsp>
                      <wps:cNvSpPr/>
                      <wps:spPr>
                        <a:xfrm>
                          <a:off x="0" y="0"/>
                          <a:ext cx="396910" cy="1874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B3325C" id="矩形 51" o:spid="_x0000_s1026" style="position:absolute;left:0;text-align:left;margin-left:58.05pt;margin-top:87.05pt;width:31.25pt;height:14.7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" filled="f" strokecolor="#c7000b" strokeweight="2.25pt"/>
            </w:pict>
          </mc:Fallback>
        </mc:AlternateContent>
      </w:r>
      <w:r w:rsidR="001B6667">
        <w:rPr>
          <w:noProof/>
        </w:rPr>
        <mc:AlternateContent>
          <mc:Choice Requires="wps">
            <w:drawing>
              <wp:anchor distT="0" distB="0" distL="114300" distR="114300" simplePos="0" relativeHeight="251913216" behindDoc="0" locked="0" layoutInCell="1" allowOverlap="1" wp14:anchorId="6B117F7E" wp14:editId="4965D3D6">
                <wp:simplePos x="0" y="0"/>
                <wp:positionH relativeFrom="column">
                  <wp:posOffset>1304653</wp:posOffset>
                </wp:positionH>
                <wp:positionV relativeFrom="paragraph">
                  <wp:posOffset>311562</wp:posOffset>
                </wp:positionV>
                <wp:extent cx="103301" cy="211015"/>
                <wp:effectExtent l="19050" t="19050" r="68580" b="55880"/>
                <wp:wrapNone/>
                <wp:docPr id="43" name="直接箭头连接符 43"/>
                <wp:cNvGraphicFramePr/>
                <a:graphic xmlns:a="http://schemas.openxmlformats.org/drawingml/2006/main">
                  <a:graphicData uri="http://schemas.microsoft.com/office/word/2010/wordprocessingShape">
                    <wps:wsp>
                      <wps:cNvCnPr/>
                      <wps:spPr>
                        <a:xfrm>
                          <a:off x="0" y="0"/>
                          <a:ext cx="103301" cy="21101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0D424B5" id="直接箭头连接符 43" o:spid="_x0000_s1026" type="#_x0000_t32" style="position:absolute;left:0;text-align:left;margin-left:102.75pt;margin-top:24.55pt;width:8.15pt;height:16.6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" strokecolor="#c7000b" strokeweight="2.25pt">
                <v:stroke endarrow="block"/>
              </v:shape>
            </w:pict>
          </mc:Fallback>
        </mc:AlternateContent>
      </w:r>
      <w:r w:rsidR="001B6667">
        <w:rPr>
          <w:noProof/>
        </w:rPr>
        <mc:AlternateContent>
          <mc:Choice Requires="wps">
            <w:drawing>
              <wp:anchor distT="0" distB="0" distL="114300" distR="114300" simplePos="0" relativeHeight="251912192" behindDoc="0" locked="0" layoutInCell="1" allowOverlap="1" wp14:anchorId="7CC2A80A" wp14:editId="153FBDEC">
                <wp:simplePos x="0" y="0"/>
                <wp:positionH relativeFrom="column">
                  <wp:posOffset>958731</wp:posOffset>
                </wp:positionH>
                <wp:positionV relativeFrom="paragraph">
                  <wp:posOffset>64714</wp:posOffset>
                </wp:positionV>
                <wp:extent cx="757537" cy="187471"/>
                <wp:effectExtent l="19050" t="19050" r="24130" b="22225"/>
                <wp:wrapNone/>
                <wp:docPr id="42" name="矩形 42"/>
                <wp:cNvGraphicFramePr/>
                <a:graphic xmlns:a="http://schemas.openxmlformats.org/drawingml/2006/main">
                  <a:graphicData uri="http://schemas.microsoft.com/office/word/2010/wordprocessingShape">
                    <wps:wsp>
                      <wps:cNvSpPr/>
                      <wps:spPr>
                        <a:xfrm>
                          <a:off x="0" y="0"/>
                          <a:ext cx="757537" cy="1874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D6FDB" id="矩形 42" o:spid="_x0000_s1026" style="position:absolute;left:0;text-align:left;margin-left:75.5pt;margin-top:5.1pt;width:59.65pt;height:14.7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" filled="f" strokecolor="#c7000b" strokeweight="2.25pt"/>
            </w:pict>
          </mc:Fallback>
        </mc:AlternateContent>
      </w:r>
      <w:r w:rsidR="006C6150">
        <w:rPr>
          <w:noProof/>
        </w:rPr>
        <w:drawing>
          <wp:inline distT="0" distB="0" distL="0" distR="0" wp14:anchorId="7EFBB8DA" wp14:editId="464E7518">
            <wp:extent cx="4320000" cy="1731600"/>
            <wp:effectExtent l="19050" t="19050" r="23495" b="21590"/>
            <wp:docPr id="16" name="图片 16" descr="C:\Users\swx941157\AppData\Roaming\eSpace_Desktop\UserData\swx941157\imagefiles\45F36FB2-9CC9-43E2-BABD-36D78980C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x941157\AppData\Roaming\eSpace_Desktop\UserData\swx941157\imagefiles\45F36FB2-9CC9-43E2-BABD-36D78980CF3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20000" cy="1731600"/>
                    </a:xfrm>
                    <a:prstGeom prst="rect">
                      <a:avLst/>
                    </a:prstGeom>
                    <a:noFill/>
                    <a:ln w="12700">
                      <a:solidFill>
                        <a:schemeClr val="bg1">
                          <a:lumMod val="85000"/>
                        </a:schemeClr>
                      </a:solidFill>
                    </a:ln>
                  </pic:spPr>
                </pic:pic>
              </a:graphicData>
            </a:graphic>
          </wp:inline>
        </w:drawing>
      </w:r>
    </w:p>
    <w:p w14:paraId="7A9207D0" w14:textId="3B5B4B39" w:rsidR="006C6150" w:rsidRDefault="006C6150">
      <w:pPr>
        <w:pStyle w:val="30"/>
      </w:pPr>
      <w:r>
        <w:t>查看视图详情</w:t>
      </w:r>
    </w:p>
    <w:p w14:paraId="38618B6C" w14:textId="28760CB1" w:rsidR="006C6150" w:rsidRPr="00525181" w:rsidRDefault="006C6150" w:rsidP="00AD092B">
      <w:pPr>
        <w:pStyle w:val="1e"/>
      </w:pPr>
      <w:r>
        <w:rPr>
          <w:noProof/>
        </w:rPr>
        <w:drawing>
          <wp:inline distT="0" distB="0" distL="0" distR="0" wp14:anchorId="61D66EA9" wp14:editId="2888E8C6">
            <wp:extent cx="3600000" cy="2685600"/>
            <wp:effectExtent l="19050" t="19050" r="19685" b="19685"/>
            <wp:docPr id="17" name="图片 17" descr="C:\Users\swx941157\AppData\Roaming\eSpace_Desktop\UserData\swx941157\imagefiles\52757E09-657D-4A56-940B-78B890A89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x941157\AppData\Roaming\eSpace_Desktop\UserData\swx941157\imagefiles\52757E09-657D-4A56-940B-78B890A89360.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00000" cy="2685600"/>
                    </a:xfrm>
                    <a:prstGeom prst="rect">
                      <a:avLst/>
                    </a:prstGeom>
                    <a:noFill/>
                    <a:ln w="12700">
                      <a:solidFill>
                        <a:schemeClr val="bg1">
                          <a:lumMod val="85000"/>
                        </a:schemeClr>
                      </a:solidFill>
                    </a:ln>
                  </pic:spPr>
                </pic:pic>
              </a:graphicData>
            </a:graphic>
          </wp:inline>
        </w:drawing>
      </w:r>
    </w:p>
    <w:p w14:paraId="37C4DC33" w14:textId="77777777" w:rsidR="00E40234" w:rsidRPr="00525181" w:rsidRDefault="00E40234" w:rsidP="00E40234">
      <w:pPr>
        <w:pStyle w:val="5"/>
        <w:numPr>
          <w:ilvl w:val="4"/>
          <w:numId w:val="5"/>
        </w:numPr>
        <w:ind w:left="0"/>
        <w:rPr>
          <w:rFonts w:ascii="Huawei Sans" w:hAnsi="Huawei Sans" w:cs="Huawei Sans" w:hint="default"/>
        </w:rPr>
      </w:pPr>
      <w:r w:rsidRPr="00525181">
        <w:rPr>
          <w:rFonts w:ascii="Huawei Sans" w:hAnsi="Huawei Sans" w:cs="Huawei Sans" w:hint="default"/>
        </w:rPr>
        <w:t>查询</w:t>
      </w:r>
      <w:r w:rsidRPr="009733A9">
        <w:t>物化</w:t>
      </w:r>
      <w:r w:rsidRPr="00525181">
        <w:rPr>
          <w:rFonts w:ascii="Huawei Sans" w:hAnsi="Huawei Sans" w:cs="Huawei Sans" w:hint="default"/>
        </w:rPr>
        <w:t>视图</w:t>
      </w:r>
    </w:p>
    <w:p w14:paraId="16405AEF" w14:textId="77777777" w:rsidR="00E40234" w:rsidRPr="00525181" w:rsidRDefault="00E40234" w:rsidP="00AD092B">
      <w:pPr>
        <w:pStyle w:val="1e"/>
      </w:pPr>
      <w:r w:rsidRPr="00525181">
        <w:t>执行如下命令查询</w:t>
      </w:r>
      <w:r>
        <w:rPr>
          <w:rFonts w:hint="eastAsia"/>
        </w:rPr>
        <w:t>M</w:t>
      </w:r>
      <w:r>
        <w:t>V_</w:t>
      </w:r>
      <w:r w:rsidRPr="00525181">
        <w:t>MyView</w:t>
      </w:r>
      <w:r w:rsidRPr="00525181">
        <w:t>视图。</w:t>
      </w:r>
    </w:p>
    <w:p w14:paraId="3DED4476" w14:textId="5EA9F6E2" w:rsidR="00E40234" w:rsidRPr="00E22C5E" w:rsidRDefault="00E40234" w:rsidP="00982364">
      <w:pPr>
        <w:pStyle w:val="afffff2"/>
        <w:rPr>
          <w:b/>
          <w:color w:val="C7000B"/>
          <w:lang w:eastAsia="en-US"/>
        </w:rPr>
      </w:pPr>
      <w:r w:rsidRPr="00E22C5E">
        <w:rPr>
          <w:b/>
          <w:color w:val="C7000B"/>
          <w:lang w:eastAsia="en-US"/>
        </w:rPr>
        <w:t>SELECT * FROM MV_MyView;</w:t>
      </w:r>
    </w:p>
    <w:p w14:paraId="1883DA9A" w14:textId="77777777" w:rsidR="00982364" w:rsidRPr="00E40234" w:rsidRDefault="00982364" w:rsidP="00AD092B">
      <w:pPr>
        <w:pStyle w:val="1e"/>
      </w:pPr>
      <w:r w:rsidRPr="00E40234">
        <w:t>截图如下</w:t>
      </w:r>
      <w:r w:rsidRPr="00E40234">
        <w:rPr>
          <w:rFonts w:hint="eastAsia"/>
        </w:rPr>
        <w:t>：</w:t>
      </w:r>
    </w:p>
    <w:p w14:paraId="74681D95" w14:textId="51C04CC1" w:rsidR="00982364" w:rsidRDefault="006C6150" w:rsidP="00AD092B">
      <w:pPr>
        <w:pStyle w:val="1e"/>
        <w:rPr>
          <w:shd w:val="pct15" w:color="auto" w:fill="FFFFFF"/>
          <w:lang w:eastAsia="en-US"/>
        </w:rPr>
      </w:pPr>
      <w:r>
        <w:rPr>
          <w:noProof/>
        </w:rPr>
        <w:lastRenderedPageBreak/>
        <w:drawing>
          <wp:inline distT="0" distB="0" distL="0" distR="0" wp14:anchorId="7EBE14EF" wp14:editId="2CFD7907">
            <wp:extent cx="5454000" cy="1530000"/>
            <wp:effectExtent l="19050" t="19050" r="13970" b="13335"/>
            <wp:docPr id="18" name="图片 18" descr="C:\Users\swx941157\AppData\Roaming\eSpace_Desktop\UserData\swx941157\imagefiles\originalImgfiles\261AB7E4-5FCD-4654-95EF-DA51C652F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x941157\AppData\Roaming\eSpace_Desktop\UserData\swx941157\imagefiles\originalImgfiles\261AB7E4-5FCD-4654-95EF-DA51C652F6C8.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54000" cy="1530000"/>
                    </a:xfrm>
                    <a:prstGeom prst="rect">
                      <a:avLst/>
                    </a:prstGeom>
                    <a:noFill/>
                    <a:ln w="12700">
                      <a:solidFill>
                        <a:schemeClr val="bg1">
                          <a:lumMod val="85000"/>
                        </a:schemeClr>
                      </a:solidFill>
                    </a:ln>
                  </pic:spPr>
                </pic:pic>
              </a:graphicData>
            </a:graphic>
          </wp:inline>
        </w:drawing>
      </w:r>
    </w:p>
    <w:p w14:paraId="741D5C1B" w14:textId="6EB678B3" w:rsidR="001C3827" w:rsidRPr="00982364" w:rsidRDefault="001C3827" w:rsidP="00AD092B">
      <w:pPr>
        <w:pStyle w:val="1e"/>
        <w:rPr>
          <w:shd w:val="pct15" w:color="auto" w:fill="FFFFFF"/>
          <w:lang w:eastAsia="en-US"/>
        </w:rPr>
      </w:pPr>
    </w:p>
    <w:p w14:paraId="175DAAB4" w14:textId="77777777" w:rsidR="00E40234" w:rsidRPr="00525181" w:rsidRDefault="00E40234" w:rsidP="00E40234">
      <w:pPr>
        <w:pStyle w:val="5"/>
        <w:numPr>
          <w:ilvl w:val="4"/>
          <w:numId w:val="5"/>
        </w:numPr>
        <w:ind w:left="0"/>
        <w:rPr>
          <w:rFonts w:ascii="Huawei Sans" w:hAnsi="Huawei Sans" w:cs="Huawei Sans" w:hint="default"/>
        </w:rPr>
      </w:pPr>
      <w:r w:rsidRPr="009733A9">
        <w:t>刷新物化</w:t>
      </w:r>
      <w:r w:rsidRPr="00525181">
        <w:rPr>
          <w:rFonts w:ascii="Huawei Sans" w:hAnsi="Huawei Sans" w:cs="Huawei Sans" w:hint="default"/>
        </w:rPr>
        <w:t>图</w:t>
      </w:r>
    </w:p>
    <w:p w14:paraId="3F0822D5" w14:textId="77777777" w:rsidR="006C6150" w:rsidRDefault="006C6150">
      <w:pPr>
        <w:pStyle w:val="30"/>
      </w:pPr>
      <w:r>
        <w:rPr>
          <w:rFonts w:hint="eastAsia"/>
        </w:rPr>
        <w:t>给基表新增二条记录，然后刷新物化视图。</w:t>
      </w:r>
    </w:p>
    <w:p w14:paraId="795EB82E" w14:textId="77777777" w:rsidR="006C6150" w:rsidRPr="00E22C5E" w:rsidRDefault="006C6150" w:rsidP="006C6150">
      <w:pPr>
        <w:pStyle w:val="afffff2"/>
        <w:rPr>
          <w:b/>
          <w:color w:val="C7000B"/>
          <w:lang w:eastAsia="en-US"/>
        </w:rPr>
      </w:pPr>
      <w:r w:rsidRPr="00E22C5E">
        <w:rPr>
          <w:b/>
          <w:color w:val="C7000B"/>
          <w:lang w:eastAsia="en-US"/>
        </w:rPr>
        <w:t>insert into web_returns_p2 values (7050, 'c', 300, 'c', 'c', 'c', 'c', 'c', 'c', 'c', 'c', 1.2, 'c'), (8888, 'd', 400, 'd', 'd', 'd', 'd', 'd', 'd', 'd', 'd', 1.5, 'd');</w:t>
      </w:r>
    </w:p>
    <w:p w14:paraId="3D1DE5DD" w14:textId="1927AF7E" w:rsidR="006C6150" w:rsidRDefault="006C6150" w:rsidP="00AD092B">
      <w:pPr>
        <w:pStyle w:val="1e"/>
      </w:pPr>
      <w:r>
        <w:t>截图如下</w:t>
      </w:r>
      <w:r>
        <w:rPr>
          <w:rFonts w:hint="eastAsia"/>
        </w:rPr>
        <w:t>：</w:t>
      </w:r>
    </w:p>
    <w:p w14:paraId="22843A89" w14:textId="546DD4A4" w:rsidR="006C6150" w:rsidRPr="006C6150" w:rsidRDefault="006C6150" w:rsidP="00AD092B">
      <w:pPr>
        <w:pStyle w:val="1e"/>
      </w:pPr>
      <w:r>
        <w:rPr>
          <w:noProof/>
        </w:rPr>
        <w:drawing>
          <wp:inline distT="0" distB="0" distL="0" distR="0" wp14:anchorId="7878CEFE" wp14:editId="760AA97D">
            <wp:extent cx="5452913" cy="1442380"/>
            <wp:effectExtent l="19050" t="19050" r="14605" b="24765"/>
            <wp:docPr id="19" name="图片 19" descr="C:\Users\swx941157\AppData\Roaming\eSpace_Desktop\UserData\swx941157\imagefiles\originalImgfiles\C304B10E-0DB6-4526-B111-8C260BDE9F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x941157\AppData\Roaming\eSpace_Desktop\UserData\swx941157\imagefiles\originalImgfiles\C304B10E-0DB6-4526-B111-8C260BDE9F87.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10148"/>
                    <a:stretch/>
                  </pic:blipFill>
                  <pic:spPr bwMode="auto">
                    <a:xfrm>
                      <a:off x="0" y="0"/>
                      <a:ext cx="5454000" cy="1442668"/>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6A6C77" w14:textId="77777777" w:rsidR="00E40234" w:rsidRPr="00525181" w:rsidRDefault="00E40234">
      <w:pPr>
        <w:pStyle w:val="30"/>
      </w:pPr>
      <w:r>
        <w:rPr>
          <w:rFonts w:hint="eastAsia"/>
        </w:rPr>
        <w:t>由于基表数据变更过，可以</w:t>
      </w:r>
      <w:r w:rsidRPr="00525181">
        <w:t>执行如下命令</w:t>
      </w:r>
      <w:r>
        <w:rPr>
          <w:rFonts w:hint="eastAsia"/>
        </w:rPr>
        <w:t>刷新物化</w:t>
      </w:r>
      <w:r w:rsidRPr="00525181">
        <w:t>视图</w:t>
      </w:r>
      <w:r>
        <w:rPr>
          <w:rFonts w:hint="eastAsia"/>
        </w:rPr>
        <w:t>M</w:t>
      </w:r>
      <w:r>
        <w:t>V_</w:t>
      </w:r>
      <w:r w:rsidRPr="00525181">
        <w:t>MyView</w:t>
      </w:r>
      <w:r w:rsidRPr="00525181">
        <w:t>。</w:t>
      </w:r>
    </w:p>
    <w:p w14:paraId="30D01076" w14:textId="650A31B9" w:rsidR="00E40234" w:rsidRPr="00E22C5E" w:rsidRDefault="00E40234" w:rsidP="00DC1E63">
      <w:pPr>
        <w:pStyle w:val="afffff2"/>
        <w:rPr>
          <w:b/>
          <w:color w:val="C7000B"/>
        </w:rPr>
      </w:pPr>
      <w:r w:rsidRPr="00E22C5E">
        <w:rPr>
          <w:b/>
          <w:color w:val="C7000B"/>
          <w:lang w:eastAsia="en-US"/>
        </w:rPr>
        <w:t>REFRESH MATERIALIZED VIEW MV_MyView;</w:t>
      </w:r>
    </w:p>
    <w:p w14:paraId="53227F25" w14:textId="583F27EB" w:rsidR="00982364" w:rsidRDefault="00982364" w:rsidP="00AD092B">
      <w:pPr>
        <w:pStyle w:val="1e"/>
      </w:pPr>
      <w:r>
        <w:t>截图如下</w:t>
      </w:r>
      <w:r>
        <w:rPr>
          <w:rFonts w:hint="eastAsia"/>
        </w:rPr>
        <w:t>：</w:t>
      </w:r>
    </w:p>
    <w:p w14:paraId="09EB402F" w14:textId="7D780577" w:rsidR="00982364" w:rsidRDefault="006C6150" w:rsidP="00AD092B">
      <w:pPr>
        <w:pStyle w:val="1e"/>
      </w:pPr>
      <w:r>
        <w:rPr>
          <w:noProof/>
        </w:rPr>
        <w:drawing>
          <wp:inline distT="0" distB="0" distL="0" distR="0" wp14:anchorId="4D3BB2E0" wp14:editId="7A95D321">
            <wp:extent cx="2880000" cy="2001600"/>
            <wp:effectExtent l="19050" t="19050" r="15875" b="17780"/>
            <wp:docPr id="20" name="图片 20" descr="C:\Users\swx941157\AppData\Roaming\eSpace_Desktop\UserData\swx941157\imagefiles\989913AD-8BC4-4731-9664-6ADF32740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wx941157\AppData\Roaming\eSpace_Desktop\UserData\swx941157\imagefiles\989913AD-8BC4-4731-9664-6ADF3274016B.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001600"/>
                    </a:xfrm>
                    <a:prstGeom prst="rect">
                      <a:avLst/>
                    </a:prstGeom>
                    <a:noFill/>
                    <a:ln w="12700">
                      <a:solidFill>
                        <a:schemeClr val="bg1">
                          <a:lumMod val="85000"/>
                        </a:schemeClr>
                      </a:solidFill>
                    </a:ln>
                  </pic:spPr>
                </pic:pic>
              </a:graphicData>
            </a:graphic>
          </wp:inline>
        </w:drawing>
      </w:r>
    </w:p>
    <w:p w14:paraId="59548F30" w14:textId="77777777" w:rsidR="00E40234" w:rsidRDefault="00E40234">
      <w:pPr>
        <w:pStyle w:val="30"/>
      </w:pPr>
      <w:r>
        <w:rPr>
          <w:rFonts w:hint="eastAsia"/>
        </w:rPr>
        <w:t>再查看物化</w:t>
      </w:r>
      <w:r w:rsidRPr="00525181">
        <w:t>视图</w:t>
      </w:r>
      <w:r>
        <w:rPr>
          <w:rFonts w:hint="eastAsia"/>
        </w:rPr>
        <w:t>M</w:t>
      </w:r>
      <w:r>
        <w:t>V_</w:t>
      </w:r>
      <w:r w:rsidRPr="00525181">
        <w:t>MyView</w:t>
      </w:r>
      <w:r>
        <w:rPr>
          <w:rFonts w:hint="eastAsia"/>
        </w:rPr>
        <w:t>，发现多了二条记录。</w:t>
      </w:r>
    </w:p>
    <w:p w14:paraId="60497FC3" w14:textId="471B7CB8" w:rsidR="006C6150" w:rsidRPr="00E22C5E" w:rsidRDefault="00DC1E63" w:rsidP="00DC1E63">
      <w:pPr>
        <w:pStyle w:val="afffff2"/>
        <w:rPr>
          <w:b/>
          <w:color w:val="C7000B"/>
          <w:lang w:eastAsia="en-US"/>
        </w:rPr>
      </w:pPr>
      <w:r w:rsidRPr="00E22C5E">
        <w:rPr>
          <w:b/>
          <w:color w:val="C7000B"/>
          <w:lang w:eastAsia="en-US"/>
        </w:rPr>
        <w:t>SELECT * FROM MV_MyView;</w:t>
      </w:r>
    </w:p>
    <w:p w14:paraId="56B3DE55" w14:textId="77777777" w:rsidR="006C6150" w:rsidRDefault="006C6150" w:rsidP="00AD092B">
      <w:pPr>
        <w:pStyle w:val="1e"/>
      </w:pPr>
      <w:r>
        <w:lastRenderedPageBreak/>
        <w:t>截图如下</w:t>
      </w:r>
      <w:r>
        <w:rPr>
          <w:rFonts w:hint="eastAsia"/>
        </w:rPr>
        <w:t>：</w:t>
      </w:r>
    </w:p>
    <w:p w14:paraId="1C060BEA" w14:textId="0112EF33" w:rsidR="00E40234" w:rsidRDefault="006C6150" w:rsidP="00AD092B">
      <w:pPr>
        <w:pStyle w:val="1e"/>
      </w:pPr>
      <w:r>
        <w:rPr>
          <w:noProof/>
        </w:rPr>
        <w:drawing>
          <wp:inline distT="0" distB="0" distL="0" distR="0" wp14:anchorId="4765CCFA" wp14:editId="5907D20E">
            <wp:extent cx="5454000" cy="1803600"/>
            <wp:effectExtent l="19050" t="19050" r="13970" b="25400"/>
            <wp:docPr id="21" name="图片 21" descr="C:\Users\swx941157\AppData\Roaming\eSpace_Desktop\UserData\swx941157\imagefiles\originalImgfiles\E4286B28-AD1F-452B-9A48-657E20649B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wx941157\AppData\Roaming\eSpace_Desktop\UserData\swx941157\imagefiles\originalImgfiles\E4286B28-AD1F-452B-9A48-657E20649B1D.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54000" cy="1803600"/>
                    </a:xfrm>
                    <a:prstGeom prst="rect">
                      <a:avLst/>
                    </a:prstGeom>
                    <a:noFill/>
                    <a:ln w="12700">
                      <a:solidFill>
                        <a:schemeClr val="bg1">
                          <a:lumMod val="85000"/>
                        </a:schemeClr>
                      </a:solidFill>
                    </a:ln>
                  </pic:spPr>
                </pic:pic>
              </a:graphicData>
            </a:graphic>
          </wp:inline>
        </w:drawing>
      </w:r>
    </w:p>
    <w:p w14:paraId="03DF4216" w14:textId="77777777" w:rsidR="00E40234" w:rsidRPr="00525181" w:rsidRDefault="00E40234" w:rsidP="00E40234">
      <w:pPr>
        <w:pStyle w:val="5"/>
        <w:numPr>
          <w:ilvl w:val="4"/>
          <w:numId w:val="5"/>
        </w:numPr>
        <w:ind w:left="0"/>
        <w:rPr>
          <w:rFonts w:ascii="Huawei Sans" w:hAnsi="Huawei Sans" w:cs="Huawei Sans" w:hint="default"/>
        </w:rPr>
      </w:pPr>
      <w:r w:rsidRPr="00525181">
        <w:rPr>
          <w:rFonts w:ascii="Huawei Sans" w:hAnsi="Huawei Sans" w:cs="Huawei Sans" w:hint="default"/>
        </w:rPr>
        <w:t>删除视图</w:t>
      </w:r>
    </w:p>
    <w:p w14:paraId="26F70A1B" w14:textId="77777777" w:rsidR="00E40234" w:rsidRPr="00525181" w:rsidRDefault="00E40234" w:rsidP="00AD092B">
      <w:pPr>
        <w:pStyle w:val="1e"/>
      </w:pPr>
      <w:r w:rsidRPr="00525181">
        <w:t>执行如下命令删除视图。</w:t>
      </w:r>
    </w:p>
    <w:p w14:paraId="6E4B658E" w14:textId="210A0E70" w:rsidR="00E40234" w:rsidRPr="00E22C5E" w:rsidRDefault="00E40234" w:rsidP="00982364">
      <w:pPr>
        <w:pStyle w:val="afffff2"/>
        <w:rPr>
          <w:b/>
          <w:color w:val="C7000B"/>
          <w:lang w:eastAsia="en-US"/>
        </w:rPr>
      </w:pPr>
      <w:r w:rsidRPr="00E22C5E">
        <w:rPr>
          <w:b/>
          <w:color w:val="C7000B"/>
          <w:lang w:eastAsia="en-US"/>
        </w:rPr>
        <w:t xml:space="preserve">DROP VIEW MyView; </w:t>
      </w:r>
    </w:p>
    <w:p w14:paraId="25FB6809" w14:textId="19D89D7B" w:rsidR="00E40234" w:rsidRPr="00E22C5E" w:rsidRDefault="00E40234" w:rsidP="00982364">
      <w:pPr>
        <w:pStyle w:val="afffff2"/>
        <w:rPr>
          <w:b/>
          <w:color w:val="C7000B"/>
        </w:rPr>
      </w:pPr>
      <w:r w:rsidRPr="00E22C5E">
        <w:rPr>
          <w:b/>
          <w:color w:val="C7000B"/>
        </w:rPr>
        <w:t>DROP MATERIALIZED VIEW MV_MyView;</w:t>
      </w:r>
    </w:p>
    <w:p w14:paraId="4B1661B4" w14:textId="72B7A84C" w:rsidR="00E40234" w:rsidRDefault="00982364" w:rsidP="00AD092B">
      <w:pPr>
        <w:pStyle w:val="1e"/>
      </w:pPr>
      <w:r>
        <w:t>截图如下</w:t>
      </w:r>
      <w:r>
        <w:rPr>
          <w:rFonts w:hint="eastAsia"/>
        </w:rPr>
        <w:t>：</w:t>
      </w:r>
    </w:p>
    <w:p w14:paraId="34AD9D17" w14:textId="1D78EEB5" w:rsidR="006C6150" w:rsidRDefault="006C6150" w:rsidP="00AD092B">
      <w:pPr>
        <w:pStyle w:val="1e"/>
      </w:pPr>
      <w:r>
        <w:rPr>
          <w:noProof/>
        </w:rPr>
        <w:drawing>
          <wp:inline distT="0" distB="0" distL="0" distR="0" wp14:anchorId="75E2018A" wp14:editId="60D19152">
            <wp:extent cx="2880000" cy="2383200"/>
            <wp:effectExtent l="19050" t="19050" r="15875" b="17145"/>
            <wp:docPr id="22" name="图片 22" descr="C:\Users\swx941157\AppData\Roaming\eSpace_Desktop\UserData\swx941157\imagefiles\3FC4DFC0-F406-4C67-AE6E-C88520F95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wx941157\AppData\Roaming\eSpace_Desktop\UserData\swx941157\imagefiles\3FC4DFC0-F406-4C67-AE6E-C88520F9587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383200"/>
                    </a:xfrm>
                    <a:prstGeom prst="rect">
                      <a:avLst/>
                    </a:prstGeom>
                    <a:noFill/>
                    <a:ln w="12700">
                      <a:solidFill>
                        <a:schemeClr val="bg1">
                          <a:lumMod val="85000"/>
                        </a:schemeClr>
                      </a:solidFill>
                    </a:ln>
                  </pic:spPr>
                </pic:pic>
              </a:graphicData>
            </a:graphic>
          </wp:inline>
        </w:drawing>
      </w:r>
    </w:p>
    <w:p w14:paraId="03FE41A2" w14:textId="342D89C8" w:rsidR="00982364" w:rsidRPr="00525181" w:rsidRDefault="00982364" w:rsidP="00982364">
      <w:pPr>
        <w:pStyle w:val="3"/>
        <w:numPr>
          <w:ilvl w:val="2"/>
          <w:numId w:val="5"/>
        </w:numPr>
        <w:ind w:left="0"/>
        <w:rPr>
          <w:rFonts w:ascii="Huawei Sans" w:hAnsi="Huawei Sans" w:cs="Huawei Sans"/>
        </w:rPr>
      </w:pPr>
      <w:bookmarkStart w:id="53" w:name="_Toc55405252"/>
      <w:bookmarkStart w:id="54" w:name="_Toc68264463"/>
      <w:r w:rsidRPr="00525181">
        <w:rPr>
          <w:rFonts w:ascii="Huawei Sans" w:hAnsi="Huawei Sans" w:cs="Huawei Sans"/>
        </w:rPr>
        <w:t>创建和管理序列</w:t>
      </w:r>
      <w:bookmarkEnd w:id="53"/>
      <w:bookmarkEnd w:id="54"/>
    </w:p>
    <w:p w14:paraId="4C2894C8" w14:textId="77777777" w:rsidR="00982364" w:rsidRPr="00525181" w:rsidRDefault="00982364" w:rsidP="002F7F1F">
      <w:pPr>
        <w:pStyle w:val="4"/>
      </w:pPr>
      <w:r w:rsidRPr="00525181">
        <w:t>方法一：声明字段类型为序列整型</w:t>
      </w:r>
      <w:r w:rsidRPr="00525181">
        <w:t>(serial)</w:t>
      </w:r>
      <w:r w:rsidRPr="00525181">
        <w:t>来定义标识符字段。</w:t>
      </w:r>
    </w:p>
    <w:p w14:paraId="4BE08796" w14:textId="77777777" w:rsidR="00982364" w:rsidRPr="00525181" w:rsidRDefault="00982364" w:rsidP="00AD092B">
      <w:pPr>
        <w:pStyle w:val="1e"/>
      </w:pPr>
      <w:r w:rsidRPr="00525181">
        <w:t>例如：</w:t>
      </w:r>
    </w:p>
    <w:p w14:paraId="7FBE518A" w14:textId="46D59DC4" w:rsidR="00982364" w:rsidRPr="00E22C5E" w:rsidRDefault="00982364" w:rsidP="00982364">
      <w:pPr>
        <w:pStyle w:val="afffff2"/>
        <w:rPr>
          <w:b/>
          <w:color w:val="C7000B"/>
          <w:lang w:eastAsia="en-US"/>
        </w:rPr>
      </w:pPr>
      <w:r w:rsidRPr="00E22C5E">
        <w:rPr>
          <w:b/>
          <w:color w:val="C7000B"/>
          <w:lang w:eastAsia="en-US"/>
        </w:rPr>
        <w:t xml:space="preserve">CREATE TABLE T1 </w:t>
      </w:r>
    </w:p>
    <w:p w14:paraId="434B2959" w14:textId="77777777" w:rsidR="00982364" w:rsidRPr="00E22C5E" w:rsidRDefault="00982364" w:rsidP="00982364">
      <w:pPr>
        <w:pStyle w:val="afffff2"/>
        <w:rPr>
          <w:b/>
          <w:color w:val="C7000B"/>
          <w:lang w:eastAsia="en-US"/>
        </w:rPr>
      </w:pPr>
      <w:r w:rsidRPr="00E22C5E">
        <w:rPr>
          <w:b/>
          <w:color w:val="C7000B"/>
          <w:lang w:eastAsia="en-US"/>
        </w:rPr>
        <w:t xml:space="preserve">(id    serial, </w:t>
      </w:r>
    </w:p>
    <w:p w14:paraId="357E0BE2" w14:textId="77777777" w:rsidR="00982364" w:rsidRPr="00E22C5E" w:rsidRDefault="00982364" w:rsidP="00982364">
      <w:pPr>
        <w:pStyle w:val="afffff2"/>
        <w:rPr>
          <w:b/>
          <w:color w:val="C7000B"/>
          <w:lang w:eastAsia="en-US"/>
        </w:rPr>
      </w:pPr>
      <w:proofErr w:type="gramStart"/>
      <w:r w:rsidRPr="00E22C5E">
        <w:rPr>
          <w:b/>
          <w:color w:val="C7000B"/>
          <w:lang w:eastAsia="en-US"/>
        </w:rPr>
        <w:t>name  text</w:t>
      </w:r>
      <w:proofErr w:type="gramEnd"/>
      <w:r w:rsidRPr="00E22C5E">
        <w:rPr>
          <w:b/>
          <w:color w:val="C7000B"/>
          <w:lang w:eastAsia="en-US"/>
        </w:rPr>
        <w:t xml:space="preserve"> </w:t>
      </w:r>
    </w:p>
    <w:p w14:paraId="3F9A9AB1" w14:textId="77777777" w:rsidR="00982364" w:rsidRPr="00E22C5E" w:rsidRDefault="00982364" w:rsidP="00982364">
      <w:pPr>
        <w:pStyle w:val="afffff2"/>
        <w:rPr>
          <w:b/>
          <w:color w:val="C7000B"/>
          <w:lang w:eastAsia="en-US"/>
        </w:rPr>
      </w:pPr>
      <w:r w:rsidRPr="00E22C5E">
        <w:rPr>
          <w:b/>
          <w:color w:val="C7000B"/>
          <w:lang w:eastAsia="en-US"/>
        </w:rPr>
        <w:t>);</w:t>
      </w:r>
    </w:p>
    <w:p w14:paraId="4C7B2C51" w14:textId="2EFAF320" w:rsidR="00982364" w:rsidRDefault="00982364" w:rsidP="00AD092B">
      <w:pPr>
        <w:pStyle w:val="1e"/>
      </w:pPr>
      <w:r>
        <w:rPr>
          <w:rFonts w:hint="eastAsia"/>
        </w:rPr>
        <w:t>截图如下：</w:t>
      </w:r>
    </w:p>
    <w:p w14:paraId="6C4DD04A" w14:textId="28696CE7" w:rsidR="00982364" w:rsidRPr="00525181" w:rsidRDefault="005B0290" w:rsidP="00AD092B">
      <w:pPr>
        <w:pStyle w:val="1e"/>
      </w:pPr>
      <w:r>
        <w:rPr>
          <w:noProof/>
        </w:rPr>
        <w:lastRenderedPageBreak/>
        <w:drawing>
          <wp:inline distT="0" distB="0" distL="0" distR="0" wp14:anchorId="4E437E41" wp14:editId="6247D8B0">
            <wp:extent cx="3612953" cy="2965938"/>
            <wp:effectExtent l="0" t="0" r="6985" b="63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0164" cy="2971858"/>
                    </a:xfrm>
                    <a:prstGeom prst="rect">
                      <a:avLst/>
                    </a:prstGeom>
                  </pic:spPr>
                </pic:pic>
              </a:graphicData>
            </a:graphic>
          </wp:inline>
        </w:drawing>
      </w:r>
    </w:p>
    <w:p w14:paraId="2C5FF9DE" w14:textId="77777777" w:rsidR="00982364" w:rsidRPr="00525181" w:rsidRDefault="00982364" w:rsidP="002F7F1F">
      <w:pPr>
        <w:pStyle w:val="4"/>
      </w:pPr>
      <w:r w:rsidRPr="00525181">
        <w:t>方法二：创建序列，并通过</w:t>
      </w:r>
      <w:r w:rsidRPr="00525181">
        <w:t>nextval('sequence_name')</w:t>
      </w:r>
      <w:r w:rsidRPr="00525181">
        <w:t>函数指定为某一字段的默认值。</w:t>
      </w:r>
    </w:p>
    <w:p w14:paraId="79017656" w14:textId="77777777" w:rsidR="00982364" w:rsidRPr="00525181" w:rsidRDefault="00982364">
      <w:pPr>
        <w:pStyle w:val="30"/>
      </w:pPr>
      <w:r w:rsidRPr="00525181">
        <w:t>创建序列</w:t>
      </w:r>
      <w:r>
        <w:rPr>
          <w:rFonts w:hint="eastAsia"/>
        </w:rPr>
        <w:t>。</w:t>
      </w:r>
    </w:p>
    <w:p w14:paraId="4825C664" w14:textId="1CF56636" w:rsidR="00982364" w:rsidRPr="00E22C5E" w:rsidRDefault="00982364" w:rsidP="009E0AD1">
      <w:pPr>
        <w:pStyle w:val="afffff2"/>
        <w:rPr>
          <w:b/>
          <w:color w:val="C7000B"/>
          <w:lang w:eastAsia="en-US"/>
        </w:rPr>
      </w:pPr>
      <w:r w:rsidRPr="00E22C5E">
        <w:rPr>
          <w:b/>
          <w:color w:val="C7000B"/>
          <w:lang w:eastAsia="en-US"/>
        </w:rPr>
        <w:t>CREATE SEQUENCE seq1 cache 100;</w:t>
      </w:r>
    </w:p>
    <w:p w14:paraId="5782C609" w14:textId="04573EBF" w:rsidR="00982364" w:rsidRDefault="009E0AD1" w:rsidP="00AD092B">
      <w:pPr>
        <w:pStyle w:val="1e"/>
      </w:pPr>
      <w:r>
        <w:rPr>
          <w:rFonts w:hint="eastAsia"/>
        </w:rPr>
        <w:t>截图</w:t>
      </w:r>
      <w:r>
        <w:t>如下</w:t>
      </w:r>
      <w:r>
        <w:rPr>
          <w:rFonts w:hint="eastAsia"/>
        </w:rPr>
        <w:t>：</w:t>
      </w:r>
    </w:p>
    <w:p w14:paraId="0FAF61C6" w14:textId="501CC4CA" w:rsidR="009E0AD1" w:rsidRPr="00525181" w:rsidRDefault="006C6150" w:rsidP="00AD092B">
      <w:pPr>
        <w:pStyle w:val="1e"/>
      </w:pPr>
      <w:r>
        <w:rPr>
          <w:noProof/>
        </w:rPr>
        <w:drawing>
          <wp:inline distT="0" distB="0" distL="0" distR="0" wp14:anchorId="433E5303" wp14:editId="2555615D">
            <wp:extent cx="2880000" cy="2041200"/>
            <wp:effectExtent l="19050" t="19050" r="15875" b="16510"/>
            <wp:docPr id="24" name="图片 24" descr="C:\Users\swx941157\AppData\Roaming\eSpace_Desktop\UserData\swx941157\imagefiles\446A0536-27D7-4237-B5A0-E182B54ADD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wx941157\AppData\Roaming\eSpace_Desktop\UserData\swx941157\imagefiles\446A0536-27D7-4237-B5A0-E182B54ADDAF.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2041200"/>
                    </a:xfrm>
                    <a:prstGeom prst="rect">
                      <a:avLst/>
                    </a:prstGeom>
                    <a:noFill/>
                    <a:ln w="12700">
                      <a:solidFill>
                        <a:schemeClr val="bg1">
                          <a:lumMod val="85000"/>
                        </a:schemeClr>
                      </a:solidFill>
                    </a:ln>
                  </pic:spPr>
                </pic:pic>
              </a:graphicData>
            </a:graphic>
          </wp:inline>
        </w:drawing>
      </w:r>
    </w:p>
    <w:p w14:paraId="4EF42A19" w14:textId="77777777" w:rsidR="00982364" w:rsidRPr="00525181" w:rsidRDefault="00982364">
      <w:pPr>
        <w:pStyle w:val="30"/>
      </w:pPr>
      <w:r w:rsidRPr="00525181">
        <w:t>指定为某一字段的默认值，使该字段具有唯一标识属性。</w:t>
      </w:r>
    </w:p>
    <w:p w14:paraId="07FFF154" w14:textId="42E30263" w:rsidR="00982364" w:rsidRPr="00E22C5E" w:rsidRDefault="006C6150" w:rsidP="009E0AD1">
      <w:pPr>
        <w:pStyle w:val="afffff2"/>
        <w:rPr>
          <w:b/>
          <w:color w:val="C7000B"/>
          <w:lang w:eastAsia="en-US"/>
        </w:rPr>
      </w:pPr>
      <w:r w:rsidRPr="00E22C5E">
        <w:rPr>
          <w:b/>
          <w:color w:val="C7000B"/>
          <w:lang w:eastAsia="en-US"/>
        </w:rPr>
        <w:t>C</w:t>
      </w:r>
      <w:r w:rsidR="00982364" w:rsidRPr="00E22C5E">
        <w:rPr>
          <w:b/>
          <w:color w:val="C7000B"/>
          <w:lang w:eastAsia="en-US"/>
        </w:rPr>
        <w:t xml:space="preserve">REATE TABLE T2  </w:t>
      </w:r>
    </w:p>
    <w:p w14:paraId="00D9DABE" w14:textId="77777777" w:rsidR="00982364" w:rsidRPr="00E22C5E" w:rsidRDefault="00982364" w:rsidP="009E0AD1">
      <w:pPr>
        <w:pStyle w:val="afffff2"/>
        <w:rPr>
          <w:b/>
          <w:color w:val="C7000B"/>
          <w:lang w:eastAsia="en-US"/>
        </w:rPr>
      </w:pPr>
      <w:r w:rsidRPr="00E22C5E">
        <w:rPr>
          <w:b/>
          <w:color w:val="C7000B"/>
          <w:lang w:eastAsia="en-US"/>
        </w:rPr>
        <w:t xml:space="preserve">(  </w:t>
      </w:r>
    </w:p>
    <w:p w14:paraId="40A9597B" w14:textId="77777777" w:rsidR="00982364" w:rsidRPr="00E22C5E" w:rsidRDefault="00982364" w:rsidP="009E0AD1">
      <w:pPr>
        <w:pStyle w:val="afffff2"/>
        <w:rPr>
          <w:b/>
          <w:color w:val="C7000B"/>
          <w:lang w:eastAsia="en-US"/>
        </w:rPr>
      </w:pPr>
      <w:r w:rsidRPr="00E22C5E">
        <w:rPr>
          <w:b/>
          <w:color w:val="C7000B"/>
          <w:lang w:eastAsia="en-US"/>
        </w:rPr>
        <w:t xml:space="preserve">    id   int not null default nextval('seq1'), </w:t>
      </w:r>
    </w:p>
    <w:p w14:paraId="3BDA8ED7" w14:textId="77777777" w:rsidR="00982364" w:rsidRPr="00E22C5E" w:rsidRDefault="00982364" w:rsidP="009E0AD1">
      <w:pPr>
        <w:pStyle w:val="afffff2"/>
        <w:rPr>
          <w:b/>
          <w:color w:val="C7000B"/>
          <w:lang w:eastAsia="en-US"/>
        </w:rPr>
      </w:pPr>
      <w:r w:rsidRPr="00E22C5E">
        <w:rPr>
          <w:b/>
          <w:color w:val="C7000B"/>
          <w:lang w:eastAsia="en-US"/>
        </w:rPr>
        <w:t xml:space="preserve">    name text </w:t>
      </w:r>
    </w:p>
    <w:p w14:paraId="4AA6942A" w14:textId="77777777" w:rsidR="00982364" w:rsidRPr="00E22C5E" w:rsidRDefault="00982364" w:rsidP="009E0AD1">
      <w:pPr>
        <w:pStyle w:val="afffff2"/>
        <w:rPr>
          <w:b/>
          <w:color w:val="C7000B"/>
          <w:lang w:eastAsia="en-US"/>
        </w:rPr>
      </w:pPr>
      <w:r w:rsidRPr="00E22C5E">
        <w:rPr>
          <w:b/>
          <w:color w:val="C7000B"/>
          <w:lang w:eastAsia="en-US"/>
        </w:rPr>
        <w:t>);</w:t>
      </w:r>
    </w:p>
    <w:p w14:paraId="4B9CE0BF" w14:textId="5887476F" w:rsidR="00982364" w:rsidRDefault="009E0AD1" w:rsidP="00AD092B">
      <w:pPr>
        <w:pStyle w:val="1e"/>
      </w:pPr>
      <w:r>
        <w:rPr>
          <w:rFonts w:hint="eastAsia"/>
        </w:rPr>
        <w:t>截图</w:t>
      </w:r>
      <w:r>
        <w:t>如下</w:t>
      </w:r>
      <w:r>
        <w:rPr>
          <w:rFonts w:hint="eastAsia"/>
        </w:rPr>
        <w:t>：</w:t>
      </w:r>
    </w:p>
    <w:p w14:paraId="58CC5E2A" w14:textId="6F83AD29" w:rsidR="009E0AD1" w:rsidRPr="00525181" w:rsidRDefault="00902EBE" w:rsidP="00AD092B">
      <w:pPr>
        <w:pStyle w:val="1e"/>
      </w:pPr>
      <w:r>
        <w:rPr>
          <w:noProof/>
        </w:rPr>
        <w:lastRenderedPageBreak/>
        <w:drawing>
          <wp:inline distT="0" distB="0" distL="0" distR="0" wp14:anchorId="06B3C476" wp14:editId="08E24C48">
            <wp:extent cx="3628047" cy="3045069"/>
            <wp:effectExtent l="0" t="0" r="0"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49185" cy="3062810"/>
                    </a:xfrm>
                    <a:prstGeom prst="rect">
                      <a:avLst/>
                    </a:prstGeom>
                  </pic:spPr>
                </pic:pic>
              </a:graphicData>
            </a:graphic>
          </wp:inline>
        </w:drawing>
      </w:r>
    </w:p>
    <w:p w14:paraId="5C66DDDF" w14:textId="77777777" w:rsidR="00982364" w:rsidRPr="00525181" w:rsidRDefault="00982364">
      <w:pPr>
        <w:pStyle w:val="30"/>
      </w:pPr>
      <w:r w:rsidRPr="00525181">
        <w:t>指定序列与列的归属关系。</w:t>
      </w:r>
    </w:p>
    <w:p w14:paraId="715A8FB9" w14:textId="77777777" w:rsidR="00982364" w:rsidRPr="00525181" w:rsidRDefault="00982364" w:rsidP="00AD092B">
      <w:pPr>
        <w:pStyle w:val="1e"/>
      </w:pPr>
      <w:r w:rsidRPr="00525181">
        <w:t>将序列和一个表的指定字段进行关联。</w:t>
      </w:r>
      <w:proofErr w:type="gramStart"/>
      <w:r w:rsidRPr="00525181">
        <w:t>删除此</w:t>
      </w:r>
      <w:proofErr w:type="gramEnd"/>
      <w:r w:rsidRPr="00525181">
        <w:t>字段或其所在表的时候会自动删除已关联的序列。</w:t>
      </w:r>
    </w:p>
    <w:p w14:paraId="3A4892A2" w14:textId="3345603A" w:rsidR="00982364" w:rsidRPr="00E22C5E" w:rsidRDefault="00982364" w:rsidP="009E0AD1">
      <w:pPr>
        <w:pStyle w:val="afffff2"/>
        <w:rPr>
          <w:b/>
          <w:color w:val="C7000B"/>
          <w:lang w:eastAsia="en-US"/>
        </w:rPr>
      </w:pPr>
      <w:r w:rsidRPr="00E22C5E">
        <w:rPr>
          <w:b/>
          <w:color w:val="C7000B"/>
          <w:lang w:eastAsia="en-US"/>
        </w:rPr>
        <w:t>ALTER SEQUENCE seq1 OWNED BY T2.id;</w:t>
      </w:r>
    </w:p>
    <w:p w14:paraId="3DE59DAC" w14:textId="77777777" w:rsidR="009E0AD1" w:rsidRDefault="009E0AD1" w:rsidP="00AD092B">
      <w:pPr>
        <w:pStyle w:val="1e"/>
      </w:pPr>
      <w:r>
        <w:rPr>
          <w:rFonts w:hint="eastAsia"/>
        </w:rPr>
        <w:t>截图</w:t>
      </w:r>
      <w:r>
        <w:t>如下</w:t>
      </w:r>
      <w:r>
        <w:rPr>
          <w:rFonts w:hint="eastAsia"/>
        </w:rPr>
        <w:t>：</w:t>
      </w:r>
    </w:p>
    <w:p w14:paraId="2CDE9445" w14:textId="299A95FC" w:rsidR="009E0AD1" w:rsidRDefault="006C6150" w:rsidP="00AD092B">
      <w:pPr>
        <w:pStyle w:val="1e"/>
      </w:pPr>
      <w:r>
        <w:rPr>
          <w:noProof/>
        </w:rPr>
        <w:drawing>
          <wp:inline distT="0" distB="0" distL="0" distR="0" wp14:anchorId="33BC0E9A" wp14:editId="248183A1">
            <wp:extent cx="2880000" cy="2250000"/>
            <wp:effectExtent l="19050" t="19050" r="15875" b="17145"/>
            <wp:docPr id="26" name="图片 26" descr="C:\Users\swx941157\AppData\Roaming\eSpace_Desktop\UserData\swx941157\imagefiles\EE5C00D3-9C56-4FD1-BA46-68273FBFC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wx941157\AppData\Roaming\eSpace_Desktop\UserData\swx941157\imagefiles\EE5C00D3-9C56-4FD1-BA46-68273FBFCC7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2250000"/>
                    </a:xfrm>
                    <a:prstGeom prst="rect">
                      <a:avLst/>
                    </a:prstGeom>
                    <a:noFill/>
                    <a:ln w="12700">
                      <a:solidFill>
                        <a:schemeClr val="bg1">
                          <a:lumMod val="85000"/>
                        </a:schemeClr>
                      </a:solidFill>
                    </a:ln>
                  </pic:spPr>
                </pic:pic>
              </a:graphicData>
            </a:graphic>
          </wp:inline>
        </w:drawing>
      </w:r>
    </w:p>
    <w:p w14:paraId="469045CA" w14:textId="77777777" w:rsidR="00982364" w:rsidRPr="00525181" w:rsidRDefault="00982364" w:rsidP="002F7F1F">
      <w:pPr>
        <w:pStyle w:val="4"/>
      </w:pPr>
      <w:r w:rsidRPr="00525181">
        <w:t>删除序列</w:t>
      </w:r>
    </w:p>
    <w:p w14:paraId="27D238B1" w14:textId="77777777" w:rsidR="00982364" w:rsidRPr="00E22C5E" w:rsidRDefault="00982364" w:rsidP="00EB272F">
      <w:pPr>
        <w:pStyle w:val="afffff2"/>
        <w:pBdr>
          <w:bottom w:val="single" w:sz="8" w:space="0" w:color="auto"/>
        </w:pBdr>
        <w:rPr>
          <w:b/>
          <w:color w:val="C7000B"/>
          <w:lang w:eastAsia="en-US"/>
        </w:rPr>
      </w:pPr>
      <w:r w:rsidRPr="00E22C5E">
        <w:rPr>
          <w:b/>
          <w:color w:val="C7000B"/>
          <w:lang w:eastAsia="en-US"/>
        </w:rPr>
        <w:t>DROP SEQUENCE seq1 CASCADE;</w:t>
      </w:r>
    </w:p>
    <w:p w14:paraId="7982D5B0" w14:textId="77777777" w:rsidR="009E0AD1" w:rsidRDefault="009E0AD1" w:rsidP="00AD092B">
      <w:pPr>
        <w:pStyle w:val="1e"/>
      </w:pPr>
      <w:r>
        <w:rPr>
          <w:rFonts w:hint="eastAsia"/>
        </w:rPr>
        <w:t>截图</w:t>
      </w:r>
      <w:r>
        <w:t>如下</w:t>
      </w:r>
      <w:r>
        <w:rPr>
          <w:rFonts w:hint="eastAsia"/>
        </w:rPr>
        <w:t>：</w:t>
      </w:r>
    </w:p>
    <w:p w14:paraId="0AC06FB6" w14:textId="0B9386CA" w:rsidR="00982364" w:rsidRPr="002D4E31" w:rsidRDefault="006C6150" w:rsidP="00AD092B">
      <w:pPr>
        <w:pStyle w:val="1e"/>
      </w:pPr>
      <w:r>
        <w:rPr>
          <w:noProof/>
        </w:rPr>
        <w:lastRenderedPageBreak/>
        <w:drawing>
          <wp:inline distT="0" distB="0" distL="0" distR="0" wp14:anchorId="55641788" wp14:editId="17A370D0">
            <wp:extent cx="2880000" cy="2516400"/>
            <wp:effectExtent l="19050" t="19050" r="15875" b="17780"/>
            <wp:docPr id="27" name="图片 27" descr="C:\Users\swx941157\AppData\Roaming\eSpace_Desktop\UserData\swx941157\imagefiles\91AD5781-97C8-4DC2-B24C-52A48ABF06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wx941157\AppData\Roaming\eSpace_Desktop\UserData\swx941157\imagefiles\91AD5781-97C8-4DC2-B24C-52A48ABF06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516400"/>
                    </a:xfrm>
                    <a:prstGeom prst="rect">
                      <a:avLst/>
                    </a:prstGeom>
                    <a:noFill/>
                    <a:ln w="12700">
                      <a:solidFill>
                        <a:schemeClr val="bg1">
                          <a:lumMod val="85000"/>
                        </a:schemeClr>
                      </a:solidFill>
                    </a:ln>
                  </pic:spPr>
                </pic:pic>
              </a:graphicData>
            </a:graphic>
          </wp:inline>
        </w:drawing>
      </w:r>
    </w:p>
    <w:p w14:paraId="094C3581" w14:textId="5E975320" w:rsidR="003F2934" w:rsidRDefault="003F2934" w:rsidP="003F2934">
      <w:pPr>
        <w:pStyle w:val="3"/>
        <w:rPr>
          <w:rFonts w:ascii="Huawei Sans" w:hAnsi="Huawei Sans" w:cs="Huawei Sans"/>
          <w:lang w:eastAsia="en-US"/>
        </w:rPr>
      </w:pPr>
      <w:bookmarkStart w:id="55" w:name="_Toc68264464"/>
      <w:r w:rsidRPr="002D4E31">
        <w:rPr>
          <w:rFonts w:ascii="Huawei Sans" w:hAnsi="Huawei Sans" w:cs="Huawei Sans"/>
          <w:lang w:eastAsia="en-US"/>
        </w:rPr>
        <w:t>创建和管理存储过程</w:t>
      </w:r>
      <w:bookmarkEnd w:id="55"/>
    </w:p>
    <w:p w14:paraId="25358F79" w14:textId="77777777" w:rsidR="009E0AD1" w:rsidRPr="00525181" w:rsidRDefault="009E0AD1" w:rsidP="002F7F1F">
      <w:pPr>
        <w:pStyle w:val="4"/>
      </w:pPr>
      <w:r w:rsidRPr="00525181">
        <w:t>创建存储过程</w:t>
      </w:r>
    </w:p>
    <w:p w14:paraId="12CDCDAE" w14:textId="77777777" w:rsidR="009E0AD1" w:rsidRPr="00525181" w:rsidRDefault="009E0AD1">
      <w:pPr>
        <w:pStyle w:val="30"/>
      </w:pPr>
      <w:r w:rsidRPr="00525181">
        <w:t>创建表</w:t>
      </w:r>
      <w:r w:rsidRPr="00525181">
        <w:t>t_test</w:t>
      </w:r>
      <w:r>
        <w:rPr>
          <w:rFonts w:hint="eastAsia"/>
        </w:rPr>
        <w:t>。</w:t>
      </w:r>
    </w:p>
    <w:p w14:paraId="7C5852F1" w14:textId="165CB242" w:rsidR="009E0AD1" w:rsidRPr="00E22C5E" w:rsidRDefault="009E0AD1" w:rsidP="009E0AD1">
      <w:pPr>
        <w:pStyle w:val="afffff2"/>
        <w:rPr>
          <w:b/>
          <w:color w:val="C7000B"/>
          <w:lang w:eastAsia="en-US"/>
        </w:rPr>
      </w:pPr>
      <w:r w:rsidRPr="00E22C5E">
        <w:rPr>
          <w:b/>
          <w:color w:val="C7000B"/>
          <w:lang w:eastAsia="en-US"/>
        </w:rPr>
        <w:t>create table t_</w:t>
      </w:r>
      <w:proofErr w:type="gramStart"/>
      <w:r w:rsidRPr="00E22C5E">
        <w:rPr>
          <w:b/>
          <w:color w:val="C7000B"/>
          <w:lang w:eastAsia="en-US"/>
        </w:rPr>
        <w:t>test(</w:t>
      </w:r>
      <w:proofErr w:type="gramEnd"/>
      <w:r w:rsidRPr="00E22C5E">
        <w:rPr>
          <w:b/>
          <w:color w:val="C7000B"/>
          <w:lang w:eastAsia="en-US"/>
        </w:rPr>
        <w:t>c1 int, c2 int);</w:t>
      </w:r>
    </w:p>
    <w:p w14:paraId="515EC5BF" w14:textId="77777777" w:rsidR="009E0AD1" w:rsidRDefault="009E0AD1" w:rsidP="00AD092B">
      <w:pPr>
        <w:pStyle w:val="1e"/>
      </w:pPr>
      <w:r>
        <w:rPr>
          <w:rFonts w:hint="eastAsia"/>
        </w:rPr>
        <w:t>截图</w:t>
      </w:r>
      <w:r>
        <w:t>如下</w:t>
      </w:r>
      <w:r>
        <w:rPr>
          <w:rFonts w:hint="eastAsia"/>
        </w:rPr>
        <w:t>：</w:t>
      </w:r>
    </w:p>
    <w:p w14:paraId="1C8C672C" w14:textId="2996F688" w:rsidR="009E0AD1" w:rsidRPr="00525181" w:rsidRDefault="00C57A1B" w:rsidP="00AD092B">
      <w:pPr>
        <w:pStyle w:val="1e"/>
      </w:pPr>
      <w:r>
        <w:rPr>
          <w:noProof/>
        </w:rPr>
        <w:drawing>
          <wp:inline distT="0" distB="0" distL="0" distR="0" wp14:anchorId="156AEA68" wp14:editId="613CA7AD">
            <wp:extent cx="3918439" cy="2944914"/>
            <wp:effectExtent l="0" t="0" r="6350" b="825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29287" cy="2953067"/>
                    </a:xfrm>
                    <a:prstGeom prst="rect">
                      <a:avLst/>
                    </a:prstGeom>
                  </pic:spPr>
                </pic:pic>
              </a:graphicData>
            </a:graphic>
          </wp:inline>
        </w:drawing>
      </w:r>
    </w:p>
    <w:p w14:paraId="6372D35F" w14:textId="77777777" w:rsidR="009E0AD1" w:rsidRPr="00525181" w:rsidRDefault="009E0AD1">
      <w:pPr>
        <w:pStyle w:val="30"/>
      </w:pPr>
      <w:r w:rsidRPr="00525181">
        <w:t>创建存储过程</w:t>
      </w:r>
      <w:r w:rsidRPr="00525181">
        <w:t>insert_data</w:t>
      </w:r>
      <w:r>
        <w:rPr>
          <w:rFonts w:hint="eastAsia"/>
        </w:rPr>
        <w:t>。</w:t>
      </w:r>
    </w:p>
    <w:p w14:paraId="4723CC09" w14:textId="119CF84D" w:rsidR="009E0AD1" w:rsidRPr="00E22C5E" w:rsidRDefault="009E0AD1" w:rsidP="009E0AD1">
      <w:pPr>
        <w:pStyle w:val="afffff2"/>
        <w:rPr>
          <w:b/>
          <w:color w:val="C7000B"/>
          <w:lang w:eastAsia="en-US"/>
        </w:rPr>
      </w:pPr>
      <w:r w:rsidRPr="00E22C5E">
        <w:rPr>
          <w:b/>
          <w:color w:val="C7000B"/>
          <w:lang w:eastAsia="en-US"/>
        </w:rPr>
        <w:t>create or replace procedure insert_data</w:t>
      </w:r>
    </w:p>
    <w:p w14:paraId="43575E05" w14:textId="77777777" w:rsidR="009E0AD1" w:rsidRPr="00E22C5E" w:rsidRDefault="009E0AD1" w:rsidP="009E0AD1">
      <w:pPr>
        <w:pStyle w:val="afffff2"/>
        <w:rPr>
          <w:b/>
          <w:color w:val="C7000B"/>
          <w:lang w:eastAsia="en-US"/>
        </w:rPr>
      </w:pPr>
      <w:r w:rsidRPr="00E22C5E">
        <w:rPr>
          <w:b/>
          <w:color w:val="C7000B"/>
          <w:lang w:eastAsia="en-US"/>
        </w:rPr>
        <w:t>is</w:t>
      </w:r>
    </w:p>
    <w:p w14:paraId="09BEBD1D" w14:textId="77777777" w:rsidR="009E0AD1" w:rsidRPr="00E22C5E" w:rsidRDefault="009E0AD1" w:rsidP="009E0AD1">
      <w:pPr>
        <w:pStyle w:val="afffff2"/>
        <w:rPr>
          <w:b/>
          <w:color w:val="C7000B"/>
          <w:lang w:eastAsia="en-US"/>
        </w:rPr>
      </w:pPr>
      <w:proofErr w:type="gramStart"/>
      <w:r w:rsidRPr="00E22C5E">
        <w:rPr>
          <w:b/>
          <w:color w:val="C7000B"/>
          <w:lang w:eastAsia="en-US"/>
        </w:rPr>
        <w:t>a</w:t>
      </w:r>
      <w:proofErr w:type="gramEnd"/>
      <w:r w:rsidRPr="00E22C5E">
        <w:rPr>
          <w:b/>
          <w:color w:val="C7000B"/>
          <w:lang w:eastAsia="en-US"/>
        </w:rPr>
        <w:t xml:space="preserve"> int;</w:t>
      </w:r>
    </w:p>
    <w:p w14:paraId="7569A619" w14:textId="77777777" w:rsidR="009E0AD1" w:rsidRPr="00E22C5E" w:rsidRDefault="009E0AD1" w:rsidP="009E0AD1">
      <w:pPr>
        <w:pStyle w:val="afffff2"/>
        <w:rPr>
          <w:b/>
          <w:color w:val="C7000B"/>
          <w:lang w:eastAsia="en-US"/>
        </w:rPr>
      </w:pPr>
      <w:r w:rsidRPr="00E22C5E">
        <w:rPr>
          <w:b/>
          <w:color w:val="C7000B"/>
          <w:lang w:eastAsia="en-US"/>
        </w:rPr>
        <w:t>b int;</w:t>
      </w:r>
    </w:p>
    <w:p w14:paraId="7115FF7F" w14:textId="77777777" w:rsidR="009E0AD1" w:rsidRPr="00E22C5E" w:rsidRDefault="009E0AD1" w:rsidP="009E0AD1">
      <w:pPr>
        <w:pStyle w:val="afffff2"/>
        <w:rPr>
          <w:b/>
          <w:color w:val="C7000B"/>
          <w:lang w:eastAsia="en-US"/>
        </w:rPr>
      </w:pPr>
      <w:r w:rsidRPr="00E22C5E">
        <w:rPr>
          <w:b/>
          <w:color w:val="C7000B"/>
          <w:lang w:eastAsia="en-US"/>
        </w:rPr>
        <w:lastRenderedPageBreak/>
        <w:t>begin</w:t>
      </w:r>
    </w:p>
    <w:p w14:paraId="73F7930F" w14:textId="77777777" w:rsidR="009E0AD1" w:rsidRPr="00E22C5E" w:rsidRDefault="009E0AD1" w:rsidP="009E0AD1">
      <w:pPr>
        <w:pStyle w:val="afffff2"/>
        <w:rPr>
          <w:b/>
          <w:color w:val="C7000B"/>
          <w:lang w:eastAsia="en-US"/>
        </w:rPr>
      </w:pPr>
      <w:r w:rsidRPr="00E22C5E">
        <w:rPr>
          <w:b/>
          <w:color w:val="C7000B"/>
          <w:lang w:eastAsia="en-US"/>
        </w:rPr>
        <w:t>a=1;</w:t>
      </w:r>
    </w:p>
    <w:p w14:paraId="7BD1A440" w14:textId="77777777" w:rsidR="009E0AD1" w:rsidRPr="00E22C5E" w:rsidRDefault="009E0AD1" w:rsidP="009E0AD1">
      <w:pPr>
        <w:pStyle w:val="afffff2"/>
        <w:rPr>
          <w:b/>
          <w:color w:val="C7000B"/>
          <w:lang w:eastAsia="en-US"/>
        </w:rPr>
      </w:pPr>
      <w:r w:rsidRPr="00E22C5E">
        <w:rPr>
          <w:b/>
          <w:color w:val="C7000B"/>
          <w:lang w:eastAsia="en-US"/>
        </w:rPr>
        <w:t>b=2;</w:t>
      </w:r>
    </w:p>
    <w:p w14:paraId="34972A8E" w14:textId="77777777" w:rsidR="009E0AD1" w:rsidRPr="00E22C5E" w:rsidRDefault="009E0AD1" w:rsidP="009E0AD1">
      <w:pPr>
        <w:pStyle w:val="afffff2"/>
        <w:rPr>
          <w:b/>
          <w:color w:val="C7000B"/>
          <w:lang w:eastAsia="en-US"/>
        </w:rPr>
      </w:pPr>
      <w:r w:rsidRPr="00E22C5E">
        <w:rPr>
          <w:b/>
          <w:color w:val="C7000B"/>
          <w:lang w:eastAsia="en-US"/>
        </w:rPr>
        <w:t>insert into t_test values(</w:t>
      </w:r>
      <w:proofErr w:type="gramStart"/>
      <w:r w:rsidRPr="00E22C5E">
        <w:rPr>
          <w:b/>
          <w:color w:val="C7000B"/>
          <w:lang w:eastAsia="en-US"/>
        </w:rPr>
        <w:t>a,b</w:t>
      </w:r>
      <w:proofErr w:type="gramEnd"/>
      <w:r w:rsidRPr="00E22C5E">
        <w:rPr>
          <w:b/>
          <w:color w:val="C7000B"/>
          <w:lang w:eastAsia="en-US"/>
        </w:rPr>
        <w:t>);</w:t>
      </w:r>
    </w:p>
    <w:p w14:paraId="26485471" w14:textId="77777777" w:rsidR="009E0AD1" w:rsidRPr="00E22C5E" w:rsidRDefault="009E0AD1" w:rsidP="009E0AD1">
      <w:pPr>
        <w:pStyle w:val="afffff2"/>
        <w:rPr>
          <w:b/>
          <w:color w:val="C7000B"/>
          <w:lang w:eastAsia="en-US"/>
        </w:rPr>
      </w:pPr>
      <w:r w:rsidRPr="00E22C5E">
        <w:rPr>
          <w:b/>
          <w:color w:val="C7000B"/>
          <w:lang w:eastAsia="en-US"/>
        </w:rPr>
        <w:t>insert into t_test values(</w:t>
      </w:r>
      <w:proofErr w:type="gramStart"/>
      <w:r w:rsidRPr="00E22C5E">
        <w:rPr>
          <w:b/>
          <w:color w:val="C7000B"/>
          <w:lang w:eastAsia="en-US"/>
        </w:rPr>
        <w:t>b,a</w:t>
      </w:r>
      <w:proofErr w:type="gramEnd"/>
      <w:r w:rsidRPr="00E22C5E">
        <w:rPr>
          <w:b/>
          <w:color w:val="C7000B"/>
          <w:lang w:eastAsia="en-US"/>
        </w:rPr>
        <w:t>);</w:t>
      </w:r>
    </w:p>
    <w:p w14:paraId="3FDC3823" w14:textId="77777777" w:rsidR="009E0AD1" w:rsidRPr="00E22C5E" w:rsidRDefault="009E0AD1" w:rsidP="009E0AD1">
      <w:pPr>
        <w:pStyle w:val="afffff2"/>
        <w:rPr>
          <w:b/>
          <w:color w:val="C7000B"/>
          <w:lang w:eastAsia="en-US"/>
        </w:rPr>
      </w:pPr>
      <w:r w:rsidRPr="00E22C5E">
        <w:rPr>
          <w:b/>
          <w:color w:val="C7000B"/>
          <w:lang w:eastAsia="en-US"/>
        </w:rPr>
        <w:t>end;</w:t>
      </w:r>
    </w:p>
    <w:p w14:paraId="7E625C52" w14:textId="77777777" w:rsidR="009E0AD1" w:rsidRPr="00E22C5E" w:rsidRDefault="009E0AD1" w:rsidP="009E0AD1">
      <w:pPr>
        <w:pStyle w:val="afffff2"/>
        <w:rPr>
          <w:b/>
          <w:color w:val="C7000B"/>
          <w:lang w:eastAsia="en-US"/>
        </w:rPr>
      </w:pPr>
      <w:r w:rsidRPr="00E22C5E">
        <w:rPr>
          <w:b/>
          <w:color w:val="C7000B"/>
          <w:lang w:eastAsia="en-US"/>
        </w:rPr>
        <w:t>/</w:t>
      </w:r>
    </w:p>
    <w:p w14:paraId="22F02762" w14:textId="511D39E9" w:rsidR="009E0AD1" w:rsidRDefault="009E0AD1" w:rsidP="00AD092B">
      <w:pPr>
        <w:pStyle w:val="1e"/>
      </w:pPr>
      <w:r w:rsidRPr="009E0AD1">
        <w:t>截图如下</w:t>
      </w:r>
      <w:r w:rsidRPr="009E0AD1">
        <w:rPr>
          <w:rFonts w:hint="eastAsia"/>
        </w:rPr>
        <w:t>：</w:t>
      </w:r>
    </w:p>
    <w:p w14:paraId="08F91BC6" w14:textId="6F101202" w:rsidR="009E0AD1" w:rsidRPr="009E0AD1" w:rsidRDefault="002F34DE" w:rsidP="00AD092B">
      <w:pPr>
        <w:pStyle w:val="1e"/>
      </w:pPr>
      <w:r>
        <w:rPr>
          <w:noProof/>
        </w:rPr>
        <w:drawing>
          <wp:inline distT="0" distB="0" distL="0" distR="0" wp14:anchorId="2A750C20" wp14:editId="36C4BA51">
            <wp:extent cx="2880000" cy="3135600"/>
            <wp:effectExtent l="19050" t="19050" r="15875" b="27305"/>
            <wp:docPr id="29" name="图片 29" descr="C:\Users\swx941157\AppData\Roaming\eSpace_Desktop\UserData\swx941157\imagefiles\A00D77EA-8B41-49DA-BCFB-6961E17FCB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wx941157\AppData\Roaming\eSpace_Desktop\UserData\swx941157\imagefiles\A00D77EA-8B41-49DA-BCFB-6961E17FCB9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80000" cy="3135600"/>
                    </a:xfrm>
                    <a:prstGeom prst="rect">
                      <a:avLst/>
                    </a:prstGeom>
                    <a:noFill/>
                    <a:ln w="12700">
                      <a:solidFill>
                        <a:schemeClr val="bg1">
                          <a:lumMod val="85000"/>
                        </a:schemeClr>
                      </a:solidFill>
                    </a:ln>
                  </pic:spPr>
                </pic:pic>
              </a:graphicData>
            </a:graphic>
          </wp:inline>
        </w:drawing>
      </w:r>
    </w:p>
    <w:p w14:paraId="1E7CAC2E" w14:textId="77777777" w:rsidR="009E0AD1" w:rsidRPr="00525181" w:rsidRDefault="009E0AD1">
      <w:pPr>
        <w:pStyle w:val="30"/>
      </w:pPr>
      <w:r w:rsidRPr="00525181">
        <w:t>调用存储过程</w:t>
      </w:r>
      <w:r>
        <w:rPr>
          <w:rFonts w:hint="eastAsia"/>
        </w:rPr>
        <w:t>。</w:t>
      </w:r>
    </w:p>
    <w:p w14:paraId="2FE613E3" w14:textId="77777777" w:rsidR="009E0AD1" w:rsidRPr="00E22C5E" w:rsidRDefault="009E0AD1" w:rsidP="009E0AD1">
      <w:pPr>
        <w:pStyle w:val="afffff2"/>
        <w:rPr>
          <w:b/>
          <w:color w:val="C7000B"/>
          <w:lang w:eastAsia="en-US"/>
        </w:rPr>
      </w:pPr>
      <w:r w:rsidRPr="00E22C5E">
        <w:rPr>
          <w:b/>
          <w:color w:val="C7000B"/>
          <w:lang w:eastAsia="en-US"/>
        </w:rPr>
        <w:t>call insert_</w:t>
      </w:r>
      <w:proofErr w:type="gramStart"/>
      <w:r w:rsidRPr="00E22C5E">
        <w:rPr>
          <w:b/>
          <w:color w:val="C7000B"/>
          <w:lang w:eastAsia="en-US"/>
        </w:rPr>
        <w:t>data(</w:t>
      </w:r>
      <w:proofErr w:type="gramEnd"/>
      <w:r w:rsidRPr="00E22C5E">
        <w:rPr>
          <w:b/>
          <w:color w:val="C7000B"/>
          <w:lang w:eastAsia="en-US"/>
        </w:rPr>
        <w:t>);</w:t>
      </w:r>
    </w:p>
    <w:p w14:paraId="43E5E903" w14:textId="77777777" w:rsidR="009E0AD1" w:rsidRDefault="009E0AD1" w:rsidP="00AD092B">
      <w:pPr>
        <w:pStyle w:val="1e"/>
      </w:pPr>
      <w:r w:rsidRPr="009E0AD1">
        <w:t>截图如下</w:t>
      </w:r>
      <w:r w:rsidRPr="009E0AD1">
        <w:rPr>
          <w:rFonts w:hint="eastAsia"/>
        </w:rPr>
        <w:t>：</w:t>
      </w:r>
    </w:p>
    <w:p w14:paraId="72EEE0BE" w14:textId="2C4C799E" w:rsidR="009E0AD1" w:rsidRPr="009E0AD1" w:rsidRDefault="002F34DE" w:rsidP="00AD092B">
      <w:pPr>
        <w:pStyle w:val="1e"/>
        <w:rPr>
          <w:shd w:val="pct15" w:color="auto" w:fill="FFFFFF"/>
          <w:lang w:eastAsia="en-US"/>
        </w:rPr>
      </w:pPr>
      <w:r>
        <w:rPr>
          <w:noProof/>
        </w:rPr>
        <w:drawing>
          <wp:inline distT="0" distB="0" distL="0" distR="0" wp14:anchorId="61AFEDFF" wp14:editId="4BB02189">
            <wp:extent cx="4320000" cy="2091600"/>
            <wp:effectExtent l="19050" t="19050" r="23495" b="23495"/>
            <wp:docPr id="30" name="图片 30" descr="C:\Users\swx941157\AppData\Roaming\eSpace_Desktop\UserData\swx941157\imagefiles\798F9738-B26B-49ED-9CB0-E9D24A094F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wx941157\AppData\Roaming\eSpace_Desktop\UserData\swx941157\imagefiles\798F9738-B26B-49ED-9CB0-E9D24A094F4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0000" cy="2091600"/>
                    </a:xfrm>
                    <a:prstGeom prst="rect">
                      <a:avLst/>
                    </a:prstGeom>
                    <a:noFill/>
                    <a:ln w="12700">
                      <a:solidFill>
                        <a:schemeClr val="bg1">
                          <a:lumMod val="85000"/>
                        </a:schemeClr>
                      </a:solidFill>
                    </a:ln>
                  </pic:spPr>
                </pic:pic>
              </a:graphicData>
            </a:graphic>
          </wp:inline>
        </w:drawing>
      </w:r>
    </w:p>
    <w:p w14:paraId="2895C7A1" w14:textId="77777777" w:rsidR="009E0AD1" w:rsidRPr="00525181" w:rsidRDefault="009E0AD1">
      <w:pPr>
        <w:pStyle w:val="30"/>
      </w:pPr>
      <w:r w:rsidRPr="00525181">
        <w:t>查询表内容</w:t>
      </w:r>
      <w:r>
        <w:rPr>
          <w:rFonts w:hint="eastAsia"/>
        </w:rPr>
        <w:t>。</w:t>
      </w:r>
    </w:p>
    <w:p w14:paraId="15182F00" w14:textId="6628ECC2" w:rsidR="009E0AD1" w:rsidRPr="00E22C5E" w:rsidRDefault="009E0AD1" w:rsidP="009E0AD1">
      <w:pPr>
        <w:pStyle w:val="afffff2"/>
        <w:rPr>
          <w:b/>
          <w:color w:val="C7000B"/>
          <w:lang w:eastAsia="en-US"/>
        </w:rPr>
      </w:pPr>
      <w:r w:rsidRPr="00E22C5E">
        <w:rPr>
          <w:b/>
          <w:color w:val="C7000B"/>
          <w:lang w:eastAsia="en-US"/>
        </w:rPr>
        <w:t>select * from t_test;</w:t>
      </w:r>
    </w:p>
    <w:p w14:paraId="1806FBCF" w14:textId="77777777" w:rsidR="009E0AD1" w:rsidRDefault="009E0AD1" w:rsidP="00AD092B">
      <w:pPr>
        <w:pStyle w:val="1e"/>
      </w:pPr>
      <w:r w:rsidRPr="009E0AD1">
        <w:lastRenderedPageBreak/>
        <w:t>截图如下</w:t>
      </w:r>
      <w:r w:rsidRPr="009E0AD1">
        <w:rPr>
          <w:rFonts w:hint="eastAsia"/>
        </w:rPr>
        <w:t>：</w:t>
      </w:r>
    </w:p>
    <w:p w14:paraId="187F57D3" w14:textId="6B83AFBE" w:rsidR="009E0AD1" w:rsidRPr="009E0AD1" w:rsidRDefault="002F34DE" w:rsidP="00AD092B">
      <w:pPr>
        <w:pStyle w:val="1e"/>
        <w:rPr>
          <w:shd w:val="pct15" w:color="auto" w:fill="FFFFFF"/>
          <w:lang w:eastAsia="en-US"/>
        </w:rPr>
      </w:pPr>
      <w:r>
        <w:rPr>
          <w:noProof/>
        </w:rPr>
        <w:drawing>
          <wp:inline distT="0" distB="0" distL="0" distR="0" wp14:anchorId="3FC7844D" wp14:editId="3F036F3E">
            <wp:extent cx="4320000" cy="2156400"/>
            <wp:effectExtent l="19050" t="19050" r="23495" b="15875"/>
            <wp:docPr id="31" name="图片 31" descr="C:\Users\swx941157\AppData\Roaming\eSpace_Desktop\UserData\swx941157\imagefiles\E402CD0E-4F7B-4C52-A9CF-629556586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wx941157\AppData\Roaming\eSpace_Desktop\UserData\swx941157\imagefiles\E402CD0E-4F7B-4C52-A9CF-62955658632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20000" cy="2156400"/>
                    </a:xfrm>
                    <a:prstGeom prst="rect">
                      <a:avLst/>
                    </a:prstGeom>
                    <a:noFill/>
                    <a:ln w="12700">
                      <a:solidFill>
                        <a:schemeClr val="bg1">
                          <a:lumMod val="85000"/>
                        </a:schemeClr>
                      </a:solidFill>
                    </a:ln>
                  </pic:spPr>
                </pic:pic>
              </a:graphicData>
            </a:graphic>
          </wp:inline>
        </w:drawing>
      </w:r>
    </w:p>
    <w:p w14:paraId="22053F4B" w14:textId="77777777" w:rsidR="009E0AD1" w:rsidRPr="00525181" w:rsidRDefault="009E0AD1" w:rsidP="002F7F1F">
      <w:pPr>
        <w:pStyle w:val="4"/>
      </w:pPr>
      <w:r w:rsidRPr="00525181">
        <w:t>管理存储过程</w:t>
      </w:r>
    </w:p>
    <w:p w14:paraId="56AE6481" w14:textId="42370388" w:rsidR="009E0AD1" w:rsidRDefault="009E0AD1" w:rsidP="00AD092B">
      <w:pPr>
        <w:pStyle w:val="1e"/>
      </w:pPr>
      <w:r w:rsidRPr="00525181">
        <w:t>管理存储过程，</w:t>
      </w:r>
      <w:r w:rsidR="002F34DE">
        <w:rPr>
          <w:rFonts w:hint="eastAsia"/>
        </w:rPr>
        <w:t>切换到</w:t>
      </w:r>
      <w:r w:rsidR="00C57A1B">
        <w:rPr>
          <w:rFonts w:hint="eastAsia"/>
        </w:rPr>
        <w:t>“库管理</w:t>
      </w:r>
      <w:r w:rsidR="00C57A1B">
        <w:rPr>
          <w:rFonts w:hint="eastAsia"/>
        </w:rPr>
        <w:t xml:space="preserve"> </w:t>
      </w:r>
      <w:r w:rsidR="00C57A1B">
        <w:t xml:space="preserve">-&gt; </w:t>
      </w:r>
      <w:r w:rsidR="00C57A1B">
        <w:t>对象列表</w:t>
      </w:r>
      <w:r w:rsidR="00C57A1B">
        <w:rPr>
          <w:rFonts w:hint="eastAsia"/>
        </w:rPr>
        <w:t>”</w:t>
      </w:r>
      <w:r w:rsidR="002F34DE">
        <w:rPr>
          <w:rFonts w:hint="eastAsia"/>
        </w:rPr>
        <w:t>，</w:t>
      </w:r>
      <w:r w:rsidR="002F34DE">
        <w:t>选择</w:t>
      </w:r>
      <w:r w:rsidR="00C57A1B">
        <w:rPr>
          <w:rFonts w:hint="eastAsia"/>
        </w:rPr>
        <w:t>“存储过程”</w:t>
      </w:r>
      <w:r w:rsidR="002F34DE">
        <w:rPr>
          <w:rFonts w:hint="eastAsia"/>
        </w:rPr>
        <w:t xml:space="preserve"> </w:t>
      </w:r>
      <w:r w:rsidR="002F34DE">
        <w:rPr>
          <w:rFonts w:hint="eastAsia"/>
        </w:rPr>
        <w:t>，选择</w:t>
      </w:r>
      <w:r w:rsidR="002F34DE">
        <w:rPr>
          <w:rFonts w:hint="eastAsia"/>
        </w:rPr>
        <w:t xml:space="preserve"> </w:t>
      </w:r>
      <w:r w:rsidR="002F34DE">
        <w:t xml:space="preserve">insert_data </w:t>
      </w:r>
      <w:r w:rsidR="002F34DE">
        <w:t>存储过程中的操作</w:t>
      </w:r>
      <w:r w:rsidR="002F34DE">
        <w:rPr>
          <w:rFonts w:hint="eastAsia"/>
        </w:rPr>
        <w:t>，</w:t>
      </w:r>
      <w:r w:rsidR="00BC22E4">
        <w:t>单击</w:t>
      </w:r>
      <w:r w:rsidR="002F34DE">
        <w:t>查看存储过程详情</w:t>
      </w:r>
      <w:r w:rsidR="002F34DE">
        <w:rPr>
          <w:rFonts w:hint="eastAsia"/>
        </w:rPr>
        <w:t>：</w:t>
      </w:r>
    </w:p>
    <w:p w14:paraId="6E81738B" w14:textId="538F5A69" w:rsidR="002F34DE" w:rsidRPr="00525181" w:rsidRDefault="00C57A1B" w:rsidP="00AD092B">
      <w:pPr>
        <w:pStyle w:val="1e"/>
      </w:pPr>
      <w:r>
        <w:rPr>
          <w:noProof/>
        </w:rPr>
        <mc:AlternateContent>
          <mc:Choice Requires="wps">
            <w:drawing>
              <wp:anchor distT="0" distB="0" distL="114300" distR="114300" simplePos="0" relativeHeight="252014592" behindDoc="0" locked="0" layoutInCell="1" allowOverlap="1" wp14:anchorId="6AB9CB37" wp14:editId="633C29D1">
                <wp:simplePos x="0" y="0"/>
                <wp:positionH relativeFrom="column">
                  <wp:posOffset>1513156</wp:posOffset>
                </wp:positionH>
                <wp:positionV relativeFrom="paragraph">
                  <wp:posOffset>956603</wp:posOffset>
                </wp:positionV>
                <wp:extent cx="1060841" cy="193431"/>
                <wp:effectExtent l="19050" t="19050" r="25400" b="16510"/>
                <wp:wrapNone/>
                <wp:docPr id="366" name="矩形 366"/>
                <wp:cNvGraphicFramePr/>
                <a:graphic xmlns:a="http://schemas.openxmlformats.org/drawingml/2006/main">
                  <a:graphicData uri="http://schemas.microsoft.com/office/word/2010/wordprocessingShape">
                    <wps:wsp>
                      <wps:cNvSpPr/>
                      <wps:spPr>
                        <a:xfrm>
                          <a:off x="0" y="0"/>
                          <a:ext cx="1060841" cy="1934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14DB5" id="矩形 366" o:spid="_x0000_s1026" style="position:absolute;left:0;text-align:left;margin-left:119.15pt;margin-top:75.3pt;width:83.55pt;height:15.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marQIAAJA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" filled="f" strokecolor="#c7000b" strokeweight="2.25pt"/>
            </w:pict>
          </mc:Fallback>
        </mc:AlternateContent>
      </w:r>
      <w:r w:rsidR="001B6667">
        <w:rPr>
          <w:noProof/>
        </w:rPr>
        <mc:AlternateContent>
          <mc:Choice Requires="wps">
            <w:drawing>
              <wp:anchor distT="0" distB="0" distL="114300" distR="114300" simplePos="0" relativeHeight="251925504" behindDoc="0" locked="0" layoutInCell="1" allowOverlap="1" wp14:anchorId="7DB6E14E" wp14:editId="59E981AA">
                <wp:simplePos x="0" y="0"/>
                <wp:positionH relativeFrom="column">
                  <wp:posOffset>666429</wp:posOffset>
                </wp:positionH>
                <wp:positionV relativeFrom="paragraph">
                  <wp:posOffset>1293181</wp:posOffset>
                </wp:positionV>
                <wp:extent cx="566037" cy="187472"/>
                <wp:effectExtent l="19050" t="19050" r="24765" b="22225"/>
                <wp:wrapNone/>
                <wp:docPr id="50" name="矩形 50"/>
                <wp:cNvGraphicFramePr/>
                <a:graphic xmlns:a="http://schemas.openxmlformats.org/drawingml/2006/main">
                  <a:graphicData uri="http://schemas.microsoft.com/office/word/2010/wordprocessingShape">
                    <wps:wsp>
                      <wps:cNvSpPr/>
                      <wps:spPr>
                        <a:xfrm>
                          <a:off x="0" y="0"/>
                          <a:ext cx="566037" cy="1874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A78493" id="矩形 50" o:spid="_x0000_s1026" style="position:absolute;left:0;text-align:left;margin-left:52.45pt;margin-top:101.85pt;width:44.55pt;height:14.7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" filled="f" strokecolor="#c7000b" strokeweight="2.25pt"/>
            </w:pict>
          </mc:Fallback>
        </mc:AlternateContent>
      </w:r>
      <w:r w:rsidR="001B6667">
        <w:rPr>
          <w:noProof/>
        </w:rPr>
        <mc:AlternateContent>
          <mc:Choice Requires="wps">
            <w:drawing>
              <wp:anchor distT="0" distB="0" distL="114300" distR="114300" simplePos="0" relativeHeight="251923456" behindDoc="0" locked="0" layoutInCell="1" allowOverlap="1" wp14:anchorId="7A0D1372" wp14:editId="631D98F4">
                <wp:simplePos x="0" y="0"/>
                <wp:positionH relativeFrom="column">
                  <wp:posOffset>4654006</wp:posOffset>
                </wp:positionH>
                <wp:positionV relativeFrom="paragraph">
                  <wp:posOffset>1030870</wp:posOffset>
                </wp:positionV>
                <wp:extent cx="118604" cy="294165"/>
                <wp:effectExtent l="57150" t="19050" r="34290" b="48895"/>
                <wp:wrapNone/>
                <wp:docPr id="49" name="直接箭头连接符 49"/>
                <wp:cNvGraphicFramePr/>
                <a:graphic xmlns:a="http://schemas.openxmlformats.org/drawingml/2006/main">
                  <a:graphicData uri="http://schemas.microsoft.com/office/word/2010/wordprocessingShape">
                    <wps:wsp>
                      <wps:cNvCnPr/>
                      <wps:spPr>
                        <a:xfrm flipH="1">
                          <a:off x="0" y="0"/>
                          <a:ext cx="118604" cy="29416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7B086CE" id="直接箭头连接符 49" o:spid="_x0000_s1026" type="#_x0000_t32" style="position:absolute;left:0;text-align:left;margin-left:366.45pt;margin-top:81.15pt;width:9.35pt;height:23.15pt;flip:x;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" strokecolor="#c7000b" strokeweight="2.25pt">
                <v:stroke endarrow="block"/>
              </v:shape>
            </w:pict>
          </mc:Fallback>
        </mc:AlternateContent>
      </w:r>
      <w:r w:rsidR="001B6667">
        <w:rPr>
          <w:noProof/>
        </w:rPr>
        <mc:AlternateContent>
          <mc:Choice Requires="wps">
            <w:drawing>
              <wp:anchor distT="0" distB="0" distL="114300" distR="114300" simplePos="0" relativeHeight="251918336" behindDoc="0" locked="0" layoutInCell="1" allowOverlap="1" wp14:anchorId="657EBC82" wp14:editId="01CF7BA3">
                <wp:simplePos x="0" y="0"/>
                <wp:positionH relativeFrom="column">
                  <wp:posOffset>993189</wp:posOffset>
                </wp:positionH>
                <wp:positionV relativeFrom="paragraph">
                  <wp:posOffset>57785</wp:posOffset>
                </wp:positionV>
                <wp:extent cx="780492" cy="187472"/>
                <wp:effectExtent l="19050" t="19050" r="19685" b="22225"/>
                <wp:wrapNone/>
                <wp:docPr id="46" name="矩形 46"/>
                <wp:cNvGraphicFramePr/>
                <a:graphic xmlns:a="http://schemas.openxmlformats.org/drawingml/2006/main">
                  <a:graphicData uri="http://schemas.microsoft.com/office/word/2010/wordprocessingShape">
                    <wps:wsp>
                      <wps:cNvSpPr/>
                      <wps:spPr>
                        <a:xfrm>
                          <a:off x="0" y="0"/>
                          <a:ext cx="780492" cy="1874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84110" id="矩形 46" o:spid="_x0000_s1026" style="position:absolute;left:0;text-align:left;margin-left:78.2pt;margin-top:4.55pt;width:61.45pt;height:14.7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" filled="f" strokecolor="#c7000b" strokeweight="2.25pt"/>
            </w:pict>
          </mc:Fallback>
        </mc:AlternateContent>
      </w:r>
      <w:r w:rsidR="001008A1">
        <w:rPr>
          <w:noProof/>
        </w:rPr>
        <mc:AlternateContent>
          <mc:Choice Requires="wps">
            <w:drawing>
              <wp:anchor distT="0" distB="0" distL="114300" distR="114300" simplePos="0" relativeHeight="251921408" behindDoc="0" locked="0" layoutInCell="1" allowOverlap="1" wp14:anchorId="16F58C1A" wp14:editId="0FC6D517">
                <wp:simplePos x="0" y="0"/>
                <wp:positionH relativeFrom="column">
                  <wp:posOffset>1437741</wp:posOffset>
                </wp:positionH>
                <wp:positionV relativeFrom="paragraph">
                  <wp:posOffset>284703</wp:posOffset>
                </wp:positionV>
                <wp:extent cx="118604" cy="294165"/>
                <wp:effectExtent l="57150" t="19050" r="34290" b="48895"/>
                <wp:wrapNone/>
                <wp:docPr id="48" name="直接箭头连接符 48"/>
                <wp:cNvGraphicFramePr/>
                <a:graphic xmlns:a="http://schemas.openxmlformats.org/drawingml/2006/main">
                  <a:graphicData uri="http://schemas.microsoft.com/office/word/2010/wordprocessingShape">
                    <wps:wsp>
                      <wps:cNvCnPr/>
                      <wps:spPr>
                        <a:xfrm flipH="1">
                          <a:off x="0" y="0"/>
                          <a:ext cx="118604" cy="29416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852713" id="直接箭头连接符 48" o:spid="_x0000_s1026" type="#_x0000_t32" style="position:absolute;left:0;text-align:left;margin-left:113.2pt;margin-top:22.4pt;width:9.35pt;height:23.15pt;flip:x;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" strokecolor="#c7000b" strokeweight="2.25pt">
                <v:stroke endarrow="block"/>
              </v:shape>
            </w:pict>
          </mc:Fallback>
        </mc:AlternateContent>
      </w:r>
      <w:r w:rsidR="002F34DE">
        <w:rPr>
          <w:noProof/>
        </w:rPr>
        <w:drawing>
          <wp:inline distT="0" distB="0" distL="0" distR="0" wp14:anchorId="7DCAB898" wp14:editId="2BA3069E">
            <wp:extent cx="4320000" cy="1814400"/>
            <wp:effectExtent l="19050" t="19050" r="23495" b="14605"/>
            <wp:docPr id="32" name="图片 32" descr="C:\Users\swx941157\AppData\Roaming\eSpace_Desktop\UserData\swx941157\imagefiles\C3095E24-F2D6-4724-A0E3-98DF4C2C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wx941157\AppData\Roaming\eSpace_Desktop\UserData\swx941157\imagefiles\C3095E24-F2D6-4724-A0E3-98DF4C2C033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320000" cy="1814400"/>
                    </a:xfrm>
                    <a:prstGeom prst="rect">
                      <a:avLst/>
                    </a:prstGeom>
                    <a:noFill/>
                    <a:ln w="12700">
                      <a:solidFill>
                        <a:schemeClr val="bg1">
                          <a:lumMod val="85000"/>
                        </a:schemeClr>
                      </a:solidFill>
                    </a:ln>
                  </pic:spPr>
                </pic:pic>
              </a:graphicData>
            </a:graphic>
          </wp:inline>
        </w:drawing>
      </w:r>
    </w:p>
    <w:p w14:paraId="4755AE29" w14:textId="422F6BDB" w:rsidR="002F34DE" w:rsidRDefault="002F34DE" w:rsidP="00AD092B">
      <w:pPr>
        <w:pStyle w:val="1e"/>
      </w:pPr>
      <w:r>
        <w:t>查看存储过程详情</w:t>
      </w:r>
      <w:r>
        <w:rPr>
          <w:rFonts w:hint="eastAsia"/>
        </w:rPr>
        <w:t>：</w:t>
      </w:r>
    </w:p>
    <w:p w14:paraId="30498FA5" w14:textId="18054AC1" w:rsidR="002F34DE" w:rsidRDefault="002F34DE" w:rsidP="00AD092B">
      <w:pPr>
        <w:pStyle w:val="1e"/>
      </w:pPr>
      <w:r>
        <w:rPr>
          <w:noProof/>
        </w:rPr>
        <w:drawing>
          <wp:inline distT="0" distB="0" distL="0" distR="0" wp14:anchorId="0DEE2BA9" wp14:editId="15430C2F">
            <wp:extent cx="3600000" cy="2667600"/>
            <wp:effectExtent l="19050" t="19050" r="19685" b="19050"/>
            <wp:docPr id="33" name="图片 33" descr="C:\Users\swx941157\AppData\Roaming\eSpace_Desktop\UserData\swx941157\imagefiles\A7464671-37C5-4C86-A48B-BFE78C75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wx941157\AppData\Roaming\eSpace_Desktop\UserData\swx941157\imagefiles\A7464671-37C5-4C86-A48B-BFE78C75002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00000" cy="2667600"/>
                    </a:xfrm>
                    <a:prstGeom prst="rect">
                      <a:avLst/>
                    </a:prstGeom>
                    <a:noFill/>
                    <a:ln w="12700">
                      <a:solidFill>
                        <a:schemeClr val="bg1">
                          <a:lumMod val="85000"/>
                        </a:schemeClr>
                      </a:solidFill>
                    </a:ln>
                  </pic:spPr>
                </pic:pic>
              </a:graphicData>
            </a:graphic>
          </wp:inline>
        </w:drawing>
      </w:r>
    </w:p>
    <w:p w14:paraId="7B5280E4" w14:textId="6CF45B81" w:rsidR="009E0AD1" w:rsidRPr="00525181" w:rsidRDefault="002F34DE" w:rsidP="00AD092B">
      <w:pPr>
        <w:pStyle w:val="1e"/>
      </w:pPr>
      <w:r>
        <w:lastRenderedPageBreak/>
        <w:t>切换到</w:t>
      </w:r>
      <w:r>
        <w:t>SQL</w:t>
      </w:r>
      <w:r>
        <w:t>查询界面</w:t>
      </w:r>
      <w:r>
        <w:rPr>
          <w:rFonts w:hint="eastAsia"/>
        </w:rPr>
        <w:t>，</w:t>
      </w:r>
      <w:r w:rsidR="009E0AD1" w:rsidRPr="00525181">
        <w:t>删除存储过程，命令如下：</w:t>
      </w:r>
    </w:p>
    <w:p w14:paraId="6C81A8D6" w14:textId="380441CA" w:rsidR="009E0AD1" w:rsidRPr="00E22C5E" w:rsidRDefault="009E0AD1" w:rsidP="00E22C5E">
      <w:pPr>
        <w:pStyle w:val="afffff2"/>
        <w:pBdr>
          <w:bottom w:val="single" w:sz="8" w:space="0" w:color="auto"/>
        </w:pBdr>
        <w:rPr>
          <w:b/>
          <w:color w:val="C7000B"/>
          <w:lang w:eastAsia="en-US"/>
        </w:rPr>
      </w:pPr>
      <w:r w:rsidRPr="00E22C5E">
        <w:rPr>
          <w:b/>
          <w:color w:val="C7000B"/>
          <w:lang w:eastAsia="en-US"/>
        </w:rPr>
        <w:t>drop procedure insert_data;</w:t>
      </w:r>
    </w:p>
    <w:p w14:paraId="78C04F53" w14:textId="77777777" w:rsidR="00CE618E" w:rsidRDefault="00CE618E" w:rsidP="00AD092B">
      <w:pPr>
        <w:pStyle w:val="1e"/>
      </w:pPr>
      <w:r w:rsidRPr="009E0AD1">
        <w:t>截图如下</w:t>
      </w:r>
      <w:r w:rsidRPr="009E0AD1">
        <w:rPr>
          <w:rFonts w:hint="eastAsia"/>
        </w:rPr>
        <w:t>：</w:t>
      </w:r>
    </w:p>
    <w:p w14:paraId="4C8755E8" w14:textId="4279E2A2" w:rsidR="00CE618E" w:rsidRDefault="002F34DE" w:rsidP="00AD092B">
      <w:pPr>
        <w:pStyle w:val="1e"/>
        <w:rPr>
          <w:shd w:val="pct15" w:color="auto" w:fill="FFFFFF"/>
          <w:lang w:eastAsia="en-US"/>
        </w:rPr>
      </w:pPr>
      <w:r>
        <w:rPr>
          <w:noProof/>
        </w:rPr>
        <w:drawing>
          <wp:inline distT="0" distB="0" distL="0" distR="0" wp14:anchorId="28161CFB" wp14:editId="483734A0">
            <wp:extent cx="3600000" cy="2487600"/>
            <wp:effectExtent l="19050" t="19050" r="19685" b="27305"/>
            <wp:docPr id="34" name="图片 34" descr="C:\Users\swx941157\AppData\Roaming\eSpace_Desktop\UserData\swx941157\imagefiles\5310F88D-76F1-4BEF-A8EC-CA39B5F4C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wx941157\AppData\Roaming\eSpace_Desktop\UserData\swx941157\imagefiles\5310F88D-76F1-4BEF-A8EC-CA39B5F4C65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000" cy="2487600"/>
                    </a:xfrm>
                    <a:prstGeom prst="rect">
                      <a:avLst/>
                    </a:prstGeom>
                    <a:noFill/>
                    <a:ln w="12700">
                      <a:solidFill>
                        <a:schemeClr val="bg1">
                          <a:lumMod val="85000"/>
                        </a:schemeClr>
                      </a:solidFill>
                    </a:ln>
                  </pic:spPr>
                </pic:pic>
              </a:graphicData>
            </a:graphic>
          </wp:inline>
        </w:drawing>
      </w:r>
    </w:p>
    <w:p w14:paraId="261397CC" w14:textId="1706A14D" w:rsidR="00CE618E" w:rsidRPr="00525181" w:rsidRDefault="00CE618E" w:rsidP="00CE618E">
      <w:pPr>
        <w:pStyle w:val="3"/>
        <w:numPr>
          <w:ilvl w:val="2"/>
          <w:numId w:val="5"/>
        </w:numPr>
        <w:ind w:left="0"/>
        <w:rPr>
          <w:rFonts w:hint="eastAsia"/>
        </w:rPr>
      </w:pPr>
      <w:bookmarkStart w:id="56" w:name="_Toc55405254"/>
      <w:bookmarkStart w:id="57" w:name="_Toc68264465"/>
      <w:r w:rsidRPr="00525181">
        <w:t>创建和管理</w:t>
      </w:r>
      <w:r w:rsidRPr="000F39F1">
        <w:rPr>
          <w:rFonts w:ascii="Huawei Sans" w:hAnsi="Huawei Sans" w:cs="Huawei Sans" w:hint="eastAsia"/>
        </w:rPr>
        <w:t>全局临时表</w:t>
      </w:r>
      <w:bookmarkEnd w:id="56"/>
      <w:bookmarkEnd w:id="57"/>
    </w:p>
    <w:p w14:paraId="58B33963" w14:textId="77777777" w:rsidR="00CE618E" w:rsidRDefault="00CE618E" w:rsidP="002F7F1F">
      <w:pPr>
        <w:pStyle w:val="4"/>
      </w:pPr>
      <w:r>
        <w:t>会话级</w:t>
      </w:r>
      <w:r w:rsidRPr="000F39F1">
        <w:t>全局临时表</w:t>
      </w:r>
    </w:p>
    <w:p w14:paraId="6EAD615B" w14:textId="77777777" w:rsidR="00CE618E" w:rsidRPr="000F39F1" w:rsidRDefault="00CE618E" w:rsidP="00AD092B">
      <w:pPr>
        <w:pStyle w:val="1e"/>
      </w:pPr>
      <w:r w:rsidRPr="000F39F1">
        <w:t>数据会话级可见，其他会话看不到数据，但表结构可见</w:t>
      </w:r>
      <w:r>
        <w:rPr>
          <w:rFonts w:hint="eastAsia"/>
        </w:rPr>
        <w:t>。</w:t>
      </w:r>
    </w:p>
    <w:p w14:paraId="0C7CCA76" w14:textId="77777777" w:rsidR="00CE618E" w:rsidRDefault="00CE618E">
      <w:pPr>
        <w:pStyle w:val="30"/>
      </w:pPr>
      <w:r w:rsidRPr="00525181">
        <w:t>创建</w:t>
      </w:r>
      <w:r>
        <w:rPr>
          <w:rFonts w:hint="eastAsia"/>
        </w:rPr>
        <w:t>临时</w:t>
      </w:r>
      <w:r w:rsidRPr="00525181">
        <w:t>表</w:t>
      </w:r>
      <w:r w:rsidRPr="00525181">
        <w:t>t_test</w:t>
      </w:r>
      <w:r>
        <w:t>2</w:t>
      </w:r>
      <w:r>
        <w:rPr>
          <w:rFonts w:hint="eastAsia"/>
        </w:rPr>
        <w:t>。</w:t>
      </w:r>
    </w:p>
    <w:p w14:paraId="2A6FC1A6" w14:textId="77777777" w:rsidR="00CE618E" w:rsidRPr="00525181" w:rsidRDefault="00CE618E" w:rsidP="00AD092B">
      <w:pPr>
        <w:pStyle w:val="1e"/>
      </w:pPr>
      <w:proofErr w:type="gramStart"/>
      <w:r w:rsidRPr="00E22C5E">
        <w:rPr>
          <w:rFonts w:ascii="方正兰亭黑简体" w:hint="eastAsia"/>
        </w:rPr>
        <w:t>建表语句</w:t>
      </w:r>
      <w:proofErr w:type="gramEnd"/>
      <w:r w:rsidRPr="000F39F1">
        <w:rPr>
          <w:rFonts w:ascii="方正兰亭细黑简体" w:eastAsia="方正兰亭细黑简体" w:hint="eastAsia"/>
        </w:rPr>
        <w:t>，使用</w:t>
      </w:r>
      <w:r w:rsidRPr="0027666D">
        <w:t>ON COMMIT PRESERVE ROWS</w:t>
      </w:r>
    </w:p>
    <w:p w14:paraId="1C64BA4C" w14:textId="3B499FCA" w:rsidR="00CE618E" w:rsidRPr="00E22C5E" w:rsidRDefault="00CE618E" w:rsidP="001008A1">
      <w:pPr>
        <w:pStyle w:val="afffff2"/>
        <w:rPr>
          <w:b/>
          <w:color w:val="C7000B"/>
          <w:lang w:eastAsia="en-US"/>
        </w:rPr>
      </w:pPr>
      <w:r w:rsidRPr="00E22C5E">
        <w:rPr>
          <w:b/>
          <w:color w:val="C7000B"/>
          <w:lang w:eastAsia="en-US"/>
        </w:rPr>
        <w:t xml:space="preserve">CREATE GLOBAL TEMPORARY </w:t>
      </w:r>
      <w:proofErr w:type="gramStart"/>
      <w:r w:rsidRPr="00E22C5E">
        <w:rPr>
          <w:b/>
          <w:color w:val="C7000B"/>
          <w:lang w:eastAsia="en-US"/>
        </w:rPr>
        <w:t>TABLE  t</w:t>
      </w:r>
      <w:proofErr w:type="gramEnd"/>
      <w:r w:rsidRPr="00E22C5E">
        <w:rPr>
          <w:b/>
          <w:color w:val="C7000B"/>
          <w:lang w:eastAsia="en-US"/>
        </w:rPr>
        <w:t>_test2(</w:t>
      </w:r>
    </w:p>
    <w:p w14:paraId="5F4BC9E7" w14:textId="77777777" w:rsidR="00CE618E" w:rsidRPr="00E22C5E" w:rsidRDefault="00CE618E" w:rsidP="001008A1">
      <w:pPr>
        <w:pStyle w:val="afffff2"/>
        <w:rPr>
          <w:b/>
          <w:color w:val="C7000B"/>
          <w:lang w:eastAsia="en-US"/>
        </w:rPr>
      </w:pPr>
      <w:r w:rsidRPr="00E22C5E">
        <w:rPr>
          <w:b/>
          <w:color w:val="C7000B"/>
          <w:lang w:eastAsia="en-US"/>
        </w:rPr>
        <w:t>id integer,</w:t>
      </w:r>
    </w:p>
    <w:p w14:paraId="798D8A04" w14:textId="77777777" w:rsidR="00CE618E" w:rsidRPr="00E22C5E" w:rsidRDefault="00CE618E" w:rsidP="001008A1">
      <w:pPr>
        <w:pStyle w:val="afffff2"/>
        <w:rPr>
          <w:b/>
          <w:color w:val="C7000B"/>
          <w:lang w:eastAsia="en-US"/>
        </w:rPr>
      </w:pPr>
      <w:r w:rsidRPr="00E22C5E">
        <w:rPr>
          <w:b/>
          <w:color w:val="C7000B"/>
          <w:lang w:eastAsia="en-US"/>
        </w:rPr>
        <w:t>lbl text</w:t>
      </w:r>
    </w:p>
    <w:p w14:paraId="45F4B942" w14:textId="77777777" w:rsidR="00CE618E" w:rsidRPr="00E22C5E" w:rsidRDefault="00CE618E" w:rsidP="001008A1">
      <w:pPr>
        <w:pStyle w:val="afffff2"/>
        <w:rPr>
          <w:b/>
          <w:color w:val="C7000B"/>
          <w:lang w:eastAsia="en-US"/>
        </w:rPr>
      </w:pPr>
      <w:r w:rsidRPr="00E22C5E">
        <w:rPr>
          <w:b/>
          <w:color w:val="C7000B"/>
          <w:lang w:eastAsia="en-US"/>
        </w:rPr>
        <w:t>) ON COMMIT PRESERVE ROWS;</w:t>
      </w:r>
    </w:p>
    <w:p w14:paraId="1749508F" w14:textId="77777777" w:rsidR="00CE618E" w:rsidRDefault="00CE618E" w:rsidP="00AD092B">
      <w:pPr>
        <w:pStyle w:val="1e"/>
      </w:pPr>
      <w:r w:rsidRPr="009E0AD1">
        <w:t>截图如下</w:t>
      </w:r>
      <w:r w:rsidRPr="009E0AD1">
        <w:rPr>
          <w:rFonts w:hint="eastAsia"/>
        </w:rPr>
        <w:t>：</w:t>
      </w:r>
    </w:p>
    <w:p w14:paraId="5873F1EA" w14:textId="3D8C5E76" w:rsidR="00CE618E" w:rsidRPr="00CE618E" w:rsidRDefault="00B83202" w:rsidP="00AD092B">
      <w:pPr>
        <w:pStyle w:val="1e"/>
      </w:pPr>
      <w:r>
        <w:rPr>
          <w:noProof/>
        </w:rPr>
        <w:drawing>
          <wp:inline distT="0" distB="0" distL="0" distR="0" wp14:anchorId="2CD55C44" wp14:editId="067C3E3A">
            <wp:extent cx="3007553" cy="2350477"/>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23491" cy="2362933"/>
                    </a:xfrm>
                    <a:prstGeom prst="rect">
                      <a:avLst/>
                    </a:prstGeom>
                  </pic:spPr>
                </pic:pic>
              </a:graphicData>
            </a:graphic>
          </wp:inline>
        </w:drawing>
      </w:r>
    </w:p>
    <w:p w14:paraId="76C48948" w14:textId="77777777" w:rsidR="00CE618E" w:rsidRPr="00525181" w:rsidRDefault="00CE618E">
      <w:pPr>
        <w:pStyle w:val="30"/>
      </w:pPr>
      <w:r w:rsidRPr="0027666D">
        <w:rPr>
          <w:rFonts w:hint="eastAsia"/>
        </w:rPr>
        <w:lastRenderedPageBreak/>
        <w:t>在</w:t>
      </w:r>
      <w:r w:rsidRPr="0027666D">
        <w:t>当前会话插入数据并查询</w:t>
      </w:r>
      <w:r>
        <w:rPr>
          <w:rFonts w:hint="eastAsia"/>
        </w:rPr>
        <w:t>。</w:t>
      </w:r>
    </w:p>
    <w:p w14:paraId="6CD37F52" w14:textId="72A448CD" w:rsidR="00CE618E" w:rsidRPr="00E22C5E" w:rsidRDefault="00CE618E" w:rsidP="00CE618E">
      <w:pPr>
        <w:pStyle w:val="afffff2"/>
        <w:rPr>
          <w:b/>
          <w:color w:val="C7000B"/>
          <w:lang w:eastAsia="en-US"/>
        </w:rPr>
      </w:pPr>
      <w:r w:rsidRPr="00E22C5E">
        <w:rPr>
          <w:b/>
          <w:color w:val="C7000B"/>
          <w:lang w:eastAsia="en-US"/>
        </w:rPr>
        <w:t>insert into t_test2 values(1,'data1');</w:t>
      </w:r>
    </w:p>
    <w:p w14:paraId="0B916375" w14:textId="2389CBEC" w:rsidR="00CE618E" w:rsidRPr="00E22C5E" w:rsidRDefault="00CE618E" w:rsidP="00CE618E">
      <w:pPr>
        <w:pStyle w:val="afffff2"/>
        <w:rPr>
          <w:b/>
          <w:color w:val="C7000B"/>
          <w:lang w:eastAsia="en-US"/>
        </w:rPr>
      </w:pPr>
      <w:r w:rsidRPr="00E22C5E">
        <w:rPr>
          <w:b/>
          <w:color w:val="C7000B"/>
          <w:lang w:eastAsia="en-US"/>
        </w:rPr>
        <w:t>insert into t_test2 values(2,'data2');</w:t>
      </w:r>
    </w:p>
    <w:p w14:paraId="38590DF0" w14:textId="7860E27D" w:rsidR="00CE618E" w:rsidRPr="00E22C5E" w:rsidRDefault="00CE618E" w:rsidP="00CE618E">
      <w:pPr>
        <w:pStyle w:val="afffff2"/>
        <w:rPr>
          <w:b/>
          <w:color w:val="C7000B"/>
          <w:lang w:eastAsia="en-US"/>
        </w:rPr>
      </w:pPr>
      <w:r w:rsidRPr="00E22C5E">
        <w:rPr>
          <w:b/>
          <w:color w:val="C7000B"/>
          <w:lang w:eastAsia="en-US"/>
        </w:rPr>
        <w:t>select * from t_test2;</w:t>
      </w:r>
    </w:p>
    <w:p w14:paraId="76DF42E2" w14:textId="77777777" w:rsidR="00CE618E" w:rsidRDefault="00CE618E" w:rsidP="00AD092B">
      <w:pPr>
        <w:pStyle w:val="1e"/>
      </w:pPr>
      <w:r w:rsidRPr="009E0AD1">
        <w:t>截图如下</w:t>
      </w:r>
      <w:r w:rsidRPr="009E0AD1">
        <w:rPr>
          <w:rFonts w:hint="eastAsia"/>
        </w:rPr>
        <w:t>：</w:t>
      </w:r>
    </w:p>
    <w:p w14:paraId="37DDD9BC" w14:textId="59423D0E" w:rsidR="00CE618E" w:rsidRPr="0027666D" w:rsidRDefault="002F34DE" w:rsidP="00AD092B">
      <w:pPr>
        <w:pStyle w:val="1e"/>
        <w:rPr>
          <w:shd w:val="pct15" w:color="auto" w:fill="FFFFFF"/>
          <w:lang w:eastAsia="en-US"/>
        </w:rPr>
      </w:pPr>
      <w:r>
        <w:rPr>
          <w:noProof/>
        </w:rPr>
        <w:drawing>
          <wp:inline distT="0" distB="0" distL="0" distR="0" wp14:anchorId="1BB52341" wp14:editId="3140439D">
            <wp:extent cx="4320000" cy="1990800"/>
            <wp:effectExtent l="19050" t="19050" r="23495" b="28575"/>
            <wp:docPr id="36" name="图片 36" descr="C:\Users\swx941157\AppData\Roaming\eSpace_Desktop\UserData\swx941157\imagefiles\4249D182-B712-4955-951D-0A8D24058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wx941157\AppData\Roaming\eSpace_Desktop\UserData\swx941157\imagefiles\4249D182-B712-4955-951D-0A8D2405874B.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20000" cy="1990800"/>
                    </a:xfrm>
                    <a:prstGeom prst="rect">
                      <a:avLst/>
                    </a:prstGeom>
                    <a:noFill/>
                    <a:ln w="12700">
                      <a:solidFill>
                        <a:schemeClr val="bg1">
                          <a:lumMod val="85000"/>
                        </a:schemeClr>
                      </a:solidFill>
                    </a:ln>
                  </pic:spPr>
                </pic:pic>
              </a:graphicData>
            </a:graphic>
          </wp:inline>
        </w:drawing>
      </w:r>
    </w:p>
    <w:p w14:paraId="2A6C9667" w14:textId="15A634EF" w:rsidR="00CE618E" w:rsidRDefault="003C3754">
      <w:pPr>
        <w:pStyle w:val="30"/>
      </w:pPr>
      <w:r>
        <w:rPr>
          <w:noProof/>
        </w:rPr>
        <mc:AlternateContent>
          <mc:Choice Requires="wps">
            <w:drawing>
              <wp:anchor distT="0" distB="0" distL="114300" distR="114300" simplePos="0" relativeHeight="251929600" behindDoc="0" locked="0" layoutInCell="1" allowOverlap="1" wp14:anchorId="67628D39" wp14:editId="32E1CFDD">
                <wp:simplePos x="0" y="0"/>
                <wp:positionH relativeFrom="column">
                  <wp:posOffset>1571576</wp:posOffset>
                </wp:positionH>
                <wp:positionV relativeFrom="paragraph">
                  <wp:posOffset>593335</wp:posOffset>
                </wp:positionV>
                <wp:extent cx="606670" cy="208085"/>
                <wp:effectExtent l="19050" t="19050" r="22225" b="20955"/>
                <wp:wrapNone/>
                <wp:docPr id="52" name="矩形 52"/>
                <wp:cNvGraphicFramePr/>
                <a:graphic xmlns:a="http://schemas.openxmlformats.org/drawingml/2006/main">
                  <a:graphicData uri="http://schemas.microsoft.com/office/word/2010/wordprocessingShape">
                    <wps:wsp>
                      <wps:cNvSpPr/>
                      <wps:spPr>
                        <a:xfrm>
                          <a:off x="0" y="0"/>
                          <a:ext cx="606670" cy="208085"/>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B3C8" id="矩形 52" o:spid="_x0000_s1026" style="position:absolute;left:0;text-align:left;margin-left:123.75pt;margin-top:46.7pt;width:47.75pt;height:16.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" filled="f" strokecolor="#c7000b" strokeweight="2.25pt"/>
            </w:pict>
          </mc:Fallback>
        </mc:AlternateContent>
      </w:r>
      <w:r w:rsidR="00073DB3">
        <w:rPr>
          <w:rFonts w:hint="eastAsia"/>
        </w:rPr>
        <w:t>关闭当前</w:t>
      </w:r>
      <w:r w:rsidR="00073DB3">
        <w:rPr>
          <w:rFonts w:hint="eastAsia"/>
        </w:rPr>
        <w:t>SQL</w:t>
      </w:r>
      <w:r w:rsidR="00073DB3">
        <w:rPr>
          <w:rFonts w:hint="eastAsia"/>
        </w:rPr>
        <w:t>查询窗口，</w:t>
      </w:r>
      <w:r>
        <w:rPr>
          <w:rFonts w:hint="eastAsia"/>
        </w:rPr>
        <w:t>通过单击“库管理</w:t>
      </w:r>
      <w:r>
        <w:t>-finance</w:t>
      </w:r>
      <w:r>
        <w:rPr>
          <w:rFonts w:hint="eastAsia"/>
        </w:rPr>
        <w:t>”页面中的“</w:t>
      </w:r>
      <w:r>
        <w:rPr>
          <w:rFonts w:hint="eastAsia"/>
        </w:rPr>
        <w:t>SQL</w:t>
      </w:r>
      <w:r>
        <w:rPr>
          <w:rFonts w:hint="eastAsia"/>
        </w:rPr>
        <w:t>窗口”</w:t>
      </w:r>
      <w:r w:rsidR="00073DB3">
        <w:rPr>
          <w:rFonts w:hint="eastAsia"/>
        </w:rPr>
        <w:t>重新打开一个</w:t>
      </w:r>
      <w:r>
        <w:rPr>
          <w:rFonts w:hint="eastAsia"/>
        </w:rPr>
        <w:t>“</w:t>
      </w:r>
      <w:r>
        <w:rPr>
          <w:rFonts w:hint="eastAsia"/>
        </w:rPr>
        <w:t>SQL</w:t>
      </w:r>
      <w:r>
        <w:rPr>
          <w:rFonts w:hint="eastAsia"/>
          <w:noProof/>
        </w:rPr>
        <w:t>查询</w:t>
      </w:r>
      <w:r>
        <w:rPr>
          <w:rFonts w:hint="eastAsia"/>
        </w:rPr>
        <w:t>”</w:t>
      </w:r>
      <w:r w:rsidR="00073DB3">
        <w:rPr>
          <w:rFonts w:hint="eastAsia"/>
          <w:noProof/>
        </w:rPr>
        <w:t>窗口</w:t>
      </w:r>
      <w:r w:rsidR="00CE618E">
        <w:rPr>
          <w:rFonts w:hint="eastAsia"/>
        </w:rPr>
        <w:t>。</w:t>
      </w:r>
    </w:p>
    <w:p w14:paraId="0A67ABC6" w14:textId="2449805B" w:rsidR="002F34DE" w:rsidRDefault="003C3754" w:rsidP="00AD092B">
      <w:pPr>
        <w:pStyle w:val="1e"/>
        <w:rPr>
          <w:noProof/>
        </w:rPr>
      </w:pPr>
      <w:r>
        <w:rPr>
          <w:noProof/>
        </w:rPr>
        <mc:AlternateContent>
          <mc:Choice Requires="wps">
            <w:drawing>
              <wp:anchor distT="0" distB="0" distL="114300" distR="114300" simplePos="0" relativeHeight="252016640" behindDoc="0" locked="0" layoutInCell="1" allowOverlap="1" wp14:anchorId="1A8AF0B2" wp14:editId="58907E62">
                <wp:simplePos x="0" y="0"/>
                <wp:positionH relativeFrom="column">
                  <wp:posOffset>2008407</wp:posOffset>
                </wp:positionH>
                <wp:positionV relativeFrom="paragraph">
                  <wp:posOffset>121773</wp:posOffset>
                </wp:positionV>
                <wp:extent cx="175846" cy="161193"/>
                <wp:effectExtent l="38100" t="38100" r="15240" b="29845"/>
                <wp:wrapNone/>
                <wp:docPr id="371" name="直接箭头连接符 371"/>
                <wp:cNvGraphicFramePr/>
                <a:graphic xmlns:a="http://schemas.openxmlformats.org/drawingml/2006/main">
                  <a:graphicData uri="http://schemas.microsoft.com/office/word/2010/wordprocessingShape">
                    <wps:wsp>
                      <wps:cNvCnPr/>
                      <wps:spPr>
                        <a:xfrm flipH="1" flipV="1">
                          <a:off x="0" y="0"/>
                          <a:ext cx="175846" cy="16119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F0FE7" id="直接箭头连接符 371" o:spid="_x0000_s1026" type="#_x0000_t32" style="position:absolute;left:0;text-align:left;margin-left:158.15pt;margin-top:9.6pt;width:13.85pt;height:12.7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" strokecolor="#c7000b" strokeweight="2.25pt">
                <v:stroke endarrow="block"/>
              </v:shape>
            </w:pict>
          </mc:Fallback>
        </mc:AlternateContent>
      </w:r>
      <w:r w:rsidR="006B2F8A" w:rsidRPr="006B2F8A">
        <w:rPr>
          <w:noProof/>
        </w:rPr>
        <w:t xml:space="preserve"> </w:t>
      </w:r>
      <w:r>
        <w:rPr>
          <w:noProof/>
        </w:rPr>
        <w:drawing>
          <wp:inline distT="0" distB="0" distL="0" distR="0" wp14:anchorId="35F844D8" wp14:editId="63306468">
            <wp:extent cx="3710354" cy="976287"/>
            <wp:effectExtent l="0" t="0" r="444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44869" cy="985369"/>
                    </a:xfrm>
                    <a:prstGeom prst="rect">
                      <a:avLst/>
                    </a:prstGeom>
                  </pic:spPr>
                </pic:pic>
              </a:graphicData>
            </a:graphic>
          </wp:inline>
        </w:drawing>
      </w:r>
    </w:p>
    <w:p w14:paraId="6293E41D" w14:textId="71BE9209" w:rsidR="003C3754" w:rsidRDefault="003C3754" w:rsidP="00AD092B">
      <w:pPr>
        <w:pStyle w:val="1e"/>
      </w:pPr>
      <w:r>
        <w:rPr>
          <w:noProof/>
        </w:rPr>
        <mc:AlternateContent>
          <mc:Choice Requires="wps">
            <w:drawing>
              <wp:anchor distT="0" distB="0" distL="114300" distR="114300" simplePos="0" relativeHeight="252020736" behindDoc="0" locked="0" layoutInCell="1" allowOverlap="1" wp14:anchorId="1802B5BA" wp14:editId="7A9C3B72">
                <wp:simplePos x="0" y="0"/>
                <wp:positionH relativeFrom="column">
                  <wp:posOffset>3681339</wp:posOffset>
                </wp:positionH>
                <wp:positionV relativeFrom="paragraph">
                  <wp:posOffset>352425</wp:posOffset>
                </wp:positionV>
                <wp:extent cx="175846" cy="161193"/>
                <wp:effectExtent l="38100" t="38100" r="15240" b="29845"/>
                <wp:wrapNone/>
                <wp:docPr id="374" name="直接箭头连接符 374"/>
                <wp:cNvGraphicFramePr/>
                <a:graphic xmlns:a="http://schemas.openxmlformats.org/drawingml/2006/main">
                  <a:graphicData uri="http://schemas.microsoft.com/office/word/2010/wordprocessingShape">
                    <wps:wsp>
                      <wps:cNvCnPr/>
                      <wps:spPr>
                        <a:xfrm flipH="1" flipV="1">
                          <a:off x="0" y="0"/>
                          <a:ext cx="175846" cy="16119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49729" id="直接箭头连接符 374" o:spid="_x0000_s1026" type="#_x0000_t32" style="position:absolute;left:0;text-align:left;margin-left:289.85pt;margin-top:27.75pt;width:13.85pt;height:12.7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2018688" behindDoc="0" locked="0" layoutInCell="1" allowOverlap="1" wp14:anchorId="0EDDD25B" wp14:editId="462E7D29">
                <wp:simplePos x="0" y="0"/>
                <wp:positionH relativeFrom="column">
                  <wp:posOffset>3295064</wp:posOffset>
                </wp:positionH>
                <wp:positionV relativeFrom="paragraph">
                  <wp:posOffset>235243</wp:posOffset>
                </wp:positionV>
                <wp:extent cx="392479" cy="157920"/>
                <wp:effectExtent l="19050" t="19050" r="26670" b="13970"/>
                <wp:wrapNone/>
                <wp:docPr id="373" name="矩形 373"/>
                <wp:cNvGraphicFramePr/>
                <a:graphic xmlns:a="http://schemas.openxmlformats.org/drawingml/2006/main">
                  <a:graphicData uri="http://schemas.microsoft.com/office/word/2010/wordprocessingShape">
                    <wps:wsp>
                      <wps:cNvSpPr/>
                      <wps:spPr>
                        <a:xfrm>
                          <a:off x="0" y="0"/>
                          <a:ext cx="392479" cy="157920"/>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F16D5" id="矩形 373" o:spid="_x0000_s1026" style="position:absolute;left:0;text-align:left;margin-left:259.45pt;margin-top:18.5pt;width:30.9pt;height:12.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" filled="f" strokecolor="#c7000b" strokeweight="2.25pt"/>
            </w:pict>
          </mc:Fallback>
        </mc:AlternateContent>
      </w:r>
      <w:r>
        <w:rPr>
          <w:noProof/>
        </w:rPr>
        <w:drawing>
          <wp:inline distT="0" distB="0" distL="0" distR="0" wp14:anchorId="33FCDD28" wp14:editId="65AE32F0">
            <wp:extent cx="3818793" cy="109218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1933" cy="1095943"/>
                    </a:xfrm>
                    <a:prstGeom prst="rect">
                      <a:avLst/>
                    </a:prstGeom>
                  </pic:spPr>
                </pic:pic>
              </a:graphicData>
            </a:graphic>
          </wp:inline>
        </w:drawing>
      </w:r>
      <w:r>
        <w:rPr>
          <w:rFonts w:hint="eastAsia"/>
        </w:rPr>
        <w:t xml:space="preserve"> </w:t>
      </w:r>
    </w:p>
    <w:p w14:paraId="679FF224" w14:textId="1B3FFE32" w:rsidR="00FE5330" w:rsidRDefault="00073DB3" w:rsidP="00AD092B">
      <w:pPr>
        <w:pStyle w:val="1e"/>
      </w:pPr>
      <w:r w:rsidRPr="00073DB3">
        <w:rPr>
          <w:noProof/>
        </w:rPr>
        <w:t xml:space="preserve"> </w:t>
      </w:r>
    </w:p>
    <w:p w14:paraId="10F1533E" w14:textId="77777777" w:rsidR="00CE618E" w:rsidRPr="00525181" w:rsidRDefault="00CE618E">
      <w:pPr>
        <w:pStyle w:val="30"/>
      </w:pPr>
      <w:r w:rsidRPr="00525181">
        <w:t>查询表内容</w:t>
      </w:r>
      <w:r>
        <w:rPr>
          <w:rFonts w:hint="eastAsia"/>
        </w:rPr>
        <w:t>。</w:t>
      </w:r>
    </w:p>
    <w:p w14:paraId="6E0727AD" w14:textId="69B97406" w:rsidR="00CE618E" w:rsidRPr="00E22C5E" w:rsidRDefault="00CE618E" w:rsidP="00CE618E">
      <w:pPr>
        <w:pStyle w:val="afffff2"/>
        <w:rPr>
          <w:b/>
          <w:color w:val="C7000B"/>
        </w:rPr>
      </w:pPr>
      <w:r w:rsidRPr="00E22C5E">
        <w:rPr>
          <w:b/>
          <w:color w:val="C7000B"/>
          <w:lang w:eastAsia="en-US"/>
        </w:rPr>
        <w:t>select * from t_test2;</w:t>
      </w:r>
      <w:r w:rsidRPr="00E22C5E">
        <w:rPr>
          <w:b/>
          <w:color w:val="C7000B"/>
        </w:rPr>
        <w:t xml:space="preserve"> </w:t>
      </w:r>
    </w:p>
    <w:p w14:paraId="66892E91" w14:textId="77777777" w:rsidR="00BA7D73" w:rsidRDefault="00CE618E" w:rsidP="00AD092B">
      <w:pPr>
        <w:pStyle w:val="1e"/>
      </w:pPr>
      <w:r w:rsidRPr="009E0AD1">
        <w:t>截图</w:t>
      </w:r>
      <w:r w:rsidR="00BA7D73">
        <w:t>如下</w:t>
      </w:r>
      <w:r w:rsidR="00BA7D73">
        <w:rPr>
          <w:rFonts w:hint="eastAsia"/>
        </w:rPr>
        <w:t>：</w:t>
      </w:r>
    </w:p>
    <w:p w14:paraId="0AA4F149" w14:textId="01077E03" w:rsidR="00CE618E" w:rsidRDefault="003C3754" w:rsidP="00AD092B">
      <w:pPr>
        <w:pStyle w:val="1e"/>
      </w:pPr>
      <w:r>
        <w:rPr>
          <w:noProof/>
        </w:rPr>
        <w:lastRenderedPageBreak/>
        <w:drawing>
          <wp:inline distT="0" distB="0" distL="0" distR="0" wp14:anchorId="579CE90F" wp14:editId="1974D6F1">
            <wp:extent cx="2910254" cy="2827739"/>
            <wp:effectExtent l="0" t="0" r="444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096" cy="2841188"/>
                    </a:xfrm>
                    <a:prstGeom prst="rect">
                      <a:avLst/>
                    </a:prstGeom>
                  </pic:spPr>
                </pic:pic>
              </a:graphicData>
            </a:graphic>
          </wp:inline>
        </w:drawing>
      </w:r>
    </w:p>
    <w:p w14:paraId="2F159272" w14:textId="40E584AB" w:rsidR="00BA7D73" w:rsidRPr="00CE618E" w:rsidRDefault="00BA7D73" w:rsidP="00AD092B">
      <w:pPr>
        <w:pStyle w:val="1e"/>
      </w:pPr>
      <w:r>
        <w:t>显示表已经不存在了</w:t>
      </w:r>
      <w:r>
        <w:rPr>
          <w:rFonts w:hint="eastAsia"/>
        </w:rPr>
        <w:t>。</w:t>
      </w:r>
    </w:p>
    <w:p w14:paraId="2A146B74" w14:textId="77777777" w:rsidR="00CE618E" w:rsidRDefault="00CE618E" w:rsidP="002F7F1F">
      <w:pPr>
        <w:pStyle w:val="4"/>
      </w:pPr>
      <w:r>
        <w:t>事务级</w:t>
      </w:r>
      <w:r w:rsidRPr="000F39F1">
        <w:t>全局临时表</w:t>
      </w:r>
    </w:p>
    <w:p w14:paraId="6C6B0C37" w14:textId="77777777" w:rsidR="00CE618E" w:rsidRPr="00701139" w:rsidRDefault="00CE618E" w:rsidP="00AD092B">
      <w:pPr>
        <w:pStyle w:val="1e"/>
      </w:pPr>
      <w:r w:rsidRPr="00701139">
        <w:rPr>
          <w:rFonts w:hint="eastAsia"/>
        </w:rPr>
        <w:t>数据事务级可见，事务提交后数据删除。</w:t>
      </w:r>
    </w:p>
    <w:p w14:paraId="61C09A55" w14:textId="77777777" w:rsidR="00CE618E" w:rsidRPr="00BA7D73" w:rsidRDefault="00CE618E">
      <w:pPr>
        <w:pStyle w:val="30"/>
      </w:pPr>
      <w:r w:rsidRPr="00BA7D73">
        <w:t>创建临时表</w:t>
      </w:r>
      <w:r w:rsidRPr="00BA7D73">
        <w:t>t_test3</w:t>
      </w:r>
      <w:r w:rsidRPr="00BA7D73">
        <w:t>。</w:t>
      </w:r>
    </w:p>
    <w:p w14:paraId="34ED8E90" w14:textId="6EBA8C4B" w:rsidR="00CE618E" w:rsidRPr="00BA7D73" w:rsidRDefault="00CE618E" w:rsidP="00AD092B">
      <w:pPr>
        <w:pStyle w:val="1e"/>
      </w:pPr>
      <w:proofErr w:type="gramStart"/>
      <w:r w:rsidRPr="00BA7D73">
        <w:t>建表语句</w:t>
      </w:r>
      <w:proofErr w:type="gramEnd"/>
      <w:r w:rsidRPr="00BA7D73">
        <w:t>，使用</w:t>
      </w:r>
      <w:r w:rsidRPr="00BA7D73">
        <w:t>ON COMMIT DELETE ROWS</w:t>
      </w:r>
      <w:r w:rsidR="00BA7D73">
        <w:rPr>
          <w:rFonts w:hint="eastAsia"/>
        </w:rPr>
        <w:t>：</w:t>
      </w:r>
    </w:p>
    <w:p w14:paraId="1883026E" w14:textId="52F462EC" w:rsidR="00CE618E" w:rsidRPr="00E22C5E" w:rsidRDefault="00CE618E" w:rsidP="00CE618E">
      <w:pPr>
        <w:pStyle w:val="afffff2"/>
        <w:rPr>
          <w:b/>
          <w:color w:val="C7000B"/>
          <w:lang w:eastAsia="en-US"/>
        </w:rPr>
      </w:pPr>
      <w:r w:rsidRPr="00E22C5E">
        <w:rPr>
          <w:b/>
          <w:color w:val="C7000B"/>
          <w:lang w:eastAsia="en-US"/>
        </w:rPr>
        <w:t xml:space="preserve">CREATE GLOBAL TEMPORARY </w:t>
      </w:r>
      <w:proofErr w:type="gramStart"/>
      <w:r w:rsidRPr="00E22C5E">
        <w:rPr>
          <w:b/>
          <w:color w:val="C7000B"/>
          <w:lang w:eastAsia="en-US"/>
        </w:rPr>
        <w:t>TABLE  t</w:t>
      </w:r>
      <w:proofErr w:type="gramEnd"/>
      <w:r w:rsidRPr="00E22C5E">
        <w:rPr>
          <w:b/>
          <w:color w:val="C7000B"/>
          <w:lang w:eastAsia="en-US"/>
        </w:rPr>
        <w:t>_test3(</w:t>
      </w:r>
    </w:p>
    <w:p w14:paraId="750100D0" w14:textId="77777777" w:rsidR="00CE618E" w:rsidRPr="00E22C5E" w:rsidRDefault="00CE618E" w:rsidP="00CE618E">
      <w:pPr>
        <w:pStyle w:val="afffff2"/>
        <w:rPr>
          <w:b/>
          <w:color w:val="C7000B"/>
          <w:lang w:eastAsia="en-US"/>
        </w:rPr>
      </w:pPr>
      <w:r w:rsidRPr="00E22C5E">
        <w:rPr>
          <w:b/>
          <w:color w:val="C7000B"/>
          <w:lang w:eastAsia="en-US"/>
        </w:rPr>
        <w:t>id integer,</w:t>
      </w:r>
    </w:p>
    <w:p w14:paraId="42891703" w14:textId="77777777" w:rsidR="00CE618E" w:rsidRPr="00E22C5E" w:rsidRDefault="00CE618E" w:rsidP="00CE618E">
      <w:pPr>
        <w:pStyle w:val="afffff2"/>
        <w:rPr>
          <w:b/>
          <w:color w:val="C7000B"/>
          <w:lang w:eastAsia="en-US"/>
        </w:rPr>
      </w:pPr>
      <w:r w:rsidRPr="00E22C5E">
        <w:rPr>
          <w:b/>
          <w:color w:val="C7000B"/>
          <w:lang w:eastAsia="en-US"/>
        </w:rPr>
        <w:t>lbl text</w:t>
      </w:r>
    </w:p>
    <w:p w14:paraId="204493DA" w14:textId="77777777" w:rsidR="00CE618E" w:rsidRPr="00E22C5E" w:rsidRDefault="00CE618E" w:rsidP="00CE618E">
      <w:pPr>
        <w:pStyle w:val="afffff2"/>
        <w:rPr>
          <w:b/>
          <w:color w:val="C7000B"/>
          <w:lang w:eastAsia="en-US"/>
        </w:rPr>
      </w:pPr>
      <w:r w:rsidRPr="00E22C5E">
        <w:rPr>
          <w:b/>
          <w:color w:val="C7000B"/>
          <w:lang w:eastAsia="en-US"/>
        </w:rPr>
        <w:t>) ON COMMIT DELETE ROWS;</w:t>
      </w:r>
    </w:p>
    <w:p w14:paraId="21A3273D" w14:textId="77777777" w:rsidR="00CE618E" w:rsidRDefault="00CE618E" w:rsidP="00AD092B">
      <w:pPr>
        <w:pStyle w:val="1e"/>
      </w:pPr>
      <w:r w:rsidRPr="009E0AD1">
        <w:t>截图如下</w:t>
      </w:r>
      <w:r w:rsidRPr="009E0AD1">
        <w:rPr>
          <w:rFonts w:hint="eastAsia"/>
        </w:rPr>
        <w:t>：</w:t>
      </w:r>
    </w:p>
    <w:p w14:paraId="0483DD44" w14:textId="1779F543" w:rsidR="00CE618E" w:rsidRDefault="00F3542F" w:rsidP="00AD092B">
      <w:pPr>
        <w:pStyle w:val="1e"/>
        <w:rPr>
          <w:shd w:val="pct15" w:color="auto" w:fill="FFFFFF"/>
          <w:lang w:eastAsia="en-US"/>
        </w:rPr>
      </w:pPr>
      <w:r>
        <w:rPr>
          <w:noProof/>
        </w:rPr>
        <w:drawing>
          <wp:inline distT="0" distB="0" distL="0" distR="0" wp14:anchorId="5680433D" wp14:editId="2891529C">
            <wp:extent cx="3505200" cy="2814623"/>
            <wp:effectExtent l="0" t="0" r="0" b="508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0831" cy="2827174"/>
                    </a:xfrm>
                    <a:prstGeom prst="rect">
                      <a:avLst/>
                    </a:prstGeom>
                  </pic:spPr>
                </pic:pic>
              </a:graphicData>
            </a:graphic>
          </wp:inline>
        </w:drawing>
      </w:r>
    </w:p>
    <w:p w14:paraId="5A92420B" w14:textId="77777777" w:rsidR="00CE618E" w:rsidRDefault="00CE618E">
      <w:pPr>
        <w:pStyle w:val="30"/>
      </w:pPr>
      <w:r w:rsidRPr="0027666D">
        <w:lastRenderedPageBreak/>
        <w:t>插入数据并查询</w:t>
      </w:r>
      <w:r>
        <w:rPr>
          <w:rFonts w:hint="eastAsia"/>
        </w:rPr>
        <w:t>。</w:t>
      </w:r>
    </w:p>
    <w:p w14:paraId="37FC7CE9" w14:textId="77777777" w:rsidR="00CE618E" w:rsidRPr="00525181" w:rsidRDefault="00CE618E" w:rsidP="00AD092B">
      <w:pPr>
        <w:pStyle w:val="1e"/>
      </w:pPr>
      <w:r>
        <w:rPr>
          <w:rFonts w:hint="eastAsia"/>
        </w:rPr>
        <w:t>先用</w:t>
      </w:r>
      <w:r>
        <w:rPr>
          <w:rFonts w:hint="eastAsia"/>
        </w:rPr>
        <w:t>b</w:t>
      </w:r>
      <w:r>
        <w:t>egin</w:t>
      </w:r>
      <w:r>
        <w:rPr>
          <w:rFonts w:hint="eastAsia"/>
        </w:rPr>
        <w:t>开始一个事务，接着给表插入数据，此时再对表进行查询，可以查出相应数据。</w:t>
      </w:r>
    </w:p>
    <w:p w14:paraId="6C50CA1D" w14:textId="0B250B1B" w:rsidR="00CE618E" w:rsidRPr="0084008D" w:rsidRDefault="00CE618E" w:rsidP="00CE618E">
      <w:pPr>
        <w:pStyle w:val="afffff2"/>
        <w:rPr>
          <w:b/>
          <w:color w:val="C7000B"/>
          <w:lang w:eastAsia="en-US"/>
        </w:rPr>
      </w:pPr>
      <w:r w:rsidRPr="0084008D">
        <w:rPr>
          <w:b/>
          <w:color w:val="C7000B"/>
          <w:lang w:eastAsia="en-US"/>
        </w:rPr>
        <w:t>begin;</w:t>
      </w:r>
    </w:p>
    <w:p w14:paraId="6656A19A" w14:textId="2727CA46" w:rsidR="00CE618E" w:rsidRPr="0084008D" w:rsidRDefault="00CE618E" w:rsidP="00CE618E">
      <w:pPr>
        <w:pStyle w:val="afffff2"/>
        <w:rPr>
          <w:b/>
          <w:color w:val="C7000B"/>
          <w:lang w:eastAsia="en-US"/>
        </w:rPr>
      </w:pPr>
      <w:r w:rsidRPr="0084008D">
        <w:rPr>
          <w:b/>
          <w:color w:val="C7000B"/>
          <w:lang w:eastAsia="en-US"/>
        </w:rPr>
        <w:t>insert into t_test3 values(1,'data1');</w:t>
      </w:r>
    </w:p>
    <w:p w14:paraId="3A922F54" w14:textId="3C87B380" w:rsidR="00CE618E" w:rsidRPr="0084008D" w:rsidRDefault="00CE618E" w:rsidP="00CE618E">
      <w:pPr>
        <w:pStyle w:val="afffff2"/>
        <w:rPr>
          <w:b/>
          <w:color w:val="C7000B"/>
          <w:lang w:eastAsia="en-US"/>
        </w:rPr>
      </w:pPr>
      <w:r w:rsidRPr="0084008D">
        <w:rPr>
          <w:b/>
          <w:color w:val="C7000B"/>
          <w:lang w:eastAsia="en-US"/>
        </w:rPr>
        <w:t>select * from t_test3;</w:t>
      </w:r>
    </w:p>
    <w:p w14:paraId="3E37E609" w14:textId="77777777" w:rsidR="00CE618E" w:rsidRDefault="00CE618E" w:rsidP="00AD092B">
      <w:pPr>
        <w:pStyle w:val="1e"/>
      </w:pPr>
      <w:r w:rsidRPr="009E0AD1">
        <w:t>截图如下</w:t>
      </w:r>
      <w:r w:rsidRPr="009E0AD1">
        <w:rPr>
          <w:rFonts w:hint="eastAsia"/>
        </w:rPr>
        <w:t>：</w:t>
      </w:r>
    </w:p>
    <w:p w14:paraId="3CFE07B2" w14:textId="3A73B7BD" w:rsidR="00CE618E" w:rsidRPr="00701139" w:rsidRDefault="00FF2950" w:rsidP="00AD092B">
      <w:pPr>
        <w:pStyle w:val="1e"/>
        <w:rPr>
          <w:shd w:val="pct15" w:color="auto" w:fill="FFFFFF"/>
          <w:lang w:eastAsia="en-US"/>
        </w:rPr>
      </w:pPr>
      <w:r>
        <w:rPr>
          <w:noProof/>
        </w:rPr>
        <w:drawing>
          <wp:inline distT="0" distB="0" distL="0" distR="0" wp14:anchorId="045C92AC" wp14:editId="297BFDA7">
            <wp:extent cx="5454000" cy="1404000"/>
            <wp:effectExtent l="19050" t="19050" r="13970" b="24765"/>
            <wp:docPr id="41" name="图片 41" descr="C:\Users\swx941157\AppData\Roaming\eSpace_Desktop\UserData\swx941157\imagefiles\originalImgfiles\E7B7E062-4834-4261-9B6B-99940C1B7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wx941157\AppData\Roaming\eSpace_Desktop\UserData\swx941157\imagefiles\originalImgfiles\E7B7E062-4834-4261-9B6B-99940C1B7D6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54000" cy="1404000"/>
                    </a:xfrm>
                    <a:prstGeom prst="rect">
                      <a:avLst/>
                    </a:prstGeom>
                    <a:noFill/>
                    <a:ln w="12700">
                      <a:solidFill>
                        <a:schemeClr val="bg1">
                          <a:lumMod val="85000"/>
                        </a:schemeClr>
                      </a:solidFill>
                    </a:ln>
                  </pic:spPr>
                </pic:pic>
              </a:graphicData>
            </a:graphic>
          </wp:inline>
        </w:drawing>
      </w:r>
    </w:p>
    <w:p w14:paraId="59DB49E4" w14:textId="77777777" w:rsidR="00CE618E" w:rsidRPr="00BA7D73" w:rsidRDefault="00CE618E">
      <w:pPr>
        <w:pStyle w:val="30"/>
      </w:pPr>
      <w:r w:rsidRPr="00BA7D73">
        <w:rPr>
          <w:rFonts w:hint="eastAsia"/>
        </w:rPr>
        <w:t>结束事务再查询。</w:t>
      </w:r>
    </w:p>
    <w:p w14:paraId="4CAE86E5" w14:textId="77777777" w:rsidR="00CE618E" w:rsidRPr="00525181" w:rsidRDefault="00CE618E" w:rsidP="00AD092B">
      <w:pPr>
        <w:pStyle w:val="1e"/>
      </w:pPr>
      <w:r>
        <w:rPr>
          <w:rFonts w:hint="eastAsia"/>
        </w:rPr>
        <w:t>先用</w:t>
      </w:r>
      <w:r>
        <w:rPr>
          <w:rFonts w:hint="eastAsia"/>
        </w:rPr>
        <w:t>c</w:t>
      </w:r>
      <w:r>
        <w:t>ommit</w:t>
      </w:r>
      <w:r>
        <w:rPr>
          <w:rFonts w:hint="eastAsia"/>
        </w:rPr>
        <w:t>提交来结束事务，此时再对表进行查询，可以发现已经查询不出数据了。</w:t>
      </w:r>
    </w:p>
    <w:p w14:paraId="5E79DB94" w14:textId="63FAD55A" w:rsidR="00CE618E" w:rsidRPr="0084008D" w:rsidRDefault="00CE618E" w:rsidP="009E0E3E">
      <w:pPr>
        <w:pStyle w:val="afffff2"/>
        <w:rPr>
          <w:b/>
          <w:color w:val="C7000B"/>
        </w:rPr>
      </w:pPr>
      <w:r w:rsidRPr="0084008D">
        <w:rPr>
          <w:b/>
          <w:color w:val="C7000B"/>
          <w:lang w:eastAsia="en-US"/>
        </w:rPr>
        <w:t>commit;</w:t>
      </w:r>
    </w:p>
    <w:p w14:paraId="330CEC70" w14:textId="28D7C40D" w:rsidR="00CE618E" w:rsidRPr="0084008D" w:rsidRDefault="00CE618E" w:rsidP="009E0E3E">
      <w:pPr>
        <w:pStyle w:val="afffff2"/>
        <w:rPr>
          <w:b/>
          <w:color w:val="C7000B"/>
          <w:lang w:eastAsia="en-US"/>
        </w:rPr>
      </w:pPr>
      <w:r w:rsidRPr="0084008D">
        <w:rPr>
          <w:b/>
          <w:color w:val="C7000B"/>
          <w:lang w:eastAsia="en-US"/>
        </w:rPr>
        <w:t>select * from t_test3;</w:t>
      </w:r>
    </w:p>
    <w:p w14:paraId="65879268" w14:textId="77777777" w:rsidR="009E0E3E" w:rsidRDefault="009E0E3E" w:rsidP="00AD092B">
      <w:pPr>
        <w:pStyle w:val="1e"/>
      </w:pPr>
      <w:r w:rsidRPr="009E0AD1">
        <w:t>截图如下</w:t>
      </w:r>
      <w:r w:rsidRPr="009E0AD1">
        <w:rPr>
          <w:rFonts w:hint="eastAsia"/>
        </w:rPr>
        <w:t>：</w:t>
      </w:r>
    </w:p>
    <w:p w14:paraId="7888DED7" w14:textId="07995DFF" w:rsidR="00CE618E" w:rsidRDefault="00FF2950" w:rsidP="00AD092B">
      <w:pPr>
        <w:pStyle w:val="1e"/>
      </w:pPr>
      <w:r>
        <w:rPr>
          <w:noProof/>
        </w:rPr>
        <w:drawing>
          <wp:inline distT="0" distB="0" distL="0" distR="0" wp14:anchorId="5103A2A4" wp14:editId="58F0203F">
            <wp:extent cx="4320000" cy="2224800"/>
            <wp:effectExtent l="19050" t="19050" r="23495" b="23495"/>
            <wp:docPr id="60" name="图片 60" descr="C:\Users\swx941157\AppData\Roaming\eSpace_Desktop\UserData\swx941157\imagefiles\CCB35F13-FC5B-4579-A59E-38A6C943E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wx941157\AppData\Roaming\eSpace_Desktop\UserData\swx941157\imagefiles\CCB35F13-FC5B-4579-A59E-38A6C943E6C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320000" cy="2224800"/>
                    </a:xfrm>
                    <a:prstGeom prst="rect">
                      <a:avLst/>
                    </a:prstGeom>
                    <a:noFill/>
                    <a:ln w="12700">
                      <a:solidFill>
                        <a:schemeClr val="bg1">
                          <a:lumMod val="85000"/>
                        </a:schemeClr>
                      </a:solidFill>
                    </a:ln>
                  </pic:spPr>
                </pic:pic>
              </a:graphicData>
            </a:graphic>
          </wp:inline>
        </w:drawing>
      </w:r>
    </w:p>
    <w:p w14:paraId="5FF93F47" w14:textId="77777777" w:rsidR="00CE618E" w:rsidRPr="00525181" w:rsidRDefault="00CE618E">
      <w:pPr>
        <w:pStyle w:val="30"/>
      </w:pPr>
      <w:r w:rsidRPr="00525181">
        <w:t>删除</w:t>
      </w:r>
      <w:r>
        <w:rPr>
          <w:rFonts w:hint="eastAsia"/>
        </w:rPr>
        <w:t>临时</w:t>
      </w:r>
      <w:r w:rsidRPr="00525181">
        <w:t>表</w:t>
      </w:r>
      <w:r>
        <w:rPr>
          <w:rFonts w:hint="eastAsia"/>
        </w:rPr>
        <w:t>。</w:t>
      </w:r>
    </w:p>
    <w:p w14:paraId="77FD6A85" w14:textId="1D088576" w:rsidR="00CE618E" w:rsidRPr="0084008D" w:rsidRDefault="00CE618E" w:rsidP="009E0E3E">
      <w:pPr>
        <w:pStyle w:val="afffff2"/>
        <w:rPr>
          <w:b/>
          <w:color w:val="C7000B"/>
          <w:lang w:eastAsia="en-US"/>
        </w:rPr>
      </w:pPr>
      <w:r w:rsidRPr="0084008D">
        <w:rPr>
          <w:b/>
          <w:color w:val="C7000B"/>
          <w:lang w:eastAsia="en-US"/>
        </w:rPr>
        <w:t>drop table t_test3;</w:t>
      </w:r>
    </w:p>
    <w:p w14:paraId="3FD65EAE" w14:textId="77777777" w:rsidR="009E0E3E" w:rsidRDefault="009E0E3E" w:rsidP="00AD092B">
      <w:pPr>
        <w:pStyle w:val="1e"/>
      </w:pPr>
      <w:r w:rsidRPr="009E0AD1">
        <w:t>截图如下</w:t>
      </w:r>
      <w:r w:rsidRPr="009E0AD1">
        <w:rPr>
          <w:rFonts w:hint="eastAsia"/>
        </w:rPr>
        <w:t>：</w:t>
      </w:r>
    </w:p>
    <w:p w14:paraId="23617C3B" w14:textId="0CB15CFB" w:rsidR="00FF2950" w:rsidRDefault="00FF2950" w:rsidP="00AD092B">
      <w:pPr>
        <w:pStyle w:val="1e"/>
      </w:pPr>
      <w:r>
        <w:rPr>
          <w:noProof/>
        </w:rPr>
        <w:lastRenderedPageBreak/>
        <w:drawing>
          <wp:inline distT="0" distB="0" distL="0" distR="0" wp14:anchorId="5E1BFA9A" wp14:editId="75879A6E">
            <wp:extent cx="3600000" cy="2440800"/>
            <wp:effectExtent l="19050" t="19050" r="19685" b="17145"/>
            <wp:docPr id="61" name="图片 61" descr="C:\Users\swx941157\AppData\Roaming\eSpace_Desktop\UserData\swx941157\imagefiles\9036F441-43FD-4D54-9F18-A3ED47CF6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wx941157\AppData\Roaming\eSpace_Desktop\UserData\swx941157\imagefiles\9036F441-43FD-4D54-9F18-A3ED47CF617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b="7907"/>
                    <a:stretch/>
                  </pic:blipFill>
                  <pic:spPr bwMode="auto">
                    <a:xfrm>
                      <a:off x="0" y="0"/>
                      <a:ext cx="3600000" cy="24408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DE05F2" w14:textId="16AD5966" w:rsidR="008D68D1" w:rsidRPr="00525181" w:rsidRDefault="008D68D1" w:rsidP="008D68D1">
      <w:pPr>
        <w:pStyle w:val="2"/>
        <w:numPr>
          <w:ilvl w:val="1"/>
          <w:numId w:val="5"/>
        </w:numPr>
        <w:rPr>
          <w:rFonts w:hint="eastAsia"/>
        </w:rPr>
      </w:pPr>
      <w:bookmarkStart w:id="58" w:name="_Toc55405255"/>
      <w:bookmarkStart w:id="59" w:name="_Toc68264466"/>
      <w:r w:rsidRPr="00525181">
        <w:t>学校数据模型</w:t>
      </w:r>
      <w:bookmarkEnd w:id="58"/>
      <w:bookmarkEnd w:id="59"/>
    </w:p>
    <w:p w14:paraId="5D96D606" w14:textId="77777777" w:rsidR="008D68D1" w:rsidRPr="00525181" w:rsidRDefault="008D68D1" w:rsidP="008D68D1">
      <w:pPr>
        <w:pStyle w:val="3"/>
        <w:numPr>
          <w:ilvl w:val="2"/>
          <w:numId w:val="5"/>
        </w:numPr>
        <w:ind w:left="0"/>
        <w:rPr>
          <w:rFonts w:ascii="Huawei Sans" w:hAnsi="Huawei Sans" w:cs="Huawei Sans"/>
          <w:lang w:eastAsia="en-US"/>
        </w:rPr>
      </w:pPr>
      <w:bookmarkStart w:id="60" w:name="_Toc55405256"/>
      <w:bookmarkStart w:id="61" w:name="_Toc68264467"/>
      <w:r w:rsidRPr="00525181">
        <w:rPr>
          <w:rFonts w:ascii="Huawei Sans" w:hAnsi="Huawei Sans" w:cs="Huawei Sans"/>
          <w:lang w:eastAsia="en-US"/>
        </w:rPr>
        <w:t>关于本实验</w:t>
      </w:r>
      <w:bookmarkEnd w:id="60"/>
      <w:bookmarkEnd w:id="61"/>
    </w:p>
    <w:p w14:paraId="7E9D9E76" w14:textId="3CC2B959" w:rsidR="008D68D1" w:rsidRPr="00525181" w:rsidRDefault="008D68D1" w:rsidP="00AD092B">
      <w:pPr>
        <w:pStyle w:val="1e"/>
      </w:pPr>
      <w:r w:rsidRPr="00525181">
        <w:t>以学校数据库模型为例，介绍</w:t>
      </w:r>
      <w:r w:rsidR="00124FD2">
        <w:rPr>
          <w:rFonts w:hint="eastAsia"/>
        </w:rPr>
        <w:t>GaussDB(</w:t>
      </w:r>
      <w:r w:rsidR="00124FD2">
        <w:t xml:space="preserve">for </w:t>
      </w:r>
      <w:r w:rsidRPr="00525181">
        <w:t>openGauss</w:t>
      </w:r>
      <w:r w:rsidR="00124FD2">
        <w:t>)</w:t>
      </w:r>
      <w:r w:rsidRPr="00525181">
        <w:t>数据库、表、表空间、用户及其它对象，以及</w:t>
      </w:r>
      <w:r w:rsidRPr="00525181">
        <w:t>SQL</w:t>
      </w:r>
      <w:r w:rsidRPr="00525181">
        <w:t>语法使用的介绍。</w:t>
      </w:r>
    </w:p>
    <w:p w14:paraId="7FD4FF7D" w14:textId="154D5E8B" w:rsidR="008D68D1" w:rsidRPr="00525181" w:rsidRDefault="008D68D1" w:rsidP="00AD092B">
      <w:pPr>
        <w:pStyle w:val="1e"/>
      </w:pPr>
      <w:r w:rsidRPr="00525181">
        <w:t>假设</w:t>
      </w:r>
      <w:r w:rsidRPr="00525181">
        <w:t>A</w:t>
      </w:r>
      <w:r w:rsidRPr="00525181">
        <w:t>市</w:t>
      </w:r>
      <w:r w:rsidRPr="00525181">
        <w:t>B</w:t>
      </w:r>
      <w:r w:rsidRPr="00525181">
        <w:t>学校为了加强对学校的管理，引入了华为</w:t>
      </w:r>
      <w:r w:rsidR="00124FD2">
        <w:rPr>
          <w:rFonts w:hint="eastAsia"/>
        </w:rPr>
        <w:t>GaussDB(</w:t>
      </w:r>
      <w:r w:rsidR="00124FD2">
        <w:t xml:space="preserve">for </w:t>
      </w:r>
      <w:r w:rsidR="00124FD2" w:rsidRPr="00525181">
        <w:t>openGauss</w:t>
      </w:r>
      <w:r w:rsidR="00124FD2">
        <w:t>)</w:t>
      </w:r>
      <w:r w:rsidRPr="00525181">
        <w:t>数据库。在</w:t>
      </w:r>
      <w:r w:rsidRPr="00525181">
        <w:t>B</w:t>
      </w:r>
      <w:r w:rsidRPr="00525181">
        <w:t>学校里，主要涉及的对象有学生、教师、班级、院系和课程。本实验假设在</w:t>
      </w:r>
      <w:r w:rsidRPr="00525181">
        <w:t>B</w:t>
      </w:r>
      <w:r w:rsidRPr="00525181">
        <w:t>学校数据库中，教师会教授课程，学生会选修课程，院系会聘请教师，班级会组成院系，学生会组成班级。因此，根据此关系，本实验给出了相应的关系模式和</w:t>
      </w:r>
      <w:r w:rsidRPr="00525181">
        <w:t>ER</w:t>
      </w:r>
      <w:r w:rsidRPr="00525181">
        <w:t>图，并对其进行基本的数据库操作。</w:t>
      </w:r>
    </w:p>
    <w:p w14:paraId="295A4A89" w14:textId="6366574F" w:rsidR="008D68D1" w:rsidRPr="00525181" w:rsidRDefault="008D68D1" w:rsidP="008D68D1">
      <w:pPr>
        <w:pStyle w:val="3"/>
        <w:numPr>
          <w:ilvl w:val="2"/>
          <w:numId w:val="5"/>
        </w:numPr>
        <w:ind w:left="0"/>
        <w:rPr>
          <w:rFonts w:ascii="Huawei Sans" w:hAnsi="Huawei Sans" w:cs="Huawei Sans"/>
        </w:rPr>
      </w:pPr>
      <w:bookmarkStart w:id="62" w:name="_Toc55405257"/>
      <w:bookmarkStart w:id="63" w:name="_Toc68264468"/>
      <w:r w:rsidRPr="00525181">
        <w:rPr>
          <w:rFonts w:ascii="Huawei Sans" w:hAnsi="Huawei Sans" w:cs="Huawei Sans"/>
        </w:rPr>
        <w:t>关系模型</w:t>
      </w:r>
      <w:bookmarkEnd w:id="62"/>
      <w:bookmarkEnd w:id="63"/>
    </w:p>
    <w:p w14:paraId="07EA2172" w14:textId="77777777" w:rsidR="008D68D1" w:rsidRPr="00525181" w:rsidRDefault="008D68D1" w:rsidP="00AD092B">
      <w:pPr>
        <w:pStyle w:val="1e"/>
      </w:pPr>
      <w:r w:rsidRPr="00525181">
        <w:t>对于</w:t>
      </w:r>
      <w:r w:rsidRPr="00525181">
        <w:t>B</w:t>
      </w:r>
      <w:r w:rsidRPr="00525181">
        <w:t>校中的</w:t>
      </w:r>
      <w:r w:rsidRPr="00525181">
        <w:t>5</w:t>
      </w:r>
      <w:r w:rsidRPr="00525181">
        <w:t>个对象，分别建立属于每个对象的属性集合，具体属性描述如下：</w:t>
      </w:r>
    </w:p>
    <w:p w14:paraId="3C11C451"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学生（学号，姓名，性别，出生日期，入学日期，家庭住址）</w:t>
      </w:r>
    </w:p>
    <w:p w14:paraId="10A53038"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教师（教师编号，教师姓名，职称，性别，年龄，入职日期）</w:t>
      </w:r>
    </w:p>
    <w:p w14:paraId="2C379130"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班级（班级编号，班级名称，班主任）</w:t>
      </w:r>
    </w:p>
    <w:p w14:paraId="6AC9A4CB"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院系（系编号，系名称，系主任）</w:t>
      </w:r>
    </w:p>
    <w:p w14:paraId="54C3EF17"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课程（课程编号，课程名称，课程类型，学分）</w:t>
      </w:r>
    </w:p>
    <w:p w14:paraId="7BB81C32" w14:textId="77777777" w:rsidR="008D68D1" w:rsidRPr="00525181" w:rsidRDefault="008D68D1" w:rsidP="00AD092B">
      <w:pPr>
        <w:pStyle w:val="1e"/>
      </w:pPr>
      <w:r w:rsidRPr="00525181">
        <w:t>上述属性对应的编号为：</w:t>
      </w:r>
    </w:p>
    <w:p w14:paraId="611E9802"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student</w:t>
      </w:r>
      <w:r w:rsidRPr="00525181">
        <w:rPr>
          <w:rFonts w:ascii="Huawei Sans" w:hAnsi="Huawei Sans" w:cs="Huawei Sans"/>
        </w:rPr>
        <w:t>（</w:t>
      </w:r>
      <w:r w:rsidRPr="00525181">
        <w:rPr>
          <w:rFonts w:ascii="Huawei Sans" w:hAnsi="Huawei Sans" w:cs="Huawei Sans"/>
        </w:rPr>
        <w:t>std_id</w:t>
      </w:r>
      <w:r w:rsidRPr="00525181">
        <w:rPr>
          <w:rFonts w:ascii="Huawei Sans" w:hAnsi="Huawei Sans" w:cs="Huawei Sans"/>
        </w:rPr>
        <w:t>，</w:t>
      </w:r>
      <w:r w:rsidRPr="00525181">
        <w:rPr>
          <w:rFonts w:ascii="Huawei Sans" w:hAnsi="Huawei Sans" w:cs="Huawei Sans"/>
        </w:rPr>
        <w:t>std_name</w:t>
      </w:r>
      <w:r w:rsidRPr="00525181">
        <w:rPr>
          <w:rFonts w:ascii="Huawei Sans" w:hAnsi="Huawei Sans" w:cs="Huawei Sans"/>
        </w:rPr>
        <w:t>，</w:t>
      </w:r>
      <w:r w:rsidRPr="00525181">
        <w:rPr>
          <w:rFonts w:ascii="Huawei Sans" w:hAnsi="Huawei Sans" w:cs="Huawei Sans"/>
        </w:rPr>
        <w:t>std_sex</w:t>
      </w:r>
      <w:r w:rsidRPr="00525181">
        <w:rPr>
          <w:rFonts w:ascii="Huawei Sans" w:hAnsi="Huawei Sans" w:cs="Huawei Sans"/>
        </w:rPr>
        <w:t>，</w:t>
      </w:r>
      <w:r w:rsidRPr="00525181">
        <w:rPr>
          <w:rFonts w:ascii="Huawei Sans" w:hAnsi="Huawei Sans" w:cs="Huawei Sans"/>
        </w:rPr>
        <w:t>std_birth</w:t>
      </w:r>
      <w:r w:rsidRPr="00525181">
        <w:rPr>
          <w:rFonts w:ascii="Huawei Sans" w:hAnsi="Huawei Sans" w:cs="Huawei Sans"/>
        </w:rPr>
        <w:t>，</w:t>
      </w:r>
      <w:r w:rsidRPr="00525181">
        <w:rPr>
          <w:rFonts w:ascii="Huawei Sans" w:hAnsi="Huawei Sans" w:cs="Huawei Sans"/>
        </w:rPr>
        <w:t>std_in</w:t>
      </w:r>
      <w:r w:rsidRPr="00525181">
        <w:rPr>
          <w:rFonts w:ascii="Huawei Sans" w:hAnsi="Huawei Sans" w:cs="Huawei Sans"/>
        </w:rPr>
        <w:t>，</w:t>
      </w:r>
      <w:r w:rsidRPr="00525181">
        <w:rPr>
          <w:rFonts w:ascii="Huawei Sans" w:hAnsi="Huawei Sans" w:cs="Huawei Sans"/>
        </w:rPr>
        <w:t>std_address</w:t>
      </w:r>
      <w:r w:rsidRPr="00525181">
        <w:rPr>
          <w:rFonts w:ascii="Huawei Sans" w:hAnsi="Huawei Sans" w:cs="Huawei Sans"/>
        </w:rPr>
        <w:t>）</w:t>
      </w:r>
    </w:p>
    <w:p w14:paraId="6DBA69A7"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teacher</w:t>
      </w:r>
      <w:r w:rsidRPr="00525181">
        <w:rPr>
          <w:rFonts w:ascii="Huawei Sans" w:hAnsi="Huawei Sans" w:cs="Huawei Sans"/>
        </w:rPr>
        <w:t>（</w:t>
      </w:r>
      <w:r w:rsidRPr="00525181">
        <w:rPr>
          <w:rFonts w:ascii="Huawei Sans" w:hAnsi="Huawei Sans" w:cs="Huawei Sans"/>
        </w:rPr>
        <w:t>tec_id</w:t>
      </w:r>
      <w:r w:rsidRPr="00525181">
        <w:rPr>
          <w:rFonts w:ascii="Huawei Sans" w:hAnsi="Huawei Sans" w:cs="Huawei Sans"/>
        </w:rPr>
        <w:t>，</w:t>
      </w:r>
      <w:r w:rsidRPr="00525181">
        <w:rPr>
          <w:rFonts w:ascii="Huawei Sans" w:hAnsi="Huawei Sans" w:cs="Huawei Sans"/>
        </w:rPr>
        <w:t>tec_name</w:t>
      </w:r>
      <w:r w:rsidRPr="00525181">
        <w:rPr>
          <w:rFonts w:ascii="Huawei Sans" w:hAnsi="Huawei Sans" w:cs="Huawei Sans"/>
        </w:rPr>
        <w:t>，</w:t>
      </w:r>
      <w:r w:rsidRPr="00525181">
        <w:rPr>
          <w:rFonts w:ascii="Huawei Sans" w:hAnsi="Huawei Sans" w:cs="Huawei Sans"/>
        </w:rPr>
        <w:t>tec_job</w:t>
      </w:r>
      <w:r w:rsidRPr="00525181">
        <w:rPr>
          <w:rFonts w:ascii="Huawei Sans" w:hAnsi="Huawei Sans" w:cs="Huawei Sans"/>
        </w:rPr>
        <w:t>，</w:t>
      </w:r>
      <w:r w:rsidRPr="00525181">
        <w:rPr>
          <w:rFonts w:ascii="Huawei Sans" w:hAnsi="Huawei Sans" w:cs="Huawei Sans"/>
        </w:rPr>
        <w:t>tec_sex</w:t>
      </w:r>
      <w:r w:rsidRPr="00525181">
        <w:rPr>
          <w:rFonts w:ascii="Huawei Sans" w:hAnsi="Huawei Sans" w:cs="Huawei Sans"/>
        </w:rPr>
        <w:t>，</w:t>
      </w:r>
      <w:r w:rsidRPr="00525181">
        <w:rPr>
          <w:rFonts w:ascii="Huawei Sans" w:hAnsi="Huawei Sans" w:cs="Huawei Sans"/>
        </w:rPr>
        <w:t>tec_age</w:t>
      </w:r>
      <w:r w:rsidRPr="00525181">
        <w:rPr>
          <w:rFonts w:ascii="Huawei Sans" w:hAnsi="Huawei Sans" w:cs="Huawei Sans"/>
        </w:rPr>
        <w:t>，</w:t>
      </w:r>
      <w:r w:rsidRPr="00525181">
        <w:rPr>
          <w:rFonts w:ascii="Huawei Sans" w:hAnsi="Huawei Sans" w:cs="Huawei Sans"/>
        </w:rPr>
        <w:t>tec_in</w:t>
      </w:r>
      <w:r w:rsidRPr="00525181">
        <w:rPr>
          <w:rFonts w:ascii="Huawei Sans" w:hAnsi="Huawei Sans" w:cs="Huawei Sans"/>
        </w:rPr>
        <w:t>）</w:t>
      </w:r>
    </w:p>
    <w:p w14:paraId="23741F36"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class</w:t>
      </w:r>
      <w:r w:rsidRPr="00525181">
        <w:rPr>
          <w:rFonts w:ascii="Huawei Sans" w:hAnsi="Huawei Sans" w:cs="Huawei Sans"/>
        </w:rPr>
        <w:t>（</w:t>
      </w:r>
      <w:r w:rsidRPr="00525181">
        <w:rPr>
          <w:rFonts w:ascii="Huawei Sans" w:hAnsi="Huawei Sans" w:cs="Huawei Sans"/>
        </w:rPr>
        <w:t>cla_id</w:t>
      </w:r>
      <w:r w:rsidRPr="00525181">
        <w:rPr>
          <w:rFonts w:ascii="Huawei Sans" w:hAnsi="Huawei Sans" w:cs="Huawei Sans"/>
        </w:rPr>
        <w:t>，</w:t>
      </w:r>
      <w:r w:rsidRPr="00525181">
        <w:rPr>
          <w:rFonts w:ascii="Huawei Sans" w:hAnsi="Huawei Sans" w:cs="Huawei Sans"/>
        </w:rPr>
        <w:t>cla_name</w:t>
      </w:r>
      <w:r w:rsidRPr="00525181">
        <w:rPr>
          <w:rFonts w:ascii="Huawei Sans" w:hAnsi="Huawei Sans" w:cs="Huawei Sans"/>
        </w:rPr>
        <w:t>，</w:t>
      </w:r>
      <w:r w:rsidRPr="00525181">
        <w:rPr>
          <w:rFonts w:ascii="Huawei Sans" w:hAnsi="Huawei Sans" w:cs="Huawei Sans"/>
        </w:rPr>
        <w:t>cla_teacher</w:t>
      </w:r>
      <w:r w:rsidRPr="00525181">
        <w:rPr>
          <w:rFonts w:ascii="Huawei Sans" w:hAnsi="Huawei Sans" w:cs="Huawei Sans"/>
        </w:rPr>
        <w:t>）</w:t>
      </w:r>
    </w:p>
    <w:p w14:paraId="38DE11B1"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lastRenderedPageBreak/>
        <w:t>school_department</w:t>
      </w:r>
      <w:r w:rsidRPr="00525181">
        <w:rPr>
          <w:rFonts w:ascii="Huawei Sans" w:hAnsi="Huawei Sans" w:cs="Huawei Sans"/>
        </w:rPr>
        <w:t>（</w:t>
      </w:r>
      <w:r w:rsidRPr="00525181">
        <w:rPr>
          <w:rFonts w:ascii="Huawei Sans" w:hAnsi="Huawei Sans" w:cs="Huawei Sans"/>
        </w:rPr>
        <w:t>depart_id</w:t>
      </w:r>
      <w:r w:rsidRPr="00525181">
        <w:rPr>
          <w:rFonts w:ascii="Huawei Sans" w:hAnsi="Huawei Sans" w:cs="Huawei Sans"/>
        </w:rPr>
        <w:t>，</w:t>
      </w:r>
      <w:r w:rsidRPr="00525181">
        <w:rPr>
          <w:rFonts w:ascii="Huawei Sans" w:hAnsi="Huawei Sans" w:cs="Huawei Sans"/>
        </w:rPr>
        <w:t>depart_name</w:t>
      </w:r>
      <w:r w:rsidRPr="00525181">
        <w:rPr>
          <w:rFonts w:ascii="Huawei Sans" w:hAnsi="Huawei Sans" w:cs="Huawei Sans"/>
        </w:rPr>
        <w:t>，</w:t>
      </w:r>
      <w:r w:rsidRPr="00525181">
        <w:rPr>
          <w:rFonts w:ascii="Huawei Sans" w:hAnsi="Huawei Sans" w:cs="Huawei Sans"/>
        </w:rPr>
        <w:t>depart_teacher</w:t>
      </w:r>
      <w:r w:rsidRPr="00525181">
        <w:rPr>
          <w:rFonts w:ascii="Huawei Sans" w:hAnsi="Huawei Sans" w:cs="Huawei Sans"/>
        </w:rPr>
        <w:t>）</w:t>
      </w:r>
    </w:p>
    <w:p w14:paraId="3A597A2F"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course</w:t>
      </w:r>
      <w:r w:rsidRPr="00525181">
        <w:rPr>
          <w:rFonts w:ascii="Huawei Sans" w:hAnsi="Huawei Sans" w:cs="Huawei Sans"/>
        </w:rPr>
        <w:t>（</w:t>
      </w:r>
      <w:r w:rsidRPr="00525181">
        <w:rPr>
          <w:rFonts w:ascii="Huawei Sans" w:hAnsi="Huawei Sans" w:cs="Huawei Sans"/>
        </w:rPr>
        <w:t>cor_id</w:t>
      </w:r>
      <w:r w:rsidRPr="00525181">
        <w:rPr>
          <w:rFonts w:ascii="Huawei Sans" w:hAnsi="Huawei Sans" w:cs="Huawei Sans"/>
        </w:rPr>
        <w:t>，</w:t>
      </w:r>
      <w:r w:rsidRPr="00525181">
        <w:rPr>
          <w:rFonts w:ascii="Huawei Sans" w:hAnsi="Huawei Sans" w:cs="Huawei Sans"/>
        </w:rPr>
        <w:t>cor_name</w:t>
      </w:r>
      <w:r w:rsidRPr="00525181">
        <w:rPr>
          <w:rFonts w:ascii="Huawei Sans" w:hAnsi="Huawei Sans" w:cs="Huawei Sans"/>
        </w:rPr>
        <w:t>，</w:t>
      </w:r>
      <w:r w:rsidRPr="00525181">
        <w:rPr>
          <w:rFonts w:ascii="Huawei Sans" w:hAnsi="Huawei Sans" w:cs="Huawei Sans"/>
        </w:rPr>
        <w:t>cor_type</w:t>
      </w:r>
      <w:r w:rsidRPr="00525181">
        <w:rPr>
          <w:rFonts w:ascii="Huawei Sans" w:hAnsi="Huawei Sans" w:cs="Huawei Sans"/>
        </w:rPr>
        <w:t>，</w:t>
      </w:r>
      <w:r w:rsidRPr="00525181">
        <w:rPr>
          <w:rFonts w:ascii="Huawei Sans" w:hAnsi="Huawei Sans" w:cs="Huawei Sans"/>
        </w:rPr>
        <w:t>credit</w:t>
      </w:r>
      <w:r w:rsidRPr="00525181">
        <w:rPr>
          <w:rFonts w:ascii="Huawei Sans" w:hAnsi="Huawei Sans" w:cs="Huawei Sans"/>
        </w:rPr>
        <w:t>）</w:t>
      </w:r>
    </w:p>
    <w:p w14:paraId="15B13079" w14:textId="77777777" w:rsidR="008D68D1" w:rsidRPr="00525181" w:rsidRDefault="008D68D1" w:rsidP="00AD092B">
      <w:pPr>
        <w:pStyle w:val="1e"/>
      </w:pPr>
      <w:r w:rsidRPr="00525181">
        <w:t>对象之间的关系：</w:t>
      </w:r>
    </w:p>
    <w:p w14:paraId="499D4BCD"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一位学生可以选择多门课程，一门课程可被多名学生选择</w:t>
      </w:r>
    </w:p>
    <w:p w14:paraId="3271DA01"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一位老师可以选择多门课程，一门课程可被多名老师教授</w:t>
      </w:r>
    </w:p>
    <w:p w14:paraId="54C52CBB"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一个院系可由多个班级组成</w:t>
      </w:r>
    </w:p>
    <w:p w14:paraId="2B51F001"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一个院系可聘请多名老师</w:t>
      </w:r>
    </w:p>
    <w:p w14:paraId="017129B0" w14:textId="77777777" w:rsidR="008D68D1" w:rsidRPr="00525181" w:rsidRDefault="008D68D1" w:rsidP="008D68D1">
      <w:pPr>
        <w:pStyle w:val="renwu"/>
        <w:numPr>
          <w:ilvl w:val="0"/>
          <w:numId w:val="7"/>
        </w:numPr>
        <w:ind w:left="1446"/>
        <w:rPr>
          <w:rFonts w:ascii="Huawei Sans" w:hAnsi="Huawei Sans" w:cs="Huawei Sans"/>
        </w:rPr>
      </w:pPr>
      <w:r w:rsidRPr="00525181">
        <w:rPr>
          <w:rFonts w:ascii="Huawei Sans" w:hAnsi="Huawei Sans" w:cs="Huawei Sans"/>
        </w:rPr>
        <w:t>一个班级可由多名学生组成</w:t>
      </w:r>
    </w:p>
    <w:p w14:paraId="6D58F7D0" w14:textId="77777777" w:rsidR="008D68D1" w:rsidRPr="00525181" w:rsidRDefault="008D68D1" w:rsidP="008D68D1">
      <w:pPr>
        <w:pStyle w:val="3"/>
        <w:numPr>
          <w:ilvl w:val="2"/>
          <w:numId w:val="5"/>
        </w:numPr>
        <w:ind w:left="0"/>
        <w:rPr>
          <w:rFonts w:ascii="Huawei Sans" w:hAnsi="Huawei Sans" w:cs="Huawei Sans"/>
        </w:rPr>
      </w:pPr>
      <w:bookmarkStart w:id="64" w:name="_Toc55405258"/>
      <w:bookmarkStart w:id="65" w:name="_Toc68264469"/>
      <w:r w:rsidRPr="00525181">
        <w:rPr>
          <w:rFonts w:ascii="Huawei Sans" w:hAnsi="Huawei Sans" w:cs="Huawei Sans"/>
        </w:rPr>
        <w:t>E-R</w:t>
      </w:r>
      <w:r w:rsidRPr="00525181">
        <w:rPr>
          <w:rFonts w:ascii="Huawei Sans" w:hAnsi="Huawei Sans" w:cs="Huawei Sans"/>
        </w:rPr>
        <w:t>图</w:t>
      </w:r>
      <w:bookmarkEnd w:id="64"/>
      <w:bookmarkEnd w:id="65"/>
    </w:p>
    <w:p w14:paraId="0927CD38" w14:textId="647F78FD" w:rsidR="008D68D1" w:rsidRDefault="008D68D1" w:rsidP="00AD092B">
      <w:pPr>
        <w:pStyle w:val="1e"/>
      </w:pPr>
      <w:r>
        <w:rPr>
          <w:noProof/>
        </w:rPr>
        <mc:AlternateContent>
          <mc:Choice Requires="wps">
            <w:drawing>
              <wp:anchor distT="0" distB="0" distL="114300" distR="114300" simplePos="0" relativeHeight="251911168" behindDoc="0" locked="0" layoutInCell="1" allowOverlap="1" wp14:anchorId="32AC4B47" wp14:editId="7B59405E">
                <wp:simplePos x="0" y="0"/>
                <wp:positionH relativeFrom="column">
                  <wp:posOffset>3165914</wp:posOffset>
                </wp:positionH>
                <wp:positionV relativeFrom="paragraph">
                  <wp:posOffset>1147006</wp:posOffset>
                </wp:positionV>
                <wp:extent cx="914400" cy="310662"/>
                <wp:effectExtent l="0" t="0" r="0" b="0"/>
                <wp:wrapNone/>
                <wp:docPr id="3" name="文本框 3"/>
                <wp:cNvGraphicFramePr/>
                <a:graphic xmlns:a="http://schemas.openxmlformats.org/drawingml/2006/main">
                  <a:graphicData uri="http://schemas.microsoft.com/office/word/2010/wordprocessingShape">
                    <wps:wsp>
                      <wps:cNvSpPr txBox="1"/>
                      <wps:spPr>
                        <a:xfrm>
                          <a:off x="0" y="0"/>
                          <a:ext cx="914400" cy="310662"/>
                        </a:xfrm>
                        <a:prstGeom prst="rect">
                          <a:avLst/>
                        </a:prstGeom>
                        <a:noFill/>
                        <a:ln w="6350">
                          <a:noFill/>
                        </a:ln>
                      </wps:spPr>
                      <wps:txbx>
                        <w:txbxContent>
                          <w:p w14:paraId="49DD1DAE" w14:textId="77777777" w:rsidR="00555761" w:rsidRPr="00712D27" w:rsidRDefault="00555761" w:rsidP="008D68D1">
                            <w:pPr>
                              <w:ind w:left="0"/>
                              <w:rPr>
                                <w:rFonts w:ascii="方正兰亭黑简体" w:eastAsia="方正兰亭黑简体"/>
                                <w:sz w:val="18"/>
                                <w:szCs w:val="18"/>
                              </w:rPr>
                            </w:pPr>
                            <w:r w:rsidRPr="00712D27">
                              <w:rPr>
                                <w:rFonts w:ascii="方正兰亭黑简体" w:eastAsia="方正兰亭黑简体" w:hint="eastAsia"/>
                                <w:sz w:val="18"/>
                                <w:szCs w:val="18"/>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AC4B47" id="_x0000_t202" coordsize="21600,21600" o:spt="202" path="m,l,21600r21600,l21600,xe">
                <v:stroke joinstyle="miter"/>
                <v:path gradientshapeok="t" o:connecttype="rect"/>
              </v:shapetype>
              <v:shape id="文本框 3" o:spid="_x0000_s1026" type="#_x0000_t202" style="position:absolute;left:0;text-align:left;margin-left:249.3pt;margin-top:90.3pt;width:1in;height:24.45pt;z-index:251911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" filled="f" stroked="f" strokeweight=".5pt">
                <v:textbox>
                  <w:txbxContent>
                    <w:p w14:paraId="49DD1DAE" w14:textId="77777777" w:rsidR="00555761" w:rsidRPr="00712D27" w:rsidRDefault="00555761" w:rsidP="008D68D1">
                      <w:pPr>
                        <w:ind w:left="0"/>
                        <w:rPr>
                          <w:rFonts w:ascii="方正兰亭黑简体" w:eastAsia="方正兰亭黑简体"/>
                          <w:sz w:val="18"/>
                          <w:szCs w:val="18"/>
                        </w:rPr>
                      </w:pPr>
                      <w:r w:rsidRPr="00712D27">
                        <w:rPr>
                          <w:rFonts w:ascii="方正兰亭黑简体" w:eastAsia="方正兰亭黑简体" w:hint="eastAsia"/>
                          <w:sz w:val="18"/>
                          <w:szCs w:val="18"/>
                        </w:rPr>
                        <w:t>M</w:t>
                      </w:r>
                    </w:p>
                  </w:txbxContent>
                </v:textbox>
              </v:shape>
            </w:pict>
          </mc:Fallback>
        </mc:AlternateContent>
      </w:r>
      <w:r w:rsidR="00B8607A" w:rsidRPr="00525181">
        <w:object w:dxaOrig="12391" w:dyaOrig="14656" w14:anchorId="7A953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424.5pt" o:ole="">
            <v:imagedata r:id="rId171" o:title=""/>
          </v:shape>
          <o:OLEObject Type="Embed" ProgID="Visio.Drawing.15" ShapeID="_x0000_i1025" DrawAspect="Content" ObjectID="_1699355157" r:id="rId172"/>
        </w:object>
      </w:r>
    </w:p>
    <w:p w14:paraId="56F89683" w14:textId="77777777" w:rsidR="008D68D1" w:rsidRPr="00525181" w:rsidRDefault="008D68D1" w:rsidP="008D68D1">
      <w:pPr>
        <w:pStyle w:val="9"/>
        <w:rPr>
          <w:rFonts w:hint="eastAsia"/>
        </w:rPr>
      </w:pPr>
      <w:r>
        <w:lastRenderedPageBreak/>
        <w:t>E</w:t>
      </w:r>
      <w:r>
        <w:rPr>
          <w:rFonts w:hint="eastAsia"/>
        </w:rPr>
        <w:t>-</w:t>
      </w:r>
      <w:r>
        <w:t>R</w:t>
      </w:r>
      <w:r>
        <w:t>图</w:t>
      </w:r>
    </w:p>
    <w:p w14:paraId="19B31023" w14:textId="77777777" w:rsidR="008D68D1" w:rsidRPr="00D90A89" w:rsidRDefault="008D68D1" w:rsidP="008D68D1">
      <w:pPr>
        <w:pStyle w:val="2"/>
        <w:numPr>
          <w:ilvl w:val="1"/>
          <w:numId w:val="5"/>
        </w:numPr>
        <w:rPr>
          <w:rFonts w:hint="eastAsia"/>
        </w:rPr>
      </w:pPr>
      <w:bookmarkStart w:id="66" w:name="_Toc19795475"/>
      <w:bookmarkStart w:id="67" w:name="_Toc20474467"/>
      <w:bookmarkStart w:id="68" w:name="_Toc55405259"/>
      <w:bookmarkStart w:id="69" w:name="_Toc68264470"/>
      <w:r w:rsidRPr="00D90A89">
        <w:t>学校数据模型表操作</w:t>
      </w:r>
      <w:bookmarkEnd w:id="66"/>
      <w:bookmarkEnd w:id="67"/>
      <w:bookmarkEnd w:id="68"/>
      <w:bookmarkEnd w:id="69"/>
    </w:p>
    <w:p w14:paraId="057EBB73" w14:textId="77777777" w:rsidR="008D68D1" w:rsidRPr="00525181" w:rsidRDefault="008D68D1" w:rsidP="008D68D1">
      <w:pPr>
        <w:pStyle w:val="3"/>
        <w:numPr>
          <w:ilvl w:val="2"/>
          <w:numId w:val="5"/>
        </w:numPr>
        <w:ind w:left="0"/>
        <w:rPr>
          <w:rFonts w:hint="eastAsia"/>
        </w:rPr>
      </w:pPr>
      <w:bookmarkStart w:id="70" w:name="_Toc19795476"/>
      <w:bookmarkStart w:id="71" w:name="_Toc20474468"/>
      <w:bookmarkStart w:id="72" w:name="_Toc55405260"/>
      <w:bookmarkStart w:id="73" w:name="_Toc68264471"/>
      <w:r w:rsidRPr="00525181">
        <w:t>表的创建</w:t>
      </w:r>
      <w:bookmarkEnd w:id="70"/>
      <w:bookmarkEnd w:id="71"/>
      <w:bookmarkEnd w:id="72"/>
      <w:bookmarkEnd w:id="73"/>
    </w:p>
    <w:p w14:paraId="69E9EF1C" w14:textId="77777777" w:rsidR="008D68D1" w:rsidRPr="00525181" w:rsidRDefault="008D68D1" w:rsidP="00AD092B">
      <w:pPr>
        <w:pStyle w:val="1e"/>
      </w:pPr>
      <w:r w:rsidRPr="00525181">
        <w:t>根据</w:t>
      </w:r>
      <w:r w:rsidRPr="00525181">
        <w:t>B</w:t>
      </w:r>
      <w:r w:rsidRPr="00525181">
        <w:t>学校的场景描述，本实验分别针对学生（</w:t>
      </w:r>
      <w:r w:rsidRPr="00525181">
        <w:t>student</w:t>
      </w:r>
      <w:r w:rsidRPr="00525181">
        <w:t>），教师（</w:t>
      </w:r>
      <w:r w:rsidRPr="00525181">
        <w:t>teacher</w:t>
      </w:r>
      <w:r w:rsidRPr="00525181">
        <w:t>），班级（</w:t>
      </w:r>
      <w:r w:rsidRPr="00525181">
        <w:t>class</w:t>
      </w:r>
      <w:r w:rsidRPr="00525181">
        <w:t>），院系（</w:t>
      </w:r>
      <w:r w:rsidRPr="00525181">
        <w:t>school_department</w:t>
      </w:r>
      <w:r w:rsidRPr="00525181">
        <w:t>）和课程（</w:t>
      </w:r>
      <w:r w:rsidRPr="00525181">
        <w:t>course</w:t>
      </w:r>
      <w:r w:rsidRPr="00525181">
        <w:t>）创建相应的表。具体的实验步骤如下所示：</w:t>
      </w:r>
    </w:p>
    <w:p w14:paraId="4E86F830" w14:textId="77777777" w:rsidR="008D68D1" w:rsidRPr="00525181" w:rsidRDefault="008D68D1">
      <w:pPr>
        <w:pStyle w:val="30"/>
      </w:pPr>
      <w:r w:rsidRPr="00525181">
        <w:t>创建学生信息表。</w:t>
      </w:r>
    </w:p>
    <w:p w14:paraId="2AEC1C4F" w14:textId="77777777" w:rsidR="008D68D1" w:rsidRPr="0084008D" w:rsidRDefault="008D68D1" w:rsidP="008D68D1">
      <w:pPr>
        <w:pStyle w:val="afffff2"/>
        <w:rPr>
          <w:b/>
          <w:color w:val="C7000B"/>
          <w:lang w:eastAsia="en-US"/>
        </w:rPr>
      </w:pPr>
      <w:r w:rsidRPr="0084008D">
        <w:rPr>
          <w:b/>
          <w:color w:val="C7000B"/>
          <w:lang w:eastAsia="en-US"/>
        </w:rPr>
        <w:t>DROP TABLE IF EXISTS student;</w:t>
      </w:r>
    </w:p>
    <w:p w14:paraId="7BF0DED5" w14:textId="77777777" w:rsidR="00BA7D73" w:rsidRPr="00BA7D73" w:rsidRDefault="00BA7D73" w:rsidP="00AD092B">
      <w:pPr>
        <w:pStyle w:val="1e"/>
      </w:pPr>
      <w:r w:rsidRPr="00BA7D73">
        <w:t>截图如下</w:t>
      </w:r>
      <w:r w:rsidRPr="00BA7D73">
        <w:rPr>
          <w:rFonts w:hint="eastAsia"/>
        </w:rPr>
        <w:t>：</w:t>
      </w:r>
    </w:p>
    <w:p w14:paraId="37E7308B" w14:textId="5430B623" w:rsidR="00FF2950" w:rsidRDefault="002101E8" w:rsidP="00AD092B">
      <w:pPr>
        <w:pStyle w:val="1e"/>
        <w:rPr>
          <w:shd w:val="pct15" w:color="auto" w:fill="FFFFFF"/>
          <w:lang w:eastAsia="en-US"/>
        </w:rPr>
      </w:pPr>
      <w:r>
        <w:rPr>
          <w:noProof/>
        </w:rPr>
        <w:drawing>
          <wp:inline distT="0" distB="0" distL="0" distR="0" wp14:anchorId="5B169197" wp14:editId="04004AC5">
            <wp:extent cx="2839916" cy="2833974"/>
            <wp:effectExtent l="0" t="0" r="0" b="508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45297" cy="2839344"/>
                    </a:xfrm>
                    <a:prstGeom prst="rect">
                      <a:avLst/>
                    </a:prstGeom>
                  </pic:spPr>
                </pic:pic>
              </a:graphicData>
            </a:graphic>
          </wp:inline>
        </w:drawing>
      </w:r>
    </w:p>
    <w:p w14:paraId="62A17901" w14:textId="04534A5F" w:rsidR="00BA7D73" w:rsidRPr="00BA7D73" w:rsidRDefault="00BA7D73" w:rsidP="00AD092B">
      <w:pPr>
        <w:pStyle w:val="1e"/>
      </w:pPr>
      <w:r w:rsidRPr="00BA7D73">
        <w:t>创建</w:t>
      </w:r>
      <w:r w:rsidRPr="00BA7D73">
        <w:t>student</w:t>
      </w:r>
      <w:r w:rsidRPr="00BA7D73">
        <w:t>表</w:t>
      </w:r>
      <w:r>
        <w:rPr>
          <w:rFonts w:hint="eastAsia"/>
        </w:rPr>
        <w:t>：</w:t>
      </w:r>
    </w:p>
    <w:p w14:paraId="3F06D87E" w14:textId="77777777" w:rsidR="008D68D1" w:rsidRPr="0084008D" w:rsidRDefault="008D68D1" w:rsidP="008D68D1">
      <w:pPr>
        <w:pStyle w:val="afffff2"/>
        <w:rPr>
          <w:b/>
          <w:color w:val="C7000B"/>
          <w:lang w:eastAsia="en-US"/>
        </w:rPr>
      </w:pPr>
      <w:r w:rsidRPr="0084008D">
        <w:rPr>
          <w:b/>
          <w:color w:val="C7000B"/>
          <w:lang w:eastAsia="en-US"/>
        </w:rPr>
        <w:t>CREATE TABLE student</w:t>
      </w:r>
    </w:p>
    <w:p w14:paraId="04AC32CB" w14:textId="77777777" w:rsidR="008D68D1" w:rsidRPr="0084008D" w:rsidRDefault="008D68D1" w:rsidP="008D68D1">
      <w:pPr>
        <w:pStyle w:val="afffff2"/>
        <w:rPr>
          <w:b/>
          <w:color w:val="C7000B"/>
          <w:lang w:eastAsia="en-US"/>
        </w:rPr>
      </w:pPr>
      <w:r w:rsidRPr="0084008D">
        <w:rPr>
          <w:b/>
          <w:color w:val="C7000B"/>
          <w:lang w:eastAsia="en-US"/>
        </w:rPr>
        <w:t>(</w:t>
      </w:r>
    </w:p>
    <w:p w14:paraId="5D254121" w14:textId="77777777" w:rsidR="008D68D1" w:rsidRPr="0084008D" w:rsidRDefault="008D68D1" w:rsidP="008D68D1">
      <w:pPr>
        <w:pStyle w:val="afffff2"/>
        <w:rPr>
          <w:b/>
          <w:color w:val="C7000B"/>
          <w:lang w:eastAsia="en-US"/>
        </w:rPr>
      </w:pPr>
      <w:r w:rsidRPr="0084008D">
        <w:rPr>
          <w:b/>
          <w:color w:val="C7000B"/>
          <w:lang w:eastAsia="en-US"/>
        </w:rPr>
        <w:t xml:space="preserve">        std_id INT PRIMARY KEY,</w:t>
      </w:r>
    </w:p>
    <w:p w14:paraId="79406F58" w14:textId="77777777" w:rsidR="008D68D1" w:rsidRPr="0084008D" w:rsidRDefault="008D68D1" w:rsidP="008D68D1">
      <w:pPr>
        <w:pStyle w:val="afffff2"/>
        <w:rPr>
          <w:b/>
          <w:color w:val="C7000B"/>
          <w:lang w:eastAsia="en-US"/>
        </w:rPr>
      </w:pPr>
      <w:r w:rsidRPr="0084008D">
        <w:rPr>
          <w:b/>
          <w:color w:val="C7000B"/>
          <w:lang w:eastAsia="en-US"/>
        </w:rPr>
        <w:t xml:space="preserve">        std_name NCHAR(20) NOT NULL,</w:t>
      </w:r>
    </w:p>
    <w:p w14:paraId="37FC7370" w14:textId="77777777" w:rsidR="008D68D1" w:rsidRPr="0084008D" w:rsidRDefault="008D68D1" w:rsidP="008D68D1">
      <w:pPr>
        <w:pStyle w:val="afffff2"/>
        <w:rPr>
          <w:b/>
          <w:color w:val="C7000B"/>
          <w:lang w:eastAsia="en-US"/>
        </w:rPr>
      </w:pPr>
      <w:r w:rsidRPr="0084008D">
        <w:rPr>
          <w:b/>
          <w:color w:val="C7000B"/>
          <w:lang w:eastAsia="en-US"/>
        </w:rPr>
        <w:t xml:space="preserve">        std_sex NCHAR(6),</w:t>
      </w:r>
    </w:p>
    <w:p w14:paraId="6AE55BE3" w14:textId="77777777" w:rsidR="008D68D1" w:rsidRPr="0084008D" w:rsidRDefault="008D68D1" w:rsidP="008D68D1">
      <w:pPr>
        <w:pStyle w:val="afffff2"/>
        <w:rPr>
          <w:b/>
          <w:color w:val="C7000B"/>
          <w:lang w:eastAsia="en-US"/>
        </w:rPr>
      </w:pPr>
      <w:r w:rsidRPr="0084008D">
        <w:rPr>
          <w:b/>
          <w:color w:val="C7000B"/>
          <w:lang w:eastAsia="en-US"/>
        </w:rPr>
        <w:t xml:space="preserve">        std_birth DATE,</w:t>
      </w:r>
    </w:p>
    <w:p w14:paraId="7C030940" w14:textId="77777777" w:rsidR="008D68D1" w:rsidRPr="0084008D" w:rsidRDefault="008D68D1" w:rsidP="008D68D1">
      <w:pPr>
        <w:pStyle w:val="afffff2"/>
        <w:rPr>
          <w:b/>
          <w:color w:val="C7000B"/>
          <w:lang w:eastAsia="en-US"/>
        </w:rPr>
      </w:pPr>
      <w:r w:rsidRPr="0084008D">
        <w:rPr>
          <w:b/>
          <w:color w:val="C7000B"/>
          <w:lang w:eastAsia="en-US"/>
        </w:rPr>
        <w:t xml:space="preserve">        std_in DATE NOT NULL,</w:t>
      </w:r>
    </w:p>
    <w:p w14:paraId="1B86CAC6" w14:textId="77777777" w:rsidR="008D68D1" w:rsidRPr="0084008D" w:rsidRDefault="008D68D1" w:rsidP="008D68D1">
      <w:pPr>
        <w:pStyle w:val="afffff2"/>
        <w:rPr>
          <w:b/>
          <w:color w:val="C7000B"/>
          <w:lang w:eastAsia="en-US"/>
        </w:rPr>
      </w:pPr>
      <w:r w:rsidRPr="0084008D">
        <w:rPr>
          <w:b/>
          <w:color w:val="C7000B"/>
          <w:lang w:eastAsia="en-US"/>
        </w:rPr>
        <w:t xml:space="preserve">        std_address VARCHAR(100)</w:t>
      </w:r>
    </w:p>
    <w:p w14:paraId="1D1DBE69" w14:textId="77777777" w:rsidR="008D68D1" w:rsidRPr="0084008D" w:rsidRDefault="008D68D1" w:rsidP="008D68D1">
      <w:pPr>
        <w:pStyle w:val="afffff2"/>
        <w:rPr>
          <w:b/>
          <w:color w:val="C7000B"/>
          <w:lang w:eastAsia="en-US"/>
        </w:rPr>
      </w:pPr>
      <w:r w:rsidRPr="0084008D">
        <w:rPr>
          <w:b/>
          <w:color w:val="C7000B"/>
          <w:lang w:eastAsia="en-US"/>
        </w:rPr>
        <w:t>);</w:t>
      </w:r>
    </w:p>
    <w:p w14:paraId="0BA2326A" w14:textId="77777777" w:rsidR="00BA7D73" w:rsidRPr="00BA7D73" w:rsidRDefault="00BA7D73" w:rsidP="00AD092B">
      <w:pPr>
        <w:pStyle w:val="1e"/>
      </w:pPr>
      <w:r w:rsidRPr="00BA7D73">
        <w:t>截图如下</w:t>
      </w:r>
      <w:r w:rsidRPr="00BA7D73">
        <w:rPr>
          <w:rFonts w:hint="eastAsia"/>
        </w:rPr>
        <w:t>：</w:t>
      </w:r>
    </w:p>
    <w:p w14:paraId="478ACB45" w14:textId="6BC84D08" w:rsidR="00FF2950" w:rsidRPr="008D68D1" w:rsidRDefault="008934D3" w:rsidP="00AD092B">
      <w:pPr>
        <w:pStyle w:val="1e"/>
        <w:rPr>
          <w:shd w:val="pct15" w:color="auto" w:fill="FFFFFF"/>
          <w:lang w:eastAsia="en-US"/>
        </w:rPr>
      </w:pPr>
      <w:r>
        <w:rPr>
          <w:noProof/>
        </w:rPr>
        <w:lastRenderedPageBreak/>
        <w:drawing>
          <wp:inline distT="0" distB="0" distL="0" distR="0" wp14:anchorId="2B414B66" wp14:editId="323CCAA4">
            <wp:extent cx="2971800" cy="2928801"/>
            <wp:effectExtent l="0" t="0" r="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90609" cy="2947338"/>
                    </a:xfrm>
                    <a:prstGeom prst="rect">
                      <a:avLst/>
                    </a:prstGeom>
                  </pic:spPr>
                </pic:pic>
              </a:graphicData>
            </a:graphic>
          </wp:inline>
        </w:drawing>
      </w:r>
    </w:p>
    <w:p w14:paraId="191E89A1" w14:textId="77777777" w:rsidR="008D68D1" w:rsidRPr="00525181" w:rsidRDefault="008D68D1">
      <w:pPr>
        <w:pStyle w:val="30"/>
      </w:pPr>
      <w:r w:rsidRPr="00525181">
        <w:t>创建教师信息表。</w:t>
      </w:r>
    </w:p>
    <w:p w14:paraId="4392A3E7" w14:textId="77777777" w:rsidR="008D68D1" w:rsidRPr="0084008D" w:rsidRDefault="008D68D1" w:rsidP="008D68D1">
      <w:pPr>
        <w:pStyle w:val="afffff2"/>
        <w:rPr>
          <w:b/>
          <w:color w:val="C7000B"/>
          <w:lang w:eastAsia="en-US"/>
        </w:rPr>
      </w:pPr>
      <w:r w:rsidRPr="0084008D">
        <w:rPr>
          <w:b/>
          <w:color w:val="C7000B"/>
          <w:lang w:eastAsia="en-US"/>
        </w:rPr>
        <w:t>DROP TABLE IF EXISTS teacher;</w:t>
      </w:r>
    </w:p>
    <w:p w14:paraId="6BA6BA85" w14:textId="77777777" w:rsidR="008D68D1" w:rsidRPr="0084008D" w:rsidRDefault="008D68D1" w:rsidP="008D68D1">
      <w:pPr>
        <w:pStyle w:val="afffff2"/>
        <w:rPr>
          <w:b/>
          <w:color w:val="C7000B"/>
          <w:lang w:eastAsia="en-US"/>
        </w:rPr>
      </w:pPr>
      <w:r w:rsidRPr="0084008D">
        <w:rPr>
          <w:b/>
          <w:color w:val="C7000B"/>
          <w:lang w:eastAsia="en-US"/>
        </w:rPr>
        <w:t>CREATE TABLE teacher</w:t>
      </w:r>
    </w:p>
    <w:p w14:paraId="764E65D7" w14:textId="77777777" w:rsidR="008D68D1" w:rsidRPr="0084008D" w:rsidRDefault="008D68D1" w:rsidP="008D68D1">
      <w:pPr>
        <w:pStyle w:val="afffff2"/>
        <w:rPr>
          <w:b/>
          <w:color w:val="C7000B"/>
          <w:lang w:eastAsia="en-US"/>
        </w:rPr>
      </w:pPr>
      <w:r w:rsidRPr="0084008D">
        <w:rPr>
          <w:b/>
          <w:color w:val="C7000B"/>
          <w:lang w:eastAsia="en-US"/>
        </w:rPr>
        <w:t>(</w:t>
      </w:r>
    </w:p>
    <w:p w14:paraId="38A5EE1B" w14:textId="77777777" w:rsidR="008D68D1" w:rsidRPr="0084008D" w:rsidRDefault="008D68D1" w:rsidP="008D68D1">
      <w:pPr>
        <w:pStyle w:val="afffff2"/>
        <w:rPr>
          <w:b/>
          <w:color w:val="C7000B"/>
          <w:lang w:eastAsia="en-US"/>
        </w:rPr>
      </w:pPr>
      <w:r w:rsidRPr="0084008D">
        <w:rPr>
          <w:b/>
          <w:color w:val="C7000B"/>
          <w:lang w:eastAsia="en-US"/>
        </w:rPr>
        <w:t xml:space="preserve">        tec_id INT PRIMARY KEY,</w:t>
      </w:r>
    </w:p>
    <w:p w14:paraId="50AC452B" w14:textId="77777777" w:rsidR="008D68D1" w:rsidRPr="0084008D" w:rsidRDefault="008D68D1" w:rsidP="008D68D1">
      <w:pPr>
        <w:pStyle w:val="afffff2"/>
        <w:rPr>
          <w:b/>
          <w:color w:val="C7000B"/>
          <w:lang w:eastAsia="en-US"/>
        </w:rPr>
      </w:pPr>
      <w:r w:rsidRPr="0084008D">
        <w:rPr>
          <w:b/>
          <w:color w:val="C7000B"/>
          <w:lang w:eastAsia="en-US"/>
        </w:rPr>
        <w:t xml:space="preserve">        tec_name CHAR(20) NOT NULL,</w:t>
      </w:r>
    </w:p>
    <w:p w14:paraId="7BE667C5" w14:textId="77777777" w:rsidR="008D68D1" w:rsidRPr="0084008D" w:rsidRDefault="008D68D1" w:rsidP="008D68D1">
      <w:pPr>
        <w:pStyle w:val="afffff2"/>
        <w:rPr>
          <w:b/>
          <w:color w:val="C7000B"/>
          <w:lang w:eastAsia="en-US"/>
        </w:rPr>
      </w:pPr>
      <w:r w:rsidRPr="0084008D">
        <w:rPr>
          <w:b/>
          <w:color w:val="C7000B"/>
          <w:lang w:eastAsia="en-US"/>
        </w:rPr>
        <w:t xml:space="preserve">        tec_job CHAR(15),</w:t>
      </w:r>
    </w:p>
    <w:p w14:paraId="5127F903" w14:textId="77777777" w:rsidR="008D68D1" w:rsidRPr="0084008D" w:rsidRDefault="008D68D1" w:rsidP="008D68D1">
      <w:pPr>
        <w:pStyle w:val="afffff2"/>
        <w:rPr>
          <w:b/>
          <w:color w:val="C7000B"/>
          <w:lang w:eastAsia="en-US"/>
        </w:rPr>
      </w:pPr>
      <w:r w:rsidRPr="0084008D">
        <w:rPr>
          <w:b/>
          <w:color w:val="C7000B"/>
          <w:lang w:eastAsia="en-US"/>
        </w:rPr>
        <w:t xml:space="preserve">        tec_sex CHAR(6),</w:t>
      </w:r>
    </w:p>
    <w:p w14:paraId="0588B917" w14:textId="77777777" w:rsidR="008D68D1" w:rsidRPr="0084008D" w:rsidRDefault="008D68D1" w:rsidP="008D68D1">
      <w:pPr>
        <w:pStyle w:val="afffff2"/>
        <w:rPr>
          <w:b/>
          <w:color w:val="C7000B"/>
          <w:lang w:eastAsia="en-US"/>
        </w:rPr>
      </w:pPr>
      <w:r w:rsidRPr="0084008D">
        <w:rPr>
          <w:b/>
          <w:color w:val="C7000B"/>
          <w:lang w:eastAsia="en-US"/>
        </w:rPr>
        <w:t xml:space="preserve">        tec_age INT,</w:t>
      </w:r>
    </w:p>
    <w:p w14:paraId="69316864" w14:textId="77777777" w:rsidR="008D68D1" w:rsidRPr="0084008D" w:rsidRDefault="008D68D1" w:rsidP="008D68D1">
      <w:pPr>
        <w:pStyle w:val="afffff2"/>
        <w:rPr>
          <w:b/>
          <w:color w:val="C7000B"/>
          <w:lang w:eastAsia="en-US"/>
        </w:rPr>
      </w:pPr>
      <w:r w:rsidRPr="0084008D">
        <w:rPr>
          <w:b/>
          <w:color w:val="C7000B"/>
          <w:lang w:eastAsia="en-US"/>
        </w:rPr>
        <w:t xml:space="preserve">        tec_in DATE NOT NULL</w:t>
      </w:r>
    </w:p>
    <w:p w14:paraId="277EB7A5" w14:textId="77777777" w:rsidR="008D68D1" w:rsidRPr="0084008D" w:rsidRDefault="008D68D1" w:rsidP="008D68D1">
      <w:pPr>
        <w:pStyle w:val="afffff2"/>
        <w:rPr>
          <w:b/>
          <w:color w:val="C7000B"/>
          <w:lang w:eastAsia="en-US"/>
        </w:rPr>
      </w:pPr>
      <w:r w:rsidRPr="0084008D">
        <w:rPr>
          <w:b/>
          <w:color w:val="C7000B"/>
          <w:lang w:eastAsia="en-US"/>
        </w:rPr>
        <w:t>);</w:t>
      </w:r>
    </w:p>
    <w:p w14:paraId="3D886C84" w14:textId="77777777" w:rsidR="00BA7D73" w:rsidRPr="00BA7D73" w:rsidRDefault="00BA7D73" w:rsidP="00AD092B">
      <w:pPr>
        <w:pStyle w:val="1e"/>
      </w:pPr>
      <w:r w:rsidRPr="00BA7D73">
        <w:t>截图如下</w:t>
      </w:r>
      <w:r w:rsidRPr="00BA7D73">
        <w:rPr>
          <w:rFonts w:hint="eastAsia"/>
        </w:rPr>
        <w:t>：</w:t>
      </w:r>
    </w:p>
    <w:p w14:paraId="02234428" w14:textId="77777777" w:rsidR="00FF2950" w:rsidRDefault="00FF2950" w:rsidP="00AD092B">
      <w:pPr>
        <w:pStyle w:val="1e"/>
        <w:rPr>
          <w:shd w:val="pct15" w:color="auto" w:fill="FFFFFF"/>
          <w:lang w:eastAsia="en-US"/>
        </w:rPr>
      </w:pPr>
    </w:p>
    <w:p w14:paraId="1DFA5141" w14:textId="7E401075" w:rsidR="00FF2950" w:rsidRPr="008D68D1" w:rsidRDefault="008934D3" w:rsidP="00AD092B">
      <w:pPr>
        <w:pStyle w:val="1e"/>
        <w:rPr>
          <w:shd w:val="pct15" w:color="auto" w:fill="FFFFFF"/>
          <w:lang w:eastAsia="en-US"/>
        </w:rPr>
      </w:pPr>
      <w:r>
        <w:rPr>
          <w:noProof/>
        </w:rPr>
        <w:drawing>
          <wp:inline distT="0" distB="0" distL="0" distR="0" wp14:anchorId="276C73D2" wp14:editId="418658C4">
            <wp:extent cx="3461239" cy="2817080"/>
            <wp:effectExtent l="0" t="0" r="6350" b="254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83307" cy="2835041"/>
                    </a:xfrm>
                    <a:prstGeom prst="rect">
                      <a:avLst/>
                    </a:prstGeom>
                  </pic:spPr>
                </pic:pic>
              </a:graphicData>
            </a:graphic>
          </wp:inline>
        </w:drawing>
      </w:r>
    </w:p>
    <w:p w14:paraId="4357FD52" w14:textId="77777777" w:rsidR="008D68D1" w:rsidRPr="00525181" w:rsidRDefault="008D68D1">
      <w:pPr>
        <w:pStyle w:val="30"/>
      </w:pPr>
      <w:r w:rsidRPr="00525181">
        <w:lastRenderedPageBreak/>
        <w:t>创建班级信息表。</w:t>
      </w:r>
    </w:p>
    <w:p w14:paraId="219E1E77" w14:textId="77777777" w:rsidR="008D68D1" w:rsidRPr="0084008D" w:rsidRDefault="008D68D1" w:rsidP="008D68D1">
      <w:pPr>
        <w:pStyle w:val="afffff2"/>
        <w:rPr>
          <w:b/>
          <w:color w:val="C7000B"/>
          <w:lang w:eastAsia="en-US"/>
        </w:rPr>
      </w:pPr>
      <w:r w:rsidRPr="0084008D">
        <w:rPr>
          <w:b/>
          <w:color w:val="C7000B"/>
          <w:lang w:eastAsia="en-US"/>
        </w:rPr>
        <w:t>DROP TABLE IF EXISTS class;</w:t>
      </w:r>
    </w:p>
    <w:p w14:paraId="4A036F61" w14:textId="77777777" w:rsidR="008D68D1" w:rsidRPr="0084008D" w:rsidRDefault="008D68D1" w:rsidP="008D68D1">
      <w:pPr>
        <w:pStyle w:val="afffff2"/>
        <w:rPr>
          <w:b/>
          <w:color w:val="C7000B"/>
          <w:lang w:eastAsia="en-US"/>
        </w:rPr>
      </w:pPr>
      <w:r w:rsidRPr="0084008D">
        <w:rPr>
          <w:b/>
          <w:color w:val="C7000B"/>
          <w:lang w:eastAsia="en-US"/>
        </w:rPr>
        <w:t>CREATE TABLE class</w:t>
      </w:r>
    </w:p>
    <w:p w14:paraId="00D4C644" w14:textId="77777777" w:rsidR="008D68D1" w:rsidRPr="0084008D" w:rsidRDefault="008D68D1" w:rsidP="008D68D1">
      <w:pPr>
        <w:pStyle w:val="afffff2"/>
        <w:rPr>
          <w:b/>
          <w:color w:val="C7000B"/>
          <w:lang w:eastAsia="en-US"/>
        </w:rPr>
      </w:pPr>
      <w:r w:rsidRPr="0084008D">
        <w:rPr>
          <w:b/>
          <w:color w:val="C7000B"/>
          <w:lang w:eastAsia="en-US"/>
        </w:rPr>
        <w:t>(</w:t>
      </w:r>
    </w:p>
    <w:p w14:paraId="7DC6D300" w14:textId="77777777" w:rsidR="008D68D1" w:rsidRPr="0084008D" w:rsidRDefault="008D68D1" w:rsidP="008D68D1">
      <w:pPr>
        <w:pStyle w:val="afffff2"/>
        <w:rPr>
          <w:b/>
          <w:color w:val="C7000B"/>
          <w:lang w:eastAsia="en-US"/>
        </w:rPr>
      </w:pPr>
      <w:r w:rsidRPr="0084008D">
        <w:rPr>
          <w:b/>
          <w:color w:val="C7000B"/>
          <w:lang w:eastAsia="en-US"/>
        </w:rPr>
        <w:t xml:space="preserve">        cla_id INT PRIMARY KEY,</w:t>
      </w:r>
    </w:p>
    <w:p w14:paraId="4F999EF6" w14:textId="77777777" w:rsidR="008D68D1" w:rsidRPr="0084008D" w:rsidRDefault="008D68D1" w:rsidP="008D68D1">
      <w:pPr>
        <w:pStyle w:val="afffff2"/>
        <w:rPr>
          <w:b/>
          <w:color w:val="C7000B"/>
          <w:lang w:eastAsia="en-US"/>
        </w:rPr>
      </w:pPr>
      <w:r w:rsidRPr="0084008D">
        <w:rPr>
          <w:b/>
          <w:color w:val="C7000B"/>
          <w:lang w:eastAsia="en-US"/>
        </w:rPr>
        <w:t xml:space="preserve">        cla_name CHAR(20) NOT NULL,</w:t>
      </w:r>
    </w:p>
    <w:p w14:paraId="53742167" w14:textId="77777777" w:rsidR="008D68D1" w:rsidRPr="0084008D" w:rsidRDefault="008D68D1" w:rsidP="008D68D1">
      <w:pPr>
        <w:pStyle w:val="afffff2"/>
        <w:rPr>
          <w:b/>
          <w:color w:val="C7000B"/>
          <w:lang w:eastAsia="en-US"/>
        </w:rPr>
      </w:pPr>
      <w:r w:rsidRPr="0084008D">
        <w:rPr>
          <w:b/>
          <w:color w:val="C7000B"/>
          <w:lang w:eastAsia="en-US"/>
        </w:rPr>
        <w:t xml:space="preserve">        cla_teacher INT NOT NULL</w:t>
      </w:r>
    </w:p>
    <w:p w14:paraId="293244AF" w14:textId="77777777" w:rsidR="008D68D1" w:rsidRPr="0084008D" w:rsidRDefault="008D68D1" w:rsidP="008D68D1">
      <w:pPr>
        <w:pStyle w:val="afffff2"/>
        <w:rPr>
          <w:b/>
          <w:color w:val="C7000B"/>
          <w:lang w:eastAsia="en-US"/>
        </w:rPr>
      </w:pPr>
      <w:r w:rsidRPr="0084008D">
        <w:rPr>
          <w:b/>
          <w:color w:val="C7000B"/>
          <w:lang w:eastAsia="en-US"/>
        </w:rPr>
        <w:t>);</w:t>
      </w:r>
    </w:p>
    <w:p w14:paraId="5AB06E68" w14:textId="77777777" w:rsidR="00BA7D73" w:rsidRPr="00BA7D73" w:rsidRDefault="00BA7D73" w:rsidP="00AD092B">
      <w:pPr>
        <w:pStyle w:val="1e"/>
      </w:pPr>
      <w:r w:rsidRPr="00BA7D73">
        <w:t>截图如下</w:t>
      </w:r>
      <w:r w:rsidRPr="00BA7D73">
        <w:rPr>
          <w:rFonts w:hint="eastAsia"/>
        </w:rPr>
        <w:t>：</w:t>
      </w:r>
    </w:p>
    <w:p w14:paraId="03EBD484" w14:textId="7AC44FB6" w:rsidR="00FF2950" w:rsidRPr="008D68D1" w:rsidRDefault="008934D3" w:rsidP="00AD092B">
      <w:pPr>
        <w:pStyle w:val="1e"/>
        <w:rPr>
          <w:shd w:val="pct15" w:color="auto" w:fill="FFFFFF"/>
          <w:lang w:eastAsia="en-US"/>
        </w:rPr>
      </w:pPr>
      <w:r>
        <w:rPr>
          <w:noProof/>
        </w:rPr>
        <w:drawing>
          <wp:inline distT="0" distB="0" distL="0" distR="0" wp14:anchorId="27DCACC2" wp14:editId="3F378E75">
            <wp:extent cx="2602523" cy="3126555"/>
            <wp:effectExtent l="0" t="0" r="762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15865" cy="3142583"/>
                    </a:xfrm>
                    <a:prstGeom prst="rect">
                      <a:avLst/>
                    </a:prstGeom>
                  </pic:spPr>
                </pic:pic>
              </a:graphicData>
            </a:graphic>
          </wp:inline>
        </w:drawing>
      </w:r>
    </w:p>
    <w:p w14:paraId="0881C65E" w14:textId="77777777" w:rsidR="008D68D1" w:rsidRPr="00525181" w:rsidRDefault="008D68D1">
      <w:pPr>
        <w:pStyle w:val="30"/>
      </w:pPr>
      <w:r w:rsidRPr="00525181">
        <w:t>创建院系信息表。</w:t>
      </w:r>
    </w:p>
    <w:p w14:paraId="75A3C0FD" w14:textId="77777777" w:rsidR="008D68D1" w:rsidRPr="0084008D" w:rsidRDefault="008D68D1" w:rsidP="008D68D1">
      <w:pPr>
        <w:pStyle w:val="afffff2"/>
        <w:rPr>
          <w:b/>
          <w:color w:val="C7000B"/>
          <w:lang w:eastAsia="en-US"/>
        </w:rPr>
      </w:pPr>
      <w:r w:rsidRPr="0084008D">
        <w:rPr>
          <w:b/>
          <w:color w:val="C7000B"/>
          <w:lang w:eastAsia="en-US"/>
        </w:rPr>
        <w:t>DROP TABLE IF EXISTS school_department;</w:t>
      </w:r>
    </w:p>
    <w:p w14:paraId="262F96A2" w14:textId="77777777" w:rsidR="008D68D1" w:rsidRPr="0084008D" w:rsidRDefault="008D68D1" w:rsidP="008D68D1">
      <w:pPr>
        <w:pStyle w:val="afffff2"/>
        <w:rPr>
          <w:b/>
          <w:color w:val="C7000B"/>
          <w:lang w:eastAsia="en-US"/>
        </w:rPr>
      </w:pPr>
      <w:r w:rsidRPr="0084008D">
        <w:rPr>
          <w:b/>
          <w:color w:val="C7000B"/>
          <w:lang w:eastAsia="en-US"/>
        </w:rPr>
        <w:t>CREATE TABLE school_department</w:t>
      </w:r>
    </w:p>
    <w:p w14:paraId="0AB28DE9" w14:textId="77777777" w:rsidR="008D68D1" w:rsidRPr="0084008D" w:rsidRDefault="008D68D1" w:rsidP="008D68D1">
      <w:pPr>
        <w:pStyle w:val="afffff2"/>
        <w:rPr>
          <w:b/>
          <w:color w:val="C7000B"/>
          <w:lang w:eastAsia="en-US"/>
        </w:rPr>
      </w:pPr>
      <w:r w:rsidRPr="0084008D">
        <w:rPr>
          <w:b/>
          <w:color w:val="C7000B"/>
          <w:lang w:eastAsia="en-US"/>
        </w:rPr>
        <w:t>(</w:t>
      </w:r>
    </w:p>
    <w:p w14:paraId="7EFADAF0" w14:textId="77777777" w:rsidR="008D68D1" w:rsidRPr="0084008D" w:rsidRDefault="008D68D1" w:rsidP="008D68D1">
      <w:pPr>
        <w:pStyle w:val="afffff2"/>
        <w:rPr>
          <w:b/>
          <w:color w:val="C7000B"/>
          <w:lang w:eastAsia="en-US"/>
        </w:rPr>
      </w:pPr>
      <w:r w:rsidRPr="0084008D">
        <w:rPr>
          <w:b/>
          <w:color w:val="C7000B"/>
          <w:lang w:eastAsia="en-US"/>
        </w:rPr>
        <w:t xml:space="preserve">        depart_id INT PRIMARY KEY,</w:t>
      </w:r>
    </w:p>
    <w:p w14:paraId="78AE2B56" w14:textId="77777777" w:rsidR="008D68D1" w:rsidRPr="0084008D" w:rsidRDefault="008D68D1" w:rsidP="008D68D1">
      <w:pPr>
        <w:pStyle w:val="afffff2"/>
        <w:rPr>
          <w:b/>
          <w:color w:val="C7000B"/>
          <w:lang w:eastAsia="en-US"/>
        </w:rPr>
      </w:pPr>
      <w:r w:rsidRPr="0084008D">
        <w:rPr>
          <w:b/>
          <w:color w:val="C7000B"/>
          <w:lang w:eastAsia="en-US"/>
        </w:rPr>
        <w:t xml:space="preserve">        depart_name NCHAR(30) NOT NULL,</w:t>
      </w:r>
    </w:p>
    <w:p w14:paraId="4CC16FB6" w14:textId="77777777" w:rsidR="008D68D1" w:rsidRPr="0084008D" w:rsidRDefault="008D68D1" w:rsidP="008D68D1">
      <w:pPr>
        <w:pStyle w:val="afffff2"/>
        <w:rPr>
          <w:b/>
          <w:color w:val="C7000B"/>
          <w:lang w:eastAsia="en-US"/>
        </w:rPr>
      </w:pPr>
      <w:r w:rsidRPr="0084008D">
        <w:rPr>
          <w:b/>
          <w:color w:val="C7000B"/>
          <w:lang w:eastAsia="en-US"/>
        </w:rPr>
        <w:t xml:space="preserve">        depart_teacher INT NOT NULL</w:t>
      </w:r>
    </w:p>
    <w:p w14:paraId="5FE15ADA" w14:textId="0C7D2600" w:rsidR="00FF2950" w:rsidRPr="0084008D" w:rsidRDefault="008D68D1" w:rsidP="008D68D1">
      <w:pPr>
        <w:pStyle w:val="afffff2"/>
        <w:rPr>
          <w:b/>
          <w:color w:val="C7000B"/>
          <w:lang w:eastAsia="en-US"/>
        </w:rPr>
      </w:pPr>
      <w:r w:rsidRPr="0084008D">
        <w:rPr>
          <w:b/>
          <w:color w:val="C7000B"/>
          <w:lang w:eastAsia="en-US"/>
        </w:rPr>
        <w:t>);</w:t>
      </w:r>
    </w:p>
    <w:p w14:paraId="47610C84" w14:textId="77777777" w:rsidR="00BA7D73" w:rsidRPr="00BA7D73" w:rsidRDefault="00BA7D73" w:rsidP="00BA7D73">
      <w:pPr>
        <w:topLinePunct w:val="0"/>
        <w:adjustRightInd/>
        <w:ind w:left="1021"/>
        <w:rPr>
          <w:rFonts w:ascii="Huawei Sans" w:eastAsia="方正兰亭黑简体" w:hAnsi="Huawei Sans" w:cs="Huawei Sans"/>
          <w:color w:val="000000"/>
          <w:sz w:val="21"/>
          <w:shd w:val="clear" w:color="auto" w:fill="FFFFFF"/>
        </w:rPr>
      </w:pPr>
      <w:r w:rsidRPr="00BA7D73">
        <w:rPr>
          <w:rFonts w:ascii="Huawei Sans" w:eastAsia="方正兰亭黑简体" w:hAnsi="Huawei Sans" w:cs="Huawei Sans"/>
          <w:color w:val="000000"/>
          <w:sz w:val="21"/>
          <w:shd w:val="clear" w:color="auto" w:fill="FFFFFF"/>
        </w:rPr>
        <w:t>截图如下：</w:t>
      </w:r>
    </w:p>
    <w:p w14:paraId="382792EF" w14:textId="5832F905" w:rsidR="00FF2950" w:rsidRPr="008D68D1" w:rsidRDefault="008934D3" w:rsidP="00AD092B">
      <w:pPr>
        <w:pStyle w:val="1e"/>
        <w:rPr>
          <w:shd w:val="pct15" w:color="auto" w:fill="FFFFFF"/>
          <w:lang w:eastAsia="en-US"/>
        </w:rPr>
      </w:pPr>
      <w:r>
        <w:rPr>
          <w:noProof/>
        </w:rPr>
        <w:lastRenderedPageBreak/>
        <w:drawing>
          <wp:inline distT="0" distB="0" distL="0" distR="0" wp14:anchorId="2E207284" wp14:editId="10E82163">
            <wp:extent cx="2696308" cy="3490612"/>
            <wp:effectExtent l="0" t="0" r="889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04366" cy="3501044"/>
                    </a:xfrm>
                    <a:prstGeom prst="rect">
                      <a:avLst/>
                    </a:prstGeom>
                  </pic:spPr>
                </pic:pic>
              </a:graphicData>
            </a:graphic>
          </wp:inline>
        </w:drawing>
      </w:r>
    </w:p>
    <w:p w14:paraId="535F9996" w14:textId="77777777" w:rsidR="008D68D1" w:rsidRPr="00525181" w:rsidRDefault="008D68D1">
      <w:pPr>
        <w:pStyle w:val="30"/>
      </w:pPr>
      <w:r w:rsidRPr="00525181">
        <w:t>创建课程信息表。</w:t>
      </w:r>
    </w:p>
    <w:p w14:paraId="1593EF07" w14:textId="77777777" w:rsidR="008D68D1" w:rsidRPr="0084008D" w:rsidRDefault="008D68D1" w:rsidP="008D68D1">
      <w:pPr>
        <w:pStyle w:val="afffff2"/>
        <w:rPr>
          <w:b/>
          <w:color w:val="C7000B"/>
          <w:lang w:eastAsia="en-US"/>
        </w:rPr>
      </w:pPr>
      <w:r w:rsidRPr="0084008D">
        <w:rPr>
          <w:b/>
          <w:color w:val="C7000B"/>
          <w:lang w:eastAsia="en-US"/>
        </w:rPr>
        <w:t>DROP TABLE IF EXISTS course;</w:t>
      </w:r>
    </w:p>
    <w:p w14:paraId="6745A9B8" w14:textId="77777777" w:rsidR="008D68D1" w:rsidRPr="0084008D" w:rsidRDefault="008D68D1" w:rsidP="008D68D1">
      <w:pPr>
        <w:pStyle w:val="afffff2"/>
        <w:rPr>
          <w:b/>
          <w:color w:val="C7000B"/>
          <w:lang w:eastAsia="en-US"/>
        </w:rPr>
      </w:pPr>
      <w:r w:rsidRPr="0084008D">
        <w:rPr>
          <w:b/>
          <w:color w:val="C7000B"/>
          <w:lang w:eastAsia="en-US"/>
        </w:rPr>
        <w:t>CREATE TABLE course</w:t>
      </w:r>
    </w:p>
    <w:p w14:paraId="768CF14D" w14:textId="77777777" w:rsidR="008D68D1" w:rsidRPr="0084008D" w:rsidRDefault="008D68D1" w:rsidP="008D68D1">
      <w:pPr>
        <w:pStyle w:val="afffff2"/>
        <w:rPr>
          <w:b/>
          <w:color w:val="C7000B"/>
          <w:lang w:eastAsia="en-US"/>
        </w:rPr>
      </w:pPr>
      <w:r w:rsidRPr="0084008D">
        <w:rPr>
          <w:b/>
          <w:color w:val="C7000B"/>
          <w:lang w:eastAsia="en-US"/>
        </w:rPr>
        <w:t>(</w:t>
      </w:r>
    </w:p>
    <w:p w14:paraId="181201AC" w14:textId="77777777" w:rsidR="008D68D1" w:rsidRPr="0084008D" w:rsidRDefault="008D68D1" w:rsidP="008D68D1">
      <w:pPr>
        <w:pStyle w:val="afffff2"/>
        <w:rPr>
          <w:b/>
          <w:color w:val="C7000B"/>
          <w:lang w:eastAsia="en-US"/>
        </w:rPr>
      </w:pPr>
      <w:r w:rsidRPr="0084008D">
        <w:rPr>
          <w:b/>
          <w:color w:val="C7000B"/>
          <w:lang w:eastAsia="en-US"/>
        </w:rPr>
        <w:t xml:space="preserve">        cor_id INT PRIMARY KEY,</w:t>
      </w:r>
    </w:p>
    <w:p w14:paraId="05D6F024" w14:textId="77777777" w:rsidR="008D68D1" w:rsidRPr="0084008D" w:rsidRDefault="008D68D1" w:rsidP="008D68D1">
      <w:pPr>
        <w:pStyle w:val="afffff2"/>
        <w:rPr>
          <w:b/>
          <w:color w:val="C7000B"/>
          <w:lang w:eastAsia="en-US"/>
        </w:rPr>
      </w:pPr>
      <w:r w:rsidRPr="0084008D">
        <w:rPr>
          <w:b/>
          <w:color w:val="C7000B"/>
          <w:lang w:eastAsia="en-US"/>
        </w:rPr>
        <w:t xml:space="preserve">        cor_name NCHAR(30) NOT NULL,</w:t>
      </w:r>
    </w:p>
    <w:p w14:paraId="21C74196" w14:textId="77777777" w:rsidR="008D68D1" w:rsidRPr="0084008D" w:rsidRDefault="008D68D1" w:rsidP="008D68D1">
      <w:pPr>
        <w:pStyle w:val="afffff2"/>
        <w:rPr>
          <w:b/>
          <w:color w:val="C7000B"/>
          <w:lang w:eastAsia="en-US"/>
        </w:rPr>
      </w:pPr>
      <w:r w:rsidRPr="0084008D">
        <w:rPr>
          <w:b/>
          <w:color w:val="C7000B"/>
          <w:lang w:eastAsia="en-US"/>
        </w:rPr>
        <w:t xml:space="preserve">        cor_type NCHAR(20),</w:t>
      </w:r>
    </w:p>
    <w:p w14:paraId="742BED48" w14:textId="77777777" w:rsidR="008D68D1" w:rsidRPr="0084008D" w:rsidRDefault="008D68D1" w:rsidP="008D68D1">
      <w:pPr>
        <w:pStyle w:val="afffff2"/>
        <w:rPr>
          <w:b/>
          <w:color w:val="C7000B"/>
          <w:lang w:eastAsia="en-US"/>
        </w:rPr>
      </w:pPr>
      <w:r w:rsidRPr="0084008D">
        <w:rPr>
          <w:b/>
          <w:color w:val="C7000B"/>
          <w:lang w:eastAsia="en-US"/>
        </w:rPr>
        <w:t xml:space="preserve">        credit numeric</w:t>
      </w:r>
    </w:p>
    <w:p w14:paraId="543AE289" w14:textId="77777777" w:rsidR="008D68D1" w:rsidRPr="0084008D" w:rsidRDefault="008D68D1" w:rsidP="008D68D1">
      <w:pPr>
        <w:pStyle w:val="afffff2"/>
        <w:rPr>
          <w:b/>
          <w:color w:val="C7000B"/>
          <w:lang w:eastAsia="en-US"/>
        </w:rPr>
      </w:pPr>
      <w:r w:rsidRPr="0084008D">
        <w:rPr>
          <w:b/>
          <w:color w:val="C7000B"/>
          <w:lang w:eastAsia="en-US"/>
        </w:rPr>
        <w:t>);</w:t>
      </w:r>
    </w:p>
    <w:p w14:paraId="4B5BD82D" w14:textId="5D60276E" w:rsidR="00FF2950" w:rsidRPr="00BA7D73" w:rsidRDefault="00BA7D73" w:rsidP="00AD092B">
      <w:pPr>
        <w:pStyle w:val="1e"/>
      </w:pPr>
      <w:r w:rsidRPr="00BA7D73">
        <w:t>截图如下</w:t>
      </w:r>
      <w:r w:rsidRPr="00BA7D73">
        <w:rPr>
          <w:rFonts w:hint="eastAsia"/>
        </w:rPr>
        <w:t>：</w:t>
      </w:r>
    </w:p>
    <w:p w14:paraId="1D811A01" w14:textId="3688110E" w:rsidR="00FF2950" w:rsidRPr="008D68D1" w:rsidRDefault="008934D3" w:rsidP="00AD092B">
      <w:pPr>
        <w:pStyle w:val="1e"/>
        <w:rPr>
          <w:shd w:val="pct15" w:color="auto" w:fill="FFFFFF"/>
          <w:lang w:eastAsia="en-US"/>
        </w:rPr>
      </w:pPr>
      <w:r>
        <w:rPr>
          <w:noProof/>
        </w:rPr>
        <w:drawing>
          <wp:inline distT="0" distB="0" distL="0" distR="0" wp14:anchorId="5D67D695" wp14:editId="0ABF19FE">
            <wp:extent cx="2523393" cy="2888000"/>
            <wp:effectExtent l="0" t="0" r="0" b="762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23393" cy="2888000"/>
                    </a:xfrm>
                    <a:prstGeom prst="rect">
                      <a:avLst/>
                    </a:prstGeom>
                  </pic:spPr>
                </pic:pic>
              </a:graphicData>
            </a:graphic>
          </wp:inline>
        </w:drawing>
      </w:r>
    </w:p>
    <w:p w14:paraId="72117383" w14:textId="54BDBEE9" w:rsidR="008D68D1" w:rsidRPr="00525181" w:rsidRDefault="008D68D1" w:rsidP="008D68D1">
      <w:pPr>
        <w:pStyle w:val="3"/>
        <w:numPr>
          <w:ilvl w:val="2"/>
          <w:numId w:val="5"/>
        </w:numPr>
        <w:ind w:left="0"/>
        <w:rPr>
          <w:rFonts w:ascii="Huawei Sans" w:hAnsi="Huawei Sans" w:cs="Huawei Sans"/>
        </w:rPr>
      </w:pPr>
      <w:bookmarkStart w:id="74" w:name="_Toc55405261"/>
      <w:bookmarkStart w:id="75" w:name="_Toc68264472"/>
      <w:r w:rsidRPr="00525181">
        <w:rPr>
          <w:rFonts w:ascii="Huawei Sans" w:hAnsi="Huawei Sans" w:cs="Huawei Sans"/>
        </w:rPr>
        <w:lastRenderedPageBreak/>
        <w:t>表数据的插入</w:t>
      </w:r>
      <w:bookmarkEnd w:id="74"/>
      <w:bookmarkEnd w:id="75"/>
    </w:p>
    <w:p w14:paraId="22896F50" w14:textId="77777777" w:rsidR="008D68D1" w:rsidRPr="00525181" w:rsidRDefault="008D68D1">
      <w:pPr>
        <w:pStyle w:val="30"/>
      </w:pPr>
      <w:r w:rsidRPr="00525181">
        <w:t>向</w:t>
      </w:r>
      <w:r w:rsidRPr="00525181">
        <w:t>student</w:t>
      </w:r>
      <w:r w:rsidRPr="00525181">
        <w:t>表中插入数据。</w:t>
      </w:r>
    </w:p>
    <w:p w14:paraId="0D801A52" w14:textId="77777777" w:rsidR="008D68D1" w:rsidRPr="00525181" w:rsidRDefault="008D68D1" w:rsidP="008D68D1">
      <w:pPr>
        <w:pStyle w:val="afffff2"/>
      </w:pPr>
      <w:r w:rsidRPr="00525181">
        <w:t>INSERT INTO student(std_id,std_name,std_sex,std_birth,std_in,std_address) VALUES (1,'</w:t>
      </w:r>
      <w:r w:rsidRPr="00525181">
        <w:rPr>
          <w:rFonts w:eastAsia="宋体"/>
        </w:rPr>
        <w:t>张一</w:t>
      </w:r>
      <w:r w:rsidRPr="00525181">
        <w:t>','</w:t>
      </w:r>
      <w:r w:rsidRPr="00525181">
        <w:rPr>
          <w:rFonts w:eastAsia="宋体"/>
        </w:rPr>
        <w:t>男</w:t>
      </w:r>
      <w:r w:rsidRPr="00525181">
        <w:t>','1993-01-01','2011-09-01','</w:t>
      </w:r>
      <w:r w:rsidRPr="00525181">
        <w:rPr>
          <w:rFonts w:eastAsia="宋体"/>
        </w:rPr>
        <w:t>江苏省南京市雨花台区</w:t>
      </w:r>
      <w:r w:rsidRPr="00525181">
        <w:t>');</w:t>
      </w:r>
    </w:p>
    <w:p w14:paraId="067E6F7E" w14:textId="77777777" w:rsidR="008D68D1" w:rsidRPr="00525181" w:rsidRDefault="008D68D1" w:rsidP="008D68D1">
      <w:pPr>
        <w:pStyle w:val="afffff2"/>
      </w:pPr>
      <w:r w:rsidRPr="00525181">
        <w:t>INSERT INTO student(std_id,std_name,std_sex,std_birth,std_in,std_address) VALUES (2,'</w:t>
      </w:r>
      <w:r w:rsidRPr="00525181">
        <w:rPr>
          <w:rFonts w:eastAsia="宋体"/>
        </w:rPr>
        <w:t>张二</w:t>
      </w:r>
      <w:r w:rsidRPr="00525181">
        <w:t>','</w:t>
      </w:r>
      <w:r w:rsidRPr="00525181">
        <w:rPr>
          <w:rFonts w:eastAsia="宋体"/>
        </w:rPr>
        <w:t>男</w:t>
      </w:r>
      <w:r w:rsidRPr="00525181">
        <w:t>','1993-01-02','2011-09-01','</w:t>
      </w:r>
      <w:r w:rsidRPr="00525181">
        <w:rPr>
          <w:rFonts w:eastAsia="宋体"/>
        </w:rPr>
        <w:t>江苏省南京市雨花台区</w:t>
      </w:r>
      <w:r w:rsidRPr="00525181">
        <w:t>');</w:t>
      </w:r>
    </w:p>
    <w:p w14:paraId="3B87F4FD" w14:textId="77777777" w:rsidR="008D68D1" w:rsidRPr="00525181" w:rsidRDefault="008D68D1" w:rsidP="008D68D1">
      <w:pPr>
        <w:pStyle w:val="afffff2"/>
      </w:pPr>
      <w:r w:rsidRPr="00525181">
        <w:t>INSERT INTO student(std_id,std_name,std_sex,std_birth,std_in,std_address) VALUES (3,'</w:t>
      </w:r>
      <w:r w:rsidRPr="00525181">
        <w:rPr>
          <w:rFonts w:eastAsia="宋体"/>
        </w:rPr>
        <w:t>张三</w:t>
      </w:r>
      <w:r w:rsidRPr="00525181">
        <w:t>','</w:t>
      </w:r>
      <w:r w:rsidRPr="00525181">
        <w:rPr>
          <w:rFonts w:eastAsia="宋体"/>
        </w:rPr>
        <w:t>男</w:t>
      </w:r>
      <w:r w:rsidRPr="00525181">
        <w:t>','1993-01-03','2011-09-01','</w:t>
      </w:r>
      <w:r w:rsidRPr="00525181">
        <w:rPr>
          <w:rFonts w:eastAsia="宋体"/>
        </w:rPr>
        <w:t>江苏省南京市雨花台区</w:t>
      </w:r>
      <w:r w:rsidRPr="00525181">
        <w:t>');</w:t>
      </w:r>
    </w:p>
    <w:p w14:paraId="69CE5AEF" w14:textId="77777777" w:rsidR="008D68D1" w:rsidRPr="00525181" w:rsidRDefault="008D68D1" w:rsidP="008D68D1">
      <w:pPr>
        <w:pStyle w:val="afffff2"/>
      </w:pPr>
      <w:r w:rsidRPr="00525181">
        <w:t>INSERT INTO student(std_id,std_name,std_sex,std_birth,std_in,std_address) VALUES (4,'</w:t>
      </w:r>
      <w:r w:rsidRPr="00525181">
        <w:rPr>
          <w:rFonts w:eastAsia="宋体"/>
        </w:rPr>
        <w:t>张四</w:t>
      </w:r>
      <w:r w:rsidRPr="00525181">
        <w:t>','</w:t>
      </w:r>
      <w:r w:rsidRPr="00525181">
        <w:rPr>
          <w:rFonts w:eastAsia="宋体"/>
        </w:rPr>
        <w:t>男</w:t>
      </w:r>
      <w:r w:rsidRPr="00525181">
        <w:t>','1993-01-04','2011-09-01','</w:t>
      </w:r>
      <w:r w:rsidRPr="00525181">
        <w:rPr>
          <w:rFonts w:eastAsia="宋体"/>
        </w:rPr>
        <w:t>江苏省南京市雨花台区</w:t>
      </w:r>
      <w:r w:rsidRPr="00525181">
        <w:t>');</w:t>
      </w:r>
    </w:p>
    <w:p w14:paraId="2C83788A" w14:textId="77777777" w:rsidR="008D68D1" w:rsidRPr="00525181" w:rsidRDefault="008D68D1" w:rsidP="008D68D1">
      <w:pPr>
        <w:pStyle w:val="afffff2"/>
      </w:pPr>
      <w:r w:rsidRPr="00525181">
        <w:t>INSERT INTO student(std_id,std_name,std_sex,std_birth,std_in,std_address) VALUES (5,'</w:t>
      </w:r>
      <w:r w:rsidRPr="00525181">
        <w:rPr>
          <w:rFonts w:eastAsia="宋体"/>
        </w:rPr>
        <w:t>张五</w:t>
      </w:r>
      <w:r w:rsidRPr="00525181">
        <w:t>','</w:t>
      </w:r>
      <w:r w:rsidRPr="00525181">
        <w:rPr>
          <w:rFonts w:eastAsia="宋体"/>
        </w:rPr>
        <w:t>男</w:t>
      </w:r>
      <w:r w:rsidRPr="00525181">
        <w:t>','1993-01-05','2011-09-01','</w:t>
      </w:r>
      <w:r w:rsidRPr="00525181">
        <w:rPr>
          <w:rFonts w:eastAsia="宋体"/>
        </w:rPr>
        <w:t>江苏省南京市雨花台区</w:t>
      </w:r>
      <w:r w:rsidRPr="00525181">
        <w:t>');</w:t>
      </w:r>
    </w:p>
    <w:p w14:paraId="4AB40752" w14:textId="77777777" w:rsidR="008D68D1" w:rsidRPr="00525181" w:rsidRDefault="008D68D1" w:rsidP="008D68D1">
      <w:pPr>
        <w:pStyle w:val="afffff2"/>
      </w:pPr>
      <w:r w:rsidRPr="00525181">
        <w:t>INSERT INTO student(std_id,std_name,std_sex,std_birth,std_in,std_address) VALUES (6,'</w:t>
      </w:r>
      <w:r w:rsidRPr="00525181">
        <w:rPr>
          <w:rFonts w:eastAsia="宋体"/>
        </w:rPr>
        <w:t>张六</w:t>
      </w:r>
      <w:r w:rsidRPr="00525181">
        <w:t>','</w:t>
      </w:r>
      <w:r w:rsidRPr="00525181">
        <w:rPr>
          <w:rFonts w:eastAsia="宋体"/>
        </w:rPr>
        <w:t>男</w:t>
      </w:r>
      <w:r w:rsidRPr="00525181">
        <w:t>','1993-01-06','2011-09-01','</w:t>
      </w:r>
      <w:r w:rsidRPr="00525181">
        <w:rPr>
          <w:rFonts w:eastAsia="宋体"/>
        </w:rPr>
        <w:t>江苏省南京市雨花台区</w:t>
      </w:r>
      <w:r w:rsidRPr="00525181">
        <w:t>');</w:t>
      </w:r>
    </w:p>
    <w:p w14:paraId="7789AFAD" w14:textId="77777777" w:rsidR="008D68D1" w:rsidRPr="00525181" w:rsidRDefault="008D68D1" w:rsidP="008D68D1">
      <w:pPr>
        <w:pStyle w:val="afffff2"/>
      </w:pPr>
      <w:r w:rsidRPr="00525181">
        <w:t>INSERT INTO student(std_id,std_name,std_sex,std_birth,std_in,std_address) VALUES (7,'</w:t>
      </w:r>
      <w:r w:rsidRPr="00525181">
        <w:rPr>
          <w:rFonts w:eastAsia="宋体"/>
        </w:rPr>
        <w:t>张七</w:t>
      </w:r>
      <w:r w:rsidRPr="00525181">
        <w:t>','</w:t>
      </w:r>
      <w:r w:rsidRPr="00525181">
        <w:rPr>
          <w:rFonts w:eastAsia="宋体"/>
        </w:rPr>
        <w:t>男</w:t>
      </w:r>
      <w:r w:rsidRPr="00525181">
        <w:t>','1993-01-07','2011-09-01','</w:t>
      </w:r>
      <w:r w:rsidRPr="00525181">
        <w:rPr>
          <w:rFonts w:eastAsia="宋体"/>
        </w:rPr>
        <w:t>江苏省南京市雨花台区</w:t>
      </w:r>
      <w:r w:rsidRPr="00525181">
        <w:t>');</w:t>
      </w:r>
    </w:p>
    <w:p w14:paraId="78256659" w14:textId="77777777" w:rsidR="008D68D1" w:rsidRPr="00525181" w:rsidRDefault="008D68D1" w:rsidP="008D68D1">
      <w:pPr>
        <w:pStyle w:val="afffff2"/>
      </w:pPr>
      <w:r w:rsidRPr="00525181">
        <w:t>INSERT INTO student(std_id,std_name,std_sex,std_birth,std_in,std_address) VALUES (8,'</w:t>
      </w:r>
      <w:r w:rsidRPr="00525181">
        <w:rPr>
          <w:rFonts w:eastAsia="宋体"/>
        </w:rPr>
        <w:t>张八</w:t>
      </w:r>
      <w:r w:rsidRPr="00525181">
        <w:t>','</w:t>
      </w:r>
      <w:r w:rsidRPr="00525181">
        <w:rPr>
          <w:rFonts w:eastAsia="宋体"/>
        </w:rPr>
        <w:t>男</w:t>
      </w:r>
      <w:r w:rsidRPr="00525181">
        <w:t>','1993-01-08','2011-09-01','</w:t>
      </w:r>
      <w:r w:rsidRPr="00525181">
        <w:rPr>
          <w:rFonts w:eastAsia="宋体"/>
        </w:rPr>
        <w:t>江苏省南京市雨花台区</w:t>
      </w:r>
      <w:r w:rsidRPr="00525181">
        <w:t>');</w:t>
      </w:r>
    </w:p>
    <w:p w14:paraId="4DD450C1" w14:textId="77777777" w:rsidR="008D68D1" w:rsidRPr="00525181" w:rsidRDefault="008D68D1" w:rsidP="008D68D1">
      <w:pPr>
        <w:pStyle w:val="afffff2"/>
      </w:pPr>
      <w:r w:rsidRPr="00525181">
        <w:t>INSERT INTO student(std_id,std_name,std_sex,std_birth,std_in,std_address) VALUES (9,'</w:t>
      </w:r>
      <w:r w:rsidRPr="00525181">
        <w:rPr>
          <w:rFonts w:eastAsia="宋体"/>
        </w:rPr>
        <w:t>张九</w:t>
      </w:r>
      <w:r w:rsidRPr="00525181">
        <w:t>','</w:t>
      </w:r>
      <w:r w:rsidRPr="00525181">
        <w:rPr>
          <w:rFonts w:eastAsia="宋体"/>
        </w:rPr>
        <w:t>男</w:t>
      </w:r>
      <w:r w:rsidRPr="00525181">
        <w:t>','1993-01-09','2011-09-01','</w:t>
      </w:r>
      <w:r w:rsidRPr="00525181">
        <w:rPr>
          <w:rFonts w:eastAsia="宋体"/>
        </w:rPr>
        <w:t>江苏省南京市雨花台区</w:t>
      </w:r>
      <w:r w:rsidRPr="00525181">
        <w:t>');</w:t>
      </w:r>
    </w:p>
    <w:p w14:paraId="652ACFA8" w14:textId="77777777" w:rsidR="008D68D1" w:rsidRPr="00525181" w:rsidRDefault="008D68D1" w:rsidP="008D68D1">
      <w:pPr>
        <w:pStyle w:val="afffff2"/>
      </w:pPr>
      <w:r w:rsidRPr="00525181">
        <w:t>INSERT INTO student(std_id,std_name,std_sex,std_birth,std_in,std_address) VALUES (10,'</w:t>
      </w:r>
      <w:r w:rsidRPr="00525181">
        <w:rPr>
          <w:rFonts w:eastAsia="宋体"/>
        </w:rPr>
        <w:t>李一</w:t>
      </w:r>
      <w:r w:rsidRPr="00525181">
        <w:t>','</w:t>
      </w:r>
      <w:r w:rsidRPr="00525181">
        <w:rPr>
          <w:rFonts w:eastAsia="宋体"/>
        </w:rPr>
        <w:t>男</w:t>
      </w:r>
      <w:r w:rsidRPr="00525181">
        <w:t>','1993-01-10','2011-09-01','</w:t>
      </w:r>
      <w:r w:rsidRPr="00525181">
        <w:rPr>
          <w:rFonts w:eastAsia="宋体"/>
        </w:rPr>
        <w:t>江苏省南京市雨花台区</w:t>
      </w:r>
      <w:r w:rsidRPr="00525181">
        <w:t>');</w:t>
      </w:r>
    </w:p>
    <w:p w14:paraId="366D4E2D" w14:textId="77777777" w:rsidR="008D68D1" w:rsidRPr="00525181" w:rsidRDefault="008D68D1" w:rsidP="008D68D1">
      <w:pPr>
        <w:pStyle w:val="afffff2"/>
      </w:pPr>
      <w:r w:rsidRPr="00525181">
        <w:t>INSERT INTO student(std_id,std_name,std_sex,std_birth,std_in,std_address) VALUES (11,'</w:t>
      </w:r>
      <w:r w:rsidRPr="00525181">
        <w:rPr>
          <w:rFonts w:eastAsia="宋体"/>
        </w:rPr>
        <w:t>李二</w:t>
      </w:r>
      <w:r w:rsidRPr="00525181">
        <w:t>','</w:t>
      </w:r>
      <w:r w:rsidRPr="00525181">
        <w:rPr>
          <w:rFonts w:eastAsia="宋体"/>
        </w:rPr>
        <w:t>男</w:t>
      </w:r>
      <w:r w:rsidRPr="00525181">
        <w:t>','1993-01-11','2011-09-01','</w:t>
      </w:r>
      <w:r w:rsidRPr="00525181">
        <w:rPr>
          <w:rFonts w:eastAsia="宋体"/>
        </w:rPr>
        <w:t>江苏省南京市雨花台区</w:t>
      </w:r>
      <w:r w:rsidRPr="00525181">
        <w:t>');</w:t>
      </w:r>
    </w:p>
    <w:p w14:paraId="1A5CEEA4" w14:textId="77777777" w:rsidR="008D68D1" w:rsidRPr="00525181" w:rsidRDefault="008D68D1" w:rsidP="008D68D1">
      <w:pPr>
        <w:pStyle w:val="afffff2"/>
      </w:pPr>
      <w:r w:rsidRPr="00525181">
        <w:t>INSERT INTO student(std_id,std_name,std_sex,std_birth,std_in,std_address) VALUES (12,'</w:t>
      </w:r>
      <w:r w:rsidRPr="00525181">
        <w:rPr>
          <w:rFonts w:eastAsia="宋体"/>
        </w:rPr>
        <w:t>李三</w:t>
      </w:r>
      <w:r w:rsidRPr="00525181">
        <w:t>','</w:t>
      </w:r>
      <w:r w:rsidRPr="00525181">
        <w:rPr>
          <w:rFonts w:eastAsia="宋体"/>
        </w:rPr>
        <w:t>男</w:t>
      </w:r>
      <w:r w:rsidRPr="00525181">
        <w:t>','1993-01-12','2011-09-01','</w:t>
      </w:r>
      <w:r w:rsidRPr="00525181">
        <w:rPr>
          <w:rFonts w:eastAsia="宋体"/>
        </w:rPr>
        <w:t>江苏省南京市雨花台区</w:t>
      </w:r>
      <w:r w:rsidRPr="00525181">
        <w:t>');</w:t>
      </w:r>
    </w:p>
    <w:p w14:paraId="7A3BB855" w14:textId="77777777" w:rsidR="008D68D1" w:rsidRPr="00525181" w:rsidRDefault="008D68D1" w:rsidP="008D68D1">
      <w:pPr>
        <w:pStyle w:val="afffff2"/>
      </w:pPr>
      <w:r w:rsidRPr="00525181">
        <w:t>INSERT INTO student(std_id,std_name,std_sex,std_birth,std_in,std_address) VALUES (13,'</w:t>
      </w:r>
      <w:r w:rsidRPr="00525181">
        <w:rPr>
          <w:rFonts w:eastAsia="宋体"/>
        </w:rPr>
        <w:t>李四</w:t>
      </w:r>
      <w:r w:rsidRPr="00525181">
        <w:t>','</w:t>
      </w:r>
      <w:r w:rsidRPr="00525181">
        <w:rPr>
          <w:rFonts w:eastAsia="宋体"/>
        </w:rPr>
        <w:t>男</w:t>
      </w:r>
      <w:r w:rsidRPr="00525181">
        <w:t>','1993-01-13','2011-09-01','</w:t>
      </w:r>
      <w:r w:rsidRPr="00525181">
        <w:rPr>
          <w:rFonts w:eastAsia="宋体"/>
        </w:rPr>
        <w:t>江苏省南京市雨花台区</w:t>
      </w:r>
      <w:r w:rsidRPr="00525181">
        <w:t>');</w:t>
      </w:r>
    </w:p>
    <w:p w14:paraId="601B7BE7" w14:textId="77777777" w:rsidR="008D68D1" w:rsidRPr="00525181" w:rsidRDefault="008D68D1" w:rsidP="008D68D1">
      <w:pPr>
        <w:pStyle w:val="afffff2"/>
      </w:pPr>
      <w:r w:rsidRPr="00525181">
        <w:t>INSERT INTO student(std_id,std_name,std_sex,std_birth,std_in,std_address) VALUES (14,'</w:t>
      </w:r>
      <w:r w:rsidRPr="00525181">
        <w:rPr>
          <w:rFonts w:eastAsia="宋体"/>
        </w:rPr>
        <w:t>李五</w:t>
      </w:r>
      <w:r w:rsidRPr="00525181">
        <w:t>','</w:t>
      </w:r>
      <w:r w:rsidRPr="00525181">
        <w:rPr>
          <w:rFonts w:eastAsia="宋体"/>
        </w:rPr>
        <w:t>男</w:t>
      </w:r>
      <w:r w:rsidRPr="00525181">
        <w:t>','1993-01-14','2011-09-01','</w:t>
      </w:r>
      <w:r w:rsidRPr="00525181">
        <w:rPr>
          <w:rFonts w:eastAsia="宋体"/>
        </w:rPr>
        <w:t>江苏省南京市雨花台区</w:t>
      </w:r>
      <w:r w:rsidRPr="00525181">
        <w:t>');</w:t>
      </w:r>
    </w:p>
    <w:p w14:paraId="196D43D5" w14:textId="77777777" w:rsidR="008D68D1" w:rsidRPr="00525181" w:rsidRDefault="008D68D1" w:rsidP="008D68D1">
      <w:pPr>
        <w:pStyle w:val="afffff2"/>
      </w:pPr>
      <w:r w:rsidRPr="00525181">
        <w:t>INSERT INTO student(std_id,std_name,std_sex,std_birth,std_in,std_address) VALUES (15,'</w:t>
      </w:r>
      <w:r w:rsidRPr="00525181">
        <w:rPr>
          <w:rFonts w:eastAsia="宋体"/>
        </w:rPr>
        <w:t>李六</w:t>
      </w:r>
      <w:r w:rsidRPr="00525181">
        <w:t>','</w:t>
      </w:r>
      <w:r w:rsidRPr="00525181">
        <w:rPr>
          <w:rFonts w:eastAsia="宋体"/>
        </w:rPr>
        <w:t>男</w:t>
      </w:r>
      <w:r w:rsidRPr="00525181">
        <w:t>','1993-01-15','2011-09-01','</w:t>
      </w:r>
      <w:r w:rsidRPr="00525181">
        <w:rPr>
          <w:rFonts w:eastAsia="宋体"/>
        </w:rPr>
        <w:t>江苏省南京市雨花台区</w:t>
      </w:r>
      <w:r w:rsidRPr="00525181">
        <w:t>');</w:t>
      </w:r>
    </w:p>
    <w:p w14:paraId="0FCFFFF9" w14:textId="77777777" w:rsidR="008D68D1" w:rsidRPr="00525181" w:rsidRDefault="008D68D1" w:rsidP="008D68D1">
      <w:pPr>
        <w:pStyle w:val="afffff2"/>
      </w:pPr>
      <w:r w:rsidRPr="00525181">
        <w:t>INSERT INTO student(std_id,std_name,std_sex,std_birth,std_in,std_address) VALUES (16,'</w:t>
      </w:r>
      <w:r w:rsidRPr="00525181">
        <w:rPr>
          <w:rFonts w:eastAsia="宋体"/>
        </w:rPr>
        <w:t>李七</w:t>
      </w:r>
      <w:r w:rsidRPr="00525181">
        <w:t>','</w:t>
      </w:r>
      <w:r w:rsidRPr="00525181">
        <w:rPr>
          <w:rFonts w:eastAsia="宋体"/>
        </w:rPr>
        <w:t>男</w:t>
      </w:r>
      <w:r w:rsidRPr="00525181">
        <w:t>','1993-01-16','2011-09-01','</w:t>
      </w:r>
      <w:r w:rsidRPr="00525181">
        <w:rPr>
          <w:rFonts w:eastAsia="宋体"/>
        </w:rPr>
        <w:t>江苏省南京市雨花台区</w:t>
      </w:r>
      <w:r w:rsidRPr="00525181">
        <w:t>');</w:t>
      </w:r>
    </w:p>
    <w:p w14:paraId="399BB2C6" w14:textId="77777777" w:rsidR="008D68D1" w:rsidRPr="00525181" w:rsidRDefault="008D68D1" w:rsidP="008D68D1">
      <w:pPr>
        <w:pStyle w:val="afffff2"/>
      </w:pPr>
      <w:r w:rsidRPr="00525181">
        <w:t>INSERT INTO student(std_id,std_name,std_sex,std_birth,std_in,std_address) VALUES (17,'</w:t>
      </w:r>
      <w:r w:rsidRPr="00525181">
        <w:rPr>
          <w:rFonts w:eastAsia="宋体"/>
        </w:rPr>
        <w:t>李八</w:t>
      </w:r>
      <w:r w:rsidRPr="00525181">
        <w:t>','</w:t>
      </w:r>
      <w:r w:rsidRPr="00525181">
        <w:rPr>
          <w:rFonts w:eastAsia="宋体"/>
        </w:rPr>
        <w:t>男</w:t>
      </w:r>
      <w:r w:rsidRPr="00525181">
        <w:t>','1993-01-17','2011-09-01','</w:t>
      </w:r>
      <w:r w:rsidRPr="00525181">
        <w:rPr>
          <w:rFonts w:eastAsia="宋体"/>
        </w:rPr>
        <w:t>江苏省南京市雨花台区</w:t>
      </w:r>
      <w:r w:rsidRPr="00525181">
        <w:t>');</w:t>
      </w:r>
    </w:p>
    <w:p w14:paraId="25261C11" w14:textId="77777777" w:rsidR="008D68D1" w:rsidRPr="00525181" w:rsidRDefault="008D68D1" w:rsidP="008D68D1">
      <w:pPr>
        <w:pStyle w:val="afffff2"/>
      </w:pPr>
      <w:r w:rsidRPr="00525181">
        <w:t>INSERT INTO student(std_id,std_name,std_sex,std_birth,std_in,std_address) VALUES (18,'</w:t>
      </w:r>
      <w:r w:rsidRPr="00525181">
        <w:rPr>
          <w:rFonts w:eastAsia="宋体"/>
        </w:rPr>
        <w:t>李九</w:t>
      </w:r>
      <w:r w:rsidRPr="00525181">
        <w:t>','</w:t>
      </w:r>
      <w:r w:rsidRPr="00525181">
        <w:rPr>
          <w:rFonts w:eastAsia="宋体"/>
        </w:rPr>
        <w:t>男</w:t>
      </w:r>
      <w:r w:rsidRPr="00525181">
        <w:t>','1993-01-18','2011-09-01','</w:t>
      </w:r>
      <w:r w:rsidRPr="00525181">
        <w:rPr>
          <w:rFonts w:eastAsia="宋体"/>
        </w:rPr>
        <w:t>江苏省南京市雨花台区</w:t>
      </w:r>
      <w:r w:rsidRPr="00525181">
        <w:t>');</w:t>
      </w:r>
    </w:p>
    <w:p w14:paraId="420F6C40" w14:textId="77777777" w:rsidR="008D68D1" w:rsidRPr="00525181" w:rsidRDefault="008D68D1" w:rsidP="008D68D1">
      <w:pPr>
        <w:pStyle w:val="afffff2"/>
      </w:pPr>
      <w:r w:rsidRPr="00525181">
        <w:t>INSERT INTO student(std_id,std_name,std_sex,std_birth,std_in,std_address) VALUES (19,'</w:t>
      </w:r>
      <w:r w:rsidRPr="00525181">
        <w:rPr>
          <w:rFonts w:eastAsia="宋体"/>
        </w:rPr>
        <w:t>王一</w:t>
      </w:r>
      <w:r w:rsidRPr="00525181">
        <w:t>','</w:t>
      </w:r>
      <w:r w:rsidRPr="00525181">
        <w:rPr>
          <w:rFonts w:eastAsia="宋体"/>
        </w:rPr>
        <w:t>男</w:t>
      </w:r>
      <w:r w:rsidRPr="00525181">
        <w:t>','1993-01-19','2011-09-01','</w:t>
      </w:r>
      <w:r w:rsidRPr="00525181">
        <w:rPr>
          <w:rFonts w:eastAsia="宋体"/>
        </w:rPr>
        <w:t>江苏省南京市雨花台区</w:t>
      </w:r>
      <w:r w:rsidRPr="00525181">
        <w:t>');</w:t>
      </w:r>
    </w:p>
    <w:p w14:paraId="64B8B64E" w14:textId="77777777" w:rsidR="008D68D1" w:rsidRPr="00525181" w:rsidRDefault="008D68D1" w:rsidP="008D68D1">
      <w:pPr>
        <w:pStyle w:val="afffff2"/>
      </w:pPr>
      <w:r w:rsidRPr="00525181">
        <w:t>INSERT INTO student(std_id,std_name,std_sex,std_birth,std_in,std_address) VALUES (20,'</w:t>
      </w:r>
      <w:r w:rsidRPr="00525181">
        <w:rPr>
          <w:rFonts w:eastAsia="宋体"/>
        </w:rPr>
        <w:t>王二</w:t>
      </w:r>
      <w:r w:rsidRPr="00525181">
        <w:t>','</w:t>
      </w:r>
      <w:r w:rsidRPr="00525181">
        <w:rPr>
          <w:rFonts w:eastAsia="宋体"/>
        </w:rPr>
        <w:t>男</w:t>
      </w:r>
      <w:r w:rsidRPr="00525181">
        <w:t>','1993-01-20','2011-09-01','</w:t>
      </w:r>
      <w:r w:rsidRPr="00525181">
        <w:rPr>
          <w:rFonts w:eastAsia="宋体"/>
        </w:rPr>
        <w:t>江苏省南京市雨花台区</w:t>
      </w:r>
      <w:r w:rsidRPr="00525181">
        <w:t>');</w:t>
      </w:r>
    </w:p>
    <w:p w14:paraId="1D36AD1F" w14:textId="77777777" w:rsidR="008D68D1" w:rsidRPr="00525181" w:rsidRDefault="008D68D1" w:rsidP="008D68D1">
      <w:pPr>
        <w:pStyle w:val="afffff2"/>
      </w:pPr>
      <w:r w:rsidRPr="00525181">
        <w:t>INSERT INTO student(std_id,std_name,std_sex,std_birth,std_in,std_address) VALUES (21,'</w:t>
      </w:r>
      <w:r w:rsidRPr="00525181">
        <w:rPr>
          <w:rFonts w:eastAsia="宋体"/>
        </w:rPr>
        <w:t>王三</w:t>
      </w:r>
      <w:r w:rsidRPr="00525181">
        <w:t>','</w:t>
      </w:r>
      <w:r w:rsidRPr="00525181">
        <w:rPr>
          <w:rFonts w:eastAsia="宋体"/>
        </w:rPr>
        <w:t>男</w:t>
      </w:r>
      <w:r w:rsidRPr="00525181">
        <w:t>','1993-01-21','2011-09-01','</w:t>
      </w:r>
      <w:r w:rsidRPr="00525181">
        <w:rPr>
          <w:rFonts w:eastAsia="宋体"/>
        </w:rPr>
        <w:t>江苏省南京市雨花台区</w:t>
      </w:r>
      <w:r w:rsidRPr="00525181">
        <w:t>');</w:t>
      </w:r>
    </w:p>
    <w:p w14:paraId="559C4F7C" w14:textId="77777777" w:rsidR="008D68D1" w:rsidRPr="00525181" w:rsidRDefault="008D68D1" w:rsidP="008D68D1">
      <w:pPr>
        <w:pStyle w:val="afffff2"/>
      </w:pPr>
      <w:r w:rsidRPr="00525181">
        <w:t>INSERT INTO student(std_id,std_name,std_sex,std_birth,std_in,std_address) VALUES (22,'</w:t>
      </w:r>
      <w:r w:rsidRPr="00525181">
        <w:rPr>
          <w:rFonts w:eastAsia="宋体"/>
        </w:rPr>
        <w:t>王四</w:t>
      </w:r>
      <w:r w:rsidRPr="00525181">
        <w:t>','</w:t>
      </w:r>
      <w:r w:rsidRPr="00525181">
        <w:rPr>
          <w:rFonts w:eastAsia="宋体"/>
        </w:rPr>
        <w:t>男</w:t>
      </w:r>
      <w:r w:rsidRPr="00525181">
        <w:t>','1993-01-22','2011-09-01','</w:t>
      </w:r>
      <w:r w:rsidRPr="00525181">
        <w:rPr>
          <w:rFonts w:eastAsia="宋体"/>
        </w:rPr>
        <w:t>江苏省南京市雨花台区</w:t>
      </w:r>
      <w:r w:rsidRPr="00525181">
        <w:t>');</w:t>
      </w:r>
    </w:p>
    <w:p w14:paraId="68A21DFD" w14:textId="77777777" w:rsidR="008D68D1" w:rsidRPr="00525181" w:rsidRDefault="008D68D1" w:rsidP="008D68D1">
      <w:pPr>
        <w:pStyle w:val="afffff2"/>
      </w:pPr>
      <w:r w:rsidRPr="00525181">
        <w:t>INSERT INTO student(std_id,std_name,std_sex,std_birth,std_in,std_address) VALUES (23,'</w:t>
      </w:r>
      <w:r w:rsidRPr="00525181">
        <w:rPr>
          <w:rFonts w:eastAsia="宋体"/>
        </w:rPr>
        <w:t>王五</w:t>
      </w:r>
      <w:r w:rsidRPr="00525181">
        <w:t>','</w:t>
      </w:r>
      <w:r w:rsidRPr="00525181">
        <w:rPr>
          <w:rFonts w:eastAsia="宋体"/>
        </w:rPr>
        <w:t>男</w:t>
      </w:r>
      <w:r w:rsidRPr="00525181">
        <w:t>','1993-01-23','2011-09-01','</w:t>
      </w:r>
      <w:r w:rsidRPr="00525181">
        <w:rPr>
          <w:rFonts w:eastAsia="宋体"/>
        </w:rPr>
        <w:t>江苏省南京市雨花台区</w:t>
      </w:r>
      <w:r w:rsidRPr="00525181">
        <w:t>');</w:t>
      </w:r>
    </w:p>
    <w:p w14:paraId="2E6559DD" w14:textId="77777777" w:rsidR="008D68D1" w:rsidRPr="00525181" w:rsidRDefault="008D68D1" w:rsidP="008D68D1">
      <w:pPr>
        <w:pStyle w:val="afffff2"/>
      </w:pPr>
      <w:r w:rsidRPr="00525181">
        <w:t>INSERT INTO student(std_id,std_name,std_sex,std_birth,std_in,std_address) VALUES (24,'</w:t>
      </w:r>
      <w:r w:rsidRPr="00525181">
        <w:rPr>
          <w:rFonts w:eastAsia="宋体"/>
        </w:rPr>
        <w:t>王六</w:t>
      </w:r>
      <w:r w:rsidRPr="00525181">
        <w:t>','</w:t>
      </w:r>
      <w:r w:rsidRPr="00525181">
        <w:rPr>
          <w:rFonts w:eastAsia="宋体"/>
        </w:rPr>
        <w:t>男</w:t>
      </w:r>
      <w:r w:rsidRPr="00525181">
        <w:t>','1993-01-24','2011-09-01','</w:t>
      </w:r>
      <w:r w:rsidRPr="00525181">
        <w:rPr>
          <w:rFonts w:eastAsia="宋体"/>
        </w:rPr>
        <w:t>江苏省南京市雨花台区</w:t>
      </w:r>
      <w:r w:rsidRPr="00525181">
        <w:t>');</w:t>
      </w:r>
    </w:p>
    <w:p w14:paraId="01353CCB" w14:textId="77777777" w:rsidR="008D68D1" w:rsidRPr="00525181" w:rsidRDefault="008D68D1" w:rsidP="008D68D1">
      <w:pPr>
        <w:pStyle w:val="afffff2"/>
      </w:pPr>
      <w:r w:rsidRPr="00525181">
        <w:lastRenderedPageBreak/>
        <w:t>INSERT INTO student(std_id,std_name,std_sex,std_birth,std_in,std_address) VALUES (25,'</w:t>
      </w:r>
      <w:r w:rsidRPr="00525181">
        <w:rPr>
          <w:rFonts w:eastAsia="宋体"/>
        </w:rPr>
        <w:t>王七</w:t>
      </w:r>
      <w:r w:rsidRPr="00525181">
        <w:t>','</w:t>
      </w:r>
      <w:r w:rsidRPr="00525181">
        <w:rPr>
          <w:rFonts w:eastAsia="宋体"/>
        </w:rPr>
        <w:t>男</w:t>
      </w:r>
      <w:r w:rsidRPr="00525181">
        <w:t>','1993-01-25','2011-09-01','</w:t>
      </w:r>
      <w:r w:rsidRPr="00525181">
        <w:rPr>
          <w:rFonts w:eastAsia="宋体"/>
        </w:rPr>
        <w:t>江苏省南京市雨花台区</w:t>
      </w:r>
      <w:r w:rsidRPr="00525181">
        <w:t>');</w:t>
      </w:r>
    </w:p>
    <w:p w14:paraId="7269F27D" w14:textId="77777777" w:rsidR="008D68D1" w:rsidRPr="00525181" w:rsidRDefault="008D68D1" w:rsidP="008D68D1">
      <w:pPr>
        <w:pStyle w:val="afffff2"/>
      </w:pPr>
      <w:r w:rsidRPr="00525181">
        <w:t>INSERT INTO student(std_id,std_name,std_sex,std_birth,std_in,std_address) VALUES (26,'</w:t>
      </w:r>
      <w:r w:rsidRPr="00525181">
        <w:rPr>
          <w:rFonts w:eastAsia="宋体"/>
        </w:rPr>
        <w:t>王八</w:t>
      </w:r>
      <w:r w:rsidRPr="00525181">
        <w:t>','</w:t>
      </w:r>
      <w:r w:rsidRPr="00525181">
        <w:rPr>
          <w:rFonts w:eastAsia="宋体"/>
        </w:rPr>
        <w:t>男</w:t>
      </w:r>
      <w:r w:rsidRPr="00525181">
        <w:t>','1993-01-26','2011-09-01','</w:t>
      </w:r>
      <w:r w:rsidRPr="00525181">
        <w:rPr>
          <w:rFonts w:eastAsia="宋体"/>
        </w:rPr>
        <w:t>江苏省南京市雨花台区</w:t>
      </w:r>
      <w:r w:rsidRPr="00525181">
        <w:t>');</w:t>
      </w:r>
    </w:p>
    <w:p w14:paraId="65888ED5" w14:textId="77777777" w:rsidR="008D68D1" w:rsidRPr="00525181" w:rsidRDefault="008D68D1" w:rsidP="008D68D1">
      <w:pPr>
        <w:pStyle w:val="afffff2"/>
      </w:pPr>
      <w:r w:rsidRPr="00525181">
        <w:t>INSERT INTO student(std_id,std_name,std_sex,std_birth,std_in,std_address) VALUES (27,'</w:t>
      </w:r>
      <w:r w:rsidRPr="00525181">
        <w:rPr>
          <w:rFonts w:eastAsia="宋体"/>
        </w:rPr>
        <w:t>王九</w:t>
      </w:r>
      <w:r w:rsidRPr="00525181">
        <w:t>','</w:t>
      </w:r>
      <w:r w:rsidRPr="00525181">
        <w:rPr>
          <w:rFonts w:eastAsia="宋体"/>
        </w:rPr>
        <w:t>男</w:t>
      </w:r>
      <w:r w:rsidRPr="00525181">
        <w:t>','1993-01-27','2011-09-01','</w:t>
      </w:r>
      <w:r w:rsidRPr="00525181">
        <w:rPr>
          <w:rFonts w:eastAsia="宋体"/>
        </w:rPr>
        <w:t>江苏省南京市雨花台区</w:t>
      </w:r>
      <w:r w:rsidRPr="00525181">
        <w:t>');</w:t>
      </w:r>
    </w:p>
    <w:p w14:paraId="42DC7CA3" w14:textId="77777777" w:rsidR="008D68D1" w:rsidRPr="00525181" w:rsidRDefault="008D68D1" w:rsidP="008D68D1">
      <w:pPr>
        <w:pStyle w:val="afffff2"/>
      </w:pPr>
      <w:r w:rsidRPr="00525181">
        <w:t>INSERT INTO student(std_id,std_name,std_sex,std_birth,std_in,std_address) VALUES (28,'</w:t>
      </w:r>
      <w:r w:rsidRPr="00525181">
        <w:rPr>
          <w:rFonts w:eastAsia="宋体"/>
        </w:rPr>
        <w:t>钱一</w:t>
      </w:r>
      <w:r w:rsidRPr="00525181">
        <w:t>','</w:t>
      </w:r>
      <w:r w:rsidRPr="00525181">
        <w:rPr>
          <w:rFonts w:eastAsia="宋体"/>
        </w:rPr>
        <w:t>男</w:t>
      </w:r>
      <w:r w:rsidRPr="00525181">
        <w:t>','1993-01-28','2011-09-01','</w:t>
      </w:r>
      <w:r w:rsidRPr="00525181">
        <w:rPr>
          <w:rFonts w:eastAsia="宋体"/>
        </w:rPr>
        <w:t>江苏省南京市雨花台区</w:t>
      </w:r>
      <w:r w:rsidRPr="00525181">
        <w:t>');</w:t>
      </w:r>
    </w:p>
    <w:p w14:paraId="1FA64B57" w14:textId="77777777" w:rsidR="008D68D1" w:rsidRPr="00525181" w:rsidRDefault="008D68D1" w:rsidP="008D68D1">
      <w:pPr>
        <w:pStyle w:val="afffff2"/>
      </w:pPr>
      <w:r w:rsidRPr="00525181">
        <w:t>INSERT INTO student(std_id,std_name,std_sex,std_birth,std_in,std_address) VALUES (29,'</w:t>
      </w:r>
      <w:r w:rsidRPr="00525181">
        <w:rPr>
          <w:rFonts w:eastAsia="宋体"/>
        </w:rPr>
        <w:t>钱二</w:t>
      </w:r>
      <w:r w:rsidRPr="00525181">
        <w:t>','</w:t>
      </w:r>
      <w:r w:rsidRPr="00525181">
        <w:rPr>
          <w:rFonts w:eastAsia="宋体"/>
        </w:rPr>
        <w:t>男</w:t>
      </w:r>
      <w:r w:rsidRPr="00525181">
        <w:t>','1993-01-29','2011-09-01','</w:t>
      </w:r>
      <w:r w:rsidRPr="00525181">
        <w:rPr>
          <w:rFonts w:eastAsia="宋体"/>
        </w:rPr>
        <w:t>江苏省南京市雨花台区</w:t>
      </w:r>
      <w:r w:rsidRPr="00525181">
        <w:t>');</w:t>
      </w:r>
    </w:p>
    <w:p w14:paraId="49A4FF14" w14:textId="77777777" w:rsidR="008D68D1" w:rsidRPr="00525181" w:rsidRDefault="008D68D1" w:rsidP="008D68D1">
      <w:pPr>
        <w:pStyle w:val="afffff2"/>
      </w:pPr>
      <w:r w:rsidRPr="00525181">
        <w:t>INSERT INTO student(std_id,std_name,std_sex,std_birth,std_in,std_address) VALUES (30,'</w:t>
      </w:r>
      <w:r w:rsidRPr="00525181">
        <w:rPr>
          <w:rFonts w:eastAsia="宋体"/>
        </w:rPr>
        <w:t>钱三</w:t>
      </w:r>
      <w:r w:rsidRPr="00525181">
        <w:t>','</w:t>
      </w:r>
      <w:r w:rsidRPr="00525181">
        <w:rPr>
          <w:rFonts w:eastAsia="宋体"/>
        </w:rPr>
        <w:t>男</w:t>
      </w:r>
      <w:r w:rsidRPr="00525181">
        <w:t>','1993-01-30','2011-09-01','</w:t>
      </w:r>
      <w:r w:rsidRPr="00525181">
        <w:rPr>
          <w:rFonts w:eastAsia="宋体"/>
        </w:rPr>
        <w:t>江苏省南京市雨花台区</w:t>
      </w:r>
      <w:r w:rsidRPr="00525181">
        <w:t>');</w:t>
      </w:r>
    </w:p>
    <w:p w14:paraId="59DA7E20" w14:textId="77777777" w:rsidR="008D68D1" w:rsidRPr="00525181" w:rsidRDefault="008D68D1" w:rsidP="008D68D1">
      <w:pPr>
        <w:pStyle w:val="afffff2"/>
      </w:pPr>
      <w:r w:rsidRPr="00525181">
        <w:t>INSERT INTO student(std_id,std_name,std_sex,std_birth,std_in,std_address) VALUES (31,'</w:t>
      </w:r>
      <w:r w:rsidRPr="00525181">
        <w:rPr>
          <w:rFonts w:eastAsia="宋体"/>
        </w:rPr>
        <w:t>钱四</w:t>
      </w:r>
      <w:r w:rsidRPr="00525181">
        <w:t>','</w:t>
      </w:r>
      <w:r w:rsidRPr="00525181">
        <w:rPr>
          <w:rFonts w:eastAsia="宋体"/>
        </w:rPr>
        <w:t>男</w:t>
      </w:r>
      <w:r w:rsidRPr="00525181">
        <w:t>','1993-02-01','2011-09-01','</w:t>
      </w:r>
      <w:r w:rsidRPr="00525181">
        <w:rPr>
          <w:rFonts w:eastAsia="宋体"/>
        </w:rPr>
        <w:t>江苏省南京市雨花台区</w:t>
      </w:r>
      <w:r w:rsidRPr="00525181">
        <w:t>');</w:t>
      </w:r>
    </w:p>
    <w:p w14:paraId="2E2585FD" w14:textId="77777777" w:rsidR="008D68D1" w:rsidRPr="00525181" w:rsidRDefault="008D68D1" w:rsidP="008D68D1">
      <w:pPr>
        <w:pStyle w:val="afffff2"/>
      </w:pPr>
      <w:r w:rsidRPr="00525181">
        <w:t>INSERT INTO student(std_id,std_name,std_sex,std_birth,std_in,std_address) VALUES (32,'</w:t>
      </w:r>
      <w:r w:rsidRPr="00525181">
        <w:rPr>
          <w:rFonts w:eastAsia="宋体"/>
        </w:rPr>
        <w:t>钱五</w:t>
      </w:r>
      <w:r w:rsidRPr="00525181">
        <w:t>','</w:t>
      </w:r>
      <w:r w:rsidRPr="00525181">
        <w:rPr>
          <w:rFonts w:eastAsia="宋体"/>
        </w:rPr>
        <w:t>男</w:t>
      </w:r>
      <w:r w:rsidRPr="00525181">
        <w:t>','1993-02-02','2011-09-01','</w:t>
      </w:r>
      <w:r w:rsidRPr="00525181">
        <w:rPr>
          <w:rFonts w:eastAsia="宋体"/>
        </w:rPr>
        <w:t>江苏省南京市雨花台区</w:t>
      </w:r>
      <w:r w:rsidRPr="00525181">
        <w:t>');</w:t>
      </w:r>
    </w:p>
    <w:p w14:paraId="7092181E" w14:textId="77777777" w:rsidR="008D68D1" w:rsidRPr="00525181" w:rsidRDefault="008D68D1" w:rsidP="008D68D1">
      <w:pPr>
        <w:pStyle w:val="afffff2"/>
      </w:pPr>
      <w:r w:rsidRPr="00525181">
        <w:t>INSERT INTO student(std_id,std_name,std_sex,std_birth,std_in,std_address) VALUES (33,'</w:t>
      </w:r>
      <w:r w:rsidRPr="00525181">
        <w:rPr>
          <w:rFonts w:eastAsia="宋体"/>
        </w:rPr>
        <w:t>钱六</w:t>
      </w:r>
      <w:r w:rsidRPr="00525181">
        <w:t>','</w:t>
      </w:r>
      <w:r w:rsidRPr="00525181">
        <w:rPr>
          <w:rFonts w:eastAsia="宋体"/>
        </w:rPr>
        <w:t>男</w:t>
      </w:r>
      <w:r w:rsidRPr="00525181">
        <w:t>','1993-02-03','2011-09-01','</w:t>
      </w:r>
      <w:r w:rsidRPr="00525181">
        <w:rPr>
          <w:rFonts w:eastAsia="宋体"/>
        </w:rPr>
        <w:t>江苏省南京市雨花台区</w:t>
      </w:r>
      <w:r w:rsidRPr="00525181">
        <w:t>');</w:t>
      </w:r>
    </w:p>
    <w:p w14:paraId="2FB4359A" w14:textId="77777777" w:rsidR="008D68D1" w:rsidRPr="00525181" w:rsidRDefault="008D68D1" w:rsidP="008D68D1">
      <w:pPr>
        <w:pStyle w:val="afffff2"/>
      </w:pPr>
      <w:r w:rsidRPr="00525181">
        <w:t>INSERT INTO student(std_id,std_name,std_sex,std_birth,std_in,std_address) VALUES (34,'</w:t>
      </w:r>
      <w:r w:rsidRPr="00525181">
        <w:rPr>
          <w:rFonts w:eastAsia="宋体"/>
        </w:rPr>
        <w:t>钱七</w:t>
      </w:r>
      <w:r w:rsidRPr="00525181">
        <w:t>','</w:t>
      </w:r>
      <w:r w:rsidRPr="00525181">
        <w:rPr>
          <w:rFonts w:eastAsia="宋体"/>
        </w:rPr>
        <w:t>男</w:t>
      </w:r>
      <w:r w:rsidRPr="00525181">
        <w:t>','1993-02-04','2011-09-01','</w:t>
      </w:r>
      <w:r w:rsidRPr="00525181">
        <w:rPr>
          <w:rFonts w:eastAsia="宋体"/>
        </w:rPr>
        <w:t>江苏省南京市雨花台区</w:t>
      </w:r>
      <w:r w:rsidRPr="00525181">
        <w:t>');</w:t>
      </w:r>
    </w:p>
    <w:p w14:paraId="2F7934C8" w14:textId="77777777" w:rsidR="008D68D1" w:rsidRPr="00525181" w:rsidRDefault="008D68D1" w:rsidP="008D68D1">
      <w:pPr>
        <w:pStyle w:val="afffff2"/>
      </w:pPr>
      <w:r w:rsidRPr="00525181">
        <w:t>INSERT INTO student(std_id,std_name,std_sex,std_birth,std_in,std_address) VALUES (35,'</w:t>
      </w:r>
      <w:r w:rsidRPr="00525181">
        <w:rPr>
          <w:rFonts w:eastAsia="宋体"/>
        </w:rPr>
        <w:t>钱八</w:t>
      </w:r>
      <w:r w:rsidRPr="00525181">
        <w:t>','</w:t>
      </w:r>
      <w:r w:rsidRPr="00525181">
        <w:rPr>
          <w:rFonts w:eastAsia="宋体"/>
        </w:rPr>
        <w:t>男</w:t>
      </w:r>
      <w:r w:rsidRPr="00525181">
        <w:t>','1993-02-05','2011-09-01','</w:t>
      </w:r>
      <w:r w:rsidRPr="00525181">
        <w:rPr>
          <w:rFonts w:eastAsia="宋体"/>
        </w:rPr>
        <w:t>江苏省南京市雨花台区</w:t>
      </w:r>
      <w:r w:rsidRPr="00525181">
        <w:t>');</w:t>
      </w:r>
    </w:p>
    <w:p w14:paraId="57EA9C58" w14:textId="77777777" w:rsidR="008D68D1" w:rsidRPr="00525181" w:rsidRDefault="008D68D1" w:rsidP="008D68D1">
      <w:pPr>
        <w:pStyle w:val="afffff2"/>
      </w:pPr>
      <w:r w:rsidRPr="00525181">
        <w:t>INSERT INTO student(std_id,std_name,std_sex,std_birth,std_in,std_address) VALUES (36,'</w:t>
      </w:r>
      <w:r w:rsidRPr="00525181">
        <w:rPr>
          <w:rFonts w:eastAsia="宋体"/>
        </w:rPr>
        <w:t>钱九</w:t>
      </w:r>
      <w:r w:rsidRPr="00525181">
        <w:t>','</w:t>
      </w:r>
      <w:r w:rsidRPr="00525181">
        <w:rPr>
          <w:rFonts w:eastAsia="宋体"/>
        </w:rPr>
        <w:t>男</w:t>
      </w:r>
      <w:r w:rsidRPr="00525181">
        <w:t>','1993-02-06','2011-09-01','</w:t>
      </w:r>
      <w:r w:rsidRPr="00525181">
        <w:rPr>
          <w:rFonts w:eastAsia="宋体"/>
        </w:rPr>
        <w:t>江苏省南京市雨花台区</w:t>
      </w:r>
      <w:r w:rsidRPr="00525181">
        <w:t>');</w:t>
      </w:r>
    </w:p>
    <w:p w14:paraId="5E7CC4F1" w14:textId="77777777" w:rsidR="008D68D1" w:rsidRPr="00525181" w:rsidRDefault="008D68D1" w:rsidP="008D68D1">
      <w:pPr>
        <w:pStyle w:val="afffff2"/>
      </w:pPr>
      <w:r w:rsidRPr="00525181">
        <w:t>INSERT INTO student(std_id,std_name,std_sex,std_birth,std_in,std_address) VALUES (37,'</w:t>
      </w:r>
      <w:r w:rsidRPr="00525181">
        <w:rPr>
          <w:rFonts w:eastAsia="宋体"/>
        </w:rPr>
        <w:t>吴一</w:t>
      </w:r>
      <w:r w:rsidRPr="00525181">
        <w:t>','</w:t>
      </w:r>
      <w:r w:rsidRPr="00525181">
        <w:rPr>
          <w:rFonts w:eastAsia="宋体"/>
        </w:rPr>
        <w:t>男</w:t>
      </w:r>
      <w:r w:rsidRPr="00525181">
        <w:t>','1993-02-07','2011-09-01','</w:t>
      </w:r>
      <w:r w:rsidRPr="00525181">
        <w:rPr>
          <w:rFonts w:eastAsia="宋体"/>
        </w:rPr>
        <w:t>江苏省南京市雨花台区</w:t>
      </w:r>
      <w:r w:rsidRPr="00525181">
        <w:t>');</w:t>
      </w:r>
    </w:p>
    <w:p w14:paraId="739C3DBF" w14:textId="77777777" w:rsidR="008D68D1" w:rsidRPr="00525181" w:rsidRDefault="008D68D1" w:rsidP="008D68D1">
      <w:pPr>
        <w:pStyle w:val="afffff2"/>
      </w:pPr>
      <w:r w:rsidRPr="00525181">
        <w:t>INSERT INTO student(std_id,std_name,std_sex,std_birth,std_in,std_address) VALUES (38,'</w:t>
      </w:r>
      <w:r w:rsidRPr="00525181">
        <w:rPr>
          <w:rFonts w:eastAsia="宋体"/>
        </w:rPr>
        <w:t>吴二</w:t>
      </w:r>
      <w:r w:rsidRPr="00525181">
        <w:t>','</w:t>
      </w:r>
      <w:r w:rsidRPr="00525181">
        <w:rPr>
          <w:rFonts w:eastAsia="宋体"/>
        </w:rPr>
        <w:t>男</w:t>
      </w:r>
      <w:r w:rsidRPr="00525181">
        <w:t>','1993-02-08','2011-09-01','</w:t>
      </w:r>
      <w:r w:rsidRPr="00525181">
        <w:rPr>
          <w:rFonts w:eastAsia="宋体"/>
        </w:rPr>
        <w:t>江苏省南京市雨花台区</w:t>
      </w:r>
      <w:r w:rsidRPr="00525181">
        <w:t>');</w:t>
      </w:r>
    </w:p>
    <w:p w14:paraId="4BF9AD51" w14:textId="77777777" w:rsidR="008D68D1" w:rsidRPr="00525181" w:rsidRDefault="008D68D1" w:rsidP="008D68D1">
      <w:pPr>
        <w:pStyle w:val="afffff2"/>
      </w:pPr>
      <w:r w:rsidRPr="00525181">
        <w:t>INSERT INTO student(std_id,std_name,std_sex,std_birth,std_in,std_address) VALUES (39,'</w:t>
      </w:r>
      <w:r w:rsidRPr="00525181">
        <w:rPr>
          <w:rFonts w:eastAsia="宋体"/>
        </w:rPr>
        <w:t>吴三</w:t>
      </w:r>
      <w:r w:rsidRPr="00525181">
        <w:t>','</w:t>
      </w:r>
      <w:r w:rsidRPr="00525181">
        <w:rPr>
          <w:rFonts w:eastAsia="宋体"/>
        </w:rPr>
        <w:t>男</w:t>
      </w:r>
      <w:r w:rsidRPr="00525181">
        <w:t>','1993-02-09','2011-09-01','</w:t>
      </w:r>
      <w:r w:rsidRPr="00525181">
        <w:rPr>
          <w:rFonts w:eastAsia="宋体"/>
        </w:rPr>
        <w:t>江苏省南京市雨花台区</w:t>
      </w:r>
      <w:r w:rsidRPr="00525181">
        <w:t>');</w:t>
      </w:r>
    </w:p>
    <w:p w14:paraId="447AC9AD" w14:textId="77777777" w:rsidR="008D68D1" w:rsidRPr="00525181" w:rsidRDefault="008D68D1" w:rsidP="008D68D1">
      <w:pPr>
        <w:pStyle w:val="afffff2"/>
      </w:pPr>
      <w:r w:rsidRPr="00525181">
        <w:t>INSERT INTO student(std_id,std_name,std_sex,std_birth,std_in,std_address) VALUES (40,'</w:t>
      </w:r>
      <w:r w:rsidRPr="00525181">
        <w:rPr>
          <w:rFonts w:eastAsia="宋体"/>
        </w:rPr>
        <w:t>吴四</w:t>
      </w:r>
      <w:r w:rsidRPr="00525181">
        <w:t>','</w:t>
      </w:r>
      <w:r w:rsidRPr="00525181">
        <w:rPr>
          <w:rFonts w:eastAsia="宋体"/>
        </w:rPr>
        <w:t>男</w:t>
      </w:r>
      <w:r w:rsidRPr="00525181">
        <w:t>','1993-02-10','2011-09-01','</w:t>
      </w:r>
      <w:r w:rsidRPr="00525181">
        <w:rPr>
          <w:rFonts w:eastAsia="宋体"/>
        </w:rPr>
        <w:t>江苏省南京市雨花台区</w:t>
      </w:r>
      <w:r w:rsidRPr="00525181">
        <w:t>');</w:t>
      </w:r>
    </w:p>
    <w:p w14:paraId="3597D61A" w14:textId="77777777" w:rsidR="008D68D1" w:rsidRPr="00525181" w:rsidRDefault="008D68D1" w:rsidP="008D68D1">
      <w:pPr>
        <w:pStyle w:val="afffff2"/>
      </w:pPr>
      <w:r w:rsidRPr="00525181">
        <w:t>INSERT INTO student(std_id,std_name,std_sex,std_birth,std_in,std_address) VALUES (41,'</w:t>
      </w:r>
      <w:r w:rsidRPr="00525181">
        <w:rPr>
          <w:rFonts w:eastAsia="宋体"/>
        </w:rPr>
        <w:t>吴五</w:t>
      </w:r>
      <w:r w:rsidRPr="00525181">
        <w:t>','</w:t>
      </w:r>
      <w:r w:rsidRPr="00525181">
        <w:rPr>
          <w:rFonts w:eastAsia="宋体"/>
        </w:rPr>
        <w:t>男</w:t>
      </w:r>
      <w:r w:rsidRPr="00525181">
        <w:t>','1993-02-11','2011-09-01','</w:t>
      </w:r>
      <w:r w:rsidRPr="00525181">
        <w:rPr>
          <w:rFonts w:eastAsia="宋体"/>
        </w:rPr>
        <w:t>江苏省南京市雨花台区</w:t>
      </w:r>
      <w:r w:rsidRPr="00525181">
        <w:t>');</w:t>
      </w:r>
    </w:p>
    <w:p w14:paraId="1CFD7EA3" w14:textId="77777777" w:rsidR="008D68D1" w:rsidRPr="00525181" w:rsidRDefault="008D68D1" w:rsidP="008D68D1">
      <w:pPr>
        <w:pStyle w:val="afffff2"/>
      </w:pPr>
      <w:r w:rsidRPr="00525181">
        <w:t>INSERT INTO student(std_id,std_name,std_sex,std_birth,std_in,std_address) VALUES (42,'</w:t>
      </w:r>
      <w:r w:rsidRPr="00525181">
        <w:rPr>
          <w:rFonts w:eastAsia="宋体"/>
        </w:rPr>
        <w:t>吴六</w:t>
      </w:r>
      <w:r w:rsidRPr="00525181">
        <w:t>','</w:t>
      </w:r>
      <w:r w:rsidRPr="00525181">
        <w:rPr>
          <w:rFonts w:eastAsia="宋体"/>
        </w:rPr>
        <w:t>男</w:t>
      </w:r>
      <w:r w:rsidRPr="00525181">
        <w:t>','1993-02-12','2011-09-01','</w:t>
      </w:r>
      <w:r w:rsidRPr="00525181">
        <w:rPr>
          <w:rFonts w:eastAsia="宋体"/>
        </w:rPr>
        <w:t>江苏省南京市雨花台区</w:t>
      </w:r>
      <w:r w:rsidRPr="00525181">
        <w:t>');</w:t>
      </w:r>
    </w:p>
    <w:p w14:paraId="43EFE8DD" w14:textId="77777777" w:rsidR="008D68D1" w:rsidRPr="00525181" w:rsidRDefault="008D68D1" w:rsidP="008D68D1">
      <w:pPr>
        <w:pStyle w:val="afffff2"/>
      </w:pPr>
      <w:r w:rsidRPr="00525181">
        <w:t>INSERT INTO student(std_id,std_name,std_sex,std_birth,std_in,std_address) VALUES (43,'</w:t>
      </w:r>
      <w:r w:rsidRPr="00525181">
        <w:rPr>
          <w:rFonts w:eastAsia="宋体"/>
        </w:rPr>
        <w:t>吴七</w:t>
      </w:r>
      <w:r w:rsidRPr="00525181">
        <w:t>','</w:t>
      </w:r>
      <w:r w:rsidRPr="00525181">
        <w:rPr>
          <w:rFonts w:eastAsia="宋体"/>
        </w:rPr>
        <w:t>男</w:t>
      </w:r>
      <w:r w:rsidRPr="00525181">
        <w:t>','1993-02-13','2011-09-01','</w:t>
      </w:r>
      <w:r w:rsidRPr="00525181">
        <w:rPr>
          <w:rFonts w:eastAsia="宋体"/>
        </w:rPr>
        <w:t>江苏省南京市雨花台区</w:t>
      </w:r>
      <w:r w:rsidRPr="00525181">
        <w:t>');</w:t>
      </w:r>
    </w:p>
    <w:p w14:paraId="65C54238" w14:textId="77777777" w:rsidR="008D68D1" w:rsidRPr="00525181" w:rsidRDefault="008D68D1" w:rsidP="008D68D1">
      <w:pPr>
        <w:pStyle w:val="afffff2"/>
      </w:pPr>
      <w:r w:rsidRPr="00525181">
        <w:t>INSERT INTO student(std_id,std_name,std_sex,std_birth,std_in,std_address) VALUES (44,'</w:t>
      </w:r>
      <w:r w:rsidRPr="00525181">
        <w:rPr>
          <w:rFonts w:eastAsia="宋体"/>
        </w:rPr>
        <w:t>吴八</w:t>
      </w:r>
      <w:r w:rsidRPr="00525181">
        <w:t>','</w:t>
      </w:r>
      <w:r w:rsidRPr="00525181">
        <w:rPr>
          <w:rFonts w:eastAsia="宋体"/>
        </w:rPr>
        <w:t>男</w:t>
      </w:r>
      <w:r w:rsidRPr="00525181">
        <w:t>','1993-02-14','2011-09-01','</w:t>
      </w:r>
      <w:r w:rsidRPr="00525181">
        <w:rPr>
          <w:rFonts w:eastAsia="宋体"/>
        </w:rPr>
        <w:t>江苏省南京市雨花台区</w:t>
      </w:r>
      <w:r w:rsidRPr="00525181">
        <w:t>');</w:t>
      </w:r>
    </w:p>
    <w:p w14:paraId="5B8A59AD" w14:textId="77777777" w:rsidR="008D68D1" w:rsidRPr="00525181" w:rsidRDefault="008D68D1" w:rsidP="008D68D1">
      <w:pPr>
        <w:pStyle w:val="afffff2"/>
      </w:pPr>
      <w:r w:rsidRPr="00525181">
        <w:t>INSERT INTO student(std_id,std_name,std_sex,std_birth,std_in,std_address) VALUES (45,'</w:t>
      </w:r>
      <w:r w:rsidRPr="00525181">
        <w:rPr>
          <w:rFonts w:eastAsia="宋体"/>
        </w:rPr>
        <w:t>吴九</w:t>
      </w:r>
      <w:r w:rsidRPr="00525181">
        <w:t>','</w:t>
      </w:r>
      <w:r w:rsidRPr="00525181">
        <w:rPr>
          <w:rFonts w:eastAsia="宋体"/>
        </w:rPr>
        <w:t>男</w:t>
      </w:r>
      <w:r w:rsidRPr="00525181">
        <w:t>','1993-02-15','2011-09-01','</w:t>
      </w:r>
      <w:r w:rsidRPr="00525181">
        <w:rPr>
          <w:rFonts w:eastAsia="宋体"/>
        </w:rPr>
        <w:t>江苏省南京市雨花台区</w:t>
      </w:r>
      <w:r w:rsidRPr="00525181">
        <w:t>');</w:t>
      </w:r>
    </w:p>
    <w:p w14:paraId="659F1AEF" w14:textId="77777777" w:rsidR="008D68D1" w:rsidRPr="00525181" w:rsidRDefault="008D68D1" w:rsidP="008D68D1">
      <w:pPr>
        <w:pStyle w:val="afffff2"/>
      </w:pPr>
      <w:r w:rsidRPr="00525181">
        <w:t>INSERT INTO student(std_id,std_name,std_sex,std_birth,std_in,std_address) VALUES (46,'</w:t>
      </w:r>
      <w:r w:rsidRPr="00525181">
        <w:rPr>
          <w:rFonts w:eastAsia="宋体"/>
        </w:rPr>
        <w:t>柳一</w:t>
      </w:r>
      <w:r w:rsidRPr="00525181">
        <w:t>','</w:t>
      </w:r>
      <w:r w:rsidRPr="00525181">
        <w:rPr>
          <w:rFonts w:eastAsia="宋体"/>
        </w:rPr>
        <w:t>男</w:t>
      </w:r>
      <w:r w:rsidRPr="00525181">
        <w:t>','1993-02-16','2011-09-01','</w:t>
      </w:r>
      <w:r w:rsidRPr="00525181">
        <w:rPr>
          <w:rFonts w:eastAsia="宋体"/>
        </w:rPr>
        <w:t>江苏省南京市雨花台区</w:t>
      </w:r>
      <w:r w:rsidRPr="00525181">
        <w:t>');</w:t>
      </w:r>
    </w:p>
    <w:p w14:paraId="23D941E8" w14:textId="77777777" w:rsidR="008D68D1" w:rsidRPr="00525181" w:rsidRDefault="008D68D1" w:rsidP="008D68D1">
      <w:pPr>
        <w:pStyle w:val="afffff2"/>
      </w:pPr>
      <w:r w:rsidRPr="00525181">
        <w:t>INSERT INTO student(std_id,std_name,std_sex,std_birth,std_in,std_address) VALUES (47,'</w:t>
      </w:r>
      <w:r w:rsidRPr="00525181">
        <w:rPr>
          <w:rFonts w:eastAsia="宋体"/>
        </w:rPr>
        <w:t>柳二</w:t>
      </w:r>
      <w:r w:rsidRPr="00525181">
        <w:t>','</w:t>
      </w:r>
      <w:r w:rsidRPr="00525181">
        <w:rPr>
          <w:rFonts w:eastAsia="宋体"/>
        </w:rPr>
        <w:t>男</w:t>
      </w:r>
      <w:r w:rsidRPr="00525181">
        <w:t>','1993-02-17','2011-09-01','</w:t>
      </w:r>
      <w:r w:rsidRPr="00525181">
        <w:rPr>
          <w:rFonts w:eastAsia="宋体"/>
        </w:rPr>
        <w:t>江苏省南京市雨花台区</w:t>
      </w:r>
      <w:r w:rsidRPr="00525181">
        <w:t>');</w:t>
      </w:r>
    </w:p>
    <w:p w14:paraId="60C21727" w14:textId="77777777" w:rsidR="008D68D1" w:rsidRPr="00525181" w:rsidRDefault="008D68D1" w:rsidP="008D68D1">
      <w:pPr>
        <w:pStyle w:val="afffff2"/>
      </w:pPr>
      <w:r w:rsidRPr="00525181">
        <w:t>INSERT INTO student(std_id,std_name,std_sex,std_birth,std_in,std_address) VALUES (48,'</w:t>
      </w:r>
      <w:r w:rsidRPr="00525181">
        <w:rPr>
          <w:rFonts w:eastAsia="宋体"/>
        </w:rPr>
        <w:t>柳三</w:t>
      </w:r>
      <w:r w:rsidRPr="00525181">
        <w:t>','</w:t>
      </w:r>
      <w:r w:rsidRPr="00525181">
        <w:rPr>
          <w:rFonts w:eastAsia="宋体"/>
        </w:rPr>
        <w:t>男</w:t>
      </w:r>
      <w:r w:rsidRPr="00525181">
        <w:t>','1993-02-18','2011-09-01','</w:t>
      </w:r>
      <w:r w:rsidRPr="00525181">
        <w:rPr>
          <w:rFonts w:eastAsia="宋体"/>
        </w:rPr>
        <w:t>江苏省南京市雨花台区</w:t>
      </w:r>
      <w:r w:rsidRPr="00525181">
        <w:t>');</w:t>
      </w:r>
    </w:p>
    <w:p w14:paraId="10FF2403" w14:textId="77777777" w:rsidR="008D68D1" w:rsidRPr="00525181" w:rsidRDefault="008D68D1" w:rsidP="008D68D1">
      <w:pPr>
        <w:pStyle w:val="afffff2"/>
      </w:pPr>
      <w:r w:rsidRPr="00525181">
        <w:t>INSERT INTO student(std_id,std_name,std_sex,std_birth,std_in,std_address) VALUES (49,'</w:t>
      </w:r>
      <w:r w:rsidRPr="00525181">
        <w:rPr>
          <w:rFonts w:eastAsia="宋体"/>
        </w:rPr>
        <w:t>柳四</w:t>
      </w:r>
      <w:r w:rsidRPr="00525181">
        <w:t>','</w:t>
      </w:r>
      <w:r w:rsidRPr="00525181">
        <w:rPr>
          <w:rFonts w:eastAsia="宋体"/>
        </w:rPr>
        <w:t>男</w:t>
      </w:r>
      <w:r w:rsidRPr="00525181">
        <w:t>','1993-02-19','2011-09-01','</w:t>
      </w:r>
      <w:r w:rsidRPr="00525181">
        <w:rPr>
          <w:rFonts w:eastAsia="宋体"/>
        </w:rPr>
        <w:t>江苏省南京市雨花台区</w:t>
      </w:r>
      <w:r w:rsidRPr="00525181">
        <w:t>');</w:t>
      </w:r>
    </w:p>
    <w:p w14:paraId="27154FB2" w14:textId="77777777" w:rsidR="008D68D1" w:rsidRDefault="008D68D1" w:rsidP="008D68D1">
      <w:pPr>
        <w:pStyle w:val="afffff2"/>
      </w:pPr>
      <w:r w:rsidRPr="00525181">
        <w:t>INSERT INTO student(std_id,std_name,std_sex,std_birth,std_in,std_address) VALUES (50,'</w:t>
      </w:r>
      <w:r w:rsidRPr="00525181">
        <w:rPr>
          <w:rFonts w:eastAsia="宋体"/>
        </w:rPr>
        <w:t>柳五</w:t>
      </w:r>
      <w:r w:rsidRPr="00525181">
        <w:t>','</w:t>
      </w:r>
      <w:r w:rsidRPr="00525181">
        <w:rPr>
          <w:rFonts w:eastAsia="宋体"/>
        </w:rPr>
        <w:t>男</w:t>
      </w:r>
      <w:r w:rsidRPr="00525181">
        <w:t>','1993-02-20','2011-09-01','</w:t>
      </w:r>
      <w:r w:rsidRPr="00525181">
        <w:rPr>
          <w:rFonts w:eastAsia="宋体"/>
        </w:rPr>
        <w:t>江苏省南京市雨花台区</w:t>
      </w:r>
      <w:r w:rsidRPr="00525181">
        <w:t>');</w:t>
      </w:r>
    </w:p>
    <w:p w14:paraId="4090F731" w14:textId="52D8371D" w:rsidR="00FF2950" w:rsidRDefault="00BA7D73" w:rsidP="00AD092B">
      <w:pPr>
        <w:pStyle w:val="1e"/>
      </w:pPr>
      <w:r>
        <w:lastRenderedPageBreak/>
        <w:t>截图如下</w:t>
      </w:r>
      <w:r>
        <w:rPr>
          <w:rFonts w:hint="eastAsia"/>
        </w:rPr>
        <w:t>：</w:t>
      </w:r>
    </w:p>
    <w:p w14:paraId="1467F46F" w14:textId="4B0D4919" w:rsidR="00FF2950" w:rsidRPr="00525181" w:rsidRDefault="00FF2950" w:rsidP="00AD092B">
      <w:pPr>
        <w:pStyle w:val="1e"/>
      </w:pPr>
      <w:r>
        <w:rPr>
          <w:noProof/>
        </w:rPr>
        <w:drawing>
          <wp:inline distT="0" distB="0" distL="0" distR="0" wp14:anchorId="337C4A3B" wp14:editId="3AA905E3">
            <wp:extent cx="4226169" cy="1587254"/>
            <wp:effectExtent l="19050" t="19050" r="22225" b="13335"/>
            <wp:docPr id="138" name="图片 138" descr="C:\Users\swx941157\AppData\Roaming\eSpace_Desktop\UserData\swx941157\imagefiles\1E657B69-203C-4F35-B568-5EFC6D24B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wx941157\AppData\Roaming\eSpace_Desktop\UserData\swx941157\imagefiles\1E657B69-203C-4F35-B568-5EFC6D24B639.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233935" cy="1590171"/>
                    </a:xfrm>
                    <a:prstGeom prst="rect">
                      <a:avLst/>
                    </a:prstGeom>
                    <a:noFill/>
                    <a:ln w="12700">
                      <a:solidFill>
                        <a:schemeClr val="bg1">
                          <a:lumMod val="85000"/>
                        </a:schemeClr>
                      </a:solidFill>
                    </a:ln>
                  </pic:spPr>
                </pic:pic>
              </a:graphicData>
            </a:graphic>
          </wp:inline>
        </w:drawing>
      </w:r>
    </w:p>
    <w:p w14:paraId="779F39E0" w14:textId="77777777" w:rsidR="008D68D1" w:rsidRPr="00525181" w:rsidRDefault="008D68D1">
      <w:pPr>
        <w:pStyle w:val="30"/>
      </w:pPr>
      <w:r w:rsidRPr="00525181">
        <w:t>向</w:t>
      </w:r>
      <w:r w:rsidRPr="00525181">
        <w:t>teacher</w:t>
      </w:r>
      <w:r w:rsidRPr="00525181">
        <w:t>表中插入数据。</w:t>
      </w:r>
    </w:p>
    <w:p w14:paraId="327C3AE4" w14:textId="77777777" w:rsidR="008D68D1" w:rsidRPr="00525181" w:rsidRDefault="008D68D1" w:rsidP="008D68D1">
      <w:pPr>
        <w:pStyle w:val="afffff2"/>
      </w:pPr>
      <w:r w:rsidRPr="00525181">
        <w:t>INSERT INTO teacher(tec_id,tec_name,tec_job,tec_sex,tec_age,tec_in) VALUES (1,'</w:t>
      </w:r>
      <w:r w:rsidRPr="00525181">
        <w:rPr>
          <w:rFonts w:eastAsia="宋体"/>
        </w:rPr>
        <w:t>张一</w:t>
      </w:r>
      <w:r w:rsidRPr="00525181">
        <w:t>','</w:t>
      </w:r>
      <w:r w:rsidRPr="00525181">
        <w:rPr>
          <w:rFonts w:eastAsia="宋体"/>
        </w:rPr>
        <w:t>讲师</w:t>
      </w:r>
      <w:r w:rsidRPr="00525181">
        <w:t>','</w:t>
      </w:r>
      <w:r w:rsidRPr="00525181">
        <w:rPr>
          <w:rFonts w:eastAsia="宋体"/>
        </w:rPr>
        <w:t>男</w:t>
      </w:r>
      <w:r w:rsidRPr="00525181">
        <w:t>',35,'2009-07-01');</w:t>
      </w:r>
    </w:p>
    <w:p w14:paraId="62EC01AF" w14:textId="77777777" w:rsidR="008D68D1" w:rsidRPr="00525181" w:rsidRDefault="008D68D1" w:rsidP="008D68D1">
      <w:pPr>
        <w:pStyle w:val="afffff2"/>
      </w:pPr>
      <w:r w:rsidRPr="00525181">
        <w:t>INSERT INTO teacher(tec_id,tec_name,tec_job,tec_sex,tec_age,tec_in) VALUES (2,'</w:t>
      </w:r>
      <w:r w:rsidRPr="00525181">
        <w:rPr>
          <w:rFonts w:eastAsia="宋体"/>
        </w:rPr>
        <w:t>张二</w:t>
      </w:r>
      <w:r w:rsidRPr="00525181">
        <w:t>','</w:t>
      </w:r>
      <w:r w:rsidRPr="00525181">
        <w:rPr>
          <w:rFonts w:eastAsia="宋体"/>
        </w:rPr>
        <w:t>讲师</w:t>
      </w:r>
      <w:r w:rsidRPr="00525181">
        <w:t>','</w:t>
      </w:r>
      <w:r w:rsidRPr="00525181">
        <w:rPr>
          <w:rFonts w:eastAsia="宋体"/>
        </w:rPr>
        <w:t>男</w:t>
      </w:r>
      <w:r w:rsidRPr="00525181">
        <w:t>',35,'2009-07-01');</w:t>
      </w:r>
    </w:p>
    <w:p w14:paraId="13099402" w14:textId="77777777" w:rsidR="008D68D1" w:rsidRPr="00525181" w:rsidRDefault="008D68D1" w:rsidP="008D68D1">
      <w:pPr>
        <w:pStyle w:val="afffff2"/>
      </w:pPr>
      <w:r w:rsidRPr="00525181">
        <w:t>INSERT INTO teacher(tec_id,tec_name,tec_job,tec_sex,tec_age,tec_in) VALUES (3,'</w:t>
      </w:r>
      <w:r w:rsidRPr="00525181">
        <w:rPr>
          <w:rFonts w:eastAsia="宋体"/>
        </w:rPr>
        <w:t>张三</w:t>
      </w:r>
      <w:r w:rsidRPr="00525181">
        <w:t>','</w:t>
      </w:r>
      <w:r w:rsidRPr="00525181">
        <w:rPr>
          <w:rFonts w:eastAsia="宋体"/>
        </w:rPr>
        <w:t>讲师</w:t>
      </w:r>
      <w:r w:rsidRPr="00525181">
        <w:t>','</w:t>
      </w:r>
      <w:r w:rsidRPr="00525181">
        <w:rPr>
          <w:rFonts w:eastAsia="宋体"/>
        </w:rPr>
        <w:t>男</w:t>
      </w:r>
      <w:r w:rsidRPr="00525181">
        <w:t>',35,'2009-07-01');</w:t>
      </w:r>
    </w:p>
    <w:p w14:paraId="717FC6BF" w14:textId="77777777" w:rsidR="008D68D1" w:rsidRPr="00525181" w:rsidRDefault="008D68D1" w:rsidP="008D68D1">
      <w:pPr>
        <w:pStyle w:val="afffff2"/>
      </w:pPr>
      <w:r w:rsidRPr="00525181">
        <w:t>INSERT INTO teacher(tec_id,tec_name,tec_job,tec_sex,tec_age,tec_in) VALUES (4,'</w:t>
      </w:r>
      <w:r w:rsidRPr="00525181">
        <w:rPr>
          <w:rFonts w:eastAsia="宋体"/>
        </w:rPr>
        <w:t>张四</w:t>
      </w:r>
      <w:r w:rsidRPr="00525181">
        <w:t>','</w:t>
      </w:r>
      <w:r w:rsidRPr="00525181">
        <w:rPr>
          <w:rFonts w:eastAsia="宋体"/>
        </w:rPr>
        <w:t>讲师</w:t>
      </w:r>
      <w:r w:rsidRPr="00525181">
        <w:t>','</w:t>
      </w:r>
      <w:r w:rsidRPr="00525181">
        <w:rPr>
          <w:rFonts w:eastAsia="宋体"/>
        </w:rPr>
        <w:t>男</w:t>
      </w:r>
      <w:r w:rsidRPr="00525181">
        <w:t>',35,'2009-07-01');</w:t>
      </w:r>
    </w:p>
    <w:p w14:paraId="4DF88C2A" w14:textId="77777777" w:rsidR="008D68D1" w:rsidRPr="00525181" w:rsidRDefault="008D68D1" w:rsidP="008D68D1">
      <w:pPr>
        <w:pStyle w:val="afffff2"/>
      </w:pPr>
      <w:r w:rsidRPr="00525181">
        <w:t>INSERT INTO teacher(tec_id,tec_name,tec_job,tec_sex,tec_age,tec_in) VALUES (5,'</w:t>
      </w:r>
      <w:r w:rsidRPr="00525181">
        <w:rPr>
          <w:rFonts w:eastAsia="宋体"/>
        </w:rPr>
        <w:t>张五</w:t>
      </w:r>
      <w:r w:rsidRPr="00525181">
        <w:t>','</w:t>
      </w:r>
      <w:r w:rsidRPr="00525181">
        <w:rPr>
          <w:rFonts w:eastAsia="宋体"/>
        </w:rPr>
        <w:t>讲师</w:t>
      </w:r>
      <w:r w:rsidRPr="00525181">
        <w:t>','</w:t>
      </w:r>
      <w:r w:rsidRPr="00525181">
        <w:rPr>
          <w:rFonts w:eastAsia="宋体"/>
        </w:rPr>
        <w:t>男</w:t>
      </w:r>
      <w:r w:rsidRPr="00525181">
        <w:t>',35,'2009-07-01');</w:t>
      </w:r>
    </w:p>
    <w:p w14:paraId="53260DFC" w14:textId="77777777" w:rsidR="008D68D1" w:rsidRPr="00525181" w:rsidRDefault="008D68D1" w:rsidP="008D68D1">
      <w:pPr>
        <w:pStyle w:val="afffff2"/>
      </w:pPr>
      <w:r w:rsidRPr="00525181">
        <w:t>INSERT INTO teacher(tec_id,tec_name,tec_job,tec_sex,tec_age,tec_in) VALUES (6,'</w:t>
      </w:r>
      <w:r w:rsidRPr="00525181">
        <w:rPr>
          <w:rFonts w:eastAsia="宋体"/>
        </w:rPr>
        <w:t>张六</w:t>
      </w:r>
      <w:r w:rsidRPr="00525181">
        <w:t>','</w:t>
      </w:r>
      <w:r w:rsidRPr="00525181">
        <w:rPr>
          <w:rFonts w:eastAsia="宋体"/>
        </w:rPr>
        <w:t>讲师</w:t>
      </w:r>
      <w:r w:rsidRPr="00525181">
        <w:t>','</w:t>
      </w:r>
      <w:r w:rsidRPr="00525181">
        <w:rPr>
          <w:rFonts w:eastAsia="宋体"/>
        </w:rPr>
        <w:t>男</w:t>
      </w:r>
      <w:r w:rsidRPr="00525181">
        <w:t>',35,'2009-07-01');</w:t>
      </w:r>
    </w:p>
    <w:p w14:paraId="75F35782" w14:textId="77777777" w:rsidR="008D68D1" w:rsidRPr="00525181" w:rsidRDefault="008D68D1" w:rsidP="008D68D1">
      <w:pPr>
        <w:pStyle w:val="afffff2"/>
      </w:pPr>
      <w:r w:rsidRPr="00525181">
        <w:t>INSERT INTO teacher(tec_id,tec_name,tec_job,tec_sex,tec_age,tec_in) VALUES (7,'</w:t>
      </w:r>
      <w:r w:rsidRPr="00525181">
        <w:rPr>
          <w:rFonts w:eastAsia="宋体"/>
        </w:rPr>
        <w:t>张七</w:t>
      </w:r>
      <w:r w:rsidRPr="00525181">
        <w:t>','</w:t>
      </w:r>
      <w:r w:rsidRPr="00525181">
        <w:rPr>
          <w:rFonts w:eastAsia="宋体"/>
        </w:rPr>
        <w:t>讲师</w:t>
      </w:r>
      <w:r w:rsidRPr="00525181">
        <w:t>','</w:t>
      </w:r>
      <w:r w:rsidRPr="00525181">
        <w:rPr>
          <w:rFonts w:eastAsia="宋体"/>
        </w:rPr>
        <w:t>男</w:t>
      </w:r>
      <w:r w:rsidRPr="00525181">
        <w:t>',35,'2009-07-01');</w:t>
      </w:r>
    </w:p>
    <w:p w14:paraId="137103B3" w14:textId="77777777" w:rsidR="008D68D1" w:rsidRPr="00525181" w:rsidRDefault="008D68D1" w:rsidP="008D68D1">
      <w:pPr>
        <w:pStyle w:val="afffff2"/>
      </w:pPr>
      <w:r w:rsidRPr="00525181">
        <w:t>INSERT INTO teacher(tec_id,tec_name,tec_job,tec_sex,tec_age,tec_in) VALUES (8,'</w:t>
      </w:r>
      <w:r w:rsidRPr="00525181">
        <w:rPr>
          <w:rFonts w:eastAsia="宋体"/>
        </w:rPr>
        <w:t>张八</w:t>
      </w:r>
      <w:r w:rsidRPr="00525181">
        <w:t>','</w:t>
      </w:r>
      <w:r w:rsidRPr="00525181">
        <w:rPr>
          <w:rFonts w:eastAsia="宋体"/>
        </w:rPr>
        <w:t>讲师</w:t>
      </w:r>
      <w:r w:rsidRPr="00525181">
        <w:t>','</w:t>
      </w:r>
      <w:r w:rsidRPr="00525181">
        <w:rPr>
          <w:rFonts w:eastAsia="宋体"/>
        </w:rPr>
        <w:t>男</w:t>
      </w:r>
      <w:r w:rsidRPr="00525181">
        <w:t>',35,'2009-07-01');</w:t>
      </w:r>
    </w:p>
    <w:p w14:paraId="71A7AC09" w14:textId="77777777" w:rsidR="008D68D1" w:rsidRPr="00525181" w:rsidRDefault="008D68D1" w:rsidP="008D68D1">
      <w:pPr>
        <w:pStyle w:val="afffff2"/>
      </w:pPr>
      <w:r w:rsidRPr="00525181">
        <w:t>INSERT INTO teacher(tec_id,tec_name,tec_job,tec_sex,tec_age,tec_in) VALUES (9,'</w:t>
      </w:r>
      <w:r w:rsidRPr="00525181">
        <w:rPr>
          <w:rFonts w:eastAsia="宋体"/>
        </w:rPr>
        <w:t>张九</w:t>
      </w:r>
      <w:r w:rsidRPr="00525181">
        <w:t>','</w:t>
      </w:r>
      <w:r w:rsidRPr="00525181">
        <w:rPr>
          <w:rFonts w:eastAsia="宋体"/>
        </w:rPr>
        <w:t>讲师</w:t>
      </w:r>
      <w:r w:rsidRPr="00525181">
        <w:t>','</w:t>
      </w:r>
      <w:r w:rsidRPr="00525181">
        <w:rPr>
          <w:rFonts w:eastAsia="宋体"/>
        </w:rPr>
        <w:t>男</w:t>
      </w:r>
      <w:r w:rsidRPr="00525181">
        <w:t>',35,'2009-07-01');</w:t>
      </w:r>
    </w:p>
    <w:p w14:paraId="487FD672" w14:textId="77777777" w:rsidR="008D68D1" w:rsidRPr="00525181" w:rsidRDefault="008D68D1" w:rsidP="008D68D1">
      <w:pPr>
        <w:pStyle w:val="afffff2"/>
      </w:pPr>
      <w:r w:rsidRPr="00525181">
        <w:t>INSERT INTO teacher(tec_id,tec_name,tec_job,tec_sex,tec_age,tec_in) VALUES (10,'</w:t>
      </w:r>
      <w:r w:rsidRPr="00525181">
        <w:rPr>
          <w:rFonts w:eastAsia="宋体"/>
        </w:rPr>
        <w:t>李一</w:t>
      </w:r>
      <w:r w:rsidRPr="00525181">
        <w:t>','</w:t>
      </w:r>
      <w:r w:rsidRPr="00525181">
        <w:rPr>
          <w:rFonts w:eastAsia="宋体"/>
        </w:rPr>
        <w:t>讲师</w:t>
      </w:r>
      <w:r w:rsidRPr="00525181">
        <w:t>','</w:t>
      </w:r>
      <w:r w:rsidRPr="00525181">
        <w:rPr>
          <w:rFonts w:eastAsia="宋体"/>
        </w:rPr>
        <w:t>男</w:t>
      </w:r>
      <w:r w:rsidRPr="00525181">
        <w:t>',35,'2009-07-01');</w:t>
      </w:r>
    </w:p>
    <w:p w14:paraId="6B52B2F2" w14:textId="77777777" w:rsidR="008D68D1" w:rsidRPr="00525181" w:rsidRDefault="008D68D1" w:rsidP="008D68D1">
      <w:pPr>
        <w:pStyle w:val="afffff2"/>
      </w:pPr>
      <w:r w:rsidRPr="00525181">
        <w:t>INSERT INTO teacher(tec_id,tec_name,tec_job,tec_sex,tec_age,tec_in) VALUES (11,'</w:t>
      </w:r>
      <w:r w:rsidRPr="00525181">
        <w:rPr>
          <w:rFonts w:eastAsia="宋体"/>
        </w:rPr>
        <w:t>李二</w:t>
      </w:r>
      <w:r w:rsidRPr="00525181">
        <w:t>','</w:t>
      </w:r>
      <w:r w:rsidRPr="00525181">
        <w:rPr>
          <w:rFonts w:eastAsia="宋体"/>
        </w:rPr>
        <w:t>讲师</w:t>
      </w:r>
      <w:r w:rsidRPr="00525181">
        <w:t>','</w:t>
      </w:r>
      <w:r w:rsidRPr="00525181">
        <w:rPr>
          <w:rFonts w:eastAsia="宋体"/>
        </w:rPr>
        <w:t>男</w:t>
      </w:r>
      <w:r w:rsidRPr="00525181">
        <w:t>',35,'2009-07-01');</w:t>
      </w:r>
    </w:p>
    <w:p w14:paraId="5EA7DE74" w14:textId="77777777" w:rsidR="008D68D1" w:rsidRPr="00525181" w:rsidRDefault="008D68D1" w:rsidP="008D68D1">
      <w:pPr>
        <w:pStyle w:val="afffff2"/>
      </w:pPr>
      <w:r w:rsidRPr="00525181">
        <w:t>INSERT INTO teacher(tec_id,tec_name,tec_job,tec_sex,tec_age,tec_in) VALUES (12,'</w:t>
      </w:r>
      <w:r w:rsidRPr="00525181">
        <w:rPr>
          <w:rFonts w:eastAsia="宋体"/>
        </w:rPr>
        <w:t>李三</w:t>
      </w:r>
      <w:r w:rsidRPr="00525181">
        <w:t>','</w:t>
      </w:r>
      <w:r w:rsidRPr="00525181">
        <w:rPr>
          <w:rFonts w:eastAsia="宋体"/>
        </w:rPr>
        <w:t>讲师</w:t>
      </w:r>
      <w:r w:rsidRPr="00525181">
        <w:t>','</w:t>
      </w:r>
      <w:r w:rsidRPr="00525181">
        <w:rPr>
          <w:rFonts w:eastAsia="宋体"/>
        </w:rPr>
        <w:t>男</w:t>
      </w:r>
      <w:r w:rsidRPr="00525181">
        <w:t>',35,'2009-07-01');</w:t>
      </w:r>
    </w:p>
    <w:p w14:paraId="690E01BF" w14:textId="77777777" w:rsidR="008D68D1" w:rsidRPr="00525181" w:rsidRDefault="008D68D1" w:rsidP="008D68D1">
      <w:pPr>
        <w:pStyle w:val="afffff2"/>
      </w:pPr>
      <w:r w:rsidRPr="00525181">
        <w:t>INSERT INTO teacher(tec_id,tec_name,tec_job,tec_sex,tec_age,tec_in) VALUES (13,'</w:t>
      </w:r>
      <w:r w:rsidRPr="00525181">
        <w:rPr>
          <w:rFonts w:eastAsia="宋体"/>
        </w:rPr>
        <w:t>李四</w:t>
      </w:r>
      <w:r w:rsidRPr="00525181">
        <w:t>','</w:t>
      </w:r>
      <w:r w:rsidRPr="00525181">
        <w:rPr>
          <w:rFonts w:eastAsia="宋体"/>
        </w:rPr>
        <w:t>讲师</w:t>
      </w:r>
      <w:r w:rsidRPr="00525181">
        <w:t>','</w:t>
      </w:r>
      <w:r w:rsidRPr="00525181">
        <w:rPr>
          <w:rFonts w:eastAsia="宋体"/>
        </w:rPr>
        <w:t>男</w:t>
      </w:r>
      <w:r w:rsidRPr="00525181">
        <w:t>',35,'2009-07-01');</w:t>
      </w:r>
    </w:p>
    <w:p w14:paraId="5965F505" w14:textId="77777777" w:rsidR="008D68D1" w:rsidRPr="00525181" w:rsidRDefault="008D68D1" w:rsidP="008D68D1">
      <w:pPr>
        <w:pStyle w:val="afffff2"/>
      </w:pPr>
      <w:r w:rsidRPr="00525181">
        <w:t>INSERT INTO teacher(tec_id,tec_name,tec_job,tec_sex,tec_age,tec_in) VALUES (14,'</w:t>
      </w:r>
      <w:r w:rsidRPr="00525181">
        <w:rPr>
          <w:rFonts w:eastAsia="宋体"/>
        </w:rPr>
        <w:t>李五</w:t>
      </w:r>
      <w:r w:rsidRPr="00525181">
        <w:t>','</w:t>
      </w:r>
      <w:r w:rsidRPr="00525181">
        <w:rPr>
          <w:rFonts w:eastAsia="宋体"/>
        </w:rPr>
        <w:t>讲师</w:t>
      </w:r>
      <w:r w:rsidRPr="00525181">
        <w:t>','</w:t>
      </w:r>
      <w:r w:rsidRPr="00525181">
        <w:rPr>
          <w:rFonts w:eastAsia="宋体"/>
        </w:rPr>
        <w:t>男</w:t>
      </w:r>
      <w:r w:rsidRPr="00525181">
        <w:t>',35,'2009-07-01');</w:t>
      </w:r>
    </w:p>
    <w:p w14:paraId="3775AB97" w14:textId="77777777" w:rsidR="008D68D1" w:rsidRPr="00525181" w:rsidRDefault="008D68D1" w:rsidP="008D68D1">
      <w:pPr>
        <w:pStyle w:val="afffff2"/>
      </w:pPr>
      <w:r w:rsidRPr="00525181">
        <w:t>INSERT INTO teacher(tec_id,tec_name,tec_job,tec_sex,tec_age,tec_in) VALUES (15,'</w:t>
      </w:r>
      <w:r w:rsidRPr="00525181">
        <w:rPr>
          <w:rFonts w:eastAsia="宋体"/>
        </w:rPr>
        <w:t>李六</w:t>
      </w:r>
      <w:r w:rsidRPr="00525181">
        <w:t>','</w:t>
      </w:r>
      <w:r w:rsidRPr="00525181">
        <w:rPr>
          <w:rFonts w:eastAsia="宋体"/>
        </w:rPr>
        <w:t>讲师</w:t>
      </w:r>
      <w:r w:rsidRPr="00525181">
        <w:t>','</w:t>
      </w:r>
      <w:r w:rsidRPr="00525181">
        <w:rPr>
          <w:rFonts w:eastAsia="宋体"/>
        </w:rPr>
        <w:t>男</w:t>
      </w:r>
      <w:r w:rsidRPr="00525181">
        <w:t>',35,'2009-07-01');</w:t>
      </w:r>
    </w:p>
    <w:p w14:paraId="3844937A" w14:textId="77777777" w:rsidR="008D68D1" w:rsidRPr="00525181" w:rsidRDefault="008D68D1" w:rsidP="008D68D1">
      <w:pPr>
        <w:pStyle w:val="afffff2"/>
      </w:pPr>
      <w:r w:rsidRPr="00525181">
        <w:t>INSERT INTO teacher(tec_id,tec_name,tec_job,tec_sex,tec_age,tec_in) VALUES (16,'</w:t>
      </w:r>
      <w:r w:rsidRPr="00525181">
        <w:rPr>
          <w:rFonts w:eastAsia="宋体"/>
        </w:rPr>
        <w:t>李七</w:t>
      </w:r>
      <w:r w:rsidRPr="00525181">
        <w:t>','</w:t>
      </w:r>
      <w:r w:rsidRPr="00525181">
        <w:rPr>
          <w:rFonts w:eastAsia="宋体"/>
        </w:rPr>
        <w:t>讲师</w:t>
      </w:r>
      <w:r w:rsidRPr="00525181">
        <w:t>','</w:t>
      </w:r>
      <w:r w:rsidRPr="00525181">
        <w:rPr>
          <w:rFonts w:eastAsia="宋体"/>
        </w:rPr>
        <w:t>男</w:t>
      </w:r>
      <w:r w:rsidRPr="00525181">
        <w:t>',35,'2009-07-01');</w:t>
      </w:r>
    </w:p>
    <w:p w14:paraId="39DA7E12" w14:textId="77777777" w:rsidR="008D68D1" w:rsidRPr="00525181" w:rsidRDefault="008D68D1" w:rsidP="008D68D1">
      <w:pPr>
        <w:pStyle w:val="afffff2"/>
      </w:pPr>
      <w:r w:rsidRPr="00525181">
        <w:t>INSERT INTO teacher(tec_id,tec_name,tec_job,tec_sex,tec_age,tec_in) VALUES (17,'</w:t>
      </w:r>
      <w:r w:rsidRPr="00525181">
        <w:rPr>
          <w:rFonts w:eastAsia="宋体"/>
        </w:rPr>
        <w:t>李八</w:t>
      </w:r>
      <w:r w:rsidRPr="00525181">
        <w:t>','</w:t>
      </w:r>
      <w:r w:rsidRPr="00525181">
        <w:rPr>
          <w:rFonts w:eastAsia="宋体"/>
        </w:rPr>
        <w:t>讲师</w:t>
      </w:r>
      <w:r w:rsidRPr="00525181">
        <w:t>','</w:t>
      </w:r>
      <w:r w:rsidRPr="00525181">
        <w:rPr>
          <w:rFonts w:eastAsia="宋体"/>
        </w:rPr>
        <w:t>男</w:t>
      </w:r>
      <w:r w:rsidRPr="00525181">
        <w:t>',35,'2009-07-01');</w:t>
      </w:r>
    </w:p>
    <w:p w14:paraId="0E234EB6" w14:textId="77777777" w:rsidR="008D68D1" w:rsidRPr="00525181" w:rsidRDefault="008D68D1" w:rsidP="008D68D1">
      <w:pPr>
        <w:pStyle w:val="afffff2"/>
      </w:pPr>
      <w:r w:rsidRPr="00525181">
        <w:t>INSERT INTO teacher(tec_id,tec_name,tec_job,tec_sex,tec_age,tec_in) VALUES (18,'</w:t>
      </w:r>
      <w:r w:rsidRPr="00525181">
        <w:rPr>
          <w:rFonts w:eastAsia="宋体"/>
        </w:rPr>
        <w:t>李九</w:t>
      </w:r>
      <w:r w:rsidRPr="00525181">
        <w:t>','</w:t>
      </w:r>
      <w:r w:rsidRPr="00525181">
        <w:rPr>
          <w:rFonts w:eastAsia="宋体"/>
        </w:rPr>
        <w:t>讲师</w:t>
      </w:r>
      <w:r w:rsidRPr="00525181">
        <w:t>','</w:t>
      </w:r>
      <w:r w:rsidRPr="00525181">
        <w:rPr>
          <w:rFonts w:eastAsia="宋体"/>
        </w:rPr>
        <w:t>男</w:t>
      </w:r>
      <w:r w:rsidRPr="00525181">
        <w:t>',35,'2009-07-01');</w:t>
      </w:r>
    </w:p>
    <w:p w14:paraId="7B8F4B3E" w14:textId="77777777" w:rsidR="008D68D1" w:rsidRPr="00525181" w:rsidRDefault="008D68D1" w:rsidP="008D68D1">
      <w:pPr>
        <w:pStyle w:val="afffff2"/>
      </w:pPr>
      <w:r w:rsidRPr="00525181">
        <w:t>INSERT INTO teacher(tec_id,tec_name,tec_job,tec_sex,tec_age,tec_in) VALUES (19,'</w:t>
      </w:r>
      <w:r w:rsidRPr="00525181">
        <w:rPr>
          <w:rFonts w:eastAsia="宋体"/>
        </w:rPr>
        <w:t>王一</w:t>
      </w:r>
      <w:r w:rsidRPr="00525181">
        <w:t>','</w:t>
      </w:r>
      <w:r w:rsidRPr="00525181">
        <w:rPr>
          <w:rFonts w:eastAsia="宋体"/>
        </w:rPr>
        <w:t>讲师</w:t>
      </w:r>
      <w:r w:rsidRPr="00525181">
        <w:t>','</w:t>
      </w:r>
      <w:r w:rsidRPr="00525181">
        <w:rPr>
          <w:rFonts w:eastAsia="宋体"/>
        </w:rPr>
        <w:t>男</w:t>
      </w:r>
      <w:r w:rsidRPr="00525181">
        <w:t>',35,'2009-07-01');</w:t>
      </w:r>
    </w:p>
    <w:p w14:paraId="43469364" w14:textId="77777777" w:rsidR="008D68D1" w:rsidRPr="00525181" w:rsidRDefault="008D68D1" w:rsidP="008D68D1">
      <w:pPr>
        <w:pStyle w:val="afffff2"/>
      </w:pPr>
      <w:r w:rsidRPr="00525181">
        <w:t>INSERT INTO teacher(tec_id,tec_name,tec_job,tec_sex,tec_age,tec_in) VALUES (20,'</w:t>
      </w:r>
      <w:r w:rsidRPr="00525181">
        <w:rPr>
          <w:rFonts w:eastAsia="宋体"/>
        </w:rPr>
        <w:t>王二</w:t>
      </w:r>
      <w:r w:rsidRPr="00525181">
        <w:t>','</w:t>
      </w:r>
      <w:r w:rsidRPr="00525181">
        <w:rPr>
          <w:rFonts w:eastAsia="宋体"/>
        </w:rPr>
        <w:t>讲师</w:t>
      </w:r>
      <w:r w:rsidRPr="00525181">
        <w:t>','</w:t>
      </w:r>
      <w:r w:rsidRPr="00525181">
        <w:rPr>
          <w:rFonts w:eastAsia="宋体"/>
        </w:rPr>
        <w:t>男</w:t>
      </w:r>
      <w:r w:rsidRPr="00525181">
        <w:t>',35,'2009-07-01');</w:t>
      </w:r>
    </w:p>
    <w:p w14:paraId="05914590" w14:textId="77777777" w:rsidR="008D68D1" w:rsidRPr="00525181" w:rsidRDefault="008D68D1" w:rsidP="008D68D1">
      <w:pPr>
        <w:pStyle w:val="afffff2"/>
      </w:pPr>
      <w:r w:rsidRPr="00525181">
        <w:t>INSERT INTO teacher(tec_id,tec_name,tec_job,tec_sex,tec_age,tec_in) VALUES (21,'</w:t>
      </w:r>
      <w:r w:rsidRPr="00525181">
        <w:rPr>
          <w:rFonts w:eastAsia="宋体"/>
        </w:rPr>
        <w:t>王三</w:t>
      </w:r>
      <w:r w:rsidRPr="00525181">
        <w:t>','</w:t>
      </w:r>
      <w:r w:rsidRPr="00525181">
        <w:rPr>
          <w:rFonts w:eastAsia="宋体"/>
        </w:rPr>
        <w:t>讲师</w:t>
      </w:r>
      <w:r w:rsidRPr="00525181">
        <w:t>','</w:t>
      </w:r>
      <w:r w:rsidRPr="00525181">
        <w:rPr>
          <w:rFonts w:eastAsia="宋体"/>
        </w:rPr>
        <w:t>男</w:t>
      </w:r>
      <w:r w:rsidRPr="00525181">
        <w:t>',35,'2009-07-01');</w:t>
      </w:r>
    </w:p>
    <w:p w14:paraId="31265DCF" w14:textId="77777777" w:rsidR="008D68D1" w:rsidRPr="00525181" w:rsidRDefault="008D68D1" w:rsidP="008D68D1">
      <w:pPr>
        <w:pStyle w:val="afffff2"/>
      </w:pPr>
      <w:r w:rsidRPr="00525181">
        <w:t>INSERT INTO teacher(tec_id,tec_name,tec_job,tec_sex,tec_age,tec_in) VALUES (22,'</w:t>
      </w:r>
      <w:r w:rsidRPr="00525181">
        <w:rPr>
          <w:rFonts w:eastAsia="宋体"/>
        </w:rPr>
        <w:t>王四</w:t>
      </w:r>
      <w:r w:rsidRPr="00525181">
        <w:t>','</w:t>
      </w:r>
      <w:r w:rsidRPr="00525181">
        <w:rPr>
          <w:rFonts w:eastAsia="宋体"/>
        </w:rPr>
        <w:t>讲师</w:t>
      </w:r>
      <w:r w:rsidRPr="00525181">
        <w:t>','</w:t>
      </w:r>
      <w:r w:rsidRPr="00525181">
        <w:rPr>
          <w:rFonts w:eastAsia="宋体"/>
        </w:rPr>
        <w:t>男</w:t>
      </w:r>
      <w:r w:rsidRPr="00525181">
        <w:t>',35,'2009-07-01');</w:t>
      </w:r>
    </w:p>
    <w:p w14:paraId="27E9A664" w14:textId="77777777" w:rsidR="008D68D1" w:rsidRPr="00525181" w:rsidRDefault="008D68D1" w:rsidP="008D68D1">
      <w:pPr>
        <w:pStyle w:val="afffff2"/>
      </w:pPr>
      <w:r w:rsidRPr="00525181">
        <w:t>INSERT INTO teacher(tec_id,tec_name,tec_job,tec_sex,tec_age,tec_in) VALUES (23,'</w:t>
      </w:r>
      <w:r w:rsidRPr="00525181">
        <w:rPr>
          <w:rFonts w:eastAsia="宋体"/>
        </w:rPr>
        <w:t>王五</w:t>
      </w:r>
      <w:r w:rsidRPr="00525181">
        <w:t>','</w:t>
      </w:r>
      <w:r w:rsidRPr="00525181">
        <w:rPr>
          <w:rFonts w:eastAsia="宋体"/>
        </w:rPr>
        <w:t>讲师</w:t>
      </w:r>
      <w:r w:rsidRPr="00525181">
        <w:t>','</w:t>
      </w:r>
      <w:r w:rsidRPr="00525181">
        <w:rPr>
          <w:rFonts w:eastAsia="宋体"/>
        </w:rPr>
        <w:t>男</w:t>
      </w:r>
      <w:r w:rsidRPr="00525181">
        <w:t>',35,'2009-07-01');</w:t>
      </w:r>
    </w:p>
    <w:p w14:paraId="49A11C26" w14:textId="77777777" w:rsidR="008D68D1" w:rsidRPr="00525181" w:rsidRDefault="008D68D1" w:rsidP="008D68D1">
      <w:pPr>
        <w:pStyle w:val="afffff2"/>
      </w:pPr>
      <w:r w:rsidRPr="00525181">
        <w:t>INSERT INTO teacher(tec_id,tec_name,tec_job,tec_sex,tec_age,tec_in) VALUES (24,'</w:t>
      </w:r>
      <w:r w:rsidRPr="00525181">
        <w:rPr>
          <w:rFonts w:eastAsia="宋体"/>
        </w:rPr>
        <w:t>王六</w:t>
      </w:r>
      <w:r w:rsidRPr="00525181">
        <w:t>','</w:t>
      </w:r>
      <w:r w:rsidRPr="00525181">
        <w:rPr>
          <w:rFonts w:eastAsia="宋体"/>
        </w:rPr>
        <w:t>讲师</w:t>
      </w:r>
      <w:r w:rsidRPr="00525181">
        <w:t>','</w:t>
      </w:r>
      <w:r w:rsidRPr="00525181">
        <w:rPr>
          <w:rFonts w:eastAsia="宋体"/>
        </w:rPr>
        <w:t>男</w:t>
      </w:r>
      <w:r w:rsidRPr="00525181">
        <w:t>',35,'2009-07-01');</w:t>
      </w:r>
    </w:p>
    <w:p w14:paraId="44C1C521" w14:textId="77777777" w:rsidR="008D68D1" w:rsidRPr="00525181" w:rsidRDefault="008D68D1" w:rsidP="008D68D1">
      <w:pPr>
        <w:pStyle w:val="afffff2"/>
      </w:pPr>
      <w:r w:rsidRPr="00525181">
        <w:t>INSERT INTO teacher(tec_id,tec_name,tec_job,tec_sex,tec_age,tec_in) VALUES (25,'</w:t>
      </w:r>
      <w:r w:rsidRPr="00525181">
        <w:rPr>
          <w:rFonts w:eastAsia="宋体"/>
        </w:rPr>
        <w:t>王七</w:t>
      </w:r>
      <w:r w:rsidRPr="00525181">
        <w:t>','</w:t>
      </w:r>
      <w:r w:rsidRPr="00525181">
        <w:rPr>
          <w:rFonts w:eastAsia="宋体"/>
        </w:rPr>
        <w:t>讲师</w:t>
      </w:r>
      <w:r w:rsidRPr="00525181">
        <w:t>','</w:t>
      </w:r>
      <w:r w:rsidRPr="00525181">
        <w:rPr>
          <w:rFonts w:eastAsia="宋体"/>
        </w:rPr>
        <w:t>男</w:t>
      </w:r>
      <w:r w:rsidRPr="00525181">
        <w:t>',35,'2009-07-01');</w:t>
      </w:r>
    </w:p>
    <w:p w14:paraId="58B46F55" w14:textId="77777777" w:rsidR="008D68D1" w:rsidRPr="00525181" w:rsidRDefault="008D68D1" w:rsidP="008D68D1">
      <w:pPr>
        <w:pStyle w:val="afffff2"/>
      </w:pPr>
      <w:r w:rsidRPr="00525181">
        <w:t>INSERT INTO teacher(tec_id,tec_name,tec_job,tec_sex,tec_age,tec_in) VALUES (26,'</w:t>
      </w:r>
      <w:r w:rsidRPr="00525181">
        <w:rPr>
          <w:rFonts w:eastAsia="宋体"/>
        </w:rPr>
        <w:t>王八</w:t>
      </w:r>
      <w:r w:rsidRPr="00525181">
        <w:t>','</w:t>
      </w:r>
      <w:r w:rsidRPr="00525181">
        <w:rPr>
          <w:rFonts w:eastAsia="宋体"/>
        </w:rPr>
        <w:t>讲师</w:t>
      </w:r>
      <w:r w:rsidRPr="00525181">
        <w:t>','</w:t>
      </w:r>
      <w:r w:rsidRPr="00525181">
        <w:rPr>
          <w:rFonts w:eastAsia="宋体"/>
        </w:rPr>
        <w:t>男</w:t>
      </w:r>
      <w:r w:rsidRPr="00525181">
        <w:t>',35,'2009-07-01');</w:t>
      </w:r>
    </w:p>
    <w:p w14:paraId="1D2002BF" w14:textId="77777777" w:rsidR="008D68D1" w:rsidRPr="00525181" w:rsidRDefault="008D68D1" w:rsidP="008D68D1">
      <w:pPr>
        <w:pStyle w:val="afffff2"/>
      </w:pPr>
      <w:r w:rsidRPr="00525181">
        <w:t>INSERT INTO teacher(tec_id,tec_name,tec_job,tec_sex,tec_age,tec_in) VALUES (27,'</w:t>
      </w:r>
      <w:r w:rsidRPr="00525181">
        <w:rPr>
          <w:rFonts w:eastAsia="宋体"/>
        </w:rPr>
        <w:t>王九</w:t>
      </w:r>
      <w:r w:rsidRPr="00525181">
        <w:t>','</w:t>
      </w:r>
      <w:r w:rsidRPr="00525181">
        <w:rPr>
          <w:rFonts w:eastAsia="宋体"/>
        </w:rPr>
        <w:t>讲师</w:t>
      </w:r>
      <w:r w:rsidRPr="00525181">
        <w:t>','</w:t>
      </w:r>
      <w:r w:rsidRPr="00525181">
        <w:rPr>
          <w:rFonts w:eastAsia="宋体"/>
        </w:rPr>
        <w:t>男</w:t>
      </w:r>
      <w:r w:rsidRPr="00525181">
        <w:t>',35,'2009-07-01');</w:t>
      </w:r>
    </w:p>
    <w:p w14:paraId="70161E51" w14:textId="77777777" w:rsidR="008D68D1" w:rsidRPr="00525181" w:rsidRDefault="008D68D1" w:rsidP="008D68D1">
      <w:pPr>
        <w:pStyle w:val="afffff2"/>
      </w:pPr>
      <w:r w:rsidRPr="00525181">
        <w:t>INSERT INTO teacher(tec_id,tec_name,tec_job,tec_sex,tec_age,tec_in) VALUES (28,'</w:t>
      </w:r>
      <w:r w:rsidRPr="00525181">
        <w:rPr>
          <w:rFonts w:eastAsia="宋体"/>
        </w:rPr>
        <w:t>钱一</w:t>
      </w:r>
      <w:r w:rsidRPr="00525181">
        <w:t>','</w:t>
      </w:r>
      <w:r w:rsidRPr="00525181">
        <w:rPr>
          <w:rFonts w:eastAsia="宋体"/>
        </w:rPr>
        <w:t>讲师</w:t>
      </w:r>
      <w:r w:rsidRPr="00525181">
        <w:t>','</w:t>
      </w:r>
      <w:r w:rsidRPr="00525181">
        <w:rPr>
          <w:rFonts w:eastAsia="宋体"/>
        </w:rPr>
        <w:t>男</w:t>
      </w:r>
      <w:r w:rsidRPr="00525181">
        <w:t>',35,'2009-07-01');</w:t>
      </w:r>
    </w:p>
    <w:p w14:paraId="1B960DD4" w14:textId="77777777" w:rsidR="008D68D1" w:rsidRPr="00525181" w:rsidRDefault="008D68D1" w:rsidP="008D68D1">
      <w:pPr>
        <w:pStyle w:val="afffff2"/>
      </w:pPr>
      <w:r w:rsidRPr="00525181">
        <w:t>INSERT INTO teacher(tec_id,tec_name,tec_job,tec_sex,tec_age,tec_in) VALUES (29,'</w:t>
      </w:r>
      <w:r w:rsidRPr="00525181">
        <w:rPr>
          <w:rFonts w:eastAsia="宋体"/>
        </w:rPr>
        <w:t>钱二</w:t>
      </w:r>
      <w:r w:rsidRPr="00525181">
        <w:t>','</w:t>
      </w:r>
      <w:r w:rsidRPr="00525181">
        <w:rPr>
          <w:rFonts w:eastAsia="宋体"/>
        </w:rPr>
        <w:t>讲师</w:t>
      </w:r>
      <w:r w:rsidRPr="00525181">
        <w:t>','</w:t>
      </w:r>
      <w:r w:rsidRPr="00525181">
        <w:rPr>
          <w:rFonts w:eastAsia="宋体"/>
        </w:rPr>
        <w:t>男</w:t>
      </w:r>
      <w:r w:rsidRPr="00525181">
        <w:t>',35,'2009-07-01');</w:t>
      </w:r>
    </w:p>
    <w:p w14:paraId="669D2FFE" w14:textId="77777777" w:rsidR="008D68D1" w:rsidRPr="00525181" w:rsidRDefault="008D68D1" w:rsidP="008D68D1">
      <w:pPr>
        <w:pStyle w:val="afffff2"/>
      </w:pPr>
      <w:r w:rsidRPr="00525181">
        <w:t>INSERT INTO teacher(tec_id,tec_name,tec_job,tec_sex,tec_age,tec_in) VALUES (30,'</w:t>
      </w:r>
      <w:r w:rsidRPr="00525181">
        <w:rPr>
          <w:rFonts w:eastAsia="宋体"/>
        </w:rPr>
        <w:t>钱三</w:t>
      </w:r>
      <w:r w:rsidRPr="00525181">
        <w:t>','</w:t>
      </w:r>
      <w:r w:rsidRPr="00525181">
        <w:rPr>
          <w:rFonts w:eastAsia="宋体"/>
        </w:rPr>
        <w:t>讲师</w:t>
      </w:r>
      <w:r w:rsidRPr="00525181">
        <w:t>','</w:t>
      </w:r>
      <w:r w:rsidRPr="00525181">
        <w:rPr>
          <w:rFonts w:eastAsia="宋体"/>
        </w:rPr>
        <w:t>男</w:t>
      </w:r>
      <w:r w:rsidRPr="00525181">
        <w:t>',35,'2009-07-01');</w:t>
      </w:r>
    </w:p>
    <w:p w14:paraId="37470308" w14:textId="77777777" w:rsidR="008D68D1" w:rsidRPr="00525181" w:rsidRDefault="008D68D1" w:rsidP="008D68D1">
      <w:pPr>
        <w:pStyle w:val="afffff2"/>
      </w:pPr>
      <w:r w:rsidRPr="00525181">
        <w:t>INSERT INTO teacher(tec_id,tec_name,tec_job,tec_sex,tec_age,tec_in) VALUES (31,'</w:t>
      </w:r>
      <w:r w:rsidRPr="00525181">
        <w:rPr>
          <w:rFonts w:eastAsia="宋体"/>
        </w:rPr>
        <w:t>钱四</w:t>
      </w:r>
      <w:r w:rsidRPr="00525181">
        <w:t>','</w:t>
      </w:r>
      <w:r w:rsidRPr="00525181">
        <w:rPr>
          <w:rFonts w:eastAsia="宋体"/>
        </w:rPr>
        <w:t>讲师</w:t>
      </w:r>
      <w:r w:rsidRPr="00525181">
        <w:t>','</w:t>
      </w:r>
      <w:r w:rsidRPr="00525181">
        <w:rPr>
          <w:rFonts w:eastAsia="宋体"/>
        </w:rPr>
        <w:t>男</w:t>
      </w:r>
      <w:r w:rsidRPr="00525181">
        <w:t>',35,'2009-07-01');</w:t>
      </w:r>
    </w:p>
    <w:p w14:paraId="3A4C28FE" w14:textId="77777777" w:rsidR="008D68D1" w:rsidRPr="00525181" w:rsidRDefault="008D68D1" w:rsidP="008D68D1">
      <w:pPr>
        <w:pStyle w:val="afffff2"/>
      </w:pPr>
      <w:r w:rsidRPr="00525181">
        <w:t>INSERT INTO teacher(tec_id,tec_name,tec_job,tec_sex,tec_age,tec_in) VALUES (32,'</w:t>
      </w:r>
      <w:r w:rsidRPr="00525181">
        <w:rPr>
          <w:rFonts w:eastAsia="宋体"/>
        </w:rPr>
        <w:t>钱五</w:t>
      </w:r>
      <w:r w:rsidRPr="00525181">
        <w:t>','</w:t>
      </w:r>
      <w:r w:rsidRPr="00525181">
        <w:rPr>
          <w:rFonts w:eastAsia="宋体"/>
        </w:rPr>
        <w:t>讲师</w:t>
      </w:r>
      <w:r w:rsidRPr="00525181">
        <w:t>','</w:t>
      </w:r>
      <w:r w:rsidRPr="00525181">
        <w:rPr>
          <w:rFonts w:eastAsia="宋体"/>
        </w:rPr>
        <w:t>男</w:t>
      </w:r>
      <w:r w:rsidRPr="00525181">
        <w:t>',35,'2009-07-01');</w:t>
      </w:r>
    </w:p>
    <w:p w14:paraId="16CD5F02" w14:textId="77777777" w:rsidR="008D68D1" w:rsidRPr="00525181" w:rsidRDefault="008D68D1" w:rsidP="008D68D1">
      <w:pPr>
        <w:pStyle w:val="afffff2"/>
      </w:pPr>
      <w:r w:rsidRPr="00525181">
        <w:t>INSERT INTO teacher(tec_id,tec_name,tec_job,tec_sex,tec_age,tec_in) VALUES (33,'</w:t>
      </w:r>
      <w:r w:rsidRPr="00525181">
        <w:rPr>
          <w:rFonts w:eastAsia="宋体"/>
        </w:rPr>
        <w:t>钱六</w:t>
      </w:r>
      <w:r w:rsidRPr="00525181">
        <w:t>','</w:t>
      </w:r>
      <w:r w:rsidRPr="00525181">
        <w:rPr>
          <w:rFonts w:eastAsia="宋体"/>
        </w:rPr>
        <w:t>讲师</w:t>
      </w:r>
      <w:r w:rsidRPr="00525181">
        <w:t>','</w:t>
      </w:r>
      <w:r w:rsidRPr="00525181">
        <w:rPr>
          <w:rFonts w:eastAsia="宋体"/>
        </w:rPr>
        <w:t>男</w:t>
      </w:r>
      <w:r w:rsidRPr="00525181">
        <w:t>',35,'2009-07-01');</w:t>
      </w:r>
    </w:p>
    <w:p w14:paraId="5FC2952F" w14:textId="77777777" w:rsidR="008D68D1" w:rsidRPr="00525181" w:rsidRDefault="008D68D1" w:rsidP="008D68D1">
      <w:pPr>
        <w:pStyle w:val="afffff2"/>
      </w:pPr>
      <w:r w:rsidRPr="00525181">
        <w:t>INSERT INTO teacher(tec_id,tec_name,tec_job,tec_sex,tec_age,tec_in) VALUES (34,'</w:t>
      </w:r>
      <w:r w:rsidRPr="00525181">
        <w:rPr>
          <w:rFonts w:eastAsia="宋体"/>
        </w:rPr>
        <w:t>钱七</w:t>
      </w:r>
      <w:r w:rsidRPr="00525181">
        <w:t>','</w:t>
      </w:r>
      <w:r w:rsidRPr="00525181">
        <w:rPr>
          <w:rFonts w:eastAsia="宋体"/>
        </w:rPr>
        <w:t>讲师</w:t>
      </w:r>
      <w:r w:rsidRPr="00525181">
        <w:t>','</w:t>
      </w:r>
      <w:r w:rsidRPr="00525181">
        <w:rPr>
          <w:rFonts w:eastAsia="宋体"/>
        </w:rPr>
        <w:t>男</w:t>
      </w:r>
      <w:r w:rsidRPr="00525181">
        <w:t>',35,'2009-07-01');</w:t>
      </w:r>
    </w:p>
    <w:p w14:paraId="46E21486" w14:textId="77777777" w:rsidR="008D68D1" w:rsidRPr="00525181" w:rsidRDefault="008D68D1" w:rsidP="008D68D1">
      <w:pPr>
        <w:pStyle w:val="afffff2"/>
      </w:pPr>
      <w:r w:rsidRPr="00525181">
        <w:t>INSERT INTO teacher(tec_id,tec_name,tec_job,tec_sex,tec_age,tec_in) VALUES (35,'</w:t>
      </w:r>
      <w:r w:rsidRPr="00525181">
        <w:rPr>
          <w:rFonts w:eastAsia="宋体"/>
        </w:rPr>
        <w:t>钱八</w:t>
      </w:r>
      <w:r w:rsidRPr="00525181">
        <w:t>','</w:t>
      </w:r>
      <w:r w:rsidRPr="00525181">
        <w:rPr>
          <w:rFonts w:eastAsia="宋体"/>
        </w:rPr>
        <w:t>讲师</w:t>
      </w:r>
      <w:r w:rsidRPr="00525181">
        <w:t>','</w:t>
      </w:r>
      <w:r w:rsidRPr="00525181">
        <w:rPr>
          <w:rFonts w:eastAsia="宋体"/>
        </w:rPr>
        <w:t>男</w:t>
      </w:r>
      <w:r w:rsidRPr="00525181">
        <w:t>',35,'2009-07-01');</w:t>
      </w:r>
    </w:p>
    <w:p w14:paraId="6A3A3A75" w14:textId="77777777" w:rsidR="008D68D1" w:rsidRPr="00525181" w:rsidRDefault="008D68D1" w:rsidP="008D68D1">
      <w:pPr>
        <w:pStyle w:val="afffff2"/>
      </w:pPr>
      <w:r w:rsidRPr="00525181">
        <w:lastRenderedPageBreak/>
        <w:t>INSERT INTO teacher(tec_id,tec_name,tec_job,tec_sex,tec_age,tec_in) VALUES (36,'</w:t>
      </w:r>
      <w:r w:rsidRPr="00525181">
        <w:rPr>
          <w:rFonts w:eastAsia="宋体"/>
        </w:rPr>
        <w:t>钱九</w:t>
      </w:r>
      <w:r w:rsidRPr="00525181">
        <w:t>','</w:t>
      </w:r>
      <w:r w:rsidRPr="00525181">
        <w:rPr>
          <w:rFonts w:eastAsia="宋体"/>
        </w:rPr>
        <w:t>讲师</w:t>
      </w:r>
      <w:r w:rsidRPr="00525181">
        <w:t>','</w:t>
      </w:r>
      <w:r w:rsidRPr="00525181">
        <w:rPr>
          <w:rFonts w:eastAsia="宋体"/>
        </w:rPr>
        <w:t>男</w:t>
      </w:r>
      <w:r w:rsidRPr="00525181">
        <w:t>',35,'2009-07-01');</w:t>
      </w:r>
    </w:p>
    <w:p w14:paraId="56E19C47" w14:textId="77777777" w:rsidR="008D68D1" w:rsidRPr="00525181" w:rsidRDefault="008D68D1" w:rsidP="008D68D1">
      <w:pPr>
        <w:pStyle w:val="afffff2"/>
      </w:pPr>
      <w:r w:rsidRPr="00525181">
        <w:t>INSERT INTO teacher(tec_id,tec_name,tec_job,tec_sex,tec_age,tec_in) VALUES (37,'</w:t>
      </w:r>
      <w:r w:rsidRPr="00525181">
        <w:rPr>
          <w:rFonts w:eastAsia="宋体"/>
        </w:rPr>
        <w:t>吴一</w:t>
      </w:r>
      <w:r w:rsidRPr="00525181">
        <w:t>','</w:t>
      </w:r>
      <w:r w:rsidRPr="00525181">
        <w:rPr>
          <w:rFonts w:eastAsia="宋体"/>
        </w:rPr>
        <w:t>讲师</w:t>
      </w:r>
      <w:r w:rsidRPr="00525181">
        <w:t>','</w:t>
      </w:r>
      <w:r w:rsidRPr="00525181">
        <w:rPr>
          <w:rFonts w:eastAsia="宋体"/>
        </w:rPr>
        <w:t>男</w:t>
      </w:r>
      <w:r w:rsidRPr="00525181">
        <w:t>',35,'2009-07-01');</w:t>
      </w:r>
    </w:p>
    <w:p w14:paraId="283540B6" w14:textId="77777777" w:rsidR="008D68D1" w:rsidRPr="00525181" w:rsidRDefault="008D68D1" w:rsidP="008D68D1">
      <w:pPr>
        <w:pStyle w:val="afffff2"/>
      </w:pPr>
      <w:r w:rsidRPr="00525181">
        <w:t>INSERT INTO teacher(tec_id,tec_name,tec_job,tec_sex,tec_age,tec_in) VALUES (38,'</w:t>
      </w:r>
      <w:r w:rsidRPr="00525181">
        <w:rPr>
          <w:rFonts w:eastAsia="宋体"/>
        </w:rPr>
        <w:t>吴二</w:t>
      </w:r>
      <w:r w:rsidRPr="00525181">
        <w:t>','</w:t>
      </w:r>
      <w:r w:rsidRPr="00525181">
        <w:rPr>
          <w:rFonts w:eastAsia="宋体"/>
        </w:rPr>
        <w:t>讲师</w:t>
      </w:r>
      <w:r w:rsidRPr="00525181">
        <w:t>','</w:t>
      </w:r>
      <w:r w:rsidRPr="00525181">
        <w:rPr>
          <w:rFonts w:eastAsia="宋体"/>
        </w:rPr>
        <w:t>男</w:t>
      </w:r>
      <w:r w:rsidRPr="00525181">
        <w:t>',35,'2009-07-01');</w:t>
      </w:r>
    </w:p>
    <w:p w14:paraId="1E0055B2" w14:textId="77777777" w:rsidR="008D68D1" w:rsidRPr="00525181" w:rsidRDefault="008D68D1" w:rsidP="008D68D1">
      <w:pPr>
        <w:pStyle w:val="afffff2"/>
      </w:pPr>
      <w:r w:rsidRPr="00525181">
        <w:t>INSERT INTO teacher(tec_id,tec_name,tec_job,tec_sex,tec_age,tec_in) VALUES (39,'</w:t>
      </w:r>
      <w:r w:rsidRPr="00525181">
        <w:rPr>
          <w:rFonts w:eastAsia="宋体"/>
        </w:rPr>
        <w:t>吴三</w:t>
      </w:r>
      <w:r w:rsidRPr="00525181">
        <w:t>','</w:t>
      </w:r>
      <w:r w:rsidRPr="00525181">
        <w:rPr>
          <w:rFonts w:eastAsia="宋体"/>
        </w:rPr>
        <w:t>讲师</w:t>
      </w:r>
      <w:r w:rsidRPr="00525181">
        <w:t>','</w:t>
      </w:r>
      <w:r w:rsidRPr="00525181">
        <w:rPr>
          <w:rFonts w:eastAsia="宋体"/>
        </w:rPr>
        <w:t>男</w:t>
      </w:r>
      <w:r w:rsidRPr="00525181">
        <w:t>',35,'2009-07-01');</w:t>
      </w:r>
    </w:p>
    <w:p w14:paraId="0DE43D66" w14:textId="77777777" w:rsidR="008D68D1" w:rsidRPr="00525181" w:rsidRDefault="008D68D1" w:rsidP="008D68D1">
      <w:pPr>
        <w:pStyle w:val="afffff2"/>
      </w:pPr>
      <w:r w:rsidRPr="00525181">
        <w:t>INSERT INTO teacher(tec_id,tec_name,tec_job,tec_sex,tec_age,tec_in) VALUES (40,'</w:t>
      </w:r>
      <w:r w:rsidRPr="00525181">
        <w:rPr>
          <w:rFonts w:eastAsia="宋体"/>
        </w:rPr>
        <w:t>吴四</w:t>
      </w:r>
      <w:r w:rsidRPr="00525181">
        <w:t>','</w:t>
      </w:r>
      <w:r w:rsidRPr="00525181">
        <w:rPr>
          <w:rFonts w:eastAsia="宋体"/>
        </w:rPr>
        <w:t>讲师</w:t>
      </w:r>
      <w:r w:rsidRPr="00525181">
        <w:t>','</w:t>
      </w:r>
      <w:r w:rsidRPr="00525181">
        <w:rPr>
          <w:rFonts w:eastAsia="宋体"/>
        </w:rPr>
        <w:t>男</w:t>
      </w:r>
      <w:r w:rsidRPr="00525181">
        <w:t>',35,'2009-07-01');</w:t>
      </w:r>
    </w:p>
    <w:p w14:paraId="08141A38" w14:textId="77777777" w:rsidR="008D68D1" w:rsidRPr="00525181" w:rsidRDefault="008D68D1" w:rsidP="008D68D1">
      <w:pPr>
        <w:pStyle w:val="afffff2"/>
      </w:pPr>
      <w:r w:rsidRPr="00525181">
        <w:t>INSERT INTO teacher(tec_id,tec_name,tec_job,tec_sex,tec_age,tec_in) VALUES (41,'</w:t>
      </w:r>
      <w:r w:rsidRPr="00525181">
        <w:rPr>
          <w:rFonts w:eastAsia="宋体"/>
        </w:rPr>
        <w:t>吴五</w:t>
      </w:r>
      <w:r w:rsidRPr="00525181">
        <w:t>','</w:t>
      </w:r>
      <w:r w:rsidRPr="00525181">
        <w:rPr>
          <w:rFonts w:eastAsia="宋体"/>
        </w:rPr>
        <w:t>讲师</w:t>
      </w:r>
      <w:r w:rsidRPr="00525181">
        <w:t>','</w:t>
      </w:r>
      <w:r w:rsidRPr="00525181">
        <w:rPr>
          <w:rFonts w:eastAsia="宋体"/>
        </w:rPr>
        <w:t>男</w:t>
      </w:r>
      <w:r w:rsidRPr="00525181">
        <w:t>',35,'2009-07-01');</w:t>
      </w:r>
    </w:p>
    <w:p w14:paraId="063E979C" w14:textId="77777777" w:rsidR="008D68D1" w:rsidRPr="00525181" w:rsidRDefault="008D68D1" w:rsidP="008D68D1">
      <w:pPr>
        <w:pStyle w:val="afffff2"/>
      </w:pPr>
      <w:r w:rsidRPr="00525181">
        <w:t>INSERT INTO teacher(tec_id,tec_name,tec_job,tec_sex,tec_age,tec_in) VALUES (42,'</w:t>
      </w:r>
      <w:r w:rsidRPr="00525181">
        <w:rPr>
          <w:rFonts w:eastAsia="宋体"/>
        </w:rPr>
        <w:t>吴六</w:t>
      </w:r>
      <w:r w:rsidRPr="00525181">
        <w:t>','</w:t>
      </w:r>
      <w:r w:rsidRPr="00525181">
        <w:rPr>
          <w:rFonts w:eastAsia="宋体"/>
        </w:rPr>
        <w:t>讲师</w:t>
      </w:r>
      <w:r w:rsidRPr="00525181">
        <w:t>','</w:t>
      </w:r>
      <w:r w:rsidRPr="00525181">
        <w:rPr>
          <w:rFonts w:eastAsia="宋体"/>
        </w:rPr>
        <w:t>男</w:t>
      </w:r>
      <w:r w:rsidRPr="00525181">
        <w:t>',35,'2009-07-01');</w:t>
      </w:r>
    </w:p>
    <w:p w14:paraId="2A4AF72B" w14:textId="77777777" w:rsidR="008D68D1" w:rsidRPr="00525181" w:rsidRDefault="008D68D1" w:rsidP="008D68D1">
      <w:pPr>
        <w:pStyle w:val="afffff2"/>
      </w:pPr>
      <w:r w:rsidRPr="00525181">
        <w:t>INSERT INTO teacher(tec_id,tec_name,tec_job,tec_sex,tec_age,tec_in) VALUES (43,'</w:t>
      </w:r>
      <w:r w:rsidRPr="00525181">
        <w:rPr>
          <w:rFonts w:eastAsia="宋体"/>
        </w:rPr>
        <w:t>吴七</w:t>
      </w:r>
      <w:r w:rsidRPr="00525181">
        <w:t>','</w:t>
      </w:r>
      <w:r w:rsidRPr="00525181">
        <w:rPr>
          <w:rFonts w:eastAsia="宋体"/>
        </w:rPr>
        <w:t>讲师</w:t>
      </w:r>
      <w:r w:rsidRPr="00525181">
        <w:t>','</w:t>
      </w:r>
      <w:r w:rsidRPr="00525181">
        <w:rPr>
          <w:rFonts w:eastAsia="宋体"/>
        </w:rPr>
        <w:t>男</w:t>
      </w:r>
      <w:r w:rsidRPr="00525181">
        <w:t>',35,'2009-07-01');</w:t>
      </w:r>
    </w:p>
    <w:p w14:paraId="18F8E8A4" w14:textId="77777777" w:rsidR="008D68D1" w:rsidRPr="00525181" w:rsidRDefault="008D68D1" w:rsidP="008D68D1">
      <w:pPr>
        <w:pStyle w:val="afffff2"/>
      </w:pPr>
      <w:r w:rsidRPr="00525181">
        <w:t>INSERT INTO teacher(tec_id,tec_name,tec_job,tec_sex,tec_age,tec_in) VALUES (44,'</w:t>
      </w:r>
      <w:r w:rsidRPr="00525181">
        <w:rPr>
          <w:rFonts w:eastAsia="宋体"/>
        </w:rPr>
        <w:t>吴八</w:t>
      </w:r>
      <w:r w:rsidRPr="00525181">
        <w:t>','</w:t>
      </w:r>
      <w:r w:rsidRPr="00525181">
        <w:rPr>
          <w:rFonts w:eastAsia="宋体"/>
        </w:rPr>
        <w:t>讲师</w:t>
      </w:r>
      <w:r w:rsidRPr="00525181">
        <w:t>','</w:t>
      </w:r>
      <w:r w:rsidRPr="00525181">
        <w:rPr>
          <w:rFonts w:eastAsia="宋体"/>
        </w:rPr>
        <w:t>男</w:t>
      </w:r>
      <w:r w:rsidRPr="00525181">
        <w:t>',35,'2009-07-01');</w:t>
      </w:r>
    </w:p>
    <w:p w14:paraId="2001A203" w14:textId="77777777" w:rsidR="008D68D1" w:rsidRPr="00525181" w:rsidRDefault="008D68D1" w:rsidP="008D68D1">
      <w:pPr>
        <w:pStyle w:val="afffff2"/>
      </w:pPr>
      <w:r w:rsidRPr="00525181">
        <w:t>INSERT INTO teacher(tec_id,tec_name,tec_job,tec_sex,tec_age,tec_in) VALUES (45,'</w:t>
      </w:r>
      <w:r w:rsidRPr="00525181">
        <w:rPr>
          <w:rFonts w:eastAsia="宋体"/>
        </w:rPr>
        <w:t>吴九</w:t>
      </w:r>
      <w:r w:rsidRPr="00525181">
        <w:t>','</w:t>
      </w:r>
      <w:r w:rsidRPr="00525181">
        <w:rPr>
          <w:rFonts w:eastAsia="宋体"/>
        </w:rPr>
        <w:t>讲师</w:t>
      </w:r>
      <w:r w:rsidRPr="00525181">
        <w:t>','</w:t>
      </w:r>
      <w:r w:rsidRPr="00525181">
        <w:rPr>
          <w:rFonts w:eastAsia="宋体"/>
        </w:rPr>
        <w:t>男</w:t>
      </w:r>
      <w:r w:rsidRPr="00525181">
        <w:t>',35,'2009-07-01');</w:t>
      </w:r>
    </w:p>
    <w:p w14:paraId="79B11D09" w14:textId="77777777" w:rsidR="008D68D1" w:rsidRPr="00525181" w:rsidRDefault="008D68D1" w:rsidP="008D68D1">
      <w:pPr>
        <w:pStyle w:val="afffff2"/>
      </w:pPr>
      <w:r w:rsidRPr="00525181">
        <w:t>INSERT INTO teacher(tec_id,tec_name,tec_job,tec_sex,tec_age,tec_in) VALUES (46,'</w:t>
      </w:r>
      <w:r w:rsidRPr="00525181">
        <w:rPr>
          <w:rFonts w:eastAsia="宋体"/>
        </w:rPr>
        <w:t>柳一</w:t>
      </w:r>
      <w:r w:rsidRPr="00525181">
        <w:t>','</w:t>
      </w:r>
      <w:r w:rsidRPr="00525181">
        <w:rPr>
          <w:rFonts w:eastAsia="宋体"/>
        </w:rPr>
        <w:t>讲师</w:t>
      </w:r>
      <w:r w:rsidRPr="00525181">
        <w:t>','</w:t>
      </w:r>
      <w:r w:rsidRPr="00525181">
        <w:rPr>
          <w:rFonts w:eastAsia="宋体"/>
        </w:rPr>
        <w:t>男</w:t>
      </w:r>
      <w:r w:rsidRPr="00525181">
        <w:t>',35,'2009-07-01');</w:t>
      </w:r>
    </w:p>
    <w:p w14:paraId="1AB3DB35" w14:textId="77777777" w:rsidR="008D68D1" w:rsidRPr="00525181" w:rsidRDefault="008D68D1" w:rsidP="008D68D1">
      <w:pPr>
        <w:pStyle w:val="afffff2"/>
      </w:pPr>
      <w:r w:rsidRPr="00525181">
        <w:t>INSERT INTO teacher(tec_id,tec_name,tec_job,tec_sex,tec_age,tec_in) VALUES (47,'</w:t>
      </w:r>
      <w:r w:rsidRPr="00525181">
        <w:rPr>
          <w:rFonts w:eastAsia="宋体"/>
        </w:rPr>
        <w:t>柳二</w:t>
      </w:r>
      <w:r w:rsidRPr="00525181">
        <w:t>','</w:t>
      </w:r>
      <w:r w:rsidRPr="00525181">
        <w:rPr>
          <w:rFonts w:eastAsia="宋体"/>
        </w:rPr>
        <w:t>讲师</w:t>
      </w:r>
      <w:r w:rsidRPr="00525181">
        <w:t>','</w:t>
      </w:r>
      <w:r w:rsidRPr="00525181">
        <w:rPr>
          <w:rFonts w:eastAsia="宋体"/>
        </w:rPr>
        <w:t>男</w:t>
      </w:r>
      <w:r w:rsidRPr="00525181">
        <w:t>',35,'2009-07-01');</w:t>
      </w:r>
    </w:p>
    <w:p w14:paraId="00ED3A54" w14:textId="77777777" w:rsidR="008D68D1" w:rsidRPr="00525181" w:rsidRDefault="008D68D1" w:rsidP="008D68D1">
      <w:pPr>
        <w:pStyle w:val="afffff2"/>
      </w:pPr>
      <w:r w:rsidRPr="00525181">
        <w:t>INSERT INTO teacher(tec_id,tec_name,tec_job,tec_sex,tec_age,tec_in) VALUES (48,'</w:t>
      </w:r>
      <w:r w:rsidRPr="00525181">
        <w:rPr>
          <w:rFonts w:eastAsia="宋体"/>
        </w:rPr>
        <w:t>柳三</w:t>
      </w:r>
      <w:r w:rsidRPr="00525181">
        <w:t>','</w:t>
      </w:r>
      <w:r w:rsidRPr="00525181">
        <w:rPr>
          <w:rFonts w:eastAsia="宋体"/>
        </w:rPr>
        <w:t>讲师</w:t>
      </w:r>
      <w:r w:rsidRPr="00525181">
        <w:t>','</w:t>
      </w:r>
      <w:r w:rsidRPr="00525181">
        <w:rPr>
          <w:rFonts w:eastAsia="宋体"/>
        </w:rPr>
        <w:t>男</w:t>
      </w:r>
      <w:r w:rsidRPr="00525181">
        <w:t>',35,'2009-07-01');</w:t>
      </w:r>
    </w:p>
    <w:p w14:paraId="27E3533A" w14:textId="77777777" w:rsidR="008D68D1" w:rsidRPr="00525181" w:rsidRDefault="008D68D1" w:rsidP="008D68D1">
      <w:pPr>
        <w:pStyle w:val="afffff2"/>
      </w:pPr>
      <w:r w:rsidRPr="00525181">
        <w:t>INSERT INTO teacher(tec_id,tec_name,tec_job,tec_sex,tec_age,tec_in) VALUES (49,'</w:t>
      </w:r>
      <w:r w:rsidRPr="00525181">
        <w:rPr>
          <w:rFonts w:eastAsia="宋体"/>
        </w:rPr>
        <w:t>柳四</w:t>
      </w:r>
      <w:r w:rsidRPr="00525181">
        <w:t>','</w:t>
      </w:r>
      <w:r w:rsidRPr="00525181">
        <w:rPr>
          <w:rFonts w:eastAsia="宋体"/>
        </w:rPr>
        <w:t>讲师</w:t>
      </w:r>
      <w:r w:rsidRPr="00525181">
        <w:t>','</w:t>
      </w:r>
      <w:r w:rsidRPr="00525181">
        <w:rPr>
          <w:rFonts w:eastAsia="宋体"/>
        </w:rPr>
        <w:t>男</w:t>
      </w:r>
      <w:r w:rsidRPr="00525181">
        <w:t>',35,'2009-07-01');</w:t>
      </w:r>
    </w:p>
    <w:p w14:paraId="56FCA014" w14:textId="77777777" w:rsidR="008D68D1" w:rsidRDefault="008D68D1" w:rsidP="008D68D1">
      <w:pPr>
        <w:pStyle w:val="afffff2"/>
      </w:pPr>
      <w:r w:rsidRPr="00525181">
        <w:t>INSERT INTO teacher(tec_id,tec_name,tec_job,tec_sex,tec_age,tec_in) VALUES (50,'</w:t>
      </w:r>
      <w:r w:rsidRPr="00525181">
        <w:rPr>
          <w:rFonts w:eastAsia="宋体"/>
        </w:rPr>
        <w:t>柳五</w:t>
      </w:r>
      <w:r w:rsidRPr="00525181">
        <w:t>','</w:t>
      </w:r>
      <w:r w:rsidRPr="00525181">
        <w:rPr>
          <w:rFonts w:eastAsia="宋体"/>
        </w:rPr>
        <w:t>讲师</w:t>
      </w:r>
      <w:r w:rsidRPr="00525181">
        <w:t>','</w:t>
      </w:r>
      <w:r w:rsidRPr="00525181">
        <w:rPr>
          <w:rFonts w:eastAsia="宋体"/>
        </w:rPr>
        <w:t>男</w:t>
      </w:r>
      <w:r w:rsidRPr="00525181">
        <w:t>',35,'2009-07-01');</w:t>
      </w:r>
    </w:p>
    <w:p w14:paraId="63154DE8" w14:textId="79634306" w:rsidR="00FF2950" w:rsidRDefault="00BA7D73" w:rsidP="00AD092B">
      <w:pPr>
        <w:pStyle w:val="1e"/>
      </w:pPr>
      <w:r w:rsidRPr="00BA7D73">
        <w:rPr>
          <w:rFonts w:hint="eastAsia"/>
        </w:rPr>
        <w:t>截图如下：</w:t>
      </w:r>
    </w:p>
    <w:p w14:paraId="435ABB9C" w14:textId="6745F8A6" w:rsidR="00FF2950" w:rsidRPr="00525181" w:rsidRDefault="003547F5" w:rsidP="00AD092B">
      <w:pPr>
        <w:pStyle w:val="1e"/>
      </w:pPr>
      <w:r>
        <w:rPr>
          <w:noProof/>
        </w:rPr>
        <w:drawing>
          <wp:inline distT="0" distB="0" distL="0" distR="0" wp14:anchorId="62C26E15" wp14:editId="44B18E66">
            <wp:extent cx="4062046" cy="1914390"/>
            <wp:effectExtent l="19050" t="19050" r="15240" b="10160"/>
            <wp:docPr id="139" name="图片 139" descr="C:\Users\swx941157\AppData\Roaming\eSpace_Desktop\UserData\swx941157\imagefiles\28D0D042-14A0-4B3F-BA34-4917B2C2C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wx941157\AppData\Roaming\eSpace_Desktop\UserData\swx941157\imagefiles\28D0D042-14A0-4B3F-BA34-4917B2C2C204.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066894" cy="1916675"/>
                    </a:xfrm>
                    <a:prstGeom prst="rect">
                      <a:avLst/>
                    </a:prstGeom>
                    <a:noFill/>
                    <a:ln w="12700">
                      <a:solidFill>
                        <a:schemeClr val="bg1">
                          <a:lumMod val="85000"/>
                        </a:schemeClr>
                      </a:solidFill>
                    </a:ln>
                  </pic:spPr>
                </pic:pic>
              </a:graphicData>
            </a:graphic>
          </wp:inline>
        </w:drawing>
      </w:r>
    </w:p>
    <w:p w14:paraId="3495F399" w14:textId="77777777" w:rsidR="008D68D1" w:rsidRPr="00525181" w:rsidRDefault="008D68D1">
      <w:pPr>
        <w:pStyle w:val="30"/>
      </w:pPr>
      <w:r w:rsidRPr="00525181">
        <w:t>向</w:t>
      </w:r>
      <w:r w:rsidRPr="00525181">
        <w:t>class</w:t>
      </w:r>
      <w:r w:rsidRPr="00525181">
        <w:t>表插入数据。</w:t>
      </w:r>
    </w:p>
    <w:p w14:paraId="77AF0BF2" w14:textId="77777777" w:rsidR="008D68D1" w:rsidRPr="00525181" w:rsidRDefault="008D68D1" w:rsidP="008D68D1">
      <w:pPr>
        <w:pStyle w:val="afffff2"/>
      </w:pPr>
      <w:r w:rsidRPr="00525181">
        <w:t>INSERT INTO class(cla_id,cla_name,cla_teacher) VALUES (1,'</w:t>
      </w:r>
      <w:r w:rsidRPr="00525181">
        <w:rPr>
          <w:rFonts w:eastAsia="宋体"/>
        </w:rPr>
        <w:t>计算机</w:t>
      </w:r>
      <w:r w:rsidRPr="00525181">
        <w:t>',1);</w:t>
      </w:r>
    </w:p>
    <w:p w14:paraId="116A3B2D" w14:textId="77777777" w:rsidR="008D68D1" w:rsidRPr="00525181" w:rsidRDefault="008D68D1" w:rsidP="008D68D1">
      <w:pPr>
        <w:pStyle w:val="afffff2"/>
      </w:pPr>
      <w:r w:rsidRPr="00525181">
        <w:t>INSERT INTO class(cla_id,cla_name,cla_teacher) VALUES (2,'</w:t>
      </w:r>
      <w:r w:rsidRPr="00525181">
        <w:rPr>
          <w:rFonts w:eastAsia="宋体"/>
        </w:rPr>
        <w:t>自动化</w:t>
      </w:r>
      <w:r w:rsidRPr="00525181">
        <w:t>',3);</w:t>
      </w:r>
    </w:p>
    <w:p w14:paraId="336CF55B" w14:textId="77777777" w:rsidR="008D68D1" w:rsidRPr="00525181" w:rsidRDefault="008D68D1" w:rsidP="008D68D1">
      <w:pPr>
        <w:pStyle w:val="afffff2"/>
      </w:pPr>
      <w:r w:rsidRPr="00525181">
        <w:t>INSERT INTO class(cla_id,cla_name,cla_teacher) VALUES (3,'</w:t>
      </w:r>
      <w:r w:rsidRPr="00525181">
        <w:rPr>
          <w:rFonts w:eastAsia="宋体"/>
        </w:rPr>
        <w:t>飞行器设计</w:t>
      </w:r>
      <w:r w:rsidRPr="00525181">
        <w:t>',5);</w:t>
      </w:r>
    </w:p>
    <w:p w14:paraId="760D6CE3" w14:textId="77777777" w:rsidR="008D68D1" w:rsidRPr="00525181" w:rsidRDefault="008D68D1" w:rsidP="008D68D1">
      <w:pPr>
        <w:pStyle w:val="afffff2"/>
      </w:pPr>
      <w:r w:rsidRPr="00525181">
        <w:t>INSERT INTO class(cla_id,cla_name,cla_teacher) VALUES (4,'</w:t>
      </w:r>
      <w:r w:rsidRPr="00525181">
        <w:rPr>
          <w:rFonts w:eastAsia="宋体"/>
        </w:rPr>
        <w:t>大学物理</w:t>
      </w:r>
      <w:r w:rsidRPr="00525181">
        <w:t>',7);</w:t>
      </w:r>
    </w:p>
    <w:p w14:paraId="7C172F95" w14:textId="77777777" w:rsidR="008D68D1" w:rsidRPr="00525181" w:rsidRDefault="008D68D1" w:rsidP="008D68D1">
      <w:pPr>
        <w:pStyle w:val="afffff2"/>
      </w:pPr>
      <w:r w:rsidRPr="00525181">
        <w:t>INSERT INTO class(cla_id,cla_name,cla_teacher) VALUES (5,'</w:t>
      </w:r>
      <w:r w:rsidRPr="00525181">
        <w:rPr>
          <w:rFonts w:eastAsia="宋体"/>
        </w:rPr>
        <w:t>高等数学</w:t>
      </w:r>
      <w:r w:rsidRPr="00525181">
        <w:t>',9);</w:t>
      </w:r>
    </w:p>
    <w:p w14:paraId="20894F5B" w14:textId="77777777" w:rsidR="008D68D1" w:rsidRPr="00525181" w:rsidRDefault="008D68D1" w:rsidP="008D68D1">
      <w:pPr>
        <w:pStyle w:val="afffff2"/>
      </w:pPr>
      <w:r w:rsidRPr="00525181">
        <w:t>INSERT INTO class(cla_id,cla_name,cla_teacher) VALUES (6,'</w:t>
      </w:r>
      <w:r w:rsidRPr="00525181">
        <w:rPr>
          <w:rFonts w:eastAsia="宋体"/>
        </w:rPr>
        <w:t>大学化学</w:t>
      </w:r>
      <w:r w:rsidRPr="00525181">
        <w:t>',12);</w:t>
      </w:r>
    </w:p>
    <w:p w14:paraId="4EB62302" w14:textId="77777777" w:rsidR="008D68D1" w:rsidRPr="00525181" w:rsidRDefault="008D68D1" w:rsidP="008D68D1">
      <w:pPr>
        <w:pStyle w:val="afffff2"/>
      </w:pPr>
      <w:r w:rsidRPr="00525181">
        <w:t>INSERT INTO class(cla_id,cla_name,cla_teacher) VALUES (7,'</w:t>
      </w:r>
      <w:r w:rsidRPr="00525181">
        <w:rPr>
          <w:rFonts w:eastAsia="宋体"/>
        </w:rPr>
        <w:t>表演</w:t>
      </w:r>
      <w:r w:rsidRPr="00525181">
        <w:t>',14);</w:t>
      </w:r>
    </w:p>
    <w:p w14:paraId="3C69F279" w14:textId="77777777" w:rsidR="008D68D1" w:rsidRPr="00525181" w:rsidRDefault="008D68D1" w:rsidP="008D68D1">
      <w:pPr>
        <w:pStyle w:val="afffff2"/>
      </w:pPr>
      <w:r w:rsidRPr="00525181">
        <w:t>INSERT INTO class(cla_id,cla_name,cla_teacher) VALUES (8,'</w:t>
      </w:r>
      <w:r w:rsidRPr="00525181">
        <w:rPr>
          <w:rFonts w:eastAsia="宋体"/>
        </w:rPr>
        <w:t>服装设计</w:t>
      </w:r>
      <w:r w:rsidRPr="00525181">
        <w:t>',16);</w:t>
      </w:r>
    </w:p>
    <w:p w14:paraId="4787D144" w14:textId="77777777" w:rsidR="008D68D1" w:rsidRPr="00525181" w:rsidRDefault="008D68D1" w:rsidP="008D68D1">
      <w:pPr>
        <w:pStyle w:val="afffff2"/>
      </w:pPr>
      <w:r w:rsidRPr="00525181">
        <w:t>INSERT INTO class(cla_id,cla_name,cla_teacher) VALUES (9,'</w:t>
      </w:r>
      <w:r w:rsidRPr="00525181">
        <w:rPr>
          <w:rFonts w:eastAsia="宋体"/>
        </w:rPr>
        <w:t>工业设计</w:t>
      </w:r>
      <w:r w:rsidRPr="00525181">
        <w:t>',18);</w:t>
      </w:r>
    </w:p>
    <w:p w14:paraId="4073F838" w14:textId="77777777" w:rsidR="008D68D1" w:rsidRPr="00525181" w:rsidRDefault="008D68D1" w:rsidP="008D68D1">
      <w:pPr>
        <w:pStyle w:val="afffff2"/>
      </w:pPr>
      <w:r w:rsidRPr="00525181">
        <w:t>INSERT INTO class(cla_id,cla_name,cla_teacher) VALUES (10,'</w:t>
      </w:r>
      <w:r w:rsidRPr="00525181">
        <w:rPr>
          <w:rFonts w:eastAsia="宋体"/>
        </w:rPr>
        <w:t>金融学</w:t>
      </w:r>
      <w:r w:rsidRPr="00525181">
        <w:t>',21);</w:t>
      </w:r>
    </w:p>
    <w:p w14:paraId="3C064001" w14:textId="77777777" w:rsidR="008D68D1" w:rsidRPr="00525181" w:rsidRDefault="008D68D1" w:rsidP="008D68D1">
      <w:pPr>
        <w:pStyle w:val="afffff2"/>
      </w:pPr>
      <w:r w:rsidRPr="00525181">
        <w:t>INSERT INTO class(cla_id,cla_name,cla_teacher) VALUES (11,'</w:t>
      </w:r>
      <w:r w:rsidRPr="00525181">
        <w:rPr>
          <w:rFonts w:eastAsia="宋体"/>
        </w:rPr>
        <w:t>医学</w:t>
      </w:r>
      <w:r w:rsidRPr="00525181">
        <w:t>',23);</w:t>
      </w:r>
    </w:p>
    <w:p w14:paraId="56D24107" w14:textId="77777777" w:rsidR="008D68D1" w:rsidRPr="00525181" w:rsidRDefault="008D68D1" w:rsidP="008D68D1">
      <w:pPr>
        <w:pStyle w:val="afffff2"/>
      </w:pPr>
      <w:r w:rsidRPr="00525181">
        <w:t>INSERT INTO class(cla_id,cla_name,cla_teacher) VALUES (12,'</w:t>
      </w:r>
      <w:r w:rsidRPr="00525181">
        <w:rPr>
          <w:rFonts w:eastAsia="宋体"/>
        </w:rPr>
        <w:t>土木工程</w:t>
      </w:r>
      <w:r w:rsidRPr="00525181">
        <w:t>',25);</w:t>
      </w:r>
    </w:p>
    <w:p w14:paraId="5B157B23" w14:textId="77777777" w:rsidR="008D68D1" w:rsidRPr="00525181" w:rsidRDefault="008D68D1" w:rsidP="008D68D1">
      <w:pPr>
        <w:pStyle w:val="afffff2"/>
      </w:pPr>
      <w:r w:rsidRPr="00525181">
        <w:t>INSERT INTO class(cla_id,cla_name,cla_teacher) VALUES (13,'</w:t>
      </w:r>
      <w:r w:rsidRPr="00525181">
        <w:rPr>
          <w:rFonts w:eastAsia="宋体"/>
        </w:rPr>
        <w:t>机械</w:t>
      </w:r>
      <w:r w:rsidRPr="00525181">
        <w:t>',27);</w:t>
      </w:r>
    </w:p>
    <w:p w14:paraId="6221E67F" w14:textId="77777777" w:rsidR="008D68D1" w:rsidRPr="00525181" w:rsidRDefault="008D68D1" w:rsidP="008D68D1">
      <w:pPr>
        <w:pStyle w:val="afffff2"/>
      </w:pPr>
      <w:r w:rsidRPr="00525181">
        <w:t>INSERT INTO class(cla_id,cla_name,cla_teacher) VALUES (14,'</w:t>
      </w:r>
      <w:r w:rsidRPr="00525181">
        <w:rPr>
          <w:rFonts w:eastAsia="宋体"/>
        </w:rPr>
        <w:t>建筑学</w:t>
      </w:r>
      <w:r w:rsidRPr="00525181">
        <w:t>',29);</w:t>
      </w:r>
    </w:p>
    <w:p w14:paraId="49948ED9" w14:textId="77777777" w:rsidR="008D68D1" w:rsidRPr="00525181" w:rsidRDefault="008D68D1" w:rsidP="008D68D1">
      <w:pPr>
        <w:pStyle w:val="afffff2"/>
      </w:pPr>
      <w:r w:rsidRPr="00525181">
        <w:t>INSERT INTO class(cla_id,cla_name,cla_teacher) VALUES (15,'</w:t>
      </w:r>
      <w:r w:rsidRPr="00525181">
        <w:rPr>
          <w:rFonts w:eastAsia="宋体"/>
        </w:rPr>
        <w:t>经济学</w:t>
      </w:r>
      <w:r w:rsidRPr="00525181">
        <w:t>',32);</w:t>
      </w:r>
    </w:p>
    <w:p w14:paraId="6338E635" w14:textId="77777777" w:rsidR="008D68D1" w:rsidRPr="00525181" w:rsidRDefault="008D68D1" w:rsidP="008D68D1">
      <w:pPr>
        <w:pStyle w:val="afffff2"/>
      </w:pPr>
      <w:r w:rsidRPr="00525181">
        <w:t>INSERT INTO class(cla_id,cla_name,cla_teacher) VALUES (16,'</w:t>
      </w:r>
      <w:r w:rsidRPr="00525181">
        <w:rPr>
          <w:rFonts w:eastAsia="宋体"/>
        </w:rPr>
        <w:t>财务管理</w:t>
      </w:r>
      <w:r w:rsidRPr="00525181">
        <w:t>',34);</w:t>
      </w:r>
    </w:p>
    <w:p w14:paraId="18E4751E" w14:textId="77777777" w:rsidR="008D68D1" w:rsidRPr="00525181" w:rsidRDefault="008D68D1" w:rsidP="008D68D1">
      <w:pPr>
        <w:pStyle w:val="afffff2"/>
      </w:pPr>
      <w:r w:rsidRPr="00525181">
        <w:t>INSERT INTO class(cla_id,cla_name,cla_teacher) VALUES (17,'</w:t>
      </w:r>
      <w:r w:rsidRPr="00525181">
        <w:rPr>
          <w:rFonts w:eastAsia="宋体"/>
        </w:rPr>
        <w:t>人力资源</w:t>
      </w:r>
      <w:r w:rsidRPr="00525181">
        <w:t>',36);</w:t>
      </w:r>
    </w:p>
    <w:p w14:paraId="0F6DCF07" w14:textId="77777777" w:rsidR="008D68D1" w:rsidRPr="00525181" w:rsidRDefault="008D68D1" w:rsidP="008D68D1">
      <w:pPr>
        <w:pStyle w:val="afffff2"/>
      </w:pPr>
      <w:r w:rsidRPr="00525181">
        <w:t>INSERT INTO class(cla_id,cla_name,cla_teacher) VALUES (18,'</w:t>
      </w:r>
      <w:r w:rsidRPr="00525181">
        <w:rPr>
          <w:rFonts w:eastAsia="宋体"/>
        </w:rPr>
        <w:t>力学</w:t>
      </w:r>
      <w:r w:rsidRPr="00525181">
        <w:t>',38);</w:t>
      </w:r>
    </w:p>
    <w:p w14:paraId="02ABEBD4" w14:textId="77777777" w:rsidR="008D68D1" w:rsidRPr="00525181" w:rsidRDefault="008D68D1" w:rsidP="008D68D1">
      <w:pPr>
        <w:pStyle w:val="afffff2"/>
      </w:pPr>
      <w:r w:rsidRPr="00525181">
        <w:lastRenderedPageBreak/>
        <w:t>INSERT INTO class(cla_id,cla_name,cla_teacher) VALUES (19,'</w:t>
      </w:r>
      <w:r w:rsidRPr="00525181">
        <w:rPr>
          <w:rFonts w:eastAsia="宋体"/>
        </w:rPr>
        <w:t>人工智能</w:t>
      </w:r>
      <w:r w:rsidRPr="00525181">
        <w:t>',41);</w:t>
      </w:r>
    </w:p>
    <w:p w14:paraId="1882E4E8" w14:textId="77777777" w:rsidR="008D68D1" w:rsidRDefault="008D68D1" w:rsidP="008D68D1">
      <w:pPr>
        <w:pStyle w:val="afffff2"/>
      </w:pPr>
      <w:r w:rsidRPr="00525181">
        <w:t>INSERT INTO class(cla_id,cla_name,cla_teacher) VALUES (20,'</w:t>
      </w:r>
      <w:r w:rsidRPr="00525181">
        <w:rPr>
          <w:rFonts w:eastAsia="宋体"/>
        </w:rPr>
        <w:t>会计</w:t>
      </w:r>
      <w:r w:rsidRPr="00525181">
        <w:t>',45);</w:t>
      </w:r>
    </w:p>
    <w:p w14:paraId="727B6F7A" w14:textId="77777777" w:rsidR="00BA7D73" w:rsidRDefault="00BA7D73" w:rsidP="00AD092B">
      <w:pPr>
        <w:pStyle w:val="1e"/>
      </w:pPr>
      <w:r w:rsidRPr="009E0AD1">
        <w:t>截图如下</w:t>
      </w:r>
      <w:r w:rsidRPr="009E0AD1">
        <w:rPr>
          <w:rFonts w:hint="eastAsia"/>
        </w:rPr>
        <w:t>：</w:t>
      </w:r>
    </w:p>
    <w:p w14:paraId="74CBDF03" w14:textId="77777777" w:rsidR="003547F5" w:rsidRDefault="003547F5" w:rsidP="00AD092B">
      <w:pPr>
        <w:pStyle w:val="1e"/>
      </w:pPr>
    </w:p>
    <w:p w14:paraId="4C377073" w14:textId="648950EC" w:rsidR="003547F5" w:rsidRPr="00525181" w:rsidRDefault="003547F5" w:rsidP="00AD092B">
      <w:pPr>
        <w:pStyle w:val="1e"/>
      </w:pPr>
      <w:r>
        <w:rPr>
          <w:noProof/>
        </w:rPr>
        <w:drawing>
          <wp:inline distT="0" distB="0" distL="0" distR="0" wp14:anchorId="7CCC16B5" wp14:editId="4630D29A">
            <wp:extent cx="2725615" cy="1921558"/>
            <wp:effectExtent l="19050" t="19050" r="17780" b="21590"/>
            <wp:docPr id="147" name="图片 147" descr="C:\Users\swx941157\AppData\Roaming\eSpace_Desktop\UserData\swx941157\imagefiles\9F0A2ABE-2151-4C70-8584-B181604B4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wx941157\AppData\Roaming\eSpace_Desktop\UserData\swx941157\imagefiles\9F0A2ABE-2151-4C70-8584-B181604B427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0153" cy="1931807"/>
                    </a:xfrm>
                    <a:prstGeom prst="rect">
                      <a:avLst/>
                    </a:prstGeom>
                    <a:noFill/>
                    <a:ln w="12700">
                      <a:solidFill>
                        <a:schemeClr val="bg1">
                          <a:lumMod val="85000"/>
                        </a:schemeClr>
                      </a:solidFill>
                    </a:ln>
                  </pic:spPr>
                </pic:pic>
              </a:graphicData>
            </a:graphic>
          </wp:inline>
        </w:drawing>
      </w:r>
    </w:p>
    <w:p w14:paraId="7094574C" w14:textId="77777777" w:rsidR="008D68D1" w:rsidRPr="00525181" w:rsidRDefault="008D68D1">
      <w:pPr>
        <w:pStyle w:val="30"/>
      </w:pPr>
      <w:r w:rsidRPr="00525181">
        <w:t>向</w:t>
      </w:r>
      <w:r w:rsidRPr="00525181">
        <w:t>school_department</w:t>
      </w:r>
      <w:r w:rsidRPr="00525181">
        <w:t>表插入数据</w:t>
      </w:r>
      <w:r>
        <w:rPr>
          <w:rFonts w:hint="eastAsia"/>
        </w:rPr>
        <w:t>。</w:t>
      </w:r>
    </w:p>
    <w:p w14:paraId="05E5E63D" w14:textId="77777777" w:rsidR="008D68D1" w:rsidRPr="00525181" w:rsidRDefault="008D68D1" w:rsidP="008D68D1">
      <w:pPr>
        <w:pStyle w:val="afffff2"/>
      </w:pPr>
      <w:r w:rsidRPr="00525181">
        <w:t>INSERT INTO school_department(depart_id,depart_name,depart_teacher) VALUES (1,'</w:t>
      </w:r>
      <w:r w:rsidRPr="00525181">
        <w:rPr>
          <w:rFonts w:eastAsia="宋体"/>
        </w:rPr>
        <w:t>计算机学院</w:t>
      </w:r>
      <w:r w:rsidRPr="00525181">
        <w:t>',2);</w:t>
      </w:r>
    </w:p>
    <w:p w14:paraId="5FBE6DBA" w14:textId="77777777" w:rsidR="008D68D1" w:rsidRPr="00525181" w:rsidRDefault="008D68D1" w:rsidP="008D68D1">
      <w:pPr>
        <w:pStyle w:val="afffff2"/>
      </w:pPr>
      <w:r w:rsidRPr="00525181">
        <w:t>INSERT INTO school_department(depart_id,depart_name,depart_teacher) VALUES (2,'</w:t>
      </w:r>
      <w:r w:rsidRPr="00525181">
        <w:rPr>
          <w:rFonts w:eastAsia="宋体"/>
        </w:rPr>
        <w:t>自动化学院</w:t>
      </w:r>
      <w:r w:rsidRPr="00525181">
        <w:t>',4);</w:t>
      </w:r>
    </w:p>
    <w:p w14:paraId="278461EC" w14:textId="77777777" w:rsidR="008D68D1" w:rsidRPr="00525181" w:rsidRDefault="008D68D1" w:rsidP="008D68D1">
      <w:pPr>
        <w:pStyle w:val="afffff2"/>
      </w:pPr>
      <w:r w:rsidRPr="00525181">
        <w:t>INSERT INTO school_department(depart_id,depart_name,depart_teacher) VALUES (3,'</w:t>
      </w:r>
      <w:r w:rsidRPr="00525181">
        <w:rPr>
          <w:rFonts w:eastAsia="宋体"/>
        </w:rPr>
        <w:t>航空宇航学院</w:t>
      </w:r>
      <w:r w:rsidRPr="00525181">
        <w:t>',6);</w:t>
      </w:r>
    </w:p>
    <w:p w14:paraId="1CAD5D0C" w14:textId="77777777" w:rsidR="008D68D1" w:rsidRPr="00525181" w:rsidRDefault="008D68D1" w:rsidP="008D68D1">
      <w:pPr>
        <w:pStyle w:val="afffff2"/>
      </w:pPr>
      <w:r w:rsidRPr="00525181">
        <w:t>INSERT INTO school_department(depart_id,depart_name,depart_teacher) VALUES (4,'</w:t>
      </w:r>
      <w:r w:rsidRPr="00525181">
        <w:rPr>
          <w:rFonts w:eastAsia="宋体"/>
        </w:rPr>
        <w:t>艺术学院</w:t>
      </w:r>
      <w:r w:rsidRPr="00525181">
        <w:t>',8);</w:t>
      </w:r>
    </w:p>
    <w:p w14:paraId="41D765AF" w14:textId="77777777" w:rsidR="008D68D1" w:rsidRPr="00525181" w:rsidRDefault="008D68D1" w:rsidP="008D68D1">
      <w:pPr>
        <w:pStyle w:val="afffff2"/>
      </w:pPr>
      <w:r w:rsidRPr="00525181">
        <w:t>INSERT INTO school_department(depart_id,depart_name,depart_teacher) VALUES (5,'</w:t>
      </w:r>
      <w:r w:rsidRPr="00525181">
        <w:rPr>
          <w:rFonts w:eastAsia="宋体"/>
        </w:rPr>
        <w:t>理学院</w:t>
      </w:r>
      <w:r w:rsidRPr="00525181">
        <w:t>',11);</w:t>
      </w:r>
    </w:p>
    <w:p w14:paraId="7F64B99F" w14:textId="77777777" w:rsidR="008D68D1" w:rsidRPr="00525181" w:rsidRDefault="008D68D1" w:rsidP="008D68D1">
      <w:pPr>
        <w:pStyle w:val="afffff2"/>
      </w:pPr>
      <w:r w:rsidRPr="00525181">
        <w:t>INSERT INTO school_department(depart_id,depart_name,depart_teacher) VALUES (6,'</w:t>
      </w:r>
      <w:r w:rsidRPr="00525181">
        <w:rPr>
          <w:rFonts w:eastAsia="宋体"/>
        </w:rPr>
        <w:t>人工智能学院</w:t>
      </w:r>
      <w:r w:rsidRPr="00525181">
        <w:t>',13);</w:t>
      </w:r>
    </w:p>
    <w:p w14:paraId="5631FACD" w14:textId="77777777" w:rsidR="008D68D1" w:rsidRPr="00525181" w:rsidRDefault="008D68D1" w:rsidP="008D68D1">
      <w:pPr>
        <w:pStyle w:val="afffff2"/>
      </w:pPr>
      <w:r w:rsidRPr="00525181">
        <w:t>INSERT INTO school_department(depart_id,depart_name,depart_teacher) VALUES (7,'</w:t>
      </w:r>
      <w:r w:rsidRPr="00525181">
        <w:rPr>
          <w:rFonts w:eastAsia="宋体"/>
        </w:rPr>
        <w:t>工学院</w:t>
      </w:r>
      <w:r w:rsidRPr="00525181">
        <w:t>',15);</w:t>
      </w:r>
    </w:p>
    <w:p w14:paraId="566F75FE" w14:textId="77777777" w:rsidR="008D68D1" w:rsidRPr="00525181" w:rsidRDefault="008D68D1" w:rsidP="008D68D1">
      <w:pPr>
        <w:pStyle w:val="afffff2"/>
      </w:pPr>
      <w:r w:rsidRPr="00525181">
        <w:t>INSERT INTO school_department(depart_id,depart_name,depart_teacher) VALUES (8,'</w:t>
      </w:r>
      <w:r w:rsidRPr="00525181">
        <w:rPr>
          <w:rFonts w:eastAsia="宋体"/>
        </w:rPr>
        <w:t>管理学院</w:t>
      </w:r>
      <w:r w:rsidRPr="00525181">
        <w:t>',17);</w:t>
      </w:r>
    </w:p>
    <w:p w14:paraId="0D0E8438" w14:textId="77777777" w:rsidR="008D68D1" w:rsidRPr="00525181" w:rsidRDefault="008D68D1" w:rsidP="008D68D1">
      <w:pPr>
        <w:pStyle w:val="afffff2"/>
      </w:pPr>
      <w:r w:rsidRPr="00525181">
        <w:t>INSERT INTO school_department(depart_id,depart_name,depart_teacher) VALUES (9,'</w:t>
      </w:r>
      <w:r w:rsidRPr="00525181">
        <w:rPr>
          <w:rFonts w:eastAsia="宋体"/>
        </w:rPr>
        <w:t>农学院</w:t>
      </w:r>
      <w:r w:rsidRPr="00525181">
        <w:t>',22);</w:t>
      </w:r>
    </w:p>
    <w:p w14:paraId="00F2FDE3" w14:textId="77777777" w:rsidR="008D68D1" w:rsidRDefault="008D68D1" w:rsidP="008D68D1">
      <w:pPr>
        <w:pStyle w:val="afffff2"/>
      </w:pPr>
      <w:r w:rsidRPr="00525181">
        <w:t>INSERT INTO school_department(depart_id,depart_name,depart_teacher) VALUES (10,'</w:t>
      </w:r>
      <w:r w:rsidRPr="00525181">
        <w:rPr>
          <w:rFonts w:eastAsia="宋体"/>
        </w:rPr>
        <w:t>医学院</w:t>
      </w:r>
      <w:r w:rsidRPr="00525181">
        <w:t>',28);</w:t>
      </w:r>
    </w:p>
    <w:p w14:paraId="597ED9EE" w14:textId="77777777" w:rsidR="00BA7D73" w:rsidRDefault="00BA7D73" w:rsidP="00AD092B">
      <w:pPr>
        <w:pStyle w:val="1e"/>
      </w:pPr>
      <w:r w:rsidRPr="009E0AD1">
        <w:t>截图如下</w:t>
      </w:r>
      <w:r w:rsidRPr="009E0AD1">
        <w:rPr>
          <w:rFonts w:hint="eastAsia"/>
        </w:rPr>
        <w:t>：</w:t>
      </w:r>
    </w:p>
    <w:p w14:paraId="4C0880F4" w14:textId="4F60FBEA" w:rsidR="003547F5" w:rsidRPr="00525181" w:rsidRDefault="003547F5" w:rsidP="00AD092B">
      <w:pPr>
        <w:pStyle w:val="1e"/>
      </w:pPr>
      <w:r>
        <w:rPr>
          <w:noProof/>
        </w:rPr>
        <w:drawing>
          <wp:inline distT="0" distB="0" distL="0" distR="0" wp14:anchorId="75DE0494" wp14:editId="46D3F595">
            <wp:extent cx="3309306" cy="1541585"/>
            <wp:effectExtent l="19050" t="19050" r="24765" b="20955"/>
            <wp:docPr id="183" name="图片 183" descr="C:\Users\swx941157\AppData\Roaming\eSpace_Desktop\UserData\swx941157\imagefiles\C7F8FF78-B03D-4792-9495-244C0A529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wx941157\AppData\Roaming\eSpace_Desktop\UserData\swx941157\imagefiles\C7F8FF78-B03D-4792-9495-244C0A529E3C.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22800" cy="1547871"/>
                    </a:xfrm>
                    <a:prstGeom prst="rect">
                      <a:avLst/>
                    </a:prstGeom>
                    <a:noFill/>
                    <a:ln w="12700">
                      <a:solidFill>
                        <a:schemeClr val="bg1">
                          <a:lumMod val="85000"/>
                        </a:schemeClr>
                      </a:solidFill>
                    </a:ln>
                  </pic:spPr>
                </pic:pic>
              </a:graphicData>
            </a:graphic>
          </wp:inline>
        </w:drawing>
      </w:r>
    </w:p>
    <w:p w14:paraId="0502A105" w14:textId="77777777" w:rsidR="008D68D1" w:rsidRPr="00525181" w:rsidRDefault="008D68D1">
      <w:pPr>
        <w:pStyle w:val="30"/>
      </w:pPr>
      <w:r w:rsidRPr="00525181">
        <w:t>向</w:t>
      </w:r>
      <w:r w:rsidRPr="00525181">
        <w:t>course</w:t>
      </w:r>
      <w:r w:rsidRPr="00525181">
        <w:t>表插入数据。</w:t>
      </w:r>
    </w:p>
    <w:p w14:paraId="50E7EF18" w14:textId="77777777" w:rsidR="008D68D1" w:rsidRPr="00525181" w:rsidRDefault="008D68D1" w:rsidP="008D68D1">
      <w:pPr>
        <w:pStyle w:val="afffff2"/>
      </w:pPr>
      <w:r w:rsidRPr="00525181">
        <w:t>INSERT INTO course(cor_id,cor_name,cor_type,credit) VALUES (1,'</w:t>
      </w:r>
      <w:r w:rsidRPr="00525181">
        <w:rPr>
          <w:rFonts w:eastAsia="宋体"/>
        </w:rPr>
        <w:t>数据库系统概论</w:t>
      </w:r>
      <w:r w:rsidRPr="00525181">
        <w:t>','</w:t>
      </w:r>
      <w:r w:rsidRPr="00525181">
        <w:rPr>
          <w:rFonts w:eastAsia="宋体"/>
        </w:rPr>
        <w:t>必修</w:t>
      </w:r>
      <w:r w:rsidRPr="00525181">
        <w:t>',3);</w:t>
      </w:r>
    </w:p>
    <w:p w14:paraId="6CCC4C7B" w14:textId="77777777" w:rsidR="008D68D1" w:rsidRPr="00525181" w:rsidRDefault="008D68D1" w:rsidP="008D68D1">
      <w:pPr>
        <w:pStyle w:val="afffff2"/>
      </w:pPr>
      <w:r w:rsidRPr="00525181">
        <w:t>INSERT INTO course(cor_id,cor_name,cor_type,credit) VALUES (2,'</w:t>
      </w:r>
      <w:r w:rsidRPr="00525181">
        <w:rPr>
          <w:rFonts w:eastAsia="宋体"/>
        </w:rPr>
        <w:t>艺术设计概论</w:t>
      </w:r>
      <w:r w:rsidRPr="00525181">
        <w:t>','</w:t>
      </w:r>
      <w:r w:rsidRPr="00525181">
        <w:rPr>
          <w:rFonts w:eastAsia="宋体"/>
        </w:rPr>
        <w:t>选修</w:t>
      </w:r>
      <w:r w:rsidRPr="00525181">
        <w:t>',1);</w:t>
      </w:r>
    </w:p>
    <w:p w14:paraId="749F06B0" w14:textId="77777777" w:rsidR="008D68D1" w:rsidRPr="00525181" w:rsidRDefault="008D68D1" w:rsidP="008D68D1">
      <w:pPr>
        <w:pStyle w:val="afffff2"/>
      </w:pPr>
      <w:r w:rsidRPr="00525181">
        <w:t>INSERT INTO course(cor_id,cor_name,cor_type,credit) VALUES (3,'</w:t>
      </w:r>
      <w:r w:rsidRPr="00525181">
        <w:rPr>
          <w:rFonts w:eastAsia="宋体"/>
        </w:rPr>
        <w:t>力学制图</w:t>
      </w:r>
      <w:r w:rsidRPr="00525181">
        <w:t>','</w:t>
      </w:r>
      <w:r w:rsidRPr="00525181">
        <w:rPr>
          <w:rFonts w:eastAsia="宋体"/>
        </w:rPr>
        <w:t>必修</w:t>
      </w:r>
      <w:r w:rsidRPr="00525181">
        <w:t>',4);</w:t>
      </w:r>
    </w:p>
    <w:p w14:paraId="13D07F75" w14:textId="77777777" w:rsidR="008D68D1" w:rsidRPr="00525181" w:rsidRDefault="008D68D1" w:rsidP="008D68D1">
      <w:pPr>
        <w:pStyle w:val="afffff2"/>
      </w:pPr>
      <w:r w:rsidRPr="00525181">
        <w:t>INSERT INTO course(cor_id,cor_name,cor_type,credit) VALUES (4,'</w:t>
      </w:r>
      <w:r w:rsidRPr="00525181">
        <w:rPr>
          <w:rFonts w:eastAsia="宋体"/>
        </w:rPr>
        <w:t>飞行器设计历史</w:t>
      </w:r>
      <w:r w:rsidRPr="00525181">
        <w:t>','</w:t>
      </w:r>
      <w:r w:rsidRPr="00525181">
        <w:rPr>
          <w:rFonts w:eastAsia="宋体"/>
        </w:rPr>
        <w:t>选修</w:t>
      </w:r>
      <w:r w:rsidRPr="00525181">
        <w:t>',1);</w:t>
      </w:r>
    </w:p>
    <w:p w14:paraId="40B6662C" w14:textId="77777777" w:rsidR="008D68D1" w:rsidRPr="00525181" w:rsidRDefault="008D68D1" w:rsidP="008D68D1">
      <w:pPr>
        <w:pStyle w:val="afffff2"/>
      </w:pPr>
      <w:r w:rsidRPr="00525181">
        <w:t>INSERT INTO course(cor_id,cor_name,cor_type,credit) VALUES (5,'</w:t>
      </w:r>
      <w:r w:rsidRPr="00525181">
        <w:rPr>
          <w:rFonts w:eastAsia="宋体"/>
        </w:rPr>
        <w:t>马克思主义</w:t>
      </w:r>
      <w:r w:rsidRPr="00525181">
        <w:t>','</w:t>
      </w:r>
      <w:r w:rsidRPr="00525181">
        <w:rPr>
          <w:rFonts w:eastAsia="宋体"/>
        </w:rPr>
        <w:t>必修</w:t>
      </w:r>
      <w:r w:rsidRPr="00525181">
        <w:t>',2);</w:t>
      </w:r>
    </w:p>
    <w:p w14:paraId="307A8871" w14:textId="77777777" w:rsidR="008D68D1" w:rsidRPr="00525181" w:rsidRDefault="008D68D1" w:rsidP="008D68D1">
      <w:pPr>
        <w:pStyle w:val="afffff2"/>
      </w:pPr>
      <w:r w:rsidRPr="00525181">
        <w:t>INSERT INTO course(cor_id,cor_name,cor_type,credit) VALUES (6,'</w:t>
      </w:r>
      <w:r w:rsidRPr="00525181">
        <w:rPr>
          <w:rFonts w:eastAsia="宋体"/>
        </w:rPr>
        <w:t>大学历史</w:t>
      </w:r>
      <w:r w:rsidRPr="00525181">
        <w:t>','</w:t>
      </w:r>
      <w:r w:rsidRPr="00525181">
        <w:rPr>
          <w:rFonts w:eastAsia="宋体"/>
        </w:rPr>
        <w:t>必修</w:t>
      </w:r>
      <w:r w:rsidRPr="00525181">
        <w:t>',2);</w:t>
      </w:r>
    </w:p>
    <w:p w14:paraId="67D12473" w14:textId="77777777" w:rsidR="008D68D1" w:rsidRPr="00525181" w:rsidRDefault="008D68D1" w:rsidP="008D68D1">
      <w:pPr>
        <w:pStyle w:val="afffff2"/>
      </w:pPr>
      <w:r w:rsidRPr="00525181">
        <w:lastRenderedPageBreak/>
        <w:t>INSERT INTO course(cor_id,cor_name,cor_type,credit) VALUES (7,'</w:t>
      </w:r>
      <w:r w:rsidRPr="00525181">
        <w:rPr>
          <w:rFonts w:eastAsia="宋体"/>
        </w:rPr>
        <w:t>人力资源管理理论</w:t>
      </w:r>
      <w:r w:rsidRPr="00525181">
        <w:t>','</w:t>
      </w:r>
      <w:r w:rsidRPr="00525181">
        <w:rPr>
          <w:rFonts w:eastAsia="宋体"/>
        </w:rPr>
        <w:t>必修</w:t>
      </w:r>
      <w:r w:rsidRPr="00525181">
        <w:t>',2.5);</w:t>
      </w:r>
    </w:p>
    <w:p w14:paraId="5D7041F7" w14:textId="77777777" w:rsidR="008D68D1" w:rsidRPr="00525181" w:rsidRDefault="008D68D1" w:rsidP="008D68D1">
      <w:pPr>
        <w:pStyle w:val="afffff2"/>
      </w:pPr>
      <w:r w:rsidRPr="00525181">
        <w:t>INSERT INTO course(cor_id,cor_name,cor_type,credit) VALUES (8,'</w:t>
      </w:r>
      <w:r w:rsidRPr="00525181">
        <w:rPr>
          <w:rFonts w:eastAsia="宋体"/>
        </w:rPr>
        <w:t>线性代数</w:t>
      </w:r>
      <w:r w:rsidRPr="00525181">
        <w:t>','</w:t>
      </w:r>
      <w:r w:rsidRPr="00525181">
        <w:rPr>
          <w:rFonts w:eastAsia="宋体"/>
        </w:rPr>
        <w:t>必修</w:t>
      </w:r>
      <w:r w:rsidRPr="00525181">
        <w:t>',4);</w:t>
      </w:r>
    </w:p>
    <w:p w14:paraId="369F9A0A" w14:textId="77777777" w:rsidR="008D68D1" w:rsidRPr="00525181" w:rsidRDefault="008D68D1" w:rsidP="008D68D1">
      <w:pPr>
        <w:pStyle w:val="afffff2"/>
      </w:pPr>
      <w:r w:rsidRPr="00525181">
        <w:t>INSERT INTO course(cor_id,cor_name,cor_type,credit) VALUES (9,'JAVA</w:t>
      </w:r>
      <w:r w:rsidRPr="00525181">
        <w:rPr>
          <w:rFonts w:eastAsia="宋体"/>
        </w:rPr>
        <w:t>程序设计</w:t>
      </w:r>
      <w:r w:rsidRPr="00525181">
        <w:t>','</w:t>
      </w:r>
      <w:r w:rsidRPr="00525181">
        <w:rPr>
          <w:rFonts w:eastAsia="宋体"/>
        </w:rPr>
        <w:t>必修</w:t>
      </w:r>
      <w:r w:rsidRPr="00525181">
        <w:t>',3);</w:t>
      </w:r>
    </w:p>
    <w:p w14:paraId="23E54E65" w14:textId="77777777" w:rsidR="008D68D1" w:rsidRPr="00525181" w:rsidRDefault="008D68D1" w:rsidP="008D68D1">
      <w:pPr>
        <w:pStyle w:val="afffff2"/>
      </w:pPr>
      <w:r w:rsidRPr="00525181">
        <w:t>INSERT INTO course(cor_id,cor_name,cor_type,credit) VALUES (10,'</w:t>
      </w:r>
      <w:r w:rsidRPr="00525181">
        <w:rPr>
          <w:rFonts w:eastAsia="宋体"/>
        </w:rPr>
        <w:t>操作系统</w:t>
      </w:r>
      <w:r w:rsidRPr="00525181">
        <w:t>','</w:t>
      </w:r>
      <w:r w:rsidRPr="00525181">
        <w:rPr>
          <w:rFonts w:eastAsia="宋体"/>
        </w:rPr>
        <w:t>必修</w:t>
      </w:r>
      <w:r w:rsidRPr="00525181">
        <w:t>',4);</w:t>
      </w:r>
    </w:p>
    <w:p w14:paraId="2EFD4D96" w14:textId="77777777" w:rsidR="008D68D1" w:rsidRPr="00525181" w:rsidRDefault="008D68D1" w:rsidP="008D68D1">
      <w:pPr>
        <w:pStyle w:val="afffff2"/>
      </w:pPr>
      <w:r w:rsidRPr="00525181">
        <w:t>INSERT INTO course(cor_id,cor_name,cor_type,credit) VALUES (11,'</w:t>
      </w:r>
      <w:r w:rsidRPr="00525181">
        <w:rPr>
          <w:rFonts w:eastAsia="宋体"/>
        </w:rPr>
        <w:t>计算机组成原理</w:t>
      </w:r>
      <w:r w:rsidRPr="00525181">
        <w:t>','</w:t>
      </w:r>
      <w:r w:rsidRPr="00525181">
        <w:rPr>
          <w:rFonts w:eastAsia="宋体"/>
        </w:rPr>
        <w:t>必修</w:t>
      </w:r>
      <w:r w:rsidRPr="00525181">
        <w:t>',3);</w:t>
      </w:r>
    </w:p>
    <w:p w14:paraId="4696459D" w14:textId="77777777" w:rsidR="008D68D1" w:rsidRPr="00525181" w:rsidRDefault="008D68D1" w:rsidP="008D68D1">
      <w:pPr>
        <w:pStyle w:val="afffff2"/>
      </w:pPr>
      <w:r w:rsidRPr="00525181">
        <w:t>INSERT INTO course(cor_id,cor_name,cor_type,credit) VALUES (12,'</w:t>
      </w:r>
      <w:r w:rsidRPr="00525181">
        <w:rPr>
          <w:rFonts w:eastAsia="宋体"/>
        </w:rPr>
        <w:t>自动化设计理论</w:t>
      </w:r>
      <w:r w:rsidRPr="00525181">
        <w:t>','</w:t>
      </w:r>
      <w:r w:rsidRPr="00525181">
        <w:rPr>
          <w:rFonts w:eastAsia="宋体"/>
        </w:rPr>
        <w:t>必修</w:t>
      </w:r>
      <w:r w:rsidRPr="00525181">
        <w:t>',2);</w:t>
      </w:r>
    </w:p>
    <w:p w14:paraId="0DF974E0" w14:textId="77777777" w:rsidR="008D68D1" w:rsidRPr="00525181" w:rsidRDefault="008D68D1" w:rsidP="008D68D1">
      <w:pPr>
        <w:pStyle w:val="afffff2"/>
      </w:pPr>
      <w:r w:rsidRPr="00525181">
        <w:t>INSERT INTO course(cor_id,cor_name,cor_type,credit) VALUES (13,'</w:t>
      </w:r>
      <w:r w:rsidRPr="00525181">
        <w:rPr>
          <w:rFonts w:eastAsia="宋体"/>
        </w:rPr>
        <w:t>情绪表演</w:t>
      </w:r>
      <w:r w:rsidRPr="00525181">
        <w:t>','</w:t>
      </w:r>
      <w:r w:rsidRPr="00525181">
        <w:rPr>
          <w:rFonts w:eastAsia="宋体"/>
        </w:rPr>
        <w:t>必修</w:t>
      </w:r>
      <w:r w:rsidRPr="00525181">
        <w:t>',2.5);</w:t>
      </w:r>
    </w:p>
    <w:p w14:paraId="36056AE0" w14:textId="77777777" w:rsidR="008D68D1" w:rsidRPr="00525181" w:rsidRDefault="008D68D1" w:rsidP="008D68D1">
      <w:pPr>
        <w:pStyle w:val="afffff2"/>
      </w:pPr>
      <w:r w:rsidRPr="00525181">
        <w:t>INSERT INTO course(cor_id,cor_name,cor_type,credit) VALUES (14,'</w:t>
      </w:r>
      <w:r w:rsidRPr="00525181">
        <w:rPr>
          <w:rFonts w:eastAsia="宋体"/>
        </w:rPr>
        <w:t>茶学历史</w:t>
      </w:r>
      <w:r w:rsidRPr="00525181">
        <w:t>','</w:t>
      </w:r>
      <w:r w:rsidRPr="00525181">
        <w:rPr>
          <w:rFonts w:eastAsia="宋体"/>
        </w:rPr>
        <w:t>选修</w:t>
      </w:r>
      <w:r w:rsidRPr="00525181">
        <w:t>',1);</w:t>
      </w:r>
    </w:p>
    <w:p w14:paraId="08E1E161" w14:textId="77777777" w:rsidR="008D68D1" w:rsidRPr="00525181" w:rsidRDefault="008D68D1" w:rsidP="008D68D1">
      <w:pPr>
        <w:pStyle w:val="afffff2"/>
      </w:pPr>
      <w:r w:rsidRPr="00525181">
        <w:t>INSERT INTO course(cor_id,cor_name,cor_type,credit) VALUES (15,'</w:t>
      </w:r>
      <w:r w:rsidRPr="00525181">
        <w:rPr>
          <w:rFonts w:eastAsia="宋体"/>
        </w:rPr>
        <w:t>艺术论</w:t>
      </w:r>
      <w:r w:rsidRPr="00525181">
        <w:t>','</w:t>
      </w:r>
      <w:r w:rsidRPr="00525181">
        <w:rPr>
          <w:rFonts w:eastAsia="宋体"/>
        </w:rPr>
        <w:t>必修</w:t>
      </w:r>
      <w:r w:rsidRPr="00525181">
        <w:t>',1.5);</w:t>
      </w:r>
    </w:p>
    <w:p w14:paraId="5C8FFD16" w14:textId="77777777" w:rsidR="008D68D1" w:rsidRPr="00525181" w:rsidRDefault="008D68D1" w:rsidP="008D68D1">
      <w:pPr>
        <w:pStyle w:val="afffff2"/>
      </w:pPr>
      <w:r w:rsidRPr="00525181">
        <w:t>INSERT INTO course(cor_id,cor_name,cor_type,credit) VALUES (16,'</w:t>
      </w:r>
      <w:r w:rsidRPr="00525181">
        <w:rPr>
          <w:rFonts w:eastAsia="宋体"/>
        </w:rPr>
        <w:t>机器学习</w:t>
      </w:r>
      <w:r w:rsidRPr="00525181">
        <w:t>','</w:t>
      </w:r>
      <w:r w:rsidRPr="00525181">
        <w:rPr>
          <w:rFonts w:eastAsia="宋体"/>
        </w:rPr>
        <w:t>必修</w:t>
      </w:r>
      <w:r w:rsidRPr="00525181">
        <w:t>',3);</w:t>
      </w:r>
    </w:p>
    <w:p w14:paraId="1AED0D56" w14:textId="77777777" w:rsidR="008D68D1" w:rsidRPr="00525181" w:rsidRDefault="008D68D1" w:rsidP="008D68D1">
      <w:pPr>
        <w:pStyle w:val="afffff2"/>
      </w:pPr>
      <w:r w:rsidRPr="00525181">
        <w:t>INSERT INTO course(cor_id,cor_name,cor_type,credit) VALUES (17,'</w:t>
      </w:r>
      <w:r w:rsidRPr="00525181">
        <w:rPr>
          <w:rFonts w:eastAsia="宋体"/>
        </w:rPr>
        <w:t>数据挖掘</w:t>
      </w:r>
      <w:r w:rsidRPr="00525181">
        <w:t>','</w:t>
      </w:r>
      <w:r w:rsidRPr="00525181">
        <w:rPr>
          <w:rFonts w:eastAsia="宋体"/>
        </w:rPr>
        <w:t>选修</w:t>
      </w:r>
      <w:r w:rsidRPr="00525181">
        <w:t>',2);</w:t>
      </w:r>
    </w:p>
    <w:p w14:paraId="132555A4" w14:textId="77777777" w:rsidR="008D68D1" w:rsidRPr="00525181" w:rsidRDefault="008D68D1" w:rsidP="008D68D1">
      <w:pPr>
        <w:pStyle w:val="afffff2"/>
      </w:pPr>
      <w:r w:rsidRPr="00525181">
        <w:t>INSERT INTO course(cor_id,cor_name,cor_type,credit) VALUES (18,'</w:t>
      </w:r>
      <w:r w:rsidRPr="00525181">
        <w:rPr>
          <w:rFonts w:eastAsia="宋体"/>
        </w:rPr>
        <w:t>图像识别</w:t>
      </w:r>
      <w:r w:rsidRPr="00525181">
        <w:t>','</w:t>
      </w:r>
      <w:r w:rsidRPr="00525181">
        <w:rPr>
          <w:rFonts w:eastAsia="宋体"/>
        </w:rPr>
        <w:t>必修</w:t>
      </w:r>
      <w:r w:rsidRPr="00525181">
        <w:t>',3);</w:t>
      </w:r>
    </w:p>
    <w:p w14:paraId="1A532D4D" w14:textId="77777777" w:rsidR="008D68D1" w:rsidRPr="00525181" w:rsidRDefault="008D68D1" w:rsidP="008D68D1">
      <w:pPr>
        <w:pStyle w:val="afffff2"/>
      </w:pPr>
      <w:r w:rsidRPr="00525181">
        <w:t>INSERT INTO course(cor_id,cor_name,cor_type,credit) VALUES (19,'</w:t>
      </w:r>
      <w:r w:rsidRPr="00525181">
        <w:rPr>
          <w:rFonts w:eastAsia="宋体"/>
        </w:rPr>
        <w:t>解剖学</w:t>
      </w:r>
      <w:r w:rsidRPr="00525181">
        <w:t>','</w:t>
      </w:r>
      <w:r w:rsidRPr="00525181">
        <w:rPr>
          <w:rFonts w:eastAsia="宋体"/>
        </w:rPr>
        <w:t>必修</w:t>
      </w:r>
      <w:r w:rsidRPr="00525181">
        <w:t>',4);</w:t>
      </w:r>
    </w:p>
    <w:p w14:paraId="03FDA9B5" w14:textId="77777777" w:rsidR="008D68D1" w:rsidRDefault="008D68D1" w:rsidP="008D68D1">
      <w:pPr>
        <w:pStyle w:val="afffff2"/>
      </w:pPr>
      <w:r w:rsidRPr="00525181">
        <w:t>INSERT INTO course(cor_id,cor_name,cor_type,credit) VALUES (20,'3D max','</w:t>
      </w:r>
      <w:r w:rsidRPr="00525181">
        <w:rPr>
          <w:rFonts w:eastAsia="宋体"/>
        </w:rPr>
        <w:t>选修</w:t>
      </w:r>
      <w:r w:rsidRPr="00525181">
        <w:t>',2);</w:t>
      </w:r>
    </w:p>
    <w:p w14:paraId="57BF1B15" w14:textId="77777777" w:rsidR="00BA7D73" w:rsidRDefault="00BA7D73" w:rsidP="00AD092B">
      <w:pPr>
        <w:pStyle w:val="1e"/>
      </w:pPr>
      <w:r w:rsidRPr="009E0AD1">
        <w:t>截图如下</w:t>
      </w:r>
      <w:r w:rsidRPr="009E0AD1">
        <w:rPr>
          <w:rFonts w:hint="eastAsia"/>
        </w:rPr>
        <w:t>：</w:t>
      </w:r>
    </w:p>
    <w:p w14:paraId="077C2C7C" w14:textId="481DE406" w:rsidR="003547F5" w:rsidRPr="00525181" w:rsidRDefault="003547F5" w:rsidP="00AD092B">
      <w:pPr>
        <w:pStyle w:val="1e"/>
      </w:pPr>
      <w:r>
        <w:rPr>
          <w:noProof/>
        </w:rPr>
        <w:drawing>
          <wp:inline distT="0" distB="0" distL="0" distR="0" wp14:anchorId="03C85A83" wp14:editId="1C8A7C84">
            <wp:extent cx="2992315" cy="1820324"/>
            <wp:effectExtent l="19050" t="19050" r="17780" b="27940"/>
            <wp:docPr id="198" name="图片 198" descr="C:\Users\swx941157\AppData\Roaming\eSpace_Desktop\UserData\swx941157\imagefiles\1719BB30-9F6D-4977-84A6-3DEF75947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wx941157\AppData\Roaming\eSpace_Desktop\UserData\swx941157\imagefiles\1719BB30-9F6D-4977-84A6-3DEF7594748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15230" cy="1834264"/>
                    </a:xfrm>
                    <a:prstGeom prst="rect">
                      <a:avLst/>
                    </a:prstGeom>
                    <a:noFill/>
                    <a:ln w="12700">
                      <a:solidFill>
                        <a:schemeClr val="bg1">
                          <a:lumMod val="85000"/>
                        </a:schemeClr>
                      </a:solidFill>
                    </a:ln>
                  </pic:spPr>
                </pic:pic>
              </a:graphicData>
            </a:graphic>
          </wp:inline>
        </w:drawing>
      </w:r>
    </w:p>
    <w:p w14:paraId="35644A37" w14:textId="01490908" w:rsidR="008D68D1" w:rsidRPr="00525181" w:rsidRDefault="008D68D1" w:rsidP="008D68D1">
      <w:pPr>
        <w:pStyle w:val="3"/>
        <w:numPr>
          <w:ilvl w:val="2"/>
          <w:numId w:val="5"/>
        </w:numPr>
        <w:ind w:left="0"/>
        <w:rPr>
          <w:rFonts w:ascii="Huawei Sans" w:hAnsi="Huawei Sans" w:cs="Huawei Sans"/>
        </w:rPr>
      </w:pPr>
      <w:bookmarkStart w:id="76" w:name="_Toc55405262"/>
      <w:bookmarkStart w:id="77" w:name="_Toc68264473"/>
      <w:r w:rsidRPr="00525181">
        <w:rPr>
          <w:rFonts w:ascii="Huawei Sans" w:hAnsi="Huawei Sans" w:cs="Huawei Sans"/>
        </w:rPr>
        <w:t>数据查询</w:t>
      </w:r>
      <w:bookmarkEnd w:id="76"/>
      <w:bookmarkEnd w:id="77"/>
    </w:p>
    <w:p w14:paraId="637FE211" w14:textId="77777777" w:rsidR="008D68D1" w:rsidRPr="00525181" w:rsidRDefault="008D68D1" w:rsidP="002F7F1F">
      <w:pPr>
        <w:pStyle w:val="4"/>
      </w:pPr>
      <w:r w:rsidRPr="00525181">
        <w:t>单表查询</w:t>
      </w:r>
    </w:p>
    <w:p w14:paraId="3C1087F5" w14:textId="77777777" w:rsidR="008D68D1" w:rsidRPr="00525181" w:rsidRDefault="008D68D1" w:rsidP="00AD092B">
      <w:pPr>
        <w:pStyle w:val="1e"/>
      </w:pPr>
      <w:r w:rsidRPr="00525181">
        <w:t>查询</w:t>
      </w:r>
      <w:r w:rsidRPr="00525181">
        <w:t>B</w:t>
      </w:r>
      <w:r w:rsidRPr="00525181">
        <w:t>校课程信息表的所有信息。</w:t>
      </w:r>
    </w:p>
    <w:p w14:paraId="613C9D6A" w14:textId="0CF3F6F3" w:rsidR="008D68D1" w:rsidRPr="0084008D" w:rsidRDefault="008D68D1" w:rsidP="00837DE3">
      <w:pPr>
        <w:pStyle w:val="afffff2"/>
        <w:rPr>
          <w:b/>
          <w:color w:val="C7000B"/>
          <w:lang w:eastAsia="en-US"/>
        </w:rPr>
      </w:pPr>
      <w:r w:rsidRPr="0084008D">
        <w:rPr>
          <w:b/>
          <w:color w:val="C7000B"/>
          <w:lang w:eastAsia="en-US"/>
        </w:rPr>
        <w:t>SELECT * from course;</w:t>
      </w:r>
    </w:p>
    <w:p w14:paraId="701B57C7" w14:textId="77777777" w:rsidR="00837DE3" w:rsidRDefault="00837DE3" w:rsidP="00AD092B">
      <w:pPr>
        <w:pStyle w:val="1e"/>
      </w:pPr>
      <w:r w:rsidRPr="009E0AD1">
        <w:t>截图如下</w:t>
      </w:r>
      <w:r w:rsidRPr="009E0AD1">
        <w:rPr>
          <w:rFonts w:hint="eastAsia"/>
        </w:rPr>
        <w:t>：</w:t>
      </w:r>
    </w:p>
    <w:p w14:paraId="3AAEC5D3" w14:textId="180678CB" w:rsidR="00837DE3" w:rsidRPr="00837DE3" w:rsidRDefault="003547F5" w:rsidP="00AD092B">
      <w:pPr>
        <w:pStyle w:val="1e"/>
        <w:rPr>
          <w:shd w:val="pct15" w:color="auto" w:fill="FFFFFF"/>
          <w:lang w:eastAsia="en-US"/>
        </w:rPr>
      </w:pPr>
      <w:r>
        <w:rPr>
          <w:noProof/>
        </w:rPr>
        <w:drawing>
          <wp:inline distT="0" distB="0" distL="0" distR="0" wp14:anchorId="0786AE1A" wp14:editId="0A52BBBE">
            <wp:extent cx="4407877" cy="2080284"/>
            <wp:effectExtent l="19050" t="19050" r="12065" b="15240"/>
            <wp:docPr id="199" name="图片 199" descr="C:\Users\swx941157\AppData\Roaming\eSpace_Desktop\UserData\swx941157\imagefiles\originalImgfiles\E1C391B9-C77D-442E-A8E5-8F1051D34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wx941157\AppData\Roaming\eSpace_Desktop\UserData\swx941157\imagefiles\originalImgfiles\E1C391B9-C77D-442E-A8E5-8F1051D34C85.pn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7859"/>
                    <a:stretch/>
                  </pic:blipFill>
                  <pic:spPr bwMode="auto">
                    <a:xfrm>
                      <a:off x="0" y="0"/>
                      <a:ext cx="4433433" cy="2092345"/>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0518D5" w14:textId="77777777" w:rsidR="008D68D1" w:rsidRPr="00525181" w:rsidRDefault="008D68D1" w:rsidP="002F7F1F">
      <w:pPr>
        <w:pStyle w:val="4"/>
      </w:pPr>
      <w:r w:rsidRPr="00525181">
        <w:lastRenderedPageBreak/>
        <w:t>条件查询</w:t>
      </w:r>
    </w:p>
    <w:p w14:paraId="28967E45" w14:textId="77777777" w:rsidR="008D68D1" w:rsidRPr="00525181" w:rsidRDefault="008D68D1" w:rsidP="00AD092B">
      <w:pPr>
        <w:pStyle w:val="1e"/>
      </w:pPr>
      <w:r w:rsidRPr="00525181">
        <w:t>在教师信息表中查询教师编号大于</w:t>
      </w:r>
      <w:r w:rsidRPr="00525181">
        <w:t>45</w:t>
      </w:r>
      <w:r w:rsidRPr="00525181">
        <w:t>的老师的入学年份。</w:t>
      </w:r>
    </w:p>
    <w:p w14:paraId="3076DD35" w14:textId="06557071" w:rsidR="008D68D1" w:rsidRPr="0084008D" w:rsidRDefault="008D68D1" w:rsidP="00837DE3">
      <w:pPr>
        <w:pStyle w:val="afffff2"/>
        <w:rPr>
          <w:b/>
          <w:color w:val="C7000B"/>
          <w:lang w:eastAsia="en-US"/>
        </w:rPr>
      </w:pPr>
      <w:r w:rsidRPr="0084008D">
        <w:rPr>
          <w:b/>
          <w:color w:val="C7000B"/>
          <w:lang w:eastAsia="en-US"/>
        </w:rPr>
        <w:t>SELECT tec_id, tec_in FROM teacher WHERE tec_id&gt;45;</w:t>
      </w:r>
    </w:p>
    <w:p w14:paraId="23AD57DA" w14:textId="77777777" w:rsidR="00837DE3" w:rsidRDefault="00837DE3" w:rsidP="00AD092B">
      <w:pPr>
        <w:pStyle w:val="1e"/>
      </w:pPr>
      <w:r w:rsidRPr="009E0AD1">
        <w:t>截图如下</w:t>
      </w:r>
      <w:r w:rsidRPr="009E0AD1">
        <w:rPr>
          <w:rFonts w:hint="eastAsia"/>
        </w:rPr>
        <w:t>：</w:t>
      </w:r>
    </w:p>
    <w:p w14:paraId="2CA4EE56" w14:textId="5605935A" w:rsidR="00837DE3" w:rsidRPr="00837DE3" w:rsidRDefault="003547F5" w:rsidP="00AD092B">
      <w:pPr>
        <w:pStyle w:val="1e"/>
      </w:pPr>
      <w:r>
        <w:rPr>
          <w:noProof/>
        </w:rPr>
        <w:drawing>
          <wp:inline distT="0" distB="0" distL="0" distR="0" wp14:anchorId="719D2D93" wp14:editId="366DCF7B">
            <wp:extent cx="4079630" cy="2461377"/>
            <wp:effectExtent l="19050" t="19050" r="16510" b="15240"/>
            <wp:docPr id="200" name="图片 200" descr="C:\Users\swx941157\AppData\Roaming\eSpace_Desktop\UserData\swx941157\imagefiles\5AEA5088-9899-482E-8C4B-ADA202B393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wx941157\AppData\Roaming\eSpace_Desktop\UserData\swx941157\imagefiles\5AEA5088-9899-482E-8C4B-ADA202B393B7.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83131" cy="2463489"/>
                    </a:xfrm>
                    <a:prstGeom prst="rect">
                      <a:avLst/>
                    </a:prstGeom>
                    <a:noFill/>
                    <a:ln w="12700">
                      <a:solidFill>
                        <a:schemeClr val="bg1">
                          <a:lumMod val="85000"/>
                        </a:schemeClr>
                      </a:solidFill>
                    </a:ln>
                  </pic:spPr>
                </pic:pic>
              </a:graphicData>
            </a:graphic>
          </wp:inline>
        </w:drawing>
      </w:r>
    </w:p>
    <w:p w14:paraId="6147ACE4" w14:textId="77777777" w:rsidR="008D68D1" w:rsidRPr="00525181" w:rsidRDefault="008D68D1" w:rsidP="00AD092B">
      <w:pPr>
        <w:pStyle w:val="1e"/>
      </w:pPr>
      <w:r w:rsidRPr="00525181">
        <w:t>查询</w:t>
      </w:r>
      <w:r w:rsidRPr="00525181">
        <w:t>B</w:t>
      </w:r>
      <w:r w:rsidRPr="00525181">
        <w:t>校中所有选修的课程的信息。</w:t>
      </w:r>
    </w:p>
    <w:p w14:paraId="15C086E4" w14:textId="16C76051" w:rsidR="008D68D1" w:rsidRPr="0084008D" w:rsidRDefault="008D68D1" w:rsidP="00837DE3">
      <w:pPr>
        <w:pStyle w:val="afffff2"/>
        <w:rPr>
          <w:b/>
          <w:color w:val="C7000B"/>
          <w:lang w:eastAsia="en-US"/>
        </w:rPr>
      </w:pPr>
      <w:r w:rsidRPr="0084008D">
        <w:rPr>
          <w:b/>
          <w:color w:val="C7000B"/>
          <w:lang w:eastAsia="en-US"/>
        </w:rPr>
        <w:t>SELECT * FROM course WHERE cor_type='</w:t>
      </w:r>
      <w:r w:rsidRPr="0084008D">
        <w:rPr>
          <w:b/>
          <w:color w:val="C7000B"/>
          <w:lang w:eastAsia="en-US"/>
        </w:rPr>
        <w:t>选修</w:t>
      </w:r>
      <w:r w:rsidRPr="0084008D">
        <w:rPr>
          <w:b/>
          <w:color w:val="C7000B"/>
          <w:lang w:eastAsia="en-US"/>
        </w:rPr>
        <w:t>';</w:t>
      </w:r>
    </w:p>
    <w:p w14:paraId="4C101804" w14:textId="77777777" w:rsidR="00837DE3" w:rsidRDefault="00837DE3" w:rsidP="00AD092B">
      <w:pPr>
        <w:pStyle w:val="1e"/>
      </w:pPr>
      <w:r w:rsidRPr="009E0AD1">
        <w:t>截图如下</w:t>
      </w:r>
      <w:r w:rsidRPr="009E0AD1">
        <w:rPr>
          <w:rFonts w:hint="eastAsia"/>
        </w:rPr>
        <w:t>：</w:t>
      </w:r>
    </w:p>
    <w:p w14:paraId="29D006E3" w14:textId="1C082C64" w:rsidR="00837DE3" w:rsidRPr="00837DE3" w:rsidRDefault="003547F5" w:rsidP="00AD092B">
      <w:pPr>
        <w:pStyle w:val="1e"/>
      </w:pPr>
      <w:r>
        <w:rPr>
          <w:noProof/>
        </w:rPr>
        <w:drawing>
          <wp:inline distT="0" distB="0" distL="0" distR="0" wp14:anchorId="2FFF089B" wp14:editId="7BA0DA0D">
            <wp:extent cx="4155830" cy="1980535"/>
            <wp:effectExtent l="19050" t="19050" r="16510" b="20320"/>
            <wp:docPr id="202" name="图片 202" descr="C:\Users\swx941157\AppData\Roaming\eSpace_Desktop\UserData\swx941157\imagefiles\B66D21B3-4AAE-48AB-874C-BD1E86708D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wx941157\AppData\Roaming\eSpace_Desktop\UserData\swx941157\imagefiles\B66D21B3-4AAE-48AB-874C-BD1E86708DB4.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70678" cy="1987611"/>
                    </a:xfrm>
                    <a:prstGeom prst="rect">
                      <a:avLst/>
                    </a:prstGeom>
                    <a:noFill/>
                    <a:ln w="12700">
                      <a:solidFill>
                        <a:schemeClr val="bg1">
                          <a:lumMod val="85000"/>
                        </a:schemeClr>
                      </a:solidFill>
                    </a:ln>
                  </pic:spPr>
                </pic:pic>
              </a:graphicData>
            </a:graphic>
          </wp:inline>
        </w:drawing>
      </w:r>
    </w:p>
    <w:p w14:paraId="618914DA" w14:textId="77777777" w:rsidR="008D68D1" w:rsidRPr="00525181" w:rsidRDefault="008D68D1" w:rsidP="002F7F1F">
      <w:pPr>
        <w:pStyle w:val="4"/>
      </w:pPr>
      <w:r w:rsidRPr="00525181">
        <w:t>修改数据</w:t>
      </w:r>
    </w:p>
    <w:p w14:paraId="62F1CD4E" w14:textId="77777777" w:rsidR="008D68D1" w:rsidRPr="00525181" w:rsidRDefault="008D68D1" w:rsidP="00AD092B">
      <w:pPr>
        <w:pStyle w:val="1e"/>
      </w:pPr>
      <w:r w:rsidRPr="00525181">
        <w:t>修改</w:t>
      </w:r>
      <w:r w:rsidRPr="00525181">
        <w:t>/</w:t>
      </w:r>
      <w:r w:rsidRPr="00525181">
        <w:t>更新课程信息表数据。</w:t>
      </w:r>
    </w:p>
    <w:p w14:paraId="715E0891" w14:textId="2B0700AA" w:rsidR="008D68D1" w:rsidRPr="0084008D" w:rsidRDefault="008D68D1" w:rsidP="00837DE3">
      <w:pPr>
        <w:pStyle w:val="afffff2"/>
        <w:rPr>
          <w:b/>
          <w:color w:val="C7000B"/>
          <w:lang w:eastAsia="en-US"/>
        </w:rPr>
      </w:pPr>
      <w:r w:rsidRPr="0084008D">
        <w:rPr>
          <w:b/>
          <w:color w:val="C7000B"/>
          <w:lang w:eastAsia="en-US"/>
        </w:rPr>
        <w:t>UPDATE course SET cor_name='C</w:t>
      </w:r>
      <w:r w:rsidRPr="0084008D">
        <w:rPr>
          <w:b/>
          <w:color w:val="C7000B"/>
          <w:lang w:eastAsia="en-US"/>
        </w:rPr>
        <w:t>语言程序设计</w:t>
      </w:r>
      <w:r w:rsidRPr="0084008D">
        <w:rPr>
          <w:b/>
          <w:color w:val="C7000B"/>
          <w:lang w:eastAsia="en-US"/>
        </w:rPr>
        <w:t>',cor_type='</w:t>
      </w:r>
      <w:r w:rsidRPr="0084008D">
        <w:rPr>
          <w:b/>
          <w:color w:val="C7000B"/>
          <w:lang w:eastAsia="en-US"/>
        </w:rPr>
        <w:t>必修</w:t>
      </w:r>
      <w:r w:rsidRPr="0084008D">
        <w:rPr>
          <w:b/>
          <w:color w:val="C7000B"/>
          <w:lang w:eastAsia="en-US"/>
        </w:rPr>
        <w:t>',credit=3.5 WHERE cor_id=1;</w:t>
      </w:r>
    </w:p>
    <w:p w14:paraId="045E0C7D" w14:textId="46B13420" w:rsidR="008D68D1" w:rsidRPr="0084008D" w:rsidRDefault="008D68D1" w:rsidP="00837DE3">
      <w:pPr>
        <w:pStyle w:val="afffff2"/>
        <w:rPr>
          <w:b/>
          <w:color w:val="C7000B"/>
          <w:lang w:eastAsia="en-US"/>
        </w:rPr>
      </w:pPr>
      <w:r w:rsidRPr="0084008D">
        <w:rPr>
          <w:b/>
          <w:color w:val="C7000B"/>
          <w:lang w:eastAsia="en-US"/>
        </w:rPr>
        <w:t>SELECT * FROM course WHERE cor_id=1;</w:t>
      </w:r>
    </w:p>
    <w:p w14:paraId="207638C8" w14:textId="77777777" w:rsidR="00837DE3" w:rsidRDefault="00837DE3" w:rsidP="00AD092B">
      <w:pPr>
        <w:pStyle w:val="1e"/>
      </w:pPr>
      <w:r w:rsidRPr="009E0AD1">
        <w:t>截图如下</w:t>
      </w:r>
      <w:r w:rsidRPr="009E0AD1">
        <w:rPr>
          <w:rFonts w:hint="eastAsia"/>
        </w:rPr>
        <w:t>：</w:t>
      </w:r>
    </w:p>
    <w:p w14:paraId="3254BA96" w14:textId="33D42036" w:rsidR="00837DE3" w:rsidRPr="00837DE3" w:rsidRDefault="003547F5" w:rsidP="00AD092B">
      <w:pPr>
        <w:pStyle w:val="1e"/>
      </w:pPr>
      <w:r>
        <w:rPr>
          <w:noProof/>
        </w:rPr>
        <w:lastRenderedPageBreak/>
        <w:drawing>
          <wp:inline distT="0" distB="0" distL="0" distR="0" wp14:anchorId="3F90AA2E" wp14:editId="538B90EB">
            <wp:extent cx="4826977" cy="1532525"/>
            <wp:effectExtent l="19050" t="19050" r="12065" b="10795"/>
            <wp:docPr id="204" name="图片 204" descr="C:\Users\swx941157\AppData\Roaming\eSpace_Desktop\UserData\swx941157\imagefiles\6C200166-C7D5-42C4-9D22-315AC7478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wx941157\AppData\Roaming\eSpace_Desktop\UserData\swx941157\imagefiles\6C200166-C7D5-42C4-9D22-315AC7478CF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852900" cy="1540755"/>
                    </a:xfrm>
                    <a:prstGeom prst="rect">
                      <a:avLst/>
                    </a:prstGeom>
                    <a:noFill/>
                    <a:ln w="12700">
                      <a:solidFill>
                        <a:schemeClr val="bg1">
                          <a:lumMod val="85000"/>
                        </a:schemeClr>
                      </a:solidFill>
                    </a:ln>
                  </pic:spPr>
                </pic:pic>
              </a:graphicData>
            </a:graphic>
          </wp:inline>
        </w:drawing>
      </w:r>
    </w:p>
    <w:p w14:paraId="22567B60" w14:textId="77777777" w:rsidR="008D68D1" w:rsidRPr="00525181" w:rsidRDefault="008D68D1" w:rsidP="002F7F1F">
      <w:pPr>
        <w:pStyle w:val="4"/>
      </w:pPr>
      <w:r w:rsidRPr="00525181">
        <w:t>删除指定数据</w:t>
      </w:r>
    </w:p>
    <w:p w14:paraId="6AC7DD7A" w14:textId="77777777" w:rsidR="008D68D1" w:rsidRPr="00525181" w:rsidRDefault="008D68D1" w:rsidP="00AD092B">
      <w:pPr>
        <w:pStyle w:val="1e"/>
      </w:pPr>
      <w:r w:rsidRPr="00525181">
        <w:t>在</w:t>
      </w:r>
      <w:r w:rsidRPr="00525181">
        <w:t>B</w:t>
      </w:r>
      <w:r w:rsidRPr="00525181">
        <w:t>校中删除教师编号</w:t>
      </w:r>
      <w:r w:rsidRPr="00525181">
        <w:t>8</w:t>
      </w:r>
      <w:r w:rsidRPr="00525181">
        <w:t>和</w:t>
      </w:r>
      <w:r w:rsidRPr="00525181">
        <w:t>15</w:t>
      </w:r>
      <w:r w:rsidRPr="00525181">
        <w:t>所管理的院系。</w:t>
      </w:r>
    </w:p>
    <w:p w14:paraId="108875BA" w14:textId="55389A87" w:rsidR="008D68D1" w:rsidRPr="0084008D" w:rsidRDefault="008D68D1" w:rsidP="00837DE3">
      <w:pPr>
        <w:pStyle w:val="afffff2"/>
        <w:rPr>
          <w:b/>
          <w:color w:val="C7000B"/>
          <w:lang w:eastAsia="en-US"/>
        </w:rPr>
      </w:pPr>
      <w:r w:rsidRPr="0084008D">
        <w:rPr>
          <w:b/>
          <w:color w:val="C7000B"/>
          <w:lang w:eastAsia="en-US"/>
        </w:rPr>
        <w:t>DELETE FROM school_department WHERE depart_teacher=8 OR depart_teacher=15;</w:t>
      </w:r>
    </w:p>
    <w:p w14:paraId="056D47A7" w14:textId="778CFD70" w:rsidR="008D68D1" w:rsidRPr="0084008D" w:rsidRDefault="008D68D1" w:rsidP="00837DE3">
      <w:pPr>
        <w:pStyle w:val="afffff2"/>
        <w:rPr>
          <w:b/>
          <w:color w:val="C7000B"/>
          <w:lang w:eastAsia="en-US"/>
        </w:rPr>
      </w:pPr>
      <w:r w:rsidRPr="0084008D">
        <w:rPr>
          <w:b/>
          <w:color w:val="C7000B"/>
          <w:lang w:eastAsia="en-US"/>
        </w:rPr>
        <w:t>SELECT * FROM school_department;</w:t>
      </w:r>
    </w:p>
    <w:p w14:paraId="726D16A3" w14:textId="77777777" w:rsidR="00837DE3" w:rsidRDefault="00837DE3" w:rsidP="00AD092B">
      <w:pPr>
        <w:pStyle w:val="1e"/>
      </w:pPr>
      <w:r w:rsidRPr="009E0AD1">
        <w:t>截图如下</w:t>
      </w:r>
      <w:r w:rsidRPr="009E0AD1">
        <w:rPr>
          <w:rFonts w:hint="eastAsia"/>
        </w:rPr>
        <w:t>：</w:t>
      </w:r>
    </w:p>
    <w:p w14:paraId="76E3AE11" w14:textId="09212E08" w:rsidR="00837DE3" w:rsidRDefault="003547F5" w:rsidP="00AD092B">
      <w:pPr>
        <w:pStyle w:val="1e"/>
      </w:pPr>
      <w:r>
        <w:rPr>
          <w:noProof/>
        </w:rPr>
        <w:drawing>
          <wp:inline distT="0" distB="0" distL="0" distR="0" wp14:anchorId="326F5D12" wp14:editId="604BC425">
            <wp:extent cx="4554415" cy="2266686"/>
            <wp:effectExtent l="19050" t="19050" r="17780" b="19685"/>
            <wp:docPr id="217" name="图片 217" descr="C:\Users\swx941157\AppData\Roaming\eSpace_Desktop\UserData\swx941157\imagefiles\3B493B8E-9477-42C4-88DA-BFBDD8121F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wx941157\AppData\Roaming\eSpace_Desktop\UserData\swx941157\imagefiles\3B493B8E-9477-42C4-88DA-BFBDD8121F9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75423" cy="2277142"/>
                    </a:xfrm>
                    <a:prstGeom prst="rect">
                      <a:avLst/>
                    </a:prstGeom>
                    <a:noFill/>
                    <a:ln w="12700">
                      <a:solidFill>
                        <a:schemeClr val="bg1">
                          <a:lumMod val="85000"/>
                        </a:schemeClr>
                      </a:solidFill>
                    </a:ln>
                  </pic:spPr>
                </pic:pic>
              </a:graphicData>
            </a:graphic>
          </wp:inline>
        </w:drawing>
      </w:r>
    </w:p>
    <w:p w14:paraId="35F27CD8" w14:textId="77777777" w:rsidR="008D68D1" w:rsidRDefault="008D68D1" w:rsidP="00AD092B">
      <w:pPr>
        <w:pStyle w:val="1e"/>
      </w:pPr>
      <w:r>
        <w:rPr>
          <w:rFonts w:hint="eastAsia"/>
        </w:rPr>
        <w:t>本实验结束。</w:t>
      </w:r>
      <w:bookmarkEnd w:id="11"/>
    </w:p>
    <w:sectPr w:rsidR="008D68D1" w:rsidSect="00033B54">
      <w:headerReference w:type="default" r:id="rId189"/>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87FF3" w14:textId="77777777" w:rsidR="00C164B2" w:rsidRDefault="00C164B2" w:rsidP="00940D2A">
      <w:pPr>
        <w:spacing w:before="0" w:after="0" w:line="240" w:lineRule="auto"/>
      </w:pPr>
      <w:r>
        <w:separator/>
      </w:r>
    </w:p>
  </w:endnote>
  <w:endnote w:type="continuationSeparator" w:id="0">
    <w:p w14:paraId="3F0A4F11" w14:textId="77777777" w:rsidR="00C164B2" w:rsidRDefault="00C164B2"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Huawei Sans">
    <w:altName w:val="Corbel"/>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兰亭细黑简体">
    <w:altName w:val="微软雅黑"/>
    <w:charset w:val="86"/>
    <w:family w:val="auto"/>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53467" w14:textId="77777777" w:rsidR="00C164B2" w:rsidRDefault="00C164B2" w:rsidP="00940D2A">
      <w:pPr>
        <w:spacing w:before="0" w:after="0" w:line="240" w:lineRule="auto"/>
      </w:pPr>
      <w:r>
        <w:separator/>
      </w:r>
    </w:p>
  </w:footnote>
  <w:footnote w:type="continuationSeparator" w:id="0">
    <w:p w14:paraId="4B8681A9" w14:textId="77777777" w:rsidR="00C164B2" w:rsidRDefault="00C164B2"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555761" w:rsidRPr="00B3672F" w:rsidRDefault="00555761" w:rsidP="00033B54">
    <w:pPr>
      <w:pStyle w:val="a7"/>
      <w:rPr>
        <w:rFonts w:ascii="HuaweiSans-Regular" w:eastAsia="方正兰亭黑简体" w:hAnsi="HuaweiSans-Regular" w:hint="eastAsia"/>
      </w:rPr>
    </w:pPr>
  </w:p>
  <w:p w14:paraId="6619D47F" w14:textId="77777777" w:rsidR="00555761" w:rsidRPr="00B3672F" w:rsidRDefault="00555761" w:rsidP="00033B54">
    <w:pPr>
      <w:pStyle w:val="a7"/>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555761" w:rsidRPr="00B3672F" w14:paraId="2FAC5D03" w14:textId="77777777" w:rsidTr="00854769">
      <w:trPr>
        <w:cantSplit/>
        <w:trHeight w:hRule="exact" w:val="738"/>
      </w:trPr>
      <w:tc>
        <w:tcPr>
          <w:tcW w:w="1134" w:type="dxa"/>
        </w:tcPr>
        <w:p w14:paraId="07F9ECB9" w14:textId="0621B518" w:rsidR="00555761" w:rsidRPr="00B3672F" w:rsidRDefault="00555761" w:rsidP="00854769">
          <w:pPr>
            <w:pStyle w:val="afffc"/>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555761" w:rsidRPr="00B3672F" w:rsidRDefault="00555761" w:rsidP="00033B54">
          <w:pPr>
            <w:spacing w:before="120"/>
            <w:rPr>
              <w:rFonts w:ascii="HuaweiSans-Regular" w:eastAsia="方正兰亭黑简体" w:hAnsi="HuaweiSans-Regular" w:hint="eastAsia"/>
            </w:rPr>
          </w:pPr>
        </w:p>
      </w:tc>
      <w:tc>
        <w:tcPr>
          <w:tcW w:w="7371" w:type="dxa"/>
          <w:vAlign w:val="bottom"/>
        </w:tcPr>
        <w:p w14:paraId="541AEA52" w14:textId="732890D1" w:rsidR="00555761" w:rsidRPr="00F962D0" w:rsidRDefault="00555761" w:rsidP="00955731">
          <w:pPr>
            <w:pStyle w:val="TableNote"/>
            <w:ind w:left="0"/>
            <w:jc w:val="center"/>
            <w:rPr>
              <w:rFonts w:ascii="Huawei Sans" w:eastAsia="方正兰亭黑简体" w:hAnsi="Huawei Sans" w:cs="Huawei Sans"/>
              <w:noProof/>
            </w:rPr>
          </w:pPr>
          <w:r w:rsidRPr="00F962D0">
            <w:rPr>
              <w:rFonts w:ascii="Huawei Sans" w:eastAsia="方正兰亭黑简体" w:hAnsi="Huawei Sans" w:cs="Huawei Sans"/>
              <w:noProof/>
            </w:rPr>
            <w:t xml:space="preserve">GaussDB(for </w:t>
          </w:r>
          <w:r w:rsidRPr="00F962D0">
            <w:rPr>
              <w:rFonts w:ascii="Huawei Sans" w:hAnsi="Huawei Sans" w:cs="Huawei Sans"/>
            </w:rPr>
            <w:t>openGauss</w:t>
          </w:r>
          <w:r w:rsidRPr="00F962D0">
            <w:rPr>
              <w:rFonts w:ascii="Huawei Sans" w:eastAsia="方正兰亭黑简体" w:hAnsi="Huawei Sans" w:cs="Huawei Sans"/>
              <w:noProof/>
            </w:rPr>
            <w:t>)</w:t>
          </w:r>
          <w:r w:rsidRPr="00F962D0">
            <w:rPr>
              <w:rFonts w:ascii="Huawei Sans" w:eastAsia="方正兰亭黑简体" w:hAnsi="Huawei Sans" w:cs="Huawei Sans"/>
              <w:noProof/>
            </w:rPr>
            <w:t>数据库开发指导手册（基于</w:t>
          </w:r>
          <w:r w:rsidRPr="00F962D0">
            <w:rPr>
              <w:rFonts w:ascii="Huawei Sans" w:eastAsia="方正兰亭黑简体" w:hAnsi="Huawei Sans" w:cs="Huawei Sans"/>
              <w:noProof/>
            </w:rPr>
            <w:t>DAS</w:t>
          </w:r>
          <w:r w:rsidRPr="00F962D0">
            <w:rPr>
              <w:rFonts w:ascii="Huawei Sans" w:eastAsia="方正兰亭黑简体" w:hAnsi="Huawei Sans" w:cs="Huawei Sans"/>
              <w:noProof/>
            </w:rPr>
            <w:t>工具）</w:t>
          </w:r>
        </w:p>
      </w:tc>
      <w:tc>
        <w:tcPr>
          <w:tcW w:w="1134" w:type="dxa"/>
          <w:vAlign w:val="bottom"/>
        </w:tcPr>
        <w:p w14:paraId="279C3BBC" w14:textId="1A924E70" w:rsidR="00555761" w:rsidRPr="00B3672F" w:rsidRDefault="00555761"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Pr>
              <w:rFonts w:ascii="HuaweiSans-Regular" w:eastAsia="方正兰亭黑简体" w:hAnsi="HuaweiSans-Regular" w:hint="eastAsia"/>
              <w:noProof/>
            </w:rPr>
            <w:t>9</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555761" w:rsidRPr="00B3672F" w:rsidRDefault="00555761" w:rsidP="00033B54">
    <w:pPr>
      <w:pStyle w:val="a7"/>
      <w:rPr>
        <w:rFonts w:ascii="HuaweiSans-Regular" w:eastAsia="方正兰亭黑简体" w:hAnsi="HuaweiSans-Regular" w:hint="eastAsia"/>
      </w:rPr>
    </w:pPr>
  </w:p>
  <w:p w14:paraId="76432B8F" w14:textId="77777777" w:rsidR="00555761" w:rsidRPr="00B3672F" w:rsidRDefault="00555761" w:rsidP="00033B54">
    <w:pPr>
      <w:pStyle w:val="a7"/>
      <w:rPr>
        <w:rFonts w:ascii="HuaweiSans-Regular" w:eastAsia="方正兰亭黑简体" w:hAnsi="HuaweiSans-Regular" w:hint="eastAsia"/>
      </w:rPr>
    </w:pPr>
  </w:p>
  <w:p w14:paraId="2CCE42D9" w14:textId="77777777" w:rsidR="00555761" w:rsidRPr="00B3672F" w:rsidRDefault="00555761">
    <w:pPr>
      <w:pStyle w:val="a7"/>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7A64D352"/>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283"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141"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CE460CCC"/>
    <w:lvl w:ilvl="0" w:tplc="7446420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7"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8"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0"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2B87D62"/>
    <w:multiLevelType w:val="hybridMultilevel"/>
    <w:tmpl w:val="508A57CC"/>
    <w:lvl w:ilvl="0" w:tplc="8D6CCABE">
      <w:start w:val="1"/>
      <w:numFmt w:val="bullet"/>
      <w:pStyle w:val="41"/>
      <w:lvlText w:val=""/>
      <w:lvlJc w:val="left"/>
      <w:pPr>
        <w:ind w:left="2121" w:hanging="420"/>
      </w:pPr>
      <w:rPr>
        <w:rFonts w:ascii="Wingdings" w:hAnsi="Wingdings" w:hint="default"/>
        <w:color w:val="auto"/>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3"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5"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6"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15:restartNumberingAfterBreak="0">
    <w:nsid w:val="7E0E3B0E"/>
    <w:multiLevelType w:val="multilevel"/>
    <w:tmpl w:val="E62EF8F2"/>
    <w:lvl w:ilvl="0">
      <w:start w:val="1"/>
      <w:numFmt w:val="none"/>
      <w:pStyle w:val="renwu"/>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7"/>
  </w:num>
  <w:num w:numId="3">
    <w:abstractNumId w:val="5"/>
  </w:num>
  <w:num w:numId="4">
    <w:abstractNumId w:val="17"/>
  </w:num>
  <w:num w:numId="5">
    <w:abstractNumId w:val="2"/>
  </w:num>
  <w:num w:numId="6">
    <w:abstractNumId w:val="9"/>
  </w:num>
  <w:num w:numId="7">
    <w:abstractNumId w:val="4"/>
  </w:num>
  <w:num w:numId="8">
    <w:abstractNumId w:val="1"/>
  </w:num>
  <w:num w:numId="9">
    <w:abstractNumId w:val="6"/>
  </w:num>
  <w:num w:numId="10">
    <w:abstractNumId w:val="11"/>
  </w:num>
  <w:num w:numId="11">
    <w:abstractNumId w:val="8"/>
  </w:num>
  <w:num w:numId="12">
    <w:abstractNumId w:val="13"/>
  </w:num>
  <w:num w:numId="13">
    <w:abstractNumId w:val="0"/>
  </w:num>
  <w:num w:numId="14">
    <w:abstractNumId w:val="2"/>
  </w:num>
  <w:num w:numId="15">
    <w:abstractNumId w:val="3"/>
  </w:num>
  <w:num w:numId="16">
    <w:abstractNumId w:val="15"/>
  </w:num>
  <w:num w:numId="17">
    <w:abstractNumId w:val="14"/>
  </w:num>
  <w:num w:numId="18">
    <w:abstractNumId w:val="1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num>
  <w:num w:numId="24">
    <w:abstractNumId w:val="10"/>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568"/>
    <w:rsid w:val="00000724"/>
    <w:rsid w:val="0000120B"/>
    <w:rsid w:val="00001904"/>
    <w:rsid w:val="00001C8D"/>
    <w:rsid w:val="00001E62"/>
    <w:rsid w:val="00002614"/>
    <w:rsid w:val="00007325"/>
    <w:rsid w:val="00010C0A"/>
    <w:rsid w:val="00011630"/>
    <w:rsid w:val="00011962"/>
    <w:rsid w:val="000119BE"/>
    <w:rsid w:val="00011B50"/>
    <w:rsid w:val="00013155"/>
    <w:rsid w:val="00014276"/>
    <w:rsid w:val="000145D8"/>
    <w:rsid w:val="00014C0D"/>
    <w:rsid w:val="000171EC"/>
    <w:rsid w:val="00017C40"/>
    <w:rsid w:val="00017F9F"/>
    <w:rsid w:val="000210D2"/>
    <w:rsid w:val="0002214D"/>
    <w:rsid w:val="000222CD"/>
    <w:rsid w:val="0002276F"/>
    <w:rsid w:val="00023670"/>
    <w:rsid w:val="00024836"/>
    <w:rsid w:val="0002532C"/>
    <w:rsid w:val="0002558E"/>
    <w:rsid w:val="00027F46"/>
    <w:rsid w:val="00030293"/>
    <w:rsid w:val="00031021"/>
    <w:rsid w:val="00031AD0"/>
    <w:rsid w:val="000321CB"/>
    <w:rsid w:val="00033243"/>
    <w:rsid w:val="00033B54"/>
    <w:rsid w:val="00033F84"/>
    <w:rsid w:val="000353B1"/>
    <w:rsid w:val="000375E9"/>
    <w:rsid w:val="00037C93"/>
    <w:rsid w:val="00041545"/>
    <w:rsid w:val="00041907"/>
    <w:rsid w:val="00043B1A"/>
    <w:rsid w:val="00044BAB"/>
    <w:rsid w:val="000502C1"/>
    <w:rsid w:val="00050311"/>
    <w:rsid w:val="000504DB"/>
    <w:rsid w:val="0005157D"/>
    <w:rsid w:val="00051A7C"/>
    <w:rsid w:val="00051CA2"/>
    <w:rsid w:val="00052608"/>
    <w:rsid w:val="000535E5"/>
    <w:rsid w:val="000548C8"/>
    <w:rsid w:val="00054DE4"/>
    <w:rsid w:val="00062A99"/>
    <w:rsid w:val="00064F80"/>
    <w:rsid w:val="0006678D"/>
    <w:rsid w:val="0006684D"/>
    <w:rsid w:val="00066A44"/>
    <w:rsid w:val="00066F4D"/>
    <w:rsid w:val="00070957"/>
    <w:rsid w:val="00071923"/>
    <w:rsid w:val="00072087"/>
    <w:rsid w:val="0007236C"/>
    <w:rsid w:val="00072AAD"/>
    <w:rsid w:val="00073DB3"/>
    <w:rsid w:val="00074B6E"/>
    <w:rsid w:val="00074F84"/>
    <w:rsid w:val="00074FBA"/>
    <w:rsid w:val="0007553D"/>
    <w:rsid w:val="00076475"/>
    <w:rsid w:val="000766EB"/>
    <w:rsid w:val="00076AFE"/>
    <w:rsid w:val="000777E5"/>
    <w:rsid w:val="0008037B"/>
    <w:rsid w:val="0008048D"/>
    <w:rsid w:val="00080838"/>
    <w:rsid w:val="00080D2F"/>
    <w:rsid w:val="00082C9D"/>
    <w:rsid w:val="00082F3F"/>
    <w:rsid w:val="000834DE"/>
    <w:rsid w:val="00083A51"/>
    <w:rsid w:val="00083D84"/>
    <w:rsid w:val="00084278"/>
    <w:rsid w:val="00084AB9"/>
    <w:rsid w:val="00084BE0"/>
    <w:rsid w:val="0008503A"/>
    <w:rsid w:val="000854EA"/>
    <w:rsid w:val="000862CE"/>
    <w:rsid w:val="00086C58"/>
    <w:rsid w:val="00087A17"/>
    <w:rsid w:val="00087B38"/>
    <w:rsid w:val="0009129A"/>
    <w:rsid w:val="00091B19"/>
    <w:rsid w:val="00091B70"/>
    <w:rsid w:val="000934F1"/>
    <w:rsid w:val="0009536E"/>
    <w:rsid w:val="0009621C"/>
    <w:rsid w:val="00096488"/>
    <w:rsid w:val="00096A63"/>
    <w:rsid w:val="00097458"/>
    <w:rsid w:val="0009792A"/>
    <w:rsid w:val="00097A9D"/>
    <w:rsid w:val="00097DE7"/>
    <w:rsid w:val="000A0022"/>
    <w:rsid w:val="000A1AFA"/>
    <w:rsid w:val="000A2253"/>
    <w:rsid w:val="000A2674"/>
    <w:rsid w:val="000A2AF5"/>
    <w:rsid w:val="000A43B0"/>
    <w:rsid w:val="000A56FF"/>
    <w:rsid w:val="000A585E"/>
    <w:rsid w:val="000A5CB3"/>
    <w:rsid w:val="000A5E01"/>
    <w:rsid w:val="000A6E55"/>
    <w:rsid w:val="000A76CC"/>
    <w:rsid w:val="000A783D"/>
    <w:rsid w:val="000A7A32"/>
    <w:rsid w:val="000A7FBA"/>
    <w:rsid w:val="000B063A"/>
    <w:rsid w:val="000B1E79"/>
    <w:rsid w:val="000B1F79"/>
    <w:rsid w:val="000B245B"/>
    <w:rsid w:val="000B279C"/>
    <w:rsid w:val="000B32E1"/>
    <w:rsid w:val="000B4AFB"/>
    <w:rsid w:val="000B5EE1"/>
    <w:rsid w:val="000B6384"/>
    <w:rsid w:val="000B6ABD"/>
    <w:rsid w:val="000B7C6A"/>
    <w:rsid w:val="000B7EFF"/>
    <w:rsid w:val="000C06CE"/>
    <w:rsid w:val="000C0963"/>
    <w:rsid w:val="000C0A74"/>
    <w:rsid w:val="000C3D98"/>
    <w:rsid w:val="000C3F98"/>
    <w:rsid w:val="000C62CD"/>
    <w:rsid w:val="000C6AE4"/>
    <w:rsid w:val="000D0045"/>
    <w:rsid w:val="000D0502"/>
    <w:rsid w:val="000D2513"/>
    <w:rsid w:val="000D41DD"/>
    <w:rsid w:val="000D497C"/>
    <w:rsid w:val="000D57E7"/>
    <w:rsid w:val="000D601E"/>
    <w:rsid w:val="000D79DE"/>
    <w:rsid w:val="000D7BB6"/>
    <w:rsid w:val="000D7C8A"/>
    <w:rsid w:val="000E12FE"/>
    <w:rsid w:val="000E16AA"/>
    <w:rsid w:val="000E3396"/>
    <w:rsid w:val="000E3DAC"/>
    <w:rsid w:val="000E3FA8"/>
    <w:rsid w:val="000E48ED"/>
    <w:rsid w:val="000E5818"/>
    <w:rsid w:val="000E5B3B"/>
    <w:rsid w:val="000F1382"/>
    <w:rsid w:val="000F21A1"/>
    <w:rsid w:val="000F2349"/>
    <w:rsid w:val="000F443B"/>
    <w:rsid w:val="000F4683"/>
    <w:rsid w:val="000F5184"/>
    <w:rsid w:val="000F536E"/>
    <w:rsid w:val="000F6478"/>
    <w:rsid w:val="000F6AA5"/>
    <w:rsid w:val="000F73A2"/>
    <w:rsid w:val="001007FB"/>
    <w:rsid w:val="001008A1"/>
    <w:rsid w:val="00100E14"/>
    <w:rsid w:val="00101734"/>
    <w:rsid w:val="001017DC"/>
    <w:rsid w:val="0010187A"/>
    <w:rsid w:val="00101AE3"/>
    <w:rsid w:val="001020BB"/>
    <w:rsid w:val="0010214D"/>
    <w:rsid w:val="0010341A"/>
    <w:rsid w:val="0010410B"/>
    <w:rsid w:val="00104ADC"/>
    <w:rsid w:val="00106460"/>
    <w:rsid w:val="00106A4A"/>
    <w:rsid w:val="00107072"/>
    <w:rsid w:val="00107DA6"/>
    <w:rsid w:val="00107F91"/>
    <w:rsid w:val="00110D50"/>
    <w:rsid w:val="00110F4C"/>
    <w:rsid w:val="0011199D"/>
    <w:rsid w:val="00114A3D"/>
    <w:rsid w:val="00114BFF"/>
    <w:rsid w:val="0011636E"/>
    <w:rsid w:val="00116DBF"/>
    <w:rsid w:val="001178C7"/>
    <w:rsid w:val="00117C30"/>
    <w:rsid w:val="00120C0B"/>
    <w:rsid w:val="0012112D"/>
    <w:rsid w:val="00122A8A"/>
    <w:rsid w:val="00124FD2"/>
    <w:rsid w:val="00125657"/>
    <w:rsid w:val="00126216"/>
    <w:rsid w:val="0013012F"/>
    <w:rsid w:val="00131C06"/>
    <w:rsid w:val="00131CAC"/>
    <w:rsid w:val="00134805"/>
    <w:rsid w:val="00135B97"/>
    <w:rsid w:val="00135C53"/>
    <w:rsid w:val="00136221"/>
    <w:rsid w:val="001366AE"/>
    <w:rsid w:val="00137C3F"/>
    <w:rsid w:val="00141351"/>
    <w:rsid w:val="0014145E"/>
    <w:rsid w:val="0014154F"/>
    <w:rsid w:val="0014262D"/>
    <w:rsid w:val="00142926"/>
    <w:rsid w:val="00142E48"/>
    <w:rsid w:val="00142F34"/>
    <w:rsid w:val="0014332B"/>
    <w:rsid w:val="0014385B"/>
    <w:rsid w:val="0014498F"/>
    <w:rsid w:val="001453BD"/>
    <w:rsid w:val="001454CD"/>
    <w:rsid w:val="001454D1"/>
    <w:rsid w:val="00145A38"/>
    <w:rsid w:val="00150412"/>
    <w:rsid w:val="001504D6"/>
    <w:rsid w:val="00150967"/>
    <w:rsid w:val="00150C77"/>
    <w:rsid w:val="00154ACF"/>
    <w:rsid w:val="00156F51"/>
    <w:rsid w:val="00160269"/>
    <w:rsid w:val="00160729"/>
    <w:rsid w:val="00161BC3"/>
    <w:rsid w:val="00163D02"/>
    <w:rsid w:val="00163F63"/>
    <w:rsid w:val="001666C5"/>
    <w:rsid w:val="00172027"/>
    <w:rsid w:val="00172E55"/>
    <w:rsid w:val="00172F8A"/>
    <w:rsid w:val="0017327A"/>
    <w:rsid w:val="0017401C"/>
    <w:rsid w:val="0017451A"/>
    <w:rsid w:val="00176B45"/>
    <w:rsid w:val="00180259"/>
    <w:rsid w:val="0018080D"/>
    <w:rsid w:val="00180E3E"/>
    <w:rsid w:val="00181143"/>
    <w:rsid w:val="00181DFE"/>
    <w:rsid w:val="001838DB"/>
    <w:rsid w:val="001841C5"/>
    <w:rsid w:val="00185231"/>
    <w:rsid w:val="00185AA1"/>
    <w:rsid w:val="00185EEE"/>
    <w:rsid w:val="00187508"/>
    <w:rsid w:val="00187DEF"/>
    <w:rsid w:val="00190A41"/>
    <w:rsid w:val="00191323"/>
    <w:rsid w:val="00191D15"/>
    <w:rsid w:val="00191F00"/>
    <w:rsid w:val="001921A9"/>
    <w:rsid w:val="001946F2"/>
    <w:rsid w:val="001955B0"/>
    <w:rsid w:val="001964B5"/>
    <w:rsid w:val="00196A60"/>
    <w:rsid w:val="00196C9F"/>
    <w:rsid w:val="00197385"/>
    <w:rsid w:val="001A14C4"/>
    <w:rsid w:val="001A190B"/>
    <w:rsid w:val="001A24AF"/>
    <w:rsid w:val="001A320B"/>
    <w:rsid w:val="001A3936"/>
    <w:rsid w:val="001A42A4"/>
    <w:rsid w:val="001A4A7A"/>
    <w:rsid w:val="001A4E19"/>
    <w:rsid w:val="001A7817"/>
    <w:rsid w:val="001B071A"/>
    <w:rsid w:val="001B0FF2"/>
    <w:rsid w:val="001B155F"/>
    <w:rsid w:val="001B18BF"/>
    <w:rsid w:val="001B20C3"/>
    <w:rsid w:val="001B2E97"/>
    <w:rsid w:val="001B38FF"/>
    <w:rsid w:val="001B3964"/>
    <w:rsid w:val="001B3B2E"/>
    <w:rsid w:val="001B3CDA"/>
    <w:rsid w:val="001B4094"/>
    <w:rsid w:val="001B41FA"/>
    <w:rsid w:val="001B4737"/>
    <w:rsid w:val="001B5D02"/>
    <w:rsid w:val="001B6667"/>
    <w:rsid w:val="001B6FAC"/>
    <w:rsid w:val="001B70B6"/>
    <w:rsid w:val="001B7D5C"/>
    <w:rsid w:val="001C0851"/>
    <w:rsid w:val="001C0AE6"/>
    <w:rsid w:val="001C0E12"/>
    <w:rsid w:val="001C0F7A"/>
    <w:rsid w:val="001C3827"/>
    <w:rsid w:val="001C3D41"/>
    <w:rsid w:val="001C3F12"/>
    <w:rsid w:val="001C4487"/>
    <w:rsid w:val="001C5E33"/>
    <w:rsid w:val="001D001D"/>
    <w:rsid w:val="001D0149"/>
    <w:rsid w:val="001D0278"/>
    <w:rsid w:val="001D18DC"/>
    <w:rsid w:val="001D3BE2"/>
    <w:rsid w:val="001D669F"/>
    <w:rsid w:val="001D6842"/>
    <w:rsid w:val="001D7530"/>
    <w:rsid w:val="001D7DDA"/>
    <w:rsid w:val="001E30B9"/>
    <w:rsid w:val="001E382D"/>
    <w:rsid w:val="001E5A03"/>
    <w:rsid w:val="001E5B72"/>
    <w:rsid w:val="001E6211"/>
    <w:rsid w:val="001E6ABB"/>
    <w:rsid w:val="001E71BD"/>
    <w:rsid w:val="001F1D00"/>
    <w:rsid w:val="001F3661"/>
    <w:rsid w:val="001F54BE"/>
    <w:rsid w:val="001F760D"/>
    <w:rsid w:val="002004D8"/>
    <w:rsid w:val="00200836"/>
    <w:rsid w:val="002013D1"/>
    <w:rsid w:val="0020153C"/>
    <w:rsid w:val="00202EB4"/>
    <w:rsid w:val="00203E5B"/>
    <w:rsid w:val="002044DD"/>
    <w:rsid w:val="002101E8"/>
    <w:rsid w:val="00210973"/>
    <w:rsid w:val="00210AA0"/>
    <w:rsid w:val="002116A0"/>
    <w:rsid w:val="0021235C"/>
    <w:rsid w:val="002134C0"/>
    <w:rsid w:val="0021362D"/>
    <w:rsid w:val="00213E96"/>
    <w:rsid w:val="0021449A"/>
    <w:rsid w:val="00214692"/>
    <w:rsid w:val="002148FC"/>
    <w:rsid w:val="00215F94"/>
    <w:rsid w:val="00216D2C"/>
    <w:rsid w:val="00216D88"/>
    <w:rsid w:val="00217D84"/>
    <w:rsid w:val="00220C70"/>
    <w:rsid w:val="002213B8"/>
    <w:rsid w:val="002226E2"/>
    <w:rsid w:val="00222EEB"/>
    <w:rsid w:val="002245F2"/>
    <w:rsid w:val="0022479A"/>
    <w:rsid w:val="002247BC"/>
    <w:rsid w:val="00225DA0"/>
    <w:rsid w:val="00225F7F"/>
    <w:rsid w:val="00226996"/>
    <w:rsid w:val="002315E3"/>
    <w:rsid w:val="0023220D"/>
    <w:rsid w:val="00232D1D"/>
    <w:rsid w:val="00234CC4"/>
    <w:rsid w:val="002352DE"/>
    <w:rsid w:val="00236A73"/>
    <w:rsid w:val="00236BFC"/>
    <w:rsid w:val="0023755F"/>
    <w:rsid w:val="002375BA"/>
    <w:rsid w:val="002376A5"/>
    <w:rsid w:val="00242D9E"/>
    <w:rsid w:val="00244036"/>
    <w:rsid w:val="00244EA6"/>
    <w:rsid w:val="002457D8"/>
    <w:rsid w:val="002461C9"/>
    <w:rsid w:val="00246E3D"/>
    <w:rsid w:val="00250E51"/>
    <w:rsid w:val="002512A2"/>
    <w:rsid w:val="00251FCE"/>
    <w:rsid w:val="00252D4B"/>
    <w:rsid w:val="00253234"/>
    <w:rsid w:val="00253B8B"/>
    <w:rsid w:val="002541B3"/>
    <w:rsid w:val="00255E7D"/>
    <w:rsid w:val="00257718"/>
    <w:rsid w:val="002605B0"/>
    <w:rsid w:val="00260775"/>
    <w:rsid w:val="002616FB"/>
    <w:rsid w:val="0026200E"/>
    <w:rsid w:val="00262636"/>
    <w:rsid w:val="00263DF1"/>
    <w:rsid w:val="00264059"/>
    <w:rsid w:val="002652D5"/>
    <w:rsid w:val="002658D5"/>
    <w:rsid w:val="002711F9"/>
    <w:rsid w:val="00271653"/>
    <w:rsid w:val="00273757"/>
    <w:rsid w:val="00273DF1"/>
    <w:rsid w:val="00274DC5"/>
    <w:rsid w:val="002767A6"/>
    <w:rsid w:val="0027689A"/>
    <w:rsid w:val="00276B83"/>
    <w:rsid w:val="00276BD2"/>
    <w:rsid w:val="002819BC"/>
    <w:rsid w:val="002821F2"/>
    <w:rsid w:val="00282C8C"/>
    <w:rsid w:val="00284CBB"/>
    <w:rsid w:val="00284F93"/>
    <w:rsid w:val="002867B5"/>
    <w:rsid w:val="002867C1"/>
    <w:rsid w:val="00287854"/>
    <w:rsid w:val="00287B6B"/>
    <w:rsid w:val="00287E2E"/>
    <w:rsid w:val="0029076F"/>
    <w:rsid w:val="002907EC"/>
    <w:rsid w:val="00290C94"/>
    <w:rsid w:val="00292365"/>
    <w:rsid w:val="002935E0"/>
    <w:rsid w:val="00293A05"/>
    <w:rsid w:val="00294C23"/>
    <w:rsid w:val="00296B24"/>
    <w:rsid w:val="00296E4D"/>
    <w:rsid w:val="002978F8"/>
    <w:rsid w:val="00297AEF"/>
    <w:rsid w:val="002A09D3"/>
    <w:rsid w:val="002A0F9F"/>
    <w:rsid w:val="002A1B3F"/>
    <w:rsid w:val="002A2995"/>
    <w:rsid w:val="002A2E79"/>
    <w:rsid w:val="002A2F8F"/>
    <w:rsid w:val="002A31BC"/>
    <w:rsid w:val="002A33AF"/>
    <w:rsid w:val="002A39A2"/>
    <w:rsid w:val="002A3B1A"/>
    <w:rsid w:val="002A486C"/>
    <w:rsid w:val="002A56BC"/>
    <w:rsid w:val="002A571E"/>
    <w:rsid w:val="002A5CEF"/>
    <w:rsid w:val="002A5DEE"/>
    <w:rsid w:val="002A6314"/>
    <w:rsid w:val="002A7E08"/>
    <w:rsid w:val="002B0014"/>
    <w:rsid w:val="002B04A9"/>
    <w:rsid w:val="002B12E7"/>
    <w:rsid w:val="002B1FD4"/>
    <w:rsid w:val="002B340C"/>
    <w:rsid w:val="002B3A45"/>
    <w:rsid w:val="002B43D4"/>
    <w:rsid w:val="002B479B"/>
    <w:rsid w:val="002B5115"/>
    <w:rsid w:val="002B5643"/>
    <w:rsid w:val="002B6979"/>
    <w:rsid w:val="002C0294"/>
    <w:rsid w:val="002C0543"/>
    <w:rsid w:val="002C13CF"/>
    <w:rsid w:val="002C189D"/>
    <w:rsid w:val="002C1DB5"/>
    <w:rsid w:val="002C22D4"/>
    <w:rsid w:val="002C2318"/>
    <w:rsid w:val="002C2323"/>
    <w:rsid w:val="002C25FD"/>
    <w:rsid w:val="002C2E68"/>
    <w:rsid w:val="002C3278"/>
    <w:rsid w:val="002C3298"/>
    <w:rsid w:val="002C3365"/>
    <w:rsid w:val="002C3AB1"/>
    <w:rsid w:val="002C3C42"/>
    <w:rsid w:val="002C48D7"/>
    <w:rsid w:val="002C5BEE"/>
    <w:rsid w:val="002C5EE9"/>
    <w:rsid w:val="002C6505"/>
    <w:rsid w:val="002C7111"/>
    <w:rsid w:val="002D06BC"/>
    <w:rsid w:val="002D10F5"/>
    <w:rsid w:val="002D16CF"/>
    <w:rsid w:val="002D1728"/>
    <w:rsid w:val="002D489E"/>
    <w:rsid w:val="002D4E31"/>
    <w:rsid w:val="002D4E51"/>
    <w:rsid w:val="002D5BF8"/>
    <w:rsid w:val="002D5D15"/>
    <w:rsid w:val="002D6C54"/>
    <w:rsid w:val="002E0191"/>
    <w:rsid w:val="002E0734"/>
    <w:rsid w:val="002E143A"/>
    <w:rsid w:val="002E241E"/>
    <w:rsid w:val="002E396D"/>
    <w:rsid w:val="002E48D0"/>
    <w:rsid w:val="002E4ED5"/>
    <w:rsid w:val="002E5399"/>
    <w:rsid w:val="002F00C2"/>
    <w:rsid w:val="002F014B"/>
    <w:rsid w:val="002F16D9"/>
    <w:rsid w:val="002F34DE"/>
    <w:rsid w:val="002F41B8"/>
    <w:rsid w:val="002F4605"/>
    <w:rsid w:val="002F496F"/>
    <w:rsid w:val="002F6142"/>
    <w:rsid w:val="002F64F1"/>
    <w:rsid w:val="002F692D"/>
    <w:rsid w:val="002F6A34"/>
    <w:rsid w:val="002F6BCF"/>
    <w:rsid w:val="002F723A"/>
    <w:rsid w:val="002F7B08"/>
    <w:rsid w:val="002F7F1F"/>
    <w:rsid w:val="00300685"/>
    <w:rsid w:val="00301FC4"/>
    <w:rsid w:val="00302245"/>
    <w:rsid w:val="00303D9D"/>
    <w:rsid w:val="003041A0"/>
    <w:rsid w:val="00304B6C"/>
    <w:rsid w:val="00305BEB"/>
    <w:rsid w:val="00305FB3"/>
    <w:rsid w:val="00306280"/>
    <w:rsid w:val="00306677"/>
    <w:rsid w:val="00307DBA"/>
    <w:rsid w:val="00311171"/>
    <w:rsid w:val="00312DF1"/>
    <w:rsid w:val="0031383B"/>
    <w:rsid w:val="003141CC"/>
    <w:rsid w:val="00314574"/>
    <w:rsid w:val="003157F1"/>
    <w:rsid w:val="003162AE"/>
    <w:rsid w:val="0031676A"/>
    <w:rsid w:val="0031692E"/>
    <w:rsid w:val="00316C8E"/>
    <w:rsid w:val="00317431"/>
    <w:rsid w:val="00317E33"/>
    <w:rsid w:val="00320117"/>
    <w:rsid w:val="00320283"/>
    <w:rsid w:val="00321154"/>
    <w:rsid w:val="00322063"/>
    <w:rsid w:val="003222A4"/>
    <w:rsid w:val="00323C01"/>
    <w:rsid w:val="00325029"/>
    <w:rsid w:val="00325598"/>
    <w:rsid w:val="0032663B"/>
    <w:rsid w:val="003267BB"/>
    <w:rsid w:val="00327963"/>
    <w:rsid w:val="00327A89"/>
    <w:rsid w:val="00332BE5"/>
    <w:rsid w:val="003344D9"/>
    <w:rsid w:val="00334DAA"/>
    <w:rsid w:val="003350A3"/>
    <w:rsid w:val="003372EA"/>
    <w:rsid w:val="00337A16"/>
    <w:rsid w:val="00337B1D"/>
    <w:rsid w:val="00340C4B"/>
    <w:rsid w:val="00342110"/>
    <w:rsid w:val="0034219D"/>
    <w:rsid w:val="0034232F"/>
    <w:rsid w:val="00343E64"/>
    <w:rsid w:val="003449B6"/>
    <w:rsid w:val="00345758"/>
    <w:rsid w:val="00345CA8"/>
    <w:rsid w:val="003460BF"/>
    <w:rsid w:val="003461B0"/>
    <w:rsid w:val="003471BB"/>
    <w:rsid w:val="0034741F"/>
    <w:rsid w:val="003474EF"/>
    <w:rsid w:val="00347664"/>
    <w:rsid w:val="00350893"/>
    <w:rsid w:val="00350A7D"/>
    <w:rsid w:val="00352F23"/>
    <w:rsid w:val="003539B9"/>
    <w:rsid w:val="003547F5"/>
    <w:rsid w:val="00354F26"/>
    <w:rsid w:val="00355556"/>
    <w:rsid w:val="003579F6"/>
    <w:rsid w:val="00360713"/>
    <w:rsid w:val="003610EF"/>
    <w:rsid w:val="00361792"/>
    <w:rsid w:val="00361F14"/>
    <w:rsid w:val="00361F4E"/>
    <w:rsid w:val="00362546"/>
    <w:rsid w:val="003629CB"/>
    <w:rsid w:val="00362BAD"/>
    <w:rsid w:val="00362ECF"/>
    <w:rsid w:val="00362FE3"/>
    <w:rsid w:val="0036631D"/>
    <w:rsid w:val="003667C0"/>
    <w:rsid w:val="00366E4B"/>
    <w:rsid w:val="00367EDA"/>
    <w:rsid w:val="003702BE"/>
    <w:rsid w:val="00370DC3"/>
    <w:rsid w:val="00373B2C"/>
    <w:rsid w:val="00375EAD"/>
    <w:rsid w:val="00382427"/>
    <w:rsid w:val="00382C74"/>
    <w:rsid w:val="00383C67"/>
    <w:rsid w:val="00384F48"/>
    <w:rsid w:val="00385B0B"/>
    <w:rsid w:val="003860AA"/>
    <w:rsid w:val="0038612C"/>
    <w:rsid w:val="00386230"/>
    <w:rsid w:val="0038624B"/>
    <w:rsid w:val="0038683C"/>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791"/>
    <w:rsid w:val="003A5BE8"/>
    <w:rsid w:val="003A5FE1"/>
    <w:rsid w:val="003A7260"/>
    <w:rsid w:val="003A7C9C"/>
    <w:rsid w:val="003B0C21"/>
    <w:rsid w:val="003B1CDC"/>
    <w:rsid w:val="003B22E9"/>
    <w:rsid w:val="003B2A89"/>
    <w:rsid w:val="003B2CEF"/>
    <w:rsid w:val="003B49A7"/>
    <w:rsid w:val="003B6F29"/>
    <w:rsid w:val="003C08CB"/>
    <w:rsid w:val="003C1978"/>
    <w:rsid w:val="003C1E9E"/>
    <w:rsid w:val="003C2E2D"/>
    <w:rsid w:val="003C30C3"/>
    <w:rsid w:val="003C3754"/>
    <w:rsid w:val="003C39E6"/>
    <w:rsid w:val="003C554D"/>
    <w:rsid w:val="003C5BE1"/>
    <w:rsid w:val="003D2300"/>
    <w:rsid w:val="003D2573"/>
    <w:rsid w:val="003D2786"/>
    <w:rsid w:val="003D3B19"/>
    <w:rsid w:val="003D5D4C"/>
    <w:rsid w:val="003E06CC"/>
    <w:rsid w:val="003E115D"/>
    <w:rsid w:val="003E1CCE"/>
    <w:rsid w:val="003E1F44"/>
    <w:rsid w:val="003E20B8"/>
    <w:rsid w:val="003E211E"/>
    <w:rsid w:val="003E3A83"/>
    <w:rsid w:val="003E5019"/>
    <w:rsid w:val="003E5313"/>
    <w:rsid w:val="003E63EC"/>
    <w:rsid w:val="003E7E58"/>
    <w:rsid w:val="003E7FEC"/>
    <w:rsid w:val="003F0AFB"/>
    <w:rsid w:val="003F0B45"/>
    <w:rsid w:val="003F0F18"/>
    <w:rsid w:val="003F123E"/>
    <w:rsid w:val="003F164B"/>
    <w:rsid w:val="003F2934"/>
    <w:rsid w:val="003F3A47"/>
    <w:rsid w:val="003F3D2A"/>
    <w:rsid w:val="003F4170"/>
    <w:rsid w:val="003F43CE"/>
    <w:rsid w:val="003F4FCF"/>
    <w:rsid w:val="003F7555"/>
    <w:rsid w:val="00400F61"/>
    <w:rsid w:val="00401A28"/>
    <w:rsid w:val="0040288F"/>
    <w:rsid w:val="00403032"/>
    <w:rsid w:val="0040332D"/>
    <w:rsid w:val="004040EF"/>
    <w:rsid w:val="004053CB"/>
    <w:rsid w:val="0041039A"/>
    <w:rsid w:val="00410E16"/>
    <w:rsid w:val="00411791"/>
    <w:rsid w:val="00413400"/>
    <w:rsid w:val="004136A5"/>
    <w:rsid w:val="0041409F"/>
    <w:rsid w:val="00416A55"/>
    <w:rsid w:val="00416E2E"/>
    <w:rsid w:val="004209F5"/>
    <w:rsid w:val="00420B72"/>
    <w:rsid w:val="00422748"/>
    <w:rsid w:val="0042354E"/>
    <w:rsid w:val="004278B5"/>
    <w:rsid w:val="004300F4"/>
    <w:rsid w:val="004314CE"/>
    <w:rsid w:val="00433FCA"/>
    <w:rsid w:val="004346AD"/>
    <w:rsid w:val="004356EB"/>
    <w:rsid w:val="00435FAE"/>
    <w:rsid w:val="0043602D"/>
    <w:rsid w:val="0043675F"/>
    <w:rsid w:val="00436804"/>
    <w:rsid w:val="00436B92"/>
    <w:rsid w:val="00440AA8"/>
    <w:rsid w:val="00441D72"/>
    <w:rsid w:val="004439B1"/>
    <w:rsid w:val="00445B69"/>
    <w:rsid w:val="00447103"/>
    <w:rsid w:val="0044762D"/>
    <w:rsid w:val="00447BAE"/>
    <w:rsid w:val="00450E12"/>
    <w:rsid w:val="00451CF6"/>
    <w:rsid w:val="00451CFA"/>
    <w:rsid w:val="0045366D"/>
    <w:rsid w:val="004547B4"/>
    <w:rsid w:val="00455497"/>
    <w:rsid w:val="00455A15"/>
    <w:rsid w:val="00456D26"/>
    <w:rsid w:val="00457348"/>
    <w:rsid w:val="004601F1"/>
    <w:rsid w:val="00460EE5"/>
    <w:rsid w:val="004622AB"/>
    <w:rsid w:val="00462D8E"/>
    <w:rsid w:val="0046363A"/>
    <w:rsid w:val="00463820"/>
    <w:rsid w:val="00464E48"/>
    <w:rsid w:val="00466677"/>
    <w:rsid w:val="0046676C"/>
    <w:rsid w:val="00466E8E"/>
    <w:rsid w:val="00470A8F"/>
    <w:rsid w:val="004722EF"/>
    <w:rsid w:val="00473739"/>
    <w:rsid w:val="00473CB2"/>
    <w:rsid w:val="00473FEF"/>
    <w:rsid w:val="00476FB1"/>
    <w:rsid w:val="00476FB5"/>
    <w:rsid w:val="00477927"/>
    <w:rsid w:val="004821F6"/>
    <w:rsid w:val="00482467"/>
    <w:rsid w:val="0048308E"/>
    <w:rsid w:val="004832FC"/>
    <w:rsid w:val="0048347D"/>
    <w:rsid w:val="00483F9A"/>
    <w:rsid w:val="0048572D"/>
    <w:rsid w:val="00486E75"/>
    <w:rsid w:val="00487A1C"/>
    <w:rsid w:val="00487E35"/>
    <w:rsid w:val="00490EDD"/>
    <w:rsid w:val="00491A2E"/>
    <w:rsid w:val="004933CE"/>
    <w:rsid w:val="004957AB"/>
    <w:rsid w:val="0049632C"/>
    <w:rsid w:val="00496E4C"/>
    <w:rsid w:val="004972A2"/>
    <w:rsid w:val="00497361"/>
    <w:rsid w:val="00497F73"/>
    <w:rsid w:val="004A04DC"/>
    <w:rsid w:val="004A0EC6"/>
    <w:rsid w:val="004A2642"/>
    <w:rsid w:val="004A2673"/>
    <w:rsid w:val="004A2CEF"/>
    <w:rsid w:val="004A3162"/>
    <w:rsid w:val="004A31D9"/>
    <w:rsid w:val="004A3992"/>
    <w:rsid w:val="004A4005"/>
    <w:rsid w:val="004B0D41"/>
    <w:rsid w:val="004B2180"/>
    <w:rsid w:val="004B29CD"/>
    <w:rsid w:val="004B3531"/>
    <w:rsid w:val="004B38F1"/>
    <w:rsid w:val="004B3D5C"/>
    <w:rsid w:val="004B4C7A"/>
    <w:rsid w:val="004B56E3"/>
    <w:rsid w:val="004B6114"/>
    <w:rsid w:val="004B6AA4"/>
    <w:rsid w:val="004B7A61"/>
    <w:rsid w:val="004C0466"/>
    <w:rsid w:val="004C28C6"/>
    <w:rsid w:val="004C41B3"/>
    <w:rsid w:val="004C68E3"/>
    <w:rsid w:val="004C7386"/>
    <w:rsid w:val="004C7440"/>
    <w:rsid w:val="004C7563"/>
    <w:rsid w:val="004D26B5"/>
    <w:rsid w:val="004D2AC9"/>
    <w:rsid w:val="004D2AE8"/>
    <w:rsid w:val="004D2C13"/>
    <w:rsid w:val="004D38B7"/>
    <w:rsid w:val="004D48BD"/>
    <w:rsid w:val="004D4DFE"/>
    <w:rsid w:val="004D519B"/>
    <w:rsid w:val="004D59F5"/>
    <w:rsid w:val="004D5CF1"/>
    <w:rsid w:val="004D5DC8"/>
    <w:rsid w:val="004D643F"/>
    <w:rsid w:val="004D670C"/>
    <w:rsid w:val="004D69D2"/>
    <w:rsid w:val="004E058B"/>
    <w:rsid w:val="004E0672"/>
    <w:rsid w:val="004E1362"/>
    <w:rsid w:val="004E1ABB"/>
    <w:rsid w:val="004E1DA5"/>
    <w:rsid w:val="004E2024"/>
    <w:rsid w:val="004E2448"/>
    <w:rsid w:val="004E2A1E"/>
    <w:rsid w:val="004E2A9A"/>
    <w:rsid w:val="004E2D81"/>
    <w:rsid w:val="004E2DD3"/>
    <w:rsid w:val="004E2FEA"/>
    <w:rsid w:val="004E305E"/>
    <w:rsid w:val="004E42D2"/>
    <w:rsid w:val="004E6EC6"/>
    <w:rsid w:val="004F06FA"/>
    <w:rsid w:val="004F1A3D"/>
    <w:rsid w:val="004F1C49"/>
    <w:rsid w:val="004F38AE"/>
    <w:rsid w:val="004F38CD"/>
    <w:rsid w:val="004F3C7C"/>
    <w:rsid w:val="004F3E1C"/>
    <w:rsid w:val="004F3E41"/>
    <w:rsid w:val="004F4507"/>
    <w:rsid w:val="004F6280"/>
    <w:rsid w:val="004F697C"/>
    <w:rsid w:val="004F6CED"/>
    <w:rsid w:val="005016A8"/>
    <w:rsid w:val="00501B07"/>
    <w:rsid w:val="00501EA8"/>
    <w:rsid w:val="00503848"/>
    <w:rsid w:val="00503D14"/>
    <w:rsid w:val="00504B55"/>
    <w:rsid w:val="0050533D"/>
    <w:rsid w:val="0050614A"/>
    <w:rsid w:val="00507E2A"/>
    <w:rsid w:val="00511000"/>
    <w:rsid w:val="0051267C"/>
    <w:rsid w:val="005135D9"/>
    <w:rsid w:val="005154D1"/>
    <w:rsid w:val="0051604F"/>
    <w:rsid w:val="005214A7"/>
    <w:rsid w:val="00522580"/>
    <w:rsid w:val="005237BC"/>
    <w:rsid w:val="00523C1B"/>
    <w:rsid w:val="00523C28"/>
    <w:rsid w:val="0052474E"/>
    <w:rsid w:val="0052541D"/>
    <w:rsid w:val="00526952"/>
    <w:rsid w:val="00526BBC"/>
    <w:rsid w:val="00530302"/>
    <w:rsid w:val="00530D24"/>
    <w:rsid w:val="005313C5"/>
    <w:rsid w:val="0053194D"/>
    <w:rsid w:val="00531EDE"/>
    <w:rsid w:val="00533708"/>
    <w:rsid w:val="005350A0"/>
    <w:rsid w:val="00536900"/>
    <w:rsid w:val="00536D4D"/>
    <w:rsid w:val="00537472"/>
    <w:rsid w:val="0053749A"/>
    <w:rsid w:val="005375DF"/>
    <w:rsid w:val="00543953"/>
    <w:rsid w:val="00543A76"/>
    <w:rsid w:val="00543FDE"/>
    <w:rsid w:val="00545A3D"/>
    <w:rsid w:val="005476F7"/>
    <w:rsid w:val="00547873"/>
    <w:rsid w:val="00552284"/>
    <w:rsid w:val="00552F0D"/>
    <w:rsid w:val="00553116"/>
    <w:rsid w:val="00553EC6"/>
    <w:rsid w:val="0055520C"/>
    <w:rsid w:val="00555761"/>
    <w:rsid w:val="0055595D"/>
    <w:rsid w:val="00556C14"/>
    <w:rsid w:val="00556DB2"/>
    <w:rsid w:val="005578B6"/>
    <w:rsid w:val="005607FC"/>
    <w:rsid w:val="00562E3E"/>
    <w:rsid w:val="00563999"/>
    <w:rsid w:val="005706B5"/>
    <w:rsid w:val="0057087E"/>
    <w:rsid w:val="00571A85"/>
    <w:rsid w:val="00571B40"/>
    <w:rsid w:val="00572ED5"/>
    <w:rsid w:val="00573192"/>
    <w:rsid w:val="00573C39"/>
    <w:rsid w:val="0057476C"/>
    <w:rsid w:val="0057502B"/>
    <w:rsid w:val="005750C8"/>
    <w:rsid w:val="00577A5F"/>
    <w:rsid w:val="00577A8B"/>
    <w:rsid w:val="00577CDF"/>
    <w:rsid w:val="00580617"/>
    <w:rsid w:val="0058075E"/>
    <w:rsid w:val="00581446"/>
    <w:rsid w:val="00581962"/>
    <w:rsid w:val="00581A67"/>
    <w:rsid w:val="00581AB5"/>
    <w:rsid w:val="005830BD"/>
    <w:rsid w:val="00585E01"/>
    <w:rsid w:val="00586D12"/>
    <w:rsid w:val="0059074F"/>
    <w:rsid w:val="00592EA9"/>
    <w:rsid w:val="005939B8"/>
    <w:rsid w:val="00594091"/>
    <w:rsid w:val="00596A92"/>
    <w:rsid w:val="00596C17"/>
    <w:rsid w:val="005A0AAD"/>
    <w:rsid w:val="005A0D30"/>
    <w:rsid w:val="005A0E80"/>
    <w:rsid w:val="005A1A80"/>
    <w:rsid w:val="005A1E6F"/>
    <w:rsid w:val="005A2537"/>
    <w:rsid w:val="005A26CE"/>
    <w:rsid w:val="005A348F"/>
    <w:rsid w:val="005A423E"/>
    <w:rsid w:val="005A4779"/>
    <w:rsid w:val="005A53D7"/>
    <w:rsid w:val="005A5A71"/>
    <w:rsid w:val="005A751D"/>
    <w:rsid w:val="005B0290"/>
    <w:rsid w:val="005B0647"/>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3720"/>
    <w:rsid w:val="005C4B55"/>
    <w:rsid w:val="005C4E64"/>
    <w:rsid w:val="005C7FAB"/>
    <w:rsid w:val="005D203C"/>
    <w:rsid w:val="005D2276"/>
    <w:rsid w:val="005D2A15"/>
    <w:rsid w:val="005D2DB6"/>
    <w:rsid w:val="005D4160"/>
    <w:rsid w:val="005D419D"/>
    <w:rsid w:val="005D499C"/>
    <w:rsid w:val="005D4B94"/>
    <w:rsid w:val="005D4C6C"/>
    <w:rsid w:val="005D654D"/>
    <w:rsid w:val="005E004F"/>
    <w:rsid w:val="005E0257"/>
    <w:rsid w:val="005E08C3"/>
    <w:rsid w:val="005E2A17"/>
    <w:rsid w:val="005E2BA8"/>
    <w:rsid w:val="005E2DD2"/>
    <w:rsid w:val="005E4B56"/>
    <w:rsid w:val="005E5310"/>
    <w:rsid w:val="005E70A4"/>
    <w:rsid w:val="005F0970"/>
    <w:rsid w:val="005F10B1"/>
    <w:rsid w:val="005F26D0"/>
    <w:rsid w:val="005F2A85"/>
    <w:rsid w:val="005F5536"/>
    <w:rsid w:val="005F66A9"/>
    <w:rsid w:val="00600E34"/>
    <w:rsid w:val="00600FA3"/>
    <w:rsid w:val="0060106F"/>
    <w:rsid w:val="006014A4"/>
    <w:rsid w:val="006016F9"/>
    <w:rsid w:val="00602B73"/>
    <w:rsid w:val="006039D7"/>
    <w:rsid w:val="00606353"/>
    <w:rsid w:val="00606993"/>
    <w:rsid w:val="006072A9"/>
    <w:rsid w:val="00607A81"/>
    <w:rsid w:val="00610C3F"/>
    <w:rsid w:val="006120E1"/>
    <w:rsid w:val="006137CA"/>
    <w:rsid w:val="00613D31"/>
    <w:rsid w:val="00614715"/>
    <w:rsid w:val="00614740"/>
    <w:rsid w:val="006148EF"/>
    <w:rsid w:val="00614A21"/>
    <w:rsid w:val="006174FF"/>
    <w:rsid w:val="0061787C"/>
    <w:rsid w:val="00620962"/>
    <w:rsid w:val="00620B4A"/>
    <w:rsid w:val="00621B0C"/>
    <w:rsid w:val="00621FE8"/>
    <w:rsid w:val="00622AD7"/>
    <w:rsid w:val="00622B34"/>
    <w:rsid w:val="00622FF8"/>
    <w:rsid w:val="00623396"/>
    <w:rsid w:val="00624F47"/>
    <w:rsid w:val="006259EC"/>
    <w:rsid w:val="006263DE"/>
    <w:rsid w:val="00627321"/>
    <w:rsid w:val="0062799A"/>
    <w:rsid w:val="00630C42"/>
    <w:rsid w:val="00631584"/>
    <w:rsid w:val="00631B2F"/>
    <w:rsid w:val="006320F1"/>
    <w:rsid w:val="00632A2C"/>
    <w:rsid w:val="00633087"/>
    <w:rsid w:val="0063351F"/>
    <w:rsid w:val="0063441C"/>
    <w:rsid w:val="00634469"/>
    <w:rsid w:val="00634DF4"/>
    <w:rsid w:val="00636190"/>
    <w:rsid w:val="00636666"/>
    <w:rsid w:val="0064022C"/>
    <w:rsid w:val="00640FAB"/>
    <w:rsid w:val="00641667"/>
    <w:rsid w:val="00641F46"/>
    <w:rsid w:val="00641FC7"/>
    <w:rsid w:val="006420EA"/>
    <w:rsid w:val="006448B6"/>
    <w:rsid w:val="006468D2"/>
    <w:rsid w:val="006521BE"/>
    <w:rsid w:val="00652A23"/>
    <w:rsid w:val="00652FDB"/>
    <w:rsid w:val="00655365"/>
    <w:rsid w:val="00656D35"/>
    <w:rsid w:val="00656DFB"/>
    <w:rsid w:val="00657D5F"/>
    <w:rsid w:val="006611CD"/>
    <w:rsid w:val="00661235"/>
    <w:rsid w:val="00661D4D"/>
    <w:rsid w:val="006627CF"/>
    <w:rsid w:val="00662E2B"/>
    <w:rsid w:val="00662FD8"/>
    <w:rsid w:val="006646A8"/>
    <w:rsid w:val="006651F6"/>
    <w:rsid w:val="00665667"/>
    <w:rsid w:val="00665B0E"/>
    <w:rsid w:val="00672951"/>
    <w:rsid w:val="00674A4C"/>
    <w:rsid w:val="006765F5"/>
    <w:rsid w:val="00676C2A"/>
    <w:rsid w:val="0067750E"/>
    <w:rsid w:val="00680302"/>
    <w:rsid w:val="00680585"/>
    <w:rsid w:val="00680B76"/>
    <w:rsid w:val="00681061"/>
    <w:rsid w:val="00681BF3"/>
    <w:rsid w:val="00682AE7"/>
    <w:rsid w:val="00683636"/>
    <w:rsid w:val="00683953"/>
    <w:rsid w:val="0068422F"/>
    <w:rsid w:val="006852DA"/>
    <w:rsid w:val="00685D8F"/>
    <w:rsid w:val="00685E82"/>
    <w:rsid w:val="00690F8F"/>
    <w:rsid w:val="00691C48"/>
    <w:rsid w:val="00691CA6"/>
    <w:rsid w:val="0069554C"/>
    <w:rsid w:val="006959AF"/>
    <w:rsid w:val="00695D19"/>
    <w:rsid w:val="00696322"/>
    <w:rsid w:val="00697D2C"/>
    <w:rsid w:val="006A103C"/>
    <w:rsid w:val="006A144A"/>
    <w:rsid w:val="006A1739"/>
    <w:rsid w:val="006A22A1"/>
    <w:rsid w:val="006A25D7"/>
    <w:rsid w:val="006A39FD"/>
    <w:rsid w:val="006A43C2"/>
    <w:rsid w:val="006A458E"/>
    <w:rsid w:val="006A7AB4"/>
    <w:rsid w:val="006B08AB"/>
    <w:rsid w:val="006B2413"/>
    <w:rsid w:val="006B2912"/>
    <w:rsid w:val="006B2F8A"/>
    <w:rsid w:val="006B58EE"/>
    <w:rsid w:val="006B5E98"/>
    <w:rsid w:val="006B6A79"/>
    <w:rsid w:val="006C1E0B"/>
    <w:rsid w:val="006C425F"/>
    <w:rsid w:val="006C4329"/>
    <w:rsid w:val="006C47F6"/>
    <w:rsid w:val="006C559F"/>
    <w:rsid w:val="006C6150"/>
    <w:rsid w:val="006C65AA"/>
    <w:rsid w:val="006C66D0"/>
    <w:rsid w:val="006C756C"/>
    <w:rsid w:val="006D0B05"/>
    <w:rsid w:val="006D3376"/>
    <w:rsid w:val="006D46A5"/>
    <w:rsid w:val="006D5D04"/>
    <w:rsid w:val="006D622A"/>
    <w:rsid w:val="006E0331"/>
    <w:rsid w:val="006E0824"/>
    <w:rsid w:val="006E17E3"/>
    <w:rsid w:val="006E2DF2"/>
    <w:rsid w:val="006E2F9F"/>
    <w:rsid w:val="006E4F60"/>
    <w:rsid w:val="006E66F1"/>
    <w:rsid w:val="006E70B8"/>
    <w:rsid w:val="006F206B"/>
    <w:rsid w:val="006F23AF"/>
    <w:rsid w:val="006F2A6C"/>
    <w:rsid w:val="006F3081"/>
    <w:rsid w:val="006F30BD"/>
    <w:rsid w:val="006F4046"/>
    <w:rsid w:val="006F41AE"/>
    <w:rsid w:val="006F58F0"/>
    <w:rsid w:val="006F6B63"/>
    <w:rsid w:val="006F7BD8"/>
    <w:rsid w:val="00700E45"/>
    <w:rsid w:val="00701070"/>
    <w:rsid w:val="007029D0"/>
    <w:rsid w:val="0070345E"/>
    <w:rsid w:val="0070376F"/>
    <w:rsid w:val="007042AA"/>
    <w:rsid w:val="007043C1"/>
    <w:rsid w:val="00704E84"/>
    <w:rsid w:val="00705017"/>
    <w:rsid w:val="0070636C"/>
    <w:rsid w:val="00706C78"/>
    <w:rsid w:val="00707281"/>
    <w:rsid w:val="00707F57"/>
    <w:rsid w:val="007117AB"/>
    <w:rsid w:val="00711AA7"/>
    <w:rsid w:val="00712757"/>
    <w:rsid w:val="00712AAB"/>
    <w:rsid w:val="00712B00"/>
    <w:rsid w:val="00713707"/>
    <w:rsid w:val="00714C88"/>
    <w:rsid w:val="007153FB"/>
    <w:rsid w:val="00715EF5"/>
    <w:rsid w:val="007163A7"/>
    <w:rsid w:val="00716916"/>
    <w:rsid w:val="00716F24"/>
    <w:rsid w:val="0072122A"/>
    <w:rsid w:val="00722684"/>
    <w:rsid w:val="00723A5F"/>
    <w:rsid w:val="00725F76"/>
    <w:rsid w:val="00727111"/>
    <w:rsid w:val="0072774E"/>
    <w:rsid w:val="00727A1A"/>
    <w:rsid w:val="0073084B"/>
    <w:rsid w:val="007308D9"/>
    <w:rsid w:val="007314F7"/>
    <w:rsid w:val="007317BB"/>
    <w:rsid w:val="00731863"/>
    <w:rsid w:val="00731ADC"/>
    <w:rsid w:val="00731E52"/>
    <w:rsid w:val="0073326B"/>
    <w:rsid w:val="00733628"/>
    <w:rsid w:val="00733BDB"/>
    <w:rsid w:val="0073530A"/>
    <w:rsid w:val="007369BD"/>
    <w:rsid w:val="007374D8"/>
    <w:rsid w:val="00737D63"/>
    <w:rsid w:val="00737E11"/>
    <w:rsid w:val="00737EF0"/>
    <w:rsid w:val="00742A75"/>
    <w:rsid w:val="00742D5E"/>
    <w:rsid w:val="00742EB7"/>
    <w:rsid w:val="0074365E"/>
    <w:rsid w:val="007455B8"/>
    <w:rsid w:val="0074627D"/>
    <w:rsid w:val="0074648A"/>
    <w:rsid w:val="00746952"/>
    <w:rsid w:val="007476D8"/>
    <w:rsid w:val="00750768"/>
    <w:rsid w:val="007511FB"/>
    <w:rsid w:val="007513EB"/>
    <w:rsid w:val="00752B9C"/>
    <w:rsid w:val="0075561F"/>
    <w:rsid w:val="00755E44"/>
    <w:rsid w:val="0075691C"/>
    <w:rsid w:val="00756FCA"/>
    <w:rsid w:val="00757266"/>
    <w:rsid w:val="007578B3"/>
    <w:rsid w:val="00760AD1"/>
    <w:rsid w:val="00762127"/>
    <w:rsid w:val="007638B2"/>
    <w:rsid w:val="00765F00"/>
    <w:rsid w:val="0076676F"/>
    <w:rsid w:val="0076735B"/>
    <w:rsid w:val="007673B1"/>
    <w:rsid w:val="0077088E"/>
    <w:rsid w:val="00771F53"/>
    <w:rsid w:val="00774D04"/>
    <w:rsid w:val="00774DDB"/>
    <w:rsid w:val="007750B2"/>
    <w:rsid w:val="00775422"/>
    <w:rsid w:val="00780864"/>
    <w:rsid w:val="0078179B"/>
    <w:rsid w:val="00781B39"/>
    <w:rsid w:val="0078266A"/>
    <w:rsid w:val="0078268B"/>
    <w:rsid w:val="00784071"/>
    <w:rsid w:val="0078422C"/>
    <w:rsid w:val="00785ECF"/>
    <w:rsid w:val="00787543"/>
    <w:rsid w:val="00790918"/>
    <w:rsid w:val="00790CE5"/>
    <w:rsid w:val="00791CC2"/>
    <w:rsid w:val="00792F48"/>
    <w:rsid w:val="007946B0"/>
    <w:rsid w:val="00796312"/>
    <w:rsid w:val="007979B7"/>
    <w:rsid w:val="007A024E"/>
    <w:rsid w:val="007A0830"/>
    <w:rsid w:val="007A0C9B"/>
    <w:rsid w:val="007A1649"/>
    <w:rsid w:val="007A20EB"/>
    <w:rsid w:val="007A2908"/>
    <w:rsid w:val="007A2E34"/>
    <w:rsid w:val="007A40F2"/>
    <w:rsid w:val="007A4B89"/>
    <w:rsid w:val="007B1662"/>
    <w:rsid w:val="007B1E9D"/>
    <w:rsid w:val="007B2C39"/>
    <w:rsid w:val="007B43DA"/>
    <w:rsid w:val="007B570C"/>
    <w:rsid w:val="007B5F15"/>
    <w:rsid w:val="007B656E"/>
    <w:rsid w:val="007B691F"/>
    <w:rsid w:val="007B69AF"/>
    <w:rsid w:val="007B70A6"/>
    <w:rsid w:val="007C0A40"/>
    <w:rsid w:val="007C0C8B"/>
    <w:rsid w:val="007C16D6"/>
    <w:rsid w:val="007C243A"/>
    <w:rsid w:val="007C58EA"/>
    <w:rsid w:val="007D0F25"/>
    <w:rsid w:val="007D1776"/>
    <w:rsid w:val="007D1AD5"/>
    <w:rsid w:val="007D1DFD"/>
    <w:rsid w:val="007D2A02"/>
    <w:rsid w:val="007D2A46"/>
    <w:rsid w:val="007D370D"/>
    <w:rsid w:val="007D383E"/>
    <w:rsid w:val="007D3C5E"/>
    <w:rsid w:val="007D410C"/>
    <w:rsid w:val="007D64F6"/>
    <w:rsid w:val="007D6CCD"/>
    <w:rsid w:val="007D7A20"/>
    <w:rsid w:val="007D7E8B"/>
    <w:rsid w:val="007E021F"/>
    <w:rsid w:val="007E168F"/>
    <w:rsid w:val="007E1945"/>
    <w:rsid w:val="007E2B96"/>
    <w:rsid w:val="007E2F3F"/>
    <w:rsid w:val="007E30DF"/>
    <w:rsid w:val="007E4F2E"/>
    <w:rsid w:val="007E59F2"/>
    <w:rsid w:val="007E5E20"/>
    <w:rsid w:val="007E62C1"/>
    <w:rsid w:val="007E6778"/>
    <w:rsid w:val="007F0380"/>
    <w:rsid w:val="007F1CDC"/>
    <w:rsid w:val="007F287D"/>
    <w:rsid w:val="007F2ED8"/>
    <w:rsid w:val="007F349E"/>
    <w:rsid w:val="007F4602"/>
    <w:rsid w:val="007F5A96"/>
    <w:rsid w:val="007F727E"/>
    <w:rsid w:val="007F72E4"/>
    <w:rsid w:val="007F79DF"/>
    <w:rsid w:val="007F7AA3"/>
    <w:rsid w:val="007F7C13"/>
    <w:rsid w:val="008019B8"/>
    <w:rsid w:val="00801F57"/>
    <w:rsid w:val="00802337"/>
    <w:rsid w:val="00802CB6"/>
    <w:rsid w:val="00803565"/>
    <w:rsid w:val="00803612"/>
    <w:rsid w:val="008054F9"/>
    <w:rsid w:val="00805AA1"/>
    <w:rsid w:val="00806486"/>
    <w:rsid w:val="00806744"/>
    <w:rsid w:val="00806D41"/>
    <w:rsid w:val="00807F84"/>
    <w:rsid w:val="00810E74"/>
    <w:rsid w:val="00811280"/>
    <w:rsid w:val="00811B8B"/>
    <w:rsid w:val="00811EA4"/>
    <w:rsid w:val="0081257B"/>
    <w:rsid w:val="00814B59"/>
    <w:rsid w:val="0081556A"/>
    <w:rsid w:val="008170F5"/>
    <w:rsid w:val="00817623"/>
    <w:rsid w:val="008178E2"/>
    <w:rsid w:val="0082028F"/>
    <w:rsid w:val="00820D56"/>
    <w:rsid w:val="008222C3"/>
    <w:rsid w:val="008226AF"/>
    <w:rsid w:val="00822DDA"/>
    <w:rsid w:val="00823835"/>
    <w:rsid w:val="00824408"/>
    <w:rsid w:val="00825166"/>
    <w:rsid w:val="008251CB"/>
    <w:rsid w:val="00825757"/>
    <w:rsid w:val="00826AC1"/>
    <w:rsid w:val="00831377"/>
    <w:rsid w:val="00832F4E"/>
    <w:rsid w:val="008330FA"/>
    <w:rsid w:val="00834C58"/>
    <w:rsid w:val="00834EC0"/>
    <w:rsid w:val="008354A3"/>
    <w:rsid w:val="00835724"/>
    <w:rsid w:val="00837DE3"/>
    <w:rsid w:val="0084008D"/>
    <w:rsid w:val="0084058A"/>
    <w:rsid w:val="00840B9A"/>
    <w:rsid w:val="00841556"/>
    <w:rsid w:val="00842A0A"/>
    <w:rsid w:val="00842A43"/>
    <w:rsid w:val="00843274"/>
    <w:rsid w:val="0084363F"/>
    <w:rsid w:val="0084365D"/>
    <w:rsid w:val="00843817"/>
    <w:rsid w:val="0084475E"/>
    <w:rsid w:val="0084655B"/>
    <w:rsid w:val="00846BB0"/>
    <w:rsid w:val="0084754A"/>
    <w:rsid w:val="00847D73"/>
    <w:rsid w:val="00850B14"/>
    <w:rsid w:val="00851383"/>
    <w:rsid w:val="00851563"/>
    <w:rsid w:val="00851688"/>
    <w:rsid w:val="00851DB9"/>
    <w:rsid w:val="00851F82"/>
    <w:rsid w:val="008522C4"/>
    <w:rsid w:val="00852C97"/>
    <w:rsid w:val="00852EDF"/>
    <w:rsid w:val="00854769"/>
    <w:rsid w:val="008555E4"/>
    <w:rsid w:val="008558AA"/>
    <w:rsid w:val="00856EDA"/>
    <w:rsid w:val="00860494"/>
    <w:rsid w:val="008604F2"/>
    <w:rsid w:val="0086134D"/>
    <w:rsid w:val="008619CD"/>
    <w:rsid w:val="00861AD4"/>
    <w:rsid w:val="008620FC"/>
    <w:rsid w:val="00862E09"/>
    <w:rsid w:val="00864F67"/>
    <w:rsid w:val="00865C51"/>
    <w:rsid w:val="00866CFB"/>
    <w:rsid w:val="00870F0E"/>
    <w:rsid w:val="008711C0"/>
    <w:rsid w:val="00871B40"/>
    <w:rsid w:val="008731B3"/>
    <w:rsid w:val="008734DA"/>
    <w:rsid w:val="00873BF0"/>
    <w:rsid w:val="008756D2"/>
    <w:rsid w:val="0087575D"/>
    <w:rsid w:val="0087585F"/>
    <w:rsid w:val="008763C5"/>
    <w:rsid w:val="0087789B"/>
    <w:rsid w:val="00877F78"/>
    <w:rsid w:val="008815FE"/>
    <w:rsid w:val="00883CD8"/>
    <w:rsid w:val="00883E98"/>
    <w:rsid w:val="008845C4"/>
    <w:rsid w:val="00884B45"/>
    <w:rsid w:val="008874FE"/>
    <w:rsid w:val="0088766E"/>
    <w:rsid w:val="00887F79"/>
    <w:rsid w:val="00890300"/>
    <w:rsid w:val="00890E6E"/>
    <w:rsid w:val="0089106F"/>
    <w:rsid w:val="00892ED7"/>
    <w:rsid w:val="008934D3"/>
    <w:rsid w:val="008938AC"/>
    <w:rsid w:val="00894601"/>
    <w:rsid w:val="00894B1A"/>
    <w:rsid w:val="00894C0F"/>
    <w:rsid w:val="0089590B"/>
    <w:rsid w:val="00895C1C"/>
    <w:rsid w:val="00896E8D"/>
    <w:rsid w:val="00897757"/>
    <w:rsid w:val="008977D2"/>
    <w:rsid w:val="008A08C6"/>
    <w:rsid w:val="008A0CDC"/>
    <w:rsid w:val="008A288E"/>
    <w:rsid w:val="008A2D9B"/>
    <w:rsid w:val="008A35DF"/>
    <w:rsid w:val="008A3B32"/>
    <w:rsid w:val="008A4ADD"/>
    <w:rsid w:val="008A4BDD"/>
    <w:rsid w:val="008A4D88"/>
    <w:rsid w:val="008A506E"/>
    <w:rsid w:val="008A5256"/>
    <w:rsid w:val="008A735E"/>
    <w:rsid w:val="008B0E3E"/>
    <w:rsid w:val="008B17EE"/>
    <w:rsid w:val="008B1ACE"/>
    <w:rsid w:val="008B34F2"/>
    <w:rsid w:val="008B39BF"/>
    <w:rsid w:val="008B4D70"/>
    <w:rsid w:val="008B5835"/>
    <w:rsid w:val="008B6D57"/>
    <w:rsid w:val="008B7B9B"/>
    <w:rsid w:val="008C0195"/>
    <w:rsid w:val="008C0438"/>
    <w:rsid w:val="008C09F3"/>
    <w:rsid w:val="008C2E4D"/>
    <w:rsid w:val="008C30F4"/>
    <w:rsid w:val="008C4BEE"/>
    <w:rsid w:val="008C5037"/>
    <w:rsid w:val="008C68C7"/>
    <w:rsid w:val="008C7535"/>
    <w:rsid w:val="008C7F85"/>
    <w:rsid w:val="008D2C22"/>
    <w:rsid w:val="008D2E9C"/>
    <w:rsid w:val="008D609C"/>
    <w:rsid w:val="008D68D1"/>
    <w:rsid w:val="008D76B5"/>
    <w:rsid w:val="008E0285"/>
    <w:rsid w:val="008E322E"/>
    <w:rsid w:val="008E5831"/>
    <w:rsid w:val="008E5D9F"/>
    <w:rsid w:val="008E6235"/>
    <w:rsid w:val="008E68BA"/>
    <w:rsid w:val="008E72B4"/>
    <w:rsid w:val="008F2081"/>
    <w:rsid w:val="008F4BED"/>
    <w:rsid w:val="008F53ED"/>
    <w:rsid w:val="008F591B"/>
    <w:rsid w:val="008F5AE4"/>
    <w:rsid w:val="008F7FF9"/>
    <w:rsid w:val="00900AEF"/>
    <w:rsid w:val="0090237A"/>
    <w:rsid w:val="00902B2B"/>
    <w:rsid w:val="00902EBE"/>
    <w:rsid w:val="00903058"/>
    <w:rsid w:val="00903192"/>
    <w:rsid w:val="00903F93"/>
    <w:rsid w:val="009058A8"/>
    <w:rsid w:val="009066CA"/>
    <w:rsid w:val="00907A51"/>
    <w:rsid w:val="00907F52"/>
    <w:rsid w:val="0091097E"/>
    <w:rsid w:val="00911782"/>
    <w:rsid w:val="00912A6C"/>
    <w:rsid w:val="00913000"/>
    <w:rsid w:val="00914937"/>
    <w:rsid w:val="009149DC"/>
    <w:rsid w:val="00915A9E"/>
    <w:rsid w:val="0091628A"/>
    <w:rsid w:val="009171BC"/>
    <w:rsid w:val="009202E1"/>
    <w:rsid w:val="0092083F"/>
    <w:rsid w:val="009227DD"/>
    <w:rsid w:val="00923F55"/>
    <w:rsid w:val="0092482D"/>
    <w:rsid w:val="00925318"/>
    <w:rsid w:val="00925EA4"/>
    <w:rsid w:val="0092685C"/>
    <w:rsid w:val="009301F6"/>
    <w:rsid w:val="00931130"/>
    <w:rsid w:val="00931412"/>
    <w:rsid w:val="009319E8"/>
    <w:rsid w:val="00933E4D"/>
    <w:rsid w:val="00934483"/>
    <w:rsid w:val="00937764"/>
    <w:rsid w:val="009379C2"/>
    <w:rsid w:val="00940B77"/>
    <w:rsid w:val="00940D2A"/>
    <w:rsid w:val="00941295"/>
    <w:rsid w:val="00941CE0"/>
    <w:rsid w:val="009429FB"/>
    <w:rsid w:val="00943F7A"/>
    <w:rsid w:val="00947A35"/>
    <w:rsid w:val="00950A31"/>
    <w:rsid w:val="00950AB9"/>
    <w:rsid w:val="00951F14"/>
    <w:rsid w:val="009540D2"/>
    <w:rsid w:val="009547EF"/>
    <w:rsid w:val="00955731"/>
    <w:rsid w:val="00957172"/>
    <w:rsid w:val="009574FE"/>
    <w:rsid w:val="00963BC9"/>
    <w:rsid w:val="009642C5"/>
    <w:rsid w:val="00964E90"/>
    <w:rsid w:val="00965B42"/>
    <w:rsid w:val="00966A04"/>
    <w:rsid w:val="00967337"/>
    <w:rsid w:val="00967407"/>
    <w:rsid w:val="00967511"/>
    <w:rsid w:val="0096779F"/>
    <w:rsid w:val="00970505"/>
    <w:rsid w:val="00970D02"/>
    <w:rsid w:val="009716C7"/>
    <w:rsid w:val="0097211B"/>
    <w:rsid w:val="009722E8"/>
    <w:rsid w:val="00972BB4"/>
    <w:rsid w:val="009761C5"/>
    <w:rsid w:val="009763A5"/>
    <w:rsid w:val="0097664E"/>
    <w:rsid w:val="00977DD6"/>
    <w:rsid w:val="00980F37"/>
    <w:rsid w:val="00981D60"/>
    <w:rsid w:val="00982364"/>
    <w:rsid w:val="00982BE1"/>
    <w:rsid w:val="00983660"/>
    <w:rsid w:val="00984F4D"/>
    <w:rsid w:val="0098636D"/>
    <w:rsid w:val="009863BD"/>
    <w:rsid w:val="00986B3A"/>
    <w:rsid w:val="0098700B"/>
    <w:rsid w:val="00987F76"/>
    <w:rsid w:val="00990479"/>
    <w:rsid w:val="0099118D"/>
    <w:rsid w:val="00991782"/>
    <w:rsid w:val="00992DDF"/>
    <w:rsid w:val="00993624"/>
    <w:rsid w:val="009948EF"/>
    <w:rsid w:val="009951C6"/>
    <w:rsid w:val="0099614E"/>
    <w:rsid w:val="00997EF2"/>
    <w:rsid w:val="009A00CC"/>
    <w:rsid w:val="009A0D55"/>
    <w:rsid w:val="009A2185"/>
    <w:rsid w:val="009A2C67"/>
    <w:rsid w:val="009A2D60"/>
    <w:rsid w:val="009A4530"/>
    <w:rsid w:val="009A65E8"/>
    <w:rsid w:val="009A6947"/>
    <w:rsid w:val="009A6B73"/>
    <w:rsid w:val="009A72CE"/>
    <w:rsid w:val="009A7644"/>
    <w:rsid w:val="009B014A"/>
    <w:rsid w:val="009B0DEE"/>
    <w:rsid w:val="009B2AEB"/>
    <w:rsid w:val="009B2E12"/>
    <w:rsid w:val="009B40B0"/>
    <w:rsid w:val="009B4147"/>
    <w:rsid w:val="009B499C"/>
    <w:rsid w:val="009B5AEE"/>
    <w:rsid w:val="009B7234"/>
    <w:rsid w:val="009B7760"/>
    <w:rsid w:val="009C1BE8"/>
    <w:rsid w:val="009C2068"/>
    <w:rsid w:val="009C3747"/>
    <w:rsid w:val="009C3DB8"/>
    <w:rsid w:val="009C4F82"/>
    <w:rsid w:val="009C6EF4"/>
    <w:rsid w:val="009C730E"/>
    <w:rsid w:val="009C7AB0"/>
    <w:rsid w:val="009D0212"/>
    <w:rsid w:val="009D0B52"/>
    <w:rsid w:val="009D0D2A"/>
    <w:rsid w:val="009D1881"/>
    <w:rsid w:val="009D19D5"/>
    <w:rsid w:val="009D2C7C"/>
    <w:rsid w:val="009D2E61"/>
    <w:rsid w:val="009D586E"/>
    <w:rsid w:val="009D66A7"/>
    <w:rsid w:val="009D68BA"/>
    <w:rsid w:val="009D744F"/>
    <w:rsid w:val="009D77FD"/>
    <w:rsid w:val="009D7B26"/>
    <w:rsid w:val="009E05EE"/>
    <w:rsid w:val="009E0834"/>
    <w:rsid w:val="009E0AD1"/>
    <w:rsid w:val="009E0E3E"/>
    <w:rsid w:val="009E1B18"/>
    <w:rsid w:val="009E1CA6"/>
    <w:rsid w:val="009E1F10"/>
    <w:rsid w:val="009E2157"/>
    <w:rsid w:val="009E2C46"/>
    <w:rsid w:val="009E303E"/>
    <w:rsid w:val="009E45C8"/>
    <w:rsid w:val="009E58E3"/>
    <w:rsid w:val="009E5FE5"/>
    <w:rsid w:val="009E6D66"/>
    <w:rsid w:val="009E7B91"/>
    <w:rsid w:val="009F3595"/>
    <w:rsid w:val="009F4AF8"/>
    <w:rsid w:val="009F5451"/>
    <w:rsid w:val="009F5D6B"/>
    <w:rsid w:val="009F5F2E"/>
    <w:rsid w:val="009F675F"/>
    <w:rsid w:val="009F72A5"/>
    <w:rsid w:val="00A002BA"/>
    <w:rsid w:val="00A00386"/>
    <w:rsid w:val="00A00541"/>
    <w:rsid w:val="00A005AC"/>
    <w:rsid w:val="00A00D1B"/>
    <w:rsid w:val="00A01367"/>
    <w:rsid w:val="00A01EBD"/>
    <w:rsid w:val="00A02096"/>
    <w:rsid w:val="00A0237C"/>
    <w:rsid w:val="00A02471"/>
    <w:rsid w:val="00A02EF3"/>
    <w:rsid w:val="00A03BF9"/>
    <w:rsid w:val="00A03D44"/>
    <w:rsid w:val="00A06748"/>
    <w:rsid w:val="00A07CC4"/>
    <w:rsid w:val="00A07EFA"/>
    <w:rsid w:val="00A07FFB"/>
    <w:rsid w:val="00A103A7"/>
    <w:rsid w:val="00A109B1"/>
    <w:rsid w:val="00A12301"/>
    <w:rsid w:val="00A13D67"/>
    <w:rsid w:val="00A142D6"/>
    <w:rsid w:val="00A20093"/>
    <w:rsid w:val="00A207D3"/>
    <w:rsid w:val="00A20DAD"/>
    <w:rsid w:val="00A21DD8"/>
    <w:rsid w:val="00A22467"/>
    <w:rsid w:val="00A22743"/>
    <w:rsid w:val="00A22BAD"/>
    <w:rsid w:val="00A23DB2"/>
    <w:rsid w:val="00A24A27"/>
    <w:rsid w:val="00A25571"/>
    <w:rsid w:val="00A27105"/>
    <w:rsid w:val="00A27171"/>
    <w:rsid w:val="00A30296"/>
    <w:rsid w:val="00A31B2C"/>
    <w:rsid w:val="00A32195"/>
    <w:rsid w:val="00A3398E"/>
    <w:rsid w:val="00A37BAA"/>
    <w:rsid w:val="00A40B3C"/>
    <w:rsid w:val="00A42333"/>
    <w:rsid w:val="00A47302"/>
    <w:rsid w:val="00A47728"/>
    <w:rsid w:val="00A47F6F"/>
    <w:rsid w:val="00A51A3C"/>
    <w:rsid w:val="00A51A89"/>
    <w:rsid w:val="00A5245A"/>
    <w:rsid w:val="00A52FFE"/>
    <w:rsid w:val="00A531D2"/>
    <w:rsid w:val="00A53288"/>
    <w:rsid w:val="00A539FD"/>
    <w:rsid w:val="00A5523D"/>
    <w:rsid w:val="00A55F0C"/>
    <w:rsid w:val="00A5728D"/>
    <w:rsid w:val="00A5766E"/>
    <w:rsid w:val="00A57961"/>
    <w:rsid w:val="00A61790"/>
    <w:rsid w:val="00A61F42"/>
    <w:rsid w:val="00A621E5"/>
    <w:rsid w:val="00A638DC"/>
    <w:rsid w:val="00A65E23"/>
    <w:rsid w:val="00A67072"/>
    <w:rsid w:val="00A673A0"/>
    <w:rsid w:val="00A6744F"/>
    <w:rsid w:val="00A70A70"/>
    <w:rsid w:val="00A73D37"/>
    <w:rsid w:val="00A73FA6"/>
    <w:rsid w:val="00A7532F"/>
    <w:rsid w:val="00A75ACB"/>
    <w:rsid w:val="00A76E5D"/>
    <w:rsid w:val="00A80F8E"/>
    <w:rsid w:val="00A81AF3"/>
    <w:rsid w:val="00A82F82"/>
    <w:rsid w:val="00A83E06"/>
    <w:rsid w:val="00A85E87"/>
    <w:rsid w:val="00A86839"/>
    <w:rsid w:val="00A86CB6"/>
    <w:rsid w:val="00A87702"/>
    <w:rsid w:val="00A900B8"/>
    <w:rsid w:val="00A91900"/>
    <w:rsid w:val="00A91B1B"/>
    <w:rsid w:val="00A92AB8"/>
    <w:rsid w:val="00A93371"/>
    <w:rsid w:val="00A93FAC"/>
    <w:rsid w:val="00A965B7"/>
    <w:rsid w:val="00A974FC"/>
    <w:rsid w:val="00A977D3"/>
    <w:rsid w:val="00A97E4A"/>
    <w:rsid w:val="00AA0054"/>
    <w:rsid w:val="00AA16B2"/>
    <w:rsid w:val="00AA1C68"/>
    <w:rsid w:val="00AA2952"/>
    <w:rsid w:val="00AA31C3"/>
    <w:rsid w:val="00AA35BF"/>
    <w:rsid w:val="00AA38F4"/>
    <w:rsid w:val="00AA3B07"/>
    <w:rsid w:val="00AA4820"/>
    <w:rsid w:val="00AA5866"/>
    <w:rsid w:val="00AA5CD8"/>
    <w:rsid w:val="00AA66AA"/>
    <w:rsid w:val="00AA695C"/>
    <w:rsid w:val="00AA76F9"/>
    <w:rsid w:val="00AB0B93"/>
    <w:rsid w:val="00AB24E5"/>
    <w:rsid w:val="00AB3B4E"/>
    <w:rsid w:val="00AB3DED"/>
    <w:rsid w:val="00AB4692"/>
    <w:rsid w:val="00AB4E49"/>
    <w:rsid w:val="00AC0FE4"/>
    <w:rsid w:val="00AC248F"/>
    <w:rsid w:val="00AC2494"/>
    <w:rsid w:val="00AC25DD"/>
    <w:rsid w:val="00AC263C"/>
    <w:rsid w:val="00AC2F29"/>
    <w:rsid w:val="00AC33AE"/>
    <w:rsid w:val="00AC3B01"/>
    <w:rsid w:val="00AC3F87"/>
    <w:rsid w:val="00AC40C5"/>
    <w:rsid w:val="00AC4746"/>
    <w:rsid w:val="00AC7F0E"/>
    <w:rsid w:val="00AD0444"/>
    <w:rsid w:val="00AD0914"/>
    <w:rsid w:val="00AD092B"/>
    <w:rsid w:val="00AD1C1B"/>
    <w:rsid w:val="00AD1EE1"/>
    <w:rsid w:val="00AD265B"/>
    <w:rsid w:val="00AD30EA"/>
    <w:rsid w:val="00AD3733"/>
    <w:rsid w:val="00AD442D"/>
    <w:rsid w:val="00AD482A"/>
    <w:rsid w:val="00AD48F7"/>
    <w:rsid w:val="00AD6717"/>
    <w:rsid w:val="00AD698C"/>
    <w:rsid w:val="00AD6D29"/>
    <w:rsid w:val="00AD7A12"/>
    <w:rsid w:val="00AD7D83"/>
    <w:rsid w:val="00AE38D9"/>
    <w:rsid w:val="00AE5AB6"/>
    <w:rsid w:val="00AE6172"/>
    <w:rsid w:val="00AE73E0"/>
    <w:rsid w:val="00AE7800"/>
    <w:rsid w:val="00AF0F8C"/>
    <w:rsid w:val="00AF18DD"/>
    <w:rsid w:val="00AF199A"/>
    <w:rsid w:val="00AF2E9B"/>
    <w:rsid w:val="00AF5282"/>
    <w:rsid w:val="00AF63C5"/>
    <w:rsid w:val="00AF79D0"/>
    <w:rsid w:val="00B0131B"/>
    <w:rsid w:val="00B018D7"/>
    <w:rsid w:val="00B019CA"/>
    <w:rsid w:val="00B0343B"/>
    <w:rsid w:val="00B039AF"/>
    <w:rsid w:val="00B03E5E"/>
    <w:rsid w:val="00B03F48"/>
    <w:rsid w:val="00B04A7C"/>
    <w:rsid w:val="00B04CAD"/>
    <w:rsid w:val="00B0531F"/>
    <w:rsid w:val="00B0626D"/>
    <w:rsid w:val="00B062AB"/>
    <w:rsid w:val="00B06CA4"/>
    <w:rsid w:val="00B10FF9"/>
    <w:rsid w:val="00B12112"/>
    <w:rsid w:val="00B121F3"/>
    <w:rsid w:val="00B122B9"/>
    <w:rsid w:val="00B122F6"/>
    <w:rsid w:val="00B12767"/>
    <w:rsid w:val="00B1346D"/>
    <w:rsid w:val="00B13993"/>
    <w:rsid w:val="00B13EB0"/>
    <w:rsid w:val="00B15EFB"/>
    <w:rsid w:val="00B201C9"/>
    <w:rsid w:val="00B2047C"/>
    <w:rsid w:val="00B22966"/>
    <w:rsid w:val="00B22BAC"/>
    <w:rsid w:val="00B23A0F"/>
    <w:rsid w:val="00B23E35"/>
    <w:rsid w:val="00B2627D"/>
    <w:rsid w:val="00B2670B"/>
    <w:rsid w:val="00B27534"/>
    <w:rsid w:val="00B3026B"/>
    <w:rsid w:val="00B3254B"/>
    <w:rsid w:val="00B32B98"/>
    <w:rsid w:val="00B32C83"/>
    <w:rsid w:val="00B3672F"/>
    <w:rsid w:val="00B372F4"/>
    <w:rsid w:val="00B37A3E"/>
    <w:rsid w:val="00B40687"/>
    <w:rsid w:val="00B40D7A"/>
    <w:rsid w:val="00B4225D"/>
    <w:rsid w:val="00B4239A"/>
    <w:rsid w:val="00B42CFB"/>
    <w:rsid w:val="00B434B0"/>
    <w:rsid w:val="00B43FA3"/>
    <w:rsid w:val="00B476CD"/>
    <w:rsid w:val="00B479A9"/>
    <w:rsid w:val="00B51FE4"/>
    <w:rsid w:val="00B52D8B"/>
    <w:rsid w:val="00B53096"/>
    <w:rsid w:val="00B546C4"/>
    <w:rsid w:val="00B54E38"/>
    <w:rsid w:val="00B55F9B"/>
    <w:rsid w:val="00B56EBF"/>
    <w:rsid w:val="00B579D7"/>
    <w:rsid w:val="00B602CD"/>
    <w:rsid w:val="00B60EC4"/>
    <w:rsid w:val="00B60F49"/>
    <w:rsid w:val="00B617D6"/>
    <w:rsid w:val="00B62713"/>
    <w:rsid w:val="00B62F16"/>
    <w:rsid w:val="00B634D2"/>
    <w:rsid w:val="00B6476C"/>
    <w:rsid w:val="00B66DA1"/>
    <w:rsid w:val="00B6735C"/>
    <w:rsid w:val="00B7185A"/>
    <w:rsid w:val="00B72ACC"/>
    <w:rsid w:val="00B736C2"/>
    <w:rsid w:val="00B74DA0"/>
    <w:rsid w:val="00B752F4"/>
    <w:rsid w:val="00B75A84"/>
    <w:rsid w:val="00B77186"/>
    <w:rsid w:val="00B81DEF"/>
    <w:rsid w:val="00B82F1B"/>
    <w:rsid w:val="00B83202"/>
    <w:rsid w:val="00B83916"/>
    <w:rsid w:val="00B83DFF"/>
    <w:rsid w:val="00B8503A"/>
    <w:rsid w:val="00B8607A"/>
    <w:rsid w:val="00B90C54"/>
    <w:rsid w:val="00B90E9B"/>
    <w:rsid w:val="00B919A9"/>
    <w:rsid w:val="00B931ED"/>
    <w:rsid w:val="00B94FB4"/>
    <w:rsid w:val="00B9558A"/>
    <w:rsid w:val="00B95E78"/>
    <w:rsid w:val="00B9624E"/>
    <w:rsid w:val="00B96C7D"/>
    <w:rsid w:val="00BA1BDD"/>
    <w:rsid w:val="00BA33D5"/>
    <w:rsid w:val="00BA4830"/>
    <w:rsid w:val="00BA528E"/>
    <w:rsid w:val="00BA5834"/>
    <w:rsid w:val="00BA662C"/>
    <w:rsid w:val="00BA67CE"/>
    <w:rsid w:val="00BA6A02"/>
    <w:rsid w:val="00BA7494"/>
    <w:rsid w:val="00BA777D"/>
    <w:rsid w:val="00BA7D73"/>
    <w:rsid w:val="00BB0D26"/>
    <w:rsid w:val="00BB1121"/>
    <w:rsid w:val="00BB13B1"/>
    <w:rsid w:val="00BB18B3"/>
    <w:rsid w:val="00BB1B1A"/>
    <w:rsid w:val="00BB1B45"/>
    <w:rsid w:val="00BB248D"/>
    <w:rsid w:val="00BB3A14"/>
    <w:rsid w:val="00BB7A7C"/>
    <w:rsid w:val="00BC0B94"/>
    <w:rsid w:val="00BC128B"/>
    <w:rsid w:val="00BC19DC"/>
    <w:rsid w:val="00BC22E4"/>
    <w:rsid w:val="00BC365E"/>
    <w:rsid w:val="00BC50B6"/>
    <w:rsid w:val="00BC5A67"/>
    <w:rsid w:val="00BC5C02"/>
    <w:rsid w:val="00BC6257"/>
    <w:rsid w:val="00BC674E"/>
    <w:rsid w:val="00BC740B"/>
    <w:rsid w:val="00BC7C8F"/>
    <w:rsid w:val="00BD0135"/>
    <w:rsid w:val="00BD0B27"/>
    <w:rsid w:val="00BD38BD"/>
    <w:rsid w:val="00BD4F59"/>
    <w:rsid w:val="00BD4FC9"/>
    <w:rsid w:val="00BD6A90"/>
    <w:rsid w:val="00BD7485"/>
    <w:rsid w:val="00BD7EB2"/>
    <w:rsid w:val="00BE05AF"/>
    <w:rsid w:val="00BE1303"/>
    <w:rsid w:val="00BE174A"/>
    <w:rsid w:val="00BE194F"/>
    <w:rsid w:val="00BE1DA9"/>
    <w:rsid w:val="00BE3B30"/>
    <w:rsid w:val="00BE5A13"/>
    <w:rsid w:val="00BE6A13"/>
    <w:rsid w:val="00BE7E41"/>
    <w:rsid w:val="00BF046A"/>
    <w:rsid w:val="00BF0947"/>
    <w:rsid w:val="00BF17B9"/>
    <w:rsid w:val="00BF1B54"/>
    <w:rsid w:val="00BF1C93"/>
    <w:rsid w:val="00BF2CEA"/>
    <w:rsid w:val="00BF45A7"/>
    <w:rsid w:val="00BF6169"/>
    <w:rsid w:val="00BF64F4"/>
    <w:rsid w:val="00BF697A"/>
    <w:rsid w:val="00BF6D0B"/>
    <w:rsid w:val="00BF73B0"/>
    <w:rsid w:val="00C002D7"/>
    <w:rsid w:val="00C010B6"/>
    <w:rsid w:val="00C01CD5"/>
    <w:rsid w:val="00C020D0"/>
    <w:rsid w:val="00C02734"/>
    <w:rsid w:val="00C03A93"/>
    <w:rsid w:val="00C05792"/>
    <w:rsid w:val="00C060BC"/>
    <w:rsid w:val="00C066BC"/>
    <w:rsid w:val="00C06F68"/>
    <w:rsid w:val="00C07C21"/>
    <w:rsid w:val="00C07E2F"/>
    <w:rsid w:val="00C07E78"/>
    <w:rsid w:val="00C109AC"/>
    <w:rsid w:val="00C11B61"/>
    <w:rsid w:val="00C11E5E"/>
    <w:rsid w:val="00C12345"/>
    <w:rsid w:val="00C12837"/>
    <w:rsid w:val="00C14F84"/>
    <w:rsid w:val="00C1569C"/>
    <w:rsid w:val="00C159AF"/>
    <w:rsid w:val="00C15A0B"/>
    <w:rsid w:val="00C164B2"/>
    <w:rsid w:val="00C165A1"/>
    <w:rsid w:val="00C1668F"/>
    <w:rsid w:val="00C1742D"/>
    <w:rsid w:val="00C2064D"/>
    <w:rsid w:val="00C20B50"/>
    <w:rsid w:val="00C20F4E"/>
    <w:rsid w:val="00C23CF1"/>
    <w:rsid w:val="00C243D2"/>
    <w:rsid w:val="00C24D2E"/>
    <w:rsid w:val="00C2595D"/>
    <w:rsid w:val="00C25FEA"/>
    <w:rsid w:val="00C264E9"/>
    <w:rsid w:val="00C266F5"/>
    <w:rsid w:val="00C26A17"/>
    <w:rsid w:val="00C278C6"/>
    <w:rsid w:val="00C30109"/>
    <w:rsid w:val="00C301BD"/>
    <w:rsid w:val="00C30E1C"/>
    <w:rsid w:val="00C315D5"/>
    <w:rsid w:val="00C324AE"/>
    <w:rsid w:val="00C32D87"/>
    <w:rsid w:val="00C32FCC"/>
    <w:rsid w:val="00C330D6"/>
    <w:rsid w:val="00C3573D"/>
    <w:rsid w:val="00C36070"/>
    <w:rsid w:val="00C36C3C"/>
    <w:rsid w:val="00C36EDB"/>
    <w:rsid w:val="00C40614"/>
    <w:rsid w:val="00C41742"/>
    <w:rsid w:val="00C41B58"/>
    <w:rsid w:val="00C445BE"/>
    <w:rsid w:val="00C44E38"/>
    <w:rsid w:val="00C460DE"/>
    <w:rsid w:val="00C46510"/>
    <w:rsid w:val="00C465E0"/>
    <w:rsid w:val="00C46E2F"/>
    <w:rsid w:val="00C50344"/>
    <w:rsid w:val="00C514A5"/>
    <w:rsid w:val="00C52321"/>
    <w:rsid w:val="00C5274C"/>
    <w:rsid w:val="00C5363D"/>
    <w:rsid w:val="00C54293"/>
    <w:rsid w:val="00C54C29"/>
    <w:rsid w:val="00C56CFD"/>
    <w:rsid w:val="00C57360"/>
    <w:rsid w:val="00C57A1B"/>
    <w:rsid w:val="00C57AA7"/>
    <w:rsid w:val="00C57E7D"/>
    <w:rsid w:val="00C602AF"/>
    <w:rsid w:val="00C63397"/>
    <w:rsid w:val="00C63EE5"/>
    <w:rsid w:val="00C65124"/>
    <w:rsid w:val="00C67061"/>
    <w:rsid w:val="00C672C6"/>
    <w:rsid w:val="00C71844"/>
    <w:rsid w:val="00C72048"/>
    <w:rsid w:val="00C72052"/>
    <w:rsid w:val="00C72236"/>
    <w:rsid w:val="00C72410"/>
    <w:rsid w:val="00C72E0B"/>
    <w:rsid w:val="00C7376F"/>
    <w:rsid w:val="00C75C41"/>
    <w:rsid w:val="00C764E4"/>
    <w:rsid w:val="00C8023A"/>
    <w:rsid w:val="00C82BCB"/>
    <w:rsid w:val="00C82FB3"/>
    <w:rsid w:val="00C84622"/>
    <w:rsid w:val="00C84841"/>
    <w:rsid w:val="00C85D5D"/>
    <w:rsid w:val="00C85E9D"/>
    <w:rsid w:val="00C86166"/>
    <w:rsid w:val="00C87587"/>
    <w:rsid w:val="00C9043E"/>
    <w:rsid w:val="00C91381"/>
    <w:rsid w:val="00C919E6"/>
    <w:rsid w:val="00C91D8E"/>
    <w:rsid w:val="00C92BC4"/>
    <w:rsid w:val="00C93533"/>
    <w:rsid w:val="00C95961"/>
    <w:rsid w:val="00C964EE"/>
    <w:rsid w:val="00C96DE6"/>
    <w:rsid w:val="00C97137"/>
    <w:rsid w:val="00CA29F8"/>
    <w:rsid w:val="00CA332F"/>
    <w:rsid w:val="00CA3C1C"/>
    <w:rsid w:val="00CA563B"/>
    <w:rsid w:val="00CA5672"/>
    <w:rsid w:val="00CA5B38"/>
    <w:rsid w:val="00CA6354"/>
    <w:rsid w:val="00CA64E4"/>
    <w:rsid w:val="00CA67EE"/>
    <w:rsid w:val="00CB00A4"/>
    <w:rsid w:val="00CB043F"/>
    <w:rsid w:val="00CB1084"/>
    <w:rsid w:val="00CB12B5"/>
    <w:rsid w:val="00CB32ED"/>
    <w:rsid w:val="00CB472C"/>
    <w:rsid w:val="00CB76A4"/>
    <w:rsid w:val="00CC0FB5"/>
    <w:rsid w:val="00CC3DEB"/>
    <w:rsid w:val="00CC5335"/>
    <w:rsid w:val="00CC7F17"/>
    <w:rsid w:val="00CD0BE4"/>
    <w:rsid w:val="00CD1F3E"/>
    <w:rsid w:val="00CD4100"/>
    <w:rsid w:val="00CD510E"/>
    <w:rsid w:val="00CD55E9"/>
    <w:rsid w:val="00CD5637"/>
    <w:rsid w:val="00CD5F35"/>
    <w:rsid w:val="00CD5FCA"/>
    <w:rsid w:val="00CD6A02"/>
    <w:rsid w:val="00CD7055"/>
    <w:rsid w:val="00CD7875"/>
    <w:rsid w:val="00CE0ECC"/>
    <w:rsid w:val="00CE268D"/>
    <w:rsid w:val="00CE31C9"/>
    <w:rsid w:val="00CE4471"/>
    <w:rsid w:val="00CE4D13"/>
    <w:rsid w:val="00CE5DF7"/>
    <w:rsid w:val="00CE618E"/>
    <w:rsid w:val="00CE7CCC"/>
    <w:rsid w:val="00CF0A83"/>
    <w:rsid w:val="00CF12BE"/>
    <w:rsid w:val="00CF1D76"/>
    <w:rsid w:val="00CF29BC"/>
    <w:rsid w:val="00CF2BE3"/>
    <w:rsid w:val="00CF60E2"/>
    <w:rsid w:val="00CF6AC6"/>
    <w:rsid w:val="00D002F3"/>
    <w:rsid w:val="00D00B2D"/>
    <w:rsid w:val="00D0104C"/>
    <w:rsid w:val="00D01EA7"/>
    <w:rsid w:val="00D02D23"/>
    <w:rsid w:val="00D03357"/>
    <w:rsid w:val="00D03557"/>
    <w:rsid w:val="00D045FB"/>
    <w:rsid w:val="00D047E6"/>
    <w:rsid w:val="00D063A8"/>
    <w:rsid w:val="00D064FF"/>
    <w:rsid w:val="00D065EA"/>
    <w:rsid w:val="00D069B3"/>
    <w:rsid w:val="00D07622"/>
    <w:rsid w:val="00D07E88"/>
    <w:rsid w:val="00D100E0"/>
    <w:rsid w:val="00D11BC7"/>
    <w:rsid w:val="00D12A88"/>
    <w:rsid w:val="00D13439"/>
    <w:rsid w:val="00D14B03"/>
    <w:rsid w:val="00D157DD"/>
    <w:rsid w:val="00D173F3"/>
    <w:rsid w:val="00D17D92"/>
    <w:rsid w:val="00D21038"/>
    <w:rsid w:val="00D216A1"/>
    <w:rsid w:val="00D2174E"/>
    <w:rsid w:val="00D22B29"/>
    <w:rsid w:val="00D23189"/>
    <w:rsid w:val="00D243C2"/>
    <w:rsid w:val="00D256C4"/>
    <w:rsid w:val="00D26DAA"/>
    <w:rsid w:val="00D26F70"/>
    <w:rsid w:val="00D27659"/>
    <w:rsid w:val="00D277C9"/>
    <w:rsid w:val="00D31358"/>
    <w:rsid w:val="00D326A4"/>
    <w:rsid w:val="00D328EB"/>
    <w:rsid w:val="00D32D89"/>
    <w:rsid w:val="00D3386B"/>
    <w:rsid w:val="00D34627"/>
    <w:rsid w:val="00D3574A"/>
    <w:rsid w:val="00D36AE0"/>
    <w:rsid w:val="00D372D9"/>
    <w:rsid w:val="00D40258"/>
    <w:rsid w:val="00D409D6"/>
    <w:rsid w:val="00D40CEF"/>
    <w:rsid w:val="00D41398"/>
    <w:rsid w:val="00D41603"/>
    <w:rsid w:val="00D416D7"/>
    <w:rsid w:val="00D43650"/>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762"/>
    <w:rsid w:val="00D61F6F"/>
    <w:rsid w:val="00D63AF2"/>
    <w:rsid w:val="00D6483D"/>
    <w:rsid w:val="00D65514"/>
    <w:rsid w:val="00D65689"/>
    <w:rsid w:val="00D65C31"/>
    <w:rsid w:val="00D661A8"/>
    <w:rsid w:val="00D66D85"/>
    <w:rsid w:val="00D67D46"/>
    <w:rsid w:val="00D705F1"/>
    <w:rsid w:val="00D7074F"/>
    <w:rsid w:val="00D711C3"/>
    <w:rsid w:val="00D72DB1"/>
    <w:rsid w:val="00D7434C"/>
    <w:rsid w:val="00D747A4"/>
    <w:rsid w:val="00D754BE"/>
    <w:rsid w:val="00D7687D"/>
    <w:rsid w:val="00D76A65"/>
    <w:rsid w:val="00D77148"/>
    <w:rsid w:val="00D82C2D"/>
    <w:rsid w:val="00D82CFD"/>
    <w:rsid w:val="00D831FC"/>
    <w:rsid w:val="00D84170"/>
    <w:rsid w:val="00D844BA"/>
    <w:rsid w:val="00D84AC2"/>
    <w:rsid w:val="00D84ACF"/>
    <w:rsid w:val="00D8581C"/>
    <w:rsid w:val="00D8584C"/>
    <w:rsid w:val="00D858B9"/>
    <w:rsid w:val="00D85B3A"/>
    <w:rsid w:val="00D87A93"/>
    <w:rsid w:val="00D87F8D"/>
    <w:rsid w:val="00D90059"/>
    <w:rsid w:val="00D9006B"/>
    <w:rsid w:val="00D90198"/>
    <w:rsid w:val="00D9035B"/>
    <w:rsid w:val="00D916B4"/>
    <w:rsid w:val="00D919AA"/>
    <w:rsid w:val="00D91CEE"/>
    <w:rsid w:val="00D924C0"/>
    <w:rsid w:val="00D93007"/>
    <w:rsid w:val="00D9304A"/>
    <w:rsid w:val="00D9376B"/>
    <w:rsid w:val="00D94261"/>
    <w:rsid w:val="00D94299"/>
    <w:rsid w:val="00D94588"/>
    <w:rsid w:val="00D95167"/>
    <w:rsid w:val="00DA23CF"/>
    <w:rsid w:val="00DA2D71"/>
    <w:rsid w:val="00DA37A8"/>
    <w:rsid w:val="00DA3CE9"/>
    <w:rsid w:val="00DA58B2"/>
    <w:rsid w:val="00DA58E1"/>
    <w:rsid w:val="00DA649B"/>
    <w:rsid w:val="00DA7B74"/>
    <w:rsid w:val="00DB2748"/>
    <w:rsid w:val="00DB53C2"/>
    <w:rsid w:val="00DB7457"/>
    <w:rsid w:val="00DB7765"/>
    <w:rsid w:val="00DC167A"/>
    <w:rsid w:val="00DC1E63"/>
    <w:rsid w:val="00DC1FBE"/>
    <w:rsid w:val="00DC2761"/>
    <w:rsid w:val="00DC2C3A"/>
    <w:rsid w:val="00DC300C"/>
    <w:rsid w:val="00DC33B4"/>
    <w:rsid w:val="00DC5960"/>
    <w:rsid w:val="00DC61E6"/>
    <w:rsid w:val="00DC6966"/>
    <w:rsid w:val="00DC6DD9"/>
    <w:rsid w:val="00DC7A65"/>
    <w:rsid w:val="00DC7C6B"/>
    <w:rsid w:val="00DD0015"/>
    <w:rsid w:val="00DD08AA"/>
    <w:rsid w:val="00DD0CF7"/>
    <w:rsid w:val="00DD12E4"/>
    <w:rsid w:val="00DD2D28"/>
    <w:rsid w:val="00DD370A"/>
    <w:rsid w:val="00DD3ABB"/>
    <w:rsid w:val="00DD50B1"/>
    <w:rsid w:val="00DD5B11"/>
    <w:rsid w:val="00DD7BE0"/>
    <w:rsid w:val="00DD7EA6"/>
    <w:rsid w:val="00DE26CF"/>
    <w:rsid w:val="00DE2AF4"/>
    <w:rsid w:val="00DE2D12"/>
    <w:rsid w:val="00DE3E92"/>
    <w:rsid w:val="00DE428D"/>
    <w:rsid w:val="00DE48C8"/>
    <w:rsid w:val="00DE584A"/>
    <w:rsid w:val="00DE58FA"/>
    <w:rsid w:val="00DE6573"/>
    <w:rsid w:val="00DE6816"/>
    <w:rsid w:val="00DF0619"/>
    <w:rsid w:val="00DF0AB9"/>
    <w:rsid w:val="00DF39A6"/>
    <w:rsid w:val="00DF454A"/>
    <w:rsid w:val="00DF493C"/>
    <w:rsid w:val="00DF588F"/>
    <w:rsid w:val="00DF6479"/>
    <w:rsid w:val="00DF7819"/>
    <w:rsid w:val="00E00406"/>
    <w:rsid w:val="00E00FE7"/>
    <w:rsid w:val="00E01D44"/>
    <w:rsid w:val="00E01F77"/>
    <w:rsid w:val="00E02ED6"/>
    <w:rsid w:val="00E03537"/>
    <w:rsid w:val="00E041B1"/>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4EDC"/>
    <w:rsid w:val="00E15BE0"/>
    <w:rsid w:val="00E165B0"/>
    <w:rsid w:val="00E17315"/>
    <w:rsid w:val="00E17752"/>
    <w:rsid w:val="00E219D5"/>
    <w:rsid w:val="00E22C5E"/>
    <w:rsid w:val="00E2309E"/>
    <w:rsid w:val="00E23923"/>
    <w:rsid w:val="00E260FB"/>
    <w:rsid w:val="00E263D0"/>
    <w:rsid w:val="00E3083B"/>
    <w:rsid w:val="00E30FD8"/>
    <w:rsid w:val="00E31ED1"/>
    <w:rsid w:val="00E31F8F"/>
    <w:rsid w:val="00E32B18"/>
    <w:rsid w:val="00E330A8"/>
    <w:rsid w:val="00E33631"/>
    <w:rsid w:val="00E3459F"/>
    <w:rsid w:val="00E36635"/>
    <w:rsid w:val="00E37736"/>
    <w:rsid w:val="00E40234"/>
    <w:rsid w:val="00E40671"/>
    <w:rsid w:val="00E418C3"/>
    <w:rsid w:val="00E43ED6"/>
    <w:rsid w:val="00E445BF"/>
    <w:rsid w:val="00E44B38"/>
    <w:rsid w:val="00E44BFE"/>
    <w:rsid w:val="00E47910"/>
    <w:rsid w:val="00E47CF2"/>
    <w:rsid w:val="00E509FF"/>
    <w:rsid w:val="00E51DEA"/>
    <w:rsid w:val="00E51F41"/>
    <w:rsid w:val="00E5304E"/>
    <w:rsid w:val="00E53059"/>
    <w:rsid w:val="00E53D67"/>
    <w:rsid w:val="00E53FDB"/>
    <w:rsid w:val="00E54273"/>
    <w:rsid w:val="00E54FB1"/>
    <w:rsid w:val="00E56043"/>
    <w:rsid w:val="00E60439"/>
    <w:rsid w:val="00E609C5"/>
    <w:rsid w:val="00E613EC"/>
    <w:rsid w:val="00E63113"/>
    <w:rsid w:val="00E65C68"/>
    <w:rsid w:val="00E66289"/>
    <w:rsid w:val="00E66356"/>
    <w:rsid w:val="00E66978"/>
    <w:rsid w:val="00E66A56"/>
    <w:rsid w:val="00E670C2"/>
    <w:rsid w:val="00E70255"/>
    <w:rsid w:val="00E70BB0"/>
    <w:rsid w:val="00E74316"/>
    <w:rsid w:val="00E7444B"/>
    <w:rsid w:val="00E74710"/>
    <w:rsid w:val="00E75636"/>
    <w:rsid w:val="00E75EA5"/>
    <w:rsid w:val="00E7686A"/>
    <w:rsid w:val="00E8074C"/>
    <w:rsid w:val="00E80D7D"/>
    <w:rsid w:val="00E8157D"/>
    <w:rsid w:val="00E825B6"/>
    <w:rsid w:val="00E84541"/>
    <w:rsid w:val="00E8559C"/>
    <w:rsid w:val="00E857B6"/>
    <w:rsid w:val="00E85A93"/>
    <w:rsid w:val="00E9111D"/>
    <w:rsid w:val="00E91CFC"/>
    <w:rsid w:val="00E933ED"/>
    <w:rsid w:val="00E93620"/>
    <w:rsid w:val="00E937DC"/>
    <w:rsid w:val="00E95C32"/>
    <w:rsid w:val="00E97254"/>
    <w:rsid w:val="00E9743A"/>
    <w:rsid w:val="00E974D5"/>
    <w:rsid w:val="00E976B1"/>
    <w:rsid w:val="00EA0975"/>
    <w:rsid w:val="00EA0AF8"/>
    <w:rsid w:val="00EA291D"/>
    <w:rsid w:val="00EA31D3"/>
    <w:rsid w:val="00EA3B42"/>
    <w:rsid w:val="00EA3C8B"/>
    <w:rsid w:val="00EA3D0C"/>
    <w:rsid w:val="00EA585B"/>
    <w:rsid w:val="00EA6654"/>
    <w:rsid w:val="00EA6CB5"/>
    <w:rsid w:val="00EA73FF"/>
    <w:rsid w:val="00EA7D15"/>
    <w:rsid w:val="00EB018C"/>
    <w:rsid w:val="00EB12DC"/>
    <w:rsid w:val="00EB1D56"/>
    <w:rsid w:val="00EB272F"/>
    <w:rsid w:val="00EB35E7"/>
    <w:rsid w:val="00EB4AF4"/>
    <w:rsid w:val="00EB74F9"/>
    <w:rsid w:val="00EC077F"/>
    <w:rsid w:val="00EC2199"/>
    <w:rsid w:val="00EC2807"/>
    <w:rsid w:val="00EC2919"/>
    <w:rsid w:val="00EC2C02"/>
    <w:rsid w:val="00EC3C72"/>
    <w:rsid w:val="00EC4A0D"/>
    <w:rsid w:val="00EC4EA2"/>
    <w:rsid w:val="00EC7F1D"/>
    <w:rsid w:val="00ED23AD"/>
    <w:rsid w:val="00ED330C"/>
    <w:rsid w:val="00ED4960"/>
    <w:rsid w:val="00ED5A32"/>
    <w:rsid w:val="00ED6254"/>
    <w:rsid w:val="00ED68EE"/>
    <w:rsid w:val="00ED6C19"/>
    <w:rsid w:val="00ED6CF5"/>
    <w:rsid w:val="00ED741C"/>
    <w:rsid w:val="00EE2196"/>
    <w:rsid w:val="00EE2404"/>
    <w:rsid w:val="00EE2DF2"/>
    <w:rsid w:val="00EE36FF"/>
    <w:rsid w:val="00EE51F2"/>
    <w:rsid w:val="00EE6E5C"/>
    <w:rsid w:val="00EE7077"/>
    <w:rsid w:val="00EE73CE"/>
    <w:rsid w:val="00EE7C55"/>
    <w:rsid w:val="00EF01E6"/>
    <w:rsid w:val="00EF0B3B"/>
    <w:rsid w:val="00EF0C45"/>
    <w:rsid w:val="00EF135E"/>
    <w:rsid w:val="00EF2632"/>
    <w:rsid w:val="00EF2F73"/>
    <w:rsid w:val="00EF6554"/>
    <w:rsid w:val="00EF67DA"/>
    <w:rsid w:val="00EF7258"/>
    <w:rsid w:val="00F03204"/>
    <w:rsid w:val="00F03FF8"/>
    <w:rsid w:val="00F04521"/>
    <w:rsid w:val="00F04810"/>
    <w:rsid w:val="00F04A3F"/>
    <w:rsid w:val="00F064EA"/>
    <w:rsid w:val="00F06E9C"/>
    <w:rsid w:val="00F073BE"/>
    <w:rsid w:val="00F1087F"/>
    <w:rsid w:val="00F11616"/>
    <w:rsid w:val="00F117B8"/>
    <w:rsid w:val="00F11A16"/>
    <w:rsid w:val="00F1237A"/>
    <w:rsid w:val="00F123B6"/>
    <w:rsid w:val="00F12554"/>
    <w:rsid w:val="00F15E32"/>
    <w:rsid w:val="00F16396"/>
    <w:rsid w:val="00F20933"/>
    <w:rsid w:val="00F211EE"/>
    <w:rsid w:val="00F21A7A"/>
    <w:rsid w:val="00F22DAE"/>
    <w:rsid w:val="00F22E0F"/>
    <w:rsid w:val="00F239B6"/>
    <w:rsid w:val="00F2439C"/>
    <w:rsid w:val="00F24FB1"/>
    <w:rsid w:val="00F27658"/>
    <w:rsid w:val="00F30A7E"/>
    <w:rsid w:val="00F320DF"/>
    <w:rsid w:val="00F320E9"/>
    <w:rsid w:val="00F32791"/>
    <w:rsid w:val="00F33F84"/>
    <w:rsid w:val="00F3414D"/>
    <w:rsid w:val="00F34D8C"/>
    <w:rsid w:val="00F3542F"/>
    <w:rsid w:val="00F35791"/>
    <w:rsid w:val="00F36970"/>
    <w:rsid w:val="00F37818"/>
    <w:rsid w:val="00F4079D"/>
    <w:rsid w:val="00F412D5"/>
    <w:rsid w:val="00F41950"/>
    <w:rsid w:val="00F41C79"/>
    <w:rsid w:val="00F41F34"/>
    <w:rsid w:val="00F42053"/>
    <w:rsid w:val="00F43E0A"/>
    <w:rsid w:val="00F448F4"/>
    <w:rsid w:val="00F449C8"/>
    <w:rsid w:val="00F45242"/>
    <w:rsid w:val="00F45FC0"/>
    <w:rsid w:val="00F46D70"/>
    <w:rsid w:val="00F47143"/>
    <w:rsid w:val="00F471A8"/>
    <w:rsid w:val="00F50371"/>
    <w:rsid w:val="00F506F9"/>
    <w:rsid w:val="00F5170C"/>
    <w:rsid w:val="00F53A66"/>
    <w:rsid w:val="00F53ACE"/>
    <w:rsid w:val="00F54CD2"/>
    <w:rsid w:val="00F552F8"/>
    <w:rsid w:val="00F557AB"/>
    <w:rsid w:val="00F55CCB"/>
    <w:rsid w:val="00F56732"/>
    <w:rsid w:val="00F60D1E"/>
    <w:rsid w:val="00F60D3E"/>
    <w:rsid w:val="00F62169"/>
    <w:rsid w:val="00F64E13"/>
    <w:rsid w:val="00F65914"/>
    <w:rsid w:val="00F70B27"/>
    <w:rsid w:val="00F719DD"/>
    <w:rsid w:val="00F7283C"/>
    <w:rsid w:val="00F7304E"/>
    <w:rsid w:val="00F73117"/>
    <w:rsid w:val="00F73215"/>
    <w:rsid w:val="00F738F5"/>
    <w:rsid w:val="00F739A7"/>
    <w:rsid w:val="00F73C0D"/>
    <w:rsid w:val="00F73F7D"/>
    <w:rsid w:val="00F749B0"/>
    <w:rsid w:val="00F75204"/>
    <w:rsid w:val="00F7529E"/>
    <w:rsid w:val="00F75B2C"/>
    <w:rsid w:val="00F75C29"/>
    <w:rsid w:val="00F77032"/>
    <w:rsid w:val="00F77175"/>
    <w:rsid w:val="00F807D1"/>
    <w:rsid w:val="00F8338E"/>
    <w:rsid w:val="00F83AA3"/>
    <w:rsid w:val="00F84623"/>
    <w:rsid w:val="00F85AF1"/>
    <w:rsid w:val="00F90BA4"/>
    <w:rsid w:val="00F9115F"/>
    <w:rsid w:val="00F914C1"/>
    <w:rsid w:val="00F936A3"/>
    <w:rsid w:val="00F936EB"/>
    <w:rsid w:val="00F9409E"/>
    <w:rsid w:val="00F959A4"/>
    <w:rsid w:val="00F959FD"/>
    <w:rsid w:val="00F95E42"/>
    <w:rsid w:val="00F962D0"/>
    <w:rsid w:val="00F96BA0"/>
    <w:rsid w:val="00F970AA"/>
    <w:rsid w:val="00F97B9A"/>
    <w:rsid w:val="00FA0954"/>
    <w:rsid w:val="00FA1991"/>
    <w:rsid w:val="00FA264A"/>
    <w:rsid w:val="00FA529D"/>
    <w:rsid w:val="00FA54D3"/>
    <w:rsid w:val="00FA5CD5"/>
    <w:rsid w:val="00FA7295"/>
    <w:rsid w:val="00FB1380"/>
    <w:rsid w:val="00FB1848"/>
    <w:rsid w:val="00FB346D"/>
    <w:rsid w:val="00FB3A49"/>
    <w:rsid w:val="00FB4062"/>
    <w:rsid w:val="00FB494A"/>
    <w:rsid w:val="00FB5073"/>
    <w:rsid w:val="00FB7F6B"/>
    <w:rsid w:val="00FC004E"/>
    <w:rsid w:val="00FC188E"/>
    <w:rsid w:val="00FC2E70"/>
    <w:rsid w:val="00FC3250"/>
    <w:rsid w:val="00FC3AAC"/>
    <w:rsid w:val="00FC41DA"/>
    <w:rsid w:val="00FC5E37"/>
    <w:rsid w:val="00FC7574"/>
    <w:rsid w:val="00FC77D7"/>
    <w:rsid w:val="00FC7B31"/>
    <w:rsid w:val="00FC7B61"/>
    <w:rsid w:val="00FD0ED5"/>
    <w:rsid w:val="00FD15DD"/>
    <w:rsid w:val="00FD225D"/>
    <w:rsid w:val="00FD3373"/>
    <w:rsid w:val="00FD450C"/>
    <w:rsid w:val="00FD4FAE"/>
    <w:rsid w:val="00FD599E"/>
    <w:rsid w:val="00FD66F5"/>
    <w:rsid w:val="00FD6CD0"/>
    <w:rsid w:val="00FD733D"/>
    <w:rsid w:val="00FD73EA"/>
    <w:rsid w:val="00FD7A39"/>
    <w:rsid w:val="00FE0867"/>
    <w:rsid w:val="00FE5330"/>
    <w:rsid w:val="00FE5E39"/>
    <w:rsid w:val="00FE71DC"/>
    <w:rsid w:val="00FE74C3"/>
    <w:rsid w:val="00FE74CD"/>
    <w:rsid w:val="00FF08F9"/>
    <w:rsid w:val="00FF0D35"/>
    <w:rsid w:val="00FF2950"/>
    <w:rsid w:val="00FF4540"/>
    <w:rsid w:val="00FF580D"/>
    <w:rsid w:val="00FF70BC"/>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BA7D73"/>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382C74"/>
    <w:pPr>
      <w:keepNext/>
      <w:numPr>
        <w:numId w:val="14"/>
      </w:numPr>
      <w:pBdr>
        <w:bottom w:val="single" w:sz="12" w:space="1" w:color="auto"/>
      </w:pBdr>
      <w:spacing w:before="0" w:after="800"/>
      <w:jc w:val="right"/>
      <w:outlineLvl w:val="0"/>
    </w:pPr>
    <w:rPr>
      <w:rFonts w:ascii="HuaweiSans-Regular" w:eastAsia="方正兰亭黑简体" w:hAnsi="HuaweiSans-Regular"/>
      <w:b/>
      <w:bCs/>
      <w:sz w:val="44"/>
      <w:szCs w:val="44"/>
    </w:rPr>
  </w:style>
  <w:style w:type="paragraph" w:styleId="2">
    <w:name w:val="heading 2"/>
    <w:aliases w:val="ALT+2"/>
    <w:basedOn w:val="a2"/>
    <w:next w:val="3"/>
    <w:link w:val="20"/>
    <w:autoRedefine/>
    <w:qFormat/>
    <w:rsid w:val="00382C74"/>
    <w:pPr>
      <w:keepNext/>
      <w:keepLines/>
      <w:numPr>
        <w:ilvl w:val="1"/>
        <w:numId w:val="14"/>
      </w:numPr>
      <w:spacing w:before="600"/>
      <w:outlineLvl w:val="1"/>
    </w:pPr>
    <w:rPr>
      <w:rFonts w:ascii="HuaweiSans-Regular" w:eastAsia="方正兰亭黑简体" w:hAnsi="HuaweiSans-Regular" w:cs="Book Antiqua"/>
      <w:bCs/>
      <w:noProof/>
      <w:sz w:val="36"/>
      <w:szCs w:val="36"/>
      <w:lang w:eastAsia="en-US"/>
    </w:rPr>
  </w:style>
  <w:style w:type="paragraph" w:styleId="3">
    <w:name w:val="heading 3"/>
    <w:aliases w:val="ALT+3"/>
    <w:basedOn w:val="a2"/>
    <w:link w:val="31"/>
    <w:autoRedefine/>
    <w:qFormat/>
    <w:rsid w:val="00382C74"/>
    <w:pPr>
      <w:keepNext/>
      <w:keepLines/>
      <w:numPr>
        <w:ilvl w:val="2"/>
        <w:numId w:val="14"/>
      </w:numPr>
      <w:spacing w:before="200"/>
      <w:ind w:left="0"/>
      <w:outlineLvl w:val="2"/>
    </w:pPr>
    <w:rPr>
      <w:rFonts w:ascii="HuaweiSans-Regular" w:eastAsia="方正兰亭黑简体" w:hAnsi="HuaweiSans-Regular"/>
      <w:noProof/>
      <w:sz w:val="32"/>
      <w:szCs w:val="32"/>
    </w:rPr>
  </w:style>
  <w:style w:type="paragraph" w:styleId="4">
    <w:name w:val="heading 4"/>
    <w:aliases w:val="ALT+4"/>
    <w:basedOn w:val="a2"/>
    <w:next w:val="5"/>
    <w:autoRedefine/>
    <w:qFormat/>
    <w:rsid w:val="002F7F1F"/>
    <w:pPr>
      <w:keepNext/>
      <w:keepLines/>
      <w:numPr>
        <w:ilvl w:val="3"/>
        <w:numId w:val="5"/>
      </w:numPr>
      <w:outlineLvl w:val="3"/>
    </w:pPr>
    <w:rPr>
      <w:rFonts w:ascii="Huawei Sans" w:eastAsia="方正兰亭黑简体" w:hAnsi="Huawei Sans" w:cs="Huawei Sans"/>
      <w:noProof/>
      <w:sz w:val="28"/>
      <w:szCs w:val="28"/>
    </w:rPr>
  </w:style>
  <w:style w:type="paragraph" w:styleId="5">
    <w:name w:val="heading 5"/>
    <w:aliases w:val="ALT+5"/>
    <w:basedOn w:val="a2"/>
    <w:next w:val="BlockLabel"/>
    <w:autoRedefine/>
    <w:qFormat/>
    <w:rsid w:val="007F727E"/>
    <w:pPr>
      <w:keepNext/>
      <w:keepLines/>
      <w:numPr>
        <w:ilvl w:val="4"/>
        <w:numId w:val="14"/>
      </w:numPr>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7"/>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10"/>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14"/>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3"/>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8"/>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TOC2">
    <w:name w:val="toc 2"/>
    <w:basedOn w:val="a2"/>
    <w:next w:val="a2"/>
    <w:uiPriority w:val="39"/>
    <w:rsid w:val="001B3964"/>
    <w:pPr>
      <w:ind w:left="0"/>
    </w:pPr>
    <w:rPr>
      <w:rFonts w:ascii="HuaweiSans-Regular" w:eastAsia="方正兰亭黑简体" w:hAnsi="HuaweiSans-Regular"/>
      <w:noProof/>
    </w:rPr>
  </w:style>
  <w:style w:type="paragraph" w:styleId="TOC3">
    <w:name w:val="toc 3"/>
    <w:basedOn w:val="a2"/>
    <w:next w:val="a2"/>
    <w:uiPriority w:val="39"/>
    <w:rsid w:val="001B3964"/>
    <w:pPr>
      <w:ind w:left="0"/>
    </w:pPr>
    <w:rPr>
      <w:rFonts w:ascii="HuaweiSans-Regular" w:eastAsia="方正兰亭黑简体" w:hAnsi="HuaweiSans-Regular"/>
      <w:noProof/>
    </w:rPr>
  </w:style>
  <w:style w:type="paragraph" w:styleId="TOC4">
    <w:name w:val="toc 4"/>
    <w:basedOn w:val="a2"/>
    <w:next w:val="a2"/>
    <w:uiPriority w:val="39"/>
    <w:rsid w:val="001B3964"/>
    <w:pPr>
      <w:ind w:left="0"/>
    </w:pPr>
    <w:rPr>
      <w:rFonts w:ascii="HuaweiSans-Regular" w:eastAsia="方正兰亭黑简体" w:hAnsi="HuaweiSans-Regular"/>
    </w:rPr>
  </w:style>
  <w:style w:type="paragraph" w:styleId="TOC5">
    <w:name w:val="toc 5"/>
    <w:basedOn w:val="a2"/>
    <w:next w:val="a2"/>
    <w:uiPriority w:val="39"/>
    <w:rsid w:val="001B3964"/>
    <w:pPr>
      <w:ind w:left="0"/>
    </w:pPr>
    <w:rPr>
      <w:rFonts w:ascii="HuaweiSans-Regular" w:eastAsia="方正兰亭黑简体" w:hAnsi="HuaweiSans-Regular"/>
    </w:rPr>
  </w:style>
  <w:style w:type="paragraph" w:styleId="TOC6">
    <w:name w:val="toc 6"/>
    <w:basedOn w:val="a2"/>
    <w:next w:val="a2"/>
    <w:autoRedefine/>
    <w:uiPriority w:val="39"/>
    <w:rsid w:val="001B3964"/>
    <w:pPr>
      <w:ind w:left="2100"/>
    </w:pPr>
    <w:rPr>
      <w:rFonts w:ascii="HuaweiSans-Regular" w:eastAsia="方正兰亭黑简体" w:hAnsi="HuaweiSans-Regular"/>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2">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9"/>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1"/>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5"/>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2"/>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6"/>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6"/>
      </w:numPr>
      <w:topLinePunct w:val="0"/>
    </w:pPr>
    <w:rPr>
      <w:rFonts w:hint="eastAsia"/>
      <w:bCs w:val="0"/>
    </w:rPr>
  </w:style>
  <w:style w:type="paragraph" w:customStyle="1" w:styleId="Appendixheading2">
    <w:name w:val="Appendix heading 2"/>
    <w:basedOn w:val="2"/>
    <w:next w:val="Appendixheading3"/>
    <w:rsid w:val="008D2A40"/>
    <w:pPr>
      <w:numPr>
        <w:numId w:val="6"/>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6"/>
      </w:numPr>
      <w:topLinePunct w:val="0"/>
    </w:pPr>
    <w:rPr>
      <w:rFonts w:cs="Times New Roman" w:hint="eastAsia"/>
    </w:rPr>
  </w:style>
  <w:style w:type="paragraph" w:customStyle="1" w:styleId="Appendixheading4">
    <w:name w:val="Appendix heading 4"/>
    <w:basedOn w:val="4"/>
    <w:next w:val="Appendixheading5"/>
    <w:rsid w:val="008D2A40"/>
    <w:pPr>
      <w:numPr>
        <w:numId w:val="6"/>
      </w:numPr>
      <w:topLinePunct w:val="0"/>
    </w:pPr>
    <w:rPr>
      <w:bCs/>
    </w:rPr>
  </w:style>
  <w:style w:type="paragraph" w:customStyle="1" w:styleId="Appendixheading5">
    <w:name w:val="Appendix heading 5"/>
    <w:basedOn w:val="5"/>
    <w:next w:val="BlockLabel"/>
    <w:rsid w:val="00173771"/>
    <w:pPr>
      <w:numPr>
        <w:numId w:val="6"/>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382C74"/>
    <w:rPr>
      <w:rFonts w:ascii="HuaweiSans-Regular" w:eastAsia="方正兰亭黑简体" w:hAnsi="HuaweiSans-Regular"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6"/>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17"/>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AD092B"/>
    <w:pPr>
      <w:topLinePunct w:val="0"/>
      <w:adjustRightInd/>
      <w:ind w:left="1021"/>
    </w:pPr>
    <w:rPr>
      <w:rFonts w:ascii="Huawei Sans" w:eastAsia="方正兰亭黑简体" w:hAnsi="Huawei Sans" w:cs="Huawei Sans"/>
      <w:color w:val="000000"/>
      <w:sz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AD092B"/>
    <w:rPr>
      <w:rFonts w:ascii="Huawei Sans" w:eastAsia="方正兰亭黑简体" w:hAnsi="Huawei Sans" w:cs="Huawei Sans"/>
      <w:color w:val="000000"/>
      <w:sz w:val="21"/>
    </w:rPr>
  </w:style>
  <w:style w:type="paragraph" w:customStyle="1" w:styleId="2f2">
    <w:name w:val="2.命令"/>
    <w:basedOn w:val="a2"/>
    <w:link w:val="2f3"/>
    <w:autoRedefine/>
    <w:qFormat/>
    <w:rsid w:val="00F54CD2"/>
    <w:pPr>
      <w:spacing w:before="40" w:after="40"/>
      <w:ind w:left="1021"/>
    </w:pPr>
    <w:rPr>
      <w:rFonts w:ascii="HuaweiSans-Regular" w:eastAsia="方正兰亭黑简体" w:hAnsi="HuaweiSans-Regular"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F54CD2"/>
    <w:rPr>
      <w:rFonts w:ascii="HuaweiSans-Regular" w:eastAsia="方正兰亭黑简体" w:hAnsi="HuaweiSans-Regular" w:cs="Courier New"/>
      <w:sz w:val="18"/>
      <w:szCs w:val="18"/>
      <w:lang w:eastAsia="en-US"/>
    </w:rPr>
  </w:style>
  <w:style w:type="paragraph" w:customStyle="1" w:styleId="30">
    <w:name w:val="3.步骤"/>
    <w:basedOn w:val="a2"/>
    <w:link w:val="3f1"/>
    <w:autoRedefine/>
    <w:qFormat/>
    <w:rsid w:val="00B018D7"/>
    <w:pPr>
      <w:numPr>
        <w:ilvl w:val="5"/>
        <w:numId w:val="5"/>
      </w:numPr>
      <w:spacing w:before="160" w:after="160"/>
      <w:ind w:left="1293"/>
      <w:outlineLvl w:val="3"/>
    </w:pPr>
    <w:rPr>
      <w:rFonts w:ascii="Huawei Sans" w:eastAsia="方正兰亭黑简体" w:hAnsi="Huawei Sans" w:cs="Huawei Sans"/>
      <w:color w:val="000000"/>
      <w:sz w:val="21"/>
      <w:shd w:val="clear" w:color="auto" w:fill="FFFFFF"/>
    </w:rPr>
  </w:style>
  <w:style w:type="paragraph" w:customStyle="1" w:styleId="41">
    <w:name w:val="4.任务"/>
    <w:basedOn w:val="ItemList"/>
    <w:link w:val="4a"/>
    <w:autoRedefine/>
    <w:qFormat/>
    <w:rsid w:val="00B931ED"/>
    <w:pPr>
      <w:numPr>
        <w:numId w:val="18"/>
      </w:numPr>
      <w:ind w:left="1441"/>
    </w:pPr>
    <w:rPr>
      <w:rFonts w:ascii="HuaweiSans-Regular" w:eastAsia="方正兰亭黑简体" w:hAnsi="HuaweiSans-Regular"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73326B"/>
    <w:pPr>
      <w:autoSpaceDE w:val="0"/>
      <w:autoSpaceDN w:val="0"/>
    </w:pPr>
    <w:rPr>
      <w:rFonts w:ascii="HuaweiSans-Regular" w:eastAsia="方正兰亭黑简体" w:hAnsi="HuaweiSans-Regular"/>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1"/>
    <w:rsid w:val="00B931ED"/>
    <w:rPr>
      <w:rFonts w:ascii="HuaweiSans-Regular" w:eastAsia="方正兰亭黑简体" w:hAnsi="HuaweiSans-Regular"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73326B"/>
    <w:rPr>
      <w:rFonts w:ascii="HuaweiSans-Regular" w:eastAsia="方正兰亭黑简体" w:hAnsi="HuaweiSans-Regular" w:cs="微软雅黑"/>
      <w:snapToGrid w:val="0"/>
      <w:sz w:val="21"/>
      <w:szCs w:val="21"/>
    </w:rPr>
  </w:style>
  <w:style w:type="paragraph" w:customStyle="1" w:styleId="63">
    <w:name w:val="6.前言"/>
    <w:basedOn w:val="Heading1NoNumber"/>
    <w:link w:val="64"/>
    <w:autoRedefine/>
    <w:qFormat/>
    <w:rsid w:val="00F73F7D"/>
  </w:style>
  <w:style w:type="paragraph" w:customStyle="1" w:styleId="73">
    <w:name w:val="7.简介标题"/>
    <w:basedOn w:val="a2"/>
    <w:link w:val="74"/>
    <w:autoRedefine/>
    <w:qFormat/>
    <w:rsid w:val="00F73F7D"/>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C11E5E"/>
    <w:rPr>
      <w:rFonts w:ascii="HuaweiSans-Regular" w:eastAsia="方正兰亭黑简体" w:hAnsi="HuaweiSans-Regular" w:cs="微软雅黑"/>
      <w:b/>
      <w:bCs/>
      <w:kern w:val="2"/>
      <w:sz w:val="44"/>
      <w:szCs w:val="44"/>
    </w:rPr>
  </w:style>
  <w:style w:type="paragraph" w:customStyle="1" w:styleId="83">
    <w:name w:val="8.前言标题"/>
    <w:basedOn w:val="1e"/>
    <w:link w:val="84"/>
    <w:autoRedefine/>
    <w:qFormat/>
    <w:rsid w:val="00F73F7D"/>
    <w:rPr>
      <w:noProof/>
    </w:rPr>
  </w:style>
  <w:style w:type="character" w:customStyle="1" w:styleId="20">
    <w:name w:val="标题 2 字符"/>
    <w:aliases w:val="ALT+2 字符"/>
    <w:basedOn w:val="a3"/>
    <w:link w:val="2"/>
    <w:rsid w:val="00382C74"/>
    <w:rPr>
      <w:rFonts w:ascii="HuaweiSans-Regular" w:eastAsia="方正兰亭黑简体" w:hAnsi="HuaweiSans-Regular"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C11E5E"/>
    <w:rPr>
      <w:rFonts w:ascii="微软雅黑" w:eastAsia="微软雅黑" w:hAnsi="微软雅黑" w:cs="微软雅黑"/>
      <w:bCs w:val="0"/>
      <w:noProof/>
      <w:sz w:val="36"/>
      <w:szCs w:val="36"/>
      <w:lang w:eastAsia="en-US"/>
    </w:rPr>
  </w:style>
  <w:style w:type="character" w:customStyle="1" w:styleId="31">
    <w:name w:val="标题 3 字符"/>
    <w:aliases w:val="ALT+3 字符"/>
    <w:basedOn w:val="a3"/>
    <w:link w:val="3"/>
    <w:rsid w:val="00382C74"/>
    <w:rPr>
      <w:rFonts w:ascii="HuaweiSans-Regular" w:eastAsia="方正兰亭黑简体" w:hAnsi="HuaweiSans-Regular"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73F7D"/>
    <w:rPr>
      <w:rFonts w:ascii="HuaweiSans-Regular" w:eastAsia="方正兰亭黑简体" w:hAnsi="HuaweiSans-Regular"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B018D7"/>
    <w:rPr>
      <w:rFonts w:ascii="Huawei Sans" w:eastAsia="方正兰亭黑简体" w:hAnsi="Huawei Sans" w:cs="Huawei Sans"/>
      <w:color w:val="000000"/>
      <w:sz w:val="21"/>
    </w:rPr>
  </w:style>
  <w:style w:type="paragraph" w:customStyle="1" w:styleId="50">
    <w:name w:val="5.表格标题"/>
    <w:basedOn w:val="a2"/>
    <w:link w:val="5b"/>
    <w:autoRedefine/>
    <w:qFormat/>
    <w:rsid w:val="00C11E5E"/>
    <w:pPr>
      <w:keepNext/>
      <w:numPr>
        <w:ilvl w:val="8"/>
        <w:numId w:val="5"/>
      </w:numPr>
      <w:topLinePunct w:val="0"/>
      <w:spacing w:before="160" w:line="240" w:lineRule="auto"/>
      <w:ind w:left="1021"/>
      <w:jc w:val="center"/>
    </w:pPr>
    <w:rPr>
      <w:rFonts w:ascii="HuaweiSans-Regular" w:eastAsia="方正兰亭黑简体" w:hAnsi="HuaweiSans-Regular"/>
      <w:b/>
      <w:spacing w:val="-4"/>
      <w:sz w:val="24"/>
      <w:szCs w:val="24"/>
    </w:rPr>
  </w:style>
  <w:style w:type="paragraph" w:customStyle="1" w:styleId="9">
    <w:name w:val="9.图片标题"/>
    <w:basedOn w:val="a2"/>
    <w:link w:val="92"/>
    <w:autoRedefine/>
    <w:qFormat/>
    <w:rsid w:val="00C11E5E"/>
    <w:pPr>
      <w:keepNext/>
      <w:numPr>
        <w:ilvl w:val="7"/>
        <w:numId w:val="5"/>
      </w:numPr>
      <w:topLinePunct w:val="0"/>
      <w:spacing w:after="160" w:line="240" w:lineRule="auto"/>
      <w:ind w:left="1021"/>
      <w:jc w:val="center"/>
    </w:pPr>
    <w:rPr>
      <w:rFonts w:ascii="HuaweiSans-Regular" w:eastAsia="方正兰亭黑简体" w:hAnsi="HuaweiSans-Regular"/>
      <w:b/>
      <w:spacing w:val="-4"/>
      <w:sz w:val="24"/>
      <w:szCs w:val="24"/>
    </w:rPr>
  </w:style>
  <w:style w:type="character" w:customStyle="1" w:styleId="92">
    <w:name w:val="9.图片标题 字符"/>
    <w:basedOn w:val="a3"/>
    <w:link w:val="9"/>
    <w:rsid w:val="00C11E5E"/>
    <w:rPr>
      <w:rFonts w:ascii="HuaweiSans-Regular" w:eastAsia="方正兰亭黑简体" w:hAnsi="HuaweiSans-Regular" w:cs="微软雅黑"/>
      <w:b/>
      <w:spacing w:val="-4"/>
      <w:sz w:val="24"/>
      <w:szCs w:val="24"/>
    </w:rPr>
  </w:style>
  <w:style w:type="character" w:customStyle="1" w:styleId="5b">
    <w:name w:val="5.表格标题 字符"/>
    <w:basedOn w:val="a3"/>
    <w:link w:val="50"/>
    <w:rsid w:val="00C11E5E"/>
    <w:rPr>
      <w:rFonts w:ascii="HuaweiSans-Regular" w:eastAsia="方正兰亭黑简体" w:hAnsi="HuaweiSans-Regular"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afffff2">
    <w:name w:val="边框代码"/>
    <w:basedOn w:val="a2"/>
    <w:link w:val="Char1"/>
    <w:qFormat/>
    <w:rsid w:val="00D6483D"/>
    <w:pPr>
      <w:pBdr>
        <w:top w:val="single" w:sz="8" w:space="1" w:color="auto"/>
        <w:left w:val="single" w:sz="8" w:space="4" w:color="auto"/>
        <w:bottom w:val="single" w:sz="8" w:space="1" w:color="auto"/>
        <w:right w:val="single" w:sz="8" w:space="5" w:color="auto"/>
      </w:pBdr>
      <w:shd w:val="clear" w:color="auto" w:fill="D9D9D9" w:themeFill="background1" w:themeFillShade="D9"/>
      <w:spacing w:before="40" w:after="40" w:line="240" w:lineRule="auto"/>
      <w:ind w:left="1021"/>
    </w:pPr>
    <w:rPr>
      <w:rFonts w:ascii="Huawei Sans" w:eastAsia="方正兰亭黑简体" w:hAnsi="Huawei Sans" w:cs="Huawei Sans"/>
      <w:spacing w:val="-4"/>
      <w:kern w:val="2"/>
      <w:sz w:val="18"/>
      <w:szCs w:val="21"/>
      <w:shd w:val="pct15" w:color="auto" w:fill="FFFFFF"/>
    </w:rPr>
  </w:style>
  <w:style w:type="character" w:customStyle="1" w:styleId="Char1">
    <w:name w:val="边框代码 Char"/>
    <w:basedOn w:val="a3"/>
    <w:link w:val="afffff2"/>
    <w:rsid w:val="00D6483D"/>
    <w:rPr>
      <w:rFonts w:ascii="Huawei Sans" w:eastAsia="方正兰亭黑简体" w:hAnsi="Huawei Sans" w:cs="Huawei Sans"/>
      <w:spacing w:val="-4"/>
      <w:kern w:val="2"/>
      <w:sz w:val="18"/>
      <w:szCs w:val="21"/>
      <w:shd w:val="clear" w:color="auto" w:fill="D9D9D9" w:themeFill="background1" w:themeFillShade="D9"/>
    </w:rPr>
  </w:style>
  <w:style w:type="table" w:styleId="afffff3">
    <w:name w:val="Grid Table Light"/>
    <w:basedOn w:val="a4"/>
    <w:uiPriority w:val="40"/>
    <w:rsid w:val="00F846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renwu">
    <w:name w:val="renwu"/>
    <w:basedOn w:val="a2"/>
    <w:link w:val="renwuChar"/>
    <w:qFormat/>
    <w:rsid w:val="00F9409E"/>
    <w:pPr>
      <w:numPr>
        <w:numId w:val="4"/>
      </w:numPr>
      <w:topLinePunct w:val="0"/>
      <w:ind w:left="1446"/>
    </w:pPr>
    <w:rPr>
      <w:kern w:val="2"/>
      <w:sz w:val="21"/>
      <w:szCs w:val="21"/>
    </w:rPr>
  </w:style>
  <w:style w:type="character" w:customStyle="1" w:styleId="renwuChar">
    <w:name w:val="renwu Char"/>
    <w:basedOn w:val="a3"/>
    <w:link w:val="renwu"/>
    <w:rsid w:val="00F9409E"/>
    <w:rPr>
      <w:rFonts w:ascii="微软雅黑" w:eastAsia="微软雅黑" w:hAnsi="微软雅黑" w:cs="微软雅黑"/>
      <w:kern w:val="2"/>
      <w:sz w:val="21"/>
      <w:szCs w:val="21"/>
    </w:rPr>
  </w:style>
  <w:style w:type="paragraph" w:customStyle="1" w:styleId="afffff4">
    <w:name w:val="代码"/>
    <w:basedOn w:val="1e"/>
    <w:link w:val="Char2"/>
    <w:qFormat/>
    <w:rsid w:val="006448B6"/>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eastAsia="Huawei Sans"/>
    </w:rPr>
  </w:style>
  <w:style w:type="character" w:customStyle="1" w:styleId="Char2">
    <w:name w:val="代码 Char"/>
    <w:basedOn w:val="1f"/>
    <w:link w:val="afffff4"/>
    <w:rsid w:val="006448B6"/>
    <w:rPr>
      <w:rFonts w:ascii="HuaweiSans-Regular" w:eastAsia="Huawei Sans" w:hAnsi="HuaweiSans-Regular" w:cs="微软雅黑"/>
      <w:color w:val="000000"/>
      <w:sz w:val="21"/>
      <w:shd w:val="clear" w:color="auto" w:fill="D9D9D9" w:themeFill="background1" w:themeFillShade="D9"/>
    </w:rPr>
  </w:style>
  <w:style w:type="paragraph" w:styleId="afffff5">
    <w:name w:val="Revision"/>
    <w:hidden/>
    <w:uiPriority w:val="99"/>
    <w:semiHidden/>
    <w:rsid w:val="00696322"/>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44071">
      <w:bodyDiv w:val="1"/>
      <w:marLeft w:val="0"/>
      <w:marRight w:val="0"/>
      <w:marTop w:val="0"/>
      <w:marBottom w:val="0"/>
      <w:divBdr>
        <w:top w:val="none" w:sz="0" w:space="0" w:color="auto"/>
        <w:left w:val="none" w:sz="0" w:space="0" w:color="auto"/>
        <w:bottom w:val="none" w:sz="0" w:space="0" w:color="auto"/>
        <w:right w:val="none" w:sz="0" w:space="0" w:color="auto"/>
      </w:divBdr>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756098643">
      <w:bodyDiv w:val="1"/>
      <w:marLeft w:val="0"/>
      <w:marRight w:val="0"/>
      <w:marTop w:val="0"/>
      <w:marBottom w:val="0"/>
      <w:divBdr>
        <w:top w:val="none" w:sz="0" w:space="0" w:color="auto"/>
        <w:left w:val="none" w:sz="0" w:space="0" w:color="auto"/>
        <w:bottom w:val="none" w:sz="0" w:space="0" w:color="auto"/>
        <w:right w:val="none" w:sz="0" w:space="0" w:color="auto"/>
      </w:divBdr>
    </w:div>
    <w:div w:id="900598301">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42116040">
      <w:bodyDiv w:val="1"/>
      <w:marLeft w:val="0"/>
      <w:marRight w:val="0"/>
      <w:marTop w:val="0"/>
      <w:marBottom w:val="0"/>
      <w:divBdr>
        <w:top w:val="none" w:sz="0" w:space="0" w:color="auto"/>
        <w:left w:val="none" w:sz="0" w:space="0" w:color="auto"/>
        <w:bottom w:val="none" w:sz="0" w:space="0" w:color="auto"/>
        <w:right w:val="none" w:sz="0" w:space="0" w:color="auto"/>
      </w:divBdr>
    </w:div>
    <w:div w:id="2006350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4.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emf"/><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0.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package" Target="embeddings/Microsoft_Visio___1111111111111111111111111111111111111111.vsdx"/><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header" Target="header1.xml"/><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5.png"/><Relationship Id="rId1" Type="http://schemas.microsoft.com/office/2006/relationships/keyMapCustomizations" Target="customizations.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s>
</file>

<file path=word/_rels/header1.xml.rels><?xml version="1.0" encoding="UTF-8" standalone="yes"?>
<Relationships xmlns="http://schemas.openxmlformats.org/package/2006/relationships"><Relationship Id="rId1" Type="http://schemas.openxmlformats.org/officeDocument/2006/relationships/image" Target="media/image177.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10E7A7B-197C-4F6D-822D-F888C95DB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5557</TotalTime>
  <Pages>84</Pages>
  <Words>5908</Words>
  <Characters>33682</Characters>
  <Application>Microsoft Office Word</Application>
  <DocSecurity>0</DocSecurity>
  <Lines>280</Lines>
  <Paragraphs>79</Paragraphs>
  <ScaleCrop>false</ScaleCrop>
  <Company>Huawei Technologies Co.,Ltd.</Company>
  <LinksUpToDate>false</LinksUpToDate>
  <CharactersWithSpaces>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zhanglinyan</cp:lastModifiedBy>
  <cp:revision>246</cp:revision>
  <cp:lastPrinted>2016-11-21T02:33:00Z</cp:lastPrinted>
  <dcterms:created xsi:type="dcterms:W3CDTF">2020-07-21T13:21:00Z</dcterms:created>
  <dcterms:modified xsi:type="dcterms:W3CDTF">2021-11-25T06:19:00Z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(3)j9ydWXJDJfGwUx0w5Dzu5LWoBefBgRNyjqFP5yiG61ZNiAFBbEoUaKj6KDMeN8v2YWaRzZah
YkTpJ9qRizDvDR9FWJ+eFHZ9pf3HdumT+f2n2eHVj9Yf0GAXthyJE7daE5dRv1724rr7EgIw
v4gRMl3N7w9/jyJP3U6aO3JQHNk1IKVXckKHilcFpxHpTKd/UCMHxjTT6gboZppH9ZgKIDrA
PfF9oV4Ij0Z6WNtowL</vt:lpwstr>
  </property>
  <property fmtid="{D5CDD505-2E9C-101B-9397-08002B2CF9AE}" pid="15" name="_2015_ms_pID_7253431">
    <vt:lpwstr>wxdQXrnC9het7hk0nq29fJv9iGgOYzEFsbkz4POA8UwignV/5FW30Z
ECOca4VyiRgt06xcvlacHoB4zSl2Owx6wwtjEiTPWAu2FLhh70DtBri942BCLk0k1yFhkwu6
EhDFNwJ8fWosoMA6rS77uv1AKvuCRTzGyJvMioTb65mpRa7yxBHZDACeJgCBL8HU/ffyq38S
lFooZ4il3Drv+91mBayBai04JK04t8wTYU2C</vt:lpwstr>
  </property>
  <property fmtid="{D5CDD505-2E9C-101B-9397-08002B2CF9AE}" pid="16" name="ContentTypeId">
    <vt:lpwstr>0x010100CC226774B8D87F4D92D9D1F6859ED44E</vt:lpwstr>
  </property>
  <property fmtid="{D5CDD505-2E9C-101B-9397-08002B2CF9AE}" pid="17" name="_2015_ms_pID_7253432">
    <vt:lpwstr>CHytotxSoRlgB4t5cojxbP0=</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1618283319</vt:lpwstr>
  </property>
</Properties>
</file>